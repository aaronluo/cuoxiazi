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vsdx" ContentType="application/vnd.ms-visio.drawin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230B656" w14:textId="77777777" w:rsidR="00B53E67" w:rsidRPr="00DE3E4B" w:rsidRDefault="00B53E67" w:rsidP="00B53E67">
      <w:r w:rsidRPr="00DE3E4B">
        <w:rPr>
          <w:noProof/>
          <w:lang w:bidi="ml-IN"/>
        </w:rPr>
        <mc:AlternateContent>
          <mc:Choice Requires="wps">
            <w:drawing>
              <wp:anchor distT="91440" distB="91440" distL="114300" distR="114300" simplePos="0" relativeHeight="251660288" behindDoc="0" locked="0" layoutInCell="1" allowOverlap="1" wp14:anchorId="78D6F3FB" wp14:editId="695AD7A5">
                <wp:simplePos x="0" y="0"/>
                <wp:positionH relativeFrom="page">
                  <wp:posOffset>962025</wp:posOffset>
                </wp:positionH>
                <wp:positionV relativeFrom="paragraph">
                  <wp:posOffset>0</wp:posOffset>
                </wp:positionV>
                <wp:extent cx="4000500" cy="1428750"/>
                <wp:effectExtent l="0" t="0" r="0" b="0"/>
                <wp:wrapTopAndBottom/>
                <wp:docPr id="30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00500" cy="14287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353849E" w14:textId="77777777" w:rsidR="001A6424" w:rsidRPr="00DE3E4B" w:rsidRDefault="001A6424" w:rsidP="00B53E67">
                            <w:r w:rsidRPr="00DE3E4B">
                              <w:rPr>
                                <w:rFonts w:hint="eastAsia"/>
                              </w:rPr>
                              <w:t>客户</w:t>
                            </w:r>
                            <w:r w:rsidRPr="00DE3E4B">
                              <w:t>名字和</w:t>
                            </w:r>
                            <w:r w:rsidRPr="00DE3E4B">
                              <w:t>logo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8D6F3FB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75.75pt;margin-top:0;width:315pt;height:112.5pt;z-index:251660288;visibility:visible;mso-wrap-style:square;mso-width-percent:0;mso-height-percent:0;mso-wrap-distance-left:9pt;mso-wrap-distance-top:7.2pt;mso-wrap-distance-right:9pt;mso-wrap-distance-bottom:7.2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" filled="f" stroked="f">
                <v:textbox>
                  <w:txbxContent>
                    <w:p w14:paraId="3353849E" w14:textId="77777777" w:rsidR="001A6424" w:rsidRPr="00DE3E4B" w:rsidRDefault="001A6424" w:rsidP="00B53E67">
                      <w:r w:rsidRPr="00DE3E4B">
                        <w:rPr>
                          <w:rFonts w:hint="eastAsia"/>
                        </w:rPr>
                        <w:t>客户</w:t>
                      </w:r>
                      <w:r w:rsidRPr="00DE3E4B">
                        <w:t>名字和</w:t>
                      </w:r>
                      <w:r w:rsidRPr="00DE3E4B">
                        <w:t>logo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sdt>
      <w:sdtPr>
        <w:id w:val="-429969057"/>
        <w:docPartObj>
          <w:docPartGallery w:val="Cover Pages"/>
          <w:docPartUnique/>
        </w:docPartObj>
      </w:sdtPr>
      <w:sdtEndPr/>
      <w:sdtContent>
        <w:p w14:paraId="21CFB95E" w14:textId="77777777" w:rsidR="00B53E67" w:rsidRPr="00DE3E4B" w:rsidRDefault="00B53E67" w:rsidP="00B53E67"/>
        <w:p w14:paraId="39070080" w14:textId="77777777" w:rsidR="00B53E67" w:rsidRPr="00DE3E4B" w:rsidRDefault="00B53E67" w:rsidP="00B53E67">
          <w:r w:rsidRPr="00DE3E4B">
            <w:rPr>
              <w:noProof/>
              <w:lang w:bidi="ml-IN"/>
            </w:rPr>
            <mc:AlternateContent>
              <mc:Choice Requires="wps">
                <w:drawing>
                  <wp:anchor distT="0" distB="0" distL="182880" distR="182880" simplePos="0" relativeHeight="251659264" behindDoc="0" locked="0" layoutInCell="1" allowOverlap="1" wp14:anchorId="5D0FD1B2" wp14:editId="42EC8410">
                    <wp:simplePos x="0" y="0"/>
                    <wp:positionH relativeFrom="margin">
                      <wp:posOffset>488950</wp:posOffset>
                    </wp:positionH>
                    <wp:positionV relativeFrom="page">
                      <wp:posOffset>3460115</wp:posOffset>
                    </wp:positionV>
                    <wp:extent cx="4686300" cy="6720840"/>
                    <wp:effectExtent l="0" t="0" r="10160" b="3810"/>
                    <wp:wrapSquare wrapText="bothSides"/>
                    <wp:docPr id="131" name="Text Box 13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4686300" cy="672084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26135E51" w14:textId="77777777" w:rsidR="001A6424" w:rsidRPr="00AF53B7" w:rsidRDefault="001A6424" w:rsidP="00B53E67">
                                <w:pPr>
                                  <w:pStyle w:val="a3"/>
                                  <w:spacing w:before="40" w:after="560" w:line="216" w:lineRule="auto"/>
                                  <w:rPr>
                                    <w:sz w:val="72"/>
                                    <w:szCs w:val="72"/>
                                  </w:rPr>
                                </w:pPr>
                                <w:r>
                                  <w:rPr>
                                    <w:rFonts w:hint="eastAsia"/>
                                    <w:sz w:val="72"/>
                                    <w:szCs w:val="72"/>
                                  </w:rPr>
                                  <w:t>餐厅订餐</w:t>
                                </w:r>
                                <w:r>
                                  <w:rPr>
                                    <w:sz w:val="72"/>
                                    <w:szCs w:val="72"/>
                                  </w:rPr>
                                  <w:t>系统</w:t>
                                </w:r>
                                <w:r>
                                  <w:rPr>
                                    <w:sz w:val="72"/>
                                    <w:szCs w:val="72"/>
                                  </w:rPr>
                                  <w:t>—</w:t>
                                </w:r>
                                <w:r>
                                  <w:rPr>
                                    <w:rFonts w:hint="eastAsia"/>
                                    <w:sz w:val="72"/>
                                    <w:szCs w:val="72"/>
                                  </w:rPr>
                                  <w:t>系统</w:t>
                                </w:r>
                                <w:r>
                                  <w:rPr>
                                    <w:sz w:val="72"/>
                                    <w:szCs w:val="72"/>
                                  </w:rPr>
                                  <w:t>详细设计文档</w:t>
                                </w:r>
                              </w:p>
                              <w:sdt>
                                <w:sdtPr>
                                  <w:rPr>
                                    <w:caps/>
                                    <w:sz w:val="28"/>
                                    <w:szCs w:val="28"/>
                                  </w:rPr>
                                  <w:alias w:val="Subtitle"/>
                                  <w:tag w:val=""/>
                                  <w:id w:val="-2090151685"/>
                                  <w:showingPlcHdr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501616C0" w14:textId="77777777" w:rsidR="001A6424" w:rsidRPr="00AF53B7" w:rsidRDefault="001A6424" w:rsidP="00B53E67">
                                    <w:pPr>
                                      <w:pStyle w:val="a3"/>
                                      <w:spacing w:before="40" w:after="40"/>
                                      <w:rPr>
                                        <w:caps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caps/>
                                        <w:sz w:val="28"/>
                                        <w:szCs w:val="28"/>
                                      </w:rPr>
                                      <w:t xml:space="preserve">     </w:t>
                                    </w:r>
                                  </w:p>
                                </w:sdtContent>
                              </w:sdt>
                              <w:sdt>
                                <w:sdtPr>
                                  <w:rPr>
                                    <w:caps/>
                                    <w:szCs w:val="24"/>
                                  </w:rPr>
                                  <w:alias w:val="Author"/>
                                  <w:tag w:val=""/>
                                  <w:id w:val="-1536112409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7A73AEF8" w14:textId="777C011B" w:rsidR="001A6424" w:rsidRPr="00AF53B7" w:rsidRDefault="001A6424" w:rsidP="00B53E67">
                                    <w:pPr>
                                      <w:pStyle w:val="a3"/>
                                      <w:spacing w:before="80" w:after="40"/>
                                      <w:rPr>
                                        <w:caps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aps/>
                                        <w:szCs w:val="24"/>
                                      </w:rPr>
                                      <w:t>Xu LIN</w:t>
                                    </w:r>
                                  </w:p>
                                </w:sdtContent>
                              </w:sdt>
                              <w:p w14:paraId="430C5D86" w14:textId="77777777" w:rsidR="001A6424" w:rsidRPr="00AF53B7" w:rsidRDefault="001A6424" w:rsidP="00B53E67">
                                <w:pPr>
                                  <w:pStyle w:val="a3"/>
                                  <w:spacing w:before="80" w:after="40"/>
                                  <w:rPr>
                                    <w:caps/>
                                    <w:szCs w:val="24"/>
                                  </w:rPr>
                                </w:pPr>
                              </w:p>
                              <w:p w14:paraId="4C6CBA37" w14:textId="77777777" w:rsidR="001A6424" w:rsidRPr="00AF53B7" w:rsidRDefault="001A6424" w:rsidP="00B53E67">
                                <w:pPr>
                                  <w:pStyle w:val="a3"/>
                                  <w:spacing w:before="80" w:after="40"/>
                                  <w:rPr>
                                    <w:caps/>
                                    <w:szCs w:val="24"/>
                                  </w:rPr>
                                </w:pPr>
                                <w:r w:rsidRPr="00AF53B7">
                                  <w:rPr>
                                    <w:rFonts w:hint="eastAsia"/>
                                    <w:caps/>
                                    <w:szCs w:val="24"/>
                                  </w:rPr>
                                  <w:t>日期</w:t>
                                </w:r>
                                <w:r w:rsidRPr="00AF53B7">
                                  <w:rPr>
                                    <w:caps/>
                                    <w:szCs w:val="24"/>
                                  </w:rPr>
                                  <w:t>：</w:t>
                                </w:r>
                                <w:r>
                                  <w:rPr>
                                    <w:caps/>
                                    <w:szCs w:val="24"/>
                                  </w:rPr>
                                  <w:fldChar w:fldCharType="begin"/>
                                </w:r>
                                <w:r>
                                  <w:rPr>
                                    <w:caps/>
                                    <w:szCs w:val="24"/>
                                  </w:rPr>
                                  <w:instrText xml:space="preserve"> DATE \@ "yyyy-MM-dd" </w:instrText>
                                </w:r>
                                <w:r>
                                  <w:rPr>
                                    <w:caps/>
                                    <w:szCs w:val="24"/>
                                  </w:rPr>
                                  <w:fldChar w:fldCharType="separate"/>
                                </w:r>
                                <w:r w:rsidR="00F0624B">
                                  <w:rPr>
                                    <w:caps/>
                                    <w:noProof/>
                                    <w:szCs w:val="24"/>
                                  </w:rPr>
                                  <w:t>2015-04-17</w:t>
                                </w:r>
                                <w:r>
                                  <w:rPr>
                                    <w:caps/>
                                    <w:szCs w:val="24"/>
                                  </w:rPr>
                                  <w:fldChar w:fldCharType="end"/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79000</wp14:pctWidth>
                    </wp14:sizeRelH>
                    <wp14:sizeRelV relativeFrom="page">
                      <wp14:pctHeight>35000</wp14:pctHeight>
                    </wp14:sizeRelV>
                  </wp:anchor>
                </w:drawing>
              </mc:Choice>
              <mc:Fallback>
                <w:pict>
                  <v:shape w14:anchorId="5D0FD1B2" id="Text Box 131" o:spid="_x0000_s1027" type="#_x0000_t202" style="position:absolute;left:0;text-align:left;margin-left:38.5pt;margin-top:272.45pt;width:369pt;height:529.2pt;z-index:251659264;visibility:visible;mso-wrap-style:square;mso-width-percent:790;mso-height-percent:350;mso-wrap-distance-left:14.4pt;mso-wrap-distance-top:0;mso-wrap-distance-right:14.4pt;mso-wrap-distance-bottom:0;mso-position-horizontal:absolute;mso-position-horizontal-relative:margin;mso-position-vertical:absolute;mso-position-vertical-relative:page;mso-width-percent:790;mso-height-percent:35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" filled="f" stroked="f" strokeweight=".5pt">
                    <v:textbox style="mso-fit-shape-to-text:t" inset="0,0,0,0">
                      <w:txbxContent>
                        <w:p w14:paraId="26135E51" w14:textId="77777777" w:rsidR="001A6424" w:rsidRPr="00AF53B7" w:rsidRDefault="001A6424" w:rsidP="00B53E67">
                          <w:pPr>
                            <w:pStyle w:val="a3"/>
                            <w:spacing w:before="40" w:after="560" w:line="216" w:lineRule="auto"/>
                            <w:rPr>
                              <w:sz w:val="72"/>
                              <w:szCs w:val="72"/>
                            </w:rPr>
                          </w:pPr>
                          <w:r>
                            <w:rPr>
                              <w:rFonts w:hint="eastAsia"/>
                              <w:sz w:val="72"/>
                              <w:szCs w:val="72"/>
                            </w:rPr>
                            <w:t>餐厅订餐</w:t>
                          </w:r>
                          <w:r>
                            <w:rPr>
                              <w:sz w:val="72"/>
                              <w:szCs w:val="72"/>
                            </w:rPr>
                            <w:t>系统</w:t>
                          </w:r>
                          <w:r>
                            <w:rPr>
                              <w:sz w:val="72"/>
                              <w:szCs w:val="72"/>
                            </w:rPr>
                            <w:t>—</w:t>
                          </w:r>
                          <w:r>
                            <w:rPr>
                              <w:rFonts w:hint="eastAsia"/>
                              <w:sz w:val="72"/>
                              <w:szCs w:val="72"/>
                            </w:rPr>
                            <w:t>系统</w:t>
                          </w:r>
                          <w:r>
                            <w:rPr>
                              <w:sz w:val="72"/>
                              <w:szCs w:val="72"/>
                            </w:rPr>
                            <w:t>详细设计文档</w:t>
                          </w:r>
                        </w:p>
                        <w:sdt>
                          <w:sdtPr>
                            <w:rPr>
                              <w:caps/>
                              <w:sz w:val="28"/>
                              <w:szCs w:val="28"/>
                            </w:rPr>
                            <w:alias w:val="Subtitle"/>
                            <w:tag w:val=""/>
                            <w:id w:val="-2090151685"/>
                            <w:showingPlcHdr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EndPr/>
                          <w:sdtContent>
                            <w:p w14:paraId="501616C0" w14:textId="77777777" w:rsidR="001A6424" w:rsidRPr="00AF53B7" w:rsidRDefault="001A6424" w:rsidP="00B53E67">
                              <w:pPr>
                                <w:pStyle w:val="a3"/>
                                <w:spacing w:before="40" w:after="40"/>
                                <w:rPr>
                                  <w:caps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aps/>
                                  <w:sz w:val="28"/>
                                  <w:szCs w:val="28"/>
                                </w:rPr>
                                <w:t xml:space="preserve">     </w:t>
                              </w:r>
                            </w:p>
                          </w:sdtContent>
                        </w:sdt>
                        <w:sdt>
                          <w:sdtPr>
                            <w:rPr>
                              <w:caps/>
                              <w:szCs w:val="24"/>
                            </w:rPr>
                            <w:alias w:val="Author"/>
                            <w:tag w:val=""/>
                            <w:id w:val="-1536112409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EndPr/>
                          <w:sdtContent>
                            <w:p w14:paraId="7A73AEF8" w14:textId="777C011B" w:rsidR="001A6424" w:rsidRPr="00AF53B7" w:rsidRDefault="001A6424" w:rsidP="00B53E67">
                              <w:pPr>
                                <w:pStyle w:val="a3"/>
                                <w:spacing w:before="80" w:after="40"/>
                                <w:rPr>
                                  <w:caps/>
                                  <w:szCs w:val="24"/>
                                </w:rPr>
                              </w:pPr>
                              <w:r>
                                <w:rPr>
                                  <w:caps/>
                                  <w:szCs w:val="24"/>
                                </w:rPr>
                                <w:t>Xu LIN</w:t>
                              </w:r>
                            </w:p>
                          </w:sdtContent>
                        </w:sdt>
                        <w:p w14:paraId="430C5D86" w14:textId="77777777" w:rsidR="001A6424" w:rsidRPr="00AF53B7" w:rsidRDefault="001A6424" w:rsidP="00B53E67">
                          <w:pPr>
                            <w:pStyle w:val="a3"/>
                            <w:spacing w:before="80" w:after="40"/>
                            <w:rPr>
                              <w:caps/>
                              <w:szCs w:val="24"/>
                            </w:rPr>
                          </w:pPr>
                        </w:p>
                        <w:p w14:paraId="4C6CBA37" w14:textId="77777777" w:rsidR="001A6424" w:rsidRPr="00AF53B7" w:rsidRDefault="001A6424" w:rsidP="00B53E67">
                          <w:pPr>
                            <w:pStyle w:val="a3"/>
                            <w:spacing w:before="80" w:after="40"/>
                            <w:rPr>
                              <w:caps/>
                              <w:szCs w:val="24"/>
                            </w:rPr>
                          </w:pPr>
                          <w:r w:rsidRPr="00AF53B7">
                            <w:rPr>
                              <w:rFonts w:hint="eastAsia"/>
                              <w:caps/>
                              <w:szCs w:val="24"/>
                            </w:rPr>
                            <w:t>日期</w:t>
                          </w:r>
                          <w:r w:rsidRPr="00AF53B7">
                            <w:rPr>
                              <w:caps/>
                              <w:szCs w:val="24"/>
                            </w:rPr>
                            <w:t>：</w:t>
                          </w:r>
                          <w:r>
                            <w:rPr>
                              <w:caps/>
                              <w:szCs w:val="24"/>
                            </w:rPr>
                            <w:fldChar w:fldCharType="begin"/>
                          </w:r>
                          <w:r>
                            <w:rPr>
                              <w:caps/>
                              <w:szCs w:val="24"/>
                            </w:rPr>
                            <w:instrText xml:space="preserve"> DATE \@ "yyyy-MM-dd" </w:instrText>
                          </w:r>
                          <w:r>
                            <w:rPr>
                              <w:caps/>
                              <w:szCs w:val="24"/>
                            </w:rPr>
                            <w:fldChar w:fldCharType="separate"/>
                          </w:r>
                          <w:r w:rsidR="00F0624B">
                            <w:rPr>
                              <w:caps/>
                              <w:noProof/>
                              <w:szCs w:val="24"/>
                            </w:rPr>
                            <w:t>2015-04-17</w:t>
                          </w:r>
                          <w:r>
                            <w:rPr>
                              <w:caps/>
                              <w:szCs w:val="24"/>
                            </w:rPr>
                            <w:fldChar w:fldCharType="end"/>
                          </w:r>
                        </w:p>
                      </w:txbxContent>
                    </v:textbox>
                    <w10:wrap type="square" anchorx="margin" anchory="page"/>
                  </v:shape>
                </w:pict>
              </mc:Fallback>
            </mc:AlternateContent>
          </w:r>
          <w:r w:rsidRPr="00DE3E4B">
            <w:br w:type="page"/>
          </w:r>
        </w:p>
      </w:sdtContent>
    </w:sdt>
    <w:p w14:paraId="5CAB0591" w14:textId="77777777" w:rsidR="00B53E67" w:rsidRPr="00DE3E4B" w:rsidRDefault="00B53E67" w:rsidP="00E0688B">
      <w:pPr>
        <w:pStyle w:val="a3"/>
      </w:pPr>
      <w:r w:rsidRPr="00DE3E4B">
        <w:rPr>
          <w:rFonts w:hint="eastAsia"/>
        </w:rPr>
        <w:lastRenderedPageBreak/>
        <w:t>文档版本</w:t>
      </w:r>
      <w:r w:rsidRPr="00DE3E4B">
        <w:t>历史</w:t>
      </w:r>
    </w:p>
    <w:tbl>
      <w:tblPr>
        <w:tblW w:w="901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08"/>
        <w:gridCol w:w="1440"/>
        <w:gridCol w:w="1260"/>
        <w:gridCol w:w="1080"/>
        <w:gridCol w:w="4230"/>
      </w:tblGrid>
      <w:tr w:rsidR="00B53E67" w:rsidRPr="00DE3E4B" w14:paraId="0E80C308" w14:textId="77777777" w:rsidTr="00EE130B">
        <w:tc>
          <w:tcPr>
            <w:tcW w:w="1008" w:type="dxa"/>
            <w:shd w:val="clear" w:color="auto" w:fill="BFBFBF" w:themeFill="background1" w:themeFillShade="BF"/>
          </w:tcPr>
          <w:p w14:paraId="28016810" w14:textId="77777777" w:rsidR="00B53E67" w:rsidRPr="00DE3E4B" w:rsidRDefault="00B53E67" w:rsidP="00E0688B">
            <w:pPr>
              <w:pStyle w:val="TableText"/>
            </w:pPr>
            <w:r w:rsidRPr="00DE3E4B">
              <w:rPr>
                <w:rFonts w:hint="eastAsia"/>
              </w:rPr>
              <w:t>版本号</w:t>
            </w:r>
          </w:p>
        </w:tc>
        <w:tc>
          <w:tcPr>
            <w:tcW w:w="1440" w:type="dxa"/>
            <w:shd w:val="clear" w:color="auto" w:fill="BFBFBF" w:themeFill="background1" w:themeFillShade="BF"/>
          </w:tcPr>
          <w:p w14:paraId="5902063A" w14:textId="77777777" w:rsidR="00B53E67" w:rsidRPr="00DE3E4B" w:rsidRDefault="00B53E67" w:rsidP="00E0688B">
            <w:pPr>
              <w:pStyle w:val="TableText"/>
            </w:pPr>
            <w:r w:rsidRPr="00DE3E4B">
              <w:rPr>
                <w:rFonts w:hint="eastAsia"/>
              </w:rPr>
              <w:t>修订日期</w:t>
            </w:r>
          </w:p>
        </w:tc>
        <w:tc>
          <w:tcPr>
            <w:tcW w:w="1260" w:type="dxa"/>
            <w:shd w:val="clear" w:color="auto" w:fill="BFBFBF" w:themeFill="background1" w:themeFillShade="BF"/>
          </w:tcPr>
          <w:p w14:paraId="3DB5C5CC" w14:textId="77777777" w:rsidR="00B53E67" w:rsidRPr="00DE3E4B" w:rsidRDefault="00B53E67" w:rsidP="00E0688B">
            <w:pPr>
              <w:pStyle w:val="TableText"/>
            </w:pPr>
            <w:r w:rsidRPr="00DE3E4B">
              <w:rPr>
                <w:rFonts w:hint="eastAsia"/>
              </w:rPr>
              <w:t>修订人</w:t>
            </w:r>
          </w:p>
        </w:tc>
        <w:tc>
          <w:tcPr>
            <w:tcW w:w="1080" w:type="dxa"/>
            <w:shd w:val="clear" w:color="auto" w:fill="BFBFBF" w:themeFill="background1" w:themeFillShade="BF"/>
          </w:tcPr>
          <w:p w14:paraId="0171FE14" w14:textId="77777777" w:rsidR="00B53E67" w:rsidRPr="00DE3E4B" w:rsidRDefault="00B53E67" w:rsidP="00E0688B">
            <w:pPr>
              <w:pStyle w:val="TableText"/>
            </w:pPr>
            <w:r w:rsidRPr="00DE3E4B">
              <w:rPr>
                <w:rFonts w:hint="eastAsia"/>
              </w:rPr>
              <w:t>审核</w:t>
            </w:r>
            <w:r w:rsidRPr="00DE3E4B">
              <w:t>人</w:t>
            </w:r>
          </w:p>
        </w:tc>
        <w:tc>
          <w:tcPr>
            <w:tcW w:w="4230" w:type="dxa"/>
            <w:shd w:val="clear" w:color="auto" w:fill="BFBFBF" w:themeFill="background1" w:themeFillShade="BF"/>
          </w:tcPr>
          <w:p w14:paraId="0D2CE603" w14:textId="77777777" w:rsidR="00B53E67" w:rsidRPr="00DE3E4B" w:rsidRDefault="00B53E67" w:rsidP="00E0688B">
            <w:pPr>
              <w:pStyle w:val="TableText"/>
            </w:pPr>
            <w:r w:rsidRPr="00DE3E4B">
              <w:rPr>
                <w:rFonts w:hint="eastAsia"/>
              </w:rPr>
              <w:t>变更内容</w:t>
            </w:r>
          </w:p>
        </w:tc>
      </w:tr>
      <w:tr w:rsidR="00B53E67" w:rsidRPr="00DE3E4B" w14:paraId="6852087F" w14:textId="77777777" w:rsidTr="00EE130B">
        <w:tc>
          <w:tcPr>
            <w:tcW w:w="1008" w:type="dxa"/>
          </w:tcPr>
          <w:p w14:paraId="7CC6C2E3" w14:textId="77777777" w:rsidR="00B53E67" w:rsidRPr="00DE3E4B" w:rsidRDefault="00B53E67" w:rsidP="00E0688B">
            <w:pPr>
              <w:pStyle w:val="TableText"/>
            </w:pPr>
            <w:r>
              <w:rPr>
                <w:rFonts w:hint="eastAsia"/>
              </w:rPr>
              <w:t>1.0</w:t>
            </w:r>
          </w:p>
        </w:tc>
        <w:tc>
          <w:tcPr>
            <w:tcW w:w="1440" w:type="dxa"/>
          </w:tcPr>
          <w:p w14:paraId="702F70C4" w14:textId="64D02B7A" w:rsidR="00B53E67" w:rsidRPr="00DE3E4B" w:rsidRDefault="00B53E67" w:rsidP="00AC36C8">
            <w:pPr>
              <w:pStyle w:val="TableText"/>
            </w:pPr>
            <w:r>
              <w:t>2014</w:t>
            </w:r>
            <w:r w:rsidR="00AC36C8">
              <w:t>-</w:t>
            </w:r>
            <w:r>
              <w:t>11</w:t>
            </w:r>
            <w:r w:rsidR="00AC36C8">
              <w:t>-</w:t>
            </w:r>
            <w:r>
              <w:t>23</w:t>
            </w:r>
          </w:p>
        </w:tc>
        <w:tc>
          <w:tcPr>
            <w:tcW w:w="1260" w:type="dxa"/>
          </w:tcPr>
          <w:p w14:paraId="6705FFD1" w14:textId="77777777" w:rsidR="00B53E67" w:rsidRPr="00DE3E4B" w:rsidRDefault="00B53E67" w:rsidP="00E0688B">
            <w:pPr>
              <w:pStyle w:val="TableText"/>
            </w:pPr>
            <w:r>
              <w:rPr>
                <w:rFonts w:hint="eastAsia"/>
              </w:rPr>
              <w:t>Xu Lin</w:t>
            </w:r>
          </w:p>
        </w:tc>
        <w:tc>
          <w:tcPr>
            <w:tcW w:w="1080" w:type="dxa"/>
          </w:tcPr>
          <w:p w14:paraId="6C33F56D" w14:textId="77777777" w:rsidR="00B53E67" w:rsidRPr="00DE3E4B" w:rsidRDefault="00B53E67" w:rsidP="00E0688B">
            <w:pPr>
              <w:pStyle w:val="TableText"/>
            </w:pPr>
          </w:p>
        </w:tc>
        <w:tc>
          <w:tcPr>
            <w:tcW w:w="4230" w:type="dxa"/>
          </w:tcPr>
          <w:p w14:paraId="205B4425" w14:textId="77777777" w:rsidR="00B53E67" w:rsidRPr="00DE3E4B" w:rsidRDefault="00B53E67" w:rsidP="00E0688B">
            <w:pPr>
              <w:pStyle w:val="TableText"/>
            </w:pPr>
            <w:r>
              <w:rPr>
                <w:rFonts w:hint="eastAsia"/>
              </w:rPr>
              <w:t>初始化文档</w:t>
            </w:r>
            <w:r>
              <w:t>结构</w:t>
            </w:r>
          </w:p>
        </w:tc>
      </w:tr>
      <w:tr w:rsidR="00B53E67" w:rsidRPr="00DE3E4B" w14:paraId="60A1DDAD" w14:textId="77777777" w:rsidTr="00EE130B">
        <w:tc>
          <w:tcPr>
            <w:tcW w:w="1008" w:type="dxa"/>
          </w:tcPr>
          <w:p w14:paraId="2E1CCDCC" w14:textId="225D6988" w:rsidR="00B53E67" w:rsidRPr="00DE3E4B" w:rsidRDefault="00B53E67" w:rsidP="00E0688B">
            <w:pPr>
              <w:pStyle w:val="TableText"/>
            </w:pPr>
          </w:p>
        </w:tc>
        <w:tc>
          <w:tcPr>
            <w:tcW w:w="1440" w:type="dxa"/>
          </w:tcPr>
          <w:p w14:paraId="220FE6E6" w14:textId="0CCD0D1A" w:rsidR="00B53E67" w:rsidRPr="00DE3E4B" w:rsidRDefault="00B53E67" w:rsidP="00AC36C8">
            <w:pPr>
              <w:pStyle w:val="TableText"/>
            </w:pPr>
            <w:r>
              <w:t>2014</w:t>
            </w:r>
            <w:r w:rsidR="00AC36C8">
              <w:t>-</w:t>
            </w:r>
            <w:r>
              <w:t>12</w:t>
            </w:r>
            <w:r w:rsidR="00AC36C8">
              <w:t>-</w:t>
            </w:r>
            <w:r>
              <w:t>5</w:t>
            </w:r>
          </w:p>
        </w:tc>
        <w:tc>
          <w:tcPr>
            <w:tcW w:w="1260" w:type="dxa"/>
          </w:tcPr>
          <w:p w14:paraId="5719CC96" w14:textId="77777777" w:rsidR="00B53E67" w:rsidRPr="00DE3E4B" w:rsidRDefault="00B53E67" w:rsidP="00E0688B">
            <w:pPr>
              <w:pStyle w:val="TableText"/>
            </w:pPr>
            <w:r>
              <w:rPr>
                <w:rFonts w:hint="eastAsia"/>
              </w:rPr>
              <w:t>Xu Lin</w:t>
            </w:r>
          </w:p>
        </w:tc>
        <w:tc>
          <w:tcPr>
            <w:tcW w:w="1080" w:type="dxa"/>
          </w:tcPr>
          <w:p w14:paraId="13CA77D4" w14:textId="77777777" w:rsidR="00B53E67" w:rsidRPr="00DE3E4B" w:rsidRDefault="00B53E67" w:rsidP="00E0688B">
            <w:pPr>
              <w:pStyle w:val="TableText"/>
            </w:pPr>
          </w:p>
        </w:tc>
        <w:tc>
          <w:tcPr>
            <w:tcW w:w="4230" w:type="dxa"/>
          </w:tcPr>
          <w:p w14:paraId="5963B19E" w14:textId="77777777" w:rsidR="00B53E67" w:rsidRPr="00DE3E4B" w:rsidRDefault="00B53E67" w:rsidP="00E0688B">
            <w:pPr>
              <w:pStyle w:val="TableText"/>
            </w:pPr>
            <w:r>
              <w:rPr>
                <w:rFonts w:hint="eastAsia"/>
              </w:rPr>
              <w:t>新增</w:t>
            </w:r>
            <w:r>
              <w:t>用户管理模块</w:t>
            </w:r>
            <w:r>
              <w:rPr>
                <w:rFonts w:hint="eastAsia"/>
              </w:rPr>
              <w:t>和数据库</w:t>
            </w:r>
          </w:p>
        </w:tc>
      </w:tr>
      <w:tr w:rsidR="00B53E67" w:rsidRPr="00DE3E4B" w14:paraId="6886B972" w14:textId="77777777" w:rsidTr="00EE130B">
        <w:tc>
          <w:tcPr>
            <w:tcW w:w="1008" w:type="dxa"/>
          </w:tcPr>
          <w:p w14:paraId="3CC2298A" w14:textId="3F54397E" w:rsidR="00B53E67" w:rsidRPr="00DE3E4B" w:rsidRDefault="00B53E67" w:rsidP="00E0688B">
            <w:pPr>
              <w:pStyle w:val="TableText"/>
            </w:pPr>
          </w:p>
        </w:tc>
        <w:tc>
          <w:tcPr>
            <w:tcW w:w="1440" w:type="dxa"/>
          </w:tcPr>
          <w:p w14:paraId="7FC057FD" w14:textId="29521AC0" w:rsidR="00B53E67" w:rsidRPr="00DE3E4B" w:rsidRDefault="00B53E67" w:rsidP="00AC36C8">
            <w:pPr>
              <w:pStyle w:val="TableText"/>
            </w:pPr>
            <w:r>
              <w:t>2014</w:t>
            </w:r>
            <w:r w:rsidR="00AC36C8">
              <w:t>-</w:t>
            </w:r>
            <w:r>
              <w:t>12</w:t>
            </w:r>
            <w:r w:rsidR="00AC36C8">
              <w:t>-</w:t>
            </w:r>
            <w:r>
              <w:t>8</w:t>
            </w:r>
          </w:p>
        </w:tc>
        <w:tc>
          <w:tcPr>
            <w:tcW w:w="1260" w:type="dxa"/>
          </w:tcPr>
          <w:p w14:paraId="10FC8258" w14:textId="77777777" w:rsidR="00B53E67" w:rsidRPr="00DE3E4B" w:rsidRDefault="00B53E67" w:rsidP="00E0688B">
            <w:pPr>
              <w:pStyle w:val="TableText"/>
            </w:pPr>
            <w:r>
              <w:rPr>
                <w:rFonts w:hint="eastAsia"/>
              </w:rPr>
              <w:t>Xu Lin</w:t>
            </w:r>
          </w:p>
        </w:tc>
        <w:tc>
          <w:tcPr>
            <w:tcW w:w="1080" w:type="dxa"/>
          </w:tcPr>
          <w:p w14:paraId="42212024" w14:textId="77777777" w:rsidR="00B53E67" w:rsidRPr="00DE3E4B" w:rsidRDefault="00B53E67" w:rsidP="00E0688B">
            <w:pPr>
              <w:pStyle w:val="TableText"/>
            </w:pPr>
          </w:p>
        </w:tc>
        <w:tc>
          <w:tcPr>
            <w:tcW w:w="4230" w:type="dxa"/>
          </w:tcPr>
          <w:p w14:paraId="0BDAEB6F" w14:textId="77777777" w:rsidR="00B53E67" w:rsidRPr="00DE3E4B" w:rsidRDefault="00B53E67" w:rsidP="00E0688B">
            <w:pPr>
              <w:pStyle w:val="TableText"/>
            </w:pPr>
            <w:r>
              <w:rPr>
                <w:rFonts w:hint="eastAsia"/>
              </w:rPr>
              <w:t>用户</w:t>
            </w:r>
            <w:r>
              <w:t>管理</w:t>
            </w:r>
            <w:r>
              <w:rPr>
                <w:rFonts w:hint="eastAsia"/>
              </w:rPr>
              <w:t>模块</w:t>
            </w:r>
            <w:r>
              <w:t>的用户需求</w:t>
            </w:r>
            <w:r>
              <w:rPr>
                <w:rFonts w:hint="eastAsia"/>
              </w:rPr>
              <w:t>更新</w:t>
            </w:r>
            <w:r>
              <w:t>和新增</w:t>
            </w:r>
            <w:proofErr w:type="gramStart"/>
            <w:r>
              <w:t>类说明</w:t>
            </w:r>
            <w:proofErr w:type="gramEnd"/>
          </w:p>
        </w:tc>
      </w:tr>
      <w:tr w:rsidR="00AC36C8" w:rsidRPr="00DE3E4B" w14:paraId="09C8FFAD" w14:textId="77777777" w:rsidTr="00EE130B">
        <w:tc>
          <w:tcPr>
            <w:tcW w:w="1008" w:type="dxa"/>
          </w:tcPr>
          <w:p w14:paraId="4D5D1950" w14:textId="1D2E647A" w:rsidR="00AC36C8" w:rsidRDefault="00AC36C8" w:rsidP="00E0688B">
            <w:pPr>
              <w:pStyle w:val="TableText"/>
            </w:pPr>
          </w:p>
        </w:tc>
        <w:tc>
          <w:tcPr>
            <w:tcW w:w="1440" w:type="dxa"/>
          </w:tcPr>
          <w:p w14:paraId="07A0E71C" w14:textId="6A42F7EE" w:rsidR="00AC36C8" w:rsidRDefault="00AC36C8" w:rsidP="00E0688B">
            <w:pPr>
              <w:pStyle w:val="TableText"/>
            </w:pPr>
            <w:r>
              <w:t>2014-12-26</w:t>
            </w:r>
          </w:p>
        </w:tc>
        <w:tc>
          <w:tcPr>
            <w:tcW w:w="1260" w:type="dxa"/>
          </w:tcPr>
          <w:p w14:paraId="42CED6DE" w14:textId="2F794D95" w:rsidR="00AC36C8" w:rsidRDefault="00AC36C8" w:rsidP="00E0688B">
            <w:pPr>
              <w:pStyle w:val="TableText"/>
            </w:pPr>
            <w:r>
              <w:t>LUO ZHI</w:t>
            </w:r>
          </w:p>
        </w:tc>
        <w:tc>
          <w:tcPr>
            <w:tcW w:w="1080" w:type="dxa"/>
          </w:tcPr>
          <w:p w14:paraId="1415D73F" w14:textId="77777777" w:rsidR="00AC36C8" w:rsidRPr="00DE3E4B" w:rsidRDefault="00AC36C8" w:rsidP="00E0688B">
            <w:pPr>
              <w:pStyle w:val="TableText"/>
            </w:pPr>
          </w:p>
        </w:tc>
        <w:tc>
          <w:tcPr>
            <w:tcW w:w="4230" w:type="dxa"/>
          </w:tcPr>
          <w:p w14:paraId="576CACB1" w14:textId="18A702BF" w:rsidR="00AC36C8" w:rsidRDefault="00EE130B" w:rsidP="0094671E">
            <w:pPr>
              <w:pStyle w:val="TableText"/>
              <w:numPr>
                <w:ilvl w:val="0"/>
                <w:numId w:val="3"/>
              </w:numPr>
              <w:ind w:left="360"/>
            </w:pPr>
            <w:r>
              <w:rPr>
                <w:rFonts w:hint="eastAsia"/>
              </w:rPr>
              <w:t>增加章节</w:t>
            </w:r>
            <w:r>
              <w:rPr>
                <w:rFonts w:hint="eastAsia"/>
              </w:rPr>
              <w:t>2</w:t>
            </w:r>
            <w:r>
              <w:t xml:space="preserve"> </w:t>
            </w:r>
            <w:r>
              <w:rPr>
                <w:rFonts w:hint="eastAsia"/>
              </w:rPr>
              <w:t>开发</w:t>
            </w:r>
            <w:r>
              <w:t>环境配置</w:t>
            </w:r>
            <w:r>
              <w:rPr>
                <w:rFonts w:hint="eastAsia"/>
              </w:rPr>
              <w:t>大纲</w:t>
            </w:r>
          </w:p>
          <w:p w14:paraId="4117F344" w14:textId="5A210D3C" w:rsidR="00EE130B" w:rsidRDefault="00EE130B" w:rsidP="0094671E">
            <w:pPr>
              <w:pStyle w:val="TableText"/>
              <w:numPr>
                <w:ilvl w:val="0"/>
                <w:numId w:val="3"/>
              </w:numPr>
              <w:ind w:left="360"/>
            </w:pPr>
            <w:r>
              <w:rPr>
                <w:rFonts w:hint="eastAsia"/>
              </w:rPr>
              <w:t>增加</w:t>
            </w:r>
            <w:r>
              <w:t>章节</w:t>
            </w:r>
            <w:r>
              <w:t>3</w:t>
            </w:r>
            <w:r>
              <w:rPr>
                <w:rFonts w:hint="eastAsia"/>
              </w:rPr>
              <w:t>项目</w:t>
            </w:r>
            <w:r>
              <w:t>目录结构说明</w:t>
            </w:r>
            <w:r>
              <w:rPr>
                <w:rFonts w:hint="eastAsia"/>
              </w:rPr>
              <w:t>大纲</w:t>
            </w:r>
          </w:p>
          <w:p w14:paraId="24EF4223" w14:textId="4105AB50" w:rsidR="00EE130B" w:rsidRDefault="00EE130B" w:rsidP="0094671E">
            <w:pPr>
              <w:pStyle w:val="TableText"/>
              <w:numPr>
                <w:ilvl w:val="0"/>
                <w:numId w:val="3"/>
              </w:numPr>
              <w:ind w:left="360"/>
            </w:pPr>
            <w:r>
              <w:rPr>
                <w:rFonts w:hint="eastAsia"/>
              </w:rPr>
              <w:t>增加</w:t>
            </w:r>
            <w:r>
              <w:t>章节</w:t>
            </w:r>
            <w:r>
              <w:t>4</w:t>
            </w:r>
            <w:r>
              <w:rPr>
                <w:rFonts w:hint="eastAsia"/>
              </w:rPr>
              <w:t>用户</w:t>
            </w:r>
            <w:r>
              <w:t>管理模块</w:t>
            </w:r>
            <w:r>
              <w:rPr>
                <w:rFonts w:hint="eastAsia"/>
              </w:rPr>
              <w:t>大纲</w:t>
            </w:r>
          </w:p>
        </w:tc>
      </w:tr>
      <w:tr w:rsidR="00476799" w:rsidRPr="00DE3E4B" w14:paraId="124B7E5C" w14:textId="77777777" w:rsidTr="00EE130B">
        <w:tc>
          <w:tcPr>
            <w:tcW w:w="1008" w:type="dxa"/>
          </w:tcPr>
          <w:p w14:paraId="0B5A305C" w14:textId="17D15DA9" w:rsidR="00476799" w:rsidRDefault="00476799" w:rsidP="00E0688B">
            <w:pPr>
              <w:pStyle w:val="TableText"/>
            </w:pPr>
          </w:p>
        </w:tc>
        <w:tc>
          <w:tcPr>
            <w:tcW w:w="1440" w:type="dxa"/>
          </w:tcPr>
          <w:p w14:paraId="1DFDFD4F" w14:textId="01E5FC99" w:rsidR="00476799" w:rsidRDefault="00476799" w:rsidP="00E0688B">
            <w:pPr>
              <w:pStyle w:val="TableText"/>
            </w:pPr>
            <w:r>
              <w:t>2014/12/30</w:t>
            </w:r>
          </w:p>
        </w:tc>
        <w:tc>
          <w:tcPr>
            <w:tcW w:w="1260" w:type="dxa"/>
          </w:tcPr>
          <w:p w14:paraId="33EB88E8" w14:textId="4EC6A21E" w:rsidR="00476799" w:rsidRDefault="00476799" w:rsidP="00E0688B">
            <w:pPr>
              <w:pStyle w:val="TableText"/>
            </w:pPr>
            <w:r>
              <w:rPr>
                <w:rFonts w:hint="eastAsia"/>
              </w:rPr>
              <w:t>X</w:t>
            </w:r>
            <w:r>
              <w:t>u Lin</w:t>
            </w:r>
          </w:p>
        </w:tc>
        <w:tc>
          <w:tcPr>
            <w:tcW w:w="1080" w:type="dxa"/>
          </w:tcPr>
          <w:p w14:paraId="6DEFF183" w14:textId="77777777" w:rsidR="00476799" w:rsidRPr="00DE3E4B" w:rsidRDefault="00476799" w:rsidP="00E0688B">
            <w:pPr>
              <w:pStyle w:val="TableText"/>
            </w:pPr>
          </w:p>
        </w:tc>
        <w:tc>
          <w:tcPr>
            <w:tcW w:w="4230" w:type="dxa"/>
          </w:tcPr>
          <w:p w14:paraId="29112880" w14:textId="2128BC5B" w:rsidR="00476799" w:rsidRDefault="00476799" w:rsidP="00476799">
            <w:pPr>
              <w:pStyle w:val="TableText"/>
            </w:pPr>
            <w:r>
              <w:t>增加章节</w:t>
            </w:r>
            <w:r>
              <w:rPr>
                <w:rFonts w:hint="eastAsia"/>
              </w:rPr>
              <w:t>4</w:t>
            </w:r>
            <w:r w:rsidR="002C6DEF">
              <w:rPr>
                <w:rFonts w:hint="eastAsia"/>
              </w:rPr>
              <w:t>的</w:t>
            </w:r>
            <w:r>
              <w:t>内容</w:t>
            </w:r>
          </w:p>
        </w:tc>
      </w:tr>
      <w:tr w:rsidR="002C6DEF" w:rsidRPr="00DE3E4B" w14:paraId="43FEB482" w14:textId="77777777" w:rsidTr="00EE130B">
        <w:tc>
          <w:tcPr>
            <w:tcW w:w="1008" w:type="dxa"/>
          </w:tcPr>
          <w:p w14:paraId="12FE30CE" w14:textId="5602DEDB" w:rsidR="002C6DEF" w:rsidRDefault="002C6DEF" w:rsidP="00E0688B">
            <w:pPr>
              <w:pStyle w:val="TableText"/>
            </w:pPr>
          </w:p>
        </w:tc>
        <w:tc>
          <w:tcPr>
            <w:tcW w:w="1440" w:type="dxa"/>
          </w:tcPr>
          <w:p w14:paraId="3CA319C4" w14:textId="798E3266" w:rsidR="002C6DEF" w:rsidRDefault="002C6DEF" w:rsidP="00E0688B">
            <w:pPr>
              <w:pStyle w:val="TableText"/>
            </w:pPr>
            <w:r>
              <w:t>2014/12/31</w:t>
            </w:r>
          </w:p>
        </w:tc>
        <w:tc>
          <w:tcPr>
            <w:tcW w:w="1260" w:type="dxa"/>
          </w:tcPr>
          <w:p w14:paraId="58204041" w14:textId="5F307AE6" w:rsidR="002C6DEF" w:rsidRDefault="002C6DEF" w:rsidP="00E0688B">
            <w:pPr>
              <w:pStyle w:val="TableText"/>
            </w:pPr>
            <w:r>
              <w:t>Xu Lin</w:t>
            </w:r>
          </w:p>
        </w:tc>
        <w:tc>
          <w:tcPr>
            <w:tcW w:w="1080" w:type="dxa"/>
          </w:tcPr>
          <w:p w14:paraId="684DE576" w14:textId="77777777" w:rsidR="002C6DEF" w:rsidRPr="00DE3E4B" w:rsidRDefault="002C6DEF" w:rsidP="00E0688B">
            <w:pPr>
              <w:pStyle w:val="TableText"/>
            </w:pPr>
          </w:p>
        </w:tc>
        <w:tc>
          <w:tcPr>
            <w:tcW w:w="4230" w:type="dxa"/>
          </w:tcPr>
          <w:p w14:paraId="0F68D6A2" w14:textId="0A16A0F0" w:rsidR="002C6DEF" w:rsidRDefault="002C6DEF" w:rsidP="00476799">
            <w:pPr>
              <w:pStyle w:val="TableText"/>
            </w:pPr>
            <w:r>
              <w:rPr>
                <w:rFonts w:hint="eastAsia"/>
              </w:rPr>
              <w:t>更新</w:t>
            </w:r>
            <w:r>
              <w:t>章节</w:t>
            </w:r>
            <w:r>
              <w:rPr>
                <w:rFonts w:hint="eastAsia"/>
              </w:rPr>
              <w:t xml:space="preserve">4 </w:t>
            </w:r>
            <w:r>
              <w:rPr>
                <w:rFonts w:hint="eastAsia"/>
              </w:rPr>
              <w:t>的</w:t>
            </w:r>
            <w:r>
              <w:t>内容</w:t>
            </w:r>
          </w:p>
        </w:tc>
      </w:tr>
      <w:tr w:rsidR="00061A6B" w:rsidRPr="00DE3E4B" w14:paraId="774688D8" w14:textId="77777777" w:rsidTr="00EE130B">
        <w:tc>
          <w:tcPr>
            <w:tcW w:w="1008" w:type="dxa"/>
          </w:tcPr>
          <w:p w14:paraId="360FA411" w14:textId="77777777" w:rsidR="00061A6B" w:rsidRDefault="00061A6B" w:rsidP="00E0688B">
            <w:pPr>
              <w:pStyle w:val="TableText"/>
            </w:pPr>
          </w:p>
        </w:tc>
        <w:tc>
          <w:tcPr>
            <w:tcW w:w="1440" w:type="dxa"/>
          </w:tcPr>
          <w:p w14:paraId="1115E410" w14:textId="67FCC71E" w:rsidR="00061A6B" w:rsidRDefault="00061A6B" w:rsidP="00E0688B">
            <w:pPr>
              <w:pStyle w:val="TableText"/>
            </w:pPr>
            <w:r>
              <w:t>2015-01-07</w:t>
            </w:r>
          </w:p>
        </w:tc>
        <w:tc>
          <w:tcPr>
            <w:tcW w:w="1260" w:type="dxa"/>
          </w:tcPr>
          <w:p w14:paraId="0FDB0305" w14:textId="45F6E123" w:rsidR="00061A6B" w:rsidRDefault="00061A6B" w:rsidP="00E0688B">
            <w:pPr>
              <w:pStyle w:val="TableText"/>
            </w:pPr>
            <w:r>
              <w:t>LUO ZHI</w:t>
            </w:r>
          </w:p>
        </w:tc>
        <w:tc>
          <w:tcPr>
            <w:tcW w:w="1080" w:type="dxa"/>
          </w:tcPr>
          <w:p w14:paraId="600F9C0C" w14:textId="77777777" w:rsidR="00061A6B" w:rsidRPr="00DE3E4B" w:rsidRDefault="00061A6B" w:rsidP="00E0688B">
            <w:pPr>
              <w:pStyle w:val="TableText"/>
            </w:pPr>
          </w:p>
        </w:tc>
        <w:tc>
          <w:tcPr>
            <w:tcW w:w="4230" w:type="dxa"/>
          </w:tcPr>
          <w:p w14:paraId="51E27244" w14:textId="5611A871" w:rsidR="00061A6B" w:rsidRDefault="00061A6B" w:rsidP="00181662">
            <w:pPr>
              <w:pStyle w:val="TableText"/>
            </w:pPr>
            <w:r>
              <w:rPr>
                <w:rFonts w:hint="eastAsia"/>
              </w:rPr>
              <w:t>增加</w:t>
            </w:r>
            <w:r>
              <w:t>章节</w:t>
            </w:r>
            <w:r w:rsidR="00181662">
              <w:t>2</w:t>
            </w:r>
          </w:p>
        </w:tc>
      </w:tr>
      <w:tr w:rsidR="009101F3" w:rsidRPr="00DE3E4B" w14:paraId="5006AA55" w14:textId="77777777" w:rsidTr="00EE130B">
        <w:tc>
          <w:tcPr>
            <w:tcW w:w="1008" w:type="dxa"/>
          </w:tcPr>
          <w:p w14:paraId="22B7B079" w14:textId="77777777" w:rsidR="009101F3" w:rsidRDefault="009101F3" w:rsidP="00E0688B">
            <w:pPr>
              <w:pStyle w:val="TableText"/>
            </w:pPr>
          </w:p>
        </w:tc>
        <w:tc>
          <w:tcPr>
            <w:tcW w:w="1440" w:type="dxa"/>
          </w:tcPr>
          <w:p w14:paraId="7BF9CF05" w14:textId="2AC15546" w:rsidR="009101F3" w:rsidRDefault="009101F3" w:rsidP="00E0688B">
            <w:pPr>
              <w:pStyle w:val="TableText"/>
            </w:pPr>
            <w:r>
              <w:t>2015-01-12</w:t>
            </w:r>
          </w:p>
        </w:tc>
        <w:tc>
          <w:tcPr>
            <w:tcW w:w="1260" w:type="dxa"/>
          </w:tcPr>
          <w:p w14:paraId="3987F471" w14:textId="61354DDD" w:rsidR="009101F3" w:rsidRDefault="009101F3" w:rsidP="00E0688B">
            <w:pPr>
              <w:pStyle w:val="TableText"/>
            </w:pPr>
            <w:r>
              <w:t>LUO ZHI</w:t>
            </w:r>
          </w:p>
        </w:tc>
        <w:tc>
          <w:tcPr>
            <w:tcW w:w="1080" w:type="dxa"/>
          </w:tcPr>
          <w:p w14:paraId="2FB9762F" w14:textId="77777777" w:rsidR="009101F3" w:rsidRPr="00DE3E4B" w:rsidRDefault="009101F3" w:rsidP="00E0688B">
            <w:pPr>
              <w:pStyle w:val="TableText"/>
            </w:pPr>
          </w:p>
        </w:tc>
        <w:tc>
          <w:tcPr>
            <w:tcW w:w="4230" w:type="dxa"/>
          </w:tcPr>
          <w:p w14:paraId="78F7A876" w14:textId="3AE9A73C" w:rsidR="009101F3" w:rsidRDefault="009101F3" w:rsidP="00181662">
            <w:pPr>
              <w:pStyle w:val="TableText"/>
            </w:pPr>
            <w:r>
              <w:rPr>
                <w:rFonts w:hint="eastAsia"/>
              </w:rPr>
              <w:t>修改</w:t>
            </w:r>
            <w:r>
              <w:t>章节</w:t>
            </w:r>
            <w:r>
              <w:t>4</w:t>
            </w:r>
            <w:r>
              <w:t>，去掉</w:t>
            </w:r>
            <w:r>
              <w:rPr>
                <w:rFonts w:hint="eastAsia"/>
              </w:rPr>
              <w:t>类说明</w:t>
            </w:r>
            <w:r>
              <w:t>，加入类图</w:t>
            </w:r>
            <w:r>
              <w:rPr>
                <w:rFonts w:hint="eastAsia"/>
              </w:rPr>
              <w:t>，</w:t>
            </w:r>
            <w:r>
              <w:t>加入</w:t>
            </w:r>
            <w:r>
              <w:t>IPO</w:t>
            </w:r>
            <w:r>
              <w:t>图说明功能输入输出</w:t>
            </w:r>
          </w:p>
        </w:tc>
      </w:tr>
      <w:tr w:rsidR="007178AD" w:rsidRPr="00DE3E4B" w14:paraId="4EF633B4" w14:textId="77777777" w:rsidTr="00EE130B">
        <w:tc>
          <w:tcPr>
            <w:tcW w:w="1008" w:type="dxa"/>
          </w:tcPr>
          <w:p w14:paraId="6DE60FA3" w14:textId="77777777" w:rsidR="007178AD" w:rsidRDefault="007178AD" w:rsidP="00E0688B">
            <w:pPr>
              <w:pStyle w:val="TableText"/>
            </w:pPr>
          </w:p>
        </w:tc>
        <w:tc>
          <w:tcPr>
            <w:tcW w:w="1440" w:type="dxa"/>
          </w:tcPr>
          <w:p w14:paraId="2DF2E524" w14:textId="562A71E8" w:rsidR="007178AD" w:rsidRDefault="007178AD" w:rsidP="00E0688B">
            <w:pPr>
              <w:pStyle w:val="TableText"/>
            </w:pPr>
            <w:r>
              <w:t>2015-01-27</w:t>
            </w:r>
          </w:p>
        </w:tc>
        <w:tc>
          <w:tcPr>
            <w:tcW w:w="1260" w:type="dxa"/>
          </w:tcPr>
          <w:p w14:paraId="5A4D528B" w14:textId="3560B23D" w:rsidR="007178AD" w:rsidRDefault="007178AD" w:rsidP="00E0688B">
            <w:pPr>
              <w:pStyle w:val="TableText"/>
            </w:pPr>
            <w:r>
              <w:t>LUOZHI</w:t>
            </w:r>
          </w:p>
        </w:tc>
        <w:tc>
          <w:tcPr>
            <w:tcW w:w="1080" w:type="dxa"/>
          </w:tcPr>
          <w:p w14:paraId="63648EBD" w14:textId="77777777" w:rsidR="007178AD" w:rsidRPr="00DE3E4B" w:rsidRDefault="007178AD" w:rsidP="00E0688B">
            <w:pPr>
              <w:pStyle w:val="TableText"/>
            </w:pPr>
          </w:p>
        </w:tc>
        <w:tc>
          <w:tcPr>
            <w:tcW w:w="4230" w:type="dxa"/>
          </w:tcPr>
          <w:p w14:paraId="23C4C63F" w14:textId="5B67EAAC" w:rsidR="00C9078B" w:rsidRDefault="00C9078B" w:rsidP="00181662">
            <w:pPr>
              <w:pStyle w:val="TableText"/>
            </w:pPr>
            <w:r>
              <w:rPr>
                <w:rFonts w:hint="eastAsia"/>
              </w:rPr>
              <w:t>修改网络</w:t>
            </w:r>
            <w:r>
              <w:t>协议</w:t>
            </w:r>
            <w:r>
              <w:rPr>
                <w:rFonts w:hint="eastAsia"/>
              </w:rPr>
              <w:t>URL</w:t>
            </w:r>
            <w:r>
              <w:t>定义</w:t>
            </w:r>
          </w:p>
        </w:tc>
      </w:tr>
      <w:tr w:rsidR="00572D0C" w:rsidRPr="00DE3E4B" w14:paraId="46B83DBB" w14:textId="77777777" w:rsidTr="00EE130B">
        <w:tc>
          <w:tcPr>
            <w:tcW w:w="1008" w:type="dxa"/>
          </w:tcPr>
          <w:p w14:paraId="399792B5" w14:textId="77777777" w:rsidR="00572D0C" w:rsidRDefault="00572D0C" w:rsidP="00E0688B">
            <w:pPr>
              <w:pStyle w:val="TableText"/>
            </w:pPr>
          </w:p>
        </w:tc>
        <w:tc>
          <w:tcPr>
            <w:tcW w:w="1440" w:type="dxa"/>
          </w:tcPr>
          <w:p w14:paraId="06E40D1D" w14:textId="2524F9B7" w:rsidR="00572D0C" w:rsidRDefault="00572D0C" w:rsidP="00E0688B">
            <w:pPr>
              <w:pStyle w:val="TableText"/>
            </w:pPr>
            <w:r>
              <w:t>2015-02-02</w:t>
            </w:r>
          </w:p>
        </w:tc>
        <w:tc>
          <w:tcPr>
            <w:tcW w:w="1260" w:type="dxa"/>
          </w:tcPr>
          <w:p w14:paraId="75D7BF77" w14:textId="6B081EB5" w:rsidR="00572D0C" w:rsidRDefault="00572D0C" w:rsidP="00E0688B">
            <w:pPr>
              <w:pStyle w:val="TableText"/>
            </w:pPr>
            <w:r>
              <w:t>LUO ZHI</w:t>
            </w:r>
          </w:p>
        </w:tc>
        <w:tc>
          <w:tcPr>
            <w:tcW w:w="1080" w:type="dxa"/>
          </w:tcPr>
          <w:p w14:paraId="70D91F54" w14:textId="77777777" w:rsidR="00572D0C" w:rsidRPr="00DE3E4B" w:rsidRDefault="00572D0C" w:rsidP="00E0688B">
            <w:pPr>
              <w:pStyle w:val="TableText"/>
            </w:pPr>
          </w:p>
        </w:tc>
        <w:tc>
          <w:tcPr>
            <w:tcW w:w="4230" w:type="dxa"/>
          </w:tcPr>
          <w:p w14:paraId="5493D752" w14:textId="763A8BFD" w:rsidR="00572D0C" w:rsidRDefault="00572D0C" w:rsidP="00181662">
            <w:pPr>
              <w:pStyle w:val="TableText"/>
            </w:pPr>
            <w:r>
              <w:rPr>
                <w:rFonts w:hint="eastAsia"/>
              </w:rPr>
              <w:t>补充</w:t>
            </w:r>
            <w:r>
              <w:t>章节</w:t>
            </w:r>
            <w:r>
              <w:t>4</w:t>
            </w:r>
            <w:r>
              <w:t>，</w:t>
            </w:r>
            <w:r>
              <w:t>5</w:t>
            </w:r>
          </w:p>
        </w:tc>
      </w:tr>
      <w:tr w:rsidR="000D1BC8" w:rsidRPr="00DE3E4B" w14:paraId="4339DEA1" w14:textId="77777777" w:rsidTr="00EE130B">
        <w:tc>
          <w:tcPr>
            <w:tcW w:w="1008" w:type="dxa"/>
          </w:tcPr>
          <w:p w14:paraId="7E5E4DA7" w14:textId="77777777" w:rsidR="000D1BC8" w:rsidRDefault="000D1BC8" w:rsidP="00E0688B">
            <w:pPr>
              <w:pStyle w:val="TableText"/>
            </w:pPr>
          </w:p>
        </w:tc>
        <w:tc>
          <w:tcPr>
            <w:tcW w:w="1440" w:type="dxa"/>
          </w:tcPr>
          <w:p w14:paraId="02D60DF6" w14:textId="1E1E90AB" w:rsidR="000D1BC8" w:rsidRDefault="000D1BC8" w:rsidP="00E0688B">
            <w:pPr>
              <w:pStyle w:val="TableText"/>
            </w:pPr>
            <w:r>
              <w:rPr>
                <w:rFonts w:hint="eastAsia"/>
              </w:rPr>
              <w:t>2015-03-05</w:t>
            </w:r>
          </w:p>
        </w:tc>
        <w:tc>
          <w:tcPr>
            <w:tcW w:w="1260" w:type="dxa"/>
          </w:tcPr>
          <w:p w14:paraId="68E24771" w14:textId="3DF682DD" w:rsidR="000D1BC8" w:rsidRDefault="000D1BC8" w:rsidP="00E0688B">
            <w:pPr>
              <w:pStyle w:val="TableText"/>
            </w:pPr>
            <w:r>
              <w:t>LUO ZHI</w:t>
            </w:r>
          </w:p>
        </w:tc>
        <w:tc>
          <w:tcPr>
            <w:tcW w:w="1080" w:type="dxa"/>
          </w:tcPr>
          <w:p w14:paraId="4BDBB948" w14:textId="77777777" w:rsidR="000D1BC8" w:rsidRPr="00DE3E4B" w:rsidRDefault="000D1BC8" w:rsidP="00E0688B">
            <w:pPr>
              <w:pStyle w:val="TableText"/>
            </w:pPr>
          </w:p>
        </w:tc>
        <w:tc>
          <w:tcPr>
            <w:tcW w:w="4230" w:type="dxa"/>
          </w:tcPr>
          <w:p w14:paraId="475FD9F8" w14:textId="5D2051A2" w:rsidR="000D1BC8" w:rsidRDefault="000D1BC8" w:rsidP="00181662">
            <w:pPr>
              <w:pStyle w:val="TableText"/>
            </w:pPr>
            <w:r>
              <w:rPr>
                <w:rFonts w:hint="eastAsia"/>
              </w:rPr>
              <w:t>添加</w:t>
            </w:r>
            <w:r>
              <w:t>章节</w:t>
            </w:r>
            <w:r>
              <w:rPr>
                <w:rFonts w:hint="eastAsia"/>
              </w:rPr>
              <w:t>7</w:t>
            </w:r>
            <w:r>
              <w:t>.6</w:t>
            </w:r>
            <w:r w:rsidR="00901E3A">
              <w:t>,7.7</w:t>
            </w:r>
          </w:p>
        </w:tc>
      </w:tr>
      <w:tr w:rsidR="00696147" w:rsidRPr="00DE3E4B" w14:paraId="33C80FD3" w14:textId="77777777" w:rsidTr="00EE130B">
        <w:tc>
          <w:tcPr>
            <w:tcW w:w="1008" w:type="dxa"/>
          </w:tcPr>
          <w:p w14:paraId="26E32D3F" w14:textId="77777777" w:rsidR="00696147" w:rsidRDefault="00696147" w:rsidP="00E0688B">
            <w:pPr>
              <w:pStyle w:val="TableText"/>
            </w:pPr>
          </w:p>
        </w:tc>
        <w:tc>
          <w:tcPr>
            <w:tcW w:w="1440" w:type="dxa"/>
          </w:tcPr>
          <w:p w14:paraId="744B90EA" w14:textId="1D13D6E3" w:rsidR="00696147" w:rsidRDefault="00696147" w:rsidP="00E0688B">
            <w:pPr>
              <w:pStyle w:val="TableText"/>
            </w:pPr>
            <w:r>
              <w:t>2015-03-07</w:t>
            </w:r>
          </w:p>
        </w:tc>
        <w:tc>
          <w:tcPr>
            <w:tcW w:w="1260" w:type="dxa"/>
          </w:tcPr>
          <w:p w14:paraId="120368B5" w14:textId="6D6B1D4C" w:rsidR="00696147" w:rsidRDefault="00696147" w:rsidP="00E0688B">
            <w:pPr>
              <w:pStyle w:val="TableText"/>
            </w:pPr>
            <w:r>
              <w:t>LUO ZHI</w:t>
            </w:r>
          </w:p>
        </w:tc>
        <w:tc>
          <w:tcPr>
            <w:tcW w:w="1080" w:type="dxa"/>
          </w:tcPr>
          <w:p w14:paraId="27D4996F" w14:textId="77777777" w:rsidR="00696147" w:rsidRPr="00DE3E4B" w:rsidRDefault="00696147" w:rsidP="00E0688B">
            <w:pPr>
              <w:pStyle w:val="TableText"/>
            </w:pPr>
          </w:p>
        </w:tc>
        <w:tc>
          <w:tcPr>
            <w:tcW w:w="4230" w:type="dxa"/>
          </w:tcPr>
          <w:p w14:paraId="220EFB36" w14:textId="5F3EBA03" w:rsidR="00696147" w:rsidRDefault="00696147" w:rsidP="00181662">
            <w:pPr>
              <w:pStyle w:val="TableText"/>
            </w:pPr>
            <w:r>
              <w:rPr>
                <w:rFonts w:hint="eastAsia"/>
              </w:rPr>
              <w:t>补充</w:t>
            </w:r>
            <w:r>
              <w:t>7.6</w:t>
            </w:r>
            <w:r>
              <w:t>节调用返回部分，调整输入参数格式</w:t>
            </w:r>
          </w:p>
        </w:tc>
      </w:tr>
      <w:tr w:rsidR="00297466" w:rsidRPr="00DE3E4B" w14:paraId="09FB659B" w14:textId="77777777" w:rsidTr="00EE130B">
        <w:tc>
          <w:tcPr>
            <w:tcW w:w="1008" w:type="dxa"/>
          </w:tcPr>
          <w:p w14:paraId="6FBA93CD" w14:textId="77777777" w:rsidR="00297466" w:rsidRDefault="00297466" w:rsidP="00E0688B">
            <w:pPr>
              <w:pStyle w:val="TableText"/>
            </w:pPr>
          </w:p>
        </w:tc>
        <w:tc>
          <w:tcPr>
            <w:tcW w:w="1440" w:type="dxa"/>
          </w:tcPr>
          <w:p w14:paraId="63C51183" w14:textId="067A6D38" w:rsidR="00297466" w:rsidRDefault="00297466" w:rsidP="00E0688B">
            <w:pPr>
              <w:pStyle w:val="TableText"/>
            </w:pPr>
            <w:r>
              <w:t>2015-03-12</w:t>
            </w:r>
          </w:p>
        </w:tc>
        <w:tc>
          <w:tcPr>
            <w:tcW w:w="1260" w:type="dxa"/>
          </w:tcPr>
          <w:p w14:paraId="1A3DBA1D" w14:textId="7D25AF47" w:rsidR="00297466" w:rsidRDefault="00297466" w:rsidP="00E0688B">
            <w:pPr>
              <w:pStyle w:val="TableText"/>
            </w:pPr>
            <w:r>
              <w:t>LUO ZHI</w:t>
            </w:r>
          </w:p>
        </w:tc>
        <w:tc>
          <w:tcPr>
            <w:tcW w:w="1080" w:type="dxa"/>
          </w:tcPr>
          <w:p w14:paraId="4D19B71D" w14:textId="77777777" w:rsidR="00297466" w:rsidRPr="00DE3E4B" w:rsidRDefault="00297466" w:rsidP="00E0688B">
            <w:pPr>
              <w:pStyle w:val="TableText"/>
            </w:pPr>
          </w:p>
        </w:tc>
        <w:tc>
          <w:tcPr>
            <w:tcW w:w="4230" w:type="dxa"/>
          </w:tcPr>
          <w:p w14:paraId="6E929F6F" w14:textId="5916EDD1" w:rsidR="00297466" w:rsidRDefault="00297466" w:rsidP="00181662">
            <w:pPr>
              <w:pStyle w:val="TableText"/>
            </w:pPr>
            <w:r>
              <w:rPr>
                <w:rFonts w:hint="eastAsia"/>
              </w:rPr>
              <w:t>增加</w:t>
            </w:r>
            <w:r>
              <w:t>4.5</w:t>
            </w:r>
            <w:r>
              <w:t>小节</w:t>
            </w:r>
          </w:p>
        </w:tc>
      </w:tr>
      <w:tr w:rsidR="005B02A4" w:rsidRPr="00DE3E4B" w14:paraId="00C06BB4" w14:textId="77777777" w:rsidTr="00EE130B">
        <w:tc>
          <w:tcPr>
            <w:tcW w:w="1008" w:type="dxa"/>
          </w:tcPr>
          <w:p w14:paraId="278CFADB" w14:textId="77777777" w:rsidR="005B02A4" w:rsidRDefault="005B02A4" w:rsidP="005B02A4">
            <w:pPr>
              <w:pStyle w:val="TableText"/>
            </w:pPr>
          </w:p>
        </w:tc>
        <w:tc>
          <w:tcPr>
            <w:tcW w:w="1440" w:type="dxa"/>
          </w:tcPr>
          <w:p w14:paraId="66807C1F" w14:textId="718B808F" w:rsidR="005B02A4" w:rsidRDefault="005B02A4" w:rsidP="005B02A4">
            <w:pPr>
              <w:pStyle w:val="TableText"/>
            </w:pPr>
            <w:r>
              <w:t>2015-04-17</w:t>
            </w:r>
          </w:p>
        </w:tc>
        <w:tc>
          <w:tcPr>
            <w:tcW w:w="1260" w:type="dxa"/>
          </w:tcPr>
          <w:p w14:paraId="6A26A5EC" w14:textId="43CCBF72" w:rsidR="005B02A4" w:rsidRDefault="005B02A4" w:rsidP="005B02A4">
            <w:pPr>
              <w:pStyle w:val="TableText"/>
            </w:pPr>
            <w:r>
              <w:rPr>
                <w:rFonts w:hint="eastAsia"/>
              </w:rPr>
              <w:t>X</w:t>
            </w:r>
            <w:r>
              <w:t>u Lin</w:t>
            </w:r>
          </w:p>
        </w:tc>
        <w:tc>
          <w:tcPr>
            <w:tcW w:w="1080" w:type="dxa"/>
          </w:tcPr>
          <w:p w14:paraId="67B847D1" w14:textId="77777777" w:rsidR="005B02A4" w:rsidRPr="00DE3E4B" w:rsidRDefault="005B02A4" w:rsidP="005B02A4">
            <w:pPr>
              <w:pStyle w:val="TableText"/>
            </w:pPr>
          </w:p>
        </w:tc>
        <w:tc>
          <w:tcPr>
            <w:tcW w:w="4230" w:type="dxa"/>
          </w:tcPr>
          <w:p w14:paraId="23A80B26" w14:textId="677F4E1B" w:rsidR="005B02A4" w:rsidRDefault="005B02A4" w:rsidP="00784AB4">
            <w:pPr>
              <w:pStyle w:val="TableText"/>
              <w:rPr>
                <w:rFonts w:hint="eastAsia"/>
              </w:rPr>
            </w:pPr>
            <w:r>
              <w:rPr>
                <w:rFonts w:hint="eastAsia"/>
              </w:rPr>
              <w:t>修正</w:t>
            </w:r>
            <w:r>
              <w:t>下单</w:t>
            </w:r>
            <w:r w:rsidR="00784AB4">
              <w:t>JSON</w:t>
            </w:r>
            <w:r>
              <w:rPr>
                <w:rFonts w:hint="eastAsia"/>
              </w:rPr>
              <w:t>，</w:t>
            </w:r>
            <w:r w:rsidR="00784AB4">
              <w:rPr>
                <w:rFonts w:hint="eastAsia"/>
              </w:rPr>
              <w:t>支持</w:t>
            </w:r>
            <w:r>
              <w:t>多个菜品</w:t>
            </w:r>
          </w:p>
        </w:tc>
      </w:tr>
    </w:tbl>
    <w:p w14:paraId="13852621" w14:textId="26AF117C" w:rsidR="00B53E67" w:rsidRPr="00DE3E4B" w:rsidRDefault="00B53E67" w:rsidP="00B53E67"/>
    <w:p w14:paraId="7614800D" w14:textId="77777777" w:rsidR="00B53E67" w:rsidRPr="00DE3E4B" w:rsidRDefault="00B53E67" w:rsidP="00B53E67">
      <w:r w:rsidRPr="00DE3E4B">
        <w:br w:type="page"/>
      </w:r>
    </w:p>
    <w:sdt>
      <w:sdtPr>
        <w:rPr>
          <w:rFonts w:asciiTheme="minorHAnsi" w:eastAsiaTheme="minorEastAsia" w:hAnsiTheme="minorHAnsi"/>
          <w:b/>
          <w:sz w:val="22"/>
        </w:rPr>
        <w:id w:val="-294371071"/>
        <w:docPartObj>
          <w:docPartGallery w:val="Table of Contents"/>
          <w:docPartUnique/>
        </w:docPartObj>
      </w:sdtPr>
      <w:sdtEndPr>
        <w:rPr>
          <w:rFonts w:ascii="Times New Roman" w:eastAsia="楷体" w:hAnsi="Times New Roman"/>
          <w:b w:val="0"/>
          <w:noProof/>
          <w:sz w:val="24"/>
        </w:rPr>
      </w:sdtEndPr>
      <w:sdtContent>
        <w:p w14:paraId="4F7693F6" w14:textId="77777777" w:rsidR="00E7063B" w:rsidRDefault="00043CED" w:rsidP="00991E55">
          <w:pPr>
            <w:jc w:val="center"/>
            <w:rPr>
              <w:noProof/>
            </w:rPr>
          </w:pPr>
          <w:r w:rsidRPr="00991E55">
            <w:rPr>
              <w:rFonts w:ascii="楷体" w:hAnsi="楷体" w:hint="eastAsia"/>
              <w:b/>
              <w:sz w:val="36"/>
            </w:rPr>
            <w:t>目录</w:t>
          </w:r>
          <w:r w:rsidR="00B53E67" w:rsidRPr="00DE3E4B">
            <w:rPr>
              <w:rFonts w:cs="Times New Roman"/>
              <w:lang w:eastAsia="en-US"/>
            </w:rPr>
            <w:fldChar w:fldCharType="begin"/>
          </w:r>
          <w:r w:rsidR="00B53E67" w:rsidRPr="00DE3E4B">
            <w:instrText xml:space="preserve"> TOC \o "1-3" \h \z \u </w:instrText>
          </w:r>
          <w:r w:rsidR="00B53E67" w:rsidRPr="00DE3E4B">
            <w:rPr>
              <w:rFonts w:cs="Times New Roman"/>
              <w:lang w:eastAsia="en-US"/>
            </w:rPr>
            <w:fldChar w:fldCharType="separate"/>
          </w:r>
        </w:p>
        <w:p w14:paraId="13171FEF" w14:textId="77777777" w:rsidR="00E7063B" w:rsidRDefault="00E7063B">
          <w:pPr>
            <w:pStyle w:val="10"/>
            <w:tabs>
              <w:tab w:val="left" w:pos="1260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0883" w:history="1">
            <w:r w:rsidRPr="00A17525">
              <w:rPr>
                <w:rStyle w:val="a8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Pr="00A17525">
              <w:rPr>
                <w:rStyle w:val="a8"/>
                <w:rFonts w:hint="eastAsia"/>
                <w:noProof/>
              </w:rPr>
              <w:t>文档介绍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_Toc416640883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30C5F3" w14:textId="77777777" w:rsidR="00E7063B" w:rsidRDefault="00CC4E70">
          <w:pPr>
            <w:pStyle w:val="20"/>
            <w:tabs>
              <w:tab w:val="left" w:pos="168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0884" w:history="1">
            <w:r w:rsidR="00E7063B" w:rsidRPr="00A17525">
              <w:rPr>
                <w:rStyle w:val="a8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1.1</w:t>
            </w:r>
            <w:r w:rsidR="00E7063B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E7063B" w:rsidRPr="00A17525">
              <w:rPr>
                <w:rStyle w:val="a8"/>
                <w:rFonts w:hint="eastAsia"/>
                <w:noProof/>
              </w:rPr>
              <w:t>文档目的</w:t>
            </w:r>
            <w:r w:rsidR="00E7063B">
              <w:rPr>
                <w:noProof/>
                <w:webHidden/>
              </w:rPr>
              <w:tab/>
            </w:r>
            <w:r w:rsidR="00E7063B">
              <w:rPr>
                <w:noProof/>
                <w:webHidden/>
              </w:rPr>
              <w:fldChar w:fldCharType="begin"/>
            </w:r>
            <w:r w:rsidR="00E7063B">
              <w:rPr>
                <w:noProof/>
                <w:webHidden/>
              </w:rPr>
              <w:instrText xml:space="preserve"> PAGEREF _Toc416640884 \h </w:instrText>
            </w:r>
            <w:r w:rsidR="00E7063B">
              <w:rPr>
                <w:noProof/>
                <w:webHidden/>
              </w:rPr>
            </w:r>
            <w:r w:rsidR="00E7063B">
              <w:rPr>
                <w:noProof/>
                <w:webHidden/>
              </w:rPr>
              <w:fldChar w:fldCharType="separate"/>
            </w:r>
            <w:r w:rsidR="00E7063B">
              <w:rPr>
                <w:noProof/>
                <w:webHidden/>
              </w:rPr>
              <w:t>1</w:t>
            </w:r>
            <w:r w:rsidR="00E7063B">
              <w:rPr>
                <w:noProof/>
                <w:webHidden/>
              </w:rPr>
              <w:fldChar w:fldCharType="end"/>
            </w:r>
          </w:hyperlink>
        </w:p>
        <w:p w14:paraId="5F26E8F9" w14:textId="77777777" w:rsidR="00E7063B" w:rsidRDefault="00CC4E70">
          <w:pPr>
            <w:pStyle w:val="20"/>
            <w:tabs>
              <w:tab w:val="left" w:pos="168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0885" w:history="1">
            <w:r w:rsidR="00E7063B" w:rsidRPr="00A17525">
              <w:rPr>
                <w:rStyle w:val="a8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1.2</w:t>
            </w:r>
            <w:r w:rsidR="00E7063B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E7063B" w:rsidRPr="00A17525">
              <w:rPr>
                <w:rStyle w:val="a8"/>
                <w:rFonts w:hint="eastAsia"/>
                <w:noProof/>
              </w:rPr>
              <w:t>文档范围</w:t>
            </w:r>
            <w:r w:rsidR="00E7063B">
              <w:rPr>
                <w:noProof/>
                <w:webHidden/>
              </w:rPr>
              <w:tab/>
            </w:r>
            <w:r w:rsidR="00E7063B">
              <w:rPr>
                <w:noProof/>
                <w:webHidden/>
              </w:rPr>
              <w:fldChar w:fldCharType="begin"/>
            </w:r>
            <w:r w:rsidR="00E7063B">
              <w:rPr>
                <w:noProof/>
                <w:webHidden/>
              </w:rPr>
              <w:instrText xml:space="preserve"> PAGEREF _Toc416640885 \h </w:instrText>
            </w:r>
            <w:r w:rsidR="00E7063B">
              <w:rPr>
                <w:noProof/>
                <w:webHidden/>
              </w:rPr>
            </w:r>
            <w:r w:rsidR="00E7063B">
              <w:rPr>
                <w:noProof/>
                <w:webHidden/>
              </w:rPr>
              <w:fldChar w:fldCharType="separate"/>
            </w:r>
            <w:r w:rsidR="00E7063B">
              <w:rPr>
                <w:noProof/>
                <w:webHidden/>
              </w:rPr>
              <w:t>1</w:t>
            </w:r>
            <w:r w:rsidR="00E7063B">
              <w:rPr>
                <w:noProof/>
                <w:webHidden/>
              </w:rPr>
              <w:fldChar w:fldCharType="end"/>
            </w:r>
          </w:hyperlink>
        </w:p>
        <w:p w14:paraId="72C46F4C" w14:textId="77777777" w:rsidR="00E7063B" w:rsidRDefault="00CC4E70">
          <w:pPr>
            <w:pStyle w:val="20"/>
            <w:tabs>
              <w:tab w:val="left" w:pos="168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0886" w:history="1">
            <w:r w:rsidR="00E7063B" w:rsidRPr="00A17525">
              <w:rPr>
                <w:rStyle w:val="a8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1.3</w:t>
            </w:r>
            <w:r w:rsidR="00E7063B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E7063B" w:rsidRPr="00A17525">
              <w:rPr>
                <w:rStyle w:val="a8"/>
                <w:rFonts w:hint="eastAsia"/>
                <w:noProof/>
              </w:rPr>
              <w:t>缩写词列表</w:t>
            </w:r>
            <w:r w:rsidR="00E7063B">
              <w:rPr>
                <w:noProof/>
                <w:webHidden/>
              </w:rPr>
              <w:tab/>
            </w:r>
            <w:r w:rsidR="00E7063B">
              <w:rPr>
                <w:noProof/>
                <w:webHidden/>
              </w:rPr>
              <w:fldChar w:fldCharType="begin"/>
            </w:r>
            <w:r w:rsidR="00E7063B">
              <w:rPr>
                <w:noProof/>
                <w:webHidden/>
              </w:rPr>
              <w:instrText xml:space="preserve"> PAGEREF _Toc416640886 \h </w:instrText>
            </w:r>
            <w:r w:rsidR="00E7063B">
              <w:rPr>
                <w:noProof/>
                <w:webHidden/>
              </w:rPr>
            </w:r>
            <w:r w:rsidR="00E7063B">
              <w:rPr>
                <w:noProof/>
                <w:webHidden/>
              </w:rPr>
              <w:fldChar w:fldCharType="separate"/>
            </w:r>
            <w:r w:rsidR="00E7063B">
              <w:rPr>
                <w:noProof/>
                <w:webHidden/>
              </w:rPr>
              <w:t>1</w:t>
            </w:r>
            <w:r w:rsidR="00E7063B">
              <w:rPr>
                <w:noProof/>
                <w:webHidden/>
              </w:rPr>
              <w:fldChar w:fldCharType="end"/>
            </w:r>
          </w:hyperlink>
        </w:p>
        <w:p w14:paraId="74EEA474" w14:textId="77777777" w:rsidR="00E7063B" w:rsidRDefault="00CC4E70">
          <w:pPr>
            <w:pStyle w:val="20"/>
            <w:tabs>
              <w:tab w:val="left" w:pos="168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0887" w:history="1">
            <w:r w:rsidR="00E7063B" w:rsidRPr="00A17525">
              <w:rPr>
                <w:rStyle w:val="a8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1.4</w:t>
            </w:r>
            <w:r w:rsidR="00E7063B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E7063B" w:rsidRPr="00A17525">
              <w:rPr>
                <w:rStyle w:val="a8"/>
                <w:rFonts w:hint="eastAsia"/>
                <w:noProof/>
              </w:rPr>
              <w:t>参考内容</w:t>
            </w:r>
            <w:r w:rsidR="00E7063B">
              <w:rPr>
                <w:noProof/>
                <w:webHidden/>
              </w:rPr>
              <w:tab/>
            </w:r>
            <w:r w:rsidR="00E7063B">
              <w:rPr>
                <w:noProof/>
                <w:webHidden/>
              </w:rPr>
              <w:fldChar w:fldCharType="begin"/>
            </w:r>
            <w:r w:rsidR="00E7063B">
              <w:rPr>
                <w:noProof/>
                <w:webHidden/>
              </w:rPr>
              <w:instrText xml:space="preserve"> PAGEREF _Toc416640887 \h </w:instrText>
            </w:r>
            <w:r w:rsidR="00E7063B">
              <w:rPr>
                <w:noProof/>
                <w:webHidden/>
              </w:rPr>
            </w:r>
            <w:r w:rsidR="00E7063B">
              <w:rPr>
                <w:noProof/>
                <w:webHidden/>
              </w:rPr>
              <w:fldChar w:fldCharType="separate"/>
            </w:r>
            <w:r w:rsidR="00E7063B">
              <w:rPr>
                <w:noProof/>
                <w:webHidden/>
              </w:rPr>
              <w:t>1</w:t>
            </w:r>
            <w:r w:rsidR="00E7063B">
              <w:rPr>
                <w:noProof/>
                <w:webHidden/>
              </w:rPr>
              <w:fldChar w:fldCharType="end"/>
            </w:r>
          </w:hyperlink>
        </w:p>
        <w:p w14:paraId="0227DB13" w14:textId="77777777" w:rsidR="00E7063B" w:rsidRDefault="00CC4E70">
          <w:pPr>
            <w:pStyle w:val="10"/>
            <w:tabs>
              <w:tab w:val="left" w:pos="1260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0888" w:history="1">
            <w:r w:rsidR="00E7063B" w:rsidRPr="00A17525">
              <w:rPr>
                <w:rStyle w:val="a8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2</w:t>
            </w:r>
            <w:r w:rsidR="00E7063B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E7063B" w:rsidRPr="00A17525">
              <w:rPr>
                <w:rStyle w:val="a8"/>
                <w:rFonts w:hint="eastAsia"/>
                <w:noProof/>
              </w:rPr>
              <w:t>开发环境配置</w:t>
            </w:r>
            <w:r w:rsidR="00E7063B">
              <w:rPr>
                <w:noProof/>
                <w:webHidden/>
              </w:rPr>
              <w:tab/>
            </w:r>
            <w:r w:rsidR="00E7063B">
              <w:rPr>
                <w:noProof/>
                <w:webHidden/>
              </w:rPr>
              <w:fldChar w:fldCharType="begin"/>
            </w:r>
            <w:r w:rsidR="00E7063B">
              <w:rPr>
                <w:noProof/>
                <w:webHidden/>
              </w:rPr>
              <w:instrText xml:space="preserve"> PAGEREF _Toc416640888 \h </w:instrText>
            </w:r>
            <w:r w:rsidR="00E7063B">
              <w:rPr>
                <w:noProof/>
                <w:webHidden/>
              </w:rPr>
            </w:r>
            <w:r w:rsidR="00E7063B">
              <w:rPr>
                <w:noProof/>
                <w:webHidden/>
              </w:rPr>
              <w:fldChar w:fldCharType="separate"/>
            </w:r>
            <w:r w:rsidR="00E7063B">
              <w:rPr>
                <w:noProof/>
                <w:webHidden/>
              </w:rPr>
              <w:t>2</w:t>
            </w:r>
            <w:r w:rsidR="00E7063B">
              <w:rPr>
                <w:noProof/>
                <w:webHidden/>
              </w:rPr>
              <w:fldChar w:fldCharType="end"/>
            </w:r>
          </w:hyperlink>
        </w:p>
        <w:p w14:paraId="4E0C0ECA" w14:textId="77777777" w:rsidR="00E7063B" w:rsidRDefault="00CC4E70">
          <w:pPr>
            <w:pStyle w:val="20"/>
            <w:tabs>
              <w:tab w:val="left" w:pos="168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0889" w:history="1">
            <w:r w:rsidR="00E7063B" w:rsidRPr="00A17525">
              <w:rPr>
                <w:rStyle w:val="a8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2.1</w:t>
            </w:r>
            <w:r w:rsidR="00E7063B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E7063B" w:rsidRPr="00A17525">
              <w:rPr>
                <w:rStyle w:val="a8"/>
                <w:rFonts w:hint="eastAsia"/>
                <w:noProof/>
              </w:rPr>
              <w:t>下载及安装</w:t>
            </w:r>
            <w:r w:rsidR="00E7063B" w:rsidRPr="00A17525">
              <w:rPr>
                <w:rStyle w:val="a8"/>
                <w:noProof/>
              </w:rPr>
              <w:t>JDK</w:t>
            </w:r>
            <w:r w:rsidR="00E7063B">
              <w:rPr>
                <w:noProof/>
                <w:webHidden/>
              </w:rPr>
              <w:tab/>
            </w:r>
            <w:r w:rsidR="00E7063B">
              <w:rPr>
                <w:noProof/>
                <w:webHidden/>
              </w:rPr>
              <w:fldChar w:fldCharType="begin"/>
            </w:r>
            <w:r w:rsidR="00E7063B">
              <w:rPr>
                <w:noProof/>
                <w:webHidden/>
              </w:rPr>
              <w:instrText xml:space="preserve"> PAGEREF _Toc416640889 \h </w:instrText>
            </w:r>
            <w:r w:rsidR="00E7063B">
              <w:rPr>
                <w:noProof/>
                <w:webHidden/>
              </w:rPr>
            </w:r>
            <w:r w:rsidR="00E7063B">
              <w:rPr>
                <w:noProof/>
                <w:webHidden/>
              </w:rPr>
              <w:fldChar w:fldCharType="separate"/>
            </w:r>
            <w:r w:rsidR="00E7063B">
              <w:rPr>
                <w:noProof/>
                <w:webHidden/>
              </w:rPr>
              <w:t>2</w:t>
            </w:r>
            <w:r w:rsidR="00E7063B">
              <w:rPr>
                <w:noProof/>
                <w:webHidden/>
              </w:rPr>
              <w:fldChar w:fldCharType="end"/>
            </w:r>
          </w:hyperlink>
        </w:p>
        <w:p w14:paraId="3FA03FA4" w14:textId="77777777" w:rsidR="00E7063B" w:rsidRDefault="00CC4E70">
          <w:pPr>
            <w:pStyle w:val="20"/>
            <w:tabs>
              <w:tab w:val="left" w:pos="168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0890" w:history="1">
            <w:r w:rsidR="00E7063B" w:rsidRPr="00A17525">
              <w:rPr>
                <w:rStyle w:val="a8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2.2</w:t>
            </w:r>
            <w:r w:rsidR="00E7063B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E7063B" w:rsidRPr="00A17525">
              <w:rPr>
                <w:rStyle w:val="a8"/>
                <w:rFonts w:hint="eastAsia"/>
                <w:noProof/>
              </w:rPr>
              <w:t>下载及安装</w:t>
            </w:r>
            <w:r w:rsidR="00E7063B" w:rsidRPr="00A17525">
              <w:rPr>
                <w:rStyle w:val="a8"/>
                <w:noProof/>
              </w:rPr>
              <w:t>Eclipse</w:t>
            </w:r>
            <w:r w:rsidR="00E7063B">
              <w:rPr>
                <w:noProof/>
                <w:webHidden/>
              </w:rPr>
              <w:tab/>
            </w:r>
            <w:r w:rsidR="00E7063B">
              <w:rPr>
                <w:noProof/>
                <w:webHidden/>
              </w:rPr>
              <w:fldChar w:fldCharType="begin"/>
            </w:r>
            <w:r w:rsidR="00E7063B">
              <w:rPr>
                <w:noProof/>
                <w:webHidden/>
              </w:rPr>
              <w:instrText xml:space="preserve"> PAGEREF _Toc416640890 \h </w:instrText>
            </w:r>
            <w:r w:rsidR="00E7063B">
              <w:rPr>
                <w:noProof/>
                <w:webHidden/>
              </w:rPr>
            </w:r>
            <w:r w:rsidR="00E7063B">
              <w:rPr>
                <w:noProof/>
                <w:webHidden/>
              </w:rPr>
              <w:fldChar w:fldCharType="separate"/>
            </w:r>
            <w:r w:rsidR="00E7063B">
              <w:rPr>
                <w:noProof/>
                <w:webHidden/>
              </w:rPr>
              <w:t>4</w:t>
            </w:r>
            <w:r w:rsidR="00E7063B">
              <w:rPr>
                <w:noProof/>
                <w:webHidden/>
              </w:rPr>
              <w:fldChar w:fldCharType="end"/>
            </w:r>
          </w:hyperlink>
        </w:p>
        <w:p w14:paraId="01B64269" w14:textId="77777777" w:rsidR="00E7063B" w:rsidRDefault="00CC4E70">
          <w:pPr>
            <w:pStyle w:val="30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0891" w:history="1">
            <w:r w:rsidR="00E7063B" w:rsidRPr="00A17525">
              <w:rPr>
                <w:rStyle w:val="a8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2.2.1</w:t>
            </w:r>
            <w:r w:rsidR="00E7063B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E7063B" w:rsidRPr="00A17525">
              <w:rPr>
                <w:rStyle w:val="a8"/>
                <w:rFonts w:hint="eastAsia"/>
                <w:noProof/>
              </w:rPr>
              <w:t>设置网络代理</w:t>
            </w:r>
            <w:r w:rsidR="00E7063B">
              <w:rPr>
                <w:noProof/>
                <w:webHidden/>
              </w:rPr>
              <w:tab/>
            </w:r>
            <w:r w:rsidR="00E7063B">
              <w:rPr>
                <w:noProof/>
                <w:webHidden/>
              </w:rPr>
              <w:fldChar w:fldCharType="begin"/>
            </w:r>
            <w:r w:rsidR="00E7063B">
              <w:rPr>
                <w:noProof/>
                <w:webHidden/>
              </w:rPr>
              <w:instrText xml:space="preserve"> PAGEREF _Toc416640891 \h </w:instrText>
            </w:r>
            <w:r w:rsidR="00E7063B">
              <w:rPr>
                <w:noProof/>
                <w:webHidden/>
              </w:rPr>
            </w:r>
            <w:r w:rsidR="00E7063B">
              <w:rPr>
                <w:noProof/>
                <w:webHidden/>
              </w:rPr>
              <w:fldChar w:fldCharType="separate"/>
            </w:r>
            <w:r w:rsidR="00E7063B">
              <w:rPr>
                <w:noProof/>
                <w:webHidden/>
              </w:rPr>
              <w:t>5</w:t>
            </w:r>
            <w:r w:rsidR="00E7063B">
              <w:rPr>
                <w:noProof/>
                <w:webHidden/>
              </w:rPr>
              <w:fldChar w:fldCharType="end"/>
            </w:r>
          </w:hyperlink>
        </w:p>
        <w:p w14:paraId="481E62BA" w14:textId="77777777" w:rsidR="00E7063B" w:rsidRDefault="00CC4E70">
          <w:pPr>
            <w:pStyle w:val="30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0892" w:history="1">
            <w:r w:rsidR="00E7063B" w:rsidRPr="00A17525">
              <w:rPr>
                <w:rStyle w:val="a8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2.2.2</w:t>
            </w:r>
            <w:r w:rsidR="00E7063B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E7063B" w:rsidRPr="00A17525">
              <w:rPr>
                <w:rStyle w:val="a8"/>
                <w:rFonts w:hint="eastAsia"/>
                <w:noProof/>
              </w:rPr>
              <w:t>使用空格缩进</w:t>
            </w:r>
            <w:r w:rsidR="00E7063B">
              <w:rPr>
                <w:noProof/>
                <w:webHidden/>
              </w:rPr>
              <w:tab/>
            </w:r>
            <w:r w:rsidR="00E7063B">
              <w:rPr>
                <w:noProof/>
                <w:webHidden/>
              </w:rPr>
              <w:fldChar w:fldCharType="begin"/>
            </w:r>
            <w:r w:rsidR="00E7063B">
              <w:rPr>
                <w:noProof/>
                <w:webHidden/>
              </w:rPr>
              <w:instrText xml:space="preserve"> PAGEREF _Toc416640892 \h </w:instrText>
            </w:r>
            <w:r w:rsidR="00E7063B">
              <w:rPr>
                <w:noProof/>
                <w:webHidden/>
              </w:rPr>
            </w:r>
            <w:r w:rsidR="00E7063B">
              <w:rPr>
                <w:noProof/>
                <w:webHidden/>
              </w:rPr>
              <w:fldChar w:fldCharType="separate"/>
            </w:r>
            <w:r w:rsidR="00E7063B">
              <w:rPr>
                <w:noProof/>
                <w:webHidden/>
              </w:rPr>
              <w:t>5</w:t>
            </w:r>
            <w:r w:rsidR="00E7063B">
              <w:rPr>
                <w:noProof/>
                <w:webHidden/>
              </w:rPr>
              <w:fldChar w:fldCharType="end"/>
            </w:r>
          </w:hyperlink>
        </w:p>
        <w:p w14:paraId="50BE5655" w14:textId="77777777" w:rsidR="00E7063B" w:rsidRDefault="00CC4E70">
          <w:pPr>
            <w:pStyle w:val="30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0893" w:history="1">
            <w:r w:rsidR="00E7063B" w:rsidRPr="00A17525">
              <w:rPr>
                <w:rStyle w:val="a8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2.2.3</w:t>
            </w:r>
            <w:r w:rsidR="00E7063B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E7063B" w:rsidRPr="00A17525">
              <w:rPr>
                <w:rStyle w:val="a8"/>
                <w:rFonts w:hint="eastAsia"/>
                <w:noProof/>
              </w:rPr>
              <w:t>打开代码行号和</w:t>
            </w:r>
            <w:r w:rsidR="00E7063B" w:rsidRPr="00A17525">
              <w:rPr>
                <w:rStyle w:val="a8"/>
                <w:noProof/>
              </w:rPr>
              <w:t>80</w:t>
            </w:r>
            <w:r w:rsidR="00E7063B" w:rsidRPr="00A17525">
              <w:rPr>
                <w:rStyle w:val="a8"/>
                <w:rFonts w:hint="eastAsia"/>
                <w:noProof/>
              </w:rPr>
              <w:t>字符标尺</w:t>
            </w:r>
            <w:r w:rsidR="00E7063B">
              <w:rPr>
                <w:noProof/>
                <w:webHidden/>
              </w:rPr>
              <w:tab/>
            </w:r>
            <w:r w:rsidR="00E7063B">
              <w:rPr>
                <w:noProof/>
                <w:webHidden/>
              </w:rPr>
              <w:fldChar w:fldCharType="begin"/>
            </w:r>
            <w:r w:rsidR="00E7063B">
              <w:rPr>
                <w:noProof/>
                <w:webHidden/>
              </w:rPr>
              <w:instrText xml:space="preserve"> PAGEREF _Toc416640893 \h </w:instrText>
            </w:r>
            <w:r w:rsidR="00E7063B">
              <w:rPr>
                <w:noProof/>
                <w:webHidden/>
              </w:rPr>
            </w:r>
            <w:r w:rsidR="00E7063B">
              <w:rPr>
                <w:noProof/>
                <w:webHidden/>
              </w:rPr>
              <w:fldChar w:fldCharType="separate"/>
            </w:r>
            <w:r w:rsidR="00E7063B">
              <w:rPr>
                <w:noProof/>
                <w:webHidden/>
              </w:rPr>
              <w:t>7</w:t>
            </w:r>
            <w:r w:rsidR="00E7063B">
              <w:rPr>
                <w:noProof/>
                <w:webHidden/>
              </w:rPr>
              <w:fldChar w:fldCharType="end"/>
            </w:r>
          </w:hyperlink>
        </w:p>
        <w:p w14:paraId="3102E6C7" w14:textId="77777777" w:rsidR="00E7063B" w:rsidRDefault="00CC4E70">
          <w:pPr>
            <w:pStyle w:val="30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0894" w:history="1">
            <w:r w:rsidR="00E7063B" w:rsidRPr="00A17525">
              <w:rPr>
                <w:rStyle w:val="a8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2.2.4</w:t>
            </w:r>
            <w:r w:rsidR="00E7063B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E7063B" w:rsidRPr="00A17525">
              <w:rPr>
                <w:rStyle w:val="a8"/>
                <w:rFonts w:hint="eastAsia"/>
                <w:noProof/>
              </w:rPr>
              <w:t>关闭自动编译</w:t>
            </w:r>
            <w:r w:rsidR="00E7063B">
              <w:rPr>
                <w:noProof/>
                <w:webHidden/>
              </w:rPr>
              <w:tab/>
            </w:r>
            <w:r w:rsidR="00E7063B">
              <w:rPr>
                <w:noProof/>
                <w:webHidden/>
              </w:rPr>
              <w:fldChar w:fldCharType="begin"/>
            </w:r>
            <w:r w:rsidR="00E7063B">
              <w:rPr>
                <w:noProof/>
                <w:webHidden/>
              </w:rPr>
              <w:instrText xml:space="preserve"> PAGEREF _Toc416640894 \h </w:instrText>
            </w:r>
            <w:r w:rsidR="00E7063B">
              <w:rPr>
                <w:noProof/>
                <w:webHidden/>
              </w:rPr>
            </w:r>
            <w:r w:rsidR="00E7063B">
              <w:rPr>
                <w:noProof/>
                <w:webHidden/>
              </w:rPr>
              <w:fldChar w:fldCharType="separate"/>
            </w:r>
            <w:r w:rsidR="00E7063B">
              <w:rPr>
                <w:noProof/>
                <w:webHidden/>
              </w:rPr>
              <w:t>9</w:t>
            </w:r>
            <w:r w:rsidR="00E7063B">
              <w:rPr>
                <w:noProof/>
                <w:webHidden/>
              </w:rPr>
              <w:fldChar w:fldCharType="end"/>
            </w:r>
          </w:hyperlink>
        </w:p>
        <w:p w14:paraId="575C2959" w14:textId="77777777" w:rsidR="00E7063B" w:rsidRDefault="00CC4E70">
          <w:pPr>
            <w:pStyle w:val="30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0895" w:history="1">
            <w:r w:rsidR="00E7063B" w:rsidRPr="00A17525">
              <w:rPr>
                <w:rStyle w:val="a8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2.2.5</w:t>
            </w:r>
            <w:r w:rsidR="00E7063B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E7063B" w:rsidRPr="00A17525">
              <w:rPr>
                <w:rStyle w:val="a8"/>
                <w:rFonts w:hint="eastAsia"/>
                <w:noProof/>
              </w:rPr>
              <w:t>修改默认工作区编码</w:t>
            </w:r>
            <w:r w:rsidR="00E7063B">
              <w:rPr>
                <w:noProof/>
                <w:webHidden/>
              </w:rPr>
              <w:tab/>
            </w:r>
            <w:r w:rsidR="00E7063B">
              <w:rPr>
                <w:noProof/>
                <w:webHidden/>
              </w:rPr>
              <w:fldChar w:fldCharType="begin"/>
            </w:r>
            <w:r w:rsidR="00E7063B">
              <w:rPr>
                <w:noProof/>
                <w:webHidden/>
              </w:rPr>
              <w:instrText xml:space="preserve"> PAGEREF _Toc416640895 \h </w:instrText>
            </w:r>
            <w:r w:rsidR="00E7063B">
              <w:rPr>
                <w:noProof/>
                <w:webHidden/>
              </w:rPr>
            </w:r>
            <w:r w:rsidR="00E7063B">
              <w:rPr>
                <w:noProof/>
                <w:webHidden/>
              </w:rPr>
              <w:fldChar w:fldCharType="separate"/>
            </w:r>
            <w:r w:rsidR="00E7063B">
              <w:rPr>
                <w:noProof/>
                <w:webHidden/>
              </w:rPr>
              <w:t>9</w:t>
            </w:r>
            <w:r w:rsidR="00E7063B">
              <w:rPr>
                <w:noProof/>
                <w:webHidden/>
              </w:rPr>
              <w:fldChar w:fldCharType="end"/>
            </w:r>
          </w:hyperlink>
        </w:p>
        <w:p w14:paraId="05AB18FF" w14:textId="77777777" w:rsidR="00E7063B" w:rsidRDefault="00CC4E70">
          <w:pPr>
            <w:pStyle w:val="20"/>
            <w:tabs>
              <w:tab w:val="left" w:pos="168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0896" w:history="1">
            <w:r w:rsidR="00E7063B" w:rsidRPr="00A17525">
              <w:rPr>
                <w:rStyle w:val="a8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2.3</w:t>
            </w:r>
            <w:r w:rsidR="00E7063B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E7063B" w:rsidRPr="00A17525">
              <w:rPr>
                <w:rStyle w:val="a8"/>
                <w:rFonts w:hint="eastAsia"/>
                <w:noProof/>
              </w:rPr>
              <w:t>下载及安装</w:t>
            </w:r>
            <w:r w:rsidR="00E7063B" w:rsidRPr="00A17525">
              <w:rPr>
                <w:rStyle w:val="a8"/>
                <w:noProof/>
              </w:rPr>
              <w:t>Maven</w:t>
            </w:r>
            <w:r w:rsidR="00E7063B">
              <w:rPr>
                <w:noProof/>
                <w:webHidden/>
              </w:rPr>
              <w:tab/>
            </w:r>
            <w:r w:rsidR="00E7063B">
              <w:rPr>
                <w:noProof/>
                <w:webHidden/>
              </w:rPr>
              <w:fldChar w:fldCharType="begin"/>
            </w:r>
            <w:r w:rsidR="00E7063B">
              <w:rPr>
                <w:noProof/>
                <w:webHidden/>
              </w:rPr>
              <w:instrText xml:space="preserve"> PAGEREF _Toc416640896 \h </w:instrText>
            </w:r>
            <w:r w:rsidR="00E7063B">
              <w:rPr>
                <w:noProof/>
                <w:webHidden/>
              </w:rPr>
            </w:r>
            <w:r w:rsidR="00E7063B">
              <w:rPr>
                <w:noProof/>
                <w:webHidden/>
              </w:rPr>
              <w:fldChar w:fldCharType="separate"/>
            </w:r>
            <w:r w:rsidR="00E7063B">
              <w:rPr>
                <w:noProof/>
                <w:webHidden/>
              </w:rPr>
              <w:t>10</w:t>
            </w:r>
            <w:r w:rsidR="00E7063B">
              <w:rPr>
                <w:noProof/>
                <w:webHidden/>
              </w:rPr>
              <w:fldChar w:fldCharType="end"/>
            </w:r>
          </w:hyperlink>
        </w:p>
        <w:p w14:paraId="0FEAA410" w14:textId="77777777" w:rsidR="00E7063B" w:rsidRDefault="00CC4E70">
          <w:pPr>
            <w:pStyle w:val="20"/>
            <w:tabs>
              <w:tab w:val="left" w:pos="168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0897" w:history="1">
            <w:r w:rsidR="00E7063B" w:rsidRPr="00A17525">
              <w:rPr>
                <w:rStyle w:val="a8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2.4</w:t>
            </w:r>
            <w:r w:rsidR="00E7063B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E7063B" w:rsidRPr="00A17525">
              <w:rPr>
                <w:rStyle w:val="a8"/>
                <w:rFonts w:hint="eastAsia"/>
                <w:noProof/>
              </w:rPr>
              <w:t>下载及安装</w:t>
            </w:r>
            <w:r w:rsidR="00E7063B" w:rsidRPr="00A17525">
              <w:rPr>
                <w:rStyle w:val="a8"/>
                <w:noProof/>
              </w:rPr>
              <w:t>MySQL</w:t>
            </w:r>
            <w:r w:rsidR="00E7063B">
              <w:rPr>
                <w:noProof/>
                <w:webHidden/>
              </w:rPr>
              <w:tab/>
            </w:r>
            <w:r w:rsidR="00E7063B">
              <w:rPr>
                <w:noProof/>
                <w:webHidden/>
              </w:rPr>
              <w:fldChar w:fldCharType="begin"/>
            </w:r>
            <w:r w:rsidR="00E7063B">
              <w:rPr>
                <w:noProof/>
                <w:webHidden/>
              </w:rPr>
              <w:instrText xml:space="preserve"> PAGEREF _Toc416640897 \h </w:instrText>
            </w:r>
            <w:r w:rsidR="00E7063B">
              <w:rPr>
                <w:noProof/>
                <w:webHidden/>
              </w:rPr>
            </w:r>
            <w:r w:rsidR="00E7063B">
              <w:rPr>
                <w:noProof/>
                <w:webHidden/>
              </w:rPr>
              <w:fldChar w:fldCharType="separate"/>
            </w:r>
            <w:r w:rsidR="00E7063B">
              <w:rPr>
                <w:noProof/>
                <w:webHidden/>
              </w:rPr>
              <w:t>12</w:t>
            </w:r>
            <w:r w:rsidR="00E7063B">
              <w:rPr>
                <w:noProof/>
                <w:webHidden/>
              </w:rPr>
              <w:fldChar w:fldCharType="end"/>
            </w:r>
          </w:hyperlink>
        </w:p>
        <w:p w14:paraId="37A4C0D8" w14:textId="77777777" w:rsidR="00E7063B" w:rsidRDefault="00CC4E70">
          <w:pPr>
            <w:pStyle w:val="20"/>
            <w:tabs>
              <w:tab w:val="left" w:pos="168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0898" w:history="1">
            <w:r w:rsidR="00E7063B" w:rsidRPr="00A17525">
              <w:rPr>
                <w:rStyle w:val="a8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2.5</w:t>
            </w:r>
            <w:r w:rsidR="00E7063B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E7063B" w:rsidRPr="00A17525">
              <w:rPr>
                <w:rStyle w:val="a8"/>
                <w:rFonts w:hint="eastAsia"/>
                <w:noProof/>
              </w:rPr>
              <w:t>下载及安装</w:t>
            </w:r>
            <w:r w:rsidR="00E7063B" w:rsidRPr="00A17525">
              <w:rPr>
                <w:rStyle w:val="a8"/>
                <w:noProof/>
              </w:rPr>
              <w:t>Tomcat</w:t>
            </w:r>
            <w:r w:rsidR="00E7063B">
              <w:rPr>
                <w:noProof/>
                <w:webHidden/>
              </w:rPr>
              <w:tab/>
            </w:r>
            <w:r w:rsidR="00E7063B">
              <w:rPr>
                <w:noProof/>
                <w:webHidden/>
              </w:rPr>
              <w:fldChar w:fldCharType="begin"/>
            </w:r>
            <w:r w:rsidR="00E7063B">
              <w:rPr>
                <w:noProof/>
                <w:webHidden/>
              </w:rPr>
              <w:instrText xml:space="preserve"> PAGEREF _Toc416640898 \h </w:instrText>
            </w:r>
            <w:r w:rsidR="00E7063B">
              <w:rPr>
                <w:noProof/>
                <w:webHidden/>
              </w:rPr>
            </w:r>
            <w:r w:rsidR="00E7063B">
              <w:rPr>
                <w:noProof/>
                <w:webHidden/>
              </w:rPr>
              <w:fldChar w:fldCharType="separate"/>
            </w:r>
            <w:r w:rsidR="00E7063B">
              <w:rPr>
                <w:noProof/>
                <w:webHidden/>
              </w:rPr>
              <w:t>18</w:t>
            </w:r>
            <w:r w:rsidR="00E7063B">
              <w:rPr>
                <w:noProof/>
                <w:webHidden/>
              </w:rPr>
              <w:fldChar w:fldCharType="end"/>
            </w:r>
          </w:hyperlink>
        </w:p>
        <w:p w14:paraId="4686FFCD" w14:textId="77777777" w:rsidR="00E7063B" w:rsidRDefault="00CC4E70">
          <w:pPr>
            <w:pStyle w:val="20"/>
            <w:tabs>
              <w:tab w:val="left" w:pos="168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0899" w:history="1">
            <w:r w:rsidR="00E7063B" w:rsidRPr="00A17525">
              <w:rPr>
                <w:rStyle w:val="a8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2.6</w:t>
            </w:r>
            <w:r w:rsidR="00E7063B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E7063B" w:rsidRPr="00A17525">
              <w:rPr>
                <w:rStyle w:val="a8"/>
                <w:rFonts w:hint="eastAsia"/>
                <w:noProof/>
              </w:rPr>
              <w:t>下载及安装</w:t>
            </w:r>
            <w:r w:rsidR="00E7063B" w:rsidRPr="00A17525">
              <w:rPr>
                <w:rStyle w:val="a8"/>
                <w:noProof/>
              </w:rPr>
              <w:t>Git</w:t>
            </w:r>
            <w:r w:rsidR="00E7063B">
              <w:rPr>
                <w:noProof/>
                <w:webHidden/>
              </w:rPr>
              <w:tab/>
            </w:r>
            <w:r w:rsidR="00E7063B">
              <w:rPr>
                <w:noProof/>
                <w:webHidden/>
              </w:rPr>
              <w:fldChar w:fldCharType="begin"/>
            </w:r>
            <w:r w:rsidR="00E7063B">
              <w:rPr>
                <w:noProof/>
                <w:webHidden/>
              </w:rPr>
              <w:instrText xml:space="preserve"> PAGEREF _Toc416640899 \h </w:instrText>
            </w:r>
            <w:r w:rsidR="00E7063B">
              <w:rPr>
                <w:noProof/>
                <w:webHidden/>
              </w:rPr>
            </w:r>
            <w:r w:rsidR="00E7063B">
              <w:rPr>
                <w:noProof/>
                <w:webHidden/>
              </w:rPr>
              <w:fldChar w:fldCharType="separate"/>
            </w:r>
            <w:r w:rsidR="00E7063B">
              <w:rPr>
                <w:noProof/>
                <w:webHidden/>
              </w:rPr>
              <w:t>19</w:t>
            </w:r>
            <w:r w:rsidR="00E7063B">
              <w:rPr>
                <w:noProof/>
                <w:webHidden/>
              </w:rPr>
              <w:fldChar w:fldCharType="end"/>
            </w:r>
          </w:hyperlink>
        </w:p>
        <w:p w14:paraId="44103370" w14:textId="77777777" w:rsidR="00E7063B" w:rsidRDefault="00CC4E70">
          <w:pPr>
            <w:pStyle w:val="10"/>
            <w:tabs>
              <w:tab w:val="left" w:pos="1260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0900" w:history="1">
            <w:r w:rsidR="00E7063B" w:rsidRPr="00A17525">
              <w:rPr>
                <w:rStyle w:val="a8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3</w:t>
            </w:r>
            <w:r w:rsidR="00E7063B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E7063B" w:rsidRPr="00A17525">
              <w:rPr>
                <w:rStyle w:val="a8"/>
                <w:rFonts w:hint="eastAsia"/>
                <w:noProof/>
              </w:rPr>
              <w:t>项目目录结构说明</w:t>
            </w:r>
            <w:r w:rsidR="00E7063B">
              <w:rPr>
                <w:noProof/>
                <w:webHidden/>
              </w:rPr>
              <w:tab/>
            </w:r>
            <w:r w:rsidR="00E7063B">
              <w:rPr>
                <w:noProof/>
                <w:webHidden/>
              </w:rPr>
              <w:fldChar w:fldCharType="begin"/>
            </w:r>
            <w:r w:rsidR="00E7063B">
              <w:rPr>
                <w:noProof/>
                <w:webHidden/>
              </w:rPr>
              <w:instrText xml:space="preserve"> PAGEREF _Toc416640900 \h </w:instrText>
            </w:r>
            <w:r w:rsidR="00E7063B">
              <w:rPr>
                <w:noProof/>
                <w:webHidden/>
              </w:rPr>
            </w:r>
            <w:r w:rsidR="00E7063B">
              <w:rPr>
                <w:noProof/>
                <w:webHidden/>
              </w:rPr>
              <w:fldChar w:fldCharType="separate"/>
            </w:r>
            <w:r w:rsidR="00E7063B">
              <w:rPr>
                <w:noProof/>
                <w:webHidden/>
              </w:rPr>
              <w:t>21</w:t>
            </w:r>
            <w:r w:rsidR="00E7063B">
              <w:rPr>
                <w:noProof/>
                <w:webHidden/>
              </w:rPr>
              <w:fldChar w:fldCharType="end"/>
            </w:r>
          </w:hyperlink>
        </w:p>
        <w:p w14:paraId="3C9232F8" w14:textId="77777777" w:rsidR="00E7063B" w:rsidRDefault="00CC4E70">
          <w:pPr>
            <w:pStyle w:val="20"/>
            <w:tabs>
              <w:tab w:val="left" w:pos="168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0904" w:history="1">
            <w:r w:rsidR="00E7063B" w:rsidRPr="00A17525">
              <w:rPr>
                <w:rStyle w:val="a8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3.1</w:t>
            </w:r>
            <w:r w:rsidR="00E7063B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E7063B" w:rsidRPr="00A17525">
              <w:rPr>
                <w:rStyle w:val="a8"/>
                <w:rFonts w:hint="eastAsia"/>
                <w:noProof/>
              </w:rPr>
              <w:t>后台管理项目目录结构</w:t>
            </w:r>
            <w:r w:rsidR="00E7063B">
              <w:rPr>
                <w:noProof/>
                <w:webHidden/>
              </w:rPr>
              <w:tab/>
            </w:r>
            <w:r w:rsidR="00E7063B">
              <w:rPr>
                <w:noProof/>
                <w:webHidden/>
              </w:rPr>
              <w:fldChar w:fldCharType="begin"/>
            </w:r>
            <w:r w:rsidR="00E7063B">
              <w:rPr>
                <w:noProof/>
                <w:webHidden/>
              </w:rPr>
              <w:instrText xml:space="preserve"> PAGEREF _Toc416640904 \h </w:instrText>
            </w:r>
            <w:r w:rsidR="00E7063B">
              <w:rPr>
                <w:noProof/>
                <w:webHidden/>
              </w:rPr>
            </w:r>
            <w:r w:rsidR="00E7063B">
              <w:rPr>
                <w:noProof/>
                <w:webHidden/>
              </w:rPr>
              <w:fldChar w:fldCharType="separate"/>
            </w:r>
            <w:r w:rsidR="00E7063B">
              <w:rPr>
                <w:noProof/>
                <w:webHidden/>
              </w:rPr>
              <w:t>21</w:t>
            </w:r>
            <w:r w:rsidR="00E7063B">
              <w:rPr>
                <w:noProof/>
                <w:webHidden/>
              </w:rPr>
              <w:fldChar w:fldCharType="end"/>
            </w:r>
          </w:hyperlink>
        </w:p>
        <w:p w14:paraId="4FBA216B" w14:textId="77777777" w:rsidR="00E7063B" w:rsidRDefault="00CC4E70">
          <w:pPr>
            <w:pStyle w:val="20"/>
            <w:tabs>
              <w:tab w:val="left" w:pos="168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0905" w:history="1">
            <w:r w:rsidR="00E7063B" w:rsidRPr="00A17525">
              <w:rPr>
                <w:rStyle w:val="a8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3.2</w:t>
            </w:r>
            <w:r w:rsidR="00E7063B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E7063B" w:rsidRPr="00A17525">
              <w:rPr>
                <w:rStyle w:val="a8"/>
                <w:rFonts w:hint="eastAsia"/>
                <w:noProof/>
              </w:rPr>
              <w:t>移动点菜服务项目目录结构</w:t>
            </w:r>
            <w:r w:rsidR="00E7063B">
              <w:rPr>
                <w:noProof/>
                <w:webHidden/>
              </w:rPr>
              <w:tab/>
            </w:r>
            <w:r w:rsidR="00E7063B">
              <w:rPr>
                <w:noProof/>
                <w:webHidden/>
              </w:rPr>
              <w:fldChar w:fldCharType="begin"/>
            </w:r>
            <w:r w:rsidR="00E7063B">
              <w:rPr>
                <w:noProof/>
                <w:webHidden/>
              </w:rPr>
              <w:instrText xml:space="preserve"> PAGEREF _Toc416640905 \h </w:instrText>
            </w:r>
            <w:r w:rsidR="00E7063B">
              <w:rPr>
                <w:noProof/>
                <w:webHidden/>
              </w:rPr>
            </w:r>
            <w:r w:rsidR="00E7063B">
              <w:rPr>
                <w:noProof/>
                <w:webHidden/>
              </w:rPr>
              <w:fldChar w:fldCharType="separate"/>
            </w:r>
            <w:r w:rsidR="00E7063B">
              <w:rPr>
                <w:noProof/>
                <w:webHidden/>
              </w:rPr>
              <w:t>21</w:t>
            </w:r>
            <w:r w:rsidR="00E7063B">
              <w:rPr>
                <w:noProof/>
                <w:webHidden/>
              </w:rPr>
              <w:fldChar w:fldCharType="end"/>
            </w:r>
          </w:hyperlink>
        </w:p>
        <w:p w14:paraId="32A0F118" w14:textId="77777777" w:rsidR="00E7063B" w:rsidRDefault="00CC4E70">
          <w:pPr>
            <w:pStyle w:val="20"/>
            <w:tabs>
              <w:tab w:val="left" w:pos="168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0906" w:history="1">
            <w:r w:rsidR="00E7063B" w:rsidRPr="00A17525">
              <w:rPr>
                <w:rStyle w:val="a8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3.3</w:t>
            </w:r>
            <w:r w:rsidR="00E7063B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E7063B" w:rsidRPr="00A17525">
              <w:rPr>
                <w:rStyle w:val="a8"/>
                <w:rFonts w:hint="eastAsia"/>
                <w:noProof/>
              </w:rPr>
              <w:t>导入项目</w:t>
            </w:r>
            <w:r w:rsidR="00E7063B">
              <w:rPr>
                <w:noProof/>
                <w:webHidden/>
              </w:rPr>
              <w:tab/>
            </w:r>
            <w:r w:rsidR="00E7063B">
              <w:rPr>
                <w:noProof/>
                <w:webHidden/>
              </w:rPr>
              <w:fldChar w:fldCharType="begin"/>
            </w:r>
            <w:r w:rsidR="00E7063B">
              <w:rPr>
                <w:noProof/>
                <w:webHidden/>
              </w:rPr>
              <w:instrText xml:space="preserve"> PAGEREF _Toc416640906 \h </w:instrText>
            </w:r>
            <w:r w:rsidR="00E7063B">
              <w:rPr>
                <w:noProof/>
                <w:webHidden/>
              </w:rPr>
            </w:r>
            <w:r w:rsidR="00E7063B">
              <w:rPr>
                <w:noProof/>
                <w:webHidden/>
              </w:rPr>
              <w:fldChar w:fldCharType="separate"/>
            </w:r>
            <w:r w:rsidR="00E7063B">
              <w:rPr>
                <w:noProof/>
                <w:webHidden/>
              </w:rPr>
              <w:t>22</w:t>
            </w:r>
            <w:r w:rsidR="00E7063B">
              <w:rPr>
                <w:noProof/>
                <w:webHidden/>
              </w:rPr>
              <w:fldChar w:fldCharType="end"/>
            </w:r>
          </w:hyperlink>
        </w:p>
        <w:p w14:paraId="634DFCC9" w14:textId="77777777" w:rsidR="00E7063B" w:rsidRDefault="00CC4E70">
          <w:pPr>
            <w:pStyle w:val="20"/>
            <w:tabs>
              <w:tab w:val="left" w:pos="168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0907" w:history="1">
            <w:r w:rsidR="00E7063B" w:rsidRPr="00A17525">
              <w:rPr>
                <w:rStyle w:val="a8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3.4</w:t>
            </w:r>
            <w:r w:rsidR="00E7063B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E7063B" w:rsidRPr="00A17525">
              <w:rPr>
                <w:rStyle w:val="a8"/>
                <w:rFonts w:hint="eastAsia"/>
                <w:noProof/>
              </w:rPr>
              <w:t>编译项目</w:t>
            </w:r>
            <w:r w:rsidR="00E7063B">
              <w:rPr>
                <w:noProof/>
                <w:webHidden/>
              </w:rPr>
              <w:tab/>
            </w:r>
            <w:r w:rsidR="00E7063B">
              <w:rPr>
                <w:noProof/>
                <w:webHidden/>
              </w:rPr>
              <w:fldChar w:fldCharType="begin"/>
            </w:r>
            <w:r w:rsidR="00E7063B">
              <w:rPr>
                <w:noProof/>
                <w:webHidden/>
              </w:rPr>
              <w:instrText xml:space="preserve"> PAGEREF _Toc416640907 \h </w:instrText>
            </w:r>
            <w:r w:rsidR="00E7063B">
              <w:rPr>
                <w:noProof/>
                <w:webHidden/>
              </w:rPr>
            </w:r>
            <w:r w:rsidR="00E7063B">
              <w:rPr>
                <w:noProof/>
                <w:webHidden/>
              </w:rPr>
              <w:fldChar w:fldCharType="separate"/>
            </w:r>
            <w:r w:rsidR="00E7063B">
              <w:rPr>
                <w:noProof/>
                <w:webHidden/>
              </w:rPr>
              <w:t>23</w:t>
            </w:r>
            <w:r w:rsidR="00E7063B">
              <w:rPr>
                <w:noProof/>
                <w:webHidden/>
              </w:rPr>
              <w:fldChar w:fldCharType="end"/>
            </w:r>
          </w:hyperlink>
        </w:p>
        <w:p w14:paraId="41E78768" w14:textId="77777777" w:rsidR="00E7063B" w:rsidRDefault="00CC4E70">
          <w:pPr>
            <w:pStyle w:val="10"/>
            <w:tabs>
              <w:tab w:val="left" w:pos="1260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0908" w:history="1">
            <w:r w:rsidR="00E7063B" w:rsidRPr="00A17525">
              <w:rPr>
                <w:rStyle w:val="a8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</w:t>
            </w:r>
            <w:r w:rsidR="00E7063B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E7063B" w:rsidRPr="00A17525">
              <w:rPr>
                <w:rStyle w:val="a8"/>
                <w:rFonts w:hint="eastAsia"/>
                <w:noProof/>
              </w:rPr>
              <w:t>移动点菜模块服务端（</w:t>
            </w:r>
            <w:r w:rsidR="00E7063B" w:rsidRPr="00A17525">
              <w:rPr>
                <w:rStyle w:val="a8"/>
                <w:noProof/>
              </w:rPr>
              <w:t>eorder-ws</w:t>
            </w:r>
            <w:r w:rsidR="00E7063B" w:rsidRPr="00A17525">
              <w:rPr>
                <w:rStyle w:val="a8"/>
                <w:rFonts w:hint="eastAsia"/>
                <w:noProof/>
              </w:rPr>
              <w:t>）</w:t>
            </w:r>
            <w:r w:rsidR="00E7063B">
              <w:rPr>
                <w:noProof/>
                <w:webHidden/>
              </w:rPr>
              <w:tab/>
            </w:r>
            <w:r w:rsidR="00E7063B">
              <w:rPr>
                <w:noProof/>
                <w:webHidden/>
              </w:rPr>
              <w:fldChar w:fldCharType="begin"/>
            </w:r>
            <w:r w:rsidR="00E7063B">
              <w:rPr>
                <w:noProof/>
                <w:webHidden/>
              </w:rPr>
              <w:instrText xml:space="preserve"> PAGEREF _Toc416640908 \h </w:instrText>
            </w:r>
            <w:r w:rsidR="00E7063B">
              <w:rPr>
                <w:noProof/>
                <w:webHidden/>
              </w:rPr>
            </w:r>
            <w:r w:rsidR="00E7063B">
              <w:rPr>
                <w:noProof/>
                <w:webHidden/>
              </w:rPr>
              <w:fldChar w:fldCharType="separate"/>
            </w:r>
            <w:r w:rsidR="00E7063B">
              <w:rPr>
                <w:noProof/>
                <w:webHidden/>
              </w:rPr>
              <w:t>24</w:t>
            </w:r>
            <w:r w:rsidR="00E7063B">
              <w:rPr>
                <w:noProof/>
                <w:webHidden/>
              </w:rPr>
              <w:fldChar w:fldCharType="end"/>
            </w:r>
          </w:hyperlink>
        </w:p>
        <w:p w14:paraId="6A427932" w14:textId="77777777" w:rsidR="00E7063B" w:rsidRDefault="00CC4E70">
          <w:pPr>
            <w:pStyle w:val="20"/>
            <w:tabs>
              <w:tab w:val="left" w:pos="168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0909" w:history="1">
            <w:r w:rsidR="00E7063B" w:rsidRPr="00A17525">
              <w:rPr>
                <w:rStyle w:val="a8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4.1</w:t>
            </w:r>
            <w:r w:rsidR="00E7063B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E7063B" w:rsidRPr="00A17525">
              <w:rPr>
                <w:rStyle w:val="a8"/>
                <w:rFonts w:hint="eastAsia"/>
                <w:noProof/>
              </w:rPr>
              <w:t>浏览菜单</w:t>
            </w:r>
            <w:r w:rsidR="00E7063B">
              <w:rPr>
                <w:noProof/>
                <w:webHidden/>
              </w:rPr>
              <w:tab/>
            </w:r>
            <w:r w:rsidR="00E7063B">
              <w:rPr>
                <w:noProof/>
                <w:webHidden/>
              </w:rPr>
              <w:fldChar w:fldCharType="begin"/>
            </w:r>
            <w:r w:rsidR="00E7063B">
              <w:rPr>
                <w:noProof/>
                <w:webHidden/>
              </w:rPr>
              <w:instrText xml:space="preserve"> PAGEREF _Toc416640909 \h </w:instrText>
            </w:r>
            <w:r w:rsidR="00E7063B">
              <w:rPr>
                <w:noProof/>
                <w:webHidden/>
              </w:rPr>
            </w:r>
            <w:r w:rsidR="00E7063B">
              <w:rPr>
                <w:noProof/>
                <w:webHidden/>
              </w:rPr>
              <w:fldChar w:fldCharType="separate"/>
            </w:r>
            <w:r w:rsidR="00E7063B">
              <w:rPr>
                <w:noProof/>
                <w:webHidden/>
              </w:rPr>
              <w:t>24</w:t>
            </w:r>
            <w:r w:rsidR="00E7063B">
              <w:rPr>
                <w:noProof/>
                <w:webHidden/>
              </w:rPr>
              <w:fldChar w:fldCharType="end"/>
            </w:r>
          </w:hyperlink>
        </w:p>
        <w:p w14:paraId="133059E5" w14:textId="77777777" w:rsidR="00E7063B" w:rsidRDefault="00CC4E70">
          <w:pPr>
            <w:pStyle w:val="30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0910" w:history="1">
            <w:r w:rsidR="00E7063B" w:rsidRPr="00A17525">
              <w:rPr>
                <w:rStyle w:val="a8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4.1.1</w:t>
            </w:r>
            <w:r w:rsidR="00E7063B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E7063B" w:rsidRPr="00A17525">
              <w:rPr>
                <w:rStyle w:val="a8"/>
                <w:rFonts w:hint="eastAsia"/>
                <w:noProof/>
              </w:rPr>
              <w:t>功能</w:t>
            </w:r>
            <w:r w:rsidR="00E7063B" w:rsidRPr="00A17525">
              <w:rPr>
                <w:rStyle w:val="a8"/>
                <w:noProof/>
              </w:rPr>
              <w:t>IPO</w:t>
            </w:r>
            <w:r w:rsidR="00E7063B" w:rsidRPr="00A17525">
              <w:rPr>
                <w:rStyle w:val="a8"/>
                <w:rFonts w:hint="eastAsia"/>
                <w:noProof/>
              </w:rPr>
              <w:t>图</w:t>
            </w:r>
            <w:r w:rsidR="00E7063B">
              <w:rPr>
                <w:noProof/>
                <w:webHidden/>
              </w:rPr>
              <w:tab/>
            </w:r>
            <w:r w:rsidR="00E7063B">
              <w:rPr>
                <w:noProof/>
                <w:webHidden/>
              </w:rPr>
              <w:fldChar w:fldCharType="begin"/>
            </w:r>
            <w:r w:rsidR="00E7063B">
              <w:rPr>
                <w:noProof/>
                <w:webHidden/>
              </w:rPr>
              <w:instrText xml:space="preserve"> PAGEREF _Toc416640910 \h </w:instrText>
            </w:r>
            <w:r w:rsidR="00E7063B">
              <w:rPr>
                <w:noProof/>
                <w:webHidden/>
              </w:rPr>
            </w:r>
            <w:r w:rsidR="00E7063B">
              <w:rPr>
                <w:noProof/>
                <w:webHidden/>
              </w:rPr>
              <w:fldChar w:fldCharType="separate"/>
            </w:r>
            <w:r w:rsidR="00E7063B">
              <w:rPr>
                <w:noProof/>
                <w:webHidden/>
              </w:rPr>
              <w:t>24</w:t>
            </w:r>
            <w:r w:rsidR="00E7063B">
              <w:rPr>
                <w:noProof/>
                <w:webHidden/>
              </w:rPr>
              <w:fldChar w:fldCharType="end"/>
            </w:r>
          </w:hyperlink>
        </w:p>
        <w:p w14:paraId="40F55ACB" w14:textId="77777777" w:rsidR="00E7063B" w:rsidRDefault="00CC4E70">
          <w:pPr>
            <w:pStyle w:val="30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0911" w:history="1">
            <w:r w:rsidR="00E7063B" w:rsidRPr="00A17525">
              <w:rPr>
                <w:rStyle w:val="a8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4.1.2</w:t>
            </w:r>
            <w:r w:rsidR="00E7063B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E7063B" w:rsidRPr="00A17525">
              <w:rPr>
                <w:rStyle w:val="a8"/>
                <w:rFonts w:hint="eastAsia"/>
                <w:noProof/>
              </w:rPr>
              <w:t>时序图</w:t>
            </w:r>
            <w:r w:rsidR="00E7063B">
              <w:rPr>
                <w:noProof/>
                <w:webHidden/>
              </w:rPr>
              <w:tab/>
            </w:r>
            <w:r w:rsidR="00E7063B">
              <w:rPr>
                <w:noProof/>
                <w:webHidden/>
              </w:rPr>
              <w:fldChar w:fldCharType="begin"/>
            </w:r>
            <w:r w:rsidR="00E7063B">
              <w:rPr>
                <w:noProof/>
                <w:webHidden/>
              </w:rPr>
              <w:instrText xml:space="preserve"> PAGEREF _Toc416640911 \h </w:instrText>
            </w:r>
            <w:r w:rsidR="00E7063B">
              <w:rPr>
                <w:noProof/>
                <w:webHidden/>
              </w:rPr>
            </w:r>
            <w:r w:rsidR="00E7063B">
              <w:rPr>
                <w:noProof/>
                <w:webHidden/>
              </w:rPr>
              <w:fldChar w:fldCharType="separate"/>
            </w:r>
            <w:r w:rsidR="00E7063B">
              <w:rPr>
                <w:noProof/>
                <w:webHidden/>
              </w:rPr>
              <w:t>24</w:t>
            </w:r>
            <w:r w:rsidR="00E7063B">
              <w:rPr>
                <w:noProof/>
                <w:webHidden/>
              </w:rPr>
              <w:fldChar w:fldCharType="end"/>
            </w:r>
          </w:hyperlink>
        </w:p>
        <w:p w14:paraId="1FA8E4DB" w14:textId="77777777" w:rsidR="00E7063B" w:rsidRDefault="00CC4E70">
          <w:pPr>
            <w:pStyle w:val="30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0912" w:history="1">
            <w:r w:rsidR="00E7063B" w:rsidRPr="00A17525">
              <w:rPr>
                <w:rStyle w:val="a8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4.1.3</w:t>
            </w:r>
            <w:r w:rsidR="00E7063B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E7063B" w:rsidRPr="00A17525">
              <w:rPr>
                <w:rStyle w:val="a8"/>
                <w:rFonts w:hint="eastAsia"/>
                <w:noProof/>
              </w:rPr>
              <w:t>代码构成</w:t>
            </w:r>
            <w:r w:rsidR="00E7063B">
              <w:rPr>
                <w:noProof/>
                <w:webHidden/>
              </w:rPr>
              <w:tab/>
            </w:r>
            <w:r w:rsidR="00E7063B">
              <w:rPr>
                <w:noProof/>
                <w:webHidden/>
              </w:rPr>
              <w:fldChar w:fldCharType="begin"/>
            </w:r>
            <w:r w:rsidR="00E7063B">
              <w:rPr>
                <w:noProof/>
                <w:webHidden/>
              </w:rPr>
              <w:instrText xml:space="preserve"> PAGEREF _Toc416640912 \h </w:instrText>
            </w:r>
            <w:r w:rsidR="00E7063B">
              <w:rPr>
                <w:noProof/>
                <w:webHidden/>
              </w:rPr>
            </w:r>
            <w:r w:rsidR="00E7063B">
              <w:rPr>
                <w:noProof/>
                <w:webHidden/>
              </w:rPr>
              <w:fldChar w:fldCharType="separate"/>
            </w:r>
            <w:r w:rsidR="00E7063B">
              <w:rPr>
                <w:noProof/>
                <w:webHidden/>
              </w:rPr>
              <w:t>24</w:t>
            </w:r>
            <w:r w:rsidR="00E7063B">
              <w:rPr>
                <w:noProof/>
                <w:webHidden/>
              </w:rPr>
              <w:fldChar w:fldCharType="end"/>
            </w:r>
          </w:hyperlink>
        </w:p>
        <w:p w14:paraId="2D60677F" w14:textId="77777777" w:rsidR="00E7063B" w:rsidRDefault="00CC4E70">
          <w:pPr>
            <w:pStyle w:val="30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0913" w:history="1">
            <w:r w:rsidR="00E7063B" w:rsidRPr="00A17525">
              <w:rPr>
                <w:rStyle w:val="a8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4.1.4</w:t>
            </w:r>
            <w:r w:rsidR="00E7063B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E7063B" w:rsidRPr="00A17525">
              <w:rPr>
                <w:rStyle w:val="a8"/>
                <w:rFonts w:hint="eastAsia"/>
                <w:noProof/>
              </w:rPr>
              <w:t>类图</w:t>
            </w:r>
            <w:r w:rsidR="00E7063B">
              <w:rPr>
                <w:noProof/>
                <w:webHidden/>
              </w:rPr>
              <w:tab/>
            </w:r>
            <w:r w:rsidR="00E7063B">
              <w:rPr>
                <w:noProof/>
                <w:webHidden/>
              </w:rPr>
              <w:fldChar w:fldCharType="begin"/>
            </w:r>
            <w:r w:rsidR="00E7063B">
              <w:rPr>
                <w:noProof/>
                <w:webHidden/>
              </w:rPr>
              <w:instrText xml:space="preserve"> PAGEREF _Toc416640913 \h </w:instrText>
            </w:r>
            <w:r w:rsidR="00E7063B">
              <w:rPr>
                <w:noProof/>
                <w:webHidden/>
              </w:rPr>
            </w:r>
            <w:r w:rsidR="00E7063B">
              <w:rPr>
                <w:noProof/>
                <w:webHidden/>
              </w:rPr>
              <w:fldChar w:fldCharType="separate"/>
            </w:r>
            <w:r w:rsidR="00E7063B">
              <w:rPr>
                <w:noProof/>
                <w:webHidden/>
              </w:rPr>
              <w:t>25</w:t>
            </w:r>
            <w:r w:rsidR="00E7063B">
              <w:rPr>
                <w:noProof/>
                <w:webHidden/>
              </w:rPr>
              <w:fldChar w:fldCharType="end"/>
            </w:r>
          </w:hyperlink>
        </w:p>
        <w:p w14:paraId="666F46FB" w14:textId="77777777" w:rsidR="00E7063B" w:rsidRDefault="00CC4E70">
          <w:pPr>
            <w:pStyle w:val="30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0914" w:history="1">
            <w:r w:rsidR="00E7063B" w:rsidRPr="00A17525">
              <w:rPr>
                <w:rStyle w:val="a8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4.1.5</w:t>
            </w:r>
            <w:r w:rsidR="00E7063B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E7063B" w:rsidRPr="00A17525">
              <w:rPr>
                <w:rStyle w:val="a8"/>
                <w:rFonts w:hint="eastAsia"/>
                <w:noProof/>
              </w:rPr>
              <w:t>配置文件说明</w:t>
            </w:r>
            <w:r w:rsidR="00E7063B">
              <w:rPr>
                <w:noProof/>
                <w:webHidden/>
              </w:rPr>
              <w:tab/>
            </w:r>
            <w:r w:rsidR="00E7063B">
              <w:rPr>
                <w:noProof/>
                <w:webHidden/>
              </w:rPr>
              <w:fldChar w:fldCharType="begin"/>
            </w:r>
            <w:r w:rsidR="00E7063B">
              <w:rPr>
                <w:noProof/>
                <w:webHidden/>
              </w:rPr>
              <w:instrText xml:space="preserve"> PAGEREF _Toc416640914 \h </w:instrText>
            </w:r>
            <w:r w:rsidR="00E7063B">
              <w:rPr>
                <w:noProof/>
                <w:webHidden/>
              </w:rPr>
            </w:r>
            <w:r w:rsidR="00E7063B">
              <w:rPr>
                <w:noProof/>
                <w:webHidden/>
              </w:rPr>
              <w:fldChar w:fldCharType="separate"/>
            </w:r>
            <w:r w:rsidR="00E7063B">
              <w:rPr>
                <w:noProof/>
                <w:webHidden/>
              </w:rPr>
              <w:t>25</w:t>
            </w:r>
            <w:r w:rsidR="00E7063B">
              <w:rPr>
                <w:noProof/>
                <w:webHidden/>
              </w:rPr>
              <w:fldChar w:fldCharType="end"/>
            </w:r>
          </w:hyperlink>
        </w:p>
        <w:p w14:paraId="5602EED6" w14:textId="77777777" w:rsidR="00E7063B" w:rsidRDefault="00CC4E70">
          <w:pPr>
            <w:pStyle w:val="30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0915" w:history="1">
            <w:r w:rsidR="00E7063B" w:rsidRPr="00A17525">
              <w:rPr>
                <w:rStyle w:val="a8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4.1.6</w:t>
            </w:r>
            <w:r w:rsidR="00E7063B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E7063B" w:rsidRPr="00A17525">
              <w:rPr>
                <w:rStyle w:val="a8"/>
                <w:rFonts w:hint="eastAsia"/>
                <w:noProof/>
              </w:rPr>
              <w:t>数据库脚本说明</w:t>
            </w:r>
            <w:r w:rsidR="00E7063B">
              <w:rPr>
                <w:noProof/>
                <w:webHidden/>
              </w:rPr>
              <w:tab/>
            </w:r>
            <w:r w:rsidR="00E7063B">
              <w:rPr>
                <w:noProof/>
                <w:webHidden/>
              </w:rPr>
              <w:fldChar w:fldCharType="begin"/>
            </w:r>
            <w:r w:rsidR="00E7063B">
              <w:rPr>
                <w:noProof/>
                <w:webHidden/>
              </w:rPr>
              <w:instrText xml:space="preserve"> PAGEREF _Toc416640915 \h </w:instrText>
            </w:r>
            <w:r w:rsidR="00E7063B">
              <w:rPr>
                <w:noProof/>
                <w:webHidden/>
              </w:rPr>
            </w:r>
            <w:r w:rsidR="00E7063B">
              <w:rPr>
                <w:noProof/>
                <w:webHidden/>
              </w:rPr>
              <w:fldChar w:fldCharType="separate"/>
            </w:r>
            <w:r w:rsidR="00E7063B">
              <w:rPr>
                <w:noProof/>
                <w:webHidden/>
              </w:rPr>
              <w:t>26</w:t>
            </w:r>
            <w:r w:rsidR="00E7063B">
              <w:rPr>
                <w:noProof/>
                <w:webHidden/>
              </w:rPr>
              <w:fldChar w:fldCharType="end"/>
            </w:r>
          </w:hyperlink>
        </w:p>
        <w:p w14:paraId="499177E9" w14:textId="77777777" w:rsidR="00E7063B" w:rsidRDefault="00CC4E70">
          <w:pPr>
            <w:pStyle w:val="20"/>
            <w:tabs>
              <w:tab w:val="left" w:pos="168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0916" w:history="1">
            <w:r w:rsidR="00E7063B" w:rsidRPr="00A17525">
              <w:rPr>
                <w:rStyle w:val="a8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4.2</w:t>
            </w:r>
            <w:r w:rsidR="00E7063B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E7063B" w:rsidRPr="00A17525">
              <w:rPr>
                <w:rStyle w:val="a8"/>
                <w:rFonts w:hint="eastAsia"/>
                <w:noProof/>
              </w:rPr>
              <w:t>浏览菜品</w:t>
            </w:r>
            <w:r w:rsidR="00E7063B">
              <w:rPr>
                <w:noProof/>
                <w:webHidden/>
              </w:rPr>
              <w:tab/>
            </w:r>
            <w:r w:rsidR="00E7063B">
              <w:rPr>
                <w:noProof/>
                <w:webHidden/>
              </w:rPr>
              <w:fldChar w:fldCharType="begin"/>
            </w:r>
            <w:r w:rsidR="00E7063B">
              <w:rPr>
                <w:noProof/>
                <w:webHidden/>
              </w:rPr>
              <w:instrText xml:space="preserve"> PAGEREF _Toc416640916 \h </w:instrText>
            </w:r>
            <w:r w:rsidR="00E7063B">
              <w:rPr>
                <w:noProof/>
                <w:webHidden/>
              </w:rPr>
            </w:r>
            <w:r w:rsidR="00E7063B">
              <w:rPr>
                <w:noProof/>
                <w:webHidden/>
              </w:rPr>
              <w:fldChar w:fldCharType="separate"/>
            </w:r>
            <w:r w:rsidR="00E7063B">
              <w:rPr>
                <w:noProof/>
                <w:webHidden/>
              </w:rPr>
              <w:t>27</w:t>
            </w:r>
            <w:r w:rsidR="00E7063B">
              <w:rPr>
                <w:noProof/>
                <w:webHidden/>
              </w:rPr>
              <w:fldChar w:fldCharType="end"/>
            </w:r>
          </w:hyperlink>
        </w:p>
        <w:p w14:paraId="6CB1FC42" w14:textId="77777777" w:rsidR="00E7063B" w:rsidRDefault="00CC4E70">
          <w:pPr>
            <w:pStyle w:val="30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0917" w:history="1">
            <w:r w:rsidR="00E7063B" w:rsidRPr="00A17525">
              <w:rPr>
                <w:rStyle w:val="a8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4.2.1</w:t>
            </w:r>
            <w:r w:rsidR="00E7063B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E7063B" w:rsidRPr="00A17525">
              <w:rPr>
                <w:rStyle w:val="a8"/>
                <w:rFonts w:hint="eastAsia"/>
                <w:noProof/>
              </w:rPr>
              <w:t>功能</w:t>
            </w:r>
            <w:r w:rsidR="00E7063B" w:rsidRPr="00A17525">
              <w:rPr>
                <w:rStyle w:val="a8"/>
                <w:noProof/>
              </w:rPr>
              <w:t>IPO</w:t>
            </w:r>
            <w:r w:rsidR="00E7063B" w:rsidRPr="00A17525">
              <w:rPr>
                <w:rStyle w:val="a8"/>
                <w:rFonts w:hint="eastAsia"/>
                <w:noProof/>
              </w:rPr>
              <w:t>图</w:t>
            </w:r>
            <w:r w:rsidR="00E7063B">
              <w:rPr>
                <w:noProof/>
                <w:webHidden/>
              </w:rPr>
              <w:tab/>
            </w:r>
            <w:r w:rsidR="00E7063B">
              <w:rPr>
                <w:noProof/>
                <w:webHidden/>
              </w:rPr>
              <w:fldChar w:fldCharType="begin"/>
            </w:r>
            <w:r w:rsidR="00E7063B">
              <w:rPr>
                <w:noProof/>
                <w:webHidden/>
              </w:rPr>
              <w:instrText xml:space="preserve"> PAGEREF _Toc416640917 \h </w:instrText>
            </w:r>
            <w:r w:rsidR="00E7063B">
              <w:rPr>
                <w:noProof/>
                <w:webHidden/>
              </w:rPr>
            </w:r>
            <w:r w:rsidR="00E7063B">
              <w:rPr>
                <w:noProof/>
                <w:webHidden/>
              </w:rPr>
              <w:fldChar w:fldCharType="separate"/>
            </w:r>
            <w:r w:rsidR="00E7063B">
              <w:rPr>
                <w:noProof/>
                <w:webHidden/>
              </w:rPr>
              <w:t>27</w:t>
            </w:r>
            <w:r w:rsidR="00E7063B">
              <w:rPr>
                <w:noProof/>
                <w:webHidden/>
              </w:rPr>
              <w:fldChar w:fldCharType="end"/>
            </w:r>
          </w:hyperlink>
        </w:p>
        <w:p w14:paraId="03276F49" w14:textId="77777777" w:rsidR="00E7063B" w:rsidRDefault="00CC4E70">
          <w:pPr>
            <w:pStyle w:val="30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0918" w:history="1">
            <w:r w:rsidR="00E7063B" w:rsidRPr="00A17525">
              <w:rPr>
                <w:rStyle w:val="a8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4.2.2</w:t>
            </w:r>
            <w:r w:rsidR="00E7063B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E7063B" w:rsidRPr="00A17525">
              <w:rPr>
                <w:rStyle w:val="a8"/>
                <w:rFonts w:hint="eastAsia"/>
                <w:noProof/>
              </w:rPr>
              <w:t>时序图</w:t>
            </w:r>
            <w:r w:rsidR="00E7063B">
              <w:rPr>
                <w:noProof/>
                <w:webHidden/>
              </w:rPr>
              <w:tab/>
            </w:r>
            <w:r w:rsidR="00E7063B">
              <w:rPr>
                <w:noProof/>
                <w:webHidden/>
              </w:rPr>
              <w:fldChar w:fldCharType="begin"/>
            </w:r>
            <w:r w:rsidR="00E7063B">
              <w:rPr>
                <w:noProof/>
                <w:webHidden/>
              </w:rPr>
              <w:instrText xml:space="preserve"> PAGEREF _Toc416640918 \h </w:instrText>
            </w:r>
            <w:r w:rsidR="00E7063B">
              <w:rPr>
                <w:noProof/>
                <w:webHidden/>
              </w:rPr>
            </w:r>
            <w:r w:rsidR="00E7063B">
              <w:rPr>
                <w:noProof/>
                <w:webHidden/>
              </w:rPr>
              <w:fldChar w:fldCharType="separate"/>
            </w:r>
            <w:r w:rsidR="00E7063B">
              <w:rPr>
                <w:noProof/>
                <w:webHidden/>
              </w:rPr>
              <w:t>27</w:t>
            </w:r>
            <w:r w:rsidR="00E7063B">
              <w:rPr>
                <w:noProof/>
                <w:webHidden/>
              </w:rPr>
              <w:fldChar w:fldCharType="end"/>
            </w:r>
          </w:hyperlink>
        </w:p>
        <w:p w14:paraId="1AE4E803" w14:textId="77777777" w:rsidR="00E7063B" w:rsidRDefault="00CC4E70">
          <w:pPr>
            <w:pStyle w:val="30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0919" w:history="1">
            <w:r w:rsidR="00E7063B" w:rsidRPr="00A17525">
              <w:rPr>
                <w:rStyle w:val="a8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4.2.3</w:t>
            </w:r>
            <w:r w:rsidR="00E7063B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E7063B" w:rsidRPr="00A17525">
              <w:rPr>
                <w:rStyle w:val="a8"/>
                <w:rFonts w:hint="eastAsia"/>
                <w:noProof/>
              </w:rPr>
              <w:t>代码构成</w:t>
            </w:r>
            <w:r w:rsidR="00E7063B">
              <w:rPr>
                <w:noProof/>
                <w:webHidden/>
              </w:rPr>
              <w:tab/>
            </w:r>
            <w:r w:rsidR="00E7063B">
              <w:rPr>
                <w:noProof/>
                <w:webHidden/>
              </w:rPr>
              <w:fldChar w:fldCharType="begin"/>
            </w:r>
            <w:r w:rsidR="00E7063B">
              <w:rPr>
                <w:noProof/>
                <w:webHidden/>
              </w:rPr>
              <w:instrText xml:space="preserve"> PAGEREF _Toc416640919 \h </w:instrText>
            </w:r>
            <w:r w:rsidR="00E7063B">
              <w:rPr>
                <w:noProof/>
                <w:webHidden/>
              </w:rPr>
            </w:r>
            <w:r w:rsidR="00E7063B">
              <w:rPr>
                <w:noProof/>
                <w:webHidden/>
              </w:rPr>
              <w:fldChar w:fldCharType="separate"/>
            </w:r>
            <w:r w:rsidR="00E7063B">
              <w:rPr>
                <w:noProof/>
                <w:webHidden/>
              </w:rPr>
              <w:t>28</w:t>
            </w:r>
            <w:r w:rsidR="00E7063B">
              <w:rPr>
                <w:noProof/>
                <w:webHidden/>
              </w:rPr>
              <w:fldChar w:fldCharType="end"/>
            </w:r>
          </w:hyperlink>
        </w:p>
        <w:p w14:paraId="5AA5802D" w14:textId="77777777" w:rsidR="00E7063B" w:rsidRDefault="00CC4E70">
          <w:pPr>
            <w:pStyle w:val="30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0920" w:history="1">
            <w:r w:rsidR="00E7063B" w:rsidRPr="00A17525">
              <w:rPr>
                <w:rStyle w:val="a8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4.2.4</w:t>
            </w:r>
            <w:r w:rsidR="00E7063B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E7063B" w:rsidRPr="00A17525">
              <w:rPr>
                <w:rStyle w:val="a8"/>
                <w:rFonts w:hint="eastAsia"/>
                <w:noProof/>
              </w:rPr>
              <w:t>类图</w:t>
            </w:r>
            <w:r w:rsidR="00E7063B">
              <w:rPr>
                <w:noProof/>
                <w:webHidden/>
              </w:rPr>
              <w:tab/>
            </w:r>
            <w:r w:rsidR="00E7063B">
              <w:rPr>
                <w:noProof/>
                <w:webHidden/>
              </w:rPr>
              <w:fldChar w:fldCharType="begin"/>
            </w:r>
            <w:r w:rsidR="00E7063B">
              <w:rPr>
                <w:noProof/>
                <w:webHidden/>
              </w:rPr>
              <w:instrText xml:space="preserve"> PAGEREF _Toc416640920 \h </w:instrText>
            </w:r>
            <w:r w:rsidR="00E7063B">
              <w:rPr>
                <w:noProof/>
                <w:webHidden/>
              </w:rPr>
            </w:r>
            <w:r w:rsidR="00E7063B">
              <w:rPr>
                <w:noProof/>
                <w:webHidden/>
              </w:rPr>
              <w:fldChar w:fldCharType="separate"/>
            </w:r>
            <w:r w:rsidR="00E7063B">
              <w:rPr>
                <w:noProof/>
                <w:webHidden/>
              </w:rPr>
              <w:t>29</w:t>
            </w:r>
            <w:r w:rsidR="00E7063B">
              <w:rPr>
                <w:noProof/>
                <w:webHidden/>
              </w:rPr>
              <w:fldChar w:fldCharType="end"/>
            </w:r>
          </w:hyperlink>
        </w:p>
        <w:p w14:paraId="1A331AF6" w14:textId="77777777" w:rsidR="00E7063B" w:rsidRDefault="00CC4E70">
          <w:pPr>
            <w:pStyle w:val="30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0921" w:history="1">
            <w:r w:rsidR="00E7063B" w:rsidRPr="00A17525">
              <w:rPr>
                <w:rStyle w:val="a8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4.2.5</w:t>
            </w:r>
            <w:r w:rsidR="00E7063B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E7063B" w:rsidRPr="00A17525">
              <w:rPr>
                <w:rStyle w:val="a8"/>
                <w:rFonts w:hint="eastAsia"/>
                <w:noProof/>
              </w:rPr>
              <w:t>配置文件</w:t>
            </w:r>
            <w:r w:rsidR="00E7063B">
              <w:rPr>
                <w:noProof/>
                <w:webHidden/>
              </w:rPr>
              <w:tab/>
            </w:r>
            <w:r w:rsidR="00E7063B">
              <w:rPr>
                <w:noProof/>
                <w:webHidden/>
              </w:rPr>
              <w:fldChar w:fldCharType="begin"/>
            </w:r>
            <w:r w:rsidR="00E7063B">
              <w:rPr>
                <w:noProof/>
                <w:webHidden/>
              </w:rPr>
              <w:instrText xml:space="preserve"> PAGEREF _Toc416640921 \h </w:instrText>
            </w:r>
            <w:r w:rsidR="00E7063B">
              <w:rPr>
                <w:noProof/>
                <w:webHidden/>
              </w:rPr>
            </w:r>
            <w:r w:rsidR="00E7063B">
              <w:rPr>
                <w:noProof/>
                <w:webHidden/>
              </w:rPr>
              <w:fldChar w:fldCharType="separate"/>
            </w:r>
            <w:r w:rsidR="00E7063B">
              <w:rPr>
                <w:noProof/>
                <w:webHidden/>
              </w:rPr>
              <w:t>29</w:t>
            </w:r>
            <w:r w:rsidR="00E7063B">
              <w:rPr>
                <w:noProof/>
                <w:webHidden/>
              </w:rPr>
              <w:fldChar w:fldCharType="end"/>
            </w:r>
          </w:hyperlink>
        </w:p>
        <w:p w14:paraId="359E1653" w14:textId="77777777" w:rsidR="00E7063B" w:rsidRDefault="00CC4E70">
          <w:pPr>
            <w:pStyle w:val="30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0922" w:history="1">
            <w:r w:rsidR="00E7063B" w:rsidRPr="00A17525">
              <w:rPr>
                <w:rStyle w:val="a8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4.2.6</w:t>
            </w:r>
            <w:r w:rsidR="00E7063B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E7063B" w:rsidRPr="00A17525">
              <w:rPr>
                <w:rStyle w:val="a8"/>
                <w:rFonts w:hint="eastAsia"/>
                <w:noProof/>
              </w:rPr>
              <w:t>数据库脚本</w:t>
            </w:r>
            <w:r w:rsidR="00E7063B">
              <w:rPr>
                <w:noProof/>
                <w:webHidden/>
              </w:rPr>
              <w:tab/>
            </w:r>
            <w:r w:rsidR="00E7063B">
              <w:rPr>
                <w:noProof/>
                <w:webHidden/>
              </w:rPr>
              <w:fldChar w:fldCharType="begin"/>
            </w:r>
            <w:r w:rsidR="00E7063B">
              <w:rPr>
                <w:noProof/>
                <w:webHidden/>
              </w:rPr>
              <w:instrText xml:space="preserve"> PAGEREF _Toc416640922 \h </w:instrText>
            </w:r>
            <w:r w:rsidR="00E7063B">
              <w:rPr>
                <w:noProof/>
                <w:webHidden/>
              </w:rPr>
            </w:r>
            <w:r w:rsidR="00E7063B">
              <w:rPr>
                <w:noProof/>
                <w:webHidden/>
              </w:rPr>
              <w:fldChar w:fldCharType="separate"/>
            </w:r>
            <w:r w:rsidR="00E7063B">
              <w:rPr>
                <w:noProof/>
                <w:webHidden/>
              </w:rPr>
              <w:t>30</w:t>
            </w:r>
            <w:r w:rsidR="00E7063B">
              <w:rPr>
                <w:noProof/>
                <w:webHidden/>
              </w:rPr>
              <w:fldChar w:fldCharType="end"/>
            </w:r>
          </w:hyperlink>
        </w:p>
        <w:p w14:paraId="0CCB4885" w14:textId="77777777" w:rsidR="00E7063B" w:rsidRDefault="00CC4E70">
          <w:pPr>
            <w:pStyle w:val="20"/>
            <w:tabs>
              <w:tab w:val="left" w:pos="168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0923" w:history="1">
            <w:r w:rsidR="00E7063B" w:rsidRPr="00A17525">
              <w:rPr>
                <w:rStyle w:val="a8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4.3</w:t>
            </w:r>
            <w:r w:rsidR="00E7063B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E7063B" w:rsidRPr="00A17525">
              <w:rPr>
                <w:rStyle w:val="a8"/>
                <w:rFonts w:hint="eastAsia"/>
                <w:noProof/>
              </w:rPr>
              <w:t>获取会员信息</w:t>
            </w:r>
            <w:r w:rsidR="00E7063B">
              <w:rPr>
                <w:noProof/>
                <w:webHidden/>
              </w:rPr>
              <w:tab/>
            </w:r>
            <w:r w:rsidR="00E7063B">
              <w:rPr>
                <w:noProof/>
                <w:webHidden/>
              </w:rPr>
              <w:fldChar w:fldCharType="begin"/>
            </w:r>
            <w:r w:rsidR="00E7063B">
              <w:rPr>
                <w:noProof/>
                <w:webHidden/>
              </w:rPr>
              <w:instrText xml:space="preserve"> PAGEREF _Toc416640923 \h </w:instrText>
            </w:r>
            <w:r w:rsidR="00E7063B">
              <w:rPr>
                <w:noProof/>
                <w:webHidden/>
              </w:rPr>
            </w:r>
            <w:r w:rsidR="00E7063B">
              <w:rPr>
                <w:noProof/>
                <w:webHidden/>
              </w:rPr>
              <w:fldChar w:fldCharType="separate"/>
            </w:r>
            <w:r w:rsidR="00E7063B">
              <w:rPr>
                <w:noProof/>
                <w:webHidden/>
              </w:rPr>
              <w:t>30</w:t>
            </w:r>
            <w:r w:rsidR="00E7063B">
              <w:rPr>
                <w:noProof/>
                <w:webHidden/>
              </w:rPr>
              <w:fldChar w:fldCharType="end"/>
            </w:r>
          </w:hyperlink>
        </w:p>
        <w:p w14:paraId="6DA9CC0A" w14:textId="77777777" w:rsidR="00E7063B" w:rsidRDefault="00CC4E70">
          <w:pPr>
            <w:pStyle w:val="30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0924" w:history="1">
            <w:r w:rsidR="00E7063B" w:rsidRPr="00A17525">
              <w:rPr>
                <w:rStyle w:val="a8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4.3.1</w:t>
            </w:r>
            <w:r w:rsidR="00E7063B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E7063B" w:rsidRPr="00A17525">
              <w:rPr>
                <w:rStyle w:val="a8"/>
                <w:rFonts w:hint="eastAsia"/>
                <w:noProof/>
              </w:rPr>
              <w:t>功能</w:t>
            </w:r>
            <w:r w:rsidR="00E7063B" w:rsidRPr="00A17525">
              <w:rPr>
                <w:rStyle w:val="a8"/>
                <w:noProof/>
              </w:rPr>
              <w:t>IPO</w:t>
            </w:r>
            <w:r w:rsidR="00E7063B" w:rsidRPr="00A17525">
              <w:rPr>
                <w:rStyle w:val="a8"/>
                <w:rFonts w:hint="eastAsia"/>
                <w:noProof/>
              </w:rPr>
              <w:t>图</w:t>
            </w:r>
            <w:r w:rsidR="00E7063B">
              <w:rPr>
                <w:noProof/>
                <w:webHidden/>
              </w:rPr>
              <w:tab/>
            </w:r>
            <w:r w:rsidR="00E7063B">
              <w:rPr>
                <w:noProof/>
                <w:webHidden/>
              </w:rPr>
              <w:fldChar w:fldCharType="begin"/>
            </w:r>
            <w:r w:rsidR="00E7063B">
              <w:rPr>
                <w:noProof/>
                <w:webHidden/>
              </w:rPr>
              <w:instrText xml:space="preserve"> PAGEREF _Toc416640924 \h </w:instrText>
            </w:r>
            <w:r w:rsidR="00E7063B">
              <w:rPr>
                <w:noProof/>
                <w:webHidden/>
              </w:rPr>
            </w:r>
            <w:r w:rsidR="00E7063B">
              <w:rPr>
                <w:noProof/>
                <w:webHidden/>
              </w:rPr>
              <w:fldChar w:fldCharType="separate"/>
            </w:r>
            <w:r w:rsidR="00E7063B">
              <w:rPr>
                <w:noProof/>
                <w:webHidden/>
              </w:rPr>
              <w:t>30</w:t>
            </w:r>
            <w:r w:rsidR="00E7063B">
              <w:rPr>
                <w:noProof/>
                <w:webHidden/>
              </w:rPr>
              <w:fldChar w:fldCharType="end"/>
            </w:r>
          </w:hyperlink>
        </w:p>
        <w:p w14:paraId="26057E8A" w14:textId="77777777" w:rsidR="00E7063B" w:rsidRDefault="00CC4E70">
          <w:pPr>
            <w:pStyle w:val="30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0925" w:history="1">
            <w:r w:rsidR="00E7063B" w:rsidRPr="00A17525">
              <w:rPr>
                <w:rStyle w:val="a8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4.3.2</w:t>
            </w:r>
            <w:r w:rsidR="00E7063B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E7063B" w:rsidRPr="00A17525">
              <w:rPr>
                <w:rStyle w:val="a8"/>
                <w:rFonts w:hint="eastAsia"/>
                <w:noProof/>
              </w:rPr>
              <w:t>时序图</w:t>
            </w:r>
            <w:r w:rsidR="00E7063B">
              <w:rPr>
                <w:noProof/>
                <w:webHidden/>
              </w:rPr>
              <w:tab/>
            </w:r>
            <w:r w:rsidR="00E7063B">
              <w:rPr>
                <w:noProof/>
                <w:webHidden/>
              </w:rPr>
              <w:fldChar w:fldCharType="begin"/>
            </w:r>
            <w:r w:rsidR="00E7063B">
              <w:rPr>
                <w:noProof/>
                <w:webHidden/>
              </w:rPr>
              <w:instrText xml:space="preserve"> PAGEREF _Toc416640925 \h </w:instrText>
            </w:r>
            <w:r w:rsidR="00E7063B">
              <w:rPr>
                <w:noProof/>
                <w:webHidden/>
              </w:rPr>
            </w:r>
            <w:r w:rsidR="00E7063B">
              <w:rPr>
                <w:noProof/>
                <w:webHidden/>
              </w:rPr>
              <w:fldChar w:fldCharType="separate"/>
            </w:r>
            <w:r w:rsidR="00E7063B">
              <w:rPr>
                <w:noProof/>
                <w:webHidden/>
              </w:rPr>
              <w:t>31</w:t>
            </w:r>
            <w:r w:rsidR="00E7063B">
              <w:rPr>
                <w:noProof/>
                <w:webHidden/>
              </w:rPr>
              <w:fldChar w:fldCharType="end"/>
            </w:r>
          </w:hyperlink>
        </w:p>
        <w:p w14:paraId="3BD444FB" w14:textId="77777777" w:rsidR="00E7063B" w:rsidRDefault="00CC4E70">
          <w:pPr>
            <w:pStyle w:val="30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0926" w:history="1">
            <w:r w:rsidR="00E7063B" w:rsidRPr="00A17525">
              <w:rPr>
                <w:rStyle w:val="a8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4.3.3</w:t>
            </w:r>
            <w:r w:rsidR="00E7063B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E7063B" w:rsidRPr="00A17525">
              <w:rPr>
                <w:rStyle w:val="a8"/>
                <w:rFonts w:hint="eastAsia"/>
                <w:noProof/>
              </w:rPr>
              <w:t>代码构成</w:t>
            </w:r>
            <w:r w:rsidR="00E7063B">
              <w:rPr>
                <w:noProof/>
                <w:webHidden/>
              </w:rPr>
              <w:tab/>
            </w:r>
            <w:r w:rsidR="00E7063B">
              <w:rPr>
                <w:noProof/>
                <w:webHidden/>
              </w:rPr>
              <w:fldChar w:fldCharType="begin"/>
            </w:r>
            <w:r w:rsidR="00E7063B">
              <w:rPr>
                <w:noProof/>
                <w:webHidden/>
              </w:rPr>
              <w:instrText xml:space="preserve"> PAGEREF _Toc416640926 \h </w:instrText>
            </w:r>
            <w:r w:rsidR="00E7063B">
              <w:rPr>
                <w:noProof/>
                <w:webHidden/>
              </w:rPr>
            </w:r>
            <w:r w:rsidR="00E7063B">
              <w:rPr>
                <w:noProof/>
                <w:webHidden/>
              </w:rPr>
              <w:fldChar w:fldCharType="separate"/>
            </w:r>
            <w:r w:rsidR="00E7063B">
              <w:rPr>
                <w:noProof/>
                <w:webHidden/>
              </w:rPr>
              <w:t>31</w:t>
            </w:r>
            <w:r w:rsidR="00E7063B">
              <w:rPr>
                <w:noProof/>
                <w:webHidden/>
              </w:rPr>
              <w:fldChar w:fldCharType="end"/>
            </w:r>
          </w:hyperlink>
        </w:p>
        <w:p w14:paraId="59672AA6" w14:textId="77777777" w:rsidR="00E7063B" w:rsidRDefault="00CC4E70">
          <w:pPr>
            <w:pStyle w:val="30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0927" w:history="1">
            <w:r w:rsidR="00E7063B" w:rsidRPr="00A17525">
              <w:rPr>
                <w:rStyle w:val="a8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4.3.4</w:t>
            </w:r>
            <w:r w:rsidR="00E7063B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E7063B" w:rsidRPr="00A17525">
              <w:rPr>
                <w:rStyle w:val="a8"/>
                <w:rFonts w:hint="eastAsia"/>
                <w:noProof/>
              </w:rPr>
              <w:t>类图</w:t>
            </w:r>
            <w:r w:rsidR="00E7063B">
              <w:rPr>
                <w:noProof/>
                <w:webHidden/>
              </w:rPr>
              <w:tab/>
            </w:r>
            <w:r w:rsidR="00E7063B">
              <w:rPr>
                <w:noProof/>
                <w:webHidden/>
              </w:rPr>
              <w:fldChar w:fldCharType="begin"/>
            </w:r>
            <w:r w:rsidR="00E7063B">
              <w:rPr>
                <w:noProof/>
                <w:webHidden/>
              </w:rPr>
              <w:instrText xml:space="preserve"> PAGEREF _Toc416640927 \h </w:instrText>
            </w:r>
            <w:r w:rsidR="00E7063B">
              <w:rPr>
                <w:noProof/>
                <w:webHidden/>
              </w:rPr>
            </w:r>
            <w:r w:rsidR="00E7063B">
              <w:rPr>
                <w:noProof/>
                <w:webHidden/>
              </w:rPr>
              <w:fldChar w:fldCharType="separate"/>
            </w:r>
            <w:r w:rsidR="00E7063B">
              <w:rPr>
                <w:noProof/>
                <w:webHidden/>
              </w:rPr>
              <w:t>32</w:t>
            </w:r>
            <w:r w:rsidR="00E7063B">
              <w:rPr>
                <w:noProof/>
                <w:webHidden/>
              </w:rPr>
              <w:fldChar w:fldCharType="end"/>
            </w:r>
          </w:hyperlink>
        </w:p>
        <w:p w14:paraId="65DBF77F" w14:textId="77777777" w:rsidR="00E7063B" w:rsidRDefault="00CC4E70">
          <w:pPr>
            <w:pStyle w:val="30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0928" w:history="1">
            <w:r w:rsidR="00E7063B" w:rsidRPr="00A17525">
              <w:rPr>
                <w:rStyle w:val="a8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4.3.5</w:t>
            </w:r>
            <w:r w:rsidR="00E7063B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E7063B" w:rsidRPr="00A17525">
              <w:rPr>
                <w:rStyle w:val="a8"/>
                <w:rFonts w:hint="eastAsia"/>
                <w:noProof/>
              </w:rPr>
              <w:t>配置文件</w:t>
            </w:r>
            <w:r w:rsidR="00E7063B">
              <w:rPr>
                <w:noProof/>
                <w:webHidden/>
              </w:rPr>
              <w:tab/>
            </w:r>
            <w:r w:rsidR="00E7063B">
              <w:rPr>
                <w:noProof/>
                <w:webHidden/>
              </w:rPr>
              <w:fldChar w:fldCharType="begin"/>
            </w:r>
            <w:r w:rsidR="00E7063B">
              <w:rPr>
                <w:noProof/>
                <w:webHidden/>
              </w:rPr>
              <w:instrText xml:space="preserve"> PAGEREF _Toc416640928 \h </w:instrText>
            </w:r>
            <w:r w:rsidR="00E7063B">
              <w:rPr>
                <w:noProof/>
                <w:webHidden/>
              </w:rPr>
            </w:r>
            <w:r w:rsidR="00E7063B">
              <w:rPr>
                <w:noProof/>
                <w:webHidden/>
              </w:rPr>
              <w:fldChar w:fldCharType="separate"/>
            </w:r>
            <w:r w:rsidR="00E7063B">
              <w:rPr>
                <w:noProof/>
                <w:webHidden/>
              </w:rPr>
              <w:t>32</w:t>
            </w:r>
            <w:r w:rsidR="00E7063B">
              <w:rPr>
                <w:noProof/>
                <w:webHidden/>
              </w:rPr>
              <w:fldChar w:fldCharType="end"/>
            </w:r>
          </w:hyperlink>
        </w:p>
        <w:p w14:paraId="42B2B122" w14:textId="77777777" w:rsidR="00E7063B" w:rsidRDefault="00CC4E70">
          <w:pPr>
            <w:pStyle w:val="30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0929" w:history="1">
            <w:r w:rsidR="00E7063B" w:rsidRPr="00A17525">
              <w:rPr>
                <w:rStyle w:val="a8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4.3.6</w:t>
            </w:r>
            <w:r w:rsidR="00E7063B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E7063B" w:rsidRPr="00A17525">
              <w:rPr>
                <w:rStyle w:val="a8"/>
                <w:rFonts w:hint="eastAsia"/>
                <w:noProof/>
              </w:rPr>
              <w:t>数据库脚本</w:t>
            </w:r>
            <w:r w:rsidR="00E7063B">
              <w:rPr>
                <w:noProof/>
                <w:webHidden/>
              </w:rPr>
              <w:tab/>
            </w:r>
            <w:r w:rsidR="00E7063B">
              <w:rPr>
                <w:noProof/>
                <w:webHidden/>
              </w:rPr>
              <w:fldChar w:fldCharType="begin"/>
            </w:r>
            <w:r w:rsidR="00E7063B">
              <w:rPr>
                <w:noProof/>
                <w:webHidden/>
              </w:rPr>
              <w:instrText xml:space="preserve"> PAGEREF _Toc416640929 \h </w:instrText>
            </w:r>
            <w:r w:rsidR="00E7063B">
              <w:rPr>
                <w:noProof/>
                <w:webHidden/>
              </w:rPr>
            </w:r>
            <w:r w:rsidR="00E7063B">
              <w:rPr>
                <w:noProof/>
                <w:webHidden/>
              </w:rPr>
              <w:fldChar w:fldCharType="separate"/>
            </w:r>
            <w:r w:rsidR="00E7063B">
              <w:rPr>
                <w:noProof/>
                <w:webHidden/>
              </w:rPr>
              <w:t>33</w:t>
            </w:r>
            <w:r w:rsidR="00E7063B">
              <w:rPr>
                <w:noProof/>
                <w:webHidden/>
              </w:rPr>
              <w:fldChar w:fldCharType="end"/>
            </w:r>
          </w:hyperlink>
        </w:p>
        <w:p w14:paraId="5C4231B4" w14:textId="77777777" w:rsidR="00E7063B" w:rsidRDefault="00CC4E70">
          <w:pPr>
            <w:pStyle w:val="20"/>
            <w:tabs>
              <w:tab w:val="left" w:pos="168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0930" w:history="1">
            <w:r w:rsidR="00E7063B" w:rsidRPr="00A17525">
              <w:rPr>
                <w:rStyle w:val="a8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4.4</w:t>
            </w:r>
            <w:r w:rsidR="00E7063B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E7063B" w:rsidRPr="00A17525">
              <w:rPr>
                <w:rStyle w:val="a8"/>
                <w:rFonts w:hint="eastAsia"/>
                <w:noProof/>
              </w:rPr>
              <w:t>浏览会员订单历史</w:t>
            </w:r>
            <w:r w:rsidR="00E7063B">
              <w:rPr>
                <w:noProof/>
                <w:webHidden/>
              </w:rPr>
              <w:tab/>
            </w:r>
            <w:r w:rsidR="00E7063B">
              <w:rPr>
                <w:noProof/>
                <w:webHidden/>
              </w:rPr>
              <w:fldChar w:fldCharType="begin"/>
            </w:r>
            <w:r w:rsidR="00E7063B">
              <w:rPr>
                <w:noProof/>
                <w:webHidden/>
              </w:rPr>
              <w:instrText xml:space="preserve"> PAGEREF _Toc416640930 \h </w:instrText>
            </w:r>
            <w:r w:rsidR="00E7063B">
              <w:rPr>
                <w:noProof/>
                <w:webHidden/>
              </w:rPr>
            </w:r>
            <w:r w:rsidR="00E7063B">
              <w:rPr>
                <w:noProof/>
                <w:webHidden/>
              </w:rPr>
              <w:fldChar w:fldCharType="separate"/>
            </w:r>
            <w:r w:rsidR="00E7063B">
              <w:rPr>
                <w:noProof/>
                <w:webHidden/>
              </w:rPr>
              <w:t>34</w:t>
            </w:r>
            <w:r w:rsidR="00E7063B">
              <w:rPr>
                <w:noProof/>
                <w:webHidden/>
              </w:rPr>
              <w:fldChar w:fldCharType="end"/>
            </w:r>
          </w:hyperlink>
        </w:p>
        <w:p w14:paraId="7279A3C0" w14:textId="77777777" w:rsidR="00E7063B" w:rsidRDefault="00CC4E70">
          <w:pPr>
            <w:pStyle w:val="30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0931" w:history="1">
            <w:r w:rsidR="00E7063B" w:rsidRPr="00A17525">
              <w:rPr>
                <w:rStyle w:val="a8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4.4.1</w:t>
            </w:r>
            <w:r w:rsidR="00E7063B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E7063B" w:rsidRPr="00A17525">
              <w:rPr>
                <w:rStyle w:val="a8"/>
                <w:rFonts w:hint="eastAsia"/>
                <w:noProof/>
              </w:rPr>
              <w:t>功能</w:t>
            </w:r>
            <w:r w:rsidR="00E7063B" w:rsidRPr="00A17525">
              <w:rPr>
                <w:rStyle w:val="a8"/>
                <w:noProof/>
              </w:rPr>
              <w:t>IPO</w:t>
            </w:r>
            <w:r w:rsidR="00E7063B" w:rsidRPr="00A17525">
              <w:rPr>
                <w:rStyle w:val="a8"/>
                <w:rFonts w:hint="eastAsia"/>
                <w:noProof/>
              </w:rPr>
              <w:t>图</w:t>
            </w:r>
            <w:r w:rsidR="00E7063B">
              <w:rPr>
                <w:noProof/>
                <w:webHidden/>
              </w:rPr>
              <w:tab/>
            </w:r>
            <w:r w:rsidR="00E7063B">
              <w:rPr>
                <w:noProof/>
                <w:webHidden/>
              </w:rPr>
              <w:fldChar w:fldCharType="begin"/>
            </w:r>
            <w:r w:rsidR="00E7063B">
              <w:rPr>
                <w:noProof/>
                <w:webHidden/>
              </w:rPr>
              <w:instrText xml:space="preserve"> PAGEREF _Toc416640931 \h </w:instrText>
            </w:r>
            <w:r w:rsidR="00E7063B">
              <w:rPr>
                <w:noProof/>
                <w:webHidden/>
              </w:rPr>
            </w:r>
            <w:r w:rsidR="00E7063B">
              <w:rPr>
                <w:noProof/>
                <w:webHidden/>
              </w:rPr>
              <w:fldChar w:fldCharType="separate"/>
            </w:r>
            <w:r w:rsidR="00E7063B">
              <w:rPr>
                <w:noProof/>
                <w:webHidden/>
              </w:rPr>
              <w:t>34</w:t>
            </w:r>
            <w:r w:rsidR="00E7063B">
              <w:rPr>
                <w:noProof/>
                <w:webHidden/>
              </w:rPr>
              <w:fldChar w:fldCharType="end"/>
            </w:r>
          </w:hyperlink>
        </w:p>
        <w:p w14:paraId="3F8BE307" w14:textId="77777777" w:rsidR="00E7063B" w:rsidRDefault="00CC4E70">
          <w:pPr>
            <w:pStyle w:val="30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0932" w:history="1">
            <w:r w:rsidR="00E7063B" w:rsidRPr="00A17525">
              <w:rPr>
                <w:rStyle w:val="a8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4.4.2</w:t>
            </w:r>
            <w:r w:rsidR="00E7063B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E7063B" w:rsidRPr="00A17525">
              <w:rPr>
                <w:rStyle w:val="a8"/>
                <w:rFonts w:hint="eastAsia"/>
                <w:noProof/>
              </w:rPr>
              <w:t>时序图</w:t>
            </w:r>
            <w:r w:rsidR="00E7063B">
              <w:rPr>
                <w:noProof/>
                <w:webHidden/>
              </w:rPr>
              <w:tab/>
            </w:r>
            <w:r w:rsidR="00E7063B">
              <w:rPr>
                <w:noProof/>
                <w:webHidden/>
              </w:rPr>
              <w:fldChar w:fldCharType="begin"/>
            </w:r>
            <w:r w:rsidR="00E7063B">
              <w:rPr>
                <w:noProof/>
                <w:webHidden/>
              </w:rPr>
              <w:instrText xml:space="preserve"> PAGEREF _Toc416640932 \h </w:instrText>
            </w:r>
            <w:r w:rsidR="00E7063B">
              <w:rPr>
                <w:noProof/>
                <w:webHidden/>
              </w:rPr>
            </w:r>
            <w:r w:rsidR="00E7063B">
              <w:rPr>
                <w:noProof/>
                <w:webHidden/>
              </w:rPr>
              <w:fldChar w:fldCharType="separate"/>
            </w:r>
            <w:r w:rsidR="00E7063B">
              <w:rPr>
                <w:noProof/>
                <w:webHidden/>
              </w:rPr>
              <w:t>34</w:t>
            </w:r>
            <w:r w:rsidR="00E7063B">
              <w:rPr>
                <w:noProof/>
                <w:webHidden/>
              </w:rPr>
              <w:fldChar w:fldCharType="end"/>
            </w:r>
          </w:hyperlink>
        </w:p>
        <w:p w14:paraId="74915B22" w14:textId="77777777" w:rsidR="00E7063B" w:rsidRDefault="00CC4E70">
          <w:pPr>
            <w:pStyle w:val="30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0933" w:history="1">
            <w:r w:rsidR="00E7063B" w:rsidRPr="00A17525">
              <w:rPr>
                <w:rStyle w:val="a8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4.4.3</w:t>
            </w:r>
            <w:r w:rsidR="00E7063B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E7063B" w:rsidRPr="00A17525">
              <w:rPr>
                <w:rStyle w:val="a8"/>
                <w:rFonts w:hint="eastAsia"/>
                <w:noProof/>
              </w:rPr>
              <w:t>代码构成</w:t>
            </w:r>
            <w:r w:rsidR="00E7063B">
              <w:rPr>
                <w:noProof/>
                <w:webHidden/>
              </w:rPr>
              <w:tab/>
            </w:r>
            <w:r w:rsidR="00E7063B">
              <w:rPr>
                <w:noProof/>
                <w:webHidden/>
              </w:rPr>
              <w:fldChar w:fldCharType="begin"/>
            </w:r>
            <w:r w:rsidR="00E7063B">
              <w:rPr>
                <w:noProof/>
                <w:webHidden/>
              </w:rPr>
              <w:instrText xml:space="preserve"> PAGEREF _Toc416640933 \h </w:instrText>
            </w:r>
            <w:r w:rsidR="00E7063B">
              <w:rPr>
                <w:noProof/>
                <w:webHidden/>
              </w:rPr>
            </w:r>
            <w:r w:rsidR="00E7063B">
              <w:rPr>
                <w:noProof/>
                <w:webHidden/>
              </w:rPr>
              <w:fldChar w:fldCharType="separate"/>
            </w:r>
            <w:r w:rsidR="00E7063B">
              <w:rPr>
                <w:noProof/>
                <w:webHidden/>
              </w:rPr>
              <w:t>35</w:t>
            </w:r>
            <w:r w:rsidR="00E7063B">
              <w:rPr>
                <w:noProof/>
                <w:webHidden/>
              </w:rPr>
              <w:fldChar w:fldCharType="end"/>
            </w:r>
          </w:hyperlink>
        </w:p>
        <w:p w14:paraId="07620E28" w14:textId="77777777" w:rsidR="00E7063B" w:rsidRDefault="00CC4E70">
          <w:pPr>
            <w:pStyle w:val="30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0934" w:history="1">
            <w:r w:rsidR="00E7063B" w:rsidRPr="00A17525">
              <w:rPr>
                <w:rStyle w:val="a8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4.4.4</w:t>
            </w:r>
            <w:r w:rsidR="00E7063B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E7063B" w:rsidRPr="00A17525">
              <w:rPr>
                <w:rStyle w:val="a8"/>
                <w:rFonts w:hint="eastAsia"/>
                <w:noProof/>
              </w:rPr>
              <w:t>类图</w:t>
            </w:r>
            <w:r w:rsidR="00E7063B">
              <w:rPr>
                <w:noProof/>
                <w:webHidden/>
              </w:rPr>
              <w:tab/>
            </w:r>
            <w:r w:rsidR="00E7063B">
              <w:rPr>
                <w:noProof/>
                <w:webHidden/>
              </w:rPr>
              <w:fldChar w:fldCharType="begin"/>
            </w:r>
            <w:r w:rsidR="00E7063B">
              <w:rPr>
                <w:noProof/>
                <w:webHidden/>
              </w:rPr>
              <w:instrText xml:space="preserve"> PAGEREF _Toc416640934 \h </w:instrText>
            </w:r>
            <w:r w:rsidR="00E7063B">
              <w:rPr>
                <w:noProof/>
                <w:webHidden/>
              </w:rPr>
            </w:r>
            <w:r w:rsidR="00E7063B">
              <w:rPr>
                <w:noProof/>
                <w:webHidden/>
              </w:rPr>
              <w:fldChar w:fldCharType="separate"/>
            </w:r>
            <w:r w:rsidR="00E7063B">
              <w:rPr>
                <w:noProof/>
                <w:webHidden/>
              </w:rPr>
              <w:t>36</w:t>
            </w:r>
            <w:r w:rsidR="00E7063B">
              <w:rPr>
                <w:noProof/>
                <w:webHidden/>
              </w:rPr>
              <w:fldChar w:fldCharType="end"/>
            </w:r>
          </w:hyperlink>
        </w:p>
        <w:p w14:paraId="57C5D019" w14:textId="77777777" w:rsidR="00E7063B" w:rsidRDefault="00CC4E70">
          <w:pPr>
            <w:pStyle w:val="30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0935" w:history="1">
            <w:r w:rsidR="00E7063B" w:rsidRPr="00A17525">
              <w:rPr>
                <w:rStyle w:val="a8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4.4.5</w:t>
            </w:r>
            <w:r w:rsidR="00E7063B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E7063B" w:rsidRPr="00A17525">
              <w:rPr>
                <w:rStyle w:val="a8"/>
                <w:rFonts w:hint="eastAsia"/>
                <w:noProof/>
              </w:rPr>
              <w:t>配置文件</w:t>
            </w:r>
            <w:r w:rsidR="00E7063B">
              <w:rPr>
                <w:noProof/>
                <w:webHidden/>
              </w:rPr>
              <w:tab/>
            </w:r>
            <w:r w:rsidR="00E7063B">
              <w:rPr>
                <w:noProof/>
                <w:webHidden/>
              </w:rPr>
              <w:fldChar w:fldCharType="begin"/>
            </w:r>
            <w:r w:rsidR="00E7063B">
              <w:rPr>
                <w:noProof/>
                <w:webHidden/>
              </w:rPr>
              <w:instrText xml:space="preserve"> PAGEREF _Toc416640935 \h </w:instrText>
            </w:r>
            <w:r w:rsidR="00E7063B">
              <w:rPr>
                <w:noProof/>
                <w:webHidden/>
              </w:rPr>
            </w:r>
            <w:r w:rsidR="00E7063B">
              <w:rPr>
                <w:noProof/>
                <w:webHidden/>
              </w:rPr>
              <w:fldChar w:fldCharType="separate"/>
            </w:r>
            <w:r w:rsidR="00E7063B">
              <w:rPr>
                <w:noProof/>
                <w:webHidden/>
              </w:rPr>
              <w:t>36</w:t>
            </w:r>
            <w:r w:rsidR="00E7063B">
              <w:rPr>
                <w:noProof/>
                <w:webHidden/>
              </w:rPr>
              <w:fldChar w:fldCharType="end"/>
            </w:r>
          </w:hyperlink>
        </w:p>
        <w:p w14:paraId="5ACD386E" w14:textId="77777777" w:rsidR="00E7063B" w:rsidRDefault="00CC4E70">
          <w:pPr>
            <w:pStyle w:val="30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0936" w:history="1">
            <w:r w:rsidR="00E7063B" w:rsidRPr="00A17525">
              <w:rPr>
                <w:rStyle w:val="a8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4.4.6</w:t>
            </w:r>
            <w:r w:rsidR="00E7063B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E7063B" w:rsidRPr="00A17525">
              <w:rPr>
                <w:rStyle w:val="a8"/>
                <w:rFonts w:hint="eastAsia"/>
                <w:noProof/>
              </w:rPr>
              <w:t>数据库脚本</w:t>
            </w:r>
            <w:r w:rsidR="00E7063B">
              <w:rPr>
                <w:noProof/>
                <w:webHidden/>
              </w:rPr>
              <w:tab/>
            </w:r>
            <w:r w:rsidR="00E7063B">
              <w:rPr>
                <w:noProof/>
                <w:webHidden/>
              </w:rPr>
              <w:fldChar w:fldCharType="begin"/>
            </w:r>
            <w:r w:rsidR="00E7063B">
              <w:rPr>
                <w:noProof/>
                <w:webHidden/>
              </w:rPr>
              <w:instrText xml:space="preserve"> PAGEREF _Toc416640936 \h </w:instrText>
            </w:r>
            <w:r w:rsidR="00E7063B">
              <w:rPr>
                <w:noProof/>
                <w:webHidden/>
              </w:rPr>
            </w:r>
            <w:r w:rsidR="00E7063B">
              <w:rPr>
                <w:noProof/>
                <w:webHidden/>
              </w:rPr>
              <w:fldChar w:fldCharType="separate"/>
            </w:r>
            <w:r w:rsidR="00E7063B">
              <w:rPr>
                <w:noProof/>
                <w:webHidden/>
              </w:rPr>
              <w:t>37</w:t>
            </w:r>
            <w:r w:rsidR="00E7063B">
              <w:rPr>
                <w:noProof/>
                <w:webHidden/>
              </w:rPr>
              <w:fldChar w:fldCharType="end"/>
            </w:r>
          </w:hyperlink>
        </w:p>
        <w:p w14:paraId="0DFABCA4" w14:textId="77777777" w:rsidR="00E7063B" w:rsidRDefault="00CC4E70">
          <w:pPr>
            <w:pStyle w:val="20"/>
            <w:tabs>
              <w:tab w:val="left" w:pos="168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0937" w:history="1">
            <w:r w:rsidR="00E7063B" w:rsidRPr="00A17525">
              <w:rPr>
                <w:rStyle w:val="a8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4.5</w:t>
            </w:r>
            <w:r w:rsidR="00E7063B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E7063B" w:rsidRPr="00A17525">
              <w:rPr>
                <w:rStyle w:val="a8"/>
                <w:rFonts w:hint="eastAsia"/>
                <w:noProof/>
              </w:rPr>
              <w:t>点菜下单</w:t>
            </w:r>
            <w:r w:rsidR="00E7063B">
              <w:rPr>
                <w:noProof/>
                <w:webHidden/>
              </w:rPr>
              <w:tab/>
            </w:r>
            <w:r w:rsidR="00E7063B">
              <w:rPr>
                <w:noProof/>
                <w:webHidden/>
              </w:rPr>
              <w:fldChar w:fldCharType="begin"/>
            </w:r>
            <w:r w:rsidR="00E7063B">
              <w:rPr>
                <w:noProof/>
                <w:webHidden/>
              </w:rPr>
              <w:instrText xml:space="preserve"> PAGEREF _Toc416640937 \h </w:instrText>
            </w:r>
            <w:r w:rsidR="00E7063B">
              <w:rPr>
                <w:noProof/>
                <w:webHidden/>
              </w:rPr>
            </w:r>
            <w:r w:rsidR="00E7063B">
              <w:rPr>
                <w:noProof/>
                <w:webHidden/>
              </w:rPr>
              <w:fldChar w:fldCharType="separate"/>
            </w:r>
            <w:r w:rsidR="00E7063B">
              <w:rPr>
                <w:noProof/>
                <w:webHidden/>
              </w:rPr>
              <w:t>38</w:t>
            </w:r>
            <w:r w:rsidR="00E7063B">
              <w:rPr>
                <w:noProof/>
                <w:webHidden/>
              </w:rPr>
              <w:fldChar w:fldCharType="end"/>
            </w:r>
          </w:hyperlink>
        </w:p>
        <w:p w14:paraId="67238989" w14:textId="77777777" w:rsidR="00E7063B" w:rsidRDefault="00CC4E70">
          <w:pPr>
            <w:pStyle w:val="30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0938" w:history="1">
            <w:r w:rsidR="00E7063B" w:rsidRPr="00A17525">
              <w:rPr>
                <w:rStyle w:val="a8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4.5.1</w:t>
            </w:r>
            <w:r w:rsidR="00E7063B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E7063B" w:rsidRPr="00A17525">
              <w:rPr>
                <w:rStyle w:val="a8"/>
                <w:rFonts w:hint="eastAsia"/>
                <w:noProof/>
              </w:rPr>
              <w:t>功能</w:t>
            </w:r>
            <w:r w:rsidR="00E7063B" w:rsidRPr="00A17525">
              <w:rPr>
                <w:rStyle w:val="a8"/>
                <w:noProof/>
              </w:rPr>
              <w:t>IPO</w:t>
            </w:r>
            <w:r w:rsidR="00E7063B" w:rsidRPr="00A17525">
              <w:rPr>
                <w:rStyle w:val="a8"/>
                <w:rFonts w:hint="eastAsia"/>
                <w:noProof/>
              </w:rPr>
              <w:t>图</w:t>
            </w:r>
            <w:r w:rsidR="00E7063B">
              <w:rPr>
                <w:noProof/>
                <w:webHidden/>
              </w:rPr>
              <w:tab/>
            </w:r>
            <w:r w:rsidR="00E7063B">
              <w:rPr>
                <w:noProof/>
                <w:webHidden/>
              </w:rPr>
              <w:fldChar w:fldCharType="begin"/>
            </w:r>
            <w:r w:rsidR="00E7063B">
              <w:rPr>
                <w:noProof/>
                <w:webHidden/>
              </w:rPr>
              <w:instrText xml:space="preserve"> PAGEREF _Toc416640938 \h </w:instrText>
            </w:r>
            <w:r w:rsidR="00E7063B">
              <w:rPr>
                <w:noProof/>
                <w:webHidden/>
              </w:rPr>
            </w:r>
            <w:r w:rsidR="00E7063B">
              <w:rPr>
                <w:noProof/>
                <w:webHidden/>
              </w:rPr>
              <w:fldChar w:fldCharType="separate"/>
            </w:r>
            <w:r w:rsidR="00E7063B">
              <w:rPr>
                <w:noProof/>
                <w:webHidden/>
              </w:rPr>
              <w:t>38</w:t>
            </w:r>
            <w:r w:rsidR="00E7063B">
              <w:rPr>
                <w:noProof/>
                <w:webHidden/>
              </w:rPr>
              <w:fldChar w:fldCharType="end"/>
            </w:r>
          </w:hyperlink>
        </w:p>
        <w:p w14:paraId="5960422E" w14:textId="77777777" w:rsidR="00E7063B" w:rsidRDefault="00CC4E70">
          <w:pPr>
            <w:pStyle w:val="30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0939" w:history="1">
            <w:r w:rsidR="00E7063B" w:rsidRPr="00A17525">
              <w:rPr>
                <w:rStyle w:val="a8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4.5.2</w:t>
            </w:r>
            <w:r w:rsidR="00E7063B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E7063B" w:rsidRPr="00A17525">
              <w:rPr>
                <w:rStyle w:val="a8"/>
                <w:rFonts w:hint="eastAsia"/>
                <w:noProof/>
              </w:rPr>
              <w:t>时序图</w:t>
            </w:r>
            <w:r w:rsidR="00E7063B">
              <w:rPr>
                <w:noProof/>
                <w:webHidden/>
              </w:rPr>
              <w:tab/>
            </w:r>
            <w:r w:rsidR="00E7063B">
              <w:rPr>
                <w:noProof/>
                <w:webHidden/>
              </w:rPr>
              <w:fldChar w:fldCharType="begin"/>
            </w:r>
            <w:r w:rsidR="00E7063B">
              <w:rPr>
                <w:noProof/>
                <w:webHidden/>
              </w:rPr>
              <w:instrText xml:space="preserve"> PAGEREF _Toc416640939 \h </w:instrText>
            </w:r>
            <w:r w:rsidR="00E7063B">
              <w:rPr>
                <w:noProof/>
                <w:webHidden/>
              </w:rPr>
            </w:r>
            <w:r w:rsidR="00E7063B">
              <w:rPr>
                <w:noProof/>
                <w:webHidden/>
              </w:rPr>
              <w:fldChar w:fldCharType="separate"/>
            </w:r>
            <w:r w:rsidR="00E7063B">
              <w:rPr>
                <w:noProof/>
                <w:webHidden/>
              </w:rPr>
              <w:t>38</w:t>
            </w:r>
            <w:r w:rsidR="00E7063B">
              <w:rPr>
                <w:noProof/>
                <w:webHidden/>
              </w:rPr>
              <w:fldChar w:fldCharType="end"/>
            </w:r>
          </w:hyperlink>
        </w:p>
        <w:p w14:paraId="5CD7D0C0" w14:textId="77777777" w:rsidR="00E7063B" w:rsidRDefault="00CC4E70">
          <w:pPr>
            <w:pStyle w:val="30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0940" w:history="1">
            <w:r w:rsidR="00E7063B" w:rsidRPr="00A17525">
              <w:rPr>
                <w:rStyle w:val="a8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4.5.3</w:t>
            </w:r>
            <w:r w:rsidR="00E7063B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E7063B" w:rsidRPr="00A17525">
              <w:rPr>
                <w:rStyle w:val="a8"/>
                <w:rFonts w:hint="eastAsia"/>
                <w:noProof/>
              </w:rPr>
              <w:t>代码构成</w:t>
            </w:r>
            <w:r w:rsidR="00E7063B">
              <w:rPr>
                <w:noProof/>
                <w:webHidden/>
              </w:rPr>
              <w:tab/>
            </w:r>
            <w:r w:rsidR="00E7063B">
              <w:rPr>
                <w:noProof/>
                <w:webHidden/>
              </w:rPr>
              <w:fldChar w:fldCharType="begin"/>
            </w:r>
            <w:r w:rsidR="00E7063B">
              <w:rPr>
                <w:noProof/>
                <w:webHidden/>
              </w:rPr>
              <w:instrText xml:space="preserve"> PAGEREF _Toc416640940 \h </w:instrText>
            </w:r>
            <w:r w:rsidR="00E7063B">
              <w:rPr>
                <w:noProof/>
                <w:webHidden/>
              </w:rPr>
            </w:r>
            <w:r w:rsidR="00E7063B">
              <w:rPr>
                <w:noProof/>
                <w:webHidden/>
              </w:rPr>
              <w:fldChar w:fldCharType="separate"/>
            </w:r>
            <w:r w:rsidR="00E7063B">
              <w:rPr>
                <w:noProof/>
                <w:webHidden/>
              </w:rPr>
              <w:t>38</w:t>
            </w:r>
            <w:r w:rsidR="00E7063B">
              <w:rPr>
                <w:noProof/>
                <w:webHidden/>
              </w:rPr>
              <w:fldChar w:fldCharType="end"/>
            </w:r>
          </w:hyperlink>
        </w:p>
        <w:p w14:paraId="5E70411F" w14:textId="77777777" w:rsidR="00E7063B" w:rsidRDefault="00CC4E70">
          <w:pPr>
            <w:pStyle w:val="30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0941" w:history="1">
            <w:r w:rsidR="00E7063B" w:rsidRPr="00A17525">
              <w:rPr>
                <w:rStyle w:val="a8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4.5.4</w:t>
            </w:r>
            <w:r w:rsidR="00E7063B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E7063B" w:rsidRPr="00A17525">
              <w:rPr>
                <w:rStyle w:val="a8"/>
                <w:rFonts w:hint="eastAsia"/>
                <w:noProof/>
              </w:rPr>
              <w:t>类图</w:t>
            </w:r>
            <w:r w:rsidR="00E7063B">
              <w:rPr>
                <w:noProof/>
                <w:webHidden/>
              </w:rPr>
              <w:tab/>
            </w:r>
            <w:r w:rsidR="00E7063B">
              <w:rPr>
                <w:noProof/>
                <w:webHidden/>
              </w:rPr>
              <w:fldChar w:fldCharType="begin"/>
            </w:r>
            <w:r w:rsidR="00E7063B">
              <w:rPr>
                <w:noProof/>
                <w:webHidden/>
              </w:rPr>
              <w:instrText xml:space="preserve"> PAGEREF _Toc416640941 \h </w:instrText>
            </w:r>
            <w:r w:rsidR="00E7063B">
              <w:rPr>
                <w:noProof/>
                <w:webHidden/>
              </w:rPr>
            </w:r>
            <w:r w:rsidR="00E7063B">
              <w:rPr>
                <w:noProof/>
                <w:webHidden/>
              </w:rPr>
              <w:fldChar w:fldCharType="separate"/>
            </w:r>
            <w:r w:rsidR="00E7063B">
              <w:rPr>
                <w:noProof/>
                <w:webHidden/>
              </w:rPr>
              <w:t>39</w:t>
            </w:r>
            <w:r w:rsidR="00E7063B">
              <w:rPr>
                <w:noProof/>
                <w:webHidden/>
              </w:rPr>
              <w:fldChar w:fldCharType="end"/>
            </w:r>
          </w:hyperlink>
        </w:p>
        <w:p w14:paraId="137F2745" w14:textId="77777777" w:rsidR="00E7063B" w:rsidRDefault="00CC4E70">
          <w:pPr>
            <w:pStyle w:val="30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0942" w:history="1">
            <w:r w:rsidR="00E7063B" w:rsidRPr="00A17525">
              <w:rPr>
                <w:rStyle w:val="a8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4.5.5</w:t>
            </w:r>
            <w:r w:rsidR="00E7063B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E7063B" w:rsidRPr="00A17525">
              <w:rPr>
                <w:rStyle w:val="a8"/>
                <w:rFonts w:hint="eastAsia"/>
                <w:noProof/>
              </w:rPr>
              <w:t>配置文件</w:t>
            </w:r>
            <w:r w:rsidR="00E7063B">
              <w:rPr>
                <w:noProof/>
                <w:webHidden/>
              </w:rPr>
              <w:tab/>
            </w:r>
            <w:r w:rsidR="00E7063B">
              <w:rPr>
                <w:noProof/>
                <w:webHidden/>
              </w:rPr>
              <w:fldChar w:fldCharType="begin"/>
            </w:r>
            <w:r w:rsidR="00E7063B">
              <w:rPr>
                <w:noProof/>
                <w:webHidden/>
              </w:rPr>
              <w:instrText xml:space="preserve"> PAGEREF _Toc416640942 \h </w:instrText>
            </w:r>
            <w:r w:rsidR="00E7063B">
              <w:rPr>
                <w:noProof/>
                <w:webHidden/>
              </w:rPr>
            </w:r>
            <w:r w:rsidR="00E7063B">
              <w:rPr>
                <w:noProof/>
                <w:webHidden/>
              </w:rPr>
              <w:fldChar w:fldCharType="separate"/>
            </w:r>
            <w:r w:rsidR="00E7063B">
              <w:rPr>
                <w:noProof/>
                <w:webHidden/>
              </w:rPr>
              <w:t>39</w:t>
            </w:r>
            <w:r w:rsidR="00E7063B">
              <w:rPr>
                <w:noProof/>
                <w:webHidden/>
              </w:rPr>
              <w:fldChar w:fldCharType="end"/>
            </w:r>
          </w:hyperlink>
        </w:p>
        <w:p w14:paraId="10122FDA" w14:textId="77777777" w:rsidR="00E7063B" w:rsidRDefault="00CC4E70">
          <w:pPr>
            <w:pStyle w:val="30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0943" w:history="1">
            <w:r w:rsidR="00E7063B" w:rsidRPr="00A17525">
              <w:rPr>
                <w:rStyle w:val="a8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4.5.6</w:t>
            </w:r>
            <w:r w:rsidR="00E7063B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E7063B" w:rsidRPr="00A17525">
              <w:rPr>
                <w:rStyle w:val="a8"/>
                <w:rFonts w:hint="eastAsia"/>
                <w:noProof/>
              </w:rPr>
              <w:t>数据库脚本</w:t>
            </w:r>
            <w:r w:rsidR="00E7063B">
              <w:rPr>
                <w:noProof/>
                <w:webHidden/>
              </w:rPr>
              <w:tab/>
            </w:r>
            <w:r w:rsidR="00E7063B">
              <w:rPr>
                <w:noProof/>
                <w:webHidden/>
              </w:rPr>
              <w:fldChar w:fldCharType="begin"/>
            </w:r>
            <w:r w:rsidR="00E7063B">
              <w:rPr>
                <w:noProof/>
                <w:webHidden/>
              </w:rPr>
              <w:instrText xml:space="preserve"> PAGEREF _Toc416640943 \h </w:instrText>
            </w:r>
            <w:r w:rsidR="00E7063B">
              <w:rPr>
                <w:noProof/>
                <w:webHidden/>
              </w:rPr>
            </w:r>
            <w:r w:rsidR="00E7063B">
              <w:rPr>
                <w:noProof/>
                <w:webHidden/>
              </w:rPr>
              <w:fldChar w:fldCharType="separate"/>
            </w:r>
            <w:r w:rsidR="00E7063B">
              <w:rPr>
                <w:noProof/>
                <w:webHidden/>
              </w:rPr>
              <w:t>39</w:t>
            </w:r>
            <w:r w:rsidR="00E7063B">
              <w:rPr>
                <w:noProof/>
                <w:webHidden/>
              </w:rPr>
              <w:fldChar w:fldCharType="end"/>
            </w:r>
          </w:hyperlink>
        </w:p>
        <w:p w14:paraId="24C27100" w14:textId="77777777" w:rsidR="00E7063B" w:rsidRDefault="00CC4E70">
          <w:pPr>
            <w:pStyle w:val="10"/>
            <w:tabs>
              <w:tab w:val="left" w:pos="1260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0944" w:history="1">
            <w:r w:rsidR="00E7063B" w:rsidRPr="00A17525">
              <w:rPr>
                <w:rStyle w:val="a8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</w:t>
            </w:r>
            <w:r w:rsidR="00E7063B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E7063B" w:rsidRPr="00A17525">
              <w:rPr>
                <w:rStyle w:val="a8"/>
                <w:rFonts w:hint="eastAsia"/>
                <w:noProof/>
              </w:rPr>
              <w:t>权限管理模块</w:t>
            </w:r>
            <w:r w:rsidR="00E7063B" w:rsidRPr="00A17525">
              <w:rPr>
                <w:rStyle w:val="a8"/>
                <w:noProof/>
              </w:rPr>
              <w:t xml:space="preserve"> (eorder-user)</w:t>
            </w:r>
            <w:r w:rsidR="00E7063B">
              <w:rPr>
                <w:noProof/>
                <w:webHidden/>
              </w:rPr>
              <w:tab/>
            </w:r>
            <w:r w:rsidR="00E7063B">
              <w:rPr>
                <w:noProof/>
                <w:webHidden/>
              </w:rPr>
              <w:fldChar w:fldCharType="begin"/>
            </w:r>
            <w:r w:rsidR="00E7063B">
              <w:rPr>
                <w:noProof/>
                <w:webHidden/>
              </w:rPr>
              <w:instrText xml:space="preserve"> PAGEREF _Toc416640944 \h </w:instrText>
            </w:r>
            <w:r w:rsidR="00E7063B">
              <w:rPr>
                <w:noProof/>
                <w:webHidden/>
              </w:rPr>
            </w:r>
            <w:r w:rsidR="00E7063B">
              <w:rPr>
                <w:noProof/>
                <w:webHidden/>
              </w:rPr>
              <w:fldChar w:fldCharType="separate"/>
            </w:r>
            <w:r w:rsidR="00E7063B">
              <w:rPr>
                <w:noProof/>
                <w:webHidden/>
              </w:rPr>
              <w:t>40</w:t>
            </w:r>
            <w:r w:rsidR="00E7063B">
              <w:rPr>
                <w:noProof/>
                <w:webHidden/>
              </w:rPr>
              <w:fldChar w:fldCharType="end"/>
            </w:r>
          </w:hyperlink>
        </w:p>
        <w:p w14:paraId="5275C652" w14:textId="77777777" w:rsidR="00E7063B" w:rsidRDefault="00CC4E70">
          <w:pPr>
            <w:pStyle w:val="20"/>
            <w:tabs>
              <w:tab w:val="left" w:pos="168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0945" w:history="1">
            <w:r w:rsidR="00E7063B" w:rsidRPr="00A17525">
              <w:rPr>
                <w:rStyle w:val="a8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5.1</w:t>
            </w:r>
            <w:r w:rsidR="00E7063B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E7063B" w:rsidRPr="00A17525">
              <w:rPr>
                <w:rStyle w:val="a8"/>
                <w:rFonts w:hint="eastAsia"/>
                <w:noProof/>
              </w:rPr>
              <w:t>用户登录</w:t>
            </w:r>
            <w:r w:rsidR="00E7063B">
              <w:rPr>
                <w:noProof/>
                <w:webHidden/>
              </w:rPr>
              <w:tab/>
            </w:r>
            <w:r w:rsidR="00E7063B">
              <w:rPr>
                <w:noProof/>
                <w:webHidden/>
              </w:rPr>
              <w:fldChar w:fldCharType="begin"/>
            </w:r>
            <w:r w:rsidR="00E7063B">
              <w:rPr>
                <w:noProof/>
                <w:webHidden/>
              </w:rPr>
              <w:instrText xml:space="preserve"> PAGEREF _Toc416640945 \h </w:instrText>
            </w:r>
            <w:r w:rsidR="00E7063B">
              <w:rPr>
                <w:noProof/>
                <w:webHidden/>
              </w:rPr>
            </w:r>
            <w:r w:rsidR="00E7063B">
              <w:rPr>
                <w:noProof/>
                <w:webHidden/>
              </w:rPr>
              <w:fldChar w:fldCharType="separate"/>
            </w:r>
            <w:r w:rsidR="00E7063B">
              <w:rPr>
                <w:noProof/>
                <w:webHidden/>
              </w:rPr>
              <w:t>40</w:t>
            </w:r>
            <w:r w:rsidR="00E7063B">
              <w:rPr>
                <w:noProof/>
                <w:webHidden/>
              </w:rPr>
              <w:fldChar w:fldCharType="end"/>
            </w:r>
          </w:hyperlink>
        </w:p>
        <w:p w14:paraId="0B460FE9" w14:textId="77777777" w:rsidR="00E7063B" w:rsidRDefault="00CC4E70">
          <w:pPr>
            <w:pStyle w:val="30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0946" w:history="1">
            <w:r w:rsidR="00E7063B" w:rsidRPr="00A17525">
              <w:rPr>
                <w:rStyle w:val="a8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5.1.1</w:t>
            </w:r>
            <w:r w:rsidR="00E7063B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E7063B" w:rsidRPr="00A17525">
              <w:rPr>
                <w:rStyle w:val="a8"/>
                <w:rFonts w:hint="eastAsia"/>
                <w:noProof/>
              </w:rPr>
              <w:t>功能</w:t>
            </w:r>
            <w:r w:rsidR="00E7063B" w:rsidRPr="00A17525">
              <w:rPr>
                <w:rStyle w:val="a8"/>
                <w:noProof/>
              </w:rPr>
              <w:t>IPO</w:t>
            </w:r>
            <w:r w:rsidR="00E7063B" w:rsidRPr="00A17525">
              <w:rPr>
                <w:rStyle w:val="a8"/>
                <w:rFonts w:hint="eastAsia"/>
                <w:noProof/>
              </w:rPr>
              <w:t>图</w:t>
            </w:r>
            <w:r w:rsidR="00E7063B">
              <w:rPr>
                <w:noProof/>
                <w:webHidden/>
              </w:rPr>
              <w:tab/>
            </w:r>
            <w:r w:rsidR="00E7063B">
              <w:rPr>
                <w:noProof/>
                <w:webHidden/>
              </w:rPr>
              <w:fldChar w:fldCharType="begin"/>
            </w:r>
            <w:r w:rsidR="00E7063B">
              <w:rPr>
                <w:noProof/>
                <w:webHidden/>
              </w:rPr>
              <w:instrText xml:space="preserve"> PAGEREF _Toc416640946 \h </w:instrText>
            </w:r>
            <w:r w:rsidR="00E7063B">
              <w:rPr>
                <w:noProof/>
                <w:webHidden/>
              </w:rPr>
            </w:r>
            <w:r w:rsidR="00E7063B">
              <w:rPr>
                <w:noProof/>
                <w:webHidden/>
              </w:rPr>
              <w:fldChar w:fldCharType="separate"/>
            </w:r>
            <w:r w:rsidR="00E7063B">
              <w:rPr>
                <w:noProof/>
                <w:webHidden/>
              </w:rPr>
              <w:t>40</w:t>
            </w:r>
            <w:r w:rsidR="00E7063B">
              <w:rPr>
                <w:noProof/>
                <w:webHidden/>
              </w:rPr>
              <w:fldChar w:fldCharType="end"/>
            </w:r>
          </w:hyperlink>
        </w:p>
        <w:p w14:paraId="19DD0223" w14:textId="77777777" w:rsidR="00E7063B" w:rsidRDefault="00CC4E70">
          <w:pPr>
            <w:pStyle w:val="30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0947" w:history="1">
            <w:r w:rsidR="00E7063B" w:rsidRPr="00A17525">
              <w:rPr>
                <w:rStyle w:val="a8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5.1.2</w:t>
            </w:r>
            <w:r w:rsidR="00E7063B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E7063B" w:rsidRPr="00A17525">
              <w:rPr>
                <w:rStyle w:val="a8"/>
                <w:rFonts w:hint="eastAsia"/>
                <w:noProof/>
              </w:rPr>
              <w:t>时序图</w:t>
            </w:r>
            <w:r w:rsidR="00E7063B">
              <w:rPr>
                <w:noProof/>
                <w:webHidden/>
              </w:rPr>
              <w:tab/>
            </w:r>
            <w:r w:rsidR="00E7063B">
              <w:rPr>
                <w:noProof/>
                <w:webHidden/>
              </w:rPr>
              <w:fldChar w:fldCharType="begin"/>
            </w:r>
            <w:r w:rsidR="00E7063B">
              <w:rPr>
                <w:noProof/>
                <w:webHidden/>
              </w:rPr>
              <w:instrText xml:space="preserve"> PAGEREF _Toc416640947 \h </w:instrText>
            </w:r>
            <w:r w:rsidR="00E7063B">
              <w:rPr>
                <w:noProof/>
                <w:webHidden/>
              </w:rPr>
            </w:r>
            <w:r w:rsidR="00E7063B">
              <w:rPr>
                <w:noProof/>
                <w:webHidden/>
              </w:rPr>
              <w:fldChar w:fldCharType="separate"/>
            </w:r>
            <w:r w:rsidR="00E7063B">
              <w:rPr>
                <w:noProof/>
                <w:webHidden/>
              </w:rPr>
              <w:t>40</w:t>
            </w:r>
            <w:r w:rsidR="00E7063B">
              <w:rPr>
                <w:noProof/>
                <w:webHidden/>
              </w:rPr>
              <w:fldChar w:fldCharType="end"/>
            </w:r>
          </w:hyperlink>
        </w:p>
        <w:p w14:paraId="4EA7BDCC" w14:textId="77777777" w:rsidR="00E7063B" w:rsidRDefault="00CC4E70">
          <w:pPr>
            <w:pStyle w:val="30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0948" w:history="1">
            <w:r w:rsidR="00E7063B" w:rsidRPr="00A17525">
              <w:rPr>
                <w:rStyle w:val="a8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5.1.3</w:t>
            </w:r>
            <w:r w:rsidR="00E7063B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E7063B" w:rsidRPr="00A17525">
              <w:rPr>
                <w:rStyle w:val="a8"/>
                <w:rFonts w:hint="eastAsia"/>
                <w:noProof/>
              </w:rPr>
              <w:t>代码构成</w:t>
            </w:r>
            <w:r w:rsidR="00E7063B">
              <w:rPr>
                <w:noProof/>
                <w:webHidden/>
              </w:rPr>
              <w:tab/>
            </w:r>
            <w:r w:rsidR="00E7063B">
              <w:rPr>
                <w:noProof/>
                <w:webHidden/>
              </w:rPr>
              <w:fldChar w:fldCharType="begin"/>
            </w:r>
            <w:r w:rsidR="00E7063B">
              <w:rPr>
                <w:noProof/>
                <w:webHidden/>
              </w:rPr>
              <w:instrText xml:space="preserve"> PAGEREF _Toc416640948 \h </w:instrText>
            </w:r>
            <w:r w:rsidR="00E7063B">
              <w:rPr>
                <w:noProof/>
                <w:webHidden/>
              </w:rPr>
            </w:r>
            <w:r w:rsidR="00E7063B">
              <w:rPr>
                <w:noProof/>
                <w:webHidden/>
              </w:rPr>
              <w:fldChar w:fldCharType="separate"/>
            </w:r>
            <w:r w:rsidR="00E7063B">
              <w:rPr>
                <w:noProof/>
                <w:webHidden/>
              </w:rPr>
              <w:t>40</w:t>
            </w:r>
            <w:r w:rsidR="00E7063B">
              <w:rPr>
                <w:noProof/>
                <w:webHidden/>
              </w:rPr>
              <w:fldChar w:fldCharType="end"/>
            </w:r>
          </w:hyperlink>
        </w:p>
        <w:p w14:paraId="14292716" w14:textId="77777777" w:rsidR="00E7063B" w:rsidRDefault="00CC4E70">
          <w:pPr>
            <w:pStyle w:val="30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0949" w:history="1">
            <w:r w:rsidR="00E7063B" w:rsidRPr="00A17525">
              <w:rPr>
                <w:rStyle w:val="a8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5.1.4</w:t>
            </w:r>
            <w:r w:rsidR="00E7063B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E7063B" w:rsidRPr="00A17525">
              <w:rPr>
                <w:rStyle w:val="a8"/>
                <w:rFonts w:hint="eastAsia"/>
                <w:noProof/>
              </w:rPr>
              <w:t>类图</w:t>
            </w:r>
            <w:r w:rsidR="00E7063B">
              <w:rPr>
                <w:noProof/>
                <w:webHidden/>
              </w:rPr>
              <w:tab/>
            </w:r>
            <w:r w:rsidR="00E7063B">
              <w:rPr>
                <w:noProof/>
                <w:webHidden/>
              </w:rPr>
              <w:fldChar w:fldCharType="begin"/>
            </w:r>
            <w:r w:rsidR="00E7063B">
              <w:rPr>
                <w:noProof/>
                <w:webHidden/>
              </w:rPr>
              <w:instrText xml:space="preserve"> PAGEREF _Toc416640949 \h </w:instrText>
            </w:r>
            <w:r w:rsidR="00E7063B">
              <w:rPr>
                <w:noProof/>
                <w:webHidden/>
              </w:rPr>
            </w:r>
            <w:r w:rsidR="00E7063B">
              <w:rPr>
                <w:noProof/>
                <w:webHidden/>
              </w:rPr>
              <w:fldChar w:fldCharType="separate"/>
            </w:r>
            <w:r w:rsidR="00E7063B">
              <w:rPr>
                <w:noProof/>
                <w:webHidden/>
              </w:rPr>
              <w:t>42</w:t>
            </w:r>
            <w:r w:rsidR="00E7063B">
              <w:rPr>
                <w:noProof/>
                <w:webHidden/>
              </w:rPr>
              <w:fldChar w:fldCharType="end"/>
            </w:r>
          </w:hyperlink>
        </w:p>
        <w:p w14:paraId="09CD20A8" w14:textId="77777777" w:rsidR="00E7063B" w:rsidRDefault="00CC4E70">
          <w:pPr>
            <w:pStyle w:val="30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0950" w:history="1">
            <w:r w:rsidR="00E7063B" w:rsidRPr="00A17525">
              <w:rPr>
                <w:rStyle w:val="a8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5.1.5</w:t>
            </w:r>
            <w:r w:rsidR="00E7063B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E7063B" w:rsidRPr="00A17525">
              <w:rPr>
                <w:rStyle w:val="a8"/>
                <w:rFonts w:hint="eastAsia"/>
                <w:noProof/>
              </w:rPr>
              <w:t>配置文件</w:t>
            </w:r>
            <w:r w:rsidR="00E7063B">
              <w:rPr>
                <w:noProof/>
                <w:webHidden/>
              </w:rPr>
              <w:tab/>
            </w:r>
            <w:r w:rsidR="00E7063B">
              <w:rPr>
                <w:noProof/>
                <w:webHidden/>
              </w:rPr>
              <w:fldChar w:fldCharType="begin"/>
            </w:r>
            <w:r w:rsidR="00E7063B">
              <w:rPr>
                <w:noProof/>
                <w:webHidden/>
              </w:rPr>
              <w:instrText xml:space="preserve"> PAGEREF _Toc416640950 \h </w:instrText>
            </w:r>
            <w:r w:rsidR="00E7063B">
              <w:rPr>
                <w:noProof/>
                <w:webHidden/>
              </w:rPr>
            </w:r>
            <w:r w:rsidR="00E7063B">
              <w:rPr>
                <w:noProof/>
                <w:webHidden/>
              </w:rPr>
              <w:fldChar w:fldCharType="separate"/>
            </w:r>
            <w:r w:rsidR="00E7063B">
              <w:rPr>
                <w:noProof/>
                <w:webHidden/>
              </w:rPr>
              <w:t>42</w:t>
            </w:r>
            <w:r w:rsidR="00E7063B">
              <w:rPr>
                <w:noProof/>
                <w:webHidden/>
              </w:rPr>
              <w:fldChar w:fldCharType="end"/>
            </w:r>
          </w:hyperlink>
        </w:p>
        <w:p w14:paraId="1D6A8036" w14:textId="77777777" w:rsidR="00E7063B" w:rsidRDefault="00CC4E70">
          <w:pPr>
            <w:pStyle w:val="30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0951" w:history="1">
            <w:r w:rsidR="00E7063B" w:rsidRPr="00A17525">
              <w:rPr>
                <w:rStyle w:val="a8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5.1.6</w:t>
            </w:r>
            <w:r w:rsidR="00E7063B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E7063B" w:rsidRPr="00A17525">
              <w:rPr>
                <w:rStyle w:val="a8"/>
                <w:rFonts w:hint="eastAsia"/>
                <w:noProof/>
              </w:rPr>
              <w:t>数据库脚本</w:t>
            </w:r>
            <w:r w:rsidR="00E7063B">
              <w:rPr>
                <w:noProof/>
                <w:webHidden/>
              </w:rPr>
              <w:tab/>
            </w:r>
            <w:r w:rsidR="00E7063B">
              <w:rPr>
                <w:noProof/>
                <w:webHidden/>
              </w:rPr>
              <w:fldChar w:fldCharType="begin"/>
            </w:r>
            <w:r w:rsidR="00E7063B">
              <w:rPr>
                <w:noProof/>
                <w:webHidden/>
              </w:rPr>
              <w:instrText xml:space="preserve"> PAGEREF _Toc416640951 \h </w:instrText>
            </w:r>
            <w:r w:rsidR="00E7063B">
              <w:rPr>
                <w:noProof/>
                <w:webHidden/>
              </w:rPr>
            </w:r>
            <w:r w:rsidR="00E7063B">
              <w:rPr>
                <w:noProof/>
                <w:webHidden/>
              </w:rPr>
              <w:fldChar w:fldCharType="separate"/>
            </w:r>
            <w:r w:rsidR="00E7063B">
              <w:rPr>
                <w:noProof/>
                <w:webHidden/>
              </w:rPr>
              <w:t>44</w:t>
            </w:r>
            <w:r w:rsidR="00E7063B">
              <w:rPr>
                <w:noProof/>
                <w:webHidden/>
              </w:rPr>
              <w:fldChar w:fldCharType="end"/>
            </w:r>
          </w:hyperlink>
        </w:p>
        <w:p w14:paraId="19C54D6B" w14:textId="77777777" w:rsidR="00E7063B" w:rsidRDefault="00CC4E70">
          <w:pPr>
            <w:pStyle w:val="20"/>
            <w:tabs>
              <w:tab w:val="left" w:pos="168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0952" w:history="1">
            <w:r w:rsidR="00E7063B" w:rsidRPr="00A17525">
              <w:rPr>
                <w:rStyle w:val="a8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5.2</w:t>
            </w:r>
            <w:r w:rsidR="00E7063B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E7063B" w:rsidRPr="00A17525">
              <w:rPr>
                <w:rStyle w:val="a8"/>
                <w:rFonts w:hint="eastAsia"/>
                <w:noProof/>
              </w:rPr>
              <w:t>创建</w:t>
            </w:r>
            <w:r w:rsidR="00E7063B" w:rsidRPr="00A17525">
              <w:rPr>
                <w:rStyle w:val="a8"/>
                <w:noProof/>
              </w:rPr>
              <w:t>/</w:t>
            </w:r>
            <w:r w:rsidR="00E7063B" w:rsidRPr="00A17525">
              <w:rPr>
                <w:rStyle w:val="a8"/>
                <w:rFonts w:hint="eastAsia"/>
                <w:noProof/>
              </w:rPr>
              <w:t>编辑用户</w:t>
            </w:r>
            <w:r w:rsidR="00E7063B">
              <w:rPr>
                <w:noProof/>
                <w:webHidden/>
              </w:rPr>
              <w:tab/>
            </w:r>
            <w:r w:rsidR="00E7063B">
              <w:rPr>
                <w:noProof/>
                <w:webHidden/>
              </w:rPr>
              <w:fldChar w:fldCharType="begin"/>
            </w:r>
            <w:r w:rsidR="00E7063B">
              <w:rPr>
                <w:noProof/>
                <w:webHidden/>
              </w:rPr>
              <w:instrText xml:space="preserve"> PAGEREF _Toc416640952 \h </w:instrText>
            </w:r>
            <w:r w:rsidR="00E7063B">
              <w:rPr>
                <w:noProof/>
                <w:webHidden/>
              </w:rPr>
            </w:r>
            <w:r w:rsidR="00E7063B">
              <w:rPr>
                <w:noProof/>
                <w:webHidden/>
              </w:rPr>
              <w:fldChar w:fldCharType="separate"/>
            </w:r>
            <w:r w:rsidR="00E7063B">
              <w:rPr>
                <w:noProof/>
                <w:webHidden/>
              </w:rPr>
              <w:t>44</w:t>
            </w:r>
            <w:r w:rsidR="00E7063B">
              <w:rPr>
                <w:noProof/>
                <w:webHidden/>
              </w:rPr>
              <w:fldChar w:fldCharType="end"/>
            </w:r>
          </w:hyperlink>
        </w:p>
        <w:p w14:paraId="4137C562" w14:textId="77777777" w:rsidR="00E7063B" w:rsidRDefault="00CC4E70">
          <w:pPr>
            <w:pStyle w:val="30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0953" w:history="1">
            <w:r w:rsidR="00E7063B" w:rsidRPr="00A17525">
              <w:rPr>
                <w:rStyle w:val="a8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5.2.1</w:t>
            </w:r>
            <w:r w:rsidR="00E7063B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E7063B" w:rsidRPr="00A17525">
              <w:rPr>
                <w:rStyle w:val="a8"/>
                <w:rFonts w:hint="eastAsia"/>
                <w:noProof/>
              </w:rPr>
              <w:t>功能</w:t>
            </w:r>
            <w:r w:rsidR="00E7063B" w:rsidRPr="00A17525">
              <w:rPr>
                <w:rStyle w:val="a8"/>
                <w:noProof/>
              </w:rPr>
              <w:t>IPO</w:t>
            </w:r>
            <w:r w:rsidR="00E7063B" w:rsidRPr="00A17525">
              <w:rPr>
                <w:rStyle w:val="a8"/>
                <w:rFonts w:hint="eastAsia"/>
                <w:noProof/>
              </w:rPr>
              <w:t>图</w:t>
            </w:r>
            <w:r w:rsidR="00E7063B">
              <w:rPr>
                <w:noProof/>
                <w:webHidden/>
              </w:rPr>
              <w:tab/>
            </w:r>
            <w:r w:rsidR="00E7063B">
              <w:rPr>
                <w:noProof/>
                <w:webHidden/>
              </w:rPr>
              <w:fldChar w:fldCharType="begin"/>
            </w:r>
            <w:r w:rsidR="00E7063B">
              <w:rPr>
                <w:noProof/>
                <w:webHidden/>
              </w:rPr>
              <w:instrText xml:space="preserve"> PAGEREF _Toc416640953 \h </w:instrText>
            </w:r>
            <w:r w:rsidR="00E7063B">
              <w:rPr>
                <w:noProof/>
                <w:webHidden/>
              </w:rPr>
            </w:r>
            <w:r w:rsidR="00E7063B">
              <w:rPr>
                <w:noProof/>
                <w:webHidden/>
              </w:rPr>
              <w:fldChar w:fldCharType="separate"/>
            </w:r>
            <w:r w:rsidR="00E7063B">
              <w:rPr>
                <w:noProof/>
                <w:webHidden/>
              </w:rPr>
              <w:t>45</w:t>
            </w:r>
            <w:r w:rsidR="00E7063B">
              <w:rPr>
                <w:noProof/>
                <w:webHidden/>
              </w:rPr>
              <w:fldChar w:fldCharType="end"/>
            </w:r>
          </w:hyperlink>
        </w:p>
        <w:p w14:paraId="139C0D55" w14:textId="77777777" w:rsidR="00E7063B" w:rsidRDefault="00CC4E70">
          <w:pPr>
            <w:pStyle w:val="30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0954" w:history="1">
            <w:r w:rsidR="00E7063B" w:rsidRPr="00A17525">
              <w:rPr>
                <w:rStyle w:val="a8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5.2.2</w:t>
            </w:r>
            <w:r w:rsidR="00E7063B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E7063B" w:rsidRPr="00A17525">
              <w:rPr>
                <w:rStyle w:val="a8"/>
                <w:rFonts w:hint="eastAsia"/>
                <w:noProof/>
              </w:rPr>
              <w:t>时序图</w:t>
            </w:r>
            <w:r w:rsidR="00E7063B">
              <w:rPr>
                <w:noProof/>
                <w:webHidden/>
              </w:rPr>
              <w:tab/>
            </w:r>
            <w:r w:rsidR="00E7063B">
              <w:rPr>
                <w:noProof/>
                <w:webHidden/>
              </w:rPr>
              <w:fldChar w:fldCharType="begin"/>
            </w:r>
            <w:r w:rsidR="00E7063B">
              <w:rPr>
                <w:noProof/>
                <w:webHidden/>
              </w:rPr>
              <w:instrText xml:space="preserve"> PAGEREF _Toc416640954 \h </w:instrText>
            </w:r>
            <w:r w:rsidR="00E7063B">
              <w:rPr>
                <w:noProof/>
                <w:webHidden/>
              </w:rPr>
            </w:r>
            <w:r w:rsidR="00E7063B">
              <w:rPr>
                <w:noProof/>
                <w:webHidden/>
              </w:rPr>
              <w:fldChar w:fldCharType="separate"/>
            </w:r>
            <w:r w:rsidR="00E7063B">
              <w:rPr>
                <w:noProof/>
                <w:webHidden/>
              </w:rPr>
              <w:t>45</w:t>
            </w:r>
            <w:r w:rsidR="00E7063B">
              <w:rPr>
                <w:noProof/>
                <w:webHidden/>
              </w:rPr>
              <w:fldChar w:fldCharType="end"/>
            </w:r>
          </w:hyperlink>
        </w:p>
        <w:p w14:paraId="64B8295A" w14:textId="77777777" w:rsidR="00E7063B" w:rsidRDefault="00CC4E70">
          <w:pPr>
            <w:pStyle w:val="30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0955" w:history="1">
            <w:r w:rsidR="00E7063B" w:rsidRPr="00A17525">
              <w:rPr>
                <w:rStyle w:val="a8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5.2.3</w:t>
            </w:r>
            <w:r w:rsidR="00E7063B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E7063B" w:rsidRPr="00A17525">
              <w:rPr>
                <w:rStyle w:val="a8"/>
                <w:rFonts w:hint="eastAsia"/>
                <w:noProof/>
              </w:rPr>
              <w:t>类图</w:t>
            </w:r>
            <w:r w:rsidR="00E7063B">
              <w:rPr>
                <w:noProof/>
                <w:webHidden/>
              </w:rPr>
              <w:tab/>
            </w:r>
            <w:r w:rsidR="00E7063B">
              <w:rPr>
                <w:noProof/>
                <w:webHidden/>
              </w:rPr>
              <w:fldChar w:fldCharType="begin"/>
            </w:r>
            <w:r w:rsidR="00E7063B">
              <w:rPr>
                <w:noProof/>
                <w:webHidden/>
              </w:rPr>
              <w:instrText xml:space="preserve"> PAGEREF _Toc416640955 \h </w:instrText>
            </w:r>
            <w:r w:rsidR="00E7063B">
              <w:rPr>
                <w:noProof/>
                <w:webHidden/>
              </w:rPr>
            </w:r>
            <w:r w:rsidR="00E7063B">
              <w:rPr>
                <w:noProof/>
                <w:webHidden/>
              </w:rPr>
              <w:fldChar w:fldCharType="separate"/>
            </w:r>
            <w:r w:rsidR="00E7063B">
              <w:rPr>
                <w:noProof/>
                <w:webHidden/>
              </w:rPr>
              <w:t>46</w:t>
            </w:r>
            <w:r w:rsidR="00E7063B">
              <w:rPr>
                <w:noProof/>
                <w:webHidden/>
              </w:rPr>
              <w:fldChar w:fldCharType="end"/>
            </w:r>
          </w:hyperlink>
        </w:p>
        <w:p w14:paraId="081759BC" w14:textId="77777777" w:rsidR="00E7063B" w:rsidRDefault="00CC4E70">
          <w:pPr>
            <w:pStyle w:val="30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0956" w:history="1">
            <w:r w:rsidR="00E7063B" w:rsidRPr="00A17525">
              <w:rPr>
                <w:rStyle w:val="a8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5.2.4</w:t>
            </w:r>
            <w:r w:rsidR="00E7063B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E7063B" w:rsidRPr="00A17525">
              <w:rPr>
                <w:rStyle w:val="a8"/>
                <w:rFonts w:hint="eastAsia"/>
                <w:noProof/>
              </w:rPr>
              <w:t>代码构成</w:t>
            </w:r>
            <w:r w:rsidR="00E7063B">
              <w:rPr>
                <w:noProof/>
                <w:webHidden/>
              </w:rPr>
              <w:tab/>
            </w:r>
            <w:r w:rsidR="00E7063B">
              <w:rPr>
                <w:noProof/>
                <w:webHidden/>
              </w:rPr>
              <w:fldChar w:fldCharType="begin"/>
            </w:r>
            <w:r w:rsidR="00E7063B">
              <w:rPr>
                <w:noProof/>
                <w:webHidden/>
              </w:rPr>
              <w:instrText xml:space="preserve"> PAGEREF _Toc416640956 \h </w:instrText>
            </w:r>
            <w:r w:rsidR="00E7063B">
              <w:rPr>
                <w:noProof/>
                <w:webHidden/>
              </w:rPr>
            </w:r>
            <w:r w:rsidR="00E7063B">
              <w:rPr>
                <w:noProof/>
                <w:webHidden/>
              </w:rPr>
              <w:fldChar w:fldCharType="separate"/>
            </w:r>
            <w:r w:rsidR="00E7063B">
              <w:rPr>
                <w:noProof/>
                <w:webHidden/>
              </w:rPr>
              <w:t>46</w:t>
            </w:r>
            <w:r w:rsidR="00E7063B">
              <w:rPr>
                <w:noProof/>
                <w:webHidden/>
              </w:rPr>
              <w:fldChar w:fldCharType="end"/>
            </w:r>
          </w:hyperlink>
        </w:p>
        <w:p w14:paraId="02DA3454" w14:textId="77777777" w:rsidR="00E7063B" w:rsidRDefault="00CC4E70">
          <w:pPr>
            <w:pStyle w:val="30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0957" w:history="1">
            <w:r w:rsidR="00E7063B" w:rsidRPr="00A17525">
              <w:rPr>
                <w:rStyle w:val="a8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5.2.5</w:t>
            </w:r>
            <w:r w:rsidR="00E7063B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E7063B" w:rsidRPr="00A17525">
              <w:rPr>
                <w:rStyle w:val="a8"/>
                <w:rFonts w:hint="eastAsia"/>
                <w:noProof/>
              </w:rPr>
              <w:t>配置文件</w:t>
            </w:r>
            <w:r w:rsidR="00E7063B">
              <w:rPr>
                <w:noProof/>
                <w:webHidden/>
              </w:rPr>
              <w:tab/>
            </w:r>
            <w:r w:rsidR="00E7063B">
              <w:rPr>
                <w:noProof/>
                <w:webHidden/>
              </w:rPr>
              <w:fldChar w:fldCharType="begin"/>
            </w:r>
            <w:r w:rsidR="00E7063B">
              <w:rPr>
                <w:noProof/>
                <w:webHidden/>
              </w:rPr>
              <w:instrText xml:space="preserve"> PAGEREF _Toc416640957 \h </w:instrText>
            </w:r>
            <w:r w:rsidR="00E7063B">
              <w:rPr>
                <w:noProof/>
                <w:webHidden/>
              </w:rPr>
            </w:r>
            <w:r w:rsidR="00E7063B">
              <w:rPr>
                <w:noProof/>
                <w:webHidden/>
              </w:rPr>
              <w:fldChar w:fldCharType="separate"/>
            </w:r>
            <w:r w:rsidR="00E7063B">
              <w:rPr>
                <w:noProof/>
                <w:webHidden/>
              </w:rPr>
              <w:t>46</w:t>
            </w:r>
            <w:r w:rsidR="00E7063B">
              <w:rPr>
                <w:noProof/>
                <w:webHidden/>
              </w:rPr>
              <w:fldChar w:fldCharType="end"/>
            </w:r>
          </w:hyperlink>
        </w:p>
        <w:p w14:paraId="08162262" w14:textId="77777777" w:rsidR="00E7063B" w:rsidRDefault="00CC4E70">
          <w:pPr>
            <w:pStyle w:val="20"/>
            <w:tabs>
              <w:tab w:val="left" w:pos="168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0958" w:history="1">
            <w:r w:rsidR="00E7063B" w:rsidRPr="00A17525">
              <w:rPr>
                <w:rStyle w:val="a8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5.3</w:t>
            </w:r>
            <w:r w:rsidR="00E7063B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E7063B" w:rsidRPr="00A17525">
              <w:rPr>
                <w:rStyle w:val="a8"/>
                <w:rFonts w:hint="eastAsia"/>
                <w:noProof/>
              </w:rPr>
              <w:t>用户角色分配</w:t>
            </w:r>
            <w:r w:rsidR="00E7063B">
              <w:rPr>
                <w:noProof/>
                <w:webHidden/>
              </w:rPr>
              <w:tab/>
            </w:r>
            <w:r w:rsidR="00E7063B">
              <w:rPr>
                <w:noProof/>
                <w:webHidden/>
              </w:rPr>
              <w:fldChar w:fldCharType="begin"/>
            </w:r>
            <w:r w:rsidR="00E7063B">
              <w:rPr>
                <w:noProof/>
                <w:webHidden/>
              </w:rPr>
              <w:instrText xml:space="preserve"> PAGEREF _Toc416640958 \h </w:instrText>
            </w:r>
            <w:r w:rsidR="00E7063B">
              <w:rPr>
                <w:noProof/>
                <w:webHidden/>
              </w:rPr>
            </w:r>
            <w:r w:rsidR="00E7063B">
              <w:rPr>
                <w:noProof/>
                <w:webHidden/>
              </w:rPr>
              <w:fldChar w:fldCharType="separate"/>
            </w:r>
            <w:r w:rsidR="00E7063B">
              <w:rPr>
                <w:noProof/>
                <w:webHidden/>
              </w:rPr>
              <w:t>47</w:t>
            </w:r>
            <w:r w:rsidR="00E7063B">
              <w:rPr>
                <w:noProof/>
                <w:webHidden/>
              </w:rPr>
              <w:fldChar w:fldCharType="end"/>
            </w:r>
          </w:hyperlink>
        </w:p>
        <w:p w14:paraId="5431AEFE" w14:textId="77777777" w:rsidR="00E7063B" w:rsidRDefault="00CC4E70">
          <w:pPr>
            <w:pStyle w:val="30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0959" w:history="1">
            <w:r w:rsidR="00E7063B" w:rsidRPr="00A17525">
              <w:rPr>
                <w:rStyle w:val="a8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5.3.1</w:t>
            </w:r>
            <w:r w:rsidR="00E7063B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E7063B" w:rsidRPr="00A17525">
              <w:rPr>
                <w:rStyle w:val="a8"/>
                <w:rFonts w:hint="eastAsia"/>
                <w:noProof/>
              </w:rPr>
              <w:t>功能</w:t>
            </w:r>
            <w:r w:rsidR="00E7063B" w:rsidRPr="00A17525">
              <w:rPr>
                <w:rStyle w:val="a8"/>
                <w:noProof/>
              </w:rPr>
              <w:t>IPO</w:t>
            </w:r>
            <w:r w:rsidR="00E7063B" w:rsidRPr="00A17525">
              <w:rPr>
                <w:rStyle w:val="a8"/>
                <w:rFonts w:hint="eastAsia"/>
                <w:noProof/>
              </w:rPr>
              <w:t>图</w:t>
            </w:r>
            <w:r w:rsidR="00E7063B">
              <w:rPr>
                <w:noProof/>
                <w:webHidden/>
              </w:rPr>
              <w:tab/>
            </w:r>
            <w:r w:rsidR="00E7063B">
              <w:rPr>
                <w:noProof/>
                <w:webHidden/>
              </w:rPr>
              <w:fldChar w:fldCharType="begin"/>
            </w:r>
            <w:r w:rsidR="00E7063B">
              <w:rPr>
                <w:noProof/>
                <w:webHidden/>
              </w:rPr>
              <w:instrText xml:space="preserve"> PAGEREF _Toc416640959 \h </w:instrText>
            </w:r>
            <w:r w:rsidR="00E7063B">
              <w:rPr>
                <w:noProof/>
                <w:webHidden/>
              </w:rPr>
            </w:r>
            <w:r w:rsidR="00E7063B">
              <w:rPr>
                <w:noProof/>
                <w:webHidden/>
              </w:rPr>
              <w:fldChar w:fldCharType="separate"/>
            </w:r>
            <w:r w:rsidR="00E7063B">
              <w:rPr>
                <w:noProof/>
                <w:webHidden/>
              </w:rPr>
              <w:t>48</w:t>
            </w:r>
            <w:r w:rsidR="00E7063B">
              <w:rPr>
                <w:noProof/>
                <w:webHidden/>
              </w:rPr>
              <w:fldChar w:fldCharType="end"/>
            </w:r>
          </w:hyperlink>
        </w:p>
        <w:p w14:paraId="1113293F" w14:textId="77777777" w:rsidR="00E7063B" w:rsidRDefault="00CC4E70">
          <w:pPr>
            <w:pStyle w:val="30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0960" w:history="1">
            <w:r w:rsidR="00E7063B" w:rsidRPr="00A17525">
              <w:rPr>
                <w:rStyle w:val="a8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5.3.2</w:t>
            </w:r>
            <w:r w:rsidR="00E7063B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E7063B" w:rsidRPr="00A17525">
              <w:rPr>
                <w:rStyle w:val="a8"/>
                <w:rFonts w:hint="eastAsia"/>
                <w:noProof/>
              </w:rPr>
              <w:t>时序图</w:t>
            </w:r>
            <w:r w:rsidR="00E7063B">
              <w:rPr>
                <w:noProof/>
                <w:webHidden/>
              </w:rPr>
              <w:tab/>
            </w:r>
            <w:r w:rsidR="00E7063B">
              <w:rPr>
                <w:noProof/>
                <w:webHidden/>
              </w:rPr>
              <w:fldChar w:fldCharType="begin"/>
            </w:r>
            <w:r w:rsidR="00E7063B">
              <w:rPr>
                <w:noProof/>
                <w:webHidden/>
              </w:rPr>
              <w:instrText xml:space="preserve"> PAGEREF _Toc416640960 \h </w:instrText>
            </w:r>
            <w:r w:rsidR="00E7063B">
              <w:rPr>
                <w:noProof/>
                <w:webHidden/>
              </w:rPr>
            </w:r>
            <w:r w:rsidR="00E7063B">
              <w:rPr>
                <w:noProof/>
                <w:webHidden/>
              </w:rPr>
              <w:fldChar w:fldCharType="separate"/>
            </w:r>
            <w:r w:rsidR="00E7063B">
              <w:rPr>
                <w:noProof/>
                <w:webHidden/>
              </w:rPr>
              <w:t>48</w:t>
            </w:r>
            <w:r w:rsidR="00E7063B">
              <w:rPr>
                <w:noProof/>
                <w:webHidden/>
              </w:rPr>
              <w:fldChar w:fldCharType="end"/>
            </w:r>
          </w:hyperlink>
        </w:p>
        <w:p w14:paraId="27221E6B" w14:textId="77777777" w:rsidR="00E7063B" w:rsidRDefault="00CC4E70">
          <w:pPr>
            <w:pStyle w:val="30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0961" w:history="1">
            <w:r w:rsidR="00E7063B" w:rsidRPr="00A17525">
              <w:rPr>
                <w:rStyle w:val="a8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5.3.3</w:t>
            </w:r>
            <w:r w:rsidR="00E7063B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E7063B" w:rsidRPr="00A17525">
              <w:rPr>
                <w:rStyle w:val="a8"/>
                <w:rFonts w:hint="eastAsia"/>
                <w:noProof/>
              </w:rPr>
              <w:t>类图</w:t>
            </w:r>
            <w:r w:rsidR="00E7063B">
              <w:rPr>
                <w:noProof/>
                <w:webHidden/>
              </w:rPr>
              <w:tab/>
            </w:r>
            <w:r w:rsidR="00E7063B">
              <w:rPr>
                <w:noProof/>
                <w:webHidden/>
              </w:rPr>
              <w:fldChar w:fldCharType="begin"/>
            </w:r>
            <w:r w:rsidR="00E7063B">
              <w:rPr>
                <w:noProof/>
                <w:webHidden/>
              </w:rPr>
              <w:instrText xml:space="preserve"> PAGEREF _Toc416640961 \h </w:instrText>
            </w:r>
            <w:r w:rsidR="00E7063B">
              <w:rPr>
                <w:noProof/>
                <w:webHidden/>
              </w:rPr>
            </w:r>
            <w:r w:rsidR="00E7063B">
              <w:rPr>
                <w:noProof/>
                <w:webHidden/>
              </w:rPr>
              <w:fldChar w:fldCharType="separate"/>
            </w:r>
            <w:r w:rsidR="00E7063B">
              <w:rPr>
                <w:noProof/>
                <w:webHidden/>
              </w:rPr>
              <w:t>49</w:t>
            </w:r>
            <w:r w:rsidR="00E7063B">
              <w:rPr>
                <w:noProof/>
                <w:webHidden/>
              </w:rPr>
              <w:fldChar w:fldCharType="end"/>
            </w:r>
          </w:hyperlink>
        </w:p>
        <w:p w14:paraId="62F5C21D" w14:textId="77777777" w:rsidR="00E7063B" w:rsidRDefault="00CC4E70">
          <w:pPr>
            <w:pStyle w:val="30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0962" w:history="1">
            <w:r w:rsidR="00E7063B" w:rsidRPr="00A17525">
              <w:rPr>
                <w:rStyle w:val="a8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5.3.4</w:t>
            </w:r>
            <w:r w:rsidR="00E7063B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E7063B" w:rsidRPr="00A17525">
              <w:rPr>
                <w:rStyle w:val="a8"/>
                <w:rFonts w:hint="eastAsia"/>
                <w:noProof/>
              </w:rPr>
              <w:t>代码构成</w:t>
            </w:r>
            <w:r w:rsidR="00E7063B">
              <w:rPr>
                <w:noProof/>
                <w:webHidden/>
              </w:rPr>
              <w:tab/>
            </w:r>
            <w:r w:rsidR="00E7063B">
              <w:rPr>
                <w:noProof/>
                <w:webHidden/>
              </w:rPr>
              <w:fldChar w:fldCharType="begin"/>
            </w:r>
            <w:r w:rsidR="00E7063B">
              <w:rPr>
                <w:noProof/>
                <w:webHidden/>
              </w:rPr>
              <w:instrText xml:space="preserve"> PAGEREF _Toc416640962 \h </w:instrText>
            </w:r>
            <w:r w:rsidR="00E7063B">
              <w:rPr>
                <w:noProof/>
                <w:webHidden/>
              </w:rPr>
            </w:r>
            <w:r w:rsidR="00E7063B">
              <w:rPr>
                <w:noProof/>
                <w:webHidden/>
              </w:rPr>
              <w:fldChar w:fldCharType="separate"/>
            </w:r>
            <w:r w:rsidR="00E7063B">
              <w:rPr>
                <w:noProof/>
                <w:webHidden/>
              </w:rPr>
              <w:t>49</w:t>
            </w:r>
            <w:r w:rsidR="00E7063B">
              <w:rPr>
                <w:noProof/>
                <w:webHidden/>
              </w:rPr>
              <w:fldChar w:fldCharType="end"/>
            </w:r>
          </w:hyperlink>
        </w:p>
        <w:p w14:paraId="0924CB2C" w14:textId="77777777" w:rsidR="00E7063B" w:rsidRDefault="00CC4E70">
          <w:pPr>
            <w:pStyle w:val="30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0963" w:history="1">
            <w:r w:rsidR="00E7063B" w:rsidRPr="00A17525">
              <w:rPr>
                <w:rStyle w:val="a8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5.3.5</w:t>
            </w:r>
            <w:r w:rsidR="00E7063B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E7063B" w:rsidRPr="00A17525">
              <w:rPr>
                <w:rStyle w:val="a8"/>
                <w:rFonts w:hint="eastAsia"/>
                <w:noProof/>
              </w:rPr>
              <w:t>配置文件</w:t>
            </w:r>
            <w:r w:rsidR="00E7063B">
              <w:rPr>
                <w:noProof/>
                <w:webHidden/>
              </w:rPr>
              <w:tab/>
            </w:r>
            <w:r w:rsidR="00E7063B">
              <w:rPr>
                <w:noProof/>
                <w:webHidden/>
              </w:rPr>
              <w:fldChar w:fldCharType="begin"/>
            </w:r>
            <w:r w:rsidR="00E7063B">
              <w:rPr>
                <w:noProof/>
                <w:webHidden/>
              </w:rPr>
              <w:instrText xml:space="preserve"> PAGEREF _Toc416640963 \h </w:instrText>
            </w:r>
            <w:r w:rsidR="00E7063B">
              <w:rPr>
                <w:noProof/>
                <w:webHidden/>
              </w:rPr>
            </w:r>
            <w:r w:rsidR="00E7063B">
              <w:rPr>
                <w:noProof/>
                <w:webHidden/>
              </w:rPr>
              <w:fldChar w:fldCharType="separate"/>
            </w:r>
            <w:r w:rsidR="00E7063B">
              <w:rPr>
                <w:noProof/>
                <w:webHidden/>
              </w:rPr>
              <w:t>50</w:t>
            </w:r>
            <w:r w:rsidR="00E7063B">
              <w:rPr>
                <w:noProof/>
                <w:webHidden/>
              </w:rPr>
              <w:fldChar w:fldCharType="end"/>
            </w:r>
          </w:hyperlink>
        </w:p>
        <w:p w14:paraId="63931B64" w14:textId="77777777" w:rsidR="00E7063B" w:rsidRDefault="00CC4E70">
          <w:pPr>
            <w:pStyle w:val="30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0964" w:history="1">
            <w:r w:rsidR="00E7063B" w:rsidRPr="00A17525">
              <w:rPr>
                <w:rStyle w:val="a8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5.3.6</w:t>
            </w:r>
            <w:r w:rsidR="00E7063B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E7063B" w:rsidRPr="00A17525">
              <w:rPr>
                <w:rStyle w:val="a8"/>
                <w:rFonts w:hint="eastAsia"/>
                <w:noProof/>
              </w:rPr>
              <w:t>数据库脚本</w:t>
            </w:r>
            <w:r w:rsidR="00E7063B">
              <w:rPr>
                <w:noProof/>
                <w:webHidden/>
              </w:rPr>
              <w:tab/>
            </w:r>
            <w:r w:rsidR="00E7063B">
              <w:rPr>
                <w:noProof/>
                <w:webHidden/>
              </w:rPr>
              <w:fldChar w:fldCharType="begin"/>
            </w:r>
            <w:r w:rsidR="00E7063B">
              <w:rPr>
                <w:noProof/>
                <w:webHidden/>
              </w:rPr>
              <w:instrText xml:space="preserve"> PAGEREF _Toc416640964 \h </w:instrText>
            </w:r>
            <w:r w:rsidR="00E7063B">
              <w:rPr>
                <w:noProof/>
                <w:webHidden/>
              </w:rPr>
            </w:r>
            <w:r w:rsidR="00E7063B">
              <w:rPr>
                <w:noProof/>
                <w:webHidden/>
              </w:rPr>
              <w:fldChar w:fldCharType="separate"/>
            </w:r>
            <w:r w:rsidR="00E7063B">
              <w:rPr>
                <w:noProof/>
                <w:webHidden/>
              </w:rPr>
              <w:t>50</w:t>
            </w:r>
            <w:r w:rsidR="00E7063B">
              <w:rPr>
                <w:noProof/>
                <w:webHidden/>
              </w:rPr>
              <w:fldChar w:fldCharType="end"/>
            </w:r>
          </w:hyperlink>
        </w:p>
        <w:p w14:paraId="1D8EC550" w14:textId="77777777" w:rsidR="00E7063B" w:rsidRDefault="00CC4E70">
          <w:pPr>
            <w:pStyle w:val="20"/>
            <w:tabs>
              <w:tab w:val="left" w:pos="168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0965" w:history="1">
            <w:r w:rsidR="00E7063B" w:rsidRPr="00A17525">
              <w:rPr>
                <w:rStyle w:val="a8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5.4</w:t>
            </w:r>
            <w:r w:rsidR="00E7063B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E7063B" w:rsidRPr="00A17525">
              <w:rPr>
                <w:rStyle w:val="a8"/>
                <w:rFonts w:hint="eastAsia"/>
                <w:noProof/>
              </w:rPr>
              <w:t>创建</w:t>
            </w:r>
            <w:r w:rsidR="00E7063B" w:rsidRPr="00A17525">
              <w:rPr>
                <w:rStyle w:val="a8"/>
                <w:noProof/>
              </w:rPr>
              <w:t>/</w:t>
            </w:r>
            <w:r w:rsidR="00E7063B" w:rsidRPr="00A17525">
              <w:rPr>
                <w:rStyle w:val="a8"/>
                <w:rFonts w:hint="eastAsia"/>
                <w:noProof/>
              </w:rPr>
              <w:t>编辑角色</w:t>
            </w:r>
            <w:r w:rsidR="00E7063B">
              <w:rPr>
                <w:noProof/>
                <w:webHidden/>
              </w:rPr>
              <w:tab/>
            </w:r>
            <w:r w:rsidR="00E7063B">
              <w:rPr>
                <w:noProof/>
                <w:webHidden/>
              </w:rPr>
              <w:fldChar w:fldCharType="begin"/>
            </w:r>
            <w:r w:rsidR="00E7063B">
              <w:rPr>
                <w:noProof/>
                <w:webHidden/>
              </w:rPr>
              <w:instrText xml:space="preserve"> PAGEREF _Toc416640965 \h </w:instrText>
            </w:r>
            <w:r w:rsidR="00E7063B">
              <w:rPr>
                <w:noProof/>
                <w:webHidden/>
              </w:rPr>
            </w:r>
            <w:r w:rsidR="00E7063B">
              <w:rPr>
                <w:noProof/>
                <w:webHidden/>
              </w:rPr>
              <w:fldChar w:fldCharType="separate"/>
            </w:r>
            <w:r w:rsidR="00E7063B">
              <w:rPr>
                <w:noProof/>
                <w:webHidden/>
              </w:rPr>
              <w:t>50</w:t>
            </w:r>
            <w:r w:rsidR="00E7063B">
              <w:rPr>
                <w:noProof/>
                <w:webHidden/>
              </w:rPr>
              <w:fldChar w:fldCharType="end"/>
            </w:r>
          </w:hyperlink>
        </w:p>
        <w:p w14:paraId="09345CD1" w14:textId="77777777" w:rsidR="00E7063B" w:rsidRDefault="00CC4E70">
          <w:pPr>
            <w:pStyle w:val="30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0966" w:history="1">
            <w:r w:rsidR="00E7063B" w:rsidRPr="00A17525">
              <w:rPr>
                <w:rStyle w:val="a8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5.4.1</w:t>
            </w:r>
            <w:r w:rsidR="00E7063B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E7063B" w:rsidRPr="00A17525">
              <w:rPr>
                <w:rStyle w:val="a8"/>
                <w:rFonts w:hint="eastAsia"/>
                <w:noProof/>
              </w:rPr>
              <w:t>功能</w:t>
            </w:r>
            <w:r w:rsidR="00E7063B" w:rsidRPr="00A17525">
              <w:rPr>
                <w:rStyle w:val="a8"/>
                <w:noProof/>
              </w:rPr>
              <w:t>IPO</w:t>
            </w:r>
            <w:r w:rsidR="00E7063B" w:rsidRPr="00A17525">
              <w:rPr>
                <w:rStyle w:val="a8"/>
                <w:rFonts w:hint="eastAsia"/>
                <w:noProof/>
              </w:rPr>
              <w:t>图</w:t>
            </w:r>
            <w:r w:rsidR="00E7063B">
              <w:rPr>
                <w:noProof/>
                <w:webHidden/>
              </w:rPr>
              <w:tab/>
            </w:r>
            <w:r w:rsidR="00E7063B">
              <w:rPr>
                <w:noProof/>
                <w:webHidden/>
              </w:rPr>
              <w:fldChar w:fldCharType="begin"/>
            </w:r>
            <w:r w:rsidR="00E7063B">
              <w:rPr>
                <w:noProof/>
                <w:webHidden/>
              </w:rPr>
              <w:instrText xml:space="preserve"> PAGEREF _Toc416640966 \h </w:instrText>
            </w:r>
            <w:r w:rsidR="00E7063B">
              <w:rPr>
                <w:noProof/>
                <w:webHidden/>
              </w:rPr>
            </w:r>
            <w:r w:rsidR="00E7063B">
              <w:rPr>
                <w:noProof/>
                <w:webHidden/>
              </w:rPr>
              <w:fldChar w:fldCharType="separate"/>
            </w:r>
            <w:r w:rsidR="00E7063B">
              <w:rPr>
                <w:noProof/>
                <w:webHidden/>
              </w:rPr>
              <w:t>51</w:t>
            </w:r>
            <w:r w:rsidR="00E7063B">
              <w:rPr>
                <w:noProof/>
                <w:webHidden/>
              </w:rPr>
              <w:fldChar w:fldCharType="end"/>
            </w:r>
          </w:hyperlink>
        </w:p>
        <w:p w14:paraId="38D96DBB" w14:textId="77777777" w:rsidR="00E7063B" w:rsidRDefault="00CC4E70">
          <w:pPr>
            <w:pStyle w:val="30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0967" w:history="1">
            <w:r w:rsidR="00E7063B" w:rsidRPr="00A17525">
              <w:rPr>
                <w:rStyle w:val="a8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5.4.2</w:t>
            </w:r>
            <w:r w:rsidR="00E7063B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E7063B" w:rsidRPr="00A17525">
              <w:rPr>
                <w:rStyle w:val="a8"/>
                <w:rFonts w:hint="eastAsia"/>
                <w:noProof/>
              </w:rPr>
              <w:t>时序图</w:t>
            </w:r>
            <w:r w:rsidR="00E7063B">
              <w:rPr>
                <w:noProof/>
                <w:webHidden/>
              </w:rPr>
              <w:tab/>
            </w:r>
            <w:r w:rsidR="00E7063B">
              <w:rPr>
                <w:noProof/>
                <w:webHidden/>
              </w:rPr>
              <w:fldChar w:fldCharType="begin"/>
            </w:r>
            <w:r w:rsidR="00E7063B">
              <w:rPr>
                <w:noProof/>
                <w:webHidden/>
              </w:rPr>
              <w:instrText xml:space="preserve"> PAGEREF _Toc416640967 \h </w:instrText>
            </w:r>
            <w:r w:rsidR="00E7063B">
              <w:rPr>
                <w:noProof/>
                <w:webHidden/>
              </w:rPr>
            </w:r>
            <w:r w:rsidR="00E7063B">
              <w:rPr>
                <w:noProof/>
                <w:webHidden/>
              </w:rPr>
              <w:fldChar w:fldCharType="separate"/>
            </w:r>
            <w:r w:rsidR="00E7063B">
              <w:rPr>
                <w:noProof/>
                <w:webHidden/>
              </w:rPr>
              <w:t>51</w:t>
            </w:r>
            <w:r w:rsidR="00E7063B">
              <w:rPr>
                <w:noProof/>
                <w:webHidden/>
              </w:rPr>
              <w:fldChar w:fldCharType="end"/>
            </w:r>
          </w:hyperlink>
        </w:p>
        <w:p w14:paraId="0853746E" w14:textId="77777777" w:rsidR="00E7063B" w:rsidRDefault="00CC4E70">
          <w:pPr>
            <w:pStyle w:val="30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0968" w:history="1">
            <w:r w:rsidR="00E7063B" w:rsidRPr="00A17525">
              <w:rPr>
                <w:rStyle w:val="a8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5.4.3</w:t>
            </w:r>
            <w:r w:rsidR="00E7063B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E7063B" w:rsidRPr="00A17525">
              <w:rPr>
                <w:rStyle w:val="a8"/>
                <w:rFonts w:hint="eastAsia"/>
                <w:noProof/>
              </w:rPr>
              <w:t>类图</w:t>
            </w:r>
            <w:r w:rsidR="00E7063B">
              <w:rPr>
                <w:noProof/>
                <w:webHidden/>
              </w:rPr>
              <w:tab/>
            </w:r>
            <w:r w:rsidR="00E7063B">
              <w:rPr>
                <w:noProof/>
                <w:webHidden/>
              </w:rPr>
              <w:fldChar w:fldCharType="begin"/>
            </w:r>
            <w:r w:rsidR="00E7063B">
              <w:rPr>
                <w:noProof/>
                <w:webHidden/>
              </w:rPr>
              <w:instrText xml:space="preserve"> PAGEREF _Toc416640968 \h </w:instrText>
            </w:r>
            <w:r w:rsidR="00E7063B">
              <w:rPr>
                <w:noProof/>
                <w:webHidden/>
              </w:rPr>
            </w:r>
            <w:r w:rsidR="00E7063B">
              <w:rPr>
                <w:noProof/>
                <w:webHidden/>
              </w:rPr>
              <w:fldChar w:fldCharType="separate"/>
            </w:r>
            <w:r w:rsidR="00E7063B">
              <w:rPr>
                <w:noProof/>
                <w:webHidden/>
              </w:rPr>
              <w:t>52</w:t>
            </w:r>
            <w:r w:rsidR="00E7063B">
              <w:rPr>
                <w:noProof/>
                <w:webHidden/>
              </w:rPr>
              <w:fldChar w:fldCharType="end"/>
            </w:r>
          </w:hyperlink>
        </w:p>
        <w:p w14:paraId="04A65D1B" w14:textId="77777777" w:rsidR="00E7063B" w:rsidRDefault="00CC4E70">
          <w:pPr>
            <w:pStyle w:val="30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0969" w:history="1">
            <w:r w:rsidR="00E7063B" w:rsidRPr="00A17525">
              <w:rPr>
                <w:rStyle w:val="a8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5.4.4</w:t>
            </w:r>
            <w:r w:rsidR="00E7063B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E7063B" w:rsidRPr="00A17525">
              <w:rPr>
                <w:rStyle w:val="a8"/>
                <w:rFonts w:hint="eastAsia"/>
                <w:noProof/>
              </w:rPr>
              <w:t>代码构成</w:t>
            </w:r>
            <w:r w:rsidR="00E7063B">
              <w:rPr>
                <w:noProof/>
                <w:webHidden/>
              </w:rPr>
              <w:tab/>
            </w:r>
            <w:r w:rsidR="00E7063B">
              <w:rPr>
                <w:noProof/>
                <w:webHidden/>
              </w:rPr>
              <w:fldChar w:fldCharType="begin"/>
            </w:r>
            <w:r w:rsidR="00E7063B">
              <w:rPr>
                <w:noProof/>
                <w:webHidden/>
              </w:rPr>
              <w:instrText xml:space="preserve"> PAGEREF _Toc416640969 \h </w:instrText>
            </w:r>
            <w:r w:rsidR="00E7063B">
              <w:rPr>
                <w:noProof/>
                <w:webHidden/>
              </w:rPr>
            </w:r>
            <w:r w:rsidR="00E7063B">
              <w:rPr>
                <w:noProof/>
                <w:webHidden/>
              </w:rPr>
              <w:fldChar w:fldCharType="separate"/>
            </w:r>
            <w:r w:rsidR="00E7063B">
              <w:rPr>
                <w:noProof/>
                <w:webHidden/>
              </w:rPr>
              <w:t>52</w:t>
            </w:r>
            <w:r w:rsidR="00E7063B">
              <w:rPr>
                <w:noProof/>
                <w:webHidden/>
              </w:rPr>
              <w:fldChar w:fldCharType="end"/>
            </w:r>
          </w:hyperlink>
        </w:p>
        <w:p w14:paraId="7D4E90AC" w14:textId="77777777" w:rsidR="00E7063B" w:rsidRDefault="00CC4E70">
          <w:pPr>
            <w:pStyle w:val="30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0970" w:history="1">
            <w:r w:rsidR="00E7063B" w:rsidRPr="00A17525">
              <w:rPr>
                <w:rStyle w:val="a8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5.4.5</w:t>
            </w:r>
            <w:r w:rsidR="00E7063B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E7063B" w:rsidRPr="00A17525">
              <w:rPr>
                <w:rStyle w:val="a8"/>
                <w:rFonts w:hint="eastAsia"/>
                <w:noProof/>
              </w:rPr>
              <w:t>配置文件</w:t>
            </w:r>
            <w:r w:rsidR="00E7063B">
              <w:rPr>
                <w:noProof/>
                <w:webHidden/>
              </w:rPr>
              <w:tab/>
            </w:r>
            <w:r w:rsidR="00E7063B">
              <w:rPr>
                <w:noProof/>
                <w:webHidden/>
              </w:rPr>
              <w:fldChar w:fldCharType="begin"/>
            </w:r>
            <w:r w:rsidR="00E7063B">
              <w:rPr>
                <w:noProof/>
                <w:webHidden/>
              </w:rPr>
              <w:instrText xml:space="preserve"> PAGEREF _Toc416640970 \h </w:instrText>
            </w:r>
            <w:r w:rsidR="00E7063B">
              <w:rPr>
                <w:noProof/>
                <w:webHidden/>
              </w:rPr>
            </w:r>
            <w:r w:rsidR="00E7063B">
              <w:rPr>
                <w:noProof/>
                <w:webHidden/>
              </w:rPr>
              <w:fldChar w:fldCharType="separate"/>
            </w:r>
            <w:r w:rsidR="00E7063B">
              <w:rPr>
                <w:noProof/>
                <w:webHidden/>
              </w:rPr>
              <w:t>53</w:t>
            </w:r>
            <w:r w:rsidR="00E7063B">
              <w:rPr>
                <w:noProof/>
                <w:webHidden/>
              </w:rPr>
              <w:fldChar w:fldCharType="end"/>
            </w:r>
          </w:hyperlink>
        </w:p>
        <w:p w14:paraId="4A111BB5" w14:textId="77777777" w:rsidR="00E7063B" w:rsidRDefault="00CC4E70">
          <w:pPr>
            <w:pStyle w:val="30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0971" w:history="1">
            <w:r w:rsidR="00E7063B" w:rsidRPr="00A17525">
              <w:rPr>
                <w:rStyle w:val="a8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5.4.6</w:t>
            </w:r>
            <w:r w:rsidR="00E7063B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E7063B" w:rsidRPr="00A17525">
              <w:rPr>
                <w:rStyle w:val="a8"/>
                <w:rFonts w:hint="eastAsia"/>
                <w:noProof/>
              </w:rPr>
              <w:t>数据库脚本</w:t>
            </w:r>
            <w:r w:rsidR="00E7063B">
              <w:rPr>
                <w:noProof/>
                <w:webHidden/>
              </w:rPr>
              <w:tab/>
            </w:r>
            <w:r w:rsidR="00E7063B">
              <w:rPr>
                <w:noProof/>
                <w:webHidden/>
              </w:rPr>
              <w:fldChar w:fldCharType="begin"/>
            </w:r>
            <w:r w:rsidR="00E7063B">
              <w:rPr>
                <w:noProof/>
                <w:webHidden/>
              </w:rPr>
              <w:instrText xml:space="preserve"> PAGEREF _Toc416640971 \h </w:instrText>
            </w:r>
            <w:r w:rsidR="00E7063B">
              <w:rPr>
                <w:noProof/>
                <w:webHidden/>
              </w:rPr>
            </w:r>
            <w:r w:rsidR="00E7063B">
              <w:rPr>
                <w:noProof/>
                <w:webHidden/>
              </w:rPr>
              <w:fldChar w:fldCharType="separate"/>
            </w:r>
            <w:r w:rsidR="00E7063B">
              <w:rPr>
                <w:noProof/>
                <w:webHidden/>
              </w:rPr>
              <w:t>54</w:t>
            </w:r>
            <w:r w:rsidR="00E7063B">
              <w:rPr>
                <w:noProof/>
                <w:webHidden/>
              </w:rPr>
              <w:fldChar w:fldCharType="end"/>
            </w:r>
          </w:hyperlink>
        </w:p>
        <w:p w14:paraId="0D60C719" w14:textId="77777777" w:rsidR="00E7063B" w:rsidRDefault="00CC4E70">
          <w:pPr>
            <w:pStyle w:val="20"/>
            <w:tabs>
              <w:tab w:val="left" w:pos="168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0972" w:history="1">
            <w:r w:rsidR="00E7063B" w:rsidRPr="00A17525">
              <w:rPr>
                <w:rStyle w:val="a8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5.5</w:t>
            </w:r>
            <w:r w:rsidR="00E7063B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E7063B" w:rsidRPr="00A17525">
              <w:rPr>
                <w:rStyle w:val="a8"/>
                <w:rFonts w:hint="eastAsia"/>
                <w:noProof/>
              </w:rPr>
              <w:t>创建</w:t>
            </w:r>
            <w:r w:rsidR="00E7063B" w:rsidRPr="00A17525">
              <w:rPr>
                <w:rStyle w:val="a8"/>
                <w:noProof/>
              </w:rPr>
              <w:t>/</w:t>
            </w:r>
            <w:r w:rsidR="00E7063B" w:rsidRPr="00A17525">
              <w:rPr>
                <w:rStyle w:val="a8"/>
                <w:rFonts w:hint="eastAsia"/>
                <w:noProof/>
              </w:rPr>
              <w:t>编辑权限</w:t>
            </w:r>
            <w:r w:rsidR="00E7063B">
              <w:rPr>
                <w:noProof/>
                <w:webHidden/>
              </w:rPr>
              <w:tab/>
            </w:r>
            <w:r w:rsidR="00E7063B">
              <w:rPr>
                <w:noProof/>
                <w:webHidden/>
              </w:rPr>
              <w:fldChar w:fldCharType="begin"/>
            </w:r>
            <w:r w:rsidR="00E7063B">
              <w:rPr>
                <w:noProof/>
                <w:webHidden/>
              </w:rPr>
              <w:instrText xml:space="preserve"> PAGEREF _Toc416640972 \h </w:instrText>
            </w:r>
            <w:r w:rsidR="00E7063B">
              <w:rPr>
                <w:noProof/>
                <w:webHidden/>
              </w:rPr>
            </w:r>
            <w:r w:rsidR="00E7063B">
              <w:rPr>
                <w:noProof/>
                <w:webHidden/>
              </w:rPr>
              <w:fldChar w:fldCharType="separate"/>
            </w:r>
            <w:r w:rsidR="00E7063B">
              <w:rPr>
                <w:noProof/>
                <w:webHidden/>
              </w:rPr>
              <w:t>54</w:t>
            </w:r>
            <w:r w:rsidR="00E7063B">
              <w:rPr>
                <w:noProof/>
                <w:webHidden/>
              </w:rPr>
              <w:fldChar w:fldCharType="end"/>
            </w:r>
          </w:hyperlink>
        </w:p>
        <w:p w14:paraId="54C2C37A" w14:textId="77777777" w:rsidR="00E7063B" w:rsidRDefault="00CC4E70">
          <w:pPr>
            <w:pStyle w:val="30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0973" w:history="1">
            <w:r w:rsidR="00E7063B" w:rsidRPr="00A17525">
              <w:rPr>
                <w:rStyle w:val="a8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5.5.1</w:t>
            </w:r>
            <w:r w:rsidR="00E7063B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E7063B" w:rsidRPr="00A17525">
              <w:rPr>
                <w:rStyle w:val="a8"/>
                <w:rFonts w:hint="eastAsia"/>
                <w:noProof/>
              </w:rPr>
              <w:t>功能</w:t>
            </w:r>
            <w:r w:rsidR="00E7063B" w:rsidRPr="00A17525">
              <w:rPr>
                <w:rStyle w:val="a8"/>
                <w:noProof/>
              </w:rPr>
              <w:t>IPO</w:t>
            </w:r>
            <w:r w:rsidR="00E7063B" w:rsidRPr="00A17525">
              <w:rPr>
                <w:rStyle w:val="a8"/>
                <w:rFonts w:hint="eastAsia"/>
                <w:noProof/>
              </w:rPr>
              <w:t>图</w:t>
            </w:r>
            <w:r w:rsidR="00E7063B">
              <w:rPr>
                <w:noProof/>
                <w:webHidden/>
              </w:rPr>
              <w:tab/>
            </w:r>
            <w:r w:rsidR="00E7063B">
              <w:rPr>
                <w:noProof/>
                <w:webHidden/>
              </w:rPr>
              <w:fldChar w:fldCharType="begin"/>
            </w:r>
            <w:r w:rsidR="00E7063B">
              <w:rPr>
                <w:noProof/>
                <w:webHidden/>
              </w:rPr>
              <w:instrText xml:space="preserve"> PAGEREF _Toc416640973 \h </w:instrText>
            </w:r>
            <w:r w:rsidR="00E7063B">
              <w:rPr>
                <w:noProof/>
                <w:webHidden/>
              </w:rPr>
            </w:r>
            <w:r w:rsidR="00E7063B">
              <w:rPr>
                <w:noProof/>
                <w:webHidden/>
              </w:rPr>
              <w:fldChar w:fldCharType="separate"/>
            </w:r>
            <w:r w:rsidR="00E7063B">
              <w:rPr>
                <w:noProof/>
                <w:webHidden/>
              </w:rPr>
              <w:t>54</w:t>
            </w:r>
            <w:r w:rsidR="00E7063B">
              <w:rPr>
                <w:noProof/>
                <w:webHidden/>
              </w:rPr>
              <w:fldChar w:fldCharType="end"/>
            </w:r>
          </w:hyperlink>
        </w:p>
        <w:p w14:paraId="4ED1FE67" w14:textId="77777777" w:rsidR="00E7063B" w:rsidRDefault="00CC4E70">
          <w:pPr>
            <w:pStyle w:val="30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0974" w:history="1">
            <w:r w:rsidR="00E7063B" w:rsidRPr="00A17525">
              <w:rPr>
                <w:rStyle w:val="a8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5.5.2</w:t>
            </w:r>
            <w:r w:rsidR="00E7063B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E7063B" w:rsidRPr="00A17525">
              <w:rPr>
                <w:rStyle w:val="a8"/>
                <w:rFonts w:hint="eastAsia"/>
                <w:noProof/>
              </w:rPr>
              <w:t>时序图</w:t>
            </w:r>
            <w:r w:rsidR="00E7063B">
              <w:rPr>
                <w:noProof/>
                <w:webHidden/>
              </w:rPr>
              <w:tab/>
            </w:r>
            <w:r w:rsidR="00E7063B">
              <w:rPr>
                <w:noProof/>
                <w:webHidden/>
              </w:rPr>
              <w:fldChar w:fldCharType="begin"/>
            </w:r>
            <w:r w:rsidR="00E7063B">
              <w:rPr>
                <w:noProof/>
                <w:webHidden/>
              </w:rPr>
              <w:instrText xml:space="preserve"> PAGEREF _Toc416640974 \h </w:instrText>
            </w:r>
            <w:r w:rsidR="00E7063B">
              <w:rPr>
                <w:noProof/>
                <w:webHidden/>
              </w:rPr>
            </w:r>
            <w:r w:rsidR="00E7063B">
              <w:rPr>
                <w:noProof/>
                <w:webHidden/>
              </w:rPr>
              <w:fldChar w:fldCharType="separate"/>
            </w:r>
            <w:r w:rsidR="00E7063B">
              <w:rPr>
                <w:noProof/>
                <w:webHidden/>
              </w:rPr>
              <w:t>55</w:t>
            </w:r>
            <w:r w:rsidR="00E7063B">
              <w:rPr>
                <w:noProof/>
                <w:webHidden/>
              </w:rPr>
              <w:fldChar w:fldCharType="end"/>
            </w:r>
          </w:hyperlink>
        </w:p>
        <w:p w14:paraId="6919A283" w14:textId="77777777" w:rsidR="00E7063B" w:rsidRDefault="00CC4E70">
          <w:pPr>
            <w:pStyle w:val="30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0975" w:history="1">
            <w:r w:rsidR="00E7063B" w:rsidRPr="00A17525">
              <w:rPr>
                <w:rStyle w:val="a8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5.5.3</w:t>
            </w:r>
            <w:r w:rsidR="00E7063B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E7063B" w:rsidRPr="00A17525">
              <w:rPr>
                <w:rStyle w:val="a8"/>
                <w:rFonts w:hint="eastAsia"/>
                <w:noProof/>
              </w:rPr>
              <w:t>类图</w:t>
            </w:r>
            <w:r w:rsidR="00E7063B">
              <w:rPr>
                <w:noProof/>
                <w:webHidden/>
              </w:rPr>
              <w:tab/>
            </w:r>
            <w:r w:rsidR="00E7063B">
              <w:rPr>
                <w:noProof/>
                <w:webHidden/>
              </w:rPr>
              <w:fldChar w:fldCharType="begin"/>
            </w:r>
            <w:r w:rsidR="00E7063B">
              <w:rPr>
                <w:noProof/>
                <w:webHidden/>
              </w:rPr>
              <w:instrText xml:space="preserve"> PAGEREF _Toc416640975 \h </w:instrText>
            </w:r>
            <w:r w:rsidR="00E7063B">
              <w:rPr>
                <w:noProof/>
                <w:webHidden/>
              </w:rPr>
            </w:r>
            <w:r w:rsidR="00E7063B">
              <w:rPr>
                <w:noProof/>
                <w:webHidden/>
              </w:rPr>
              <w:fldChar w:fldCharType="separate"/>
            </w:r>
            <w:r w:rsidR="00E7063B">
              <w:rPr>
                <w:noProof/>
                <w:webHidden/>
              </w:rPr>
              <w:t>55</w:t>
            </w:r>
            <w:r w:rsidR="00E7063B">
              <w:rPr>
                <w:noProof/>
                <w:webHidden/>
              </w:rPr>
              <w:fldChar w:fldCharType="end"/>
            </w:r>
          </w:hyperlink>
        </w:p>
        <w:p w14:paraId="177C676A" w14:textId="77777777" w:rsidR="00E7063B" w:rsidRDefault="00CC4E70">
          <w:pPr>
            <w:pStyle w:val="30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0976" w:history="1">
            <w:r w:rsidR="00E7063B" w:rsidRPr="00A17525">
              <w:rPr>
                <w:rStyle w:val="a8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5.5.4</w:t>
            </w:r>
            <w:r w:rsidR="00E7063B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E7063B" w:rsidRPr="00A17525">
              <w:rPr>
                <w:rStyle w:val="a8"/>
                <w:rFonts w:hint="eastAsia"/>
                <w:noProof/>
              </w:rPr>
              <w:t>代码构成</w:t>
            </w:r>
            <w:r w:rsidR="00E7063B">
              <w:rPr>
                <w:noProof/>
                <w:webHidden/>
              </w:rPr>
              <w:tab/>
            </w:r>
            <w:r w:rsidR="00E7063B">
              <w:rPr>
                <w:noProof/>
                <w:webHidden/>
              </w:rPr>
              <w:fldChar w:fldCharType="begin"/>
            </w:r>
            <w:r w:rsidR="00E7063B">
              <w:rPr>
                <w:noProof/>
                <w:webHidden/>
              </w:rPr>
              <w:instrText xml:space="preserve"> PAGEREF _Toc416640976 \h </w:instrText>
            </w:r>
            <w:r w:rsidR="00E7063B">
              <w:rPr>
                <w:noProof/>
                <w:webHidden/>
              </w:rPr>
            </w:r>
            <w:r w:rsidR="00E7063B">
              <w:rPr>
                <w:noProof/>
                <w:webHidden/>
              </w:rPr>
              <w:fldChar w:fldCharType="separate"/>
            </w:r>
            <w:r w:rsidR="00E7063B">
              <w:rPr>
                <w:noProof/>
                <w:webHidden/>
              </w:rPr>
              <w:t>56</w:t>
            </w:r>
            <w:r w:rsidR="00E7063B">
              <w:rPr>
                <w:noProof/>
                <w:webHidden/>
              </w:rPr>
              <w:fldChar w:fldCharType="end"/>
            </w:r>
          </w:hyperlink>
        </w:p>
        <w:p w14:paraId="1A980F99" w14:textId="77777777" w:rsidR="00E7063B" w:rsidRDefault="00CC4E70">
          <w:pPr>
            <w:pStyle w:val="30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0977" w:history="1">
            <w:r w:rsidR="00E7063B" w:rsidRPr="00A17525">
              <w:rPr>
                <w:rStyle w:val="a8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5.5.5</w:t>
            </w:r>
            <w:r w:rsidR="00E7063B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E7063B" w:rsidRPr="00A17525">
              <w:rPr>
                <w:rStyle w:val="a8"/>
                <w:rFonts w:hint="eastAsia"/>
                <w:noProof/>
              </w:rPr>
              <w:t>配置文件</w:t>
            </w:r>
            <w:r w:rsidR="00E7063B">
              <w:rPr>
                <w:noProof/>
                <w:webHidden/>
              </w:rPr>
              <w:tab/>
            </w:r>
            <w:r w:rsidR="00E7063B">
              <w:rPr>
                <w:noProof/>
                <w:webHidden/>
              </w:rPr>
              <w:fldChar w:fldCharType="begin"/>
            </w:r>
            <w:r w:rsidR="00E7063B">
              <w:rPr>
                <w:noProof/>
                <w:webHidden/>
              </w:rPr>
              <w:instrText xml:space="preserve"> PAGEREF _Toc416640977 \h </w:instrText>
            </w:r>
            <w:r w:rsidR="00E7063B">
              <w:rPr>
                <w:noProof/>
                <w:webHidden/>
              </w:rPr>
            </w:r>
            <w:r w:rsidR="00E7063B">
              <w:rPr>
                <w:noProof/>
                <w:webHidden/>
              </w:rPr>
              <w:fldChar w:fldCharType="separate"/>
            </w:r>
            <w:r w:rsidR="00E7063B">
              <w:rPr>
                <w:noProof/>
                <w:webHidden/>
              </w:rPr>
              <w:t>56</w:t>
            </w:r>
            <w:r w:rsidR="00E7063B">
              <w:rPr>
                <w:noProof/>
                <w:webHidden/>
              </w:rPr>
              <w:fldChar w:fldCharType="end"/>
            </w:r>
          </w:hyperlink>
        </w:p>
        <w:p w14:paraId="569B1C00" w14:textId="77777777" w:rsidR="00E7063B" w:rsidRDefault="00CC4E70">
          <w:pPr>
            <w:pStyle w:val="30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0978" w:history="1">
            <w:r w:rsidR="00E7063B" w:rsidRPr="00A17525">
              <w:rPr>
                <w:rStyle w:val="a8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5.5.6</w:t>
            </w:r>
            <w:r w:rsidR="00E7063B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E7063B" w:rsidRPr="00A17525">
              <w:rPr>
                <w:rStyle w:val="a8"/>
                <w:rFonts w:hint="eastAsia"/>
                <w:noProof/>
              </w:rPr>
              <w:t>数据库脚本</w:t>
            </w:r>
            <w:r w:rsidR="00E7063B">
              <w:rPr>
                <w:noProof/>
                <w:webHidden/>
              </w:rPr>
              <w:tab/>
            </w:r>
            <w:r w:rsidR="00E7063B">
              <w:rPr>
                <w:noProof/>
                <w:webHidden/>
              </w:rPr>
              <w:fldChar w:fldCharType="begin"/>
            </w:r>
            <w:r w:rsidR="00E7063B">
              <w:rPr>
                <w:noProof/>
                <w:webHidden/>
              </w:rPr>
              <w:instrText xml:space="preserve"> PAGEREF _Toc416640978 \h </w:instrText>
            </w:r>
            <w:r w:rsidR="00E7063B">
              <w:rPr>
                <w:noProof/>
                <w:webHidden/>
              </w:rPr>
            </w:r>
            <w:r w:rsidR="00E7063B">
              <w:rPr>
                <w:noProof/>
                <w:webHidden/>
              </w:rPr>
              <w:fldChar w:fldCharType="separate"/>
            </w:r>
            <w:r w:rsidR="00E7063B">
              <w:rPr>
                <w:noProof/>
                <w:webHidden/>
              </w:rPr>
              <w:t>57</w:t>
            </w:r>
            <w:r w:rsidR="00E7063B">
              <w:rPr>
                <w:noProof/>
                <w:webHidden/>
              </w:rPr>
              <w:fldChar w:fldCharType="end"/>
            </w:r>
          </w:hyperlink>
        </w:p>
        <w:p w14:paraId="178E076A" w14:textId="77777777" w:rsidR="00E7063B" w:rsidRDefault="00CC4E70">
          <w:pPr>
            <w:pStyle w:val="20"/>
            <w:tabs>
              <w:tab w:val="left" w:pos="168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0979" w:history="1">
            <w:r w:rsidR="00E7063B" w:rsidRPr="00A17525">
              <w:rPr>
                <w:rStyle w:val="a8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5.6</w:t>
            </w:r>
            <w:r w:rsidR="00E7063B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E7063B" w:rsidRPr="00A17525">
              <w:rPr>
                <w:rStyle w:val="a8"/>
                <w:rFonts w:hint="eastAsia"/>
                <w:noProof/>
              </w:rPr>
              <w:t>角色权限分配</w:t>
            </w:r>
            <w:r w:rsidR="00E7063B">
              <w:rPr>
                <w:noProof/>
                <w:webHidden/>
              </w:rPr>
              <w:tab/>
            </w:r>
            <w:r w:rsidR="00E7063B">
              <w:rPr>
                <w:noProof/>
                <w:webHidden/>
              </w:rPr>
              <w:fldChar w:fldCharType="begin"/>
            </w:r>
            <w:r w:rsidR="00E7063B">
              <w:rPr>
                <w:noProof/>
                <w:webHidden/>
              </w:rPr>
              <w:instrText xml:space="preserve"> PAGEREF _Toc416640979 \h </w:instrText>
            </w:r>
            <w:r w:rsidR="00E7063B">
              <w:rPr>
                <w:noProof/>
                <w:webHidden/>
              </w:rPr>
            </w:r>
            <w:r w:rsidR="00E7063B">
              <w:rPr>
                <w:noProof/>
                <w:webHidden/>
              </w:rPr>
              <w:fldChar w:fldCharType="separate"/>
            </w:r>
            <w:r w:rsidR="00E7063B">
              <w:rPr>
                <w:noProof/>
                <w:webHidden/>
              </w:rPr>
              <w:t>58</w:t>
            </w:r>
            <w:r w:rsidR="00E7063B">
              <w:rPr>
                <w:noProof/>
                <w:webHidden/>
              </w:rPr>
              <w:fldChar w:fldCharType="end"/>
            </w:r>
          </w:hyperlink>
        </w:p>
        <w:p w14:paraId="3EBF3810" w14:textId="77777777" w:rsidR="00E7063B" w:rsidRDefault="00CC4E70">
          <w:pPr>
            <w:pStyle w:val="30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0980" w:history="1">
            <w:r w:rsidR="00E7063B" w:rsidRPr="00A17525">
              <w:rPr>
                <w:rStyle w:val="a8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5.6.1</w:t>
            </w:r>
            <w:r w:rsidR="00E7063B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E7063B" w:rsidRPr="00A17525">
              <w:rPr>
                <w:rStyle w:val="a8"/>
                <w:rFonts w:hint="eastAsia"/>
                <w:noProof/>
              </w:rPr>
              <w:t>功能</w:t>
            </w:r>
            <w:r w:rsidR="00E7063B" w:rsidRPr="00A17525">
              <w:rPr>
                <w:rStyle w:val="a8"/>
                <w:noProof/>
              </w:rPr>
              <w:t>IPO</w:t>
            </w:r>
            <w:r w:rsidR="00E7063B" w:rsidRPr="00A17525">
              <w:rPr>
                <w:rStyle w:val="a8"/>
                <w:rFonts w:hint="eastAsia"/>
                <w:noProof/>
              </w:rPr>
              <w:t>图</w:t>
            </w:r>
            <w:r w:rsidR="00E7063B">
              <w:rPr>
                <w:noProof/>
                <w:webHidden/>
              </w:rPr>
              <w:tab/>
            </w:r>
            <w:r w:rsidR="00E7063B">
              <w:rPr>
                <w:noProof/>
                <w:webHidden/>
              </w:rPr>
              <w:fldChar w:fldCharType="begin"/>
            </w:r>
            <w:r w:rsidR="00E7063B">
              <w:rPr>
                <w:noProof/>
                <w:webHidden/>
              </w:rPr>
              <w:instrText xml:space="preserve"> PAGEREF _Toc416640980 \h </w:instrText>
            </w:r>
            <w:r w:rsidR="00E7063B">
              <w:rPr>
                <w:noProof/>
                <w:webHidden/>
              </w:rPr>
            </w:r>
            <w:r w:rsidR="00E7063B">
              <w:rPr>
                <w:noProof/>
                <w:webHidden/>
              </w:rPr>
              <w:fldChar w:fldCharType="separate"/>
            </w:r>
            <w:r w:rsidR="00E7063B">
              <w:rPr>
                <w:noProof/>
                <w:webHidden/>
              </w:rPr>
              <w:t>58</w:t>
            </w:r>
            <w:r w:rsidR="00E7063B">
              <w:rPr>
                <w:noProof/>
                <w:webHidden/>
              </w:rPr>
              <w:fldChar w:fldCharType="end"/>
            </w:r>
          </w:hyperlink>
        </w:p>
        <w:p w14:paraId="48D68D63" w14:textId="77777777" w:rsidR="00E7063B" w:rsidRDefault="00CC4E70">
          <w:pPr>
            <w:pStyle w:val="30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0981" w:history="1">
            <w:r w:rsidR="00E7063B" w:rsidRPr="00A17525">
              <w:rPr>
                <w:rStyle w:val="a8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5.6.2</w:t>
            </w:r>
            <w:r w:rsidR="00E7063B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E7063B" w:rsidRPr="00A17525">
              <w:rPr>
                <w:rStyle w:val="a8"/>
                <w:rFonts w:hint="eastAsia"/>
                <w:noProof/>
              </w:rPr>
              <w:t>时序图</w:t>
            </w:r>
            <w:r w:rsidR="00E7063B">
              <w:rPr>
                <w:noProof/>
                <w:webHidden/>
              </w:rPr>
              <w:tab/>
            </w:r>
            <w:r w:rsidR="00E7063B">
              <w:rPr>
                <w:noProof/>
                <w:webHidden/>
              </w:rPr>
              <w:fldChar w:fldCharType="begin"/>
            </w:r>
            <w:r w:rsidR="00E7063B">
              <w:rPr>
                <w:noProof/>
                <w:webHidden/>
              </w:rPr>
              <w:instrText xml:space="preserve"> PAGEREF _Toc416640981 \h </w:instrText>
            </w:r>
            <w:r w:rsidR="00E7063B">
              <w:rPr>
                <w:noProof/>
                <w:webHidden/>
              </w:rPr>
            </w:r>
            <w:r w:rsidR="00E7063B">
              <w:rPr>
                <w:noProof/>
                <w:webHidden/>
              </w:rPr>
              <w:fldChar w:fldCharType="separate"/>
            </w:r>
            <w:r w:rsidR="00E7063B">
              <w:rPr>
                <w:noProof/>
                <w:webHidden/>
              </w:rPr>
              <w:t>58</w:t>
            </w:r>
            <w:r w:rsidR="00E7063B">
              <w:rPr>
                <w:noProof/>
                <w:webHidden/>
              </w:rPr>
              <w:fldChar w:fldCharType="end"/>
            </w:r>
          </w:hyperlink>
        </w:p>
        <w:p w14:paraId="69FAE50E" w14:textId="77777777" w:rsidR="00E7063B" w:rsidRDefault="00CC4E70">
          <w:pPr>
            <w:pStyle w:val="30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0982" w:history="1">
            <w:r w:rsidR="00E7063B" w:rsidRPr="00A17525">
              <w:rPr>
                <w:rStyle w:val="a8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5.6.3</w:t>
            </w:r>
            <w:r w:rsidR="00E7063B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E7063B" w:rsidRPr="00A17525">
              <w:rPr>
                <w:rStyle w:val="a8"/>
                <w:rFonts w:hint="eastAsia"/>
                <w:noProof/>
              </w:rPr>
              <w:t>类图</w:t>
            </w:r>
            <w:r w:rsidR="00E7063B">
              <w:rPr>
                <w:noProof/>
                <w:webHidden/>
              </w:rPr>
              <w:tab/>
            </w:r>
            <w:r w:rsidR="00E7063B">
              <w:rPr>
                <w:noProof/>
                <w:webHidden/>
              </w:rPr>
              <w:fldChar w:fldCharType="begin"/>
            </w:r>
            <w:r w:rsidR="00E7063B">
              <w:rPr>
                <w:noProof/>
                <w:webHidden/>
              </w:rPr>
              <w:instrText xml:space="preserve"> PAGEREF _Toc416640982 \h </w:instrText>
            </w:r>
            <w:r w:rsidR="00E7063B">
              <w:rPr>
                <w:noProof/>
                <w:webHidden/>
              </w:rPr>
            </w:r>
            <w:r w:rsidR="00E7063B">
              <w:rPr>
                <w:noProof/>
                <w:webHidden/>
              </w:rPr>
              <w:fldChar w:fldCharType="separate"/>
            </w:r>
            <w:r w:rsidR="00E7063B">
              <w:rPr>
                <w:noProof/>
                <w:webHidden/>
              </w:rPr>
              <w:t>59</w:t>
            </w:r>
            <w:r w:rsidR="00E7063B">
              <w:rPr>
                <w:noProof/>
                <w:webHidden/>
              </w:rPr>
              <w:fldChar w:fldCharType="end"/>
            </w:r>
          </w:hyperlink>
        </w:p>
        <w:p w14:paraId="59323EF9" w14:textId="77777777" w:rsidR="00E7063B" w:rsidRDefault="00CC4E70">
          <w:pPr>
            <w:pStyle w:val="30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0983" w:history="1">
            <w:r w:rsidR="00E7063B" w:rsidRPr="00A17525">
              <w:rPr>
                <w:rStyle w:val="a8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5.6.4</w:t>
            </w:r>
            <w:r w:rsidR="00E7063B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E7063B" w:rsidRPr="00A17525">
              <w:rPr>
                <w:rStyle w:val="a8"/>
                <w:rFonts w:hint="eastAsia"/>
                <w:noProof/>
              </w:rPr>
              <w:t>代码构成</w:t>
            </w:r>
            <w:r w:rsidR="00E7063B">
              <w:rPr>
                <w:noProof/>
                <w:webHidden/>
              </w:rPr>
              <w:tab/>
            </w:r>
            <w:r w:rsidR="00E7063B">
              <w:rPr>
                <w:noProof/>
                <w:webHidden/>
              </w:rPr>
              <w:fldChar w:fldCharType="begin"/>
            </w:r>
            <w:r w:rsidR="00E7063B">
              <w:rPr>
                <w:noProof/>
                <w:webHidden/>
              </w:rPr>
              <w:instrText xml:space="preserve"> PAGEREF _Toc416640983 \h </w:instrText>
            </w:r>
            <w:r w:rsidR="00E7063B">
              <w:rPr>
                <w:noProof/>
                <w:webHidden/>
              </w:rPr>
            </w:r>
            <w:r w:rsidR="00E7063B">
              <w:rPr>
                <w:noProof/>
                <w:webHidden/>
              </w:rPr>
              <w:fldChar w:fldCharType="separate"/>
            </w:r>
            <w:r w:rsidR="00E7063B">
              <w:rPr>
                <w:noProof/>
                <w:webHidden/>
              </w:rPr>
              <w:t>59</w:t>
            </w:r>
            <w:r w:rsidR="00E7063B">
              <w:rPr>
                <w:noProof/>
                <w:webHidden/>
              </w:rPr>
              <w:fldChar w:fldCharType="end"/>
            </w:r>
          </w:hyperlink>
        </w:p>
        <w:p w14:paraId="77A6BE14" w14:textId="77777777" w:rsidR="00E7063B" w:rsidRDefault="00CC4E70">
          <w:pPr>
            <w:pStyle w:val="30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0984" w:history="1">
            <w:r w:rsidR="00E7063B" w:rsidRPr="00A17525">
              <w:rPr>
                <w:rStyle w:val="a8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5.6.5</w:t>
            </w:r>
            <w:r w:rsidR="00E7063B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E7063B" w:rsidRPr="00A17525">
              <w:rPr>
                <w:rStyle w:val="a8"/>
                <w:rFonts w:hint="eastAsia"/>
                <w:noProof/>
              </w:rPr>
              <w:t>配置文件</w:t>
            </w:r>
            <w:r w:rsidR="00E7063B">
              <w:rPr>
                <w:noProof/>
                <w:webHidden/>
              </w:rPr>
              <w:tab/>
            </w:r>
            <w:r w:rsidR="00E7063B">
              <w:rPr>
                <w:noProof/>
                <w:webHidden/>
              </w:rPr>
              <w:fldChar w:fldCharType="begin"/>
            </w:r>
            <w:r w:rsidR="00E7063B">
              <w:rPr>
                <w:noProof/>
                <w:webHidden/>
              </w:rPr>
              <w:instrText xml:space="preserve"> PAGEREF _Toc416640984 \h </w:instrText>
            </w:r>
            <w:r w:rsidR="00E7063B">
              <w:rPr>
                <w:noProof/>
                <w:webHidden/>
              </w:rPr>
            </w:r>
            <w:r w:rsidR="00E7063B">
              <w:rPr>
                <w:noProof/>
                <w:webHidden/>
              </w:rPr>
              <w:fldChar w:fldCharType="separate"/>
            </w:r>
            <w:r w:rsidR="00E7063B">
              <w:rPr>
                <w:noProof/>
                <w:webHidden/>
              </w:rPr>
              <w:t>59</w:t>
            </w:r>
            <w:r w:rsidR="00E7063B">
              <w:rPr>
                <w:noProof/>
                <w:webHidden/>
              </w:rPr>
              <w:fldChar w:fldCharType="end"/>
            </w:r>
          </w:hyperlink>
        </w:p>
        <w:p w14:paraId="52D70D7C" w14:textId="77777777" w:rsidR="00E7063B" w:rsidRDefault="00CC4E70">
          <w:pPr>
            <w:pStyle w:val="30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0985" w:history="1">
            <w:r w:rsidR="00E7063B" w:rsidRPr="00A17525">
              <w:rPr>
                <w:rStyle w:val="a8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5.6.6</w:t>
            </w:r>
            <w:r w:rsidR="00E7063B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E7063B" w:rsidRPr="00A17525">
              <w:rPr>
                <w:rStyle w:val="a8"/>
                <w:rFonts w:hint="eastAsia"/>
                <w:noProof/>
              </w:rPr>
              <w:t>数据库脚本</w:t>
            </w:r>
            <w:r w:rsidR="00E7063B">
              <w:rPr>
                <w:noProof/>
                <w:webHidden/>
              </w:rPr>
              <w:tab/>
            </w:r>
            <w:r w:rsidR="00E7063B">
              <w:rPr>
                <w:noProof/>
                <w:webHidden/>
              </w:rPr>
              <w:fldChar w:fldCharType="begin"/>
            </w:r>
            <w:r w:rsidR="00E7063B">
              <w:rPr>
                <w:noProof/>
                <w:webHidden/>
              </w:rPr>
              <w:instrText xml:space="preserve"> PAGEREF _Toc416640985 \h </w:instrText>
            </w:r>
            <w:r w:rsidR="00E7063B">
              <w:rPr>
                <w:noProof/>
                <w:webHidden/>
              </w:rPr>
            </w:r>
            <w:r w:rsidR="00E7063B">
              <w:rPr>
                <w:noProof/>
                <w:webHidden/>
              </w:rPr>
              <w:fldChar w:fldCharType="separate"/>
            </w:r>
            <w:r w:rsidR="00E7063B">
              <w:rPr>
                <w:noProof/>
                <w:webHidden/>
              </w:rPr>
              <w:t>60</w:t>
            </w:r>
            <w:r w:rsidR="00E7063B">
              <w:rPr>
                <w:noProof/>
                <w:webHidden/>
              </w:rPr>
              <w:fldChar w:fldCharType="end"/>
            </w:r>
          </w:hyperlink>
        </w:p>
        <w:p w14:paraId="1F2D3094" w14:textId="77777777" w:rsidR="00E7063B" w:rsidRDefault="00CC4E70">
          <w:pPr>
            <w:pStyle w:val="10"/>
            <w:tabs>
              <w:tab w:val="left" w:pos="1260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0986" w:history="1">
            <w:r w:rsidR="00E7063B" w:rsidRPr="00A17525">
              <w:rPr>
                <w:rStyle w:val="a8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6</w:t>
            </w:r>
            <w:r w:rsidR="00E7063B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E7063B" w:rsidRPr="00A17525">
              <w:rPr>
                <w:rStyle w:val="a8"/>
                <w:rFonts w:hint="eastAsia"/>
                <w:noProof/>
              </w:rPr>
              <w:t>菜单</w:t>
            </w:r>
            <w:r w:rsidR="00E7063B" w:rsidRPr="00A17525">
              <w:rPr>
                <w:rStyle w:val="a8"/>
                <w:noProof/>
              </w:rPr>
              <w:t>/</w:t>
            </w:r>
            <w:r w:rsidR="00E7063B" w:rsidRPr="00A17525">
              <w:rPr>
                <w:rStyle w:val="a8"/>
                <w:rFonts w:hint="eastAsia"/>
                <w:noProof/>
              </w:rPr>
              <w:t>菜品管理模块</w:t>
            </w:r>
            <w:r w:rsidR="00E7063B" w:rsidRPr="00A17525">
              <w:rPr>
                <w:rStyle w:val="a8"/>
                <w:noProof/>
              </w:rPr>
              <w:t xml:space="preserve"> (eorder-dish)</w:t>
            </w:r>
            <w:r w:rsidR="00E7063B">
              <w:rPr>
                <w:noProof/>
                <w:webHidden/>
              </w:rPr>
              <w:tab/>
            </w:r>
            <w:r w:rsidR="00E7063B">
              <w:rPr>
                <w:noProof/>
                <w:webHidden/>
              </w:rPr>
              <w:fldChar w:fldCharType="begin"/>
            </w:r>
            <w:r w:rsidR="00E7063B">
              <w:rPr>
                <w:noProof/>
                <w:webHidden/>
              </w:rPr>
              <w:instrText xml:space="preserve"> PAGEREF _Toc416640986 \h </w:instrText>
            </w:r>
            <w:r w:rsidR="00E7063B">
              <w:rPr>
                <w:noProof/>
                <w:webHidden/>
              </w:rPr>
            </w:r>
            <w:r w:rsidR="00E7063B">
              <w:rPr>
                <w:noProof/>
                <w:webHidden/>
              </w:rPr>
              <w:fldChar w:fldCharType="separate"/>
            </w:r>
            <w:r w:rsidR="00E7063B">
              <w:rPr>
                <w:noProof/>
                <w:webHidden/>
              </w:rPr>
              <w:t>60</w:t>
            </w:r>
            <w:r w:rsidR="00E7063B">
              <w:rPr>
                <w:noProof/>
                <w:webHidden/>
              </w:rPr>
              <w:fldChar w:fldCharType="end"/>
            </w:r>
          </w:hyperlink>
        </w:p>
        <w:p w14:paraId="23AD7223" w14:textId="77777777" w:rsidR="00E7063B" w:rsidRDefault="00CC4E70">
          <w:pPr>
            <w:pStyle w:val="20"/>
            <w:tabs>
              <w:tab w:val="left" w:pos="168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0987" w:history="1">
            <w:r w:rsidR="00E7063B" w:rsidRPr="00A17525">
              <w:rPr>
                <w:rStyle w:val="a8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6.1</w:t>
            </w:r>
            <w:r w:rsidR="00E7063B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E7063B" w:rsidRPr="00A17525">
              <w:rPr>
                <w:rStyle w:val="a8"/>
                <w:rFonts w:hint="eastAsia"/>
                <w:noProof/>
              </w:rPr>
              <w:t>创建</w:t>
            </w:r>
            <w:r w:rsidR="00E7063B" w:rsidRPr="00A17525">
              <w:rPr>
                <w:rStyle w:val="a8"/>
                <w:noProof/>
              </w:rPr>
              <w:t>/</w:t>
            </w:r>
            <w:r w:rsidR="00E7063B" w:rsidRPr="00A17525">
              <w:rPr>
                <w:rStyle w:val="a8"/>
                <w:rFonts w:hint="eastAsia"/>
                <w:noProof/>
              </w:rPr>
              <w:t>编辑菜单分类</w:t>
            </w:r>
            <w:r w:rsidR="00E7063B">
              <w:rPr>
                <w:noProof/>
                <w:webHidden/>
              </w:rPr>
              <w:tab/>
            </w:r>
            <w:r w:rsidR="00E7063B">
              <w:rPr>
                <w:noProof/>
                <w:webHidden/>
              </w:rPr>
              <w:fldChar w:fldCharType="begin"/>
            </w:r>
            <w:r w:rsidR="00E7063B">
              <w:rPr>
                <w:noProof/>
                <w:webHidden/>
              </w:rPr>
              <w:instrText xml:space="preserve"> PAGEREF _Toc416640987 \h </w:instrText>
            </w:r>
            <w:r w:rsidR="00E7063B">
              <w:rPr>
                <w:noProof/>
                <w:webHidden/>
              </w:rPr>
            </w:r>
            <w:r w:rsidR="00E7063B">
              <w:rPr>
                <w:noProof/>
                <w:webHidden/>
              </w:rPr>
              <w:fldChar w:fldCharType="separate"/>
            </w:r>
            <w:r w:rsidR="00E7063B">
              <w:rPr>
                <w:noProof/>
                <w:webHidden/>
              </w:rPr>
              <w:t>60</w:t>
            </w:r>
            <w:r w:rsidR="00E7063B">
              <w:rPr>
                <w:noProof/>
                <w:webHidden/>
              </w:rPr>
              <w:fldChar w:fldCharType="end"/>
            </w:r>
          </w:hyperlink>
        </w:p>
        <w:p w14:paraId="5000706C" w14:textId="77777777" w:rsidR="00E7063B" w:rsidRDefault="00CC4E70">
          <w:pPr>
            <w:pStyle w:val="30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0988" w:history="1">
            <w:r w:rsidR="00E7063B" w:rsidRPr="00A17525">
              <w:rPr>
                <w:rStyle w:val="a8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6.1.1</w:t>
            </w:r>
            <w:r w:rsidR="00E7063B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E7063B" w:rsidRPr="00A17525">
              <w:rPr>
                <w:rStyle w:val="a8"/>
                <w:rFonts w:hint="eastAsia"/>
                <w:noProof/>
              </w:rPr>
              <w:t>功能</w:t>
            </w:r>
            <w:r w:rsidR="00E7063B" w:rsidRPr="00A17525">
              <w:rPr>
                <w:rStyle w:val="a8"/>
                <w:noProof/>
              </w:rPr>
              <w:t>IPO</w:t>
            </w:r>
            <w:r w:rsidR="00E7063B" w:rsidRPr="00A17525">
              <w:rPr>
                <w:rStyle w:val="a8"/>
                <w:rFonts w:hint="eastAsia"/>
                <w:noProof/>
              </w:rPr>
              <w:t>图</w:t>
            </w:r>
            <w:r w:rsidR="00E7063B">
              <w:rPr>
                <w:noProof/>
                <w:webHidden/>
              </w:rPr>
              <w:tab/>
            </w:r>
            <w:r w:rsidR="00E7063B">
              <w:rPr>
                <w:noProof/>
                <w:webHidden/>
              </w:rPr>
              <w:fldChar w:fldCharType="begin"/>
            </w:r>
            <w:r w:rsidR="00E7063B">
              <w:rPr>
                <w:noProof/>
                <w:webHidden/>
              </w:rPr>
              <w:instrText xml:space="preserve"> PAGEREF _Toc416640988 \h </w:instrText>
            </w:r>
            <w:r w:rsidR="00E7063B">
              <w:rPr>
                <w:noProof/>
                <w:webHidden/>
              </w:rPr>
            </w:r>
            <w:r w:rsidR="00E7063B">
              <w:rPr>
                <w:noProof/>
                <w:webHidden/>
              </w:rPr>
              <w:fldChar w:fldCharType="separate"/>
            </w:r>
            <w:r w:rsidR="00E7063B">
              <w:rPr>
                <w:noProof/>
                <w:webHidden/>
              </w:rPr>
              <w:t>60</w:t>
            </w:r>
            <w:r w:rsidR="00E7063B">
              <w:rPr>
                <w:noProof/>
                <w:webHidden/>
              </w:rPr>
              <w:fldChar w:fldCharType="end"/>
            </w:r>
          </w:hyperlink>
        </w:p>
        <w:p w14:paraId="3BE5B28E" w14:textId="77777777" w:rsidR="00E7063B" w:rsidRDefault="00CC4E70">
          <w:pPr>
            <w:pStyle w:val="30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0989" w:history="1">
            <w:r w:rsidR="00E7063B" w:rsidRPr="00A17525">
              <w:rPr>
                <w:rStyle w:val="a8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6.1.2</w:t>
            </w:r>
            <w:r w:rsidR="00E7063B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E7063B" w:rsidRPr="00A17525">
              <w:rPr>
                <w:rStyle w:val="a8"/>
                <w:rFonts w:hint="eastAsia"/>
                <w:noProof/>
              </w:rPr>
              <w:t>时序图</w:t>
            </w:r>
            <w:r w:rsidR="00E7063B">
              <w:rPr>
                <w:noProof/>
                <w:webHidden/>
              </w:rPr>
              <w:tab/>
            </w:r>
            <w:r w:rsidR="00E7063B">
              <w:rPr>
                <w:noProof/>
                <w:webHidden/>
              </w:rPr>
              <w:fldChar w:fldCharType="begin"/>
            </w:r>
            <w:r w:rsidR="00E7063B">
              <w:rPr>
                <w:noProof/>
                <w:webHidden/>
              </w:rPr>
              <w:instrText xml:space="preserve"> PAGEREF _Toc416640989 \h </w:instrText>
            </w:r>
            <w:r w:rsidR="00E7063B">
              <w:rPr>
                <w:noProof/>
                <w:webHidden/>
              </w:rPr>
            </w:r>
            <w:r w:rsidR="00E7063B">
              <w:rPr>
                <w:noProof/>
                <w:webHidden/>
              </w:rPr>
              <w:fldChar w:fldCharType="separate"/>
            </w:r>
            <w:r w:rsidR="00E7063B">
              <w:rPr>
                <w:noProof/>
                <w:webHidden/>
              </w:rPr>
              <w:t>60</w:t>
            </w:r>
            <w:r w:rsidR="00E7063B">
              <w:rPr>
                <w:noProof/>
                <w:webHidden/>
              </w:rPr>
              <w:fldChar w:fldCharType="end"/>
            </w:r>
          </w:hyperlink>
        </w:p>
        <w:p w14:paraId="75FFCAD3" w14:textId="77777777" w:rsidR="00E7063B" w:rsidRDefault="00CC4E70">
          <w:pPr>
            <w:pStyle w:val="30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0990" w:history="1">
            <w:r w:rsidR="00E7063B" w:rsidRPr="00A17525">
              <w:rPr>
                <w:rStyle w:val="a8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6.1.3</w:t>
            </w:r>
            <w:r w:rsidR="00E7063B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E7063B" w:rsidRPr="00A17525">
              <w:rPr>
                <w:rStyle w:val="a8"/>
                <w:rFonts w:hint="eastAsia"/>
                <w:noProof/>
              </w:rPr>
              <w:t>代码构成</w:t>
            </w:r>
            <w:r w:rsidR="00E7063B">
              <w:rPr>
                <w:noProof/>
                <w:webHidden/>
              </w:rPr>
              <w:tab/>
            </w:r>
            <w:r w:rsidR="00E7063B">
              <w:rPr>
                <w:noProof/>
                <w:webHidden/>
              </w:rPr>
              <w:fldChar w:fldCharType="begin"/>
            </w:r>
            <w:r w:rsidR="00E7063B">
              <w:rPr>
                <w:noProof/>
                <w:webHidden/>
              </w:rPr>
              <w:instrText xml:space="preserve"> PAGEREF _Toc416640990 \h </w:instrText>
            </w:r>
            <w:r w:rsidR="00E7063B">
              <w:rPr>
                <w:noProof/>
                <w:webHidden/>
              </w:rPr>
            </w:r>
            <w:r w:rsidR="00E7063B">
              <w:rPr>
                <w:noProof/>
                <w:webHidden/>
              </w:rPr>
              <w:fldChar w:fldCharType="separate"/>
            </w:r>
            <w:r w:rsidR="00E7063B">
              <w:rPr>
                <w:noProof/>
                <w:webHidden/>
              </w:rPr>
              <w:t>62</w:t>
            </w:r>
            <w:r w:rsidR="00E7063B">
              <w:rPr>
                <w:noProof/>
                <w:webHidden/>
              </w:rPr>
              <w:fldChar w:fldCharType="end"/>
            </w:r>
          </w:hyperlink>
        </w:p>
        <w:p w14:paraId="7114E74D" w14:textId="77777777" w:rsidR="00E7063B" w:rsidRDefault="00CC4E70">
          <w:pPr>
            <w:pStyle w:val="30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0991" w:history="1">
            <w:r w:rsidR="00E7063B" w:rsidRPr="00A17525">
              <w:rPr>
                <w:rStyle w:val="a8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6.1.4</w:t>
            </w:r>
            <w:r w:rsidR="00E7063B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E7063B" w:rsidRPr="00A17525">
              <w:rPr>
                <w:rStyle w:val="a8"/>
                <w:rFonts w:hint="eastAsia"/>
                <w:noProof/>
              </w:rPr>
              <w:t>类图</w:t>
            </w:r>
            <w:r w:rsidR="00E7063B">
              <w:rPr>
                <w:noProof/>
                <w:webHidden/>
              </w:rPr>
              <w:tab/>
            </w:r>
            <w:r w:rsidR="00E7063B">
              <w:rPr>
                <w:noProof/>
                <w:webHidden/>
              </w:rPr>
              <w:fldChar w:fldCharType="begin"/>
            </w:r>
            <w:r w:rsidR="00E7063B">
              <w:rPr>
                <w:noProof/>
                <w:webHidden/>
              </w:rPr>
              <w:instrText xml:space="preserve"> PAGEREF _Toc416640991 \h </w:instrText>
            </w:r>
            <w:r w:rsidR="00E7063B">
              <w:rPr>
                <w:noProof/>
                <w:webHidden/>
              </w:rPr>
            </w:r>
            <w:r w:rsidR="00E7063B">
              <w:rPr>
                <w:noProof/>
                <w:webHidden/>
              </w:rPr>
              <w:fldChar w:fldCharType="separate"/>
            </w:r>
            <w:r w:rsidR="00E7063B">
              <w:rPr>
                <w:noProof/>
                <w:webHidden/>
              </w:rPr>
              <w:t>62</w:t>
            </w:r>
            <w:r w:rsidR="00E7063B">
              <w:rPr>
                <w:noProof/>
                <w:webHidden/>
              </w:rPr>
              <w:fldChar w:fldCharType="end"/>
            </w:r>
          </w:hyperlink>
        </w:p>
        <w:p w14:paraId="49FA6F7B" w14:textId="77777777" w:rsidR="00E7063B" w:rsidRDefault="00CC4E70">
          <w:pPr>
            <w:pStyle w:val="30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0992" w:history="1">
            <w:r w:rsidR="00E7063B" w:rsidRPr="00A17525">
              <w:rPr>
                <w:rStyle w:val="a8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6.1.5</w:t>
            </w:r>
            <w:r w:rsidR="00E7063B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E7063B" w:rsidRPr="00A17525">
              <w:rPr>
                <w:rStyle w:val="a8"/>
                <w:rFonts w:hint="eastAsia"/>
                <w:noProof/>
              </w:rPr>
              <w:t>配置文件</w:t>
            </w:r>
            <w:r w:rsidR="00E7063B">
              <w:rPr>
                <w:noProof/>
                <w:webHidden/>
              </w:rPr>
              <w:tab/>
            </w:r>
            <w:r w:rsidR="00E7063B">
              <w:rPr>
                <w:noProof/>
                <w:webHidden/>
              </w:rPr>
              <w:fldChar w:fldCharType="begin"/>
            </w:r>
            <w:r w:rsidR="00E7063B">
              <w:rPr>
                <w:noProof/>
                <w:webHidden/>
              </w:rPr>
              <w:instrText xml:space="preserve"> PAGEREF _Toc416640992 \h </w:instrText>
            </w:r>
            <w:r w:rsidR="00E7063B">
              <w:rPr>
                <w:noProof/>
                <w:webHidden/>
              </w:rPr>
            </w:r>
            <w:r w:rsidR="00E7063B">
              <w:rPr>
                <w:noProof/>
                <w:webHidden/>
              </w:rPr>
              <w:fldChar w:fldCharType="separate"/>
            </w:r>
            <w:r w:rsidR="00E7063B">
              <w:rPr>
                <w:noProof/>
                <w:webHidden/>
              </w:rPr>
              <w:t>62</w:t>
            </w:r>
            <w:r w:rsidR="00E7063B">
              <w:rPr>
                <w:noProof/>
                <w:webHidden/>
              </w:rPr>
              <w:fldChar w:fldCharType="end"/>
            </w:r>
          </w:hyperlink>
        </w:p>
        <w:p w14:paraId="27939AED" w14:textId="77777777" w:rsidR="00E7063B" w:rsidRDefault="00CC4E70">
          <w:pPr>
            <w:pStyle w:val="30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0993" w:history="1">
            <w:r w:rsidR="00E7063B" w:rsidRPr="00A17525">
              <w:rPr>
                <w:rStyle w:val="a8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6.1.6</w:t>
            </w:r>
            <w:r w:rsidR="00E7063B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E7063B" w:rsidRPr="00A17525">
              <w:rPr>
                <w:rStyle w:val="a8"/>
                <w:rFonts w:hint="eastAsia"/>
                <w:noProof/>
              </w:rPr>
              <w:t>数据库脚本</w:t>
            </w:r>
            <w:r w:rsidR="00E7063B">
              <w:rPr>
                <w:noProof/>
                <w:webHidden/>
              </w:rPr>
              <w:tab/>
            </w:r>
            <w:r w:rsidR="00E7063B">
              <w:rPr>
                <w:noProof/>
                <w:webHidden/>
              </w:rPr>
              <w:fldChar w:fldCharType="begin"/>
            </w:r>
            <w:r w:rsidR="00E7063B">
              <w:rPr>
                <w:noProof/>
                <w:webHidden/>
              </w:rPr>
              <w:instrText xml:space="preserve"> PAGEREF _Toc416640993 \h </w:instrText>
            </w:r>
            <w:r w:rsidR="00E7063B">
              <w:rPr>
                <w:noProof/>
                <w:webHidden/>
              </w:rPr>
            </w:r>
            <w:r w:rsidR="00E7063B">
              <w:rPr>
                <w:noProof/>
                <w:webHidden/>
              </w:rPr>
              <w:fldChar w:fldCharType="separate"/>
            </w:r>
            <w:r w:rsidR="00E7063B">
              <w:rPr>
                <w:noProof/>
                <w:webHidden/>
              </w:rPr>
              <w:t>64</w:t>
            </w:r>
            <w:r w:rsidR="00E7063B">
              <w:rPr>
                <w:noProof/>
                <w:webHidden/>
              </w:rPr>
              <w:fldChar w:fldCharType="end"/>
            </w:r>
          </w:hyperlink>
        </w:p>
        <w:p w14:paraId="64AB3662" w14:textId="77777777" w:rsidR="00E7063B" w:rsidRDefault="00CC4E70">
          <w:pPr>
            <w:pStyle w:val="20"/>
            <w:tabs>
              <w:tab w:val="left" w:pos="168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0994" w:history="1">
            <w:r w:rsidR="00E7063B" w:rsidRPr="00A17525">
              <w:rPr>
                <w:rStyle w:val="a8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6.2</w:t>
            </w:r>
            <w:r w:rsidR="00E7063B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E7063B" w:rsidRPr="00A17525">
              <w:rPr>
                <w:rStyle w:val="a8"/>
                <w:rFonts w:hint="eastAsia"/>
                <w:noProof/>
              </w:rPr>
              <w:t>删除菜单分类</w:t>
            </w:r>
            <w:r w:rsidR="00E7063B">
              <w:rPr>
                <w:noProof/>
                <w:webHidden/>
              </w:rPr>
              <w:tab/>
            </w:r>
            <w:r w:rsidR="00E7063B">
              <w:rPr>
                <w:noProof/>
                <w:webHidden/>
              </w:rPr>
              <w:fldChar w:fldCharType="begin"/>
            </w:r>
            <w:r w:rsidR="00E7063B">
              <w:rPr>
                <w:noProof/>
                <w:webHidden/>
              </w:rPr>
              <w:instrText xml:space="preserve"> PAGEREF _Toc416640994 \h </w:instrText>
            </w:r>
            <w:r w:rsidR="00E7063B">
              <w:rPr>
                <w:noProof/>
                <w:webHidden/>
              </w:rPr>
            </w:r>
            <w:r w:rsidR="00E7063B">
              <w:rPr>
                <w:noProof/>
                <w:webHidden/>
              </w:rPr>
              <w:fldChar w:fldCharType="separate"/>
            </w:r>
            <w:r w:rsidR="00E7063B">
              <w:rPr>
                <w:noProof/>
                <w:webHidden/>
              </w:rPr>
              <w:t>65</w:t>
            </w:r>
            <w:r w:rsidR="00E7063B">
              <w:rPr>
                <w:noProof/>
                <w:webHidden/>
              </w:rPr>
              <w:fldChar w:fldCharType="end"/>
            </w:r>
          </w:hyperlink>
        </w:p>
        <w:p w14:paraId="175247F6" w14:textId="77777777" w:rsidR="00E7063B" w:rsidRDefault="00CC4E70">
          <w:pPr>
            <w:pStyle w:val="30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0995" w:history="1">
            <w:r w:rsidR="00E7063B" w:rsidRPr="00A17525">
              <w:rPr>
                <w:rStyle w:val="a8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6.2.1</w:t>
            </w:r>
            <w:r w:rsidR="00E7063B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E7063B" w:rsidRPr="00A17525">
              <w:rPr>
                <w:rStyle w:val="a8"/>
                <w:rFonts w:hint="eastAsia"/>
                <w:noProof/>
              </w:rPr>
              <w:t>功能</w:t>
            </w:r>
            <w:r w:rsidR="00E7063B" w:rsidRPr="00A17525">
              <w:rPr>
                <w:rStyle w:val="a8"/>
                <w:noProof/>
              </w:rPr>
              <w:t>IPO</w:t>
            </w:r>
            <w:r w:rsidR="00E7063B" w:rsidRPr="00A17525">
              <w:rPr>
                <w:rStyle w:val="a8"/>
                <w:rFonts w:hint="eastAsia"/>
                <w:noProof/>
              </w:rPr>
              <w:t>图</w:t>
            </w:r>
            <w:r w:rsidR="00E7063B">
              <w:rPr>
                <w:noProof/>
                <w:webHidden/>
              </w:rPr>
              <w:tab/>
            </w:r>
            <w:r w:rsidR="00E7063B">
              <w:rPr>
                <w:noProof/>
                <w:webHidden/>
              </w:rPr>
              <w:fldChar w:fldCharType="begin"/>
            </w:r>
            <w:r w:rsidR="00E7063B">
              <w:rPr>
                <w:noProof/>
                <w:webHidden/>
              </w:rPr>
              <w:instrText xml:space="preserve"> PAGEREF _Toc416640995 \h </w:instrText>
            </w:r>
            <w:r w:rsidR="00E7063B">
              <w:rPr>
                <w:noProof/>
                <w:webHidden/>
              </w:rPr>
            </w:r>
            <w:r w:rsidR="00E7063B">
              <w:rPr>
                <w:noProof/>
                <w:webHidden/>
              </w:rPr>
              <w:fldChar w:fldCharType="separate"/>
            </w:r>
            <w:r w:rsidR="00E7063B">
              <w:rPr>
                <w:noProof/>
                <w:webHidden/>
              </w:rPr>
              <w:t>65</w:t>
            </w:r>
            <w:r w:rsidR="00E7063B">
              <w:rPr>
                <w:noProof/>
                <w:webHidden/>
              </w:rPr>
              <w:fldChar w:fldCharType="end"/>
            </w:r>
          </w:hyperlink>
        </w:p>
        <w:p w14:paraId="4A9F7398" w14:textId="77777777" w:rsidR="00E7063B" w:rsidRDefault="00CC4E70">
          <w:pPr>
            <w:pStyle w:val="30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0996" w:history="1">
            <w:r w:rsidR="00E7063B" w:rsidRPr="00A17525">
              <w:rPr>
                <w:rStyle w:val="a8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6.2.2</w:t>
            </w:r>
            <w:r w:rsidR="00E7063B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E7063B" w:rsidRPr="00A17525">
              <w:rPr>
                <w:rStyle w:val="a8"/>
                <w:rFonts w:hint="eastAsia"/>
                <w:noProof/>
              </w:rPr>
              <w:t>时序图</w:t>
            </w:r>
            <w:r w:rsidR="00E7063B">
              <w:rPr>
                <w:noProof/>
                <w:webHidden/>
              </w:rPr>
              <w:tab/>
            </w:r>
            <w:r w:rsidR="00E7063B">
              <w:rPr>
                <w:noProof/>
                <w:webHidden/>
              </w:rPr>
              <w:fldChar w:fldCharType="begin"/>
            </w:r>
            <w:r w:rsidR="00E7063B">
              <w:rPr>
                <w:noProof/>
                <w:webHidden/>
              </w:rPr>
              <w:instrText xml:space="preserve"> PAGEREF _Toc416640996 \h </w:instrText>
            </w:r>
            <w:r w:rsidR="00E7063B">
              <w:rPr>
                <w:noProof/>
                <w:webHidden/>
              </w:rPr>
            </w:r>
            <w:r w:rsidR="00E7063B">
              <w:rPr>
                <w:noProof/>
                <w:webHidden/>
              </w:rPr>
              <w:fldChar w:fldCharType="separate"/>
            </w:r>
            <w:r w:rsidR="00E7063B">
              <w:rPr>
                <w:noProof/>
                <w:webHidden/>
              </w:rPr>
              <w:t>65</w:t>
            </w:r>
            <w:r w:rsidR="00E7063B">
              <w:rPr>
                <w:noProof/>
                <w:webHidden/>
              </w:rPr>
              <w:fldChar w:fldCharType="end"/>
            </w:r>
          </w:hyperlink>
        </w:p>
        <w:p w14:paraId="62227624" w14:textId="77777777" w:rsidR="00E7063B" w:rsidRDefault="00CC4E70">
          <w:pPr>
            <w:pStyle w:val="30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0997" w:history="1">
            <w:r w:rsidR="00E7063B" w:rsidRPr="00A17525">
              <w:rPr>
                <w:rStyle w:val="a8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6.2.3</w:t>
            </w:r>
            <w:r w:rsidR="00E7063B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E7063B" w:rsidRPr="00A17525">
              <w:rPr>
                <w:rStyle w:val="a8"/>
                <w:rFonts w:hint="eastAsia"/>
                <w:noProof/>
              </w:rPr>
              <w:t>类图</w:t>
            </w:r>
            <w:r w:rsidR="00E7063B">
              <w:rPr>
                <w:noProof/>
                <w:webHidden/>
              </w:rPr>
              <w:tab/>
            </w:r>
            <w:r w:rsidR="00E7063B">
              <w:rPr>
                <w:noProof/>
                <w:webHidden/>
              </w:rPr>
              <w:fldChar w:fldCharType="begin"/>
            </w:r>
            <w:r w:rsidR="00E7063B">
              <w:rPr>
                <w:noProof/>
                <w:webHidden/>
              </w:rPr>
              <w:instrText xml:space="preserve"> PAGEREF _Toc416640997 \h </w:instrText>
            </w:r>
            <w:r w:rsidR="00E7063B">
              <w:rPr>
                <w:noProof/>
                <w:webHidden/>
              </w:rPr>
            </w:r>
            <w:r w:rsidR="00E7063B">
              <w:rPr>
                <w:noProof/>
                <w:webHidden/>
              </w:rPr>
              <w:fldChar w:fldCharType="separate"/>
            </w:r>
            <w:r w:rsidR="00E7063B">
              <w:rPr>
                <w:noProof/>
                <w:webHidden/>
              </w:rPr>
              <w:t>65</w:t>
            </w:r>
            <w:r w:rsidR="00E7063B">
              <w:rPr>
                <w:noProof/>
                <w:webHidden/>
              </w:rPr>
              <w:fldChar w:fldCharType="end"/>
            </w:r>
          </w:hyperlink>
        </w:p>
        <w:p w14:paraId="5F1B40CE" w14:textId="77777777" w:rsidR="00E7063B" w:rsidRDefault="00CC4E70">
          <w:pPr>
            <w:pStyle w:val="30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0998" w:history="1">
            <w:r w:rsidR="00E7063B" w:rsidRPr="00A17525">
              <w:rPr>
                <w:rStyle w:val="a8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6.2.4</w:t>
            </w:r>
            <w:r w:rsidR="00E7063B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E7063B" w:rsidRPr="00A17525">
              <w:rPr>
                <w:rStyle w:val="a8"/>
                <w:rFonts w:hint="eastAsia"/>
                <w:noProof/>
              </w:rPr>
              <w:t>代码构成</w:t>
            </w:r>
            <w:r w:rsidR="00E7063B">
              <w:rPr>
                <w:noProof/>
                <w:webHidden/>
              </w:rPr>
              <w:tab/>
            </w:r>
            <w:r w:rsidR="00E7063B">
              <w:rPr>
                <w:noProof/>
                <w:webHidden/>
              </w:rPr>
              <w:fldChar w:fldCharType="begin"/>
            </w:r>
            <w:r w:rsidR="00E7063B">
              <w:rPr>
                <w:noProof/>
                <w:webHidden/>
              </w:rPr>
              <w:instrText xml:space="preserve"> PAGEREF _Toc416640998 \h </w:instrText>
            </w:r>
            <w:r w:rsidR="00E7063B">
              <w:rPr>
                <w:noProof/>
                <w:webHidden/>
              </w:rPr>
            </w:r>
            <w:r w:rsidR="00E7063B">
              <w:rPr>
                <w:noProof/>
                <w:webHidden/>
              </w:rPr>
              <w:fldChar w:fldCharType="separate"/>
            </w:r>
            <w:r w:rsidR="00E7063B">
              <w:rPr>
                <w:noProof/>
                <w:webHidden/>
              </w:rPr>
              <w:t>65</w:t>
            </w:r>
            <w:r w:rsidR="00E7063B">
              <w:rPr>
                <w:noProof/>
                <w:webHidden/>
              </w:rPr>
              <w:fldChar w:fldCharType="end"/>
            </w:r>
          </w:hyperlink>
        </w:p>
        <w:p w14:paraId="33921719" w14:textId="77777777" w:rsidR="00E7063B" w:rsidRDefault="00CC4E70">
          <w:pPr>
            <w:pStyle w:val="30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0999" w:history="1">
            <w:r w:rsidR="00E7063B" w:rsidRPr="00A17525">
              <w:rPr>
                <w:rStyle w:val="a8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6.2.5</w:t>
            </w:r>
            <w:r w:rsidR="00E7063B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E7063B" w:rsidRPr="00A17525">
              <w:rPr>
                <w:rStyle w:val="a8"/>
                <w:rFonts w:hint="eastAsia"/>
                <w:noProof/>
              </w:rPr>
              <w:t>配置文件</w:t>
            </w:r>
            <w:r w:rsidR="00E7063B">
              <w:rPr>
                <w:noProof/>
                <w:webHidden/>
              </w:rPr>
              <w:tab/>
            </w:r>
            <w:r w:rsidR="00E7063B">
              <w:rPr>
                <w:noProof/>
                <w:webHidden/>
              </w:rPr>
              <w:fldChar w:fldCharType="begin"/>
            </w:r>
            <w:r w:rsidR="00E7063B">
              <w:rPr>
                <w:noProof/>
                <w:webHidden/>
              </w:rPr>
              <w:instrText xml:space="preserve"> PAGEREF _Toc416640999 \h </w:instrText>
            </w:r>
            <w:r w:rsidR="00E7063B">
              <w:rPr>
                <w:noProof/>
                <w:webHidden/>
              </w:rPr>
            </w:r>
            <w:r w:rsidR="00E7063B">
              <w:rPr>
                <w:noProof/>
                <w:webHidden/>
              </w:rPr>
              <w:fldChar w:fldCharType="separate"/>
            </w:r>
            <w:r w:rsidR="00E7063B">
              <w:rPr>
                <w:noProof/>
                <w:webHidden/>
              </w:rPr>
              <w:t>65</w:t>
            </w:r>
            <w:r w:rsidR="00E7063B">
              <w:rPr>
                <w:noProof/>
                <w:webHidden/>
              </w:rPr>
              <w:fldChar w:fldCharType="end"/>
            </w:r>
          </w:hyperlink>
        </w:p>
        <w:p w14:paraId="068CE204" w14:textId="77777777" w:rsidR="00E7063B" w:rsidRDefault="00CC4E70">
          <w:pPr>
            <w:pStyle w:val="30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1000" w:history="1">
            <w:r w:rsidR="00E7063B" w:rsidRPr="00A17525">
              <w:rPr>
                <w:rStyle w:val="a8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6.2.6</w:t>
            </w:r>
            <w:r w:rsidR="00E7063B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E7063B" w:rsidRPr="00A17525">
              <w:rPr>
                <w:rStyle w:val="a8"/>
                <w:rFonts w:hint="eastAsia"/>
                <w:noProof/>
              </w:rPr>
              <w:t>数据库脚本</w:t>
            </w:r>
            <w:r w:rsidR="00E7063B">
              <w:rPr>
                <w:noProof/>
                <w:webHidden/>
              </w:rPr>
              <w:tab/>
            </w:r>
            <w:r w:rsidR="00E7063B">
              <w:rPr>
                <w:noProof/>
                <w:webHidden/>
              </w:rPr>
              <w:fldChar w:fldCharType="begin"/>
            </w:r>
            <w:r w:rsidR="00E7063B">
              <w:rPr>
                <w:noProof/>
                <w:webHidden/>
              </w:rPr>
              <w:instrText xml:space="preserve"> PAGEREF _Toc416641000 \h </w:instrText>
            </w:r>
            <w:r w:rsidR="00E7063B">
              <w:rPr>
                <w:noProof/>
                <w:webHidden/>
              </w:rPr>
            </w:r>
            <w:r w:rsidR="00E7063B">
              <w:rPr>
                <w:noProof/>
                <w:webHidden/>
              </w:rPr>
              <w:fldChar w:fldCharType="separate"/>
            </w:r>
            <w:r w:rsidR="00E7063B">
              <w:rPr>
                <w:noProof/>
                <w:webHidden/>
              </w:rPr>
              <w:t>65</w:t>
            </w:r>
            <w:r w:rsidR="00E7063B">
              <w:rPr>
                <w:noProof/>
                <w:webHidden/>
              </w:rPr>
              <w:fldChar w:fldCharType="end"/>
            </w:r>
          </w:hyperlink>
        </w:p>
        <w:p w14:paraId="65C77550" w14:textId="77777777" w:rsidR="00E7063B" w:rsidRDefault="00CC4E70">
          <w:pPr>
            <w:pStyle w:val="20"/>
            <w:tabs>
              <w:tab w:val="left" w:pos="168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1001" w:history="1">
            <w:r w:rsidR="00E7063B" w:rsidRPr="00A17525">
              <w:rPr>
                <w:rStyle w:val="a8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6.3</w:t>
            </w:r>
            <w:r w:rsidR="00E7063B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E7063B" w:rsidRPr="00A17525">
              <w:rPr>
                <w:rStyle w:val="a8"/>
                <w:rFonts w:hint="eastAsia"/>
                <w:noProof/>
              </w:rPr>
              <w:t>创建</w:t>
            </w:r>
            <w:r w:rsidR="00E7063B" w:rsidRPr="00A17525">
              <w:rPr>
                <w:rStyle w:val="a8"/>
                <w:noProof/>
              </w:rPr>
              <w:t>/</w:t>
            </w:r>
            <w:r w:rsidR="00E7063B" w:rsidRPr="00A17525">
              <w:rPr>
                <w:rStyle w:val="a8"/>
                <w:rFonts w:hint="eastAsia"/>
                <w:noProof/>
              </w:rPr>
              <w:t>编辑菜品</w:t>
            </w:r>
            <w:r w:rsidR="00E7063B">
              <w:rPr>
                <w:noProof/>
                <w:webHidden/>
              </w:rPr>
              <w:tab/>
            </w:r>
            <w:r w:rsidR="00E7063B">
              <w:rPr>
                <w:noProof/>
                <w:webHidden/>
              </w:rPr>
              <w:fldChar w:fldCharType="begin"/>
            </w:r>
            <w:r w:rsidR="00E7063B">
              <w:rPr>
                <w:noProof/>
                <w:webHidden/>
              </w:rPr>
              <w:instrText xml:space="preserve"> PAGEREF _Toc416641001 \h </w:instrText>
            </w:r>
            <w:r w:rsidR="00E7063B">
              <w:rPr>
                <w:noProof/>
                <w:webHidden/>
              </w:rPr>
            </w:r>
            <w:r w:rsidR="00E7063B">
              <w:rPr>
                <w:noProof/>
                <w:webHidden/>
              </w:rPr>
              <w:fldChar w:fldCharType="separate"/>
            </w:r>
            <w:r w:rsidR="00E7063B">
              <w:rPr>
                <w:noProof/>
                <w:webHidden/>
              </w:rPr>
              <w:t>65</w:t>
            </w:r>
            <w:r w:rsidR="00E7063B">
              <w:rPr>
                <w:noProof/>
                <w:webHidden/>
              </w:rPr>
              <w:fldChar w:fldCharType="end"/>
            </w:r>
          </w:hyperlink>
        </w:p>
        <w:p w14:paraId="2FEC714E" w14:textId="77777777" w:rsidR="00E7063B" w:rsidRDefault="00CC4E70">
          <w:pPr>
            <w:pStyle w:val="30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1002" w:history="1">
            <w:r w:rsidR="00E7063B" w:rsidRPr="00A17525">
              <w:rPr>
                <w:rStyle w:val="a8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6.3.1</w:t>
            </w:r>
            <w:r w:rsidR="00E7063B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E7063B" w:rsidRPr="00A17525">
              <w:rPr>
                <w:rStyle w:val="a8"/>
                <w:rFonts w:hint="eastAsia"/>
                <w:noProof/>
              </w:rPr>
              <w:t>功能</w:t>
            </w:r>
            <w:r w:rsidR="00E7063B" w:rsidRPr="00A17525">
              <w:rPr>
                <w:rStyle w:val="a8"/>
                <w:noProof/>
              </w:rPr>
              <w:t>IPO</w:t>
            </w:r>
            <w:r w:rsidR="00E7063B" w:rsidRPr="00A17525">
              <w:rPr>
                <w:rStyle w:val="a8"/>
                <w:rFonts w:hint="eastAsia"/>
                <w:noProof/>
              </w:rPr>
              <w:t>图</w:t>
            </w:r>
            <w:r w:rsidR="00E7063B">
              <w:rPr>
                <w:noProof/>
                <w:webHidden/>
              </w:rPr>
              <w:tab/>
            </w:r>
            <w:r w:rsidR="00E7063B">
              <w:rPr>
                <w:noProof/>
                <w:webHidden/>
              </w:rPr>
              <w:fldChar w:fldCharType="begin"/>
            </w:r>
            <w:r w:rsidR="00E7063B">
              <w:rPr>
                <w:noProof/>
                <w:webHidden/>
              </w:rPr>
              <w:instrText xml:space="preserve"> PAGEREF _Toc416641002 \h </w:instrText>
            </w:r>
            <w:r w:rsidR="00E7063B">
              <w:rPr>
                <w:noProof/>
                <w:webHidden/>
              </w:rPr>
            </w:r>
            <w:r w:rsidR="00E7063B">
              <w:rPr>
                <w:noProof/>
                <w:webHidden/>
              </w:rPr>
              <w:fldChar w:fldCharType="separate"/>
            </w:r>
            <w:r w:rsidR="00E7063B">
              <w:rPr>
                <w:noProof/>
                <w:webHidden/>
              </w:rPr>
              <w:t>66</w:t>
            </w:r>
            <w:r w:rsidR="00E7063B">
              <w:rPr>
                <w:noProof/>
                <w:webHidden/>
              </w:rPr>
              <w:fldChar w:fldCharType="end"/>
            </w:r>
          </w:hyperlink>
        </w:p>
        <w:p w14:paraId="1CC37EC0" w14:textId="77777777" w:rsidR="00E7063B" w:rsidRDefault="00CC4E70">
          <w:pPr>
            <w:pStyle w:val="30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1003" w:history="1">
            <w:r w:rsidR="00E7063B" w:rsidRPr="00A17525">
              <w:rPr>
                <w:rStyle w:val="a8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6.3.2</w:t>
            </w:r>
            <w:r w:rsidR="00E7063B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E7063B" w:rsidRPr="00A17525">
              <w:rPr>
                <w:rStyle w:val="a8"/>
                <w:rFonts w:hint="eastAsia"/>
                <w:noProof/>
              </w:rPr>
              <w:t>时序图</w:t>
            </w:r>
            <w:r w:rsidR="00E7063B">
              <w:rPr>
                <w:noProof/>
                <w:webHidden/>
              </w:rPr>
              <w:tab/>
            </w:r>
            <w:r w:rsidR="00E7063B">
              <w:rPr>
                <w:noProof/>
                <w:webHidden/>
              </w:rPr>
              <w:fldChar w:fldCharType="begin"/>
            </w:r>
            <w:r w:rsidR="00E7063B">
              <w:rPr>
                <w:noProof/>
                <w:webHidden/>
              </w:rPr>
              <w:instrText xml:space="preserve"> PAGEREF _Toc416641003 \h </w:instrText>
            </w:r>
            <w:r w:rsidR="00E7063B">
              <w:rPr>
                <w:noProof/>
                <w:webHidden/>
              </w:rPr>
            </w:r>
            <w:r w:rsidR="00E7063B">
              <w:rPr>
                <w:noProof/>
                <w:webHidden/>
              </w:rPr>
              <w:fldChar w:fldCharType="separate"/>
            </w:r>
            <w:r w:rsidR="00E7063B">
              <w:rPr>
                <w:noProof/>
                <w:webHidden/>
              </w:rPr>
              <w:t>67</w:t>
            </w:r>
            <w:r w:rsidR="00E7063B">
              <w:rPr>
                <w:noProof/>
                <w:webHidden/>
              </w:rPr>
              <w:fldChar w:fldCharType="end"/>
            </w:r>
          </w:hyperlink>
        </w:p>
        <w:p w14:paraId="12E2552F" w14:textId="77777777" w:rsidR="00E7063B" w:rsidRDefault="00CC4E70">
          <w:pPr>
            <w:pStyle w:val="30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1004" w:history="1">
            <w:r w:rsidR="00E7063B" w:rsidRPr="00A17525">
              <w:rPr>
                <w:rStyle w:val="a8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6.3.3</w:t>
            </w:r>
            <w:r w:rsidR="00E7063B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E7063B" w:rsidRPr="00A17525">
              <w:rPr>
                <w:rStyle w:val="a8"/>
                <w:rFonts w:hint="eastAsia"/>
                <w:noProof/>
              </w:rPr>
              <w:t>类图</w:t>
            </w:r>
            <w:r w:rsidR="00E7063B">
              <w:rPr>
                <w:noProof/>
                <w:webHidden/>
              </w:rPr>
              <w:tab/>
            </w:r>
            <w:r w:rsidR="00E7063B">
              <w:rPr>
                <w:noProof/>
                <w:webHidden/>
              </w:rPr>
              <w:fldChar w:fldCharType="begin"/>
            </w:r>
            <w:r w:rsidR="00E7063B">
              <w:rPr>
                <w:noProof/>
                <w:webHidden/>
              </w:rPr>
              <w:instrText xml:space="preserve"> PAGEREF _Toc416641004 \h </w:instrText>
            </w:r>
            <w:r w:rsidR="00E7063B">
              <w:rPr>
                <w:noProof/>
                <w:webHidden/>
              </w:rPr>
            </w:r>
            <w:r w:rsidR="00E7063B">
              <w:rPr>
                <w:noProof/>
                <w:webHidden/>
              </w:rPr>
              <w:fldChar w:fldCharType="separate"/>
            </w:r>
            <w:r w:rsidR="00E7063B">
              <w:rPr>
                <w:noProof/>
                <w:webHidden/>
              </w:rPr>
              <w:t>67</w:t>
            </w:r>
            <w:r w:rsidR="00E7063B">
              <w:rPr>
                <w:noProof/>
                <w:webHidden/>
              </w:rPr>
              <w:fldChar w:fldCharType="end"/>
            </w:r>
          </w:hyperlink>
        </w:p>
        <w:p w14:paraId="0FEA9FDA" w14:textId="77777777" w:rsidR="00E7063B" w:rsidRDefault="00CC4E70">
          <w:pPr>
            <w:pStyle w:val="30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1005" w:history="1">
            <w:r w:rsidR="00E7063B" w:rsidRPr="00A17525">
              <w:rPr>
                <w:rStyle w:val="a8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6.3.4</w:t>
            </w:r>
            <w:r w:rsidR="00E7063B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E7063B" w:rsidRPr="00A17525">
              <w:rPr>
                <w:rStyle w:val="a8"/>
                <w:rFonts w:hint="eastAsia"/>
                <w:noProof/>
              </w:rPr>
              <w:t>代码构成</w:t>
            </w:r>
            <w:r w:rsidR="00E7063B">
              <w:rPr>
                <w:noProof/>
                <w:webHidden/>
              </w:rPr>
              <w:tab/>
            </w:r>
            <w:r w:rsidR="00E7063B">
              <w:rPr>
                <w:noProof/>
                <w:webHidden/>
              </w:rPr>
              <w:fldChar w:fldCharType="begin"/>
            </w:r>
            <w:r w:rsidR="00E7063B">
              <w:rPr>
                <w:noProof/>
                <w:webHidden/>
              </w:rPr>
              <w:instrText xml:space="preserve"> PAGEREF _Toc416641005 \h </w:instrText>
            </w:r>
            <w:r w:rsidR="00E7063B">
              <w:rPr>
                <w:noProof/>
                <w:webHidden/>
              </w:rPr>
            </w:r>
            <w:r w:rsidR="00E7063B">
              <w:rPr>
                <w:noProof/>
                <w:webHidden/>
              </w:rPr>
              <w:fldChar w:fldCharType="separate"/>
            </w:r>
            <w:r w:rsidR="00E7063B">
              <w:rPr>
                <w:noProof/>
                <w:webHidden/>
              </w:rPr>
              <w:t>67</w:t>
            </w:r>
            <w:r w:rsidR="00E7063B">
              <w:rPr>
                <w:noProof/>
                <w:webHidden/>
              </w:rPr>
              <w:fldChar w:fldCharType="end"/>
            </w:r>
          </w:hyperlink>
        </w:p>
        <w:p w14:paraId="37033561" w14:textId="77777777" w:rsidR="00E7063B" w:rsidRDefault="00CC4E70">
          <w:pPr>
            <w:pStyle w:val="30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1006" w:history="1">
            <w:r w:rsidR="00E7063B" w:rsidRPr="00A17525">
              <w:rPr>
                <w:rStyle w:val="a8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6.3.5</w:t>
            </w:r>
            <w:r w:rsidR="00E7063B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E7063B" w:rsidRPr="00A17525">
              <w:rPr>
                <w:rStyle w:val="a8"/>
                <w:rFonts w:hint="eastAsia"/>
                <w:noProof/>
              </w:rPr>
              <w:t>配置文件</w:t>
            </w:r>
            <w:r w:rsidR="00E7063B">
              <w:rPr>
                <w:noProof/>
                <w:webHidden/>
              </w:rPr>
              <w:tab/>
            </w:r>
            <w:r w:rsidR="00E7063B">
              <w:rPr>
                <w:noProof/>
                <w:webHidden/>
              </w:rPr>
              <w:fldChar w:fldCharType="begin"/>
            </w:r>
            <w:r w:rsidR="00E7063B">
              <w:rPr>
                <w:noProof/>
                <w:webHidden/>
              </w:rPr>
              <w:instrText xml:space="preserve"> PAGEREF _Toc416641006 \h </w:instrText>
            </w:r>
            <w:r w:rsidR="00E7063B">
              <w:rPr>
                <w:noProof/>
                <w:webHidden/>
              </w:rPr>
            </w:r>
            <w:r w:rsidR="00E7063B">
              <w:rPr>
                <w:noProof/>
                <w:webHidden/>
              </w:rPr>
              <w:fldChar w:fldCharType="separate"/>
            </w:r>
            <w:r w:rsidR="00E7063B">
              <w:rPr>
                <w:noProof/>
                <w:webHidden/>
              </w:rPr>
              <w:t>68</w:t>
            </w:r>
            <w:r w:rsidR="00E7063B">
              <w:rPr>
                <w:noProof/>
                <w:webHidden/>
              </w:rPr>
              <w:fldChar w:fldCharType="end"/>
            </w:r>
          </w:hyperlink>
        </w:p>
        <w:p w14:paraId="11239326" w14:textId="77777777" w:rsidR="00E7063B" w:rsidRDefault="00CC4E70">
          <w:pPr>
            <w:pStyle w:val="30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1007" w:history="1">
            <w:r w:rsidR="00E7063B" w:rsidRPr="00A17525">
              <w:rPr>
                <w:rStyle w:val="a8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6.3.6</w:t>
            </w:r>
            <w:r w:rsidR="00E7063B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E7063B" w:rsidRPr="00A17525">
              <w:rPr>
                <w:rStyle w:val="a8"/>
                <w:rFonts w:hint="eastAsia"/>
                <w:noProof/>
              </w:rPr>
              <w:t>数据库脚本</w:t>
            </w:r>
            <w:r w:rsidR="00E7063B">
              <w:rPr>
                <w:noProof/>
                <w:webHidden/>
              </w:rPr>
              <w:tab/>
            </w:r>
            <w:r w:rsidR="00E7063B">
              <w:rPr>
                <w:noProof/>
                <w:webHidden/>
              </w:rPr>
              <w:fldChar w:fldCharType="begin"/>
            </w:r>
            <w:r w:rsidR="00E7063B">
              <w:rPr>
                <w:noProof/>
                <w:webHidden/>
              </w:rPr>
              <w:instrText xml:space="preserve"> PAGEREF _Toc416641007 \h </w:instrText>
            </w:r>
            <w:r w:rsidR="00E7063B">
              <w:rPr>
                <w:noProof/>
                <w:webHidden/>
              </w:rPr>
            </w:r>
            <w:r w:rsidR="00E7063B">
              <w:rPr>
                <w:noProof/>
                <w:webHidden/>
              </w:rPr>
              <w:fldChar w:fldCharType="separate"/>
            </w:r>
            <w:r w:rsidR="00E7063B">
              <w:rPr>
                <w:noProof/>
                <w:webHidden/>
              </w:rPr>
              <w:t>70</w:t>
            </w:r>
            <w:r w:rsidR="00E7063B">
              <w:rPr>
                <w:noProof/>
                <w:webHidden/>
              </w:rPr>
              <w:fldChar w:fldCharType="end"/>
            </w:r>
          </w:hyperlink>
        </w:p>
        <w:p w14:paraId="1CD0C22B" w14:textId="77777777" w:rsidR="00E7063B" w:rsidRDefault="00CC4E70">
          <w:pPr>
            <w:pStyle w:val="20"/>
            <w:tabs>
              <w:tab w:val="left" w:pos="168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1008" w:history="1">
            <w:r w:rsidR="00E7063B" w:rsidRPr="00A17525">
              <w:rPr>
                <w:rStyle w:val="a8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6.4</w:t>
            </w:r>
            <w:r w:rsidR="00E7063B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E7063B" w:rsidRPr="00A17525">
              <w:rPr>
                <w:rStyle w:val="a8"/>
                <w:rFonts w:hint="eastAsia"/>
                <w:noProof/>
              </w:rPr>
              <w:t>删除菜品</w:t>
            </w:r>
            <w:r w:rsidR="00E7063B">
              <w:rPr>
                <w:noProof/>
                <w:webHidden/>
              </w:rPr>
              <w:tab/>
            </w:r>
            <w:r w:rsidR="00E7063B">
              <w:rPr>
                <w:noProof/>
                <w:webHidden/>
              </w:rPr>
              <w:fldChar w:fldCharType="begin"/>
            </w:r>
            <w:r w:rsidR="00E7063B">
              <w:rPr>
                <w:noProof/>
                <w:webHidden/>
              </w:rPr>
              <w:instrText xml:space="preserve"> PAGEREF _Toc416641008 \h </w:instrText>
            </w:r>
            <w:r w:rsidR="00E7063B">
              <w:rPr>
                <w:noProof/>
                <w:webHidden/>
              </w:rPr>
            </w:r>
            <w:r w:rsidR="00E7063B">
              <w:rPr>
                <w:noProof/>
                <w:webHidden/>
              </w:rPr>
              <w:fldChar w:fldCharType="separate"/>
            </w:r>
            <w:r w:rsidR="00E7063B">
              <w:rPr>
                <w:noProof/>
                <w:webHidden/>
              </w:rPr>
              <w:t>70</w:t>
            </w:r>
            <w:r w:rsidR="00E7063B">
              <w:rPr>
                <w:noProof/>
                <w:webHidden/>
              </w:rPr>
              <w:fldChar w:fldCharType="end"/>
            </w:r>
          </w:hyperlink>
        </w:p>
        <w:p w14:paraId="0FB5A94A" w14:textId="77777777" w:rsidR="00E7063B" w:rsidRDefault="00CC4E70">
          <w:pPr>
            <w:pStyle w:val="30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1009" w:history="1">
            <w:r w:rsidR="00E7063B" w:rsidRPr="00A17525">
              <w:rPr>
                <w:rStyle w:val="a8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6.4.1</w:t>
            </w:r>
            <w:r w:rsidR="00E7063B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E7063B" w:rsidRPr="00A17525">
              <w:rPr>
                <w:rStyle w:val="a8"/>
                <w:rFonts w:hint="eastAsia"/>
                <w:noProof/>
              </w:rPr>
              <w:t>功能</w:t>
            </w:r>
            <w:r w:rsidR="00E7063B" w:rsidRPr="00A17525">
              <w:rPr>
                <w:rStyle w:val="a8"/>
                <w:noProof/>
              </w:rPr>
              <w:t>IPO</w:t>
            </w:r>
            <w:r w:rsidR="00E7063B" w:rsidRPr="00A17525">
              <w:rPr>
                <w:rStyle w:val="a8"/>
                <w:rFonts w:hint="eastAsia"/>
                <w:noProof/>
              </w:rPr>
              <w:t>图</w:t>
            </w:r>
            <w:r w:rsidR="00E7063B">
              <w:rPr>
                <w:noProof/>
                <w:webHidden/>
              </w:rPr>
              <w:tab/>
            </w:r>
            <w:r w:rsidR="00E7063B">
              <w:rPr>
                <w:noProof/>
                <w:webHidden/>
              </w:rPr>
              <w:fldChar w:fldCharType="begin"/>
            </w:r>
            <w:r w:rsidR="00E7063B">
              <w:rPr>
                <w:noProof/>
                <w:webHidden/>
              </w:rPr>
              <w:instrText xml:space="preserve"> PAGEREF _Toc416641009 \h </w:instrText>
            </w:r>
            <w:r w:rsidR="00E7063B">
              <w:rPr>
                <w:noProof/>
                <w:webHidden/>
              </w:rPr>
            </w:r>
            <w:r w:rsidR="00E7063B">
              <w:rPr>
                <w:noProof/>
                <w:webHidden/>
              </w:rPr>
              <w:fldChar w:fldCharType="separate"/>
            </w:r>
            <w:r w:rsidR="00E7063B">
              <w:rPr>
                <w:noProof/>
                <w:webHidden/>
              </w:rPr>
              <w:t>70</w:t>
            </w:r>
            <w:r w:rsidR="00E7063B">
              <w:rPr>
                <w:noProof/>
                <w:webHidden/>
              </w:rPr>
              <w:fldChar w:fldCharType="end"/>
            </w:r>
          </w:hyperlink>
        </w:p>
        <w:p w14:paraId="472C422A" w14:textId="77777777" w:rsidR="00E7063B" w:rsidRDefault="00CC4E70">
          <w:pPr>
            <w:pStyle w:val="30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1010" w:history="1">
            <w:r w:rsidR="00E7063B" w:rsidRPr="00A17525">
              <w:rPr>
                <w:rStyle w:val="a8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6.4.2</w:t>
            </w:r>
            <w:r w:rsidR="00E7063B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E7063B" w:rsidRPr="00A17525">
              <w:rPr>
                <w:rStyle w:val="a8"/>
                <w:rFonts w:hint="eastAsia"/>
                <w:noProof/>
              </w:rPr>
              <w:t>时序图</w:t>
            </w:r>
            <w:r w:rsidR="00E7063B">
              <w:rPr>
                <w:noProof/>
                <w:webHidden/>
              </w:rPr>
              <w:tab/>
            </w:r>
            <w:r w:rsidR="00E7063B">
              <w:rPr>
                <w:noProof/>
                <w:webHidden/>
              </w:rPr>
              <w:fldChar w:fldCharType="begin"/>
            </w:r>
            <w:r w:rsidR="00E7063B">
              <w:rPr>
                <w:noProof/>
                <w:webHidden/>
              </w:rPr>
              <w:instrText xml:space="preserve"> PAGEREF _Toc416641010 \h </w:instrText>
            </w:r>
            <w:r w:rsidR="00E7063B">
              <w:rPr>
                <w:noProof/>
                <w:webHidden/>
              </w:rPr>
            </w:r>
            <w:r w:rsidR="00E7063B">
              <w:rPr>
                <w:noProof/>
                <w:webHidden/>
              </w:rPr>
              <w:fldChar w:fldCharType="separate"/>
            </w:r>
            <w:r w:rsidR="00E7063B">
              <w:rPr>
                <w:noProof/>
                <w:webHidden/>
              </w:rPr>
              <w:t>71</w:t>
            </w:r>
            <w:r w:rsidR="00E7063B">
              <w:rPr>
                <w:noProof/>
                <w:webHidden/>
              </w:rPr>
              <w:fldChar w:fldCharType="end"/>
            </w:r>
          </w:hyperlink>
        </w:p>
        <w:p w14:paraId="07F32DA3" w14:textId="77777777" w:rsidR="00E7063B" w:rsidRDefault="00CC4E70">
          <w:pPr>
            <w:pStyle w:val="30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1011" w:history="1">
            <w:r w:rsidR="00E7063B" w:rsidRPr="00A17525">
              <w:rPr>
                <w:rStyle w:val="a8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6.4.3</w:t>
            </w:r>
            <w:r w:rsidR="00E7063B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E7063B" w:rsidRPr="00A17525">
              <w:rPr>
                <w:rStyle w:val="a8"/>
                <w:rFonts w:hint="eastAsia"/>
                <w:noProof/>
              </w:rPr>
              <w:t>类图</w:t>
            </w:r>
            <w:r w:rsidR="00E7063B">
              <w:rPr>
                <w:noProof/>
                <w:webHidden/>
              </w:rPr>
              <w:tab/>
            </w:r>
            <w:r w:rsidR="00E7063B">
              <w:rPr>
                <w:noProof/>
                <w:webHidden/>
              </w:rPr>
              <w:fldChar w:fldCharType="begin"/>
            </w:r>
            <w:r w:rsidR="00E7063B">
              <w:rPr>
                <w:noProof/>
                <w:webHidden/>
              </w:rPr>
              <w:instrText xml:space="preserve"> PAGEREF _Toc416641011 \h </w:instrText>
            </w:r>
            <w:r w:rsidR="00E7063B">
              <w:rPr>
                <w:noProof/>
                <w:webHidden/>
              </w:rPr>
            </w:r>
            <w:r w:rsidR="00E7063B">
              <w:rPr>
                <w:noProof/>
                <w:webHidden/>
              </w:rPr>
              <w:fldChar w:fldCharType="separate"/>
            </w:r>
            <w:r w:rsidR="00E7063B">
              <w:rPr>
                <w:noProof/>
                <w:webHidden/>
              </w:rPr>
              <w:t>71</w:t>
            </w:r>
            <w:r w:rsidR="00E7063B">
              <w:rPr>
                <w:noProof/>
                <w:webHidden/>
              </w:rPr>
              <w:fldChar w:fldCharType="end"/>
            </w:r>
          </w:hyperlink>
        </w:p>
        <w:p w14:paraId="172A7AAB" w14:textId="77777777" w:rsidR="00E7063B" w:rsidRDefault="00CC4E70">
          <w:pPr>
            <w:pStyle w:val="30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1012" w:history="1">
            <w:r w:rsidR="00E7063B" w:rsidRPr="00A17525">
              <w:rPr>
                <w:rStyle w:val="a8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6.4.4</w:t>
            </w:r>
            <w:r w:rsidR="00E7063B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E7063B" w:rsidRPr="00A17525">
              <w:rPr>
                <w:rStyle w:val="a8"/>
                <w:rFonts w:hint="eastAsia"/>
                <w:noProof/>
              </w:rPr>
              <w:t>代码构成</w:t>
            </w:r>
            <w:r w:rsidR="00E7063B">
              <w:rPr>
                <w:noProof/>
                <w:webHidden/>
              </w:rPr>
              <w:tab/>
            </w:r>
            <w:r w:rsidR="00E7063B">
              <w:rPr>
                <w:noProof/>
                <w:webHidden/>
              </w:rPr>
              <w:fldChar w:fldCharType="begin"/>
            </w:r>
            <w:r w:rsidR="00E7063B">
              <w:rPr>
                <w:noProof/>
                <w:webHidden/>
              </w:rPr>
              <w:instrText xml:space="preserve"> PAGEREF _Toc416641012 \h </w:instrText>
            </w:r>
            <w:r w:rsidR="00E7063B">
              <w:rPr>
                <w:noProof/>
                <w:webHidden/>
              </w:rPr>
            </w:r>
            <w:r w:rsidR="00E7063B">
              <w:rPr>
                <w:noProof/>
                <w:webHidden/>
              </w:rPr>
              <w:fldChar w:fldCharType="separate"/>
            </w:r>
            <w:r w:rsidR="00E7063B">
              <w:rPr>
                <w:noProof/>
                <w:webHidden/>
              </w:rPr>
              <w:t>71</w:t>
            </w:r>
            <w:r w:rsidR="00E7063B">
              <w:rPr>
                <w:noProof/>
                <w:webHidden/>
              </w:rPr>
              <w:fldChar w:fldCharType="end"/>
            </w:r>
          </w:hyperlink>
        </w:p>
        <w:p w14:paraId="53B0AB4A" w14:textId="77777777" w:rsidR="00E7063B" w:rsidRDefault="00CC4E70">
          <w:pPr>
            <w:pStyle w:val="30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1013" w:history="1">
            <w:r w:rsidR="00E7063B" w:rsidRPr="00A17525">
              <w:rPr>
                <w:rStyle w:val="a8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6.4.5</w:t>
            </w:r>
            <w:r w:rsidR="00E7063B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E7063B" w:rsidRPr="00A17525">
              <w:rPr>
                <w:rStyle w:val="a8"/>
                <w:rFonts w:hint="eastAsia"/>
                <w:noProof/>
              </w:rPr>
              <w:t>配置文件</w:t>
            </w:r>
            <w:r w:rsidR="00E7063B">
              <w:rPr>
                <w:noProof/>
                <w:webHidden/>
              </w:rPr>
              <w:tab/>
            </w:r>
            <w:r w:rsidR="00E7063B">
              <w:rPr>
                <w:noProof/>
                <w:webHidden/>
              </w:rPr>
              <w:fldChar w:fldCharType="begin"/>
            </w:r>
            <w:r w:rsidR="00E7063B">
              <w:rPr>
                <w:noProof/>
                <w:webHidden/>
              </w:rPr>
              <w:instrText xml:space="preserve"> PAGEREF _Toc416641013 \h </w:instrText>
            </w:r>
            <w:r w:rsidR="00E7063B">
              <w:rPr>
                <w:noProof/>
                <w:webHidden/>
              </w:rPr>
            </w:r>
            <w:r w:rsidR="00E7063B">
              <w:rPr>
                <w:noProof/>
                <w:webHidden/>
              </w:rPr>
              <w:fldChar w:fldCharType="separate"/>
            </w:r>
            <w:r w:rsidR="00E7063B">
              <w:rPr>
                <w:noProof/>
                <w:webHidden/>
              </w:rPr>
              <w:t>71</w:t>
            </w:r>
            <w:r w:rsidR="00E7063B">
              <w:rPr>
                <w:noProof/>
                <w:webHidden/>
              </w:rPr>
              <w:fldChar w:fldCharType="end"/>
            </w:r>
          </w:hyperlink>
        </w:p>
        <w:p w14:paraId="3BA8266D" w14:textId="77777777" w:rsidR="00E7063B" w:rsidRDefault="00CC4E70">
          <w:pPr>
            <w:pStyle w:val="30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1014" w:history="1">
            <w:r w:rsidR="00E7063B" w:rsidRPr="00A17525">
              <w:rPr>
                <w:rStyle w:val="a8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6.4.6</w:t>
            </w:r>
            <w:r w:rsidR="00E7063B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E7063B" w:rsidRPr="00A17525">
              <w:rPr>
                <w:rStyle w:val="a8"/>
                <w:rFonts w:hint="eastAsia"/>
                <w:noProof/>
              </w:rPr>
              <w:t>数据库脚本</w:t>
            </w:r>
            <w:r w:rsidR="00E7063B">
              <w:rPr>
                <w:noProof/>
                <w:webHidden/>
              </w:rPr>
              <w:tab/>
            </w:r>
            <w:r w:rsidR="00E7063B">
              <w:rPr>
                <w:noProof/>
                <w:webHidden/>
              </w:rPr>
              <w:fldChar w:fldCharType="begin"/>
            </w:r>
            <w:r w:rsidR="00E7063B">
              <w:rPr>
                <w:noProof/>
                <w:webHidden/>
              </w:rPr>
              <w:instrText xml:space="preserve"> PAGEREF _Toc416641014 \h </w:instrText>
            </w:r>
            <w:r w:rsidR="00E7063B">
              <w:rPr>
                <w:noProof/>
                <w:webHidden/>
              </w:rPr>
            </w:r>
            <w:r w:rsidR="00E7063B">
              <w:rPr>
                <w:noProof/>
                <w:webHidden/>
              </w:rPr>
              <w:fldChar w:fldCharType="separate"/>
            </w:r>
            <w:r w:rsidR="00E7063B">
              <w:rPr>
                <w:noProof/>
                <w:webHidden/>
              </w:rPr>
              <w:t>71</w:t>
            </w:r>
            <w:r w:rsidR="00E7063B">
              <w:rPr>
                <w:noProof/>
                <w:webHidden/>
              </w:rPr>
              <w:fldChar w:fldCharType="end"/>
            </w:r>
          </w:hyperlink>
        </w:p>
        <w:p w14:paraId="3CD6F6B2" w14:textId="77777777" w:rsidR="00E7063B" w:rsidRDefault="00CC4E70">
          <w:pPr>
            <w:pStyle w:val="10"/>
            <w:tabs>
              <w:tab w:val="left" w:pos="1260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1015" w:history="1">
            <w:r w:rsidR="00E7063B" w:rsidRPr="00A17525">
              <w:rPr>
                <w:rStyle w:val="a8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7</w:t>
            </w:r>
            <w:r w:rsidR="00E7063B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E7063B" w:rsidRPr="00A17525">
              <w:rPr>
                <w:rStyle w:val="a8"/>
                <w:rFonts w:hint="eastAsia"/>
                <w:noProof/>
              </w:rPr>
              <w:t>会员管理功能</w:t>
            </w:r>
            <w:r w:rsidR="00E7063B" w:rsidRPr="00A17525">
              <w:rPr>
                <w:rStyle w:val="a8"/>
                <w:noProof/>
              </w:rPr>
              <w:t xml:space="preserve"> (eorder-member)</w:t>
            </w:r>
            <w:r w:rsidR="00E7063B">
              <w:rPr>
                <w:noProof/>
                <w:webHidden/>
              </w:rPr>
              <w:tab/>
            </w:r>
            <w:r w:rsidR="00E7063B">
              <w:rPr>
                <w:noProof/>
                <w:webHidden/>
              </w:rPr>
              <w:fldChar w:fldCharType="begin"/>
            </w:r>
            <w:r w:rsidR="00E7063B">
              <w:rPr>
                <w:noProof/>
                <w:webHidden/>
              </w:rPr>
              <w:instrText xml:space="preserve"> PAGEREF _Toc416641015 \h </w:instrText>
            </w:r>
            <w:r w:rsidR="00E7063B">
              <w:rPr>
                <w:noProof/>
                <w:webHidden/>
              </w:rPr>
            </w:r>
            <w:r w:rsidR="00E7063B">
              <w:rPr>
                <w:noProof/>
                <w:webHidden/>
              </w:rPr>
              <w:fldChar w:fldCharType="separate"/>
            </w:r>
            <w:r w:rsidR="00E7063B">
              <w:rPr>
                <w:noProof/>
                <w:webHidden/>
              </w:rPr>
              <w:t>71</w:t>
            </w:r>
            <w:r w:rsidR="00E7063B">
              <w:rPr>
                <w:noProof/>
                <w:webHidden/>
              </w:rPr>
              <w:fldChar w:fldCharType="end"/>
            </w:r>
          </w:hyperlink>
        </w:p>
        <w:p w14:paraId="1DC2CF00" w14:textId="77777777" w:rsidR="00E7063B" w:rsidRDefault="00CC4E70">
          <w:pPr>
            <w:pStyle w:val="20"/>
            <w:tabs>
              <w:tab w:val="left" w:pos="168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1016" w:history="1">
            <w:r w:rsidR="00E7063B" w:rsidRPr="00A17525">
              <w:rPr>
                <w:rStyle w:val="a8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7.1</w:t>
            </w:r>
            <w:r w:rsidR="00E7063B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E7063B" w:rsidRPr="00A17525">
              <w:rPr>
                <w:rStyle w:val="a8"/>
                <w:rFonts w:hint="eastAsia"/>
                <w:noProof/>
              </w:rPr>
              <w:t>创建</w:t>
            </w:r>
            <w:r w:rsidR="00E7063B" w:rsidRPr="00A17525">
              <w:rPr>
                <w:rStyle w:val="a8"/>
                <w:noProof/>
              </w:rPr>
              <w:t>/</w:t>
            </w:r>
            <w:r w:rsidR="00E7063B" w:rsidRPr="00A17525">
              <w:rPr>
                <w:rStyle w:val="a8"/>
                <w:rFonts w:hint="eastAsia"/>
                <w:noProof/>
              </w:rPr>
              <w:t>编辑会员等级</w:t>
            </w:r>
            <w:r w:rsidR="00E7063B">
              <w:rPr>
                <w:noProof/>
                <w:webHidden/>
              </w:rPr>
              <w:tab/>
            </w:r>
            <w:r w:rsidR="00E7063B">
              <w:rPr>
                <w:noProof/>
                <w:webHidden/>
              </w:rPr>
              <w:fldChar w:fldCharType="begin"/>
            </w:r>
            <w:r w:rsidR="00E7063B">
              <w:rPr>
                <w:noProof/>
                <w:webHidden/>
              </w:rPr>
              <w:instrText xml:space="preserve"> PAGEREF _Toc416641016 \h </w:instrText>
            </w:r>
            <w:r w:rsidR="00E7063B">
              <w:rPr>
                <w:noProof/>
                <w:webHidden/>
              </w:rPr>
            </w:r>
            <w:r w:rsidR="00E7063B">
              <w:rPr>
                <w:noProof/>
                <w:webHidden/>
              </w:rPr>
              <w:fldChar w:fldCharType="separate"/>
            </w:r>
            <w:r w:rsidR="00E7063B">
              <w:rPr>
                <w:noProof/>
                <w:webHidden/>
              </w:rPr>
              <w:t>71</w:t>
            </w:r>
            <w:r w:rsidR="00E7063B">
              <w:rPr>
                <w:noProof/>
                <w:webHidden/>
              </w:rPr>
              <w:fldChar w:fldCharType="end"/>
            </w:r>
          </w:hyperlink>
        </w:p>
        <w:p w14:paraId="558BFFA7" w14:textId="77777777" w:rsidR="00E7063B" w:rsidRDefault="00CC4E70">
          <w:pPr>
            <w:pStyle w:val="30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1017" w:history="1">
            <w:r w:rsidR="00E7063B" w:rsidRPr="00A17525">
              <w:rPr>
                <w:rStyle w:val="a8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7.1.1</w:t>
            </w:r>
            <w:r w:rsidR="00E7063B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E7063B" w:rsidRPr="00A17525">
              <w:rPr>
                <w:rStyle w:val="a8"/>
                <w:rFonts w:hint="eastAsia"/>
                <w:noProof/>
              </w:rPr>
              <w:t>功能</w:t>
            </w:r>
            <w:r w:rsidR="00E7063B" w:rsidRPr="00A17525">
              <w:rPr>
                <w:rStyle w:val="a8"/>
                <w:noProof/>
              </w:rPr>
              <w:t>IPO</w:t>
            </w:r>
            <w:r w:rsidR="00E7063B" w:rsidRPr="00A17525">
              <w:rPr>
                <w:rStyle w:val="a8"/>
                <w:rFonts w:hint="eastAsia"/>
                <w:noProof/>
              </w:rPr>
              <w:t>图</w:t>
            </w:r>
            <w:r w:rsidR="00E7063B">
              <w:rPr>
                <w:noProof/>
                <w:webHidden/>
              </w:rPr>
              <w:tab/>
            </w:r>
            <w:r w:rsidR="00E7063B">
              <w:rPr>
                <w:noProof/>
                <w:webHidden/>
              </w:rPr>
              <w:fldChar w:fldCharType="begin"/>
            </w:r>
            <w:r w:rsidR="00E7063B">
              <w:rPr>
                <w:noProof/>
                <w:webHidden/>
              </w:rPr>
              <w:instrText xml:space="preserve"> PAGEREF _Toc416641017 \h </w:instrText>
            </w:r>
            <w:r w:rsidR="00E7063B">
              <w:rPr>
                <w:noProof/>
                <w:webHidden/>
              </w:rPr>
            </w:r>
            <w:r w:rsidR="00E7063B">
              <w:rPr>
                <w:noProof/>
                <w:webHidden/>
              </w:rPr>
              <w:fldChar w:fldCharType="separate"/>
            </w:r>
            <w:r w:rsidR="00E7063B">
              <w:rPr>
                <w:noProof/>
                <w:webHidden/>
              </w:rPr>
              <w:t>71</w:t>
            </w:r>
            <w:r w:rsidR="00E7063B">
              <w:rPr>
                <w:noProof/>
                <w:webHidden/>
              </w:rPr>
              <w:fldChar w:fldCharType="end"/>
            </w:r>
          </w:hyperlink>
        </w:p>
        <w:p w14:paraId="76DB7C89" w14:textId="77777777" w:rsidR="00E7063B" w:rsidRDefault="00CC4E70">
          <w:pPr>
            <w:pStyle w:val="30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1018" w:history="1">
            <w:r w:rsidR="00E7063B" w:rsidRPr="00A17525">
              <w:rPr>
                <w:rStyle w:val="a8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7.1.2</w:t>
            </w:r>
            <w:r w:rsidR="00E7063B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E7063B" w:rsidRPr="00A17525">
              <w:rPr>
                <w:rStyle w:val="a8"/>
                <w:rFonts w:hint="eastAsia"/>
                <w:noProof/>
              </w:rPr>
              <w:t>时序图</w:t>
            </w:r>
            <w:r w:rsidR="00E7063B">
              <w:rPr>
                <w:noProof/>
                <w:webHidden/>
              </w:rPr>
              <w:tab/>
            </w:r>
            <w:r w:rsidR="00E7063B">
              <w:rPr>
                <w:noProof/>
                <w:webHidden/>
              </w:rPr>
              <w:fldChar w:fldCharType="begin"/>
            </w:r>
            <w:r w:rsidR="00E7063B">
              <w:rPr>
                <w:noProof/>
                <w:webHidden/>
              </w:rPr>
              <w:instrText xml:space="preserve"> PAGEREF _Toc416641018 \h </w:instrText>
            </w:r>
            <w:r w:rsidR="00E7063B">
              <w:rPr>
                <w:noProof/>
                <w:webHidden/>
              </w:rPr>
            </w:r>
            <w:r w:rsidR="00E7063B">
              <w:rPr>
                <w:noProof/>
                <w:webHidden/>
              </w:rPr>
              <w:fldChar w:fldCharType="separate"/>
            </w:r>
            <w:r w:rsidR="00E7063B">
              <w:rPr>
                <w:noProof/>
                <w:webHidden/>
              </w:rPr>
              <w:t>72</w:t>
            </w:r>
            <w:r w:rsidR="00E7063B">
              <w:rPr>
                <w:noProof/>
                <w:webHidden/>
              </w:rPr>
              <w:fldChar w:fldCharType="end"/>
            </w:r>
          </w:hyperlink>
        </w:p>
        <w:p w14:paraId="5D458FED" w14:textId="77777777" w:rsidR="00E7063B" w:rsidRDefault="00CC4E70">
          <w:pPr>
            <w:pStyle w:val="30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1019" w:history="1">
            <w:r w:rsidR="00E7063B" w:rsidRPr="00A17525">
              <w:rPr>
                <w:rStyle w:val="a8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7.1.3</w:t>
            </w:r>
            <w:r w:rsidR="00E7063B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E7063B" w:rsidRPr="00A17525">
              <w:rPr>
                <w:rStyle w:val="a8"/>
                <w:rFonts w:hint="eastAsia"/>
                <w:noProof/>
              </w:rPr>
              <w:t>类图</w:t>
            </w:r>
            <w:r w:rsidR="00E7063B">
              <w:rPr>
                <w:noProof/>
                <w:webHidden/>
              </w:rPr>
              <w:tab/>
            </w:r>
            <w:r w:rsidR="00E7063B">
              <w:rPr>
                <w:noProof/>
                <w:webHidden/>
              </w:rPr>
              <w:fldChar w:fldCharType="begin"/>
            </w:r>
            <w:r w:rsidR="00E7063B">
              <w:rPr>
                <w:noProof/>
                <w:webHidden/>
              </w:rPr>
              <w:instrText xml:space="preserve"> PAGEREF _Toc416641019 \h </w:instrText>
            </w:r>
            <w:r w:rsidR="00E7063B">
              <w:rPr>
                <w:noProof/>
                <w:webHidden/>
              </w:rPr>
            </w:r>
            <w:r w:rsidR="00E7063B">
              <w:rPr>
                <w:noProof/>
                <w:webHidden/>
              </w:rPr>
              <w:fldChar w:fldCharType="separate"/>
            </w:r>
            <w:r w:rsidR="00E7063B">
              <w:rPr>
                <w:noProof/>
                <w:webHidden/>
              </w:rPr>
              <w:t>73</w:t>
            </w:r>
            <w:r w:rsidR="00E7063B">
              <w:rPr>
                <w:noProof/>
                <w:webHidden/>
              </w:rPr>
              <w:fldChar w:fldCharType="end"/>
            </w:r>
          </w:hyperlink>
        </w:p>
        <w:p w14:paraId="50AF5030" w14:textId="77777777" w:rsidR="00E7063B" w:rsidRDefault="00CC4E70">
          <w:pPr>
            <w:pStyle w:val="30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1020" w:history="1">
            <w:r w:rsidR="00E7063B" w:rsidRPr="00A17525">
              <w:rPr>
                <w:rStyle w:val="a8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7.1.4</w:t>
            </w:r>
            <w:r w:rsidR="00E7063B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E7063B" w:rsidRPr="00A17525">
              <w:rPr>
                <w:rStyle w:val="a8"/>
                <w:rFonts w:hint="eastAsia"/>
                <w:noProof/>
              </w:rPr>
              <w:t>代码构成</w:t>
            </w:r>
            <w:r w:rsidR="00E7063B">
              <w:rPr>
                <w:noProof/>
                <w:webHidden/>
              </w:rPr>
              <w:tab/>
            </w:r>
            <w:r w:rsidR="00E7063B">
              <w:rPr>
                <w:noProof/>
                <w:webHidden/>
              </w:rPr>
              <w:fldChar w:fldCharType="begin"/>
            </w:r>
            <w:r w:rsidR="00E7063B">
              <w:rPr>
                <w:noProof/>
                <w:webHidden/>
              </w:rPr>
              <w:instrText xml:space="preserve"> PAGEREF _Toc416641020 \h </w:instrText>
            </w:r>
            <w:r w:rsidR="00E7063B">
              <w:rPr>
                <w:noProof/>
                <w:webHidden/>
              </w:rPr>
            </w:r>
            <w:r w:rsidR="00E7063B">
              <w:rPr>
                <w:noProof/>
                <w:webHidden/>
              </w:rPr>
              <w:fldChar w:fldCharType="separate"/>
            </w:r>
            <w:r w:rsidR="00E7063B">
              <w:rPr>
                <w:noProof/>
                <w:webHidden/>
              </w:rPr>
              <w:t>73</w:t>
            </w:r>
            <w:r w:rsidR="00E7063B">
              <w:rPr>
                <w:noProof/>
                <w:webHidden/>
              </w:rPr>
              <w:fldChar w:fldCharType="end"/>
            </w:r>
          </w:hyperlink>
        </w:p>
        <w:p w14:paraId="70A41A26" w14:textId="77777777" w:rsidR="00E7063B" w:rsidRDefault="00CC4E70">
          <w:pPr>
            <w:pStyle w:val="30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1021" w:history="1">
            <w:r w:rsidR="00E7063B" w:rsidRPr="00A17525">
              <w:rPr>
                <w:rStyle w:val="a8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7.1.5</w:t>
            </w:r>
            <w:r w:rsidR="00E7063B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E7063B" w:rsidRPr="00A17525">
              <w:rPr>
                <w:rStyle w:val="a8"/>
                <w:rFonts w:hint="eastAsia"/>
                <w:noProof/>
              </w:rPr>
              <w:t>配置文件</w:t>
            </w:r>
            <w:r w:rsidR="00E7063B">
              <w:rPr>
                <w:noProof/>
                <w:webHidden/>
              </w:rPr>
              <w:tab/>
            </w:r>
            <w:r w:rsidR="00E7063B">
              <w:rPr>
                <w:noProof/>
                <w:webHidden/>
              </w:rPr>
              <w:fldChar w:fldCharType="begin"/>
            </w:r>
            <w:r w:rsidR="00E7063B">
              <w:rPr>
                <w:noProof/>
                <w:webHidden/>
              </w:rPr>
              <w:instrText xml:space="preserve"> PAGEREF _Toc416641021 \h </w:instrText>
            </w:r>
            <w:r w:rsidR="00E7063B">
              <w:rPr>
                <w:noProof/>
                <w:webHidden/>
              </w:rPr>
            </w:r>
            <w:r w:rsidR="00E7063B">
              <w:rPr>
                <w:noProof/>
                <w:webHidden/>
              </w:rPr>
              <w:fldChar w:fldCharType="separate"/>
            </w:r>
            <w:r w:rsidR="00E7063B">
              <w:rPr>
                <w:noProof/>
                <w:webHidden/>
              </w:rPr>
              <w:t>73</w:t>
            </w:r>
            <w:r w:rsidR="00E7063B">
              <w:rPr>
                <w:noProof/>
                <w:webHidden/>
              </w:rPr>
              <w:fldChar w:fldCharType="end"/>
            </w:r>
          </w:hyperlink>
        </w:p>
        <w:p w14:paraId="628C2667" w14:textId="77777777" w:rsidR="00E7063B" w:rsidRDefault="00CC4E70">
          <w:pPr>
            <w:pStyle w:val="30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1022" w:history="1">
            <w:r w:rsidR="00E7063B" w:rsidRPr="00A17525">
              <w:rPr>
                <w:rStyle w:val="a8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7.1.6</w:t>
            </w:r>
            <w:r w:rsidR="00E7063B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E7063B" w:rsidRPr="00A17525">
              <w:rPr>
                <w:rStyle w:val="a8"/>
                <w:rFonts w:hint="eastAsia"/>
                <w:noProof/>
              </w:rPr>
              <w:t>数据库脚本</w:t>
            </w:r>
            <w:r w:rsidR="00E7063B">
              <w:rPr>
                <w:noProof/>
                <w:webHidden/>
              </w:rPr>
              <w:tab/>
            </w:r>
            <w:r w:rsidR="00E7063B">
              <w:rPr>
                <w:noProof/>
                <w:webHidden/>
              </w:rPr>
              <w:fldChar w:fldCharType="begin"/>
            </w:r>
            <w:r w:rsidR="00E7063B">
              <w:rPr>
                <w:noProof/>
                <w:webHidden/>
              </w:rPr>
              <w:instrText xml:space="preserve"> PAGEREF _Toc416641022 \h </w:instrText>
            </w:r>
            <w:r w:rsidR="00E7063B">
              <w:rPr>
                <w:noProof/>
                <w:webHidden/>
              </w:rPr>
            </w:r>
            <w:r w:rsidR="00E7063B">
              <w:rPr>
                <w:noProof/>
                <w:webHidden/>
              </w:rPr>
              <w:fldChar w:fldCharType="separate"/>
            </w:r>
            <w:r w:rsidR="00E7063B">
              <w:rPr>
                <w:noProof/>
                <w:webHidden/>
              </w:rPr>
              <w:t>75</w:t>
            </w:r>
            <w:r w:rsidR="00E7063B">
              <w:rPr>
                <w:noProof/>
                <w:webHidden/>
              </w:rPr>
              <w:fldChar w:fldCharType="end"/>
            </w:r>
          </w:hyperlink>
        </w:p>
        <w:p w14:paraId="35AA2E56" w14:textId="77777777" w:rsidR="00E7063B" w:rsidRDefault="00CC4E70">
          <w:pPr>
            <w:pStyle w:val="20"/>
            <w:tabs>
              <w:tab w:val="left" w:pos="168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1023" w:history="1">
            <w:r w:rsidR="00E7063B" w:rsidRPr="00A17525">
              <w:rPr>
                <w:rStyle w:val="a8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7.2</w:t>
            </w:r>
            <w:r w:rsidR="00E7063B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E7063B" w:rsidRPr="00A17525">
              <w:rPr>
                <w:rStyle w:val="a8"/>
                <w:rFonts w:hint="eastAsia"/>
                <w:noProof/>
              </w:rPr>
              <w:t>删除会员等级</w:t>
            </w:r>
            <w:r w:rsidR="00E7063B">
              <w:rPr>
                <w:noProof/>
                <w:webHidden/>
              </w:rPr>
              <w:tab/>
            </w:r>
            <w:r w:rsidR="00E7063B">
              <w:rPr>
                <w:noProof/>
                <w:webHidden/>
              </w:rPr>
              <w:fldChar w:fldCharType="begin"/>
            </w:r>
            <w:r w:rsidR="00E7063B">
              <w:rPr>
                <w:noProof/>
                <w:webHidden/>
              </w:rPr>
              <w:instrText xml:space="preserve"> PAGEREF _Toc416641023 \h </w:instrText>
            </w:r>
            <w:r w:rsidR="00E7063B">
              <w:rPr>
                <w:noProof/>
                <w:webHidden/>
              </w:rPr>
            </w:r>
            <w:r w:rsidR="00E7063B">
              <w:rPr>
                <w:noProof/>
                <w:webHidden/>
              </w:rPr>
              <w:fldChar w:fldCharType="separate"/>
            </w:r>
            <w:r w:rsidR="00E7063B">
              <w:rPr>
                <w:noProof/>
                <w:webHidden/>
              </w:rPr>
              <w:t>76</w:t>
            </w:r>
            <w:r w:rsidR="00E7063B">
              <w:rPr>
                <w:noProof/>
                <w:webHidden/>
              </w:rPr>
              <w:fldChar w:fldCharType="end"/>
            </w:r>
          </w:hyperlink>
        </w:p>
        <w:p w14:paraId="5CC068D1" w14:textId="77777777" w:rsidR="00E7063B" w:rsidRDefault="00CC4E70">
          <w:pPr>
            <w:pStyle w:val="30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1024" w:history="1">
            <w:r w:rsidR="00E7063B" w:rsidRPr="00A17525">
              <w:rPr>
                <w:rStyle w:val="a8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7.2.1</w:t>
            </w:r>
            <w:r w:rsidR="00E7063B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E7063B" w:rsidRPr="00A17525">
              <w:rPr>
                <w:rStyle w:val="a8"/>
                <w:rFonts w:hint="eastAsia"/>
                <w:noProof/>
              </w:rPr>
              <w:t>功能</w:t>
            </w:r>
            <w:r w:rsidR="00E7063B" w:rsidRPr="00A17525">
              <w:rPr>
                <w:rStyle w:val="a8"/>
                <w:noProof/>
              </w:rPr>
              <w:t>IPO</w:t>
            </w:r>
            <w:r w:rsidR="00E7063B" w:rsidRPr="00A17525">
              <w:rPr>
                <w:rStyle w:val="a8"/>
                <w:rFonts w:hint="eastAsia"/>
                <w:noProof/>
              </w:rPr>
              <w:t>图</w:t>
            </w:r>
            <w:r w:rsidR="00E7063B">
              <w:rPr>
                <w:noProof/>
                <w:webHidden/>
              </w:rPr>
              <w:tab/>
            </w:r>
            <w:r w:rsidR="00E7063B">
              <w:rPr>
                <w:noProof/>
                <w:webHidden/>
              </w:rPr>
              <w:fldChar w:fldCharType="begin"/>
            </w:r>
            <w:r w:rsidR="00E7063B">
              <w:rPr>
                <w:noProof/>
                <w:webHidden/>
              </w:rPr>
              <w:instrText xml:space="preserve"> PAGEREF _Toc416641024 \h </w:instrText>
            </w:r>
            <w:r w:rsidR="00E7063B">
              <w:rPr>
                <w:noProof/>
                <w:webHidden/>
              </w:rPr>
            </w:r>
            <w:r w:rsidR="00E7063B">
              <w:rPr>
                <w:noProof/>
                <w:webHidden/>
              </w:rPr>
              <w:fldChar w:fldCharType="separate"/>
            </w:r>
            <w:r w:rsidR="00E7063B">
              <w:rPr>
                <w:noProof/>
                <w:webHidden/>
              </w:rPr>
              <w:t>76</w:t>
            </w:r>
            <w:r w:rsidR="00E7063B">
              <w:rPr>
                <w:noProof/>
                <w:webHidden/>
              </w:rPr>
              <w:fldChar w:fldCharType="end"/>
            </w:r>
          </w:hyperlink>
        </w:p>
        <w:p w14:paraId="5C81F004" w14:textId="77777777" w:rsidR="00E7063B" w:rsidRDefault="00CC4E70">
          <w:pPr>
            <w:pStyle w:val="30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1025" w:history="1">
            <w:r w:rsidR="00E7063B" w:rsidRPr="00A17525">
              <w:rPr>
                <w:rStyle w:val="a8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7.2.2</w:t>
            </w:r>
            <w:r w:rsidR="00E7063B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E7063B" w:rsidRPr="00A17525">
              <w:rPr>
                <w:rStyle w:val="a8"/>
                <w:rFonts w:hint="eastAsia"/>
                <w:noProof/>
              </w:rPr>
              <w:t>时序图</w:t>
            </w:r>
            <w:r w:rsidR="00E7063B">
              <w:rPr>
                <w:noProof/>
                <w:webHidden/>
              </w:rPr>
              <w:tab/>
            </w:r>
            <w:r w:rsidR="00E7063B">
              <w:rPr>
                <w:noProof/>
                <w:webHidden/>
              </w:rPr>
              <w:fldChar w:fldCharType="begin"/>
            </w:r>
            <w:r w:rsidR="00E7063B">
              <w:rPr>
                <w:noProof/>
                <w:webHidden/>
              </w:rPr>
              <w:instrText xml:space="preserve"> PAGEREF _Toc416641025 \h </w:instrText>
            </w:r>
            <w:r w:rsidR="00E7063B">
              <w:rPr>
                <w:noProof/>
                <w:webHidden/>
              </w:rPr>
            </w:r>
            <w:r w:rsidR="00E7063B">
              <w:rPr>
                <w:noProof/>
                <w:webHidden/>
              </w:rPr>
              <w:fldChar w:fldCharType="separate"/>
            </w:r>
            <w:r w:rsidR="00E7063B">
              <w:rPr>
                <w:noProof/>
                <w:webHidden/>
              </w:rPr>
              <w:t>76</w:t>
            </w:r>
            <w:r w:rsidR="00E7063B">
              <w:rPr>
                <w:noProof/>
                <w:webHidden/>
              </w:rPr>
              <w:fldChar w:fldCharType="end"/>
            </w:r>
          </w:hyperlink>
        </w:p>
        <w:p w14:paraId="7FE1BE56" w14:textId="77777777" w:rsidR="00E7063B" w:rsidRDefault="00CC4E70">
          <w:pPr>
            <w:pStyle w:val="30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1026" w:history="1">
            <w:r w:rsidR="00E7063B" w:rsidRPr="00A17525">
              <w:rPr>
                <w:rStyle w:val="a8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7.2.3</w:t>
            </w:r>
            <w:r w:rsidR="00E7063B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E7063B" w:rsidRPr="00A17525">
              <w:rPr>
                <w:rStyle w:val="a8"/>
                <w:rFonts w:hint="eastAsia"/>
                <w:noProof/>
              </w:rPr>
              <w:t>类图</w:t>
            </w:r>
            <w:r w:rsidR="00E7063B">
              <w:rPr>
                <w:noProof/>
                <w:webHidden/>
              </w:rPr>
              <w:tab/>
            </w:r>
            <w:r w:rsidR="00E7063B">
              <w:rPr>
                <w:noProof/>
                <w:webHidden/>
              </w:rPr>
              <w:fldChar w:fldCharType="begin"/>
            </w:r>
            <w:r w:rsidR="00E7063B">
              <w:rPr>
                <w:noProof/>
                <w:webHidden/>
              </w:rPr>
              <w:instrText xml:space="preserve"> PAGEREF _Toc416641026 \h </w:instrText>
            </w:r>
            <w:r w:rsidR="00E7063B">
              <w:rPr>
                <w:noProof/>
                <w:webHidden/>
              </w:rPr>
            </w:r>
            <w:r w:rsidR="00E7063B">
              <w:rPr>
                <w:noProof/>
                <w:webHidden/>
              </w:rPr>
              <w:fldChar w:fldCharType="separate"/>
            </w:r>
            <w:r w:rsidR="00E7063B">
              <w:rPr>
                <w:noProof/>
                <w:webHidden/>
              </w:rPr>
              <w:t>76</w:t>
            </w:r>
            <w:r w:rsidR="00E7063B">
              <w:rPr>
                <w:noProof/>
                <w:webHidden/>
              </w:rPr>
              <w:fldChar w:fldCharType="end"/>
            </w:r>
          </w:hyperlink>
        </w:p>
        <w:p w14:paraId="124FF73C" w14:textId="77777777" w:rsidR="00E7063B" w:rsidRDefault="00CC4E70">
          <w:pPr>
            <w:pStyle w:val="30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1027" w:history="1">
            <w:r w:rsidR="00E7063B" w:rsidRPr="00A17525">
              <w:rPr>
                <w:rStyle w:val="a8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7.2.4</w:t>
            </w:r>
            <w:r w:rsidR="00E7063B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E7063B" w:rsidRPr="00A17525">
              <w:rPr>
                <w:rStyle w:val="a8"/>
                <w:rFonts w:hint="eastAsia"/>
                <w:noProof/>
              </w:rPr>
              <w:t>代码构成</w:t>
            </w:r>
            <w:r w:rsidR="00E7063B">
              <w:rPr>
                <w:noProof/>
                <w:webHidden/>
              </w:rPr>
              <w:tab/>
            </w:r>
            <w:r w:rsidR="00E7063B">
              <w:rPr>
                <w:noProof/>
                <w:webHidden/>
              </w:rPr>
              <w:fldChar w:fldCharType="begin"/>
            </w:r>
            <w:r w:rsidR="00E7063B">
              <w:rPr>
                <w:noProof/>
                <w:webHidden/>
              </w:rPr>
              <w:instrText xml:space="preserve"> PAGEREF _Toc416641027 \h </w:instrText>
            </w:r>
            <w:r w:rsidR="00E7063B">
              <w:rPr>
                <w:noProof/>
                <w:webHidden/>
              </w:rPr>
            </w:r>
            <w:r w:rsidR="00E7063B">
              <w:rPr>
                <w:noProof/>
                <w:webHidden/>
              </w:rPr>
              <w:fldChar w:fldCharType="separate"/>
            </w:r>
            <w:r w:rsidR="00E7063B">
              <w:rPr>
                <w:noProof/>
                <w:webHidden/>
              </w:rPr>
              <w:t>76</w:t>
            </w:r>
            <w:r w:rsidR="00E7063B">
              <w:rPr>
                <w:noProof/>
                <w:webHidden/>
              </w:rPr>
              <w:fldChar w:fldCharType="end"/>
            </w:r>
          </w:hyperlink>
        </w:p>
        <w:p w14:paraId="20CC745E" w14:textId="77777777" w:rsidR="00E7063B" w:rsidRDefault="00CC4E70">
          <w:pPr>
            <w:pStyle w:val="30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1028" w:history="1">
            <w:r w:rsidR="00E7063B" w:rsidRPr="00A17525">
              <w:rPr>
                <w:rStyle w:val="a8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7.2.5</w:t>
            </w:r>
            <w:r w:rsidR="00E7063B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E7063B" w:rsidRPr="00A17525">
              <w:rPr>
                <w:rStyle w:val="a8"/>
                <w:rFonts w:hint="eastAsia"/>
                <w:noProof/>
              </w:rPr>
              <w:t>配置文件</w:t>
            </w:r>
            <w:r w:rsidR="00E7063B">
              <w:rPr>
                <w:noProof/>
                <w:webHidden/>
              </w:rPr>
              <w:tab/>
            </w:r>
            <w:r w:rsidR="00E7063B">
              <w:rPr>
                <w:noProof/>
                <w:webHidden/>
              </w:rPr>
              <w:fldChar w:fldCharType="begin"/>
            </w:r>
            <w:r w:rsidR="00E7063B">
              <w:rPr>
                <w:noProof/>
                <w:webHidden/>
              </w:rPr>
              <w:instrText xml:space="preserve"> PAGEREF _Toc416641028 \h </w:instrText>
            </w:r>
            <w:r w:rsidR="00E7063B">
              <w:rPr>
                <w:noProof/>
                <w:webHidden/>
              </w:rPr>
            </w:r>
            <w:r w:rsidR="00E7063B">
              <w:rPr>
                <w:noProof/>
                <w:webHidden/>
              </w:rPr>
              <w:fldChar w:fldCharType="separate"/>
            </w:r>
            <w:r w:rsidR="00E7063B">
              <w:rPr>
                <w:noProof/>
                <w:webHidden/>
              </w:rPr>
              <w:t>76</w:t>
            </w:r>
            <w:r w:rsidR="00E7063B">
              <w:rPr>
                <w:noProof/>
                <w:webHidden/>
              </w:rPr>
              <w:fldChar w:fldCharType="end"/>
            </w:r>
          </w:hyperlink>
        </w:p>
        <w:p w14:paraId="5E98FD22" w14:textId="77777777" w:rsidR="00E7063B" w:rsidRDefault="00CC4E70">
          <w:pPr>
            <w:pStyle w:val="30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1029" w:history="1">
            <w:r w:rsidR="00E7063B" w:rsidRPr="00A17525">
              <w:rPr>
                <w:rStyle w:val="a8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7.2.6</w:t>
            </w:r>
            <w:r w:rsidR="00E7063B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E7063B" w:rsidRPr="00A17525">
              <w:rPr>
                <w:rStyle w:val="a8"/>
                <w:rFonts w:hint="eastAsia"/>
                <w:noProof/>
              </w:rPr>
              <w:t>数据库脚本</w:t>
            </w:r>
            <w:r w:rsidR="00E7063B">
              <w:rPr>
                <w:noProof/>
                <w:webHidden/>
              </w:rPr>
              <w:tab/>
            </w:r>
            <w:r w:rsidR="00E7063B">
              <w:rPr>
                <w:noProof/>
                <w:webHidden/>
              </w:rPr>
              <w:fldChar w:fldCharType="begin"/>
            </w:r>
            <w:r w:rsidR="00E7063B">
              <w:rPr>
                <w:noProof/>
                <w:webHidden/>
              </w:rPr>
              <w:instrText xml:space="preserve"> PAGEREF _Toc416641029 \h </w:instrText>
            </w:r>
            <w:r w:rsidR="00E7063B">
              <w:rPr>
                <w:noProof/>
                <w:webHidden/>
              </w:rPr>
            </w:r>
            <w:r w:rsidR="00E7063B">
              <w:rPr>
                <w:noProof/>
                <w:webHidden/>
              </w:rPr>
              <w:fldChar w:fldCharType="separate"/>
            </w:r>
            <w:r w:rsidR="00E7063B">
              <w:rPr>
                <w:noProof/>
                <w:webHidden/>
              </w:rPr>
              <w:t>77</w:t>
            </w:r>
            <w:r w:rsidR="00E7063B">
              <w:rPr>
                <w:noProof/>
                <w:webHidden/>
              </w:rPr>
              <w:fldChar w:fldCharType="end"/>
            </w:r>
          </w:hyperlink>
        </w:p>
        <w:p w14:paraId="2E33EA07" w14:textId="77777777" w:rsidR="00E7063B" w:rsidRDefault="00CC4E70">
          <w:pPr>
            <w:pStyle w:val="20"/>
            <w:tabs>
              <w:tab w:val="left" w:pos="168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1030" w:history="1">
            <w:r w:rsidR="00E7063B" w:rsidRPr="00A17525">
              <w:rPr>
                <w:rStyle w:val="a8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7.3</w:t>
            </w:r>
            <w:r w:rsidR="00E7063B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E7063B" w:rsidRPr="00A17525">
              <w:rPr>
                <w:rStyle w:val="a8"/>
                <w:rFonts w:hint="eastAsia"/>
                <w:noProof/>
              </w:rPr>
              <w:t>创建</w:t>
            </w:r>
            <w:r w:rsidR="00E7063B" w:rsidRPr="00A17525">
              <w:rPr>
                <w:rStyle w:val="a8"/>
                <w:noProof/>
              </w:rPr>
              <w:t>/</w:t>
            </w:r>
            <w:r w:rsidR="00E7063B" w:rsidRPr="00A17525">
              <w:rPr>
                <w:rStyle w:val="a8"/>
                <w:rFonts w:hint="eastAsia"/>
                <w:noProof/>
              </w:rPr>
              <w:t>编辑用户会员</w:t>
            </w:r>
            <w:r w:rsidR="00E7063B">
              <w:rPr>
                <w:noProof/>
                <w:webHidden/>
              </w:rPr>
              <w:tab/>
            </w:r>
            <w:r w:rsidR="00E7063B">
              <w:rPr>
                <w:noProof/>
                <w:webHidden/>
              </w:rPr>
              <w:fldChar w:fldCharType="begin"/>
            </w:r>
            <w:r w:rsidR="00E7063B">
              <w:rPr>
                <w:noProof/>
                <w:webHidden/>
              </w:rPr>
              <w:instrText xml:space="preserve"> PAGEREF _Toc416641030 \h </w:instrText>
            </w:r>
            <w:r w:rsidR="00E7063B">
              <w:rPr>
                <w:noProof/>
                <w:webHidden/>
              </w:rPr>
            </w:r>
            <w:r w:rsidR="00E7063B">
              <w:rPr>
                <w:noProof/>
                <w:webHidden/>
              </w:rPr>
              <w:fldChar w:fldCharType="separate"/>
            </w:r>
            <w:r w:rsidR="00E7063B">
              <w:rPr>
                <w:noProof/>
                <w:webHidden/>
              </w:rPr>
              <w:t>77</w:t>
            </w:r>
            <w:r w:rsidR="00E7063B">
              <w:rPr>
                <w:noProof/>
                <w:webHidden/>
              </w:rPr>
              <w:fldChar w:fldCharType="end"/>
            </w:r>
          </w:hyperlink>
        </w:p>
        <w:p w14:paraId="18A5DEDE" w14:textId="77777777" w:rsidR="00E7063B" w:rsidRDefault="00CC4E70">
          <w:pPr>
            <w:pStyle w:val="30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1031" w:history="1">
            <w:r w:rsidR="00E7063B" w:rsidRPr="00A17525">
              <w:rPr>
                <w:rStyle w:val="a8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7.3.1</w:t>
            </w:r>
            <w:r w:rsidR="00E7063B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E7063B" w:rsidRPr="00A17525">
              <w:rPr>
                <w:rStyle w:val="a8"/>
                <w:rFonts w:hint="eastAsia"/>
                <w:noProof/>
              </w:rPr>
              <w:t>功能</w:t>
            </w:r>
            <w:r w:rsidR="00E7063B" w:rsidRPr="00A17525">
              <w:rPr>
                <w:rStyle w:val="a8"/>
                <w:noProof/>
              </w:rPr>
              <w:t>IPO</w:t>
            </w:r>
            <w:r w:rsidR="00E7063B" w:rsidRPr="00A17525">
              <w:rPr>
                <w:rStyle w:val="a8"/>
                <w:rFonts w:hint="eastAsia"/>
                <w:noProof/>
              </w:rPr>
              <w:t>图</w:t>
            </w:r>
            <w:r w:rsidR="00E7063B">
              <w:rPr>
                <w:noProof/>
                <w:webHidden/>
              </w:rPr>
              <w:tab/>
            </w:r>
            <w:r w:rsidR="00E7063B">
              <w:rPr>
                <w:noProof/>
                <w:webHidden/>
              </w:rPr>
              <w:fldChar w:fldCharType="begin"/>
            </w:r>
            <w:r w:rsidR="00E7063B">
              <w:rPr>
                <w:noProof/>
                <w:webHidden/>
              </w:rPr>
              <w:instrText xml:space="preserve"> PAGEREF _Toc416641031 \h </w:instrText>
            </w:r>
            <w:r w:rsidR="00E7063B">
              <w:rPr>
                <w:noProof/>
                <w:webHidden/>
              </w:rPr>
            </w:r>
            <w:r w:rsidR="00E7063B">
              <w:rPr>
                <w:noProof/>
                <w:webHidden/>
              </w:rPr>
              <w:fldChar w:fldCharType="separate"/>
            </w:r>
            <w:r w:rsidR="00E7063B">
              <w:rPr>
                <w:noProof/>
                <w:webHidden/>
              </w:rPr>
              <w:t>77</w:t>
            </w:r>
            <w:r w:rsidR="00E7063B">
              <w:rPr>
                <w:noProof/>
                <w:webHidden/>
              </w:rPr>
              <w:fldChar w:fldCharType="end"/>
            </w:r>
          </w:hyperlink>
        </w:p>
        <w:p w14:paraId="2E63B9B3" w14:textId="77777777" w:rsidR="00E7063B" w:rsidRDefault="00CC4E70">
          <w:pPr>
            <w:pStyle w:val="30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1032" w:history="1">
            <w:r w:rsidR="00E7063B" w:rsidRPr="00A17525">
              <w:rPr>
                <w:rStyle w:val="a8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7.3.2</w:t>
            </w:r>
            <w:r w:rsidR="00E7063B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E7063B" w:rsidRPr="00A17525">
              <w:rPr>
                <w:rStyle w:val="a8"/>
                <w:rFonts w:hint="eastAsia"/>
                <w:noProof/>
              </w:rPr>
              <w:t>时序图</w:t>
            </w:r>
            <w:r w:rsidR="00E7063B">
              <w:rPr>
                <w:noProof/>
                <w:webHidden/>
              </w:rPr>
              <w:tab/>
            </w:r>
            <w:r w:rsidR="00E7063B">
              <w:rPr>
                <w:noProof/>
                <w:webHidden/>
              </w:rPr>
              <w:fldChar w:fldCharType="begin"/>
            </w:r>
            <w:r w:rsidR="00E7063B">
              <w:rPr>
                <w:noProof/>
                <w:webHidden/>
              </w:rPr>
              <w:instrText xml:space="preserve"> PAGEREF _Toc416641032 \h </w:instrText>
            </w:r>
            <w:r w:rsidR="00E7063B">
              <w:rPr>
                <w:noProof/>
                <w:webHidden/>
              </w:rPr>
            </w:r>
            <w:r w:rsidR="00E7063B">
              <w:rPr>
                <w:noProof/>
                <w:webHidden/>
              </w:rPr>
              <w:fldChar w:fldCharType="separate"/>
            </w:r>
            <w:r w:rsidR="00E7063B">
              <w:rPr>
                <w:noProof/>
                <w:webHidden/>
              </w:rPr>
              <w:t>77</w:t>
            </w:r>
            <w:r w:rsidR="00E7063B">
              <w:rPr>
                <w:noProof/>
                <w:webHidden/>
              </w:rPr>
              <w:fldChar w:fldCharType="end"/>
            </w:r>
          </w:hyperlink>
        </w:p>
        <w:p w14:paraId="42D7D3B4" w14:textId="77777777" w:rsidR="00E7063B" w:rsidRDefault="00CC4E70">
          <w:pPr>
            <w:pStyle w:val="30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1033" w:history="1">
            <w:r w:rsidR="00E7063B" w:rsidRPr="00A17525">
              <w:rPr>
                <w:rStyle w:val="a8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7.3.3</w:t>
            </w:r>
            <w:r w:rsidR="00E7063B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E7063B" w:rsidRPr="00A17525">
              <w:rPr>
                <w:rStyle w:val="a8"/>
                <w:rFonts w:hint="eastAsia"/>
                <w:noProof/>
              </w:rPr>
              <w:t>类图</w:t>
            </w:r>
            <w:r w:rsidR="00E7063B">
              <w:rPr>
                <w:noProof/>
                <w:webHidden/>
              </w:rPr>
              <w:tab/>
            </w:r>
            <w:r w:rsidR="00E7063B">
              <w:rPr>
                <w:noProof/>
                <w:webHidden/>
              </w:rPr>
              <w:fldChar w:fldCharType="begin"/>
            </w:r>
            <w:r w:rsidR="00E7063B">
              <w:rPr>
                <w:noProof/>
                <w:webHidden/>
              </w:rPr>
              <w:instrText xml:space="preserve"> PAGEREF _Toc416641033 \h </w:instrText>
            </w:r>
            <w:r w:rsidR="00E7063B">
              <w:rPr>
                <w:noProof/>
                <w:webHidden/>
              </w:rPr>
            </w:r>
            <w:r w:rsidR="00E7063B">
              <w:rPr>
                <w:noProof/>
                <w:webHidden/>
              </w:rPr>
              <w:fldChar w:fldCharType="separate"/>
            </w:r>
            <w:r w:rsidR="00E7063B">
              <w:rPr>
                <w:noProof/>
                <w:webHidden/>
              </w:rPr>
              <w:t>78</w:t>
            </w:r>
            <w:r w:rsidR="00E7063B">
              <w:rPr>
                <w:noProof/>
                <w:webHidden/>
              </w:rPr>
              <w:fldChar w:fldCharType="end"/>
            </w:r>
          </w:hyperlink>
        </w:p>
        <w:p w14:paraId="6CE18BC3" w14:textId="77777777" w:rsidR="00E7063B" w:rsidRDefault="00CC4E70">
          <w:pPr>
            <w:pStyle w:val="30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1034" w:history="1">
            <w:r w:rsidR="00E7063B" w:rsidRPr="00A17525">
              <w:rPr>
                <w:rStyle w:val="a8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7.3.4</w:t>
            </w:r>
            <w:r w:rsidR="00E7063B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E7063B" w:rsidRPr="00A17525">
              <w:rPr>
                <w:rStyle w:val="a8"/>
                <w:rFonts w:hint="eastAsia"/>
                <w:noProof/>
              </w:rPr>
              <w:t>代码构成</w:t>
            </w:r>
            <w:r w:rsidR="00E7063B">
              <w:rPr>
                <w:noProof/>
                <w:webHidden/>
              </w:rPr>
              <w:tab/>
            </w:r>
            <w:r w:rsidR="00E7063B">
              <w:rPr>
                <w:noProof/>
                <w:webHidden/>
              </w:rPr>
              <w:fldChar w:fldCharType="begin"/>
            </w:r>
            <w:r w:rsidR="00E7063B">
              <w:rPr>
                <w:noProof/>
                <w:webHidden/>
              </w:rPr>
              <w:instrText xml:space="preserve"> PAGEREF _Toc416641034 \h </w:instrText>
            </w:r>
            <w:r w:rsidR="00E7063B">
              <w:rPr>
                <w:noProof/>
                <w:webHidden/>
              </w:rPr>
            </w:r>
            <w:r w:rsidR="00E7063B">
              <w:rPr>
                <w:noProof/>
                <w:webHidden/>
              </w:rPr>
              <w:fldChar w:fldCharType="separate"/>
            </w:r>
            <w:r w:rsidR="00E7063B">
              <w:rPr>
                <w:noProof/>
                <w:webHidden/>
              </w:rPr>
              <w:t>78</w:t>
            </w:r>
            <w:r w:rsidR="00E7063B">
              <w:rPr>
                <w:noProof/>
                <w:webHidden/>
              </w:rPr>
              <w:fldChar w:fldCharType="end"/>
            </w:r>
          </w:hyperlink>
        </w:p>
        <w:p w14:paraId="23BB9CD8" w14:textId="77777777" w:rsidR="00E7063B" w:rsidRDefault="00CC4E70">
          <w:pPr>
            <w:pStyle w:val="30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1035" w:history="1">
            <w:r w:rsidR="00E7063B" w:rsidRPr="00A17525">
              <w:rPr>
                <w:rStyle w:val="a8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7.3.5</w:t>
            </w:r>
            <w:r w:rsidR="00E7063B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E7063B" w:rsidRPr="00A17525">
              <w:rPr>
                <w:rStyle w:val="a8"/>
                <w:rFonts w:hint="eastAsia"/>
                <w:noProof/>
              </w:rPr>
              <w:t>配置文件</w:t>
            </w:r>
            <w:r w:rsidR="00E7063B">
              <w:rPr>
                <w:noProof/>
                <w:webHidden/>
              </w:rPr>
              <w:tab/>
            </w:r>
            <w:r w:rsidR="00E7063B">
              <w:rPr>
                <w:noProof/>
                <w:webHidden/>
              </w:rPr>
              <w:fldChar w:fldCharType="begin"/>
            </w:r>
            <w:r w:rsidR="00E7063B">
              <w:rPr>
                <w:noProof/>
                <w:webHidden/>
              </w:rPr>
              <w:instrText xml:space="preserve"> PAGEREF _Toc416641035 \h </w:instrText>
            </w:r>
            <w:r w:rsidR="00E7063B">
              <w:rPr>
                <w:noProof/>
                <w:webHidden/>
              </w:rPr>
            </w:r>
            <w:r w:rsidR="00E7063B">
              <w:rPr>
                <w:noProof/>
                <w:webHidden/>
              </w:rPr>
              <w:fldChar w:fldCharType="separate"/>
            </w:r>
            <w:r w:rsidR="00E7063B">
              <w:rPr>
                <w:noProof/>
                <w:webHidden/>
              </w:rPr>
              <w:t>78</w:t>
            </w:r>
            <w:r w:rsidR="00E7063B">
              <w:rPr>
                <w:noProof/>
                <w:webHidden/>
              </w:rPr>
              <w:fldChar w:fldCharType="end"/>
            </w:r>
          </w:hyperlink>
        </w:p>
        <w:p w14:paraId="6F7CDE9C" w14:textId="77777777" w:rsidR="00E7063B" w:rsidRDefault="00CC4E70">
          <w:pPr>
            <w:pStyle w:val="30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1036" w:history="1">
            <w:r w:rsidR="00E7063B" w:rsidRPr="00A17525">
              <w:rPr>
                <w:rStyle w:val="a8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7.3.6</w:t>
            </w:r>
            <w:r w:rsidR="00E7063B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E7063B" w:rsidRPr="00A17525">
              <w:rPr>
                <w:rStyle w:val="a8"/>
                <w:rFonts w:hint="eastAsia"/>
                <w:noProof/>
              </w:rPr>
              <w:t>数据库脚本</w:t>
            </w:r>
            <w:r w:rsidR="00E7063B">
              <w:rPr>
                <w:noProof/>
                <w:webHidden/>
              </w:rPr>
              <w:tab/>
            </w:r>
            <w:r w:rsidR="00E7063B">
              <w:rPr>
                <w:noProof/>
                <w:webHidden/>
              </w:rPr>
              <w:fldChar w:fldCharType="begin"/>
            </w:r>
            <w:r w:rsidR="00E7063B">
              <w:rPr>
                <w:noProof/>
                <w:webHidden/>
              </w:rPr>
              <w:instrText xml:space="preserve"> PAGEREF _Toc416641036 \h </w:instrText>
            </w:r>
            <w:r w:rsidR="00E7063B">
              <w:rPr>
                <w:noProof/>
                <w:webHidden/>
              </w:rPr>
            </w:r>
            <w:r w:rsidR="00E7063B">
              <w:rPr>
                <w:noProof/>
                <w:webHidden/>
              </w:rPr>
              <w:fldChar w:fldCharType="separate"/>
            </w:r>
            <w:r w:rsidR="00E7063B">
              <w:rPr>
                <w:noProof/>
                <w:webHidden/>
              </w:rPr>
              <w:t>80</w:t>
            </w:r>
            <w:r w:rsidR="00E7063B">
              <w:rPr>
                <w:noProof/>
                <w:webHidden/>
              </w:rPr>
              <w:fldChar w:fldCharType="end"/>
            </w:r>
          </w:hyperlink>
        </w:p>
        <w:p w14:paraId="24750634" w14:textId="77777777" w:rsidR="00E7063B" w:rsidRDefault="00CC4E70">
          <w:pPr>
            <w:pStyle w:val="20"/>
            <w:tabs>
              <w:tab w:val="left" w:pos="168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1037" w:history="1">
            <w:r w:rsidR="00E7063B" w:rsidRPr="00A17525">
              <w:rPr>
                <w:rStyle w:val="a8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7.4</w:t>
            </w:r>
            <w:r w:rsidR="00E7063B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E7063B" w:rsidRPr="00A17525">
              <w:rPr>
                <w:rStyle w:val="a8"/>
                <w:rFonts w:hint="eastAsia"/>
                <w:noProof/>
              </w:rPr>
              <w:t>删除用户会员</w:t>
            </w:r>
            <w:r w:rsidR="00E7063B">
              <w:rPr>
                <w:noProof/>
                <w:webHidden/>
              </w:rPr>
              <w:tab/>
            </w:r>
            <w:r w:rsidR="00E7063B">
              <w:rPr>
                <w:noProof/>
                <w:webHidden/>
              </w:rPr>
              <w:fldChar w:fldCharType="begin"/>
            </w:r>
            <w:r w:rsidR="00E7063B">
              <w:rPr>
                <w:noProof/>
                <w:webHidden/>
              </w:rPr>
              <w:instrText xml:space="preserve"> PAGEREF _Toc416641037 \h </w:instrText>
            </w:r>
            <w:r w:rsidR="00E7063B">
              <w:rPr>
                <w:noProof/>
                <w:webHidden/>
              </w:rPr>
            </w:r>
            <w:r w:rsidR="00E7063B">
              <w:rPr>
                <w:noProof/>
                <w:webHidden/>
              </w:rPr>
              <w:fldChar w:fldCharType="separate"/>
            </w:r>
            <w:r w:rsidR="00E7063B">
              <w:rPr>
                <w:noProof/>
                <w:webHidden/>
              </w:rPr>
              <w:t>80</w:t>
            </w:r>
            <w:r w:rsidR="00E7063B">
              <w:rPr>
                <w:noProof/>
                <w:webHidden/>
              </w:rPr>
              <w:fldChar w:fldCharType="end"/>
            </w:r>
          </w:hyperlink>
        </w:p>
        <w:p w14:paraId="387BB25D" w14:textId="77777777" w:rsidR="00E7063B" w:rsidRDefault="00CC4E70">
          <w:pPr>
            <w:pStyle w:val="30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1038" w:history="1">
            <w:r w:rsidR="00E7063B" w:rsidRPr="00A17525">
              <w:rPr>
                <w:rStyle w:val="a8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7.4.1</w:t>
            </w:r>
            <w:r w:rsidR="00E7063B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E7063B" w:rsidRPr="00A17525">
              <w:rPr>
                <w:rStyle w:val="a8"/>
                <w:rFonts w:hint="eastAsia"/>
                <w:noProof/>
              </w:rPr>
              <w:t>功能</w:t>
            </w:r>
            <w:r w:rsidR="00E7063B" w:rsidRPr="00A17525">
              <w:rPr>
                <w:rStyle w:val="a8"/>
                <w:noProof/>
              </w:rPr>
              <w:t>IPO</w:t>
            </w:r>
            <w:r w:rsidR="00E7063B" w:rsidRPr="00A17525">
              <w:rPr>
                <w:rStyle w:val="a8"/>
                <w:rFonts w:hint="eastAsia"/>
                <w:noProof/>
              </w:rPr>
              <w:t>图</w:t>
            </w:r>
            <w:r w:rsidR="00E7063B">
              <w:rPr>
                <w:noProof/>
                <w:webHidden/>
              </w:rPr>
              <w:tab/>
            </w:r>
            <w:r w:rsidR="00E7063B">
              <w:rPr>
                <w:noProof/>
                <w:webHidden/>
              </w:rPr>
              <w:fldChar w:fldCharType="begin"/>
            </w:r>
            <w:r w:rsidR="00E7063B">
              <w:rPr>
                <w:noProof/>
                <w:webHidden/>
              </w:rPr>
              <w:instrText xml:space="preserve"> PAGEREF _Toc416641038 \h </w:instrText>
            </w:r>
            <w:r w:rsidR="00E7063B">
              <w:rPr>
                <w:noProof/>
                <w:webHidden/>
              </w:rPr>
            </w:r>
            <w:r w:rsidR="00E7063B">
              <w:rPr>
                <w:noProof/>
                <w:webHidden/>
              </w:rPr>
              <w:fldChar w:fldCharType="separate"/>
            </w:r>
            <w:r w:rsidR="00E7063B">
              <w:rPr>
                <w:noProof/>
                <w:webHidden/>
              </w:rPr>
              <w:t>80</w:t>
            </w:r>
            <w:r w:rsidR="00E7063B">
              <w:rPr>
                <w:noProof/>
                <w:webHidden/>
              </w:rPr>
              <w:fldChar w:fldCharType="end"/>
            </w:r>
          </w:hyperlink>
        </w:p>
        <w:p w14:paraId="7C765979" w14:textId="77777777" w:rsidR="00E7063B" w:rsidRDefault="00CC4E70">
          <w:pPr>
            <w:pStyle w:val="30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1039" w:history="1">
            <w:r w:rsidR="00E7063B" w:rsidRPr="00A17525">
              <w:rPr>
                <w:rStyle w:val="a8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7.4.2</w:t>
            </w:r>
            <w:r w:rsidR="00E7063B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E7063B" w:rsidRPr="00A17525">
              <w:rPr>
                <w:rStyle w:val="a8"/>
                <w:rFonts w:hint="eastAsia"/>
                <w:noProof/>
              </w:rPr>
              <w:t>时序图</w:t>
            </w:r>
            <w:r w:rsidR="00E7063B">
              <w:rPr>
                <w:noProof/>
                <w:webHidden/>
              </w:rPr>
              <w:tab/>
            </w:r>
            <w:r w:rsidR="00E7063B">
              <w:rPr>
                <w:noProof/>
                <w:webHidden/>
              </w:rPr>
              <w:fldChar w:fldCharType="begin"/>
            </w:r>
            <w:r w:rsidR="00E7063B">
              <w:rPr>
                <w:noProof/>
                <w:webHidden/>
              </w:rPr>
              <w:instrText xml:space="preserve"> PAGEREF _Toc416641039 \h </w:instrText>
            </w:r>
            <w:r w:rsidR="00E7063B">
              <w:rPr>
                <w:noProof/>
                <w:webHidden/>
              </w:rPr>
            </w:r>
            <w:r w:rsidR="00E7063B">
              <w:rPr>
                <w:noProof/>
                <w:webHidden/>
              </w:rPr>
              <w:fldChar w:fldCharType="separate"/>
            </w:r>
            <w:r w:rsidR="00E7063B">
              <w:rPr>
                <w:noProof/>
                <w:webHidden/>
              </w:rPr>
              <w:t>81</w:t>
            </w:r>
            <w:r w:rsidR="00E7063B">
              <w:rPr>
                <w:noProof/>
                <w:webHidden/>
              </w:rPr>
              <w:fldChar w:fldCharType="end"/>
            </w:r>
          </w:hyperlink>
        </w:p>
        <w:p w14:paraId="63535FEE" w14:textId="77777777" w:rsidR="00E7063B" w:rsidRDefault="00CC4E70">
          <w:pPr>
            <w:pStyle w:val="30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1040" w:history="1">
            <w:r w:rsidR="00E7063B" w:rsidRPr="00A17525">
              <w:rPr>
                <w:rStyle w:val="a8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7.4.3</w:t>
            </w:r>
            <w:r w:rsidR="00E7063B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E7063B" w:rsidRPr="00A17525">
              <w:rPr>
                <w:rStyle w:val="a8"/>
                <w:rFonts w:hint="eastAsia"/>
                <w:noProof/>
              </w:rPr>
              <w:t>类图</w:t>
            </w:r>
            <w:r w:rsidR="00E7063B">
              <w:rPr>
                <w:noProof/>
                <w:webHidden/>
              </w:rPr>
              <w:tab/>
            </w:r>
            <w:r w:rsidR="00E7063B">
              <w:rPr>
                <w:noProof/>
                <w:webHidden/>
              </w:rPr>
              <w:fldChar w:fldCharType="begin"/>
            </w:r>
            <w:r w:rsidR="00E7063B">
              <w:rPr>
                <w:noProof/>
                <w:webHidden/>
              </w:rPr>
              <w:instrText xml:space="preserve"> PAGEREF _Toc416641040 \h </w:instrText>
            </w:r>
            <w:r w:rsidR="00E7063B">
              <w:rPr>
                <w:noProof/>
                <w:webHidden/>
              </w:rPr>
            </w:r>
            <w:r w:rsidR="00E7063B">
              <w:rPr>
                <w:noProof/>
                <w:webHidden/>
              </w:rPr>
              <w:fldChar w:fldCharType="separate"/>
            </w:r>
            <w:r w:rsidR="00E7063B">
              <w:rPr>
                <w:noProof/>
                <w:webHidden/>
              </w:rPr>
              <w:t>81</w:t>
            </w:r>
            <w:r w:rsidR="00E7063B">
              <w:rPr>
                <w:noProof/>
                <w:webHidden/>
              </w:rPr>
              <w:fldChar w:fldCharType="end"/>
            </w:r>
          </w:hyperlink>
        </w:p>
        <w:p w14:paraId="109419BC" w14:textId="77777777" w:rsidR="00E7063B" w:rsidRDefault="00CC4E70">
          <w:pPr>
            <w:pStyle w:val="30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1041" w:history="1">
            <w:r w:rsidR="00E7063B" w:rsidRPr="00A17525">
              <w:rPr>
                <w:rStyle w:val="a8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7.4.4</w:t>
            </w:r>
            <w:r w:rsidR="00E7063B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E7063B" w:rsidRPr="00A17525">
              <w:rPr>
                <w:rStyle w:val="a8"/>
                <w:rFonts w:hint="eastAsia"/>
                <w:noProof/>
              </w:rPr>
              <w:t>代码构成</w:t>
            </w:r>
            <w:r w:rsidR="00E7063B">
              <w:rPr>
                <w:noProof/>
                <w:webHidden/>
              </w:rPr>
              <w:tab/>
            </w:r>
            <w:r w:rsidR="00E7063B">
              <w:rPr>
                <w:noProof/>
                <w:webHidden/>
              </w:rPr>
              <w:fldChar w:fldCharType="begin"/>
            </w:r>
            <w:r w:rsidR="00E7063B">
              <w:rPr>
                <w:noProof/>
                <w:webHidden/>
              </w:rPr>
              <w:instrText xml:space="preserve"> PAGEREF _Toc416641041 \h </w:instrText>
            </w:r>
            <w:r w:rsidR="00E7063B">
              <w:rPr>
                <w:noProof/>
                <w:webHidden/>
              </w:rPr>
            </w:r>
            <w:r w:rsidR="00E7063B">
              <w:rPr>
                <w:noProof/>
                <w:webHidden/>
              </w:rPr>
              <w:fldChar w:fldCharType="separate"/>
            </w:r>
            <w:r w:rsidR="00E7063B">
              <w:rPr>
                <w:noProof/>
                <w:webHidden/>
              </w:rPr>
              <w:t>81</w:t>
            </w:r>
            <w:r w:rsidR="00E7063B">
              <w:rPr>
                <w:noProof/>
                <w:webHidden/>
              </w:rPr>
              <w:fldChar w:fldCharType="end"/>
            </w:r>
          </w:hyperlink>
        </w:p>
        <w:p w14:paraId="1CAC06D5" w14:textId="77777777" w:rsidR="00E7063B" w:rsidRDefault="00CC4E70">
          <w:pPr>
            <w:pStyle w:val="30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1042" w:history="1">
            <w:r w:rsidR="00E7063B" w:rsidRPr="00A17525">
              <w:rPr>
                <w:rStyle w:val="a8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7.4.5</w:t>
            </w:r>
            <w:r w:rsidR="00E7063B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E7063B" w:rsidRPr="00A17525">
              <w:rPr>
                <w:rStyle w:val="a8"/>
                <w:rFonts w:hint="eastAsia"/>
                <w:noProof/>
              </w:rPr>
              <w:t>配置文件</w:t>
            </w:r>
            <w:r w:rsidR="00E7063B">
              <w:rPr>
                <w:noProof/>
                <w:webHidden/>
              </w:rPr>
              <w:tab/>
            </w:r>
            <w:r w:rsidR="00E7063B">
              <w:rPr>
                <w:noProof/>
                <w:webHidden/>
              </w:rPr>
              <w:fldChar w:fldCharType="begin"/>
            </w:r>
            <w:r w:rsidR="00E7063B">
              <w:rPr>
                <w:noProof/>
                <w:webHidden/>
              </w:rPr>
              <w:instrText xml:space="preserve"> PAGEREF _Toc416641042 \h </w:instrText>
            </w:r>
            <w:r w:rsidR="00E7063B">
              <w:rPr>
                <w:noProof/>
                <w:webHidden/>
              </w:rPr>
            </w:r>
            <w:r w:rsidR="00E7063B">
              <w:rPr>
                <w:noProof/>
                <w:webHidden/>
              </w:rPr>
              <w:fldChar w:fldCharType="separate"/>
            </w:r>
            <w:r w:rsidR="00E7063B">
              <w:rPr>
                <w:noProof/>
                <w:webHidden/>
              </w:rPr>
              <w:t>81</w:t>
            </w:r>
            <w:r w:rsidR="00E7063B">
              <w:rPr>
                <w:noProof/>
                <w:webHidden/>
              </w:rPr>
              <w:fldChar w:fldCharType="end"/>
            </w:r>
          </w:hyperlink>
        </w:p>
        <w:p w14:paraId="0E8EE270" w14:textId="77777777" w:rsidR="00E7063B" w:rsidRDefault="00CC4E70">
          <w:pPr>
            <w:pStyle w:val="30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1043" w:history="1">
            <w:r w:rsidR="00E7063B" w:rsidRPr="00A17525">
              <w:rPr>
                <w:rStyle w:val="a8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7.4.6</w:t>
            </w:r>
            <w:r w:rsidR="00E7063B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E7063B" w:rsidRPr="00A17525">
              <w:rPr>
                <w:rStyle w:val="a8"/>
                <w:rFonts w:hint="eastAsia"/>
                <w:noProof/>
              </w:rPr>
              <w:t>数据库脚本</w:t>
            </w:r>
            <w:r w:rsidR="00E7063B">
              <w:rPr>
                <w:noProof/>
                <w:webHidden/>
              </w:rPr>
              <w:tab/>
            </w:r>
            <w:r w:rsidR="00E7063B">
              <w:rPr>
                <w:noProof/>
                <w:webHidden/>
              </w:rPr>
              <w:fldChar w:fldCharType="begin"/>
            </w:r>
            <w:r w:rsidR="00E7063B">
              <w:rPr>
                <w:noProof/>
                <w:webHidden/>
              </w:rPr>
              <w:instrText xml:space="preserve"> PAGEREF _Toc416641043 \h </w:instrText>
            </w:r>
            <w:r w:rsidR="00E7063B">
              <w:rPr>
                <w:noProof/>
                <w:webHidden/>
              </w:rPr>
            </w:r>
            <w:r w:rsidR="00E7063B">
              <w:rPr>
                <w:noProof/>
                <w:webHidden/>
              </w:rPr>
              <w:fldChar w:fldCharType="separate"/>
            </w:r>
            <w:r w:rsidR="00E7063B">
              <w:rPr>
                <w:noProof/>
                <w:webHidden/>
              </w:rPr>
              <w:t>81</w:t>
            </w:r>
            <w:r w:rsidR="00E7063B">
              <w:rPr>
                <w:noProof/>
                <w:webHidden/>
              </w:rPr>
              <w:fldChar w:fldCharType="end"/>
            </w:r>
          </w:hyperlink>
        </w:p>
        <w:p w14:paraId="1A9199FD" w14:textId="77777777" w:rsidR="00E7063B" w:rsidRDefault="00CC4E70">
          <w:pPr>
            <w:pStyle w:val="10"/>
            <w:tabs>
              <w:tab w:val="left" w:pos="1260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1044" w:history="1">
            <w:r w:rsidR="00E7063B" w:rsidRPr="00A17525">
              <w:rPr>
                <w:rStyle w:val="a8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8</w:t>
            </w:r>
            <w:r w:rsidR="00E7063B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E7063B" w:rsidRPr="00A17525">
              <w:rPr>
                <w:rStyle w:val="a8"/>
                <w:rFonts w:hint="eastAsia"/>
                <w:noProof/>
              </w:rPr>
              <w:t>数据库设计</w:t>
            </w:r>
            <w:r w:rsidR="00E7063B">
              <w:rPr>
                <w:noProof/>
                <w:webHidden/>
              </w:rPr>
              <w:tab/>
            </w:r>
            <w:r w:rsidR="00E7063B">
              <w:rPr>
                <w:noProof/>
                <w:webHidden/>
              </w:rPr>
              <w:fldChar w:fldCharType="begin"/>
            </w:r>
            <w:r w:rsidR="00E7063B">
              <w:rPr>
                <w:noProof/>
                <w:webHidden/>
              </w:rPr>
              <w:instrText xml:space="preserve"> PAGEREF _Toc416641044 \h </w:instrText>
            </w:r>
            <w:r w:rsidR="00E7063B">
              <w:rPr>
                <w:noProof/>
                <w:webHidden/>
              </w:rPr>
            </w:r>
            <w:r w:rsidR="00E7063B">
              <w:rPr>
                <w:noProof/>
                <w:webHidden/>
              </w:rPr>
              <w:fldChar w:fldCharType="separate"/>
            </w:r>
            <w:r w:rsidR="00E7063B">
              <w:rPr>
                <w:noProof/>
                <w:webHidden/>
              </w:rPr>
              <w:t>82</w:t>
            </w:r>
            <w:r w:rsidR="00E7063B">
              <w:rPr>
                <w:noProof/>
                <w:webHidden/>
              </w:rPr>
              <w:fldChar w:fldCharType="end"/>
            </w:r>
          </w:hyperlink>
        </w:p>
        <w:p w14:paraId="5ECD3455" w14:textId="77777777" w:rsidR="00E7063B" w:rsidRDefault="00CC4E70">
          <w:pPr>
            <w:pStyle w:val="20"/>
            <w:tabs>
              <w:tab w:val="left" w:pos="168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1045" w:history="1">
            <w:r w:rsidR="00E7063B" w:rsidRPr="00A17525">
              <w:rPr>
                <w:rStyle w:val="a8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8.1</w:t>
            </w:r>
            <w:r w:rsidR="00E7063B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E7063B" w:rsidRPr="00A17525">
              <w:rPr>
                <w:rStyle w:val="a8"/>
                <w:rFonts w:hint="eastAsia"/>
                <w:noProof/>
              </w:rPr>
              <w:t>用户表</w:t>
            </w:r>
            <w:r w:rsidR="00E7063B">
              <w:rPr>
                <w:noProof/>
                <w:webHidden/>
              </w:rPr>
              <w:tab/>
            </w:r>
            <w:r w:rsidR="00E7063B">
              <w:rPr>
                <w:noProof/>
                <w:webHidden/>
              </w:rPr>
              <w:fldChar w:fldCharType="begin"/>
            </w:r>
            <w:r w:rsidR="00E7063B">
              <w:rPr>
                <w:noProof/>
                <w:webHidden/>
              </w:rPr>
              <w:instrText xml:space="preserve"> PAGEREF _Toc416641045 \h </w:instrText>
            </w:r>
            <w:r w:rsidR="00E7063B">
              <w:rPr>
                <w:noProof/>
                <w:webHidden/>
              </w:rPr>
            </w:r>
            <w:r w:rsidR="00E7063B">
              <w:rPr>
                <w:noProof/>
                <w:webHidden/>
              </w:rPr>
              <w:fldChar w:fldCharType="separate"/>
            </w:r>
            <w:r w:rsidR="00E7063B">
              <w:rPr>
                <w:noProof/>
                <w:webHidden/>
              </w:rPr>
              <w:t>82</w:t>
            </w:r>
            <w:r w:rsidR="00E7063B">
              <w:rPr>
                <w:noProof/>
                <w:webHidden/>
              </w:rPr>
              <w:fldChar w:fldCharType="end"/>
            </w:r>
          </w:hyperlink>
        </w:p>
        <w:p w14:paraId="015D8E47" w14:textId="77777777" w:rsidR="00E7063B" w:rsidRDefault="00CC4E70">
          <w:pPr>
            <w:pStyle w:val="20"/>
            <w:tabs>
              <w:tab w:val="left" w:pos="168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1046" w:history="1">
            <w:r w:rsidR="00E7063B" w:rsidRPr="00A17525">
              <w:rPr>
                <w:rStyle w:val="a8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8.2</w:t>
            </w:r>
            <w:r w:rsidR="00E7063B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E7063B" w:rsidRPr="00A17525">
              <w:rPr>
                <w:rStyle w:val="a8"/>
                <w:rFonts w:hint="eastAsia"/>
                <w:noProof/>
              </w:rPr>
              <w:t>角色表</w:t>
            </w:r>
            <w:r w:rsidR="00E7063B">
              <w:rPr>
                <w:noProof/>
                <w:webHidden/>
              </w:rPr>
              <w:tab/>
            </w:r>
            <w:r w:rsidR="00E7063B">
              <w:rPr>
                <w:noProof/>
                <w:webHidden/>
              </w:rPr>
              <w:fldChar w:fldCharType="begin"/>
            </w:r>
            <w:r w:rsidR="00E7063B">
              <w:rPr>
                <w:noProof/>
                <w:webHidden/>
              </w:rPr>
              <w:instrText xml:space="preserve"> PAGEREF _Toc416641046 \h </w:instrText>
            </w:r>
            <w:r w:rsidR="00E7063B">
              <w:rPr>
                <w:noProof/>
                <w:webHidden/>
              </w:rPr>
            </w:r>
            <w:r w:rsidR="00E7063B">
              <w:rPr>
                <w:noProof/>
                <w:webHidden/>
              </w:rPr>
              <w:fldChar w:fldCharType="separate"/>
            </w:r>
            <w:r w:rsidR="00E7063B">
              <w:rPr>
                <w:noProof/>
                <w:webHidden/>
              </w:rPr>
              <w:t>82</w:t>
            </w:r>
            <w:r w:rsidR="00E7063B">
              <w:rPr>
                <w:noProof/>
                <w:webHidden/>
              </w:rPr>
              <w:fldChar w:fldCharType="end"/>
            </w:r>
          </w:hyperlink>
        </w:p>
        <w:p w14:paraId="7D27F4C2" w14:textId="77777777" w:rsidR="00E7063B" w:rsidRDefault="00CC4E70">
          <w:pPr>
            <w:pStyle w:val="20"/>
            <w:tabs>
              <w:tab w:val="left" w:pos="168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1047" w:history="1">
            <w:r w:rsidR="00E7063B" w:rsidRPr="00A17525">
              <w:rPr>
                <w:rStyle w:val="a8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8.3</w:t>
            </w:r>
            <w:r w:rsidR="00E7063B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E7063B" w:rsidRPr="00A17525">
              <w:rPr>
                <w:rStyle w:val="a8"/>
                <w:rFonts w:hint="eastAsia"/>
                <w:noProof/>
              </w:rPr>
              <w:t>功能表</w:t>
            </w:r>
            <w:r w:rsidR="00E7063B">
              <w:rPr>
                <w:noProof/>
                <w:webHidden/>
              </w:rPr>
              <w:tab/>
            </w:r>
            <w:r w:rsidR="00E7063B">
              <w:rPr>
                <w:noProof/>
                <w:webHidden/>
              </w:rPr>
              <w:fldChar w:fldCharType="begin"/>
            </w:r>
            <w:r w:rsidR="00E7063B">
              <w:rPr>
                <w:noProof/>
                <w:webHidden/>
              </w:rPr>
              <w:instrText xml:space="preserve"> PAGEREF _Toc416641047 \h </w:instrText>
            </w:r>
            <w:r w:rsidR="00E7063B">
              <w:rPr>
                <w:noProof/>
                <w:webHidden/>
              </w:rPr>
            </w:r>
            <w:r w:rsidR="00E7063B">
              <w:rPr>
                <w:noProof/>
                <w:webHidden/>
              </w:rPr>
              <w:fldChar w:fldCharType="separate"/>
            </w:r>
            <w:r w:rsidR="00E7063B">
              <w:rPr>
                <w:noProof/>
                <w:webHidden/>
              </w:rPr>
              <w:t>82</w:t>
            </w:r>
            <w:r w:rsidR="00E7063B">
              <w:rPr>
                <w:noProof/>
                <w:webHidden/>
              </w:rPr>
              <w:fldChar w:fldCharType="end"/>
            </w:r>
          </w:hyperlink>
        </w:p>
        <w:p w14:paraId="00E5B4D0" w14:textId="77777777" w:rsidR="00E7063B" w:rsidRDefault="00CC4E70">
          <w:pPr>
            <w:pStyle w:val="20"/>
            <w:tabs>
              <w:tab w:val="left" w:pos="168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1048" w:history="1">
            <w:r w:rsidR="00E7063B" w:rsidRPr="00A17525">
              <w:rPr>
                <w:rStyle w:val="a8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8.4</w:t>
            </w:r>
            <w:r w:rsidR="00E7063B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E7063B" w:rsidRPr="00A17525">
              <w:rPr>
                <w:rStyle w:val="a8"/>
                <w:rFonts w:hint="eastAsia"/>
                <w:noProof/>
              </w:rPr>
              <w:t>用户角色关联表</w:t>
            </w:r>
            <w:r w:rsidR="00E7063B">
              <w:rPr>
                <w:noProof/>
                <w:webHidden/>
              </w:rPr>
              <w:tab/>
            </w:r>
            <w:r w:rsidR="00E7063B">
              <w:rPr>
                <w:noProof/>
                <w:webHidden/>
              </w:rPr>
              <w:fldChar w:fldCharType="begin"/>
            </w:r>
            <w:r w:rsidR="00E7063B">
              <w:rPr>
                <w:noProof/>
                <w:webHidden/>
              </w:rPr>
              <w:instrText xml:space="preserve"> PAGEREF _Toc416641048 \h </w:instrText>
            </w:r>
            <w:r w:rsidR="00E7063B">
              <w:rPr>
                <w:noProof/>
                <w:webHidden/>
              </w:rPr>
            </w:r>
            <w:r w:rsidR="00E7063B">
              <w:rPr>
                <w:noProof/>
                <w:webHidden/>
              </w:rPr>
              <w:fldChar w:fldCharType="separate"/>
            </w:r>
            <w:r w:rsidR="00E7063B">
              <w:rPr>
                <w:noProof/>
                <w:webHidden/>
              </w:rPr>
              <w:t>83</w:t>
            </w:r>
            <w:r w:rsidR="00E7063B">
              <w:rPr>
                <w:noProof/>
                <w:webHidden/>
              </w:rPr>
              <w:fldChar w:fldCharType="end"/>
            </w:r>
          </w:hyperlink>
        </w:p>
        <w:p w14:paraId="075631A9" w14:textId="77777777" w:rsidR="00E7063B" w:rsidRDefault="00CC4E70">
          <w:pPr>
            <w:pStyle w:val="20"/>
            <w:tabs>
              <w:tab w:val="left" w:pos="168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1049" w:history="1">
            <w:r w:rsidR="00E7063B" w:rsidRPr="00A17525">
              <w:rPr>
                <w:rStyle w:val="a8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8.5</w:t>
            </w:r>
            <w:r w:rsidR="00E7063B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E7063B" w:rsidRPr="00A17525">
              <w:rPr>
                <w:rStyle w:val="a8"/>
                <w:rFonts w:hint="eastAsia"/>
                <w:noProof/>
              </w:rPr>
              <w:t>角色功能关联表</w:t>
            </w:r>
            <w:r w:rsidR="00E7063B">
              <w:rPr>
                <w:noProof/>
                <w:webHidden/>
              </w:rPr>
              <w:tab/>
            </w:r>
            <w:r w:rsidR="00E7063B">
              <w:rPr>
                <w:noProof/>
                <w:webHidden/>
              </w:rPr>
              <w:fldChar w:fldCharType="begin"/>
            </w:r>
            <w:r w:rsidR="00E7063B">
              <w:rPr>
                <w:noProof/>
                <w:webHidden/>
              </w:rPr>
              <w:instrText xml:space="preserve"> PAGEREF _Toc416641049 \h </w:instrText>
            </w:r>
            <w:r w:rsidR="00E7063B">
              <w:rPr>
                <w:noProof/>
                <w:webHidden/>
              </w:rPr>
            </w:r>
            <w:r w:rsidR="00E7063B">
              <w:rPr>
                <w:noProof/>
                <w:webHidden/>
              </w:rPr>
              <w:fldChar w:fldCharType="separate"/>
            </w:r>
            <w:r w:rsidR="00E7063B">
              <w:rPr>
                <w:noProof/>
                <w:webHidden/>
              </w:rPr>
              <w:t>83</w:t>
            </w:r>
            <w:r w:rsidR="00E7063B">
              <w:rPr>
                <w:noProof/>
                <w:webHidden/>
              </w:rPr>
              <w:fldChar w:fldCharType="end"/>
            </w:r>
          </w:hyperlink>
        </w:p>
        <w:p w14:paraId="10BBC650" w14:textId="77777777" w:rsidR="00E7063B" w:rsidRDefault="00CC4E70">
          <w:pPr>
            <w:pStyle w:val="20"/>
            <w:tabs>
              <w:tab w:val="left" w:pos="168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1050" w:history="1">
            <w:r w:rsidR="00E7063B" w:rsidRPr="00A17525">
              <w:rPr>
                <w:rStyle w:val="a8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8.6</w:t>
            </w:r>
            <w:r w:rsidR="00E7063B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E7063B" w:rsidRPr="00A17525">
              <w:rPr>
                <w:rStyle w:val="a8"/>
                <w:rFonts w:hint="eastAsia"/>
                <w:noProof/>
              </w:rPr>
              <w:t>菜品分类表</w:t>
            </w:r>
            <w:r w:rsidR="00E7063B">
              <w:rPr>
                <w:noProof/>
                <w:webHidden/>
              </w:rPr>
              <w:tab/>
            </w:r>
            <w:r w:rsidR="00E7063B">
              <w:rPr>
                <w:noProof/>
                <w:webHidden/>
              </w:rPr>
              <w:fldChar w:fldCharType="begin"/>
            </w:r>
            <w:r w:rsidR="00E7063B">
              <w:rPr>
                <w:noProof/>
                <w:webHidden/>
              </w:rPr>
              <w:instrText xml:space="preserve"> PAGEREF _Toc416641050 \h </w:instrText>
            </w:r>
            <w:r w:rsidR="00E7063B">
              <w:rPr>
                <w:noProof/>
                <w:webHidden/>
              </w:rPr>
            </w:r>
            <w:r w:rsidR="00E7063B">
              <w:rPr>
                <w:noProof/>
                <w:webHidden/>
              </w:rPr>
              <w:fldChar w:fldCharType="separate"/>
            </w:r>
            <w:r w:rsidR="00E7063B">
              <w:rPr>
                <w:noProof/>
                <w:webHidden/>
              </w:rPr>
              <w:t>83</w:t>
            </w:r>
            <w:r w:rsidR="00E7063B">
              <w:rPr>
                <w:noProof/>
                <w:webHidden/>
              </w:rPr>
              <w:fldChar w:fldCharType="end"/>
            </w:r>
          </w:hyperlink>
        </w:p>
        <w:p w14:paraId="0EB3A699" w14:textId="77777777" w:rsidR="00E7063B" w:rsidRDefault="00CC4E70">
          <w:pPr>
            <w:pStyle w:val="20"/>
            <w:tabs>
              <w:tab w:val="left" w:pos="168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1051" w:history="1">
            <w:r w:rsidR="00E7063B" w:rsidRPr="00A17525">
              <w:rPr>
                <w:rStyle w:val="a8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8.7</w:t>
            </w:r>
            <w:r w:rsidR="00E7063B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E7063B" w:rsidRPr="00A17525">
              <w:rPr>
                <w:rStyle w:val="a8"/>
                <w:rFonts w:hint="eastAsia"/>
                <w:noProof/>
              </w:rPr>
              <w:t>菜品表</w:t>
            </w:r>
            <w:r w:rsidR="00E7063B">
              <w:rPr>
                <w:noProof/>
                <w:webHidden/>
              </w:rPr>
              <w:tab/>
            </w:r>
            <w:r w:rsidR="00E7063B">
              <w:rPr>
                <w:noProof/>
                <w:webHidden/>
              </w:rPr>
              <w:fldChar w:fldCharType="begin"/>
            </w:r>
            <w:r w:rsidR="00E7063B">
              <w:rPr>
                <w:noProof/>
                <w:webHidden/>
              </w:rPr>
              <w:instrText xml:space="preserve"> PAGEREF _Toc416641051 \h </w:instrText>
            </w:r>
            <w:r w:rsidR="00E7063B">
              <w:rPr>
                <w:noProof/>
                <w:webHidden/>
              </w:rPr>
            </w:r>
            <w:r w:rsidR="00E7063B">
              <w:rPr>
                <w:noProof/>
                <w:webHidden/>
              </w:rPr>
              <w:fldChar w:fldCharType="separate"/>
            </w:r>
            <w:r w:rsidR="00E7063B">
              <w:rPr>
                <w:noProof/>
                <w:webHidden/>
              </w:rPr>
              <w:t>83</w:t>
            </w:r>
            <w:r w:rsidR="00E7063B">
              <w:rPr>
                <w:noProof/>
                <w:webHidden/>
              </w:rPr>
              <w:fldChar w:fldCharType="end"/>
            </w:r>
          </w:hyperlink>
        </w:p>
        <w:p w14:paraId="1D0AE7E8" w14:textId="77777777" w:rsidR="00E7063B" w:rsidRDefault="00CC4E70">
          <w:pPr>
            <w:pStyle w:val="20"/>
            <w:tabs>
              <w:tab w:val="left" w:pos="168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1052" w:history="1">
            <w:r w:rsidR="00E7063B" w:rsidRPr="00A17525">
              <w:rPr>
                <w:rStyle w:val="a8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8.8</w:t>
            </w:r>
            <w:r w:rsidR="00E7063B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E7063B" w:rsidRPr="00A17525">
              <w:rPr>
                <w:rStyle w:val="a8"/>
                <w:rFonts w:hint="eastAsia"/>
                <w:noProof/>
              </w:rPr>
              <w:t>订单表</w:t>
            </w:r>
            <w:r w:rsidR="00E7063B">
              <w:rPr>
                <w:noProof/>
                <w:webHidden/>
              </w:rPr>
              <w:tab/>
            </w:r>
            <w:r w:rsidR="00E7063B">
              <w:rPr>
                <w:noProof/>
                <w:webHidden/>
              </w:rPr>
              <w:fldChar w:fldCharType="begin"/>
            </w:r>
            <w:r w:rsidR="00E7063B">
              <w:rPr>
                <w:noProof/>
                <w:webHidden/>
              </w:rPr>
              <w:instrText xml:space="preserve"> PAGEREF _Toc416641052 \h </w:instrText>
            </w:r>
            <w:r w:rsidR="00E7063B">
              <w:rPr>
                <w:noProof/>
                <w:webHidden/>
              </w:rPr>
            </w:r>
            <w:r w:rsidR="00E7063B">
              <w:rPr>
                <w:noProof/>
                <w:webHidden/>
              </w:rPr>
              <w:fldChar w:fldCharType="separate"/>
            </w:r>
            <w:r w:rsidR="00E7063B">
              <w:rPr>
                <w:noProof/>
                <w:webHidden/>
              </w:rPr>
              <w:t>84</w:t>
            </w:r>
            <w:r w:rsidR="00E7063B">
              <w:rPr>
                <w:noProof/>
                <w:webHidden/>
              </w:rPr>
              <w:fldChar w:fldCharType="end"/>
            </w:r>
          </w:hyperlink>
        </w:p>
        <w:p w14:paraId="466F6079" w14:textId="77777777" w:rsidR="00E7063B" w:rsidRDefault="00CC4E70">
          <w:pPr>
            <w:pStyle w:val="20"/>
            <w:tabs>
              <w:tab w:val="left" w:pos="168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1053" w:history="1">
            <w:r w:rsidR="00E7063B" w:rsidRPr="00A17525">
              <w:rPr>
                <w:rStyle w:val="a8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8.9</w:t>
            </w:r>
            <w:r w:rsidR="00E7063B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E7063B" w:rsidRPr="00A17525">
              <w:rPr>
                <w:rStyle w:val="a8"/>
                <w:rFonts w:hint="eastAsia"/>
                <w:noProof/>
              </w:rPr>
              <w:t>订单条目表</w:t>
            </w:r>
            <w:r w:rsidR="00E7063B">
              <w:rPr>
                <w:noProof/>
                <w:webHidden/>
              </w:rPr>
              <w:tab/>
            </w:r>
            <w:r w:rsidR="00E7063B">
              <w:rPr>
                <w:noProof/>
                <w:webHidden/>
              </w:rPr>
              <w:fldChar w:fldCharType="begin"/>
            </w:r>
            <w:r w:rsidR="00E7063B">
              <w:rPr>
                <w:noProof/>
                <w:webHidden/>
              </w:rPr>
              <w:instrText xml:space="preserve"> PAGEREF _Toc416641053 \h </w:instrText>
            </w:r>
            <w:r w:rsidR="00E7063B">
              <w:rPr>
                <w:noProof/>
                <w:webHidden/>
              </w:rPr>
            </w:r>
            <w:r w:rsidR="00E7063B">
              <w:rPr>
                <w:noProof/>
                <w:webHidden/>
              </w:rPr>
              <w:fldChar w:fldCharType="separate"/>
            </w:r>
            <w:r w:rsidR="00E7063B">
              <w:rPr>
                <w:noProof/>
                <w:webHidden/>
              </w:rPr>
              <w:t>84</w:t>
            </w:r>
            <w:r w:rsidR="00E7063B">
              <w:rPr>
                <w:noProof/>
                <w:webHidden/>
              </w:rPr>
              <w:fldChar w:fldCharType="end"/>
            </w:r>
          </w:hyperlink>
        </w:p>
        <w:p w14:paraId="39D4D218" w14:textId="77777777" w:rsidR="00E7063B" w:rsidRDefault="00CC4E70">
          <w:pPr>
            <w:pStyle w:val="20"/>
            <w:tabs>
              <w:tab w:val="left" w:pos="168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1054" w:history="1">
            <w:r w:rsidR="00E7063B" w:rsidRPr="00A17525">
              <w:rPr>
                <w:rStyle w:val="a8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8.10</w:t>
            </w:r>
            <w:r w:rsidR="00E7063B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E7063B" w:rsidRPr="00A17525">
              <w:rPr>
                <w:rStyle w:val="a8"/>
                <w:rFonts w:hint="eastAsia"/>
                <w:noProof/>
              </w:rPr>
              <w:t>会员等级表</w:t>
            </w:r>
            <w:r w:rsidR="00E7063B">
              <w:rPr>
                <w:noProof/>
                <w:webHidden/>
              </w:rPr>
              <w:tab/>
            </w:r>
            <w:r w:rsidR="00E7063B">
              <w:rPr>
                <w:noProof/>
                <w:webHidden/>
              </w:rPr>
              <w:fldChar w:fldCharType="begin"/>
            </w:r>
            <w:r w:rsidR="00E7063B">
              <w:rPr>
                <w:noProof/>
                <w:webHidden/>
              </w:rPr>
              <w:instrText xml:space="preserve"> PAGEREF _Toc416641054 \h </w:instrText>
            </w:r>
            <w:r w:rsidR="00E7063B">
              <w:rPr>
                <w:noProof/>
                <w:webHidden/>
              </w:rPr>
            </w:r>
            <w:r w:rsidR="00E7063B">
              <w:rPr>
                <w:noProof/>
                <w:webHidden/>
              </w:rPr>
              <w:fldChar w:fldCharType="separate"/>
            </w:r>
            <w:r w:rsidR="00E7063B">
              <w:rPr>
                <w:noProof/>
                <w:webHidden/>
              </w:rPr>
              <w:t>85</w:t>
            </w:r>
            <w:r w:rsidR="00E7063B">
              <w:rPr>
                <w:noProof/>
                <w:webHidden/>
              </w:rPr>
              <w:fldChar w:fldCharType="end"/>
            </w:r>
          </w:hyperlink>
        </w:p>
        <w:p w14:paraId="348CB37E" w14:textId="77777777" w:rsidR="00E7063B" w:rsidRDefault="00CC4E70">
          <w:pPr>
            <w:pStyle w:val="10"/>
            <w:tabs>
              <w:tab w:val="left" w:pos="1260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1055" w:history="1">
            <w:r w:rsidR="00E7063B" w:rsidRPr="00A17525">
              <w:rPr>
                <w:rStyle w:val="a8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9</w:t>
            </w:r>
            <w:r w:rsidR="00E7063B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E7063B" w:rsidRPr="00A17525">
              <w:rPr>
                <w:rStyle w:val="a8"/>
                <w:noProof/>
              </w:rPr>
              <w:t>Web-Service</w:t>
            </w:r>
            <w:r w:rsidR="00E7063B" w:rsidRPr="00A17525">
              <w:rPr>
                <w:rStyle w:val="a8"/>
                <w:rFonts w:hint="eastAsia"/>
                <w:noProof/>
              </w:rPr>
              <w:t>接口协议</w:t>
            </w:r>
            <w:r w:rsidR="00E7063B">
              <w:rPr>
                <w:noProof/>
                <w:webHidden/>
              </w:rPr>
              <w:tab/>
            </w:r>
            <w:r w:rsidR="00E7063B">
              <w:rPr>
                <w:noProof/>
                <w:webHidden/>
              </w:rPr>
              <w:fldChar w:fldCharType="begin"/>
            </w:r>
            <w:r w:rsidR="00E7063B">
              <w:rPr>
                <w:noProof/>
                <w:webHidden/>
              </w:rPr>
              <w:instrText xml:space="preserve"> PAGEREF _Toc416641055 \h </w:instrText>
            </w:r>
            <w:r w:rsidR="00E7063B">
              <w:rPr>
                <w:noProof/>
                <w:webHidden/>
              </w:rPr>
            </w:r>
            <w:r w:rsidR="00E7063B">
              <w:rPr>
                <w:noProof/>
                <w:webHidden/>
              </w:rPr>
              <w:fldChar w:fldCharType="separate"/>
            </w:r>
            <w:r w:rsidR="00E7063B">
              <w:rPr>
                <w:noProof/>
                <w:webHidden/>
              </w:rPr>
              <w:t>85</w:t>
            </w:r>
            <w:r w:rsidR="00E7063B">
              <w:rPr>
                <w:noProof/>
                <w:webHidden/>
              </w:rPr>
              <w:fldChar w:fldCharType="end"/>
            </w:r>
          </w:hyperlink>
        </w:p>
        <w:p w14:paraId="14CEBB46" w14:textId="77777777" w:rsidR="00E7063B" w:rsidRDefault="00CC4E70">
          <w:pPr>
            <w:pStyle w:val="20"/>
            <w:tabs>
              <w:tab w:val="left" w:pos="168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1056" w:history="1">
            <w:r w:rsidR="00E7063B" w:rsidRPr="00A17525">
              <w:rPr>
                <w:rStyle w:val="a8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9.1</w:t>
            </w:r>
            <w:r w:rsidR="00E7063B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E7063B" w:rsidRPr="00A17525">
              <w:rPr>
                <w:rStyle w:val="a8"/>
                <w:rFonts w:hint="eastAsia"/>
                <w:noProof/>
              </w:rPr>
              <w:t>获取用户信息</w:t>
            </w:r>
            <w:r w:rsidR="00E7063B">
              <w:rPr>
                <w:noProof/>
                <w:webHidden/>
              </w:rPr>
              <w:tab/>
            </w:r>
            <w:r w:rsidR="00E7063B">
              <w:rPr>
                <w:noProof/>
                <w:webHidden/>
              </w:rPr>
              <w:fldChar w:fldCharType="begin"/>
            </w:r>
            <w:r w:rsidR="00E7063B">
              <w:rPr>
                <w:noProof/>
                <w:webHidden/>
              </w:rPr>
              <w:instrText xml:space="preserve"> PAGEREF _Toc416641056 \h </w:instrText>
            </w:r>
            <w:r w:rsidR="00E7063B">
              <w:rPr>
                <w:noProof/>
                <w:webHidden/>
              </w:rPr>
            </w:r>
            <w:r w:rsidR="00E7063B">
              <w:rPr>
                <w:noProof/>
                <w:webHidden/>
              </w:rPr>
              <w:fldChar w:fldCharType="separate"/>
            </w:r>
            <w:r w:rsidR="00E7063B">
              <w:rPr>
                <w:noProof/>
                <w:webHidden/>
              </w:rPr>
              <w:t>85</w:t>
            </w:r>
            <w:r w:rsidR="00E7063B">
              <w:rPr>
                <w:noProof/>
                <w:webHidden/>
              </w:rPr>
              <w:fldChar w:fldCharType="end"/>
            </w:r>
          </w:hyperlink>
        </w:p>
        <w:p w14:paraId="59F31F61" w14:textId="77777777" w:rsidR="00E7063B" w:rsidRDefault="00CC4E70">
          <w:pPr>
            <w:pStyle w:val="20"/>
            <w:tabs>
              <w:tab w:val="left" w:pos="168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1057" w:history="1">
            <w:r w:rsidR="00E7063B" w:rsidRPr="00A17525">
              <w:rPr>
                <w:rStyle w:val="a8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9.2</w:t>
            </w:r>
            <w:r w:rsidR="00E7063B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E7063B" w:rsidRPr="00A17525">
              <w:rPr>
                <w:rStyle w:val="a8"/>
                <w:rFonts w:hint="eastAsia"/>
                <w:noProof/>
              </w:rPr>
              <w:t>获取目前所有分类列表</w:t>
            </w:r>
            <w:r w:rsidR="00E7063B">
              <w:rPr>
                <w:noProof/>
                <w:webHidden/>
              </w:rPr>
              <w:tab/>
            </w:r>
            <w:r w:rsidR="00E7063B">
              <w:rPr>
                <w:noProof/>
                <w:webHidden/>
              </w:rPr>
              <w:fldChar w:fldCharType="begin"/>
            </w:r>
            <w:r w:rsidR="00E7063B">
              <w:rPr>
                <w:noProof/>
                <w:webHidden/>
              </w:rPr>
              <w:instrText xml:space="preserve"> PAGEREF _Toc416641057 \h </w:instrText>
            </w:r>
            <w:r w:rsidR="00E7063B">
              <w:rPr>
                <w:noProof/>
                <w:webHidden/>
              </w:rPr>
            </w:r>
            <w:r w:rsidR="00E7063B">
              <w:rPr>
                <w:noProof/>
                <w:webHidden/>
              </w:rPr>
              <w:fldChar w:fldCharType="separate"/>
            </w:r>
            <w:r w:rsidR="00E7063B">
              <w:rPr>
                <w:noProof/>
                <w:webHidden/>
              </w:rPr>
              <w:t>85</w:t>
            </w:r>
            <w:r w:rsidR="00E7063B">
              <w:rPr>
                <w:noProof/>
                <w:webHidden/>
              </w:rPr>
              <w:fldChar w:fldCharType="end"/>
            </w:r>
          </w:hyperlink>
        </w:p>
        <w:p w14:paraId="5F07B9DB" w14:textId="77777777" w:rsidR="00E7063B" w:rsidRDefault="00CC4E70">
          <w:pPr>
            <w:pStyle w:val="20"/>
            <w:tabs>
              <w:tab w:val="left" w:pos="168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1058" w:history="1">
            <w:r w:rsidR="00E7063B" w:rsidRPr="00A17525">
              <w:rPr>
                <w:rStyle w:val="a8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9.3</w:t>
            </w:r>
            <w:r w:rsidR="00E7063B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E7063B" w:rsidRPr="00A17525">
              <w:rPr>
                <w:rStyle w:val="a8"/>
                <w:rFonts w:hint="eastAsia"/>
                <w:noProof/>
              </w:rPr>
              <w:t>获取某一个分类下面所有菜品列表</w:t>
            </w:r>
            <w:r w:rsidR="00E7063B">
              <w:rPr>
                <w:noProof/>
                <w:webHidden/>
              </w:rPr>
              <w:tab/>
            </w:r>
            <w:r w:rsidR="00E7063B">
              <w:rPr>
                <w:noProof/>
                <w:webHidden/>
              </w:rPr>
              <w:fldChar w:fldCharType="begin"/>
            </w:r>
            <w:r w:rsidR="00E7063B">
              <w:rPr>
                <w:noProof/>
                <w:webHidden/>
              </w:rPr>
              <w:instrText xml:space="preserve"> PAGEREF _Toc416641058 \h </w:instrText>
            </w:r>
            <w:r w:rsidR="00E7063B">
              <w:rPr>
                <w:noProof/>
                <w:webHidden/>
              </w:rPr>
            </w:r>
            <w:r w:rsidR="00E7063B">
              <w:rPr>
                <w:noProof/>
                <w:webHidden/>
              </w:rPr>
              <w:fldChar w:fldCharType="separate"/>
            </w:r>
            <w:r w:rsidR="00E7063B">
              <w:rPr>
                <w:noProof/>
                <w:webHidden/>
              </w:rPr>
              <w:t>86</w:t>
            </w:r>
            <w:r w:rsidR="00E7063B">
              <w:rPr>
                <w:noProof/>
                <w:webHidden/>
              </w:rPr>
              <w:fldChar w:fldCharType="end"/>
            </w:r>
          </w:hyperlink>
        </w:p>
        <w:p w14:paraId="4671FCCC" w14:textId="77777777" w:rsidR="00E7063B" w:rsidRDefault="00CC4E70">
          <w:pPr>
            <w:pStyle w:val="20"/>
            <w:tabs>
              <w:tab w:val="left" w:pos="168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1059" w:history="1">
            <w:r w:rsidR="00E7063B" w:rsidRPr="00A17525">
              <w:rPr>
                <w:rStyle w:val="a8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9.4</w:t>
            </w:r>
            <w:r w:rsidR="00E7063B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E7063B" w:rsidRPr="00A17525">
              <w:rPr>
                <w:rStyle w:val="a8"/>
                <w:rFonts w:hint="eastAsia"/>
                <w:noProof/>
              </w:rPr>
              <w:t>查询某个会员的历史订餐记录</w:t>
            </w:r>
            <w:r w:rsidR="00E7063B">
              <w:rPr>
                <w:noProof/>
                <w:webHidden/>
              </w:rPr>
              <w:tab/>
            </w:r>
            <w:r w:rsidR="00E7063B">
              <w:rPr>
                <w:noProof/>
                <w:webHidden/>
              </w:rPr>
              <w:fldChar w:fldCharType="begin"/>
            </w:r>
            <w:r w:rsidR="00E7063B">
              <w:rPr>
                <w:noProof/>
                <w:webHidden/>
              </w:rPr>
              <w:instrText xml:space="preserve"> PAGEREF _Toc416641059 \h </w:instrText>
            </w:r>
            <w:r w:rsidR="00E7063B">
              <w:rPr>
                <w:noProof/>
                <w:webHidden/>
              </w:rPr>
            </w:r>
            <w:r w:rsidR="00E7063B">
              <w:rPr>
                <w:noProof/>
                <w:webHidden/>
              </w:rPr>
              <w:fldChar w:fldCharType="separate"/>
            </w:r>
            <w:r w:rsidR="00E7063B">
              <w:rPr>
                <w:noProof/>
                <w:webHidden/>
              </w:rPr>
              <w:t>87</w:t>
            </w:r>
            <w:r w:rsidR="00E7063B">
              <w:rPr>
                <w:noProof/>
                <w:webHidden/>
              </w:rPr>
              <w:fldChar w:fldCharType="end"/>
            </w:r>
          </w:hyperlink>
        </w:p>
        <w:p w14:paraId="1DFBE9B7" w14:textId="77777777" w:rsidR="00E7063B" w:rsidRDefault="00CC4E70">
          <w:pPr>
            <w:pStyle w:val="20"/>
            <w:tabs>
              <w:tab w:val="left" w:pos="168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1060" w:history="1">
            <w:r w:rsidR="00E7063B" w:rsidRPr="00A17525">
              <w:rPr>
                <w:rStyle w:val="a8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9.5</w:t>
            </w:r>
            <w:r w:rsidR="00E7063B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E7063B" w:rsidRPr="00A17525">
              <w:rPr>
                <w:rStyle w:val="a8"/>
                <w:rFonts w:hint="eastAsia"/>
                <w:noProof/>
              </w:rPr>
              <w:t>查询某个订单详情</w:t>
            </w:r>
            <w:r w:rsidR="00E7063B">
              <w:rPr>
                <w:noProof/>
                <w:webHidden/>
              </w:rPr>
              <w:tab/>
            </w:r>
            <w:r w:rsidR="00E7063B">
              <w:rPr>
                <w:noProof/>
                <w:webHidden/>
              </w:rPr>
              <w:fldChar w:fldCharType="begin"/>
            </w:r>
            <w:r w:rsidR="00E7063B">
              <w:rPr>
                <w:noProof/>
                <w:webHidden/>
              </w:rPr>
              <w:instrText xml:space="preserve"> PAGEREF _Toc416641060 \h </w:instrText>
            </w:r>
            <w:r w:rsidR="00E7063B">
              <w:rPr>
                <w:noProof/>
                <w:webHidden/>
              </w:rPr>
            </w:r>
            <w:r w:rsidR="00E7063B">
              <w:rPr>
                <w:noProof/>
                <w:webHidden/>
              </w:rPr>
              <w:fldChar w:fldCharType="separate"/>
            </w:r>
            <w:r w:rsidR="00E7063B">
              <w:rPr>
                <w:noProof/>
                <w:webHidden/>
              </w:rPr>
              <w:t>87</w:t>
            </w:r>
            <w:r w:rsidR="00E7063B">
              <w:rPr>
                <w:noProof/>
                <w:webHidden/>
              </w:rPr>
              <w:fldChar w:fldCharType="end"/>
            </w:r>
          </w:hyperlink>
        </w:p>
        <w:p w14:paraId="6441CF85" w14:textId="77777777" w:rsidR="00E7063B" w:rsidRDefault="00CC4E70">
          <w:pPr>
            <w:pStyle w:val="20"/>
            <w:tabs>
              <w:tab w:val="left" w:pos="168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1061" w:history="1">
            <w:r w:rsidR="00E7063B" w:rsidRPr="00A17525">
              <w:rPr>
                <w:rStyle w:val="a8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9.6</w:t>
            </w:r>
            <w:r w:rsidR="00E7063B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E7063B" w:rsidRPr="00A17525">
              <w:rPr>
                <w:rStyle w:val="a8"/>
                <w:rFonts w:hint="eastAsia"/>
                <w:noProof/>
              </w:rPr>
              <w:t>订单下单</w:t>
            </w:r>
            <w:r w:rsidR="00E7063B">
              <w:rPr>
                <w:noProof/>
                <w:webHidden/>
              </w:rPr>
              <w:tab/>
            </w:r>
            <w:r w:rsidR="00E7063B">
              <w:rPr>
                <w:noProof/>
                <w:webHidden/>
              </w:rPr>
              <w:fldChar w:fldCharType="begin"/>
            </w:r>
            <w:r w:rsidR="00E7063B">
              <w:rPr>
                <w:noProof/>
                <w:webHidden/>
              </w:rPr>
              <w:instrText xml:space="preserve"> PAGEREF _Toc416641061 \h </w:instrText>
            </w:r>
            <w:r w:rsidR="00E7063B">
              <w:rPr>
                <w:noProof/>
                <w:webHidden/>
              </w:rPr>
            </w:r>
            <w:r w:rsidR="00E7063B">
              <w:rPr>
                <w:noProof/>
                <w:webHidden/>
              </w:rPr>
              <w:fldChar w:fldCharType="separate"/>
            </w:r>
            <w:r w:rsidR="00E7063B">
              <w:rPr>
                <w:noProof/>
                <w:webHidden/>
              </w:rPr>
              <w:t>88</w:t>
            </w:r>
            <w:r w:rsidR="00E7063B">
              <w:rPr>
                <w:noProof/>
                <w:webHidden/>
              </w:rPr>
              <w:fldChar w:fldCharType="end"/>
            </w:r>
          </w:hyperlink>
        </w:p>
        <w:p w14:paraId="4BC30A71" w14:textId="77777777" w:rsidR="00E7063B" w:rsidRDefault="00CC4E70">
          <w:pPr>
            <w:pStyle w:val="20"/>
            <w:tabs>
              <w:tab w:val="left" w:pos="168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1062" w:history="1">
            <w:r w:rsidR="00E7063B" w:rsidRPr="00A17525">
              <w:rPr>
                <w:rStyle w:val="a8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9.7</w:t>
            </w:r>
            <w:r w:rsidR="00E7063B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E7063B" w:rsidRPr="00A17525">
              <w:rPr>
                <w:rStyle w:val="a8"/>
                <w:rFonts w:hint="eastAsia"/>
                <w:noProof/>
              </w:rPr>
              <w:t>接口调用异常信息返回</w:t>
            </w:r>
            <w:r w:rsidR="00E7063B">
              <w:rPr>
                <w:noProof/>
                <w:webHidden/>
              </w:rPr>
              <w:tab/>
            </w:r>
            <w:r w:rsidR="00E7063B">
              <w:rPr>
                <w:noProof/>
                <w:webHidden/>
              </w:rPr>
              <w:fldChar w:fldCharType="begin"/>
            </w:r>
            <w:r w:rsidR="00E7063B">
              <w:rPr>
                <w:noProof/>
                <w:webHidden/>
              </w:rPr>
              <w:instrText xml:space="preserve"> PAGEREF _Toc416641062 \h </w:instrText>
            </w:r>
            <w:r w:rsidR="00E7063B">
              <w:rPr>
                <w:noProof/>
                <w:webHidden/>
              </w:rPr>
            </w:r>
            <w:r w:rsidR="00E7063B">
              <w:rPr>
                <w:noProof/>
                <w:webHidden/>
              </w:rPr>
              <w:fldChar w:fldCharType="separate"/>
            </w:r>
            <w:r w:rsidR="00E7063B">
              <w:rPr>
                <w:noProof/>
                <w:webHidden/>
              </w:rPr>
              <w:t>89</w:t>
            </w:r>
            <w:r w:rsidR="00E7063B">
              <w:rPr>
                <w:noProof/>
                <w:webHidden/>
              </w:rPr>
              <w:fldChar w:fldCharType="end"/>
            </w:r>
          </w:hyperlink>
        </w:p>
        <w:p w14:paraId="147464D3" w14:textId="77777777" w:rsidR="00E7063B" w:rsidRDefault="00CC4E70">
          <w:pPr>
            <w:pStyle w:val="10"/>
            <w:tabs>
              <w:tab w:val="left" w:pos="1260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1063" w:history="1">
            <w:r w:rsidR="00E7063B" w:rsidRPr="00A17525">
              <w:rPr>
                <w:rStyle w:val="a8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10</w:t>
            </w:r>
            <w:r w:rsidR="00E7063B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E7063B" w:rsidRPr="00A17525">
              <w:rPr>
                <w:rStyle w:val="a8"/>
                <w:rFonts w:hint="eastAsia"/>
                <w:noProof/>
              </w:rPr>
              <w:t>附录</w:t>
            </w:r>
            <w:r w:rsidR="00E7063B">
              <w:rPr>
                <w:noProof/>
                <w:webHidden/>
              </w:rPr>
              <w:tab/>
            </w:r>
            <w:r w:rsidR="00E7063B">
              <w:rPr>
                <w:noProof/>
                <w:webHidden/>
              </w:rPr>
              <w:fldChar w:fldCharType="begin"/>
            </w:r>
            <w:r w:rsidR="00E7063B">
              <w:rPr>
                <w:noProof/>
                <w:webHidden/>
              </w:rPr>
              <w:instrText xml:space="preserve"> PAGEREF _Toc416641063 \h </w:instrText>
            </w:r>
            <w:r w:rsidR="00E7063B">
              <w:rPr>
                <w:noProof/>
                <w:webHidden/>
              </w:rPr>
            </w:r>
            <w:r w:rsidR="00E7063B">
              <w:rPr>
                <w:noProof/>
                <w:webHidden/>
              </w:rPr>
              <w:fldChar w:fldCharType="separate"/>
            </w:r>
            <w:r w:rsidR="00E7063B">
              <w:rPr>
                <w:noProof/>
                <w:webHidden/>
              </w:rPr>
              <w:t>90</w:t>
            </w:r>
            <w:r w:rsidR="00E7063B">
              <w:rPr>
                <w:noProof/>
                <w:webHidden/>
              </w:rPr>
              <w:fldChar w:fldCharType="end"/>
            </w:r>
          </w:hyperlink>
        </w:p>
        <w:p w14:paraId="6CD4621A" w14:textId="77777777" w:rsidR="00B53E67" w:rsidRPr="00DE3E4B" w:rsidRDefault="00B53E67" w:rsidP="00B53E67">
          <w:r w:rsidRPr="00DE3E4B">
            <w:rPr>
              <w:noProof/>
            </w:rPr>
            <w:fldChar w:fldCharType="end"/>
          </w:r>
        </w:p>
      </w:sdtContent>
    </w:sdt>
    <w:p w14:paraId="2AC47DB3" w14:textId="77777777" w:rsidR="00B53E67" w:rsidRPr="00DE3E4B" w:rsidRDefault="00B53E67" w:rsidP="00B53E67"/>
    <w:p w14:paraId="4F17186A" w14:textId="77777777" w:rsidR="00B53E67" w:rsidRPr="00DE3E4B" w:rsidRDefault="00B53E67" w:rsidP="00B53E67">
      <w:r w:rsidRPr="00DE3E4B">
        <w:br w:type="page"/>
      </w:r>
    </w:p>
    <w:p w14:paraId="0C226B95" w14:textId="77777777" w:rsidR="00043CED" w:rsidRDefault="00043CED" w:rsidP="00043CED">
      <w:pPr>
        <w:pStyle w:val="1"/>
        <w:sectPr w:rsidR="00043CED" w:rsidSect="00C61CEE">
          <w:headerReference w:type="default" r:id="rId9"/>
          <w:footerReference w:type="default" r:id="rId10"/>
          <w:pgSz w:w="12240" w:h="15840"/>
          <w:pgMar w:top="1440" w:right="1797" w:bottom="1440" w:left="1758" w:header="720" w:footer="720" w:gutter="0"/>
          <w:pgNumType w:start="1"/>
          <w:cols w:space="720"/>
          <w:titlePg/>
          <w:docGrid w:linePitch="360"/>
        </w:sectPr>
      </w:pPr>
    </w:p>
    <w:p w14:paraId="441072EC" w14:textId="4B8A1A5E" w:rsidR="00B53E67" w:rsidRPr="006E3408" w:rsidRDefault="00B53E67" w:rsidP="00043CED">
      <w:pPr>
        <w:pStyle w:val="1"/>
      </w:pPr>
      <w:bookmarkStart w:id="0" w:name="_Toc416640883"/>
      <w:r w:rsidRPr="006E3408">
        <w:rPr>
          <w:rFonts w:hint="eastAsia"/>
        </w:rPr>
        <w:lastRenderedPageBreak/>
        <w:t>文档</w:t>
      </w:r>
      <w:r w:rsidRPr="006E3408">
        <w:t>介绍</w:t>
      </w:r>
      <w:bookmarkEnd w:id="0"/>
    </w:p>
    <w:p w14:paraId="4615AE76" w14:textId="13BDB405" w:rsidR="00B53E67" w:rsidRDefault="000906DF" w:rsidP="0094671E">
      <w:pPr>
        <w:pStyle w:val="2"/>
      </w:pPr>
      <w:bookmarkStart w:id="1" w:name="_Toc416640884"/>
      <w:r>
        <w:rPr>
          <w:rFonts w:hint="eastAsia"/>
        </w:rPr>
        <w:t>文档</w:t>
      </w:r>
      <w:r w:rsidR="00B53E67" w:rsidRPr="006E3408">
        <w:rPr>
          <w:rFonts w:hint="eastAsia"/>
        </w:rPr>
        <w:t>目的</w:t>
      </w:r>
      <w:bookmarkEnd w:id="1"/>
    </w:p>
    <w:p w14:paraId="3B1D31F5" w14:textId="5FA649DD" w:rsidR="009B4915" w:rsidRPr="009B4915" w:rsidRDefault="009B4915" w:rsidP="009B4915">
      <w:r>
        <w:rPr>
          <w:rFonts w:hint="eastAsia"/>
        </w:rPr>
        <w:t>本</w:t>
      </w:r>
      <w:r>
        <w:t>文档用于对餐厅订餐系统的详细设计思路，包括类定义，逻辑流程和算法进行描述，指导开发团队进行</w:t>
      </w:r>
      <w:r>
        <w:rPr>
          <w:rFonts w:hint="eastAsia"/>
        </w:rPr>
        <w:t>系统</w:t>
      </w:r>
      <w:r>
        <w:t>开发实现</w:t>
      </w:r>
      <w:r w:rsidR="00291A3E">
        <w:rPr>
          <w:rFonts w:hint="eastAsia"/>
        </w:rPr>
        <w:t>。</w:t>
      </w:r>
    </w:p>
    <w:p w14:paraId="48D2BFD4" w14:textId="6FAFE407" w:rsidR="00B53E67" w:rsidRDefault="000906DF" w:rsidP="0094671E">
      <w:pPr>
        <w:pStyle w:val="2"/>
      </w:pPr>
      <w:bookmarkStart w:id="2" w:name="_Toc416640885"/>
      <w:r>
        <w:rPr>
          <w:rFonts w:hint="eastAsia"/>
        </w:rPr>
        <w:t>文档</w:t>
      </w:r>
      <w:r w:rsidR="00B53E67" w:rsidRPr="00C9114B">
        <w:rPr>
          <w:rFonts w:hint="eastAsia"/>
        </w:rPr>
        <w:t>范围</w:t>
      </w:r>
      <w:bookmarkEnd w:id="2"/>
    </w:p>
    <w:p w14:paraId="096C7B8E" w14:textId="7113AC78" w:rsidR="00291A3E" w:rsidRPr="00291A3E" w:rsidRDefault="00291A3E" w:rsidP="00291A3E">
      <w:r>
        <w:rPr>
          <w:rFonts w:hint="eastAsia"/>
        </w:rPr>
        <w:t>本</w:t>
      </w:r>
      <w:r>
        <w:t>文档仅对</w:t>
      </w:r>
      <w:r w:rsidR="000C7E0A">
        <w:rPr>
          <w:rFonts w:hint="eastAsia"/>
        </w:rPr>
        <w:t>项目</w:t>
      </w:r>
      <w:r w:rsidR="00B616BA">
        <w:t>开发环境配置，系统模块详细</w:t>
      </w:r>
      <w:r w:rsidR="000C7E0A">
        <w:t>论述，对于技术选型，实现框架搭建均不属于本文范围内</w:t>
      </w:r>
      <w:r w:rsidR="006E5077">
        <w:rPr>
          <w:rFonts w:hint="eastAsia"/>
        </w:rPr>
        <w:t>。</w:t>
      </w:r>
    </w:p>
    <w:p w14:paraId="5816157C" w14:textId="77777777" w:rsidR="00B53E67" w:rsidRDefault="00B53E67" w:rsidP="0094671E">
      <w:pPr>
        <w:pStyle w:val="2"/>
      </w:pPr>
      <w:bookmarkStart w:id="3" w:name="_Toc416640886"/>
      <w:r w:rsidRPr="00C9114B">
        <w:rPr>
          <w:rFonts w:hint="eastAsia"/>
        </w:rPr>
        <w:t>缩写词列表</w:t>
      </w:r>
      <w:bookmarkEnd w:id="3"/>
    </w:p>
    <w:tbl>
      <w:tblPr>
        <w:tblStyle w:val="a4"/>
        <w:tblW w:w="0" w:type="auto"/>
        <w:tblInd w:w="198" w:type="dxa"/>
        <w:tblLook w:val="04A0" w:firstRow="1" w:lastRow="0" w:firstColumn="1" w:lastColumn="0" w:noHBand="0" w:noVBand="1"/>
      </w:tblPr>
      <w:tblGrid>
        <w:gridCol w:w="1530"/>
        <w:gridCol w:w="7173"/>
      </w:tblGrid>
      <w:tr w:rsidR="00EE623C" w14:paraId="136F6DDC" w14:textId="77777777" w:rsidTr="000D28BE">
        <w:tc>
          <w:tcPr>
            <w:tcW w:w="1530" w:type="dxa"/>
            <w:shd w:val="clear" w:color="auto" w:fill="BFBFBF" w:themeFill="background1" w:themeFillShade="BF"/>
          </w:tcPr>
          <w:p w14:paraId="4C437A5A" w14:textId="77777777" w:rsidR="00EE623C" w:rsidRDefault="00EE623C" w:rsidP="000D28BE">
            <w:pPr>
              <w:pStyle w:val="Tabletext0"/>
            </w:pPr>
            <w:r>
              <w:rPr>
                <w:rFonts w:hint="eastAsia"/>
              </w:rPr>
              <w:t>缩写词</w:t>
            </w:r>
          </w:p>
        </w:tc>
        <w:tc>
          <w:tcPr>
            <w:tcW w:w="7173" w:type="dxa"/>
            <w:shd w:val="clear" w:color="auto" w:fill="BFBFBF" w:themeFill="background1" w:themeFillShade="BF"/>
          </w:tcPr>
          <w:p w14:paraId="53B9A157" w14:textId="77777777" w:rsidR="00EE623C" w:rsidRDefault="00EE623C" w:rsidP="000D28BE">
            <w:pPr>
              <w:pStyle w:val="Tabletext0"/>
            </w:pPr>
            <w:r>
              <w:rPr>
                <w:rFonts w:hint="eastAsia"/>
              </w:rPr>
              <w:t>解释</w:t>
            </w:r>
          </w:p>
        </w:tc>
      </w:tr>
      <w:tr w:rsidR="00EE623C" w14:paraId="5F05421F" w14:textId="77777777" w:rsidTr="000D28BE">
        <w:tc>
          <w:tcPr>
            <w:tcW w:w="1530" w:type="dxa"/>
          </w:tcPr>
          <w:p w14:paraId="34D64FF0" w14:textId="77777777" w:rsidR="00EE623C" w:rsidRPr="004E2AC9" w:rsidRDefault="00EE623C" w:rsidP="000D28BE">
            <w:pPr>
              <w:pStyle w:val="Tabletext0"/>
            </w:pPr>
          </w:p>
        </w:tc>
        <w:tc>
          <w:tcPr>
            <w:tcW w:w="7173" w:type="dxa"/>
          </w:tcPr>
          <w:p w14:paraId="1CC57AD0" w14:textId="77777777" w:rsidR="00EE623C" w:rsidRPr="00CD1C50" w:rsidRDefault="00EE623C" w:rsidP="000D28BE">
            <w:pPr>
              <w:pStyle w:val="Tabletext0"/>
            </w:pPr>
          </w:p>
        </w:tc>
      </w:tr>
      <w:tr w:rsidR="00EE623C" w14:paraId="12CC6F07" w14:textId="77777777" w:rsidTr="000D28BE">
        <w:tc>
          <w:tcPr>
            <w:tcW w:w="1530" w:type="dxa"/>
          </w:tcPr>
          <w:p w14:paraId="67C680D1" w14:textId="77777777" w:rsidR="00EE623C" w:rsidRPr="004E2AC9" w:rsidRDefault="00EE623C" w:rsidP="000D28BE">
            <w:pPr>
              <w:pStyle w:val="Tabletext0"/>
            </w:pPr>
          </w:p>
        </w:tc>
        <w:tc>
          <w:tcPr>
            <w:tcW w:w="7173" w:type="dxa"/>
          </w:tcPr>
          <w:p w14:paraId="4548BECC" w14:textId="77777777" w:rsidR="00EE623C" w:rsidRPr="00CD1C50" w:rsidRDefault="00EE623C" w:rsidP="000D28BE">
            <w:pPr>
              <w:pStyle w:val="Tabletext0"/>
            </w:pPr>
          </w:p>
        </w:tc>
      </w:tr>
      <w:tr w:rsidR="00EE623C" w14:paraId="3BDA1570" w14:textId="77777777" w:rsidTr="000D28BE">
        <w:tc>
          <w:tcPr>
            <w:tcW w:w="1530" w:type="dxa"/>
          </w:tcPr>
          <w:p w14:paraId="47CC2DFE" w14:textId="77777777" w:rsidR="00EE623C" w:rsidRPr="004E2AC9" w:rsidRDefault="00EE623C" w:rsidP="000D28BE">
            <w:pPr>
              <w:pStyle w:val="Tabletext0"/>
            </w:pPr>
          </w:p>
        </w:tc>
        <w:tc>
          <w:tcPr>
            <w:tcW w:w="7173" w:type="dxa"/>
          </w:tcPr>
          <w:p w14:paraId="7F0D49ED" w14:textId="77777777" w:rsidR="00EE623C" w:rsidRPr="00CD1C50" w:rsidRDefault="00EE623C" w:rsidP="000D28BE">
            <w:pPr>
              <w:pStyle w:val="Tabletext0"/>
            </w:pPr>
          </w:p>
        </w:tc>
      </w:tr>
      <w:tr w:rsidR="00EE623C" w14:paraId="23BBBCD8" w14:textId="77777777" w:rsidTr="000D28BE">
        <w:tc>
          <w:tcPr>
            <w:tcW w:w="1530" w:type="dxa"/>
          </w:tcPr>
          <w:p w14:paraId="38754BC5" w14:textId="77777777" w:rsidR="00EE623C" w:rsidRPr="004E2AC9" w:rsidRDefault="00EE623C" w:rsidP="000D28BE">
            <w:pPr>
              <w:pStyle w:val="Tabletext0"/>
            </w:pPr>
          </w:p>
        </w:tc>
        <w:tc>
          <w:tcPr>
            <w:tcW w:w="7173" w:type="dxa"/>
          </w:tcPr>
          <w:p w14:paraId="06E8957E" w14:textId="77777777" w:rsidR="00EE623C" w:rsidRPr="00CD1C50" w:rsidRDefault="00EE623C" w:rsidP="000D28BE">
            <w:pPr>
              <w:pStyle w:val="Tabletext0"/>
            </w:pPr>
          </w:p>
        </w:tc>
      </w:tr>
      <w:tr w:rsidR="00EE623C" w14:paraId="08355CC6" w14:textId="77777777" w:rsidTr="000D28BE">
        <w:tc>
          <w:tcPr>
            <w:tcW w:w="1530" w:type="dxa"/>
          </w:tcPr>
          <w:p w14:paraId="74487B8A" w14:textId="77777777" w:rsidR="00EE623C" w:rsidRPr="004E2AC9" w:rsidRDefault="00EE623C" w:rsidP="000D28BE">
            <w:pPr>
              <w:pStyle w:val="Tabletext0"/>
            </w:pPr>
          </w:p>
        </w:tc>
        <w:tc>
          <w:tcPr>
            <w:tcW w:w="7173" w:type="dxa"/>
          </w:tcPr>
          <w:p w14:paraId="1BB84B81" w14:textId="77777777" w:rsidR="00EE623C" w:rsidRPr="00CD1C50" w:rsidRDefault="00EE623C" w:rsidP="000D28BE">
            <w:pPr>
              <w:pStyle w:val="Tabletext0"/>
            </w:pPr>
          </w:p>
        </w:tc>
      </w:tr>
      <w:tr w:rsidR="00EE623C" w14:paraId="2EEA324B" w14:textId="77777777" w:rsidTr="000D28BE">
        <w:tc>
          <w:tcPr>
            <w:tcW w:w="1530" w:type="dxa"/>
          </w:tcPr>
          <w:p w14:paraId="0234C14B" w14:textId="77777777" w:rsidR="00EE623C" w:rsidRPr="004E2AC9" w:rsidRDefault="00EE623C" w:rsidP="000D28BE">
            <w:pPr>
              <w:pStyle w:val="Tabletext0"/>
            </w:pPr>
          </w:p>
        </w:tc>
        <w:tc>
          <w:tcPr>
            <w:tcW w:w="7173" w:type="dxa"/>
          </w:tcPr>
          <w:p w14:paraId="3CE817EA" w14:textId="77777777" w:rsidR="00EE623C" w:rsidRPr="00CD1C50" w:rsidRDefault="00EE623C" w:rsidP="000D28BE">
            <w:pPr>
              <w:pStyle w:val="Tabletext0"/>
            </w:pPr>
          </w:p>
        </w:tc>
      </w:tr>
      <w:tr w:rsidR="00EE623C" w14:paraId="66D05859" w14:textId="77777777" w:rsidTr="000D28BE">
        <w:tc>
          <w:tcPr>
            <w:tcW w:w="1530" w:type="dxa"/>
          </w:tcPr>
          <w:p w14:paraId="69984042" w14:textId="77777777" w:rsidR="00EE623C" w:rsidRDefault="00EE623C" w:rsidP="000D28BE">
            <w:pPr>
              <w:pStyle w:val="Tabletext0"/>
            </w:pPr>
          </w:p>
        </w:tc>
        <w:tc>
          <w:tcPr>
            <w:tcW w:w="7173" w:type="dxa"/>
          </w:tcPr>
          <w:p w14:paraId="10E61C17" w14:textId="77777777" w:rsidR="00EE623C" w:rsidRPr="00CD1C50" w:rsidRDefault="00EE623C" w:rsidP="000D28BE">
            <w:pPr>
              <w:pStyle w:val="Tabletext0"/>
            </w:pPr>
          </w:p>
        </w:tc>
      </w:tr>
    </w:tbl>
    <w:p w14:paraId="1AAF4B1A" w14:textId="77777777" w:rsidR="000906DF" w:rsidRPr="000906DF" w:rsidRDefault="000906DF" w:rsidP="000906DF"/>
    <w:p w14:paraId="62431E58" w14:textId="77777777" w:rsidR="00B53E67" w:rsidRDefault="00B53E67" w:rsidP="0094671E">
      <w:pPr>
        <w:pStyle w:val="2"/>
      </w:pPr>
      <w:bookmarkStart w:id="4" w:name="_Toc416640887"/>
      <w:r w:rsidRPr="00C9114B">
        <w:rPr>
          <w:rFonts w:hint="eastAsia"/>
        </w:rPr>
        <w:t>参考内容</w:t>
      </w:r>
      <w:bookmarkEnd w:id="4"/>
    </w:p>
    <w:p w14:paraId="28F29D85" w14:textId="77777777" w:rsidR="009112F4" w:rsidRDefault="009112F4">
      <w:pPr>
        <w:spacing w:after="160" w:line="259" w:lineRule="auto"/>
        <w:ind w:firstLine="0"/>
        <w:rPr>
          <w:rFonts w:cstheme="majorBidi"/>
          <w:b/>
          <w:sz w:val="32"/>
          <w:szCs w:val="32"/>
        </w:rPr>
      </w:pPr>
      <w:r>
        <w:br w:type="page"/>
      </w:r>
    </w:p>
    <w:p w14:paraId="272045C9" w14:textId="615C31E2" w:rsidR="009112F4" w:rsidRDefault="009112F4" w:rsidP="009112F4">
      <w:pPr>
        <w:pStyle w:val="1"/>
      </w:pPr>
      <w:bookmarkStart w:id="5" w:name="_Toc416640888"/>
      <w:r>
        <w:rPr>
          <w:rFonts w:hint="eastAsia"/>
        </w:rPr>
        <w:lastRenderedPageBreak/>
        <w:t>开发</w:t>
      </w:r>
      <w:r>
        <w:t>环境配置</w:t>
      </w:r>
      <w:bookmarkEnd w:id="5"/>
    </w:p>
    <w:p w14:paraId="7DB33E05" w14:textId="41527060" w:rsidR="00C40EDE" w:rsidRPr="00C40EDE" w:rsidRDefault="005C0548" w:rsidP="009167AC">
      <w:r>
        <w:rPr>
          <w:rFonts w:hint="eastAsia"/>
        </w:rPr>
        <w:t>餐厅</w:t>
      </w:r>
      <w:r w:rsidR="00C40EDE">
        <w:t>订餐系统使用</w:t>
      </w:r>
      <w:r w:rsidR="00C40EDE">
        <w:t>Java/Android</w:t>
      </w:r>
      <w:r w:rsidR="00C40EDE">
        <w:t>技术开发前后端应用，所以下面依次介绍在项目说使用到的开发环境和工具的安装配置。</w:t>
      </w:r>
    </w:p>
    <w:p w14:paraId="3EA1C6BE" w14:textId="5401F828" w:rsidR="009112F4" w:rsidRDefault="009112F4" w:rsidP="0094671E">
      <w:pPr>
        <w:pStyle w:val="2"/>
      </w:pPr>
      <w:bookmarkStart w:id="6" w:name="_Toc416640889"/>
      <w:r>
        <w:rPr>
          <w:rFonts w:hint="eastAsia"/>
        </w:rPr>
        <w:t>下载</w:t>
      </w:r>
      <w:r>
        <w:t>及安装</w:t>
      </w:r>
      <w:r>
        <w:t>JDK</w:t>
      </w:r>
      <w:bookmarkEnd w:id="6"/>
    </w:p>
    <w:p w14:paraId="59643620" w14:textId="77777777" w:rsidR="009167AC" w:rsidRDefault="009167AC" w:rsidP="009167AC">
      <w:r>
        <w:t>JDK</w:t>
      </w:r>
      <w:r>
        <w:rPr>
          <w:rFonts w:hint="eastAsia"/>
        </w:rPr>
        <w:t>是</w:t>
      </w:r>
      <w:r>
        <w:t xml:space="preserve">Java Development Kit </w:t>
      </w:r>
      <w:r>
        <w:rPr>
          <w:rFonts w:hint="eastAsia"/>
        </w:rPr>
        <w:t>（</w:t>
      </w:r>
      <w:r>
        <w:t>Java</w:t>
      </w:r>
      <w:r>
        <w:t>开发工具箱</w:t>
      </w:r>
      <w:r>
        <w:rPr>
          <w:rFonts w:hint="eastAsia"/>
        </w:rPr>
        <w:t>）</w:t>
      </w:r>
      <w:r>
        <w:t>的简写，是</w:t>
      </w:r>
      <w:r>
        <w:rPr>
          <w:rFonts w:hint="eastAsia"/>
        </w:rPr>
        <w:t>使用</w:t>
      </w:r>
      <w:r>
        <w:t>Java</w:t>
      </w:r>
      <w:r>
        <w:t>进行开发的必备工具。</w:t>
      </w:r>
      <w:r>
        <w:rPr>
          <w:rFonts w:hint="eastAsia"/>
        </w:rPr>
        <w:t>JDK</w:t>
      </w:r>
      <w:r>
        <w:rPr>
          <w:rFonts w:hint="eastAsia"/>
        </w:rPr>
        <w:t>不仅</w:t>
      </w:r>
      <w:r>
        <w:t>提供了</w:t>
      </w:r>
      <w:r>
        <w:t>Java</w:t>
      </w:r>
      <w:r>
        <w:t>核心类库还提供了编译，调试，打包等命令行工具。</w:t>
      </w:r>
    </w:p>
    <w:p w14:paraId="747D4AE1" w14:textId="77777777" w:rsidR="009167AC" w:rsidRDefault="009167AC" w:rsidP="009167AC">
      <w:r>
        <w:rPr>
          <w:rFonts w:hint="eastAsia"/>
        </w:rPr>
        <w:t>很多</w:t>
      </w:r>
      <w:r>
        <w:t>公司都有</w:t>
      </w:r>
      <w:r>
        <w:t>JDK</w:t>
      </w:r>
      <w:r>
        <w:t>产品，标准的</w:t>
      </w:r>
      <w:r>
        <w:t>JDK</w:t>
      </w:r>
      <w:r>
        <w:t>是由</w:t>
      </w:r>
      <w:r>
        <w:t>Sun Microsystem</w:t>
      </w:r>
      <w:r>
        <w:t>公司拥有，但现在</w:t>
      </w:r>
      <w:r>
        <w:t>Sun</w:t>
      </w:r>
      <w:r>
        <w:t>已经被</w:t>
      </w:r>
      <w:r>
        <w:t>Oracle</w:t>
      </w:r>
      <w:r>
        <w:t>公司收购；</w:t>
      </w:r>
      <w:r>
        <w:t>Oracle</w:t>
      </w:r>
      <w:r>
        <w:t>公司有</w:t>
      </w:r>
      <w:r>
        <w:rPr>
          <w:rFonts w:hint="eastAsia"/>
        </w:rPr>
        <w:t>自有</w:t>
      </w:r>
      <w:r>
        <w:t>JDK</w:t>
      </w:r>
      <w:r>
        <w:t>产品的</w:t>
      </w:r>
      <w:r>
        <w:rPr>
          <w:rFonts w:hint="eastAsia"/>
        </w:rPr>
        <w:t>J</w:t>
      </w:r>
      <w:r>
        <w:t>Rocket</w:t>
      </w:r>
      <w:r>
        <w:rPr>
          <w:rFonts w:hint="eastAsia"/>
        </w:rPr>
        <w:t>；</w:t>
      </w:r>
      <w:r>
        <w:t>另外还有</w:t>
      </w:r>
      <w:r>
        <w:t>OpenJDK</w:t>
      </w:r>
      <w:r>
        <w:rPr>
          <w:rFonts w:hint="eastAsia"/>
        </w:rPr>
        <w:t>。</w:t>
      </w:r>
    </w:p>
    <w:p w14:paraId="05AE911A" w14:textId="77777777" w:rsidR="009167AC" w:rsidRPr="00AC3637" w:rsidRDefault="009167AC" w:rsidP="009167AC">
      <w:r>
        <w:rPr>
          <w:rFonts w:hint="eastAsia"/>
        </w:rPr>
        <w:t>从</w:t>
      </w:r>
      <w:r>
        <w:t>JDK</w:t>
      </w:r>
      <w:r>
        <w:t>应用的规模和场景，</w:t>
      </w:r>
      <w:r>
        <w:rPr>
          <w:rFonts w:hint="eastAsia"/>
        </w:rPr>
        <w:t>又</w:t>
      </w:r>
      <w:r>
        <w:t>可以分为</w:t>
      </w:r>
      <w:r>
        <w:t>ME</w:t>
      </w:r>
      <w:r>
        <w:t>，</w:t>
      </w:r>
      <w:r>
        <w:t>SE</w:t>
      </w:r>
      <w:r>
        <w:t>和</w:t>
      </w:r>
      <w:r>
        <w:t>EE</w:t>
      </w:r>
      <w:r>
        <w:rPr>
          <w:rFonts w:hint="eastAsia"/>
        </w:rPr>
        <w:t>三个</w:t>
      </w:r>
      <w:r>
        <w:t>版本，</w:t>
      </w:r>
      <w:r>
        <w:rPr>
          <w:rFonts w:hint="eastAsia"/>
        </w:rPr>
        <w:t>依次</w:t>
      </w:r>
      <w:r>
        <w:t>对应于移动</w:t>
      </w:r>
      <w:r>
        <w:rPr>
          <w:rFonts w:hint="eastAsia"/>
        </w:rPr>
        <w:t>程序</w:t>
      </w:r>
      <w:r>
        <w:t>，标准</w:t>
      </w:r>
      <w:r>
        <w:rPr>
          <w:rFonts w:hint="eastAsia"/>
        </w:rPr>
        <w:t>程序</w:t>
      </w:r>
      <w:r>
        <w:t>和企业级程序</w:t>
      </w:r>
    </w:p>
    <w:p w14:paraId="6EEF68DE" w14:textId="3E15748E" w:rsidR="009167AC" w:rsidRDefault="009167AC" w:rsidP="009167AC">
      <w:r>
        <w:rPr>
          <w:rFonts w:hint="eastAsia"/>
        </w:rPr>
        <w:t>本项目采用</w:t>
      </w:r>
      <w:r>
        <w:t>标准</w:t>
      </w:r>
      <w:r>
        <w:t>JDK SE 7 64</w:t>
      </w:r>
      <w:r>
        <w:rPr>
          <w:rFonts w:hint="eastAsia"/>
        </w:rPr>
        <w:t>位</w:t>
      </w:r>
      <w:r>
        <w:t>版本，</w:t>
      </w:r>
      <w:r>
        <w:rPr>
          <w:rFonts w:hint="eastAsia"/>
        </w:rPr>
        <w:t>可以</w:t>
      </w:r>
      <w:r>
        <w:t>从</w:t>
      </w:r>
      <w:r>
        <w:t>Oracle</w:t>
      </w:r>
      <w:r>
        <w:t>公司的网站下载</w:t>
      </w:r>
      <w:r>
        <w:rPr>
          <w:rFonts w:hint="eastAsia"/>
        </w:rPr>
        <w:t>(</w:t>
      </w:r>
      <w:hyperlink r:id="rId11" w:history="1">
        <w:r w:rsidRPr="00E55A1F">
          <w:rPr>
            <w:rStyle w:val="a8"/>
          </w:rPr>
          <w:t>http://www.oracle.com/technetwork/java/javase/downloads/jdk7-downloads-1880260.html</w:t>
        </w:r>
      </w:hyperlink>
      <w:r>
        <w:rPr>
          <w:rFonts w:hint="eastAsia"/>
        </w:rPr>
        <w:t>)</w:t>
      </w:r>
      <w:r>
        <w:t xml:space="preserve"> </w:t>
      </w:r>
      <w:r>
        <w:rPr>
          <w:rFonts w:hint="eastAsia"/>
        </w:rPr>
        <w:t>。</w:t>
      </w:r>
      <w:r>
        <w:t>在</w:t>
      </w:r>
      <w:r>
        <w:rPr>
          <w:rFonts w:hint="eastAsia"/>
        </w:rPr>
        <w:t>下载</w:t>
      </w:r>
      <w:r>
        <w:t>之前必须选择</w:t>
      </w:r>
      <w:r>
        <w:rPr>
          <w:rFonts w:hint="eastAsia"/>
          <w:b/>
        </w:rPr>
        <w:t xml:space="preserve">Accept </w:t>
      </w:r>
      <w:r>
        <w:rPr>
          <w:b/>
        </w:rPr>
        <w:t>License</w:t>
      </w:r>
      <w:r>
        <w:rPr>
          <w:rFonts w:hint="eastAsia"/>
          <w:b/>
        </w:rPr>
        <w:t xml:space="preserve"> Agreement</w:t>
      </w:r>
      <w:r w:rsidRPr="007F5616">
        <w:rPr>
          <w:rFonts w:hint="eastAsia"/>
        </w:rPr>
        <w:t>选项</w:t>
      </w:r>
      <w:r>
        <w:rPr>
          <w:rFonts w:hint="eastAsia"/>
        </w:rPr>
        <w:t>，</w:t>
      </w:r>
      <w:r>
        <w:t>才能获取下载链接，然后点击</w:t>
      </w:r>
      <w:r w:rsidRPr="007F5616">
        <w:rPr>
          <w:b/>
        </w:rPr>
        <w:t>jdk-7u71-windows-x64.</w:t>
      </w:r>
      <w:proofErr w:type="gramStart"/>
      <w:r w:rsidRPr="007F5616">
        <w:rPr>
          <w:b/>
        </w:rPr>
        <w:t>exe</w:t>
      </w:r>
      <w:r>
        <w:rPr>
          <w:rFonts w:hint="eastAsia"/>
        </w:rPr>
        <w:t>下载</w:t>
      </w:r>
      <w:proofErr w:type="gramEnd"/>
    </w:p>
    <w:p w14:paraId="7196F745" w14:textId="77777777" w:rsidR="009167AC" w:rsidRDefault="009167AC" w:rsidP="009167AC">
      <w:pPr>
        <w:pStyle w:val="a3"/>
      </w:pPr>
      <w:r>
        <w:rPr>
          <w:rFonts w:hint="eastAsia"/>
          <w:noProof/>
          <w:lang w:bidi="ml-IN"/>
        </w:rPr>
        <w:drawing>
          <wp:inline distT="0" distB="0" distL="0" distR="0" wp14:anchorId="4856CE94" wp14:editId="453FE89E">
            <wp:extent cx="5514975" cy="3846830"/>
            <wp:effectExtent l="0" t="0" r="9525" b="127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2014-12-31_134537.png"/>
                    <pic:cNvPicPr/>
                  </pic:nvPicPr>
                  <pic:blipFill>
                    <a:blip r:embed="rId1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384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8FE30" w14:textId="77777777" w:rsidR="009167AC" w:rsidRDefault="009167AC" w:rsidP="009167AC">
      <w:r>
        <w:rPr>
          <w:rFonts w:hint="eastAsia"/>
        </w:rPr>
        <w:t>下载</w:t>
      </w:r>
      <w:r>
        <w:t>完成后</w:t>
      </w:r>
      <w:r>
        <w:rPr>
          <w:rFonts w:hint="eastAsia"/>
        </w:rPr>
        <w:t>以</w:t>
      </w:r>
      <w:r>
        <w:t>管理员身份运行</w:t>
      </w:r>
      <w:r>
        <w:rPr>
          <w:rFonts w:hint="eastAsia"/>
        </w:rPr>
        <w:t>安装</w:t>
      </w:r>
      <w:r>
        <w:t>包进行安装</w:t>
      </w:r>
      <w:r>
        <w:rPr>
          <w:rFonts w:hint="eastAsia"/>
        </w:rPr>
        <w:t>，</w:t>
      </w:r>
      <w:r>
        <w:t>在</w:t>
      </w:r>
      <w:r>
        <w:rPr>
          <w:rFonts w:hint="eastAsia"/>
        </w:rPr>
        <w:t>选择</w:t>
      </w:r>
      <w:r>
        <w:t>安装路径的时候</w:t>
      </w:r>
      <w:r>
        <w:rPr>
          <w:rFonts w:hint="eastAsia"/>
        </w:rPr>
        <w:t>建议</w:t>
      </w:r>
      <w:r>
        <w:t>选择安装在某个分区的根目录</w:t>
      </w:r>
      <w:r>
        <w:rPr>
          <w:rFonts w:hint="eastAsia"/>
        </w:rPr>
        <w:t>，</w:t>
      </w:r>
      <w:r>
        <w:t>例如</w:t>
      </w:r>
      <w:r>
        <w:rPr>
          <w:b/>
        </w:rPr>
        <w:t>C:\jdk1.7.0_7</w:t>
      </w:r>
      <w:r w:rsidRPr="007F5616">
        <w:rPr>
          <w:b/>
        </w:rPr>
        <w:t>1_x64</w:t>
      </w:r>
      <w:r>
        <w:rPr>
          <w:rFonts w:hint="eastAsia"/>
        </w:rPr>
        <w:t>，</w:t>
      </w:r>
      <w:r>
        <w:t>方便接下来的配置。</w:t>
      </w:r>
    </w:p>
    <w:p w14:paraId="535C5579" w14:textId="77777777" w:rsidR="009167AC" w:rsidRPr="00F324AD" w:rsidRDefault="009167AC" w:rsidP="009167AC">
      <w:r>
        <w:rPr>
          <w:rFonts w:hint="eastAsia"/>
        </w:rPr>
        <w:t>安装</w:t>
      </w:r>
      <w:r>
        <w:t>完成之后，需要为</w:t>
      </w:r>
      <w:r>
        <w:t>JDK</w:t>
      </w:r>
      <w:r>
        <w:t>配置环境变量，</w:t>
      </w:r>
      <w:r>
        <w:rPr>
          <w:rFonts w:hint="eastAsia"/>
        </w:rPr>
        <w:t>打开</w:t>
      </w:r>
      <w:r w:rsidRPr="007F5616">
        <w:rPr>
          <w:b/>
        </w:rPr>
        <w:t>控制面板</w:t>
      </w:r>
      <w:r>
        <w:rPr>
          <w:rFonts w:hint="eastAsia"/>
          <w:b/>
        </w:rPr>
        <w:t>-&gt;</w:t>
      </w:r>
      <w:r>
        <w:rPr>
          <w:rFonts w:hint="eastAsia"/>
          <w:b/>
        </w:rPr>
        <w:t>系统</w:t>
      </w:r>
      <w:r>
        <w:rPr>
          <w:rFonts w:hint="eastAsia"/>
          <w:b/>
        </w:rPr>
        <w:t>-&gt;</w:t>
      </w:r>
      <w:r>
        <w:rPr>
          <w:rFonts w:hint="eastAsia"/>
          <w:b/>
        </w:rPr>
        <w:t>高级</w:t>
      </w:r>
      <w:r>
        <w:rPr>
          <w:rFonts w:hint="eastAsia"/>
          <w:b/>
        </w:rPr>
        <w:t>-&gt;</w:t>
      </w:r>
      <w:r>
        <w:rPr>
          <w:rFonts w:hint="eastAsia"/>
          <w:b/>
        </w:rPr>
        <w:t>环境</w:t>
      </w:r>
      <w:r>
        <w:rPr>
          <w:b/>
        </w:rPr>
        <w:t>变量</w:t>
      </w:r>
      <w:r>
        <w:rPr>
          <w:b/>
        </w:rPr>
        <w:t xml:space="preserve">… </w:t>
      </w:r>
    </w:p>
    <w:p w14:paraId="1847DB3A" w14:textId="77777777" w:rsidR="009167AC" w:rsidRDefault="009167AC" w:rsidP="009167AC">
      <w:pPr>
        <w:pStyle w:val="a3"/>
        <w:jc w:val="center"/>
      </w:pPr>
      <w:r>
        <w:rPr>
          <w:rFonts w:hint="eastAsia"/>
          <w:noProof/>
          <w:lang w:bidi="ml-IN"/>
        </w:rPr>
        <w:lastRenderedPageBreak/>
        <w:drawing>
          <wp:inline distT="0" distB="0" distL="0" distR="0" wp14:anchorId="3FCBE1F8" wp14:editId="0BA8C881">
            <wp:extent cx="2492801" cy="2773680"/>
            <wp:effectExtent l="0" t="0" r="3175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2014-12-31_135207.png"/>
                    <pic:cNvPicPr/>
                  </pic:nvPicPr>
                  <pic:blipFill>
                    <a:blip r:embed="rId1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3220" cy="279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bidi="ml-IN"/>
        </w:rPr>
        <w:drawing>
          <wp:inline distT="0" distB="0" distL="0" distR="0" wp14:anchorId="6520B56F" wp14:editId="32DD427C">
            <wp:extent cx="2512230" cy="2780030"/>
            <wp:effectExtent l="0" t="0" r="2540" b="127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2014-12-31_135227.png"/>
                    <pic:cNvPicPr/>
                  </pic:nvPicPr>
                  <pic:blipFill>
                    <a:blip r:embed="rId1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0985" cy="280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1F280" w14:textId="77777777" w:rsidR="009167AC" w:rsidRPr="00F324AD" w:rsidRDefault="009167AC" w:rsidP="009167AC">
      <w:r>
        <w:rPr>
          <w:rFonts w:hint="eastAsia"/>
        </w:rPr>
        <w:t>点击</w:t>
      </w:r>
      <w:r w:rsidRPr="007F5616">
        <w:rPr>
          <w:b/>
        </w:rPr>
        <w:t>新建</w:t>
      </w:r>
      <w:r w:rsidRPr="007F5616">
        <w:rPr>
          <w:b/>
        </w:rPr>
        <w:t>…</w:t>
      </w:r>
      <w:r>
        <w:rPr>
          <w:rFonts w:hint="eastAsia"/>
        </w:rPr>
        <w:t>按钮，</w:t>
      </w:r>
      <w:r>
        <w:t>在变量名中输入</w:t>
      </w:r>
      <w:r w:rsidRPr="00F324AD">
        <w:rPr>
          <w:rFonts w:hint="eastAsia"/>
          <w:b/>
        </w:rPr>
        <w:t>JAVA_HOME</w:t>
      </w:r>
      <w:r>
        <w:rPr>
          <w:rFonts w:hint="eastAsia"/>
        </w:rPr>
        <w:t>，</w:t>
      </w:r>
      <w:r>
        <w:t>在变量值中填入</w:t>
      </w:r>
      <w:r>
        <w:rPr>
          <w:rFonts w:hint="eastAsia"/>
        </w:rPr>
        <w:t>JDK</w:t>
      </w:r>
      <w:r>
        <w:t>的安装路径，点击</w:t>
      </w:r>
      <w:r w:rsidRPr="00F324AD">
        <w:rPr>
          <w:b/>
        </w:rPr>
        <w:t>确定</w:t>
      </w:r>
      <w:r>
        <w:t>按钮</w:t>
      </w:r>
    </w:p>
    <w:p w14:paraId="20B0D558" w14:textId="77777777" w:rsidR="009167AC" w:rsidRDefault="009167AC" w:rsidP="009167AC">
      <w:pPr>
        <w:pStyle w:val="a3"/>
        <w:jc w:val="center"/>
      </w:pPr>
      <w:r>
        <w:rPr>
          <w:rFonts w:hint="eastAsia"/>
          <w:noProof/>
          <w:lang w:bidi="ml-IN"/>
        </w:rPr>
        <w:drawing>
          <wp:inline distT="0" distB="0" distL="0" distR="0" wp14:anchorId="6D4C5CBF" wp14:editId="258EF317">
            <wp:extent cx="3400000" cy="1457143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2014-12-31_135459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0000" cy="1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55754" w14:textId="77777777" w:rsidR="009167AC" w:rsidRPr="00F324AD" w:rsidRDefault="009167AC" w:rsidP="009167AC">
      <w:r>
        <w:rPr>
          <w:rFonts w:hint="eastAsia"/>
        </w:rPr>
        <w:t>编辑</w:t>
      </w:r>
      <w:r w:rsidRPr="00F324AD">
        <w:rPr>
          <w:rFonts w:hint="eastAsia"/>
        </w:rPr>
        <w:t>系统</w:t>
      </w:r>
      <w:r w:rsidRPr="00F324AD">
        <w:t>变量</w:t>
      </w:r>
      <w:r>
        <w:rPr>
          <w:rFonts w:hint="eastAsia"/>
        </w:rPr>
        <w:t>中</w:t>
      </w:r>
      <w:r>
        <w:t>的</w:t>
      </w:r>
      <w:r w:rsidRPr="00DD696C">
        <w:rPr>
          <w:b/>
        </w:rPr>
        <w:t>Path</w:t>
      </w:r>
      <w:r>
        <w:rPr>
          <w:rFonts w:hint="eastAsia"/>
        </w:rPr>
        <w:t>，</w:t>
      </w:r>
      <w:r>
        <w:t>在变量值输入框中添加</w:t>
      </w:r>
      <w:r w:rsidRPr="00DD696C">
        <w:rPr>
          <w:b/>
        </w:rPr>
        <w:t>;%JAVA_HOME%\bin</w:t>
      </w:r>
      <w:r>
        <w:rPr>
          <w:rFonts w:hint="eastAsia"/>
        </w:rPr>
        <w:t>，</w:t>
      </w:r>
      <w:r>
        <w:t>点击</w:t>
      </w:r>
      <w:r w:rsidRPr="00F324AD">
        <w:t>确定</w:t>
      </w:r>
      <w:r>
        <w:t>按钮。</w:t>
      </w:r>
    </w:p>
    <w:p w14:paraId="7123FA7E" w14:textId="77777777" w:rsidR="009167AC" w:rsidRDefault="009167AC" w:rsidP="009167AC">
      <w:pPr>
        <w:pStyle w:val="a3"/>
        <w:jc w:val="center"/>
      </w:pPr>
      <w:r>
        <w:rPr>
          <w:rFonts w:hint="eastAsia"/>
          <w:noProof/>
          <w:lang w:bidi="ml-IN"/>
        </w:rPr>
        <w:drawing>
          <wp:inline distT="0" distB="0" distL="0" distR="0" wp14:anchorId="78107BD0" wp14:editId="2B6ADF30">
            <wp:extent cx="2349500" cy="2599954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2014-12-31_140007.png"/>
                    <pic:cNvPicPr/>
                  </pic:nvPicPr>
                  <pic:blipFill>
                    <a:blip r:embed="rId1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6010" cy="2618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lang w:bidi="ml-IN"/>
        </w:rPr>
        <w:drawing>
          <wp:inline distT="0" distB="0" distL="0" distR="0" wp14:anchorId="3E00FB65" wp14:editId="46B92C0E">
            <wp:extent cx="2480310" cy="1062990"/>
            <wp:effectExtent l="0" t="0" r="0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2014-12-31_140033.png"/>
                    <pic:cNvPicPr/>
                  </pic:nvPicPr>
                  <pic:blipFill>
                    <a:blip r:embed="rId1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4095" cy="1064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DB0D5" w14:textId="77777777" w:rsidR="009167AC" w:rsidRDefault="009167AC" w:rsidP="009167AC">
      <w:r>
        <w:rPr>
          <w:rFonts w:hint="eastAsia"/>
        </w:rPr>
        <w:t>打开</w:t>
      </w:r>
      <w:r>
        <w:t>命令行窗口</w:t>
      </w:r>
      <w:r>
        <w:rPr>
          <w:rFonts w:hint="eastAsia"/>
        </w:rPr>
        <w:t>，</w:t>
      </w:r>
      <w:r>
        <w:t>输入</w:t>
      </w:r>
      <w:r w:rsidRPr="00F324AD">
        <w:rPr>
          <w:rFonts w:hint="eastAsia"/>
          <w:b/>
        </w:rPr>
        <w:t xml:space="preserve">java </w:t>
      </w:r>
      <w:r>
        <w:rPr>
          <w:b/>
        </w:rPr>
        <w:t>–</w:t>
      </w:r>
      <w:r w:rsidRPr="00F324AD">
        <w:rPr>
          <w:rFonts w:hint="eastAsia"/>
          <w:b/>
        </w:rPr>
        <w:t>version</w:t>
      </w:r>
      <w:r>
        <w:rPr>
          <w:rFonts w:hint="eastAsia"/>
        </w:rPr>
        <w:t>得到如图</w:t>
      </w:r>
      <w:r>
        <w:t>所示的文本信息，则</w:t>
      </w:r>
      <w:r>
        <w:rPr>
          <w:rFonts w:hint="eastAsia"/>
        </w:rPr>
        <w:t>说明</w:t>
      </w:r>
      <w:r>
        <w:t>JDK</w:t>
      </w:r>
      <w:r>
        <w:t>安装以及环境变量设定正确</w:t>
      </w:r>
    </w:p>
    <w:p w14:paraId="1B859500" w14:textId="77777777" w:rsidR="009167AC" w:rsidRDefault="009167AC" w:rsidP="009167AC">
      <w:pPr>
        <w:pStyle w:val="a3"/>
        <w:jc w:val="center"/>
      </w:pPr>
      <w:r>
        <w:rPr>
          <w:rFonts w:hint="eastAsia"/>
          <w:noProof/>
          <w:lang w:bidi="ml-IN"/>
        </w:rPr>
        <w:lastRenderedPageBreak/>
        <w:drawing>
          <wp:inline distT="0" distB="0" distL="0" distR="0" wp14:anchorId="48DBF12C" wp14:editId="38C007E4">
            <wp:extent cx="4216400" cy="1305943"/>
            <wp:effectExtent l="0" t="0" r="0" b="889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2014-12-31_140316.png"/>
                    <pic:cNvPicPr/>
                  </pic:nvPicPr>
                  <pic:blipFill>
                    <a:blip r:embed="rId1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9241" cy="130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1EEA0" w14:textId="77777777" w:rsidR="009167AC" w:rsidRDefault="009167AC" w:rsidP="009167AC"/>
    <w:p w14:paraId="3B1C50DC" w14:textId="77777777" w:rsidR="009167AC" w:rsidRPr="009167AC" w:rsidRDefault="009167AC" w:rsidP="009167AC">
      <w:pPr>
        <w:rPr>
          <w:color w:val="FF0000"/>
        </w:rPr>
      </w:pPr>
      <w:r w:rsidRPr="009167AC">
        <w:rPr>
          <w:rFonts w:hint="eastAsia"/>
          <w:color w:val="FF0000"/>
        </w:rPr>
        <w:t>注：</w:t>
      </w:r>
      <w:proofErr w:type="gramStart"/>
      <w:r w:rsidRPr="009167AC">
        <w:rPr>
          <w:color w:val="FF0000"/>
        </w:rPr>
        <w:t>截</w:t>
      </w:r>
      <w:proofErr w:type="gramEnd"/>
      <w:r w:rsidRPr="009167AC">
        <w:rPr>
          <w:color w:val="FF0000"/>
        </w:rPr>
        <w:t>图中安装的</w:t>
      </w:r>
      <w:r w:rsidRPr="009167AC">
        <w:rPr>
          <w:color w:val="FF0000"/>
        </w:rPr>
        <w:t>JDK SE 7</w:t>
      </w:r>
      <w:r w:rsidRPr="009167AC">
        <w:rPr>
          <w:rFonts w:hint="eastAsia"/>
          <w:color w:val="FF0000"/>
        </w:rPr>
        <w:t>小版本</w:t>
      </w:r>
      <w:r w:rsidRPr="009167AC">
        <w:rPr>
          <w:color w:val="FF0000"/>
        </w:rPr>
        <w:t>为</w:t>
      </w:r>
      <w:r w:rsidRPr="009167AC">
        <w:rPr>
          <w:color w:val="FF0000"/>
        </w:rPr>
        <w:t>51</w:t>
      </w:r>
      <w:r w:rsidRPr="009167AC">
        <w:rPr>
          <w:color w:val="FF0000"/>
        </w:rPr>
        <w:t>，文中给出下载链接为</w:t>
      </w:r>
      <w:r w:rsidRPr="009167AC">
        <w:rPr>
          <w:color w:val="FF0000"/>
        </w:rPr>
        <w:t>71</w:t>
      </w:r>
      <w:r w:rsidRPr="009167AC">
        <w:rPr>
          <w:color w:val="FF0000"/>
        </w:rPr>
        <w:t>，这是没有关系的，用户安装和配置的时候自行将</w:t>
      </w:r>
      <w:r w:rsidRPr="009167AC">
        <w:rPr>
          <w:color w:val="FF0000"/>
        </w:rPr>
        <w:t>51</w:t>
      </w:r>
      <w:r w:rsidRPr="009167AC">
        <w:rPr>
          <w:color w:val="FF0000"/>
        </w:rPr>
        <w:t>字样改为</w:t>
      </w:r>
      <w:r w:rsidRPr="009167AC">
        <w:rPr>
          <w:color w:val="FF0000"/>
        </w:rPr>
        <w:t>71</w:t>
      </w:r>
      <w:r w:rsidRPr="009167AC">
        <w:rPr>
          <w:color w:val="FF0000"/>
        </w:rPr>
        <w:t>即可</w:t>
      </w:r>
    </w:p>
    <w:p w14:paraId="34433D1D" w14:textId="77777777" w:rsidR="009167AC" w:rsidRPr="009167AC" w:rsidRDefault="009167AC" w:rsidP="009167AC"/>
    <w:p w14:paraId="0F301171" w14:textId="66472C4C" w:rsidR="00597982" w:rsidRDefault="00597982" w:rsidP="0094671E">
      <w:pPr>
        <w:pStyle w:val="2"/>
      </w:pPr>
      <w:bookmarkStart w:id="7" w:name="_Toc416640890"/>
      <w:r>
        <w:rPr>
          <w:rFonts w:hint="eastAsia"/>
        </w:rPr>
        <w:t>下载</w:t>
      </w:r>
      <w:r>
        <w:t>及安装</w:t>
      </w:r>
      <w:r>
        <w:t>Eclipse</w:t>
      </w:r>
      <w:bookmarkEnd w:id="7"/>
    </w:p>
    <w:p w14:paraId="7023A761" w14:textId="77777777" w:rsidR="00001C45" w:rsidRDefault="00001C45" w:rsidP="00001C45">
      <w:r>
        <w:t>Eclipse</w:t>
      </w:r>
      <w:r>
        <w:t>是一个</w:t>
      </w:r>
      <w:r>
        <w:rPr>
          <w:rFonts w:hint="eastAsia"/>
        </w:rPr>
        <w:t>集成开发环境</w:t>
      </w:r>
      <w:r>
        <w:t>框架，在这个集成开发框架下提供了对</w:t>
      </w:r>
      <w:r>
        <w:t>C++</w:t>
      </w:r>
      <w:r>
        <w:rPr>
          <w:rFonts w:hint="eastAsia"/>
        </w:rPr>
        <w:t>、</w:t>
      </w:r>
      <w:r>
        <w:t>Java</w:t>
      </w:r>
      <w:r>
        <w:rPr>
          <w:rFonts w:hint="eastAsia"/>
        </w:rPr>
        <w:t>等</w:t>
      </w:r>
      <w:r>
        <w:t>众多</w:t>
      </w:r>
      <w:r>
        <w:rPr>
          <w:rFonts w:hint="eastAsia"/>
        </w:rPr>
        <w:t>开发</w:t>
      </w:r>
      <w:r>
        <w:t>语言的支持。</w:t>
      </w:r>
      <w:r>
        <w:rPr>
          <w:rFonts w:hint="eastAsia"/>
        </w:rPr>
        <w:t>项目</w:t>
      </w:r>
      <w:r>
        <w:t>需要用到</w:t>
      </w:r>
      <w:r>
        <w:rPr>
          <w:rFonts w:hint="eastAsia"/>
        </w:rPr>
        <w:t>Eclipse</w:t>
      </w:r>
      <w:r>
        <w:t xml:space="preserve"> IDE for Java Developers</w:t>
      </w:r>
      <w:r>
        <w:rPr>
          <w:rFonts w:hint="eastAsia"/>
        </w:rPr>
        <w:t>，</w:t>
      </w:r>
      <w:r>
        <w:t>可以到</w:t>
      </w:r>
      <w:r>
        <w:t>Eclipse</w:t>
      </w:r>
      <w:r>
        <w:t>的官方网站下载</w:t>
      </w:r>
      <w:r>
        <w:rPr>
          <w:rFonts w:hint="eastAsia"/>
        </w:rPr>
        <w:t>（</w:t>
      </w:r>
      <w:r w:rsidRPr="001A7DD8">
        <w:t>https://www.eclipse.org/downloads/</w:t>
      </w:r>
      <w:r>
        <w:t>）</w:t>
      </w:r>
      <w:r>
        <w:rPr>
          <w:rFonts w:hint="eastAsia"/>
        </w:rPr>
        <w:t>，</w:t>
      </w:r>
      <w:r>
        <w:t>最新的</w:t>
      </w:r>
      <w:r>
        <w:t>Eclipse</w:t>
      </w:r>
      <w:r>
        <w:t>版本名称是</w:t>
      </w:r>
      <w:r>
        <w:rPr>
          <w:rFonts w:hint="eastAsia"/>
        </w:rPr>
        <w:t>Luna</w:t>
      </w:r>
      <w:r>
        <w:rPr>
          <w:rFonts w:hint="eastAsia"/>
        </w:rPr>
        <w:t>，下载</w:t>
      </w:r>
      <w:r w:rsidRPr="0090043B">
        <w:rPr>
          <w:b/>
        </w:rPr>
        <w:t>Windows 64 Bit</w:t>
      </w:r>
      <w:r>
        <w:t xml:space="preserve"> </w:t>
      </w:r>
      <w:r>
        <w:rPr>
          <w:rFonts w:hint="eastAsia"/>
        </w:rPr>
        <w:t>版本</w:t>
      </w:r>
    </w:p>
    <w:p w14:paraId="22D91C51" w14:textId="77777777" w:rsidR="00001C45" w:rsidRDefault="00001C45" w:rsidP="00001C45">
      <w:pPr>
        <w:pStyle w:val="a3"/>
        <w:jc w:val="center"/>
      </w:pPr>
      <w:r>
        <w:rPr>
          <w:rFonts w:hint="eastAsia"/>
          <w:noProof/>
          <w:lang w:bidi="ml-IN"/>
        </w:rPr>
        <w:drawing>
          <wp:inline distT="0" distB="0" distL="0" distR="0" wp14:anchorId="2ED6D5AD" wp14:editId="02D01269">
            <wp:extent cx="4782902" cy="3336191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2014-12-31_141827.png"/>
                    <pic:cNvPicPr/>
                  </pic:nvPicPr>
                  <pic:blipFill>
                    <a:blip r:embed="rId1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8437" cy="3340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00E70" w14:textId="77777777" w:rsidR="00001C45" w:rsidRDefault="00001C45" w:rsidP="00001C45">
      <w:r>
        <w:rPr>
          <w:rFonts w:hint="eastAsia"/>
        </w:rPr>
        <w:t>因为</w:t>
      </w:r>
      <w:r>
        <w:t>没有用到</w:t>
      </w:r>
      <w:r>
        <w:t>JavaEE</w:t>
      </w:r>
      <w:r>
        <w:t>的高级特性，诸如</w:t>
      </w:r>
      <w:r>
        <w:t>JPA</w:t>
      </w:r>
      <w:r>
        <w:t>，</w:t>
      </w:r>
      <w:r>
        <w:t>JSF</w:t>
      </w:r>
      <w:r>
        <w:t>等，所以下载</w:t>
      </w:r>
      <w:r>
        <w:t>Java Developers</w:t>
      </w:r>
      <w:r>
        <w:t>版本即可，这个版本已经内置了</w:t>
      </w:r>
      <w:r>
        <w:t>Git</w:t>
      </w:r>
      <w:r>
        <w:t>，</w:t>
      </w:r>
      <w:r>
        <w:t>Maven</w:t>
      </w:r>
      <w:r>
        <w:t>支持，很好的满足项目开发的需求。下载</w:t>
      </w:r>
      <w:r>
        <w:rPr>
          <w:rFonts w:hint="eastAsia"/>
        </w:rPr>
        <w:t>的</w:t>
      </w:r>
      <w:r>
        <w:t>安装包为</w:t>
      </w:r>
      <w:r>
        <w:t>zip</w:t>
      </w:r>
      <w:r>
        <w:t>格式，使用解压缩软件，比如</w:t>
      </w:r>
      <w:r>
        <w:rPr>
          <w:rFonts w:hint="eastAsia"/>
        </w:rPr>
        <w:t>7Zip</w:t>
      </w:r>
      <w:r>
        <w:rPr>
          <w:rFonts w:hint="eastAsia"/>
        </w:rPr>
        <w:t>（</w:t>
      </w:r>
      <w:r w:rsidRPr="00C52317">
        <w:t>http://www.7-zip.org/</w:t>
      </w:r>
      <w:r>
        <w:t>）</w:t>
      </w:r>
      <w:r>
        <w:rPr>
          <w:rFonts w:hint="eastAsia"/>
        </w:rPr>
        <w:t>将</w:t>
      </w:r>
      <w:r>
        <w:t>压缩包解压</w:t>
      </w:r>
      <w:r>
        <w:rPr>
          <w:rFonts w:hint="eastAsia"/>
        </w:rPr>
        <w:t>，</w:t>
      </w:r>
      <w:r>
        <w:t>建议解压至某个分区的根目录，例如</w:t>
      </w:r>
      <w:r w:rsidRPr="00C52317">
        <w:rPr>
          <w:b/>
        </w:rPr>
        <w:t>C:\eclipse</w:t>
      </w:r>
      <w:r>
        <w:rPr>
          <w:rFonts w:hint="eastAsia"/>
        </w:rPr>
        <w:t>，</w:t>
      </w:r>
      <w:r>
        <w:t>运行安装目录下的</w:t>
      </w:r>
      <w:r w:rsidRPr="00C52317">
        <w:rPr>
          <w:rFonts w:hint="eastAsia"/>
          <w:b/>
        </w:rPr>
        <w:t>eclipse.exe</w:t>
      </w:r>
      <w:r>
        <w:rPr>
          <w:rFonts w:hint="eastAsia"/>
        </w:rPr>
        <w:t>即可</w:t>
      </w:r>
      <w:r>
        <w:t>打开</w:t>
      </w:r>
      <w:r>
        <w:t>Eclipse</w:t>
      </w:r>
      <w:r>
        <w:rPr>
          <w:rFonts w:hint="eastAsia"/>
        </w:rPr>
        <w:t>集成</w:t>
      </w:r>
      <w:r>
        <w:t>开发工具。</w:t>
      </w:r>
    </w:p>
    <w:p w14:paraId="1CB71197" w14:textId="77777777" w:rsidR="00001C45" w:rsidRDefault="00001C45" w:rsidP="00001C45">
      <w:pPr>
        <w:rPr>
          <w:b/>
        </w:rPr>
      </w:pPr>
      <w:r>
        <w:rPr>
          <w:rFonts w:hint="eastAsia"/>
        </w:rPr>
        <w:t>第一次</w:t>
      </w:r>
      <w:r>
        <w:t>运行</w:t>
      </w:r>
      <w:r>
        <w:t>eclipse</w:t>
      </w:r>
      <w:r>
        <w:t>会提示设定工作</w:t>
      </w:r>
      <w:r>
        <w:rPr>
          <w:rFonts w:hint="eastAsia"/>
        </w:rPr>
        <w:t>区</w:t>
      </w:r>
      <w:r>
        <w:t>（</w:t>
      </w:r>
      <w:r>
        <w:t>workspace</w:t>
      </w:r>
      <w:r>
        <w:t>），将</w:t>
      </w:r>
      <w:r>
        <w:rPr>
          <w:rFonts w:hint="eastAsia"/>
        </w:rPr>
        <w:t>分区</w:t>
      </w:r>
      <w:r>
        <w:t>上的</w:t>
      </w:r>
      <w:r>
        <w:rPr>
          <w:rFonts w:hint="eastAsia"/>
        </w:rPr>
        <w:t>任一</w:t>
      </w:r>
      <w:r>
        <w:t>目录设置为默认工作</w:t>
      </w:r>
      <w:r>
        <w:rPr>
          <w:rFonts w:hint="eastAsia"/>
        </w:rPr>
        <w:t>区</w:t>
      </w:r>
      <w:r>
        <w:t>即可，</w:t>
      </w:r>
      <w:r>
        <w:rPr>
          <w:rFonts w:hint="eastAsia"/>
        </w:rPr>
        <w:t>例如</w:t>
      </w:r>
      <w:r>
        <w:t>：</w:t>
      </w:r>
      <w:r w:rsidRPr="00C52317">
        <w:rPr>
          <w:b/>
        </w:rPr>
        <w:t>C:\MyWorkspace</w:t>
      </w:r>
    </w:p>
    <w:p w14:paraId="362A7F9C" w14:textId="77777777" w:rsidR="00001C45" w:rsidRDefault="00001C45" w:rsidP="00001C45">
      <w:r>
        <w:rPr>
          <w:rFonts w:hint="eastAsia"/>
        </w:rPr>
        <w:t>在</w:t>
      </w:r>
      <w:r>
        <w:t>使用</w:t>
      </w:r>
      <w:r>
        <w:t>eclipse</w:t>
      </w:r>
      <w:r>
        <w:t>进行项目开发之前，还需要对</w:t>
      </w:r>
      <w:r>
        <w:t>eclipse</w:t>
      </w:r>
      <w:r>
        <w:t>进行一些设定</w:t>
      </w:r>
    </w:p>
    <w:p w14:paraId="176E4E87" w14:textId="77777777" w:rsidR="00001C45" w:rsidRDefault="00001C45" w:rsidP="001B3D57">
      <w:pPr>
        <w:pStyle w:val="3"/>
      </w:pPr>
      <w:bookmarkStart w:id="8" w:name="_Toc416640891"/>
      <w:r>
        <w:rPr>
          <w:rFonts w:hint="eastAsia"/>
        </w:rPr>
        <w:lastRenderedPageBreak/>
        <w:t>设置</w:t>
      </w:r>
      <w:r>
        <w:t>网络代理</w:t>
      </w:r>
      <w:bookmarkEnd w:id="8"/>
    </w:p>
    <w:p w14:paraId="7DC75620" w14:textId="77777777" w:rsidR="00001C45" w:rsidRPr="00684A8D" w:rsidRDefault="00001C45" w:rsidP="00001C45">
      <w:r>
        <w:rPr>
          <w:rFonts w:hint="eastAsia"/>
        </w:rPr>
        <w:t>很多</w:t>
      </w:r>
      <w:r>
        <w:t>时候</w:t>
      </w:r>
      <w:r>
        <w:t>eclipse</w:t>
      </w:r>
      <w:r>
        <w:t>需要访问网络来获取最新的依赖或者插件更新，但是</w:t>
      </w:r>
      <w:r>
        <w:rPr>
          <w:rFonts w:hint="eastAsia"/>
        </w:rPr>
        <w:t>如果</w:t>
      </w:r>
      <w:r>
        <w:t>需要通过代理服务器才能访问网络时，则需要进行代理设置，点击</w:t>
      </w:r>
      <w:r w:rsidRPr="00D27492">
        <w:rPr>
          <w:rFonts w:hint="eastAsia"/>
          <w:b/>
        </w:rPr>
        <w:t>Window-&gt;</w:t>
      </w:r>
      <w:r w:rsidRPr="00D27492">
        <w:rPr>
          <w:b/>
        </w:rPr>
        <w:t>Preferences</w:t>
      </w:r>
      <w:r>
        <w:rPr>
          <w:rFonts w:hint="eastAsia"/>
        </w:rPr>
        <w:t>，</w:t>
      </w:r>
      <w:r>
        <w:t>在左上角的输入框中输入</w:t>
      </w:r>
      <w:r w:rsidRPr="00684A8D">
        <w:rPr>
          <w:b/>
        </w:rPr>
        <w:t>network</w:t>
      </w:r>
      <w:r>
        <w:rPr>
          <w:rFonts w:hint="eastAsia"/>
        </w:rPr>
        <w:t>，</w:t>
      </w:r>
      <w:r>
        <w:t>选中</w:t>
      </w:r>
      <w:r w:rsidRPr="00684A8D">
        <w:rPr>
          <w:b/>
        </w:rPr>
        <w:t>Network Connections</w:t>
      </w:r>
      <w:r>
        <w:t>，在右边面板中</w:t>
      </w:r>
      <w:r>
        <w:rPr>
          <w:rFonts w:hint="eastAsia"/>
        </w:rPr>
        <w:t>的</w:t>
      </w:r>
      <w:r w:rsidRPr="00684A8D">
        <w:rPr>
          <w:b/>
        </w:rPr>
        <w:t>Active Provider</w:t>
      </w:r>
      <w:r>
        <w:t>下拉框中选择</w:t>
      </w:r>
      <w:r w:rsidRPr="00684A8D">
        <w:rPr>
          <w:b/>
        </w:rPr>
        <w:t>Manual</w:t>
      </w:r>
      <w:r>
        <w:t>，</w:t>
      </w:r>
      <w:proofErr w:type="gramStart"/>
      <w:r>
        <w:t>勾选要</w:t>
      </w:r>
      <w:proofErr w:type="gramEnd"/>
      <w:r>
        <w:t>配置的代理类型，点击</w:t>
      </w:r>
      <w:r w:rsidRPr="00684A8D">
        <w:rPr>
          <w:b/>
        </w:rPr>
        <w:t>Edit…</w:t>
      </w:r>
      <w:r>
        <w:rPr>
          <w:rFonts w:hint="eastAsia"/>
        </w:rPr>
        <w:t>按钮</w:t>
      </w:r>
      <w:r>
        <w:t>，在弹出的对话框中输入代理服务器地址和端口，点击</w:t>
      </w:r>
      <w:r w:rsidRPr="00684A8D">
        <w:rPr>
          <w:b/>
        </w:rPr>
        <w:t>OK</w:t>
      </w:r>
      <w:r>
        <w:t>按钮即可</w:t>
      </w:r>
    </w:p>
    <w:p w14:paraId="2BAA989C" w14:textId="4BA0DFE2" w:rsidR="00001C45" w:rsidRDefault="00001C45" w:rsidP="00001C45">
      <w:r>
        <w:rPr>
          <w:rFonts w:hint="eastAsia"/>
          <w:b/>
          <w:noProof/>
          <w:lang w:bidi="ml-IN"/>
        </w:rPr>
        <w:drawing>
          <wp:inline distT="0" distB="0" distL="0" distR="0" wp14:anchorId="75B9CB59" wp14:editId="73BB04E6">
            <wp:extent cx="4361466" cy="3818605"/>
            <wp:effectExtent l="0" t="0" r="127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2014-12-31_143234.png"/>
                    <pic:cNvPicPr/>
                  </pic:nvPicPr>
                  <pic:blipFill>
                    <a:blip r:embed="rId2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9433" cy="3825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15DBF" w14:textId="77777777" w:rsidR="00001C45" w:rsidRDefault="00001C45" w:rsidP="001B3D57">
      <w:pPr>
        <w:pStyle w:val="3"/>
      </w:pPr>
      <w:bookmarkStart w:id="9" w:name="_Toc416640892"/>
      <w:r>
        <w:rPr>
          <w:rFonts w:hint="eastAsia"/>
        </w:rPr>
        <w:t>使用</w:t>
      </w:r>
      <w:r>
        <w:t>空格缩进</w:t>
      </w:r>
      <w:bookmarkEnd w:id="9"/>
    </w:p>
    <w:p w14:paraId="2B56491F" w14:textId="77777777" w:rsidR="00001C45" w:rsidRPr="00D17A82" w:rsidRDefault="00001C45" w:rsidP="00001C45">
      <w:r>
        <w:rPr>
          <w:rFonts w:hint="eastAsia"/>
        </w:rPr>
        <w:t>因为</w:t>
      </w:r>
      <w:r>
        <w:t>不同系统对缩进的处理不同，所以使用空格而不是制表符可以让代码在不同的系统上的表现形式</w:t>
      </w:r>
      <w:r>
        <w:rPr>
          <w:rFonts w:hint="eastAsia"/>
        </w:rPr>
        <w:t>一致。</w:t>
      </w:r>
      <w:r>
        <w:t>点击</w:t>
      </w:r>
      <w:r w:rsidRPr="00D27492">
        <w:rPr>
          <w:rFonts w:hint="eastAsia"/>
          <w:b/>
        </w:rPr>
        <w:t>Window-&gt;</w:t>
      </w:r>
      <w:r w:rsidRPr="00D27492">
        <w:rPr>
          <w:b/>
        </w:rPr>
        <w:t>Preferences</w:t>
      </w:r>
      <w:r>
        <w:rPr>
          <w:rFonts w:hint="eastAsia"/>
        </w:rPr>
        <w:t>，</w:t>
      </w:r>
      <w:r>
        <w:t>在左上角的输入框中输入</w:t>
      </w:r>
      <w:r>
        <w:rPr>
          <w:b/>
        </w:rPr>
        <w:t>indent</w:t>
      </w:r>
      <w:r>
        <w:rPr>
          <w:rFonts w:hint="eastAsia"/>
        </w:rPr>
        <w:t>，在</w:t>
      </w:r>
      <w:r>
        <w:t>左边菜单中选择</w:t>
      </w:r>
      <w:r w:rsidRPr="00D17A82">
        <w:rPr>
          <w:b/>
        </w:rPr>
        <w:t>Code Style-&gt;Formatter</w:t>
      </w:r>
      <w:r>
        <w:t>，</w:t>
      </w:r>
      <w:r>
        <w:rPr>
          <w:rFonts w:hint="eastAsia"/>
        </w:rPr>
        <w:t>在</w:t>
      </w:r>
      <w:r>
        <w:t>右边面板中选择</w:t>
      </w:r>
      <w:r w:rsidRPr="00D17A82">
        <w:rPr>
          <w:rFonts w:hint="eastAsia"/>
          <w:b/>
        </w:rPr>
        <w:t>Import</w:t>
      </w:r>
      <w:r w:rsidRPr="00D17A82">
        <w:rPr>
          <w:b/>
        </w:rPr>
        <w:t>…</w:t>
      </w:r>
      <w:r>
        <w:rPr>
          <w:rFonts w:hint="eastAsia"/>
        </w:rPr>
        <w:t>按钮，</w:t>
      </w:r>
      <w:r>
        <w:t>导入项目编码风格定义文件</w:t>
      </w:r>
      <w:r w:rsidRPr="00D17A82">
        <w:rPr>
          <w:b/>
        </w:rPr>
        <w:t>innovaee_java_code_style.</w:t>
      </w:r>
      <w:proofErr w:type="gramStart"/>
      <w:r w:rsidRPr="00D17A82">
        <w:rPr>
          <w:b/>
        </w:rPr>
        <w:t>xml</w:t>
      </w:r>
      <w:proofErr w:type="gramEnd"/>
    </w:p>
    <w:p w14:paraId="68B7D739" w14:textId="114503F2" w:rsidR="00001C45" w:rsidRDefault="008D53B7" w:rsidP="00001C45">
      <w:r>
        <w:rPr>
          <w:noProof/>
          <w:lang w:bidi="ml-IN"/>
        </w:rPr>
        <w:lastRenderedPageBreak/>
        <w:drawing>
          <wp:inline distT="0" distB="0" distL="0" distR="0" wp14:anchorId="1FB5034D" wp14:editId="7E4C7723">
            <wp:extent cx="4238625" cy="3817447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2014-12-31_144358.png"/>
                    <pic:cNvPicPr/>
                  </pic:nvPicPr>
                  <pic:blipFill>
                    <a:blip r:embed="rId2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1712" cy="3829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B7351" w14:textId="77777777" w:rsidR="008D53B7" w:rsidRDefault="008D53B7" w:rsidP="008D53B7">
      <w:r>
        <w:rPr>
          <w:rFonts w:hint="eastAsia"/>
        </w:rPr>
        <w:t>导入</w:t>
      </w:r>
      <w:r>
        <w:t>完成后</w:t>
      </w:r>
      <w:r>
        <w:rPr>
          <w:rFonts w:hint="eastAsia"/>
        </w:rPr>
        <w:t>，</w:t>
      </w:r>
      <w:r>
        <w:t>在</w:t>
      </w:r>
      <w:r w:rsidRPr="00D17A82">
        <w:rPr>
          <w:b/>
        </w:rPr>
        <w:t>Active profile</w:t>
      </w:r>
      <w:r>
        <w:t>下拉框</w:t>
      </w:r>
      <w:r>
        <w:rPr>
          <w:rFonts w:hint="eastAsia"/>
        </w:rPr>
        <w:t>中</w:t>
      </w:r>
      <w:r>
        <w:t>选择导入</w:t>
      </w:r>
      <w:r>
        <w:rPr>
          <w:rFonts w:hint="eastAsia"/>
        </w:rPr>
        <w:t>的</w:t>
      </w:r>
      <w:r>
        <w:t>自定义编码风格，点击</w:t>
      </w:r>
      <w:r w:rsidRPr="00D17A82">
        <w:rPr>
          <w:b/>
        </w:rPr>
        <w:t>Edit…</w:t>
      </w:r>
      <w:r>
        <w:rPr>
          <w:rFonts w:hint="eastAsia"/>
        </w:rPr>
        <w:t>按钮</w:t>
      </w:r>
      <w:r>
        <w:t>，</w:t>
      </w:r>
      <w:r>
        <w:rPr>
          <w:rFonts w:hint="eastAsia"/>
        </w:rPr>
        <w:t>确认</w:t>
      </w:r>
      <w:r>
        <w:t>在</w:t>
      </w:r>
      <w:r w:rsidRPr="00D17A82">
        <w:rPr>
          <w:b/>
        </w:rPr>
        <w:t>General settings</w:t>
      </w:r>
      <w:r>
        <w:t>下</w:t>
      </w:r>
      <w:r>
        <w:rPr>
          <w:rFonts w:hint="eastAsia"/>
        </w:rPr>
        <w:t>的</w:t>
      </w:r>
      <w:r w:rsidRPr="00D17A82">
        <w:rPr>
          <w:b/>
        </w:rPr>
        <w:t>Tab Policy</w:t>
      </w:r>
      <w:r>
        <w:t>下</w:t>
      </w:r>
      <w:proofErr w:type="gramStart"/>
      <w:r>
        <w:t>拉框值为</w:t>
      </w:r>
      <w:proofErr w:type="gramEnd"/>
      <w:r w:rsidRPr="00D17A82">
        <w:rPr>
          <w:b/>
        </w:rPr>
        <w:t>Spaces only</w:t>
      </w:r>
      <w:r>
        <w:t>，</w:t>
      </w:r>
      <w:r>
        <w:rPr>
          <w:rFonts w:hint="eastAsia"/>
        </w:rPr>
        <w:t>且</w:t>
      </w:r>
      <w:r w:rsidRPr="00D17A82">
        <w:rPr>
          <w:b/>
        </w:rPr>
        <w:t>Indentation size</w:t>
      </w:r>
      <w:r>
        <w:t>和</w:t>
      </w:r>
      <w:r w:rsidRPr="00D17A82">
        <w:rPr>
          <w:rFonts w:hint="eastAsia"/>
          <w:b/>
        </w:rPr>
        <w:t>Tab</w:t>
      </w:r>
      <w:r w:rsidRPr="00D17A82">
        <w:rPr>
          <w:b/>
        </w:rPr>
        <w:t xml:space="preserve"> size</w:t>
      </w:r>
      <w:r>
        <w:t>的值都为</w:t>
      </w:r>
      <w:r>
        <w:t>4</w:t>
      </w:r>
    </w:p>
    <w:p w14:paraId="6575A799" w14:textId="3F2419F5" w:rsidR="008D53B7" w:rsidRDefault="00712B0E" w:rsidP="00001C45">
      <w:r>
        <w:rPr>
          <w:rFonts w:hint="eastAsia"/>
          <w:noProof/>
          <w:lang w:bidi="ml-IN"/>
        </w:rPr>
        <w:drawing>
          <wp:inline distT="0" distB="0" distL="0" distR="0" wp14:anchorId="67049F8C" wp14:editId="3769AC01">
            <wp:extent cx="4136083" cy="356889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2014-12-31_144757.png"/>
                    <pic:cNvPicPr/>
                  </pic:nvPicPr>
                  <pic:blipFill>
                    <a:blip r:embed="rId2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3199" cy="3592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629D4" w14:textId="77777777" w:rsidR="00712B0E" w:rsidRPr="0061309C" w:rsidRDefault="00712B0E" w:rsidP="00712B0E">
      <w:r>
        <w:rPr>
          <w:rFonts w:hint="eastAsia"/>
        </w:rPr>
        <w:lastRenderedPageBreak/>
        <w:t>选择</w:t>
      </w:r>
      <w:r w:rsidRPr="0061309C">
        <w:rPr>
          <w:b/>
        </w:rPr>
        <w:t>XML-</w:t>
      </w:r>
      <w:r w:rsidRPr="0061309C">
        <w:rPr>
          <w:rFonts w:hint="eastAsia"/>
          <w:b/>
        </w:rPr>
        <w:t>&gt;XML Files-&gt;Editors</w:t>
      </w:r>
      <w:r>
        <w:rPr>
          <w:rFonts w:hint="eastAsia"/>
        </w:rPr>
        <w:t>，</w:t>
      </w:r>
      <w:r>
        <w:t>在左边面板中</w:t>
      </w:r>
      <w:r>
        <w:rPr>
          <w:rFonts w:hint="eastAsia"/>
        </w:rPr>
        <w:t>选择</w:t>
      </w:r>
      <w:r w:rsidRPr="0061309C">
        <w:rPr>
          <w:rFonts w:hint="eastAsia"/>
          <w:b/>
        </w:rPr>
        <w:t>Indent using spaces</w:t>
      </w:r>
      <w:r>
        <w:rPr>
          <w:rFonts w:hint="eastAsia"/>
        </w:rPr>
        <w:t>，</w:t>
      </w:r>
      <w:r w:rsidRPr="0061309C">
        <w:rPr>
          <w:b/>
        </w:rPr>
        <w:t>Indentation size</w:t>
      </w:r>
      <w:r>
        <w:t>设置为</w:t>
      </w:r>
      <w:r w:rsidRPr="0061309C">
        <w:rPr>
          <w:b/>
        </w:rPr>
        <w:t>4</w:t>
      </w:r>
    </w:p>
    <w:p w14:paraId="5412F10C" w14:textId="024AE11B" w:rsidR="00712B0E" w:rsidRDefault="00712B0E" w:rsidP="00001C45">
      <w:r>
        <w:rPr>
          <w:rFonts w:hint="eastAsia"/>
          <w:noProof/>
          <w:lang w:bidi="ml-IN"/>
        </w:rPr>
        <w:drawing>
          <wp:inline distT="0" distB="0" distL="0" distR="0" wp14:anchorId="0DAA7432" wp14:editId="5F385C29">
            <wp:extent cx="4192892" cy="3594735"/>
            <wp:effectExtent l="0" t="0" r="0" b="571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2014-12-31_145116.png"/>
                    <pic:cNvPicPr/>
                  </pic:nvPicPr>
                  <pic:blipFill>
                    <a:blip r:embed="rId2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0975" cy="360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D785E" w14:textId="77777777" w:rsidR="00712B0E" w:rsidRDefault="00712B0E" w:rsidP="001B3D57">
      <w:pPr>
        <w:pStyle w:val="3"/>
      </w:pPr>
      <w:bookmarkStart w:id="10" w:name="_Toc416640893"/>
      <w:r>
        <w:rPr>
          <w:rFonts w:hint="eastAsia"/>
        </w:rPr>
        <w:t>打开</w:t>
      </w:r>
      <w:r>
        <w:t>代码行号</w:t>
      </w:r>
      <w:r>
        <w:rPr>
          <w:rFonts w:hint="eastAsia"/>
        </w:rPr>
        <w:t>和</w:t>
      </w:r>
      <w:r>
        <w:rPr>
          <w:rFonts w:hint="eastAsia"/>
        </w:rPr>
        <w:t>8</w:t>
      </w:r>
      <w:r>
        <w:t>0</w:t>
      </w:r>
      <w:r>
        <w:rPr>
          <w:rFonts w:hint="eastAsia"/>
        </w:rPr>
        <w:t>字符</w:t>
      </w:r>
      <w:r>
        <w:t>标尺</w:t>
      </w:r>
      <w:bookmarkEnd w:id="10"/>
    </w:p>
    <w:p w14:paraId="739F970C" w14:textId="77777777" w:rsidR="00712B0E" w:rsidRPr="00E4134C" w:rsidRDefault="00712B0E" w:rsidP="00712B0E">
      <w:pPr>
        <w:rPr>
          <w:b/>
        </w:rPr>
      </w:pPr>
      <w:r>
        <w:rPr>
          <w:rFonts w:hint="eastAsia"/>
        </w:rPr>
        <w:t>在</w:t>
      </w:r>
      <w:r>
        <w:t>编辑</w:t>
      </w:r>
      <w:proofErr w:type="gramStart"/>
      <w:r>
        <w:t>区显示</w:t>
      </w:r>
      <w:proofErr w:type="gramEnd"/>
      <w:r>
        <w:t>行号有利于调试定位，而</w:t>
      </w:r>
      <w:r>
        <w:t>80</w:t>
      </w:r>
      <w:r>
        <w:t>字符标尺有利于在</w:t>
      </w:r>
      <w:proofErr w:type="gramStart"/>
      <w:r>
        <w:t>编写长</w:t>
      </w:r>
      <w:proofErr w:type="gramEnd"/>
      <w:r>
        <w:t>语句</w:t>
      </w:r>
      <w:r>
        <w:rPr>
          <w:rFonts w:hint="eastAsia"/>
        </w:rPr>
        <w:t>的</w:t>
      </w:r>
      <w:r>
        <w:t>时候</w:t>
      </w:r>
      <w:r>
        <w:rPr>
          <w:rFonts w:hint="eastAsia"/>
        </w:rPr>
        <w:t>进行</w:t>
      </w:r>
      <w:r>
        <w:t>有效换行。点击</w:t>
      </w:r>
      <w:r w:rsidRPr="00D27492">
        <w:rPr>
          <w:rFonts w:hint="eastAsia"/>
          <w:b/>
        </w:rPr>
        <w:t>Window-&gt;</w:t>
      </w:r>
      <w:r w:rsidRPr="00D27492">
        <w:rPr>
          <w:b/>
        </w:rPr>
        <w:t>Preferences</w:t>
      </w:r>
      <w:r>
        <w:rPr>
          <w:rFonts w:hint="eastAsia"/>
        </w:rPr>
        <w:t>，</w:t>
      </w:r>
      <w:r>
        <w:t>在左上角的输入框中输入</w:t>
      </w:r>
      <w:r>
        <w:rPr>
          <w:b/>
        </w:rPr>
        <w:t>line number</w:t>
      </w:r>
      <w:r>
        <w:rPr>
          <w:rFonts w:hint="eastAsia"/>
        </w:rPr>
        <w:t>，点击</w:t>
      </w:r>
      <w:r>
        <w:t>左边菜单中的</w:t>
      </w:r>
      <w:r w:rsidRPr="00E4134C">
        <w:rPr>
          <w:rFonts w:hint="eastAsia"/>
          <w:b/>
        </w:rPr>
        <w:t>General-&gt;Editors-&gt;Text Editors</w:t>
      </w:r>
      <w:r>
        <w:rPr>
          <w:rFonts w:hint="eastAsia"/>
        </w:rPr>
        <w:t>，</w:t>
      </w:r>
      <w:r>
        <w:t>在右边</w:t>
      </w:r>
      <w:proofErr w:type="gramStart"/>
      <w:r>
        <w:t>面板中勾选</w:t>
      </w:r>
      <w:proofErr w:type="gramEnd"/>
      <w:r w:rsidRPr="00E4134C">
        <w:rPr>
          <w:b/>
        </w:rPr>
        <w:t>Show print margin</w:t>
      </w:r>
      <w:r>
        <w:t>，在</w:t>
      </w:r>
      <w:r w:rsidRPr="00E4134C">
        <w:rPr>
          <w:b/>
        </w:rPr>
        <w:t>Print margin column</w:t>
      </w:r>
      <w:r>
        <w:t>输入框输入</w:t>
      </w:r>
      <w:r>
        <w:t>80</w:t>
      </w:r>
      <w:r>
        <w:rPr>
          <w:rFonts w:hint="eastAsia"/>
        </w:rPr>
        <w:t>；</w:t>
      </w:r>
      <w:proofErr w:type="gramStart"/>
      <w:r>
        <w:t>勾选</w:t>
      </w:r>
      <w:proofErr w:type="gramEnd"/>
      <w:r w:rsidRPr="00E4134C">
        <w:rPr>
          <w:b/>
        </w:rPr>
        <w:t>Show line numbers</w:t>
      </w:r>
    </w:p>
    <w:p w14:paraId="237494F1" w14:textId="0DF8A250" w:rsidR="00712B0E" w:rsidRDefault="00712B0E" w:rsidP="00001C45">
      <w:r>
        <w:rPr>
          <w:noProof/>
          <w:lang w:bidi="ml-IN"/>
        </w:rPr>
        <w:lastRenderedPageBreak/>
        <w:drawing>
          <wp:inline distT="0" distB="0" distL="0" distR="0" wp14:anchorId="16777EA1" wp14:editId="0141965F">
            <wp:extent cx="4063820" cy="4697373"/>
            <wp:effectExtent l="0" t="0" r="0" b="825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2014-12-31_145344.png"/>
                    <pic:cNvPicPr/>
                  </pic:nvPicPr>
                  <pic:blipFill>
                    <a:blip r:embed="rId2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8861" cy="4726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552D1" w14:textId="77777777" w:rsidR="00712B0E" w:rsidRDefault="00712B0E" w:rsidP="00712B0E">
      <w:r>
        <w:rPr>
          <w:rFonts w:hint="eastAsia"/>
        </w:rPr>
        <w:t>点击</w:t>
      </w:r>
      <w:r>
        <w:t>OK</w:t>
      </w:r>
      <w:r>
        <w:t>按钮后，打开</w:t>
      </w:r>
      <w:r>
        <w:t>Java</w:t>
      </w:r>
      <w:r>
        <w:t>文件会</w:t>
      </w:r>
      <w:r>
        <w:rPr>
          <w:rFonts w:hint="eastAsia"/>
        </w:rPr>
        <w:t>看到</w:t>
      </w:r>
      <w:r>
        <w:t>如下效果，</w:t>
      </w:r>
    </w:p>
    <w:p w14:paraId="79043727" w14:textId="107C10E4" w:rsidR="00712B0E" w:rsidRDefault="00712B0E" w:rsidP="00001C45">
      <w:r>
        <w:rPr>
          <w:rFonts w:hint="eastAsia"/>
          <w:noProof/>
          <w:lang w:bidi="ml-IN"/>
        </w:rPr>
        <w:drawing>
          <wp:inline distT="0" distB="0" distL="0" distR="0" wp14:anchorId="02A0C2C3" wp14:editId="6C5C74B3">
            <wp:extent cx="4076700" cy="2722494"/>
            <wp:effectExtent l="0" t="0" r="0" b="190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2014-12-31_145936.png"/>
                    <pic:cNvPicPr/>
                  </pic:nvPicPr>
                  <pic:blipFill>
                    <a:blip r:embed="rId2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8547" cy="2730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56A3A" w14:textId="77777777" w:rsidR="00712B0E" w:rsidRDefault="00712B0E" w:rsidP="001B3D57">
      <w:pPr>
        <w:pStyle w:val="3"/>
      </w:pPr>
      <w:bookmarkStart w:id="11" w:name="_Toc416640894"/>
      <w:r>
        <w:rPr>
          <w:rFonts w:hint="eastAsia"/>
        </w:rPr>
        <w:lastRenderedPageBreak/>
        <w:t>关闭</w:t>
      </w:r>
      <w:r>
        <w:t>自动编译</w:t>
      </w:r>
      <w:bookmarkEnd w:id="11"/>
    </w:p>
    <w:p w14:paraId="6E490EB5" w14:textId="77777777" w:rsidR="00712B0E" w:rsidRDefault="00712B0E" w:rsidP="00712B0E">
      <w:r>
        <w:rPr>
          <w:rFonts w:hint="eastAsia"/>
        </w:rPr>
        <w:t>默认</w:t>
      </w:r>
      <w:r>
        <w:t>情况下，</w:t>
      </w:r>
      <w:r>
        <w:t>eclipse</w:t>
      </w:r>
      <w:r>
        <w:t>在代码变动</w:t>
      </w:r>
      <w:r>
        <w:rPr>
          <w:rFonts w:hint="eastAsia"/>
        </w:rPr>
        <w:t>被</w:t>
      </w:r>
      <w:r>
        <w:t>保存的时候自动</w:t>
      </w:r>
      <w:r>
        <w:rPr>
          <w:rFonts w:hint="eastAsia"/>
        </w:rPr>
        <w:t>重新</w:t>
      </w:r>
      <w:r>
        <w:t>编译工程，但是在工程代码很大或者需要网络验证</w:t>
      </w:r>
      <w:r>
        <w:t>XML</w:t>
      </w:r>
      <w:r>
        <w:t>文件合法性的时候会导致整个编译过程十分缓慢，这里建议关闭</w:t>
      </w:r>
      <w:r>
        <w:rPr>
          <w:rFonts w:hint="eastAsia"/>
        </w:rPr>
        <w:t>eclipse</w:t>
      </w:r>
      <w:r>
        <w:t>的自动编译特性</w:t>
      </w:r>
    </w:p>
    <w:p w14:paraId="03C61537" w14:textId="77777777" w:rsidR="00712B0E" w:rsidRDefault="00712B0E" w:rsidP="00712B0E">
      <w:r>
        <w:rPr>
          <w:rFonts w:hint="eastAsia"/>
        </w:rPr>
        <w:t>点击</w:t>
      </w:r>
      <w:r w:rsidRPr="009526BD">
        <w:rPr>
          <w:b/>
        </w:rPr>
        <w:t>Project</w:t>
      </w:r>
      <w:r>
        <w:rPr>
          <w:rFonts w:hint="eastAsia"/>
        </w:rPr>
        <w:t>菜单</w:t>
      </w:r>
      <w:r>
        <w:t>，</w:t>
      </w:r>
      <w:r>
        <w:rPr>
          <w:rFonts w:hint="eastAsia"/>
        </w:rPr>
        <w:t>点击取消</w:t>
      </w:r>
      <w:r w:rsidRPr="009526BD">
        <w:rPr>
          <w:b/>
        </w:rPr>
        <w:t>Build Automatically</w:t>
      </w:r>
      <w:r>
        <w:rPr>
          <w:rFonts w:hint="eastAsia"/>
        </w:rPr>
        <w:t>的</w:t>
      </w:r>
      <w:r>
        <w:t>选中标志</w:t>
      </w:r>
    </w:p>
    <w:p w14:paraId="6A9AD67B" w14:textId="4A26B0DF" w:rsidR="00712B0E" w:rsidRDefault="00C4102F" w:rsidP="00001C45">
      <w:r>
        <w:rPr>
          <w:rFonts w:hint="eastAsia"/>
          <w:noProof/>
          <w:lang w:bidi="ml-IN"/>
        </w:rPr>
        <w:drawing>
          <wp:inline distT="0" distB="0" distL="0" distR="0" wp14:anchorId="495C37EC" wp14:editId="71DA3B90">
            <wp:extent cx="5036821" cy="2764017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2015-01-01_161644.png"/>
                    <pic:cNvPicPr/>
                  </pic:nvPicPr>
                  <pic:blipFill>
                    <a:blip r:embed="rId2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1219" cy="276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2B846" w14:textId="77777777" w:rsidR="00C4102F" w:rsidRDefault="00C4102F" w:rsidP="001B3D57">
      <w:pPr>
        <w:pStyle w:val="3"/>
      </w:pPr>
      <w:bookmarkStart w:id="12" w:name="_Toc416640895"/>
      <w:r>
        <w:rPr>
          <w:rFonts w:hint="eastAsia"/>
        </w:rPr>
        <w:t>修改</w:t>
      </w:r>
      <w:r>
        <w:t>默认工作区编码</w:t>
      </w:r>
      <w:bookmarkEnd w:id="12"/>
    </w:p>
    <w:p w14:paraId="3C9429E0" w14:textId="77777777" w:rsidR="00C4102F" w:rsidRPr="00183DBA" w:rsidRDefault="00C4102F" w:rsidP="00C4102F">
      <w:r>
        <w:t>Windows</w:t>
      </w:r>
      <w:r>
        <w:rPr>
          <w:rFonts w:hint="eastAsia"/>
        </w:rPr>
        <w:t>操作</w:t>
      </w:r>
      <w:r>
        <w:t>系统默认的编码</w:t>
      </w:r>
      <w:r>
        <w:rPr>
          <w:rFonts w:hint="eastAsia"/>
        </w:rPr>
        <w:t>方式</w:t>
      </w:r>
      <w:r>
        <w:t>是</w:t>
      </w:r>
      <w:r>
        <w:t>GB1252</w:t>
      </w:r>
      <w:r>
        <w:t>，但在项目中</w:t>
      </w:r>
      <w:r>
        <w:rPr>
          <w:rFonts w:hint="eastAsia"/>
        </w:rPr>
        <w:t>通常</w:t>
      </w:r>
      <w:r>
        <w:t>会用到国际化这一特性，所以文件编码方式要修改为</w:t>
      </w:r>
      <w:r>
        <w:t>UTF-8</w:t>
      </w:r>
      <w:r>
        <w:t>，点击</w:t>
      </w:r>
      <w:r w:rsidRPr="00D27492">
        <w:rPr>
          <w:rFonts w:hint="eastAsia"/>
          <w:b/>
        </w:rPr>
        <w:t>Window-&gt;</w:t>
      </w:r>
      <w:r w:rsidRPr="00D27492">
        <w:rPr>
          <w:b/>
        </w:rPr>
        <w:t>Preferences</w:t>
      </w:r>
      <w:r>
        <w:rPr>
          <w:rFonts w:hint="eastAsia"/>
        </w:rPr>
        <w:t>，</w:t>
      </w:r>
      <w:r>
        <w:t>在左上角的输入框中输入</w:t>
      </w:r>
      <w:r>
        <w:rPr>
          <w:b/>
        </w:rPr>
        <w:t>encoding</w:t>
      </w:r>
      <w:r>
        <w:rPr>
          <w:rFonts w:hint="eastAsia"/>
        </w:rPr>
        <w:t>，</w:t>
      </w:r>
      <w:r>
        <w:t>选中</w:t>
      </w:r>
      <w:r>
        <w:rPr>
          <w:b/>
        </w:rPr>
        <w:t>Workspace</w:t>
      </w:r>
      <w:r>
        <w:rPr>
          <w:rFonts w:hint="eastAsia"/>
        </w:rPr>
        <w:t>，在</w:t>
      </w:r>
      <w:r>
        <w:t>右边的面板下方找到</w:t>
      </w:r>
      <w:r w:rsidRPr="00183DBA">
        <w:rPr>
          <w:rFonts w:hint="eastAsia"/>
          <w:b/>
        </w:rPr>
        <w:t>Text file encoding</w:t>
      </w:r>
      <w:r>
        <w:rPr>
          <w:rFonts w:hint="eastAsia"/>
        </w:rPr>
        <w:t>，选择</w:t>
      </w:r>
      <w:r w:rsidRPr="00183DBA">
        <w:rPr>
          <w:b/>
        </w:rPr>
        <w:t>Other</w:t>
      </w:r>
      <w:r>
        <w:t>，并在</w:t>
      </w:r>
      <w:r>
        <w:rPr>
          <w:rFonts w:hint="eastAsia"/>
        </w:rPr>
        <w:t>下拉</w:t>
      </w:r>
      <w:r>
        <w:t>框中选择</w:t>
      </w:r>
      <w:r w:rsidRPr="00183DBA">
        <w:rPr>
          <w:b/>
        </w:rPr>
        <w:t>UTF-8</w:t>
      </w:r>
    </w:p>
    <w:p w14:paraId="39A285C5" w14:textId="09BE49D5" w:rsidR="00C4102F" w:rsidRPr="00001C45" w:rsidRDefault="00DA3B4C" w:rsidP="00001C45">
      <w:r>
        <w:rPr>
          <w:rFonts w:hint="eastAsia"/>
          <w:noProof/>
          <w:lang w:bidi="ml-IN"/>
        </w:rPr>
        <w:lastRenderedPageBreak/>
        <w:drawing>
          <wp:inline distT="0" distB="0" distL="0" distR="0" wp14:anchorId="64231C83" wp14:editId="3209A6E8">
            <wp:extent cx="4357984" cy="3574199"/>
            <wp:effectExtent l="0" t="0" r="5080" b="762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2015-01-04_134420.png"/>
                    <pic:cNvPicPr/>
                  </pic:nvPicPr>
                  <pic:blipFill>
                    <a:blip r:embed="rId2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3604" cy="3578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AC669" w14:textId="67647EDB" w:rsidR="00597982" w:rsidRDefault="00597982" w:rsidP="0094671E">
      <w:pPr>
        <w:pStyle w:val="2"/>
      </w:pPr>
      <w:bookmarkStart w:id="13" w:name="_Toc416640896"/>
      <w:r>
        <w:rPr>
          <w:rFonts w:hint="eastAsia"/>
        </w:rPr>
        <w:t>下载</w:t>
      </w:r>
      <w:r>
        <w:t>及安装</w:t>
      </w:r>
      <w:r>
        <w:t>Maven</w:t>
      </w:r>
      <w:bookmarkEnd w:id="13"/>
    </w:p>
    <w:p w14:paraId="5ABE518B" w14:textId="77777777" w:rsidR="00812861" w:rsidRDefault="00812861" w:rsidP="00812861">
      <w:r>
        <w:t>Maven</w:t>
      </w:r>
      <w:r>
        <w:rPr>
          <w:rFonts w:hint="eastAsia"/>
        </w:rPr>
        <w:t>是</w:t>
      </w:r>
      <w:r>
        <w:t>一个开源的项目构建管理工具，与</w:t>
      </w:r>
      <w:r>
        <w:rPr>
          <w:rFonts w:hint="eastAsia"/>
        </w:rPr>
        <w:t>耳熟能详</w:t>
      </w:r>
      <w:r>
        <w:t>的</w:t>
      </w:r>
      <w:r>
        <w:t>Ant</w:t>
      </w:r>
      <w:r>
        <w:t>相比，</w:t>
      </w:r>
      <w:r>
        <w:t>Maven</w:t>
      </w:r>
      <w:r>
        <w:t>提供了软件开发周期更为全面的管理。</w:t>
      </w:r>
    </w:p>
    <w:p w14:paraId="524B3017" w14:textId="77777777" w:rsidR="00812861" w:rsidRDefault="00812861" w:rsidP="0094671E">
      <w:pPr>
        <w:pStyle w:val="a3"/>
        <w:numPr>
          <w:ilvl w:val="0"/>
          <w:numId w:val="4"/>
        </w:numPr>
        <w:jc w:val="both"/>
      </w:pPr>
      <w:r>
        <w:t>从</w:t>
      </w:r>
      <w:r>
        <w:rPr>
          <w:rFonts w:hint="eastAsia"/>
        </w:rPr>
        <w:t>项目</w:t>
      </w:r>
      <w:r>
        <w:t>创建，</w:t>
      </w:r>
      <w:r>
        <w:rPr>
          <w:rFonts w:hint="eastAsia"/>
        </w:rPr>
        <w:t>开发</w:t>
      </w:r>
      <w:r>
        <w:t>测试，打包发布</w:t>
      </w:r>
      <w:r>
        <w:rPr>
          <w:rFonts w:hint="eastAsia"/>
        </w:rPr>
        <w:t>，</w:t>
      </w:r>
      <w:r>
        <w:t>覆盖软件开发整个生命周期，而</w:t>
      </w:r>
      <w:r>
        <w:t>Ant</w:t>
      </w:r>
      <w:r>
        <w:t>更多的被用作编译工具。</w:t>
      </w:r>
    </w:p>
    <w:p w14:paraId="2980C018" w14:textId="77777777" w:rsidR="00812861" w:rsidRDefault="00812861" w:rsidP="0094671E">
      <w:pPr>
        <w:pStyle w:val="a3"/>
        <w:numPr>
          <w:ilvl w:val="0"/>
          <w:numId w:val="4"/>
        </w:numPr>
        <w:jc w:val="both"/>
      </w:pPr>
      <w:r>
        <w:t>Maven</w:t>
      </w:r>
      <w:r>
        <w:t>的</w:t>
      </w:r>
      <w:r>
        <w:rPr>
          <w:rFonts w:hint="eastAsia"/>
        </w:rPr>
        <w:t>另外</w:t>
      </w:r>
      <w:r>
        <w:t>一个特点是对</w:t>
      </w:r>
      <w:r>
        <w:t>Java</w:t>
      </w:r>
      <w:r>
        <w:t>相关项目的依赖</w:t>
      </w:r>
      <w:r>
        <w:rPr>
          <w:rFonts w:hint="eastAsia"/>
        </w:rPr>
        <w:t>组件</w:t>
      </w:r>
      <w:r>
        <w:t>Jar</w:t>
      </w:r>
      <w:r>
        <w:t>包的管理，通过</w:t>
      </w:r>
      <w:r>
        <w:rPr>
          <w:rFonts w:hint="eastAsia"/>
        </w:rPr>
        <w:t>在</w:t>
      </w:r>
      <w:r>
        <w:t>POM.xml</w:t>
      </w:r>
      <w:r>
        <w:rPr>
          <w:rFonts w:hint="eastAsia"/>
        </w:rPr>
        <w:t>文件</w:t>
      </w:r>
      <w:r>
        <w:t>中的依赖定义</w:t>
      </w:r>
      <w:r>
        <w:rPr>
          <w:rFonts w:hint="eastAsia"/>
        </w:rPr>
        <w:t>，</w:t>
      </w:r>
      <w:r>
        <w:t>开发团队成员能</w:t>
      </w:r>
      <w:r>
        <w:rPr>
          <w:rFonts w:hint="eastAsia"/>
        </w:rPr>
        <w:t>保持</w:t>
      </w:r>
      <w:r>
        <w:t>统一的组件库，</w:t>
      </w:r>
      <w:r>
        <w:rPr>
          <w:rFonts w:hint="eastAsia"/>
        </w:rPr>
        <w:t>而且</w:t>
      </w:r>
      <w:r>
        <w:t>无须将</w:t>
      </w:r>
      <w:r>
        <w:t>Jar</w:t>
      </w:r>
      <w:r>
        <w:t>包</w:t>
      </w:r>
      <w:r>
        <w:rPr>
          <w:rFonts w:hint="eastAsia"/>
        </w:rPr>
        <w:t>纳入代码</w:t>
      </w:r>
      <w:r>
        <w:t>的配置管理库，节约团队对</w:t>
      </w:r>
      <w:r>
        <w:t>Jar</w:t>
      </w:r>
      <w:r>
        <w:t>包的管理</w:t>
      </w:r>
      <w:r>
        <w:rPr>
          <w:rFonts w:hint="eastAsia"/>
        </w:rPr>
        <w:t>工作</w:t>
      </w:r>
    </w:p>
    <w:p w14:paraId="4B56151C" w14:textId="77777777" w:rsidR="00812861" w:rsidRDefault="00812861" w:rsidP="0094671E">
      <w:pPr>
        <w:pStyle w:val="a3"/>
        <w:numPr>
          <w:ilvl w:val="0"/>
          <w:numId w:val="4"/>
        </w:numPr>
        <w:jc w:val="both"/>
      </w:pPr>
      <w:r>
        <w:rPr>
          <w:rFonts w:hint="eastAsia"/>
        </w:rPr>
        <w:t>Maven</w:t>
      </w:r>
      <w:r>
        <w:t>的项目创建工件，可以新建众多类型的</w:t>
      </w:r>
      <w:r>
        <w:t>Java</w:t>
      </w:r>
      <w:r>
        <w:t>项目，例如</w:t>
      </w:r>
      <w:r>
        <w:t>web application</w:t>
      </w:r>
      <w:r>
        <w:t>，</w:t>
      </w:r>
      <w:r>
        <w:t>JSF application</w:t>
      </w:r>
      <w:r>
        <w:t>。在创建项目的同时，</w:t>
      </w:r>
      <w:r>
        <w:rPr>
          <w:rFonts w:hint="eastAsia"/>
        </w:rPr>
        <w:t>会</w:t>
      </w:r>
      <w:r>
        <w:t>为开发团队自动创建</w:t>
      </w:r>
      <w:r>
        <w:rPr>
          <w:rFonts w:hint="eastAsia"/>
        </w:rPr>
        <w:t>标准</w:t>
      </w:r>
      <w:r>
        <w:t>的目录结构</w:t>
      </w:r>
      <w:r>
        <w:rPr>
          <w:rFonts w:hint="eastAsia"/>
        </w:rPr>
        <w:t>以及默认</w:t>
      </w:r>
      <w:r>
        <w:t>的配置文件</w:t>
      </w:r>
    </w:p>
    <w:p w14:paraId="4074BC72" w14:textId="77777777" w:rsidR="00812861" w:rsidRDefault="00812861" w:rsidP="0094671E">
      <w:pPr>
        <w:pStyle w:val="a3"/>
        <w:numPr>
          <w:ilvl w:val="0"/>
          <w:numId w:val="4"/>
        </w:numPr>
        <w:jc w:val="both"/>
      </w:pPr>
      <w:r>
        <w:rPr>
          <w:rFonts w:hint="eastAsia"/>
        </w:rPr>
        <w:t>围绕</w:t>
      </w:r>
      <w:r>
        <w:rPr>
          <w:rFonts w:hint="eastAsia"/>
        </w:rPr>
        <w:t>Maven</w:t>
      </w:r>
      <w:r>
        <w:t>，有众多的插件可以</w:t>
      </w:r>
      <w:r>
        <w:rPr>
          <w:rFonts w:hint="eastAsia"/>
        </w:rPr>
        <w:t>使用</w:t>
      </w:r>
      <w:r>
        <w:t>，最为常见的是</w:t>
      </w:r>
      <w:r>
        <w:t>Maven-compiler</w:t>
      </w:r>
      <w:r>
        <w:rPr>
          <w:rFonts w:hint="eastAsia"/>
        </w:rPr>
        <w:t>插件</w:t>
      </w:r>
      <w:r>
        <w:t>，</w:t>
      </w:r>
      <w:r>
        <w:rPr>
          <w:rFonts w:hint="eastAsia"/>
        </w:rPr>
        <w:t>在</w:t>
      </w:r>
      <w:r>
        <w:t>很多时候，</w:t>
      </w:r>
      <w:r>
        <w:t>Maven</w:t>
      </w:r>
      <w:r>
        <w:rPr>
          <w:rFonts w:hint="eastAsia"/>
        </w:rPr>
        <w:t>的</w:t>
      </w:r>
      <w:r>
        <w:t>默认编译参数往往不能满足项目的要求，通过</w:t>
      </w:r>
      <w:r>
        <w:t>Maven-compiler</w:t>
      </w:r>
      <w:r>
        <w:rPr>
          <w:rFonts w:hint="eastAsia"/>
        </w:rPr>
        <w:t>插件</w:t>
      </w:r>
      <w:r>
        <w:t>，可以定义项目需要的编译参数</w:t>
      </w:r>
    </w:p>
    <w:p w14:paraId="596E431F" w14:textId="77777777" w:rsidR="00812861" w:rsidRPr="00D011C3" w:rsidRDefault="00812861" w:rsidP="00812861">
      <w:r>
        <w:rPr>
          <w:rFonts w:hint="eastAsia"/>
        </w:rPr>
        <w:t>前往</w:t>
      </w:r>
      <w:r>
        <w:t>Maven</w:t>
      </w:r>
      <w:r>
        <w:t>的官方网站下载当前最稳定版本（</w:t>
      </w:r>
      <w:r>
        <w:t>3.2.25</w:t>
      </w:r>
      <w:r>
        <w:t>）</w:t>
      </w:r>
      <w:hyperlink r:id="rId28" w:history="1">
        <w:r w:rsidRPr="003577FE">
          <w:rPr>
            <w:rStyle w:val="a8"/>
          </w:rPr>
          <w:t>http://maven.apache.org/download.cgi</w:t>
        </w:r>
      </w:hyperlink>
      <w:r>
        <w:tab/>
      </w:r>
      <w:r>
        <w:rPr>
          <w:rFonts w:hint="eastAsia"/>
        </w:rPr>
        <w:t>，</w:t>
      </w:r>
      <w:r>
        <w:t>点击</w:t>
      </w:r>
      <w:r w:rsidRPr="00D011C3">
        <w:rPr>
          <w:rFonts w:hint="eastAsia"/>
          <w:b/>
        </w:rPr>
        <w:t>apache-maven-3.2.5-bin.zip</w:t>
      </w:r>
      <w:r>
        <w:rPr>
          <w:rFonts w:hint="eastAsia"/>
        </w:rPr>
        <w:t>进行</w:t>
      </w:r>
      <w:r>
        <w:t>下载</w:t>
      </w:r>
      <w:r>
        <w:rPr>
          <w:rFonts w:hint="eastAsia"/>
        </w:rPr>
        <w:t>，</w:t>
      </w:r>
      <w:r>
        <w:t>将下载后的</w:t>
      </w:r>
      <w:r>
        <w:t>zip</w:t>
      </w:r>
      <w:r>
        <w:t>文件</w:t>
      </w:r>
      <w:r>
        <w:rPr>
          <w:rFonts w:hint="eastAsia"/>
        </w:rPr>
        <w:t>解压缩</w:t>
      </w:r>
      <w:r>
        <w:t>到任一分区的任一位置，建议放入某个分区的根目录，便于接下来的配置，例如</w:t>
      </w:r>
      <w:r w:rsidRPr="00D011C3">
        <w:rPr>
          <w:rFonts w:hint="eastAsia"/>
          <w:b/>
        </w:rPr>
        <w:t>C:\</w:t>
      </w:r>
      <w:r w:rsidRPr="00D011C3">
        <w:rPr>
          <w:b/>
        </w:rPr>
        <w:t>apache-maven-3.2.5</w:t>
      </w:r>
    </w:p>
    <w:p w14:paraId="3F9F3B9A" w14:textId="1E826956" w:rsidR="00812861" w:rsidRDefault="005C47CD" w:rsidP="00812861">
      <w:r>
        <w:rPr>
          <w:rFonts w:hint="eastAsia"/>
          <w:noProof/>
          <w:lang w:bidi="ml-IN"/>
        </w:rPr>
        <w:lastRenderedPageBreak/>
        <w:drawing>
          <wp:inline distT="0" distB="0" distL="0" distR="0" wp14:anchorId="0C0FD98B" wp14:editId="5719600B">
            <wp:extent cx="4984039" cy="3358846"/>
            <wp:effectExtent l="0" t="0" r="762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2015-01-01_163313.png"/>
                    <pic:cNvPicPr/>
                  </pic:nvPicPr>
                  <pic:blipFill>
                    <a:blip r:embed="rId2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6098" cy="3360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94F7B" w14:textId="77777777" w:rsidR="005E22F4" w:rsidRDefault="005E22F4" w:rsidP="005E22F4">
      <w:r>
        <w:rPr>
          <w:rFonts w:hint="eastAsia"/>
        </w:rPr>
        <w:t>按照</w:t>
      </w:r>
      <w:hyperlink w:anchor="_下载及安装JDK" w:history="1">
        <w:r w:rsidRPr="00D011C3">
          <w:rPr>
            <w:rStyle w:val="a8"/>
          </w:rPr>
          <w:t>2.1</w:t>
        </w:r>
      </w:hyperlink>
      <w:r>
        <w:t xml:space="preserve"> </w:t>
      </w:r>
      <w:r>
        <w:rPr>
          <w:rFonts w:hint="eastAsia"/>
        </w:rPr>
        <w:t>章节中</w:t>
      </w:r>
      <w:r>
        <w:t>设置</w:t>
      </w:r>
      <w:r>
        <w:rPr>
          <w:rFonts w:hint="eastAsia"/>
        </w:rPr>
        <w:t>JDK</w:t>
      </w:r>
      <w:r>
        <w:t>环境变量的方法</w:t>
      </w:r>
      <w:r>
        <w:rPr>
          <w:rFonts w:hint="eastAsia"/>
        </w:rPr>
        <w:t>，</w:t>
      </w:r>
      <w:r>
        <w:t>新建环境变量</w:t>
      </w:r>
      <w:r w:rsidRPr="00FA2C53">
        <w:rPr>
          <w:rFonts w:hint="eastAsia"/>
          <w:b/>
        </w:rPr>
        <w:t>M2_HOME</w:t>
      </w:r>
      <w:r>
        <w:rPr>
          <w:rFonts w:hint="eastAsia"/>
        </w:rPr>
        <w:t>，</w:t>
      </w:r>
      <w:r>
        <w:t>值为</w:t>
      </w:r>
      <w:r>
        <w:t>Maven</w:t>
      </w:r>
      <w:r>
        <w:t>安装的目录，例如</w:t>
      </w:r>
      <w:r w:rsidRPr="00D011C3">
        <w:rPr>
          <w:rFonts w:hint="eastAsia"/>
          <w:b/>
        </w:rPr>
        <w:t>C:\</w:t>
      </w:r>
      <w:r w:rsidRPr="00D011C3">
        <w:rPr>
          <w:b/>
        </w:rPr>
        <w:t>apache-maven-3.2.5</w:t>
      </w:r>
      <w:r>
        <w:rPr>
          <w:rFonts w:hint="eastAsia"/>
        </w:rPr>
        <w:t>，在</w:t>
      </w:r>
      <w:r>
        <w:t>系统环境变量</w:t>
      </w:r>
      <w:r w:rsidRPr="00FA2C53">
        <w:rPr>
          <w:b/>
        </w:rPr>
        <w:t>Path</w:t>
      </w:r>
      <w:r>
        <w:rPr>
          <w:rFonts w:hint="eastAsia"/>
        </w:rPr>
        <w:t>后添加</w:t>
      </w:r>
      <w:r w:rsidRPr="00FA2C53">
        <w:rPr>
          <w:rFonts w:hint="eastAsia"/>
          <w:b/>
        </w:rPr>
        <w:t>;%M2_HOME%\bin</w:t>
      </w:r>
      <w:r>
        <w:t xml:space="preserve">, </w:t>
      </w:r>
      <w:r>
        <w:rPr>
          <w:rFonts w:hint="eastAsia"/>
        </w:rPr>
        <w:t>打开</w:t>
      </w:r>
      <w:r>
        <w:t>命令行窗口，输入</w:t>
      </w:r>
      <w:r w:rsidRPr="00FA2C53">
        <w:rPr>
          <w:rFonts w:hint="eastAsia"/>
          <w:b/>
        </w:rPr>
        <w:t xml:space="preserve">mvn </w:t>
      </w:r>
      <w:r>
        <w:rPr>
          <w:b/>
        </w:rPr>
        <w:t>–</w:t>
      </w:r>
      <w:r w:rsidRPr="00FA2C53">
        <w:rPr>
          <w:rFonts w:hint="eastAsia"/>
          <w:b/>
        </w:rPr>
        <w:t>version</w:t>
      </w:r>
      <w:r>
        <w:rPr>
          <w:rFonts w:hint="eastAsia"/>
          <w:b/>
        </w:rPr>
        <w:t>，</w:t>
      </w:r>
      <w:r>
        <w:rPr>
          <w:rFonts w:hint="eastAsia"/>
        </w:rPr>
        <w:t>显示</w:t>
      </w:r>
      <w:r>
        <w:t>如下图类似文本，则</w:t>
      </w:r>
      <w:r>
        <w:t>Maven</w:t>
      </w:r>
      <w:r>
        <w:t>安装完毕</w:t>
      </w:r>
    </w:p>
    <w:p w14:paraId="485A728C" w14:textId="272A83EB" w:rsidR="005E22F4" w:rsidRDefault="00CD6829" w:rsidP="00812861">
      <w:r>
        <w:rPr>
          <w:rFonts w:hint="eastAsia"/>
          <w:noProof/>
          <w:lang w:bidi="ml-IN"/>
        </w:rPr>
        <w:drawing>
          <wp:inline distT="0" distB="0" distL="0" distR="0" wp14:anchorId="2513969B" wp14:editId="7B856FAD">
            <wp:extent cx="4969565" cy="1649655"/>
            <wp:effectExtent l="0" t="0" r="2540" b="825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2015-01-01_164110.png"/>
                    <pic:cNvPicPr/>
                  </pic:nvPicPr>
                  <pic:blipFill>
                    <a:blip r:embed="rId3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8398" cy="1659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A0D04" w14:textId="77777777" w:rsidR="00EF4613" w:rsidRDefault="00EF4613" w:rsidP="00EF4613">
      <w:r>
        <w:rPr>
          <w:rFonts w:hint="eastAsia"/>
        </w:rPr>
        <w:t>在</w:t>
      </w:r>
      <w:r>
        <w:t>使用</w:t>
      </w:r>
      <w:r>
        <w:t>Maven</w:t>
      </w:r>
      <w:r>
        <w:t>进行项目构建管理之前</w:t>
      </w:r>
      <w:r>
        <w:rPr>
          <w:rFonts w:hint="eastAsia"/>
        </w:rPr>
        <w:t>，</w:t>
      </w:r>
      <w:r>
        <w:t>需对</w:t>
      </w:r>
      <w:r>
        <w:t>Maven</w:t>
      </w:r>
      <w:r>
        <w:t>中的</w:t>
      </w:r>
      <w:r>
        <w:t>2</w:t>
      </w:r>
      <w:r>
        <w:t>个配置进行修改，打开</w:t>
      </w:r>
      <w:r w:rsidRPr="00FA2C53">
        <w:rPr>
          <w:b/>
        </w:rPr>
        <w:t>%M2_HOME%\conf\settings.xml</w:t>
      </w:r>
      <w:r>
        <w:rPr>
          <w:rFonts w:hint="eastAsia"/>
        </w:rPr>
        <w:t>，</w:t>
      </w:r>
      <w:r>
        <w:t>找到</w:t>
      </w:r>
      <w:r>
        <w:rPr>
          <w:rFonts w:hint="eastAsia"/>
        </w:rPr>
        <w:t>&lt;localRepository&gt;</w:t>
      </w:r>
      <w:r>
        <w:rPr>
          <w:rFonts w:hint="eastAsia"/>
        </w:rPr>
        <w:t>节点</w:t>
      </w:r>
      <w:r>
        <w:t>，添加如下图所示</w:t>
      </w:r>
      <w:r>
        <w:rPr>
          <w:rFonts w:hint="eastAsia"/>
        </w:rPr>
        <w:t>节点</w:t>
      </w:r>
      <w:r>
        <w:t>，设定</w:t>
      </w:r>
      <w:r>
        <w:t>Maven</w:t>
      </w:r>
      <w:r>
        <w:t>下载</w:t>
      </w:r>
      <w:r>
        <w:t>Jar</w:t>
      </w:r>
      <w:r>
        <w:t>的本地仓库路径</w:t>
      </w:r>
    </w:p>
    <w:p w14:paraId="2618E370" w14:textId="1A8F6BB2" w:rsidR="00EF4613" w:rsidRDefault="00511BE8" w:rsidP="00812861">
      <w:r>
        <w:rPr>
          <w:rFonts w:hint="eastAsia"/>
          <w:noProof/>
          <w:lang w:bidi="ml-IN"/>
        </w:rPr>
        <w:drawing>
          <wp:inline distT="0" distB="0" distL="0" distR="0" wp14:anchorId="0B234969" wp14:editId="63C3E808">
            <wp:extent cx="4548146" cy="1374132"/>
            <wp:effectExtent l="0" t="0" r="508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2015-01-01_164335.png"/>
                    <pic:cNvPicPr/>
                  </pic:nvPicPr>
                  <pic:blipFill>
                    <a:blip r:embed="rId3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5399" cy="1394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03F0D" w14:textId="77777777" w:rsidR="006C3498" w:rsidRDefault="006C3498" w:rsidP="006C3498">
      <w:r>
        <w:rPr>
          <w:rFonts w:hint="eastAsia"/>
        </w:rPr>
        <w:lastRenderedPageBreak/>
        <w:t>找到</w:t>
      </w:r>
      <w:r>
        <w:rPr>
          <w:rFonts w:hint="eastAsia"/>
        </w:rPr>
        <w:t>&lt;proxies&gt;</w:t>
      </w:r>
      <w:r>
        <w:rPr>
          <w:rFonts w:hint="eastAsia"/>
        </w:rPr>
        <w:t>节点</w:t>
      </w:r>
      <w:r>
        <w:t>，添加</w:t>
      </w:r>
      <w:r>
        <w:rPr>
          <w:rFonts w:hint="eastAsia"/>
        </w:rPr>
        <w:t>如下图</w:t>
      </w:r>
      <w:r>
        <w:t>所示的节点，设定</w:t>
      </w:r>
      <w:r>
        <w:t>Maven</w:t>
      </w:r>
      <w:r>
        <w:t>使用的代理服务器（如果</w:t>
      </w:r>
      <w:r>
        <w:rPr>
          <w:rFonts w:hint="eastAsia"/>
        </w:rPr>
        <w:t>需要</w:t>
      </w:r>
      <w:r>
        <w:t>使用代理服务器访问网络的情况下）</w:t>
      </w:r>
    </w:p>
    <w:p w14:paraId="3079E2D8" w14:textId="6A9B0FD0" w:rsidR="006C3498" w:rsidRDefault="004A1917" w:rsidP="00812861">
      <w:r>
        <w:rPr>
          <w:rFonts w:hint="eastAsia"/>
          <w:noProof/>
          <w:lang w:bidi="ml-IN"/>
        </w:rPr>
        <w:drawing>
          <wp:inline distT="0" distB="0" distL="0" distR="0" wp14:anchorId="59BA818B" wp14:editId="6308894F">
            <wp:extent cx="4667415" cy="988299"/>
            <wp:effectExtent l="0" t="0" r="0" b="254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2015-01-01_164647.png"/>
                    <pic:cNvPicPr/>
                  </pic:nvPicPr>
                  <pic:blipFill>
                    <a:blip r:embed="rId3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8450" cy="994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2C172" w14:textId="77777777" w:rsidR="004A1917" w:rsidRDefault="004A1917" w:rsidP="0094671E">
      <w:pPr>
        <w:pStyle w:val="a3"/>
        <w:numPr>
          <w:ilvl w:val="0"/>
          <w:numId w:val="5"/>
        </w:numPr>
      </w:pPr>
      <w:r>
        <w:t>id</w:t>
      </w:r>
      <w:r>
        <w:rPr>
          <w:rFonts w:hint="eastAsia"/>
        </w:rPr>
        <w:t xml:space="preserve"> : </w:t>
      </w:r>
      <w:r>
        <w:rPr>
          <w:rFonts w:hint="eastAsia"/>
        </w:rPr>
        <w:t>代理</w:t>
      </w:r>
      <w:r>
        <w:t>服务器配置标识符</w:t>
      </w:r>
    </w:p>
    <w:p w14:paraId="6883F207" w14:textId="77777777" w:rsidR="004A1917" w:rsidRDefault="004A1917" w:rsidP="0094671E">
      <w:pPr>
        <w:pStyle w:val="a3"/>
        <w:numPr>
          <w:ilvl w:val="0"/>
          <w:numId w:val="5"/>
        </w:numPr>
      </w:pPr>
      <w:r>
        <w:t xml:space="preserve">active : </w:t>
      </w:r>
      <w:r>
        <w:rPr>
          <w:rFonts w:hint="eastAsia"/>
        </w:rPr>
        <w:t>是否</w:t>
      </w:r>
      <w:r>
        <w:t>激活此代理服务器配置</w:t>
      </w:r>
    </w:p>
    <w:p w14:paraId="28E8D88D" w14:textId="77777777" w:rsidR="004A1917" w:rsidRDefault="004A1917" w:rsidP="0094671E">
      <w:pPr>
        <w:pStyle w:val="a3"/>
        <w:numPr>
          <w:ilvl w:val="0"/>
          <w:numId w:val="5"/>
        </w:numPr>
      </w:pPr>
      <w:r>
        <w:rPr>
          <w:rFonts w:hint="eastAsia"/>
        </w:rPr>
        <w:t xml:space="preserve">protocol : </w:t>
      </w:r>
      <w:r>
        <w:rPr>
          <w:rFonts w:hint="eastAsia"/>
        </w:rPr>
        <w:t>代理</w:t>
      </w:r>
      <w:r>
        <w:t>服务器的协议，例如</w:t>
      </w:r>
      <w:r>
        <w:t>http</w:t>
      </w:r>
      <w:r>
        <w:t>和</w:t>
      </w:r>
      <w:r>
        <w:t>https</w:t>
      </w:r>
    </w:p>
    <w:p w14:paraId="07C8632E" w14:textId="77777777" w:rsidR="004A1917" w:rsidRDefault="004A1917" w:rsidP="0094671E">
      <w:pPr>
        <w:pStyle w:val="a3"/>
        <w:numPr>
          <w:ilvl w:val="0"/>
          <w:numId w:val="5"/>
        </w:numPr>
      </w:pPr>
      <w:r>
        <w:t xml:space="preserve">host : </w:t>
      </w:r>
      <w:r>
        <w:rPr>
          <w:rFonts w:hint="eastAsia"/>
        </w:rPr>
        <w:t>代理</w:t>
      </w:r>
      <w:r>
        <w:t>服务器域名或者</w:t>
      </w:r>
      <w:r>
        <w:rPr>
          <w:rFonts w:hint="eastAsia"/>
        </w:rPr>
        <w:t>ip</w:t>
      </w:r>
      <w:r>
        <w:t>地址</w:t>
      </w:r>
    </w:p>
    <w:p w14:paraId="2D9199E7" w14:textId="77777777" w:rsidR="004A1917" w:rsidRDefault="004A1917" w:rsidP="0094671E">
      <w:pPr>
        <w:pStyle w:val="a3"/>
        <w:numPr>
          <w:ilvl w:val="0"/>
          <w:numId w:val="5"/>
        </w:numPr>
      </w:pPr>
      <w:r>
        <w:rPr>
          <w:rFonts w:hint="eastAsia"/>
        </w:rPr>
        <w:t xml:space="preserve">port : </w:t>
      </w:r>
      <w:r>
        <w:rPr>
          <w:rFonts w:hint="eastAsia"/>
        </w:rPr>
        <w:t>代理</w:t>
      </w:r>
      <w:r>
        <w:t>服务器使用的端口</w:t>
      </w:r>
    </w:p>
    <w:p w14:paraId="45CA039E" w14:textId="77777777" w:rsidR="004A1917" w:rsidRDefault="004A1917" w:rsidP="0094671E">
      <w:pPr>
        <w:pStyle w:val="a3"/>
        <w:numPr>
          <w:ilvl w:val="0"/>
          <w:numId w:val="5"/>
        </w:numPr>
      </w:pPr>
      <w:r>
        <w:t xml:space="preserve">username : </w:t>
      </w:r>
      <w:r>
        <w:rPr>
          <w:rFonts w:hint="eastAsia"/>
        </w:rPr>
        <w:t>代理</w:t>
      </w:r>
      <w:r>
        <w:t>服务器使用的用户名</w:t>
      </w:r>
    </w:p>
    <w:p w14:paraId="71F98FEC" w14:textId="77777777" w:rsidR="004A1917" w:rsidRDefault="004A1917" w:rsidP="0094671E">
      <w:pPr>
        <w:pStyle w:val="a3"/>
        <w:numPr>
          <w:ilvl w:val="0"/>
          <w:numId w:val="5"/>
        </w:numPr>
      </w:pPr>
      <w:r>
        <w:rPr>
          <w:rFonts w:hint="eastAsia"/>
        </w:rPr>
        <w:t xml:space="preserve">password : </w:t>
      </w:r>
      <w:r>
        <w:rPr>
          <w:rFonts w:hint="eastAsia"/>
        </w:rPr>
        <w:t>代理</w:t>
      </w:r>
      <w:r>
        <w:t>服务器使用的用户密码</w:t>
      </w:r>
    </w:p>
    <w:p w14:paraId="0E135489" w14:textId="77777777" w:rsidR="004A1917" w:rsidRDefault="004A1917" w:rsidP="0094671E">
      <w:pPr>
        <w:pStyle w:val="a3"/>
        <w:numPr>
          <w:ilvl w:val="0"/>
          <w:numId w:val="5"/>
        </w:numPr>
      </w:pPr>
      <w:r>
        <w:rPr>
          <w:rFonts w:hint="eastAsia"/>
        </w:rPr>
        <w:t>nonProxy</w:t>
      </w:r>
      <w:r>
        <w:t xml:space="preserve">Hosts : </w:t>
      </w:r>
      <w:r>
        <w:rPr>
          <w:rFonts w:hint="eastAsia"/>
        </w:rPr>
        <w:t>使用</w:t>
      </w:r>
      <w:r>
        <w:t>|</w:t>
      </w:r>
      <w:r>
        <w:t>分割不需要使用代理的网络地址或</w:t>
      </w:r>
      <w:r>
        <w:t>IP</w:t>
      </w:r>
    </w:p>
    <w:p w14:paraId="169ED2BB" w14:textId="77777777" w:rsidR="004A1917" w:rsidRDefault="004A1917" w:rsidP="004A1917">
      <w:r>
        <w:rPr>
          <w:rFonts w:hint="eastAsia"/>
        </w:rPr>
        <w:t>后面三个</w:t>
      </w:r>
      <w:r>
        <w:t>元素在上图</w:t>
      </w:r>
      <w:r>
        <w:rPr>
          <w:rFonts w:hint="eastAsia"/>
        </w:rPr>
        <w:t>中</w:t>
      </w:r>
      <w:r>
        <w:t>没有使用，如果用户的代理服务器需要用户名和密码登录，而且有些网络资源</w:t>
      </w:r>
      <w:r>
        <w:rPr>
          <w:rFonts w:hint="eastAsia"/>
        </w:rPr>
        <w:t>不需要</w:t>
      </w:r>
      <w:r>
        <w:t>代理服务器，则设定后</w:t>
      </w:r>
      <w:r>
        <w:rPr>
          <w:rFonts w:hint="eastAsia"/>
        </w:rPr>
        <w:t>三个</w:t>
      </w:r>
      <w:r>
        <w:t>元素</w:t>
      </w:r>
    </w:p>
    <w:p w14:paraId="43C6A55D" w14:textId="77777777" w:rsidR="004A1917" w:rsidRPr="00812861" w:rsidRDefault="004A1917" w:rsidP="00812861"/>
    <w:p w14:paraId="41970E8D" w14:textId="03174F3D" w:rsidR="00597982" w:rsidRDefault="00597982" w:rsidP="0094671E">
      <w:pPr>
        <w:pStyle w:val="2"/>
      </w:pPr>
      <w:bookmarkStart w:id="14" w:name="_Toc416640897"/>
      <w:r>
        <w:rPr>
          <w:rFonts w:hint="eastAsia"/>
        </w:rPr>
        <w:t>下载</w:t>
      </w:r>
      <w:r>
        <w:t>及安装</w:t>
      </w:r>
      <w:r>
        <w:t>MySQL</w:t>
      </w:r>
      <w:bookmarkEnd w:id="14"/>
    </w:p>
    <w:p w14:paraId="479FFAE7" w14:textId="77777777" w:rsidR="00E51C62" w:rsidRDefault="00E51C62" w:rsidP="00E51C62">
      <w:r>
        <w:t>MySQL</w:t>
      </w:r>
      <w:r>
        <w:rPr>
          <w:rFonts w:hint="eastAsia"/>
        </w:rPr>
        <w:t>可以</w:t>
      </w:r>
      <w:r>
        <w:t>说是最为流行的开源关系型数据库，但目前</w:t>
      </w:r>
      <w:r>
        <w:t>MySQL</w:t>
      </w:r>
      <w:r>
        <w:t>被</w:t>
      </w:r>
      <w:r>
        <w:t>Oracle</w:t>
      </w:r>
      <w:r>
        <w:t>收购</w:t>
      </w:r>
      <w:r>
        <w:rPr>
          <w:rFonts w:hint="eastAsia"/>
        </w:rPr>
        <w:t>后</w:t>
      </w:r>
      <w:r>
        <w:t>，原来</w:t>
      </w:r>
      <w:r>
        <w:rPr>
          <w:rFonts w:hint="eastAsia"/>
        </w:rPr>
        <w:t>的</w:t>
      </w:r>
      <w:r>
        <w:t>分支独立出来成为社区版</w:t>
      </w:r>
      <w:r>
        <w:rPr>
          <w:rFonts w:hint="eastAsia"/>
        </w:rPr>
        <w:t>，</w:t>
      </w:r>
      <w:r>
        <w:t>而且与</w:t>
      </w:r>
      <w:r>
        <w:t>Oracle</w:t>
      </w:r>
      <w:r>
        <w:rPr>
          <w:rFonts w:hint="eastAsia"/>
        </w:rPr>
        <w:t>资源</w:t>
      </w:r>
      <w:r>
        <w:t>整合后退出的企业版</w:t>
      </w:r>
      <w:r>
        <w:rPr>
          <w:rFonts w:hint="eastAsia"/>
        </w:rPr>
        <w:t>在</w:t>
      </w:r>
      <w:r>
        <w:t>获得技术支持和高级特性的时候是需要支付费用的。项目</w:t>
      </w:r>
      <w:r>
        <w:rPr>
          <w:rFonts w:hint="eastAsia"/>
        </w:rPr>
        <w:t>使用</w:t>
      </w:r>
      <w:r>
        <w:t>社区</w:t>
      </w:r>
      <w:r>
        <w:rPr>
          <w:rFonts w:hint="eastAsia"/>
        </w:rPr>
        <w:t>版中</w:t>
      </w:r>
      <w:r>
        <w:t>比较流行的</w:t>
      </w:r>
      <w:r>
        <w:t>5.5</w:t>
      </w:r>
      <w:r>
        <w:t>作为开发数据库</w:t>
      </w:r>
      <w:r>
        <w:rPr>
          <w:rFonts w:hint="eastAsia"/>
        </w:rPr>
        <w:t>（</w:t>
      </w:r>
      <w:hyperlink r:id="rId33" w:anchor="downloads" w:history="1">
        <w:r w:rsidRPr="003577FE">
          <w:rPr>
            <w:rStyle w:val="a8"/>
          </w:rPr>
          <w:t>http://dev.mysql.com/downloads/mysql/5.5.html#downloads</w:t>
        </w:r>
      </w:hyperlink>
      <w:r>
        <w:t>）。</w:t>
      </w:r>
    </w:p>
    <w:p w14:paraId="3B806498" w14:textId="37973215" w:rsidR="00E51C62" w:rsidRDefault="00E51C62" w:rsidP="00E51C62">
      <w:r w:rsidRPr="00A136A7">
        <w:rPr>
          <w:noProof/>
          <w:lang w:bidi="ml-IN"/>
        </w:rPr>
        <w:drawing>
          <wp:inline distT="0" distB="0" distL="0" distR="0" wp14:anchorId="3E692978" wp14:editId="6368B244">
            <wp:extent cx="5078428" cy="3422457"/>
            <wp:effectExtent l="0" t="0" r="8255" b="698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2015-01-01_180426.png"/>
                    <pic:cNvPicPr/>
                  </pic:nvPicPr>
                  <pic:blipFill>
                    <a:blip r:embed="rId3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2604" cy="3425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2A5BD" w14:textId="77777777" w:rsidR="006A3FDD" w:rsidRDefault="006A3FDD" w:rsidP="006A3FDD">
      <w:pPr>
        <w:rPr>
          <w:b/>
        </w:rPr>
      </w:pPr>
      <w:r>
        <w:rPr>
          <w:rFonts w:hint="eastAsia"/>
        </w:rPr>
        <w:lastRenderedPageBreak/>
        <w:t>下载</w:t>
      </w:r>
      <w:r w:rsidRPr="00292349">
        <w:rPr>
          <w:b/>
        </w:rPr>
        <w:t>Windows</w:t>
      </w:r>
      <w:r w:rsidRPr="00292349">
        <w:rPr>
          <w:rFonts w:hint="eastAsia"/>
          <w:b/>
        </w:rPr>
        <w:t xml:space="preserve"> (x86</w:t>
      </w:r>
      <w:r w:rsidRPr="00292349">
        <w:rPr>
          <w:b/>
        </w:rPr>
        <w:t>, 64bit), MSI Installer</w:t>
      </w:r>
      <w:r>
        <w:rPr>
          <w:rFonts w:hint="eastAsia"/>
        </w:rPr>
        <w:t>，</w:t>
      </w:r>
      <w:r>
        <w:t>下载完成后</w:t>
      </w:r>
      <w:r>
        <w:rPr>
          <w:rFonts w:hint="eastAsia"/>
        </w:rPr>
        <w:t>，以</w:t>
      </w:r>
      <w:r>
        <w:t>管理员身份运行安装</w:t>
      </w:r>
      <w:r>
        <w:rPr>
          <w:rFonts w:hint="eastAsia"/>
        </w:rPr>
        <w:t>，</w:t>
      </w:r>
      <w:r>
        <w:t>在选择安装类型的时选择</w:t>
      </w:r>
      <w:r w:rsidRPr="00292349">
        <w:rPr>
          <w:b/>
        </w:rPr>
        <w:t>Custom…</w:t>
      </w:r>
    </w:p>
    <w:p w14:paraId="1CF162A9" w14:textId="01F8C98B" w:rsidR="006A3FDD" w:rsidRDefault="006A3FDD" w:rsidP="00E51C62">
      <w:r>
        <w:rPr>
          <w:rFonts w:hint="eastAsia"/>
          <w:noProof/>
          <w:lang w:bidi="ml-IN"/>
        </w:rPr>
        <w:drawing>
          <wp:inline distT="0" distB="0" distL="0" distR="0" wp14:anchorId="40588ACD" wp14:editId="1FD1A1E2">
            <wp:extent cx="4159049" cy="3233889"/>
            <wp:effectExtent l="0" t="0" r="0" b="508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2015-01-01_183034.png"/>
                    <pic:cNvPicPr/>
                  </pic:nvPicPr>
                  <pic:blipFill>
                    <a:blip r:embed="rId3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4665" cy="3238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AEC4E" w14:textId="77777777" w:rsidR="006A3FDD" w:rsidRDefault="006A3FDD" w:rsidP="006A3FDD">
      <w:pPr>
        <w:rPr>
          <w:b/>
        </w:rPr>
      </w:pPr>
      <w:r>
        <w:rPr>
          <w:rFonts w:hint="eastAsia"/>
        </w:rPr>
        <w:t>选择</w:t>
      </w:r>
      <w:r>
        <w:t>完全安装</w:t>
      </w:r>
      <w:r>
        <w:rPr>
          <w:rFonts w:hint="eastAsia"/>
        </w:rPr>
        <w:t>Document</w:t>
      </w:r>
      <w:r>
        <w:t>ation</w:t>
      </w:r>
      <w:r>
        <w:t>以便后期查看，点击</w:t>
      </w:r>
      <w:r w:rsidRPr="00292349">
        <w:rPr>
          <w:rFonts w:hint="eastAsia"/>
          <w:b/>
        </w:rPr>
        <w:t>Bro</w:t>
      </w:r>
      <w:r w:rsidRPr="00292349">
        <w:rPr>
          <w:b/>
        </w:rPr>
        <w:t>wse…</w:t>
      </w:r>
      <w:r>
        <w:rPr>
          <w:rFonts w:hint="eastAsia"/>
        </w:rPr>
        <w:t>将</w:t>
      </w:r>
      <w:r>
        <w:t>安装路径修改为任一分区的根目录，例如</w:t>
      </w:r>
      <w:r>
        <w:rPr>
          <w:rFonts w:hint="eastAsia"/>
        </w:rPr>
        <w:t xml:space="preserve"> </w:t>
      </w:r>
      <w:r w:rsidRPr="00292349">
        <w:rPr>
          <w:rFonts w:hint="eastAsia"/>
          <w:b/>
        </w:rPr>
        <w:t>C:\MySQL 5.5</w:t>
      </w:r>
    </w:p>
    <w:p w14:paraId="3B302BB7" w14:textId="1330EBC1" w:rsidR="006A3FDD" w:rsidRDefault="006A3FDD" w:rsidP="00E51C62">
      <w:r>
        <w:rPr>
          <w:rFonts w:hint="eastAsia"/>
          <w:noProof/>
          <w:lang w:bidi="ml-IN"/>
        </w:rPr>
        <w:drawing>
          <wp:inline distT="0" distB="0" distL="0" distR="0" wp14:anchorId="56D104F5" wp14:editId="2BB80D89">
            <wp:extent cx="4179501" cy="3249792"/>
            <wp:effectExtent l="0" t="0" r="0" b="825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2015-01-01_183145.png"/>
                    <pic:cNvPicPr/>
                  </pic:nvPicPr>
                  <pic:blipFill>
                    <a:blip r:embed="rId3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5622" cy="3262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19648" w14:textId="77777777" w:rsidR="006A3FDD" w:rsidRPr="00201FF0" w:rsidRDefault="006A3FDD" w:rsidP="006A3FDD">
      <w:r>
        <w:rPr>
          <w:rFonts w:hint="eastAsia"/>
        </w:rPr>
        <w:t>点击</w:t>
      </w:r>
      <w:r w:rsidRPr="00201FF0">
        <w:rPr>
          <w:rFonts w:hint="eastAsia"/>
          <w:b/>
        </w:rPr>
        <w:t>Next</w:t>
      </w:r>
      <w:r>
        <w:rPr>
          <w:rFonts w:hint="eastAsia"/>
        </w:rPr>
        <w:t>按钮</w:t>
      </w:r>
      <w:r>
        <w:t>进行安装</w:t>
      </w:r>
      <w:r>
        <w:rPr>
          <w:rFonts w:hint="eastAsia"/>
        </w:rPr>
        <w:t>，</w:t>
      </w:r>
      <w:r>
        <w:t>安装过程中有企业版的广告弹出，一路</w:t>
      </w:r>
      <w:r w:rsidRPr="00201FF0">
        <w:rPr>
          <w:b/>
        </w:rPr>
        <w:t>Next</w:t>
      </w:r>
      <w:r>
        <w:rPr>
          <w:rFonts w:hint="eastAsia"/>
        </w:rPr>
        <w:t>，</w:t>
      </w:r>
      <w:r>
        <w:t>只到安装界面如下，确保</w:t>
      </w:r>
      <w:r w:rsidRPr="00201FF0">
        <w:rPr>
          <w:rFonts w:hint="eastAsia"/>
          <w:b/>
        </w:rPr>
        <w:t>Launch</w:t>
      </w:r>
      <w:r w:rsidRPr="00201FF0">
        <w:rPr>
          <w:b/>
        </w:rPr>
        <w:t xml:space="preserve"> the MySQL Instance Configuration Wizard</w:t>
      </w:r>
      <w:r>
        <w:rPr>
          <w:rFonts w:hint="eastAsia"/>
        </w:rPr>
        <w:t>前面</w:t>
      </w:r>
      <w:r>
        <w:t>的选择框是选中状态，点击</w:t>
      </w:r>
      <w:r w:rsidRPr="00201FF0">
        <w:rPr>
          <w:rFonts w:hint="eastAsia"/>
          <w:b/>
        </w:rPr>
        <w:t>Finish</w:t>
      </w:r>
    </w:p>
    <w:p w14:paraId="112A6B58" w14:textId="1C2B85A7" w:rsidR="006A3FDD" w:rsidRDefault="00D073C6" w:rsidP="00E51C62">
      <w:r>
        <w:rPr>
          <w:rFonts w:hint="eastAsia"/>
          <w:noProof/>
          <w:lang w:bidi="ml-IN"/>
        </w:rPr>
        <w:lastRenderedPageBreak/>
        <w:drawing>
          <wp:inline distT="0" distB="0" distL="0" distR="0" wp14:anchorId="4CB310D6" wp14:editId="0C99D24A">
            <wp:extent cx="4042479" cy="314325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2015-01-01_183448.png"/>
                    <pic:cNvPicPr/>
                  </pic:nvPicPr>
                  <pic:blipFill>
                    <a:blip r:embed="rId3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9677" cy="3164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E4F26" w14:textId="77777777" w:rsidR="00D073C6" w:rsidRDefault="00D073C6" w:rsidP="00D073C6">
      <w:pPr>
        <w:rPr>
          <w:b/>
        </w:rPr>
      </w:pPr>
      <w:r>
        <w:rPr>
          <w:rFonts w:hint="eastAsia"/>
        </w:rPr>
        <w:t>弹出</w:t>
      </w:r>
      <w:r>
        <w:t>的配置</w:t>
      </w:r>
      <w:r>
        <w:rPr>
          <w:rFonts w:hint="eastAsia"/>
        </w:rPr>
        <w:t>对话框</w:t>
      </w:r>
      <w:r>
        <w:t>中选择</w:t>
      </w:r>
      <w:r w:rsidRPr="00201FF0">
        <w:rPr>
          <w:rFonts w:hint="eastAsia"/>
          <w:b/>
        </w:rPr>
        <w:t>Detailed</w:t>
      </w:r>
      <w:r w:rsidRPr="00201FF0">
        <w:rPr>
          <w:b/>
        </w:rPr>
        <w:t xml:space="preserve"> Configuration</w:t>
      </w:r>
    </w:p>
    <w:p w14:paraId="2EDC3AF3" w14:textId="28C071E0" w:rsidR="00D073C6" w:rsidRDefault="00D073C6" w:rsidP="00E51C62">
      <w:r>
        <w:rPr>
          <w:rFonts w:hint="eastAsia"/>
          <w:noProof/>
          <w:lang w:bidi="ml-IN"/>
        </w:rPr>
        <w:drawing>
          <wp:inline distT="0" distB="0" distL="0" distR="0" wp14:anchorId="79DD687A" wp14:editId="3DFE02D0">
            <wp:extent cx="4046581" cy="306705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2015-01-01_183639.png"/>
                    <pic:cNvPicPr/>
                  </pic:nvPicPr>
                  <pic:blipFill>
                    <a:blip r:embed="rId3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5895" cy="3096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C4578" w14:textId="77777777" w:rsidR="00D073C6" w:rsidRDefault="00D073C6" w:rsidP="00D073C6">
      <w:r>
        <w:rPr>
          <w:rFonts w:hint="eastAsia"/>
        </w:rPr>
        <w:t>选择</w:t>
      </w:r>
      <w:r w:rsidRPr="00201FF0">
        <w:rPr>
          <w:rFonts w:hint="eastAsia"/>
          <w:b/>
        </w:rPr>
        <w:t>Developer Mac</w:t>
      </w:r>
      <w:r w:rsidRPr="00201FF0">
        <w:rPr>
          <w:b/>
        </w:rPr>
        <w:t>hine</w:t>
      </w:r>
      <w:r>
        <w:rPr>
          <w:rFonts w:hint="eastAsia"/>
        </w:rPr>
        <w:t>，</w:t>
      </w:r>
      <w:r>
        <w:t>以开发环境</w:t>
      </w:r>
      <w:r>
        <w:rPr>
          <w:rFonts w:hint="eastAsia"/>
        </w:rPr>
        <w:t>来</w:t>
      </w:r>
      <w:r>
        <w:t>配置</w:t>
      </w:r>
      <w:r>
        <w:t>MySQL</w:t>
      </w:r>
    </w:p>
    <w:p w14:paraId="13F0E91D" w14:textId="6E2DE7A8" w:rsidR="00D073C6" w:rsidRDefault="00D073C6" w:rsidP="00E51C62">
      <w:r>
        <w:rPr>
          <w:rFonts w:hint="eastAsia"/>
          <w:noProof/>
          <w:lang w:bidi="ml-IN"/>
        </w:rPr>
        <w:lastRenderedPageBreak/>
        <w:drawing>
          <wp:inline distT="0" distB="0" distL="0" distR="0" wp14:anchorId="721D00A1" wp14:editId="5DAE1034">
            <wp:extent cx="3946043" cy="299085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2015-01-01_183755.png"/>
                    <pic:cNvPicPr/>
                  </pic:nvPicPr>
                  <pic:blipFill>
                    <a:blip r:embed="rId3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6797" cy="301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D65BC" w14:textId="77777777" w:rsidR="00D073C6" w:rsidRDefault="00D073C6" w:rsidP="00D073C6">
      <w:r w:rsidRPr="00201FF0">
        <w:rPr>
          <w:rFonts w:hint="eastAsia"/>
          <w:b/>
        </w:rPr>
        <w:t>Next</w:t>
      </w:r>
      <w:r>
        <w:rPr>
          <w:rFonts w:hint="eastAsia"/>
        </w:rPr>
        <w:t>到</w:t>
      </w:r>
      <w:r>
        <w:t>选择字符集的</w:t>
      </w:r>
      <w:r>
        <w:rPr>
          <w:rFonts w:hint="eastAsia"/>
        </w:rPr>
        <w:t>界面</w:t>
      </w:r>
      <w:r>
        <w:t>，</w:t>
      </w:r>
      <w:r>
        <w:rPr>
          <w:rFonts w:hint="eastAsia"/>
        </w:rPr>
        <w:t>选择</w:t>
      </w:r>
      <w:r w:rsidRPr="00201FF0">
        <w:rPr>
          <w:rFonts w:hint="eastAsia"/>
          <w:b/>
        </w:rPr>
        <w:t>Manual</w:t>
      </w:r>
      <w:r w:rsidRPr="00201FF0">
        <w:rPr>
          <w:b/>
        </w:rPr>
        <w:t xml:space="preserve"> Selected Default Charset / Collation</w:t>
      </w:r>
      <w:r>
        <w:rPr>
          <w:rFonts w:hint="eastAsia"/>
        </w:rPr>
        <w:t>选项</w:t>
      </w:r>
      <w:r>
        <w:t>，</w:t>
      </w:r>
      <w:r>
        <w:rPr>
          <w:rFonts w:hint="eastAsia"/>
        </w:rPr>
        <w:t>在</w:t>
      </w:r>
      <w:r>
        <w:t>下拉框中选择</w:t>
      </w:r>
      <w:r>
        <w:t>UTF-8</w:t>
      </w:r>
    </w:p>
    <w:p w14:paraId="0AB2A47E" w14:textId="3FC6A14B" w:rsidR="00D073C6" w:rsidRDefault="00D073C6" w:rsidP="00E51C62">
      <w:r>
        <w:rPr>
          <w:rFonts w:hint="eastAsia"/>
          <w:noProof/>
          <w:lang w:bidi="ml-IN"/>
        </w:rPr>
        <w:drawing>
          <wp:inline distT="0" distB="0" distL="0" distR="0" wp14:anchorId="42269E80" wp14:editId="5E9B7B26">
            <wp:extent cx="3845508" cy="2914650"/>
            <wp:effectExtent l="0" t="0" r="3175" b="0"/>
            <wp:docPr id="288" name="Picture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2015-01-01_184109.png"/>
                    <pic:cNvPicPr/>
                  </pic:nvPicPr>
                  <pic:blipFill>
                    <a:blip r:embed="rId4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2962" cy="2927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87543" w14:textId="77777777" w:rsidR="00D073C6" w:rsidRPr="00A21772" w:rsidRDefault="00D073C6" w:rsidP="00D073C6">
      <w:r w:rsidRPr="00A21772">
        <w:rPr>
          <w:b/>
        </w:rPr>
        <w:t>Next</w:t>
      </w:r>
      <w:r>
        <w:rPr>
          <w:rFonts w:hint="eastAsia"/>
        </w:rPr>
        <w:t>下</w:t>
      </w:r>
      <w:r>
        <w:t>一个</w:t>
      </w:r>
      <w:r>
        <w:rPr>
          <w:rFonts w:hint="eastAsia"/>
        </w:rPr>
        <w:t>界面</w:t>
      </w:r>
      <w:r>
        <w:t>中将</w:t>
      </w:r>
      <w:r>
        <w:rPr>
          <w:rFonts w:hint="eastAsia"/>
          <w:b/>
        </w:rPr>
        <w:t xml:space="preserve">Include </w:t>
      </w:r>
      <w:r>
        <w:rPr>
          <w:b/>
        </w:rPr>
        <w:t>Bin Directory in Windows Path</w:t>
      </w:r>
      <w:r>
        <w:rPr>
          <w:rFonts w:hint="eastAsia"/>
        </w:rPr>
        <w:t>选择</w:t>
      </w:r>
      <w:r>
        <w:t>勾选中，保证将</w:t>
      </w:r>
      <w:r>
        <w:t>MySQL</w:t>
      </w:r>
      <w:r>
        <w:t>命令行工具添加到</w:t>
      </w:r>
      <w:r>
        <w:t>Windows</w:t>
      </w:r>
      <w:r>
        <w:t>环境变量，以便在命令行窗口下直接使用</w:t>
      </w:r>
    </w:p>
    <w:p w14:paraId="5718EDF9" w14:textId="31211F29" w:rsidR="00D073C6" w:rsidRDefault="00D073C6" w:rsidP="00E51C62">
      <w:r>
        <w:rPr>
          <w:rFonts w:hint="eastAsia"/>
          <w:noProof/>
          <w:lang w:bidi="ml-IN"/>
        </w:rPr>
        <w:lastRenderedPageBreak/>
        <w:drawing>
          <wp:inline distT="0" distB="0" distL="0" distR="0" wp14:anchorId="5EB537EB" wp14:editId="692F0BE9">
            <wp:extent cx="3920911" cy="2971800"/>
            <wp:effectExtent l="0" t="0" r="3810" b="0"/>
            <wp:docPr id="289" name="Picture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2015-01-01_184156.png"/>
                    <pic:cNvPicPr/>
                  </pic:nvPicPr>
                  <pic:blipFill>
                    <a:blip r:embed="rId4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1263" cy="2987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22425" w14:textId="77777777" w:rsidR="00D073C6" w:rsidRDefault="00D073C6" w:rsidP="00D073C6">
      <w:r>
        <w:rPr>
          <w:rFonts w:hint="eastAsia"/>
        </w:rPr>
        <w:t>在</w:t>
      </w:r>
      <w:r>
        <w:t>下一个</w:t>
      </w:r>
      <w:r>
        <w:rPr>
          <w:rFonts w:hint="eastAsia"/>
        </w:rPr>
        <w:t>界面</w:t>
      </w:r>
      <w:r>
        <w:t>设定</w:t>
      </w:r>
      <w:r>
        <w:t>root</w:t>
      </w:r>
      <w:r>
        <w:t>用户密码</w:t>
      </w:r>
    </w:p>
    <w:p w14:paraId="30F367D8" w14:textId="4E81F3E3" w:rsidR="00D073C6" w:rsidRDefault="00D073C6" w:rsidP="00E51C62">
      <w:r>
        <w:rPr>
          <w:rFonts w:hint="eastAsia"/>
          <w:noProof/>
          <w:lang w:bidi="ml-IN"/>
        </w:rPr>
        <w:drawing>
          <wp:inline distT="0" distB="0" distL="0" distR="0" wp14:anchorId="6A76211B" wp14:editId="50E0FA40">
            <wp:extent cx="3895777" cy="2952750"/>
            <wp:effectExtent l="0" t="0" r="9525" b="0"/>
            <wp:docPr id="290" name="Picture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2015-01-01_184605.png"/>
                    <pic:cNvPicPr/>
                  </pic:nvPicPr>
                  <pic:blipFill>
                    <a:blip r:embed="rId4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8691" cy="2970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DDCCE" w14:textId="77777777" w:rsidR="00D073C6" w:rsidRDefault="00D073C6" w:rsidP="00D073C6">
      <w:r>
        <w:rPr>
          <w:rFonts w:hint="eastAsia"/>
        </w:rPr>
        <w:t>最后一步</w:t>
      </w:r>
      <w:r>
        <w:t>点击</w:t>
      </w:r>
      <w:r w:rsidRPr="0075525F">
        <w:rPr>
          <w:rFonts w:hint="eastAsia"/>
          <w:b/>
        </w:rPr>
        <w:t>Execute</w:t>
      </w:r>
      <w:r>
        <w:rPr>
          <w:rFonts w:hint="eastAsia"/>
        </w:rPr>
        <w:t>按钮</w:t>
      </w:r>
      <w:r>
        <w:t>执行配置</w:t>
      </w:r>
    </w:p>
    <w:p w14:paraId="415C08B7" w14:textId="45939C90" w:rsidR="00D073C6" w:rsidRDefault="00D073C6" w:rsidP="00E51C62">
      <w:r>
        <w:rPr>
          <w:rFonts w:hint="eastAsia"/>
          <w:noProof/>
          <w:lang w:bidi="ml-IN"/>
        </w:rPr>
        <w:lastRenderedPageBreak/>
        <w:drawing>
          <wp:inline distT="0" distB="0" distL="0" distR="0" wp14:anchorId="4AEA29BC" wp14:editId="145000F1">
            <wp:extent cx="3920908" cy="2971800"/>
            <wp:effectExtent l="0" t="0" r="3810" b="0"/>
            <wp:docPr id="291" name="Picture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2015-01-01_190534.png"/>
                    <pic:cNvPicPr/>
                  </pic:nvPicPr>
                  <pic:blipFill>
                    <a:blip r:embed="rId4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2697" cy="298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FD4E7" w14:textId="77777777" w:rsidR="00D073C6" w:rsidRDefault="00D073C6" w:rsidP="00D073C6">
      <w:r>
        <w:rPr>
          <w:rFonts w:hint="eastAsia"/>
        </w:rPr>
        <w:t>打开命令行</w:t>
      </w:r>
      <w:r>
        <w:t>窗口，输入</w:t>
      </w:r>
      <w:r w:rsidRPr="0075525F">
        <w:rPr>
          <w:rFonts w:hint="eastAsia"/>
          <w:b/>
        </w:rPr>
        <w:t xml:space="preserve">mysql </w:t>
      </w:r>
      <w:r w:rsidRPr="0075525F">
        <w:rPr>
          <w:b/>
        </w:rPr>
        <w:t>–</w:t>
      </w:r>
      <w:r w:rsidRPr="0075525F">
        <w:rPr>
          <w:rFonts w:hint="eastAsia"/>
          <w:b/>
        </w:rPr>
        <w:t xml:space="preserve">hlocalhost </w:t>
      </w:r>
      <w:r w:rsidRPr="0075525F">
        <w:rPr>
          <w:b/>
        </w:rPr>
        <w:t xml:space="preserve">–uroot </w:t>
      </w:r>
      <w:r>
        <w:rPr>
          <w:b/>
        </w:rPr>
        <w:t>–</w:t>
      </w:r>
      <w:r w:rsidRPr="0075525F">
        <w:rPr>
          <w:b/>
        </w:rPr>
        <w:t>p</w:t>
      </w:r>
      <w:r>
        <w:rPr>
          <w:rFonts w:hint="eastAsia"/>
          <w:b/>
        </w:rPr>
        <w:t>，</w:t>
      </w:r>
      <w:r>
        <w:rPr>
          <w:rFonts w:hint="eastAsia"/>
        </w:rPr>
        <w:t>输入</w:t>
      </w:r>
      <w:r>
        <w:t>设定的</w:t>
      </w:r>
      <w:r>
        <w:t>root</w:t>
      </w:r>
      <w:r>
        <w:t>用户密码，进入</w:t>
      </w:r>
      <w:r>
        <w:rPr>
          <w:rFonts w:hint="eastAsia"/>
        </w:rPr>
        <w:t>登录到</w:t>
      </w:r>
      <w:r>
        <w:t>MySQL</w:t>
      </w:r>
      <w:r>
        <w:t>数据库实例</w:t>
      </w:r>
    </w:p>
    <w:p w14:paraId="5D08564A" w14:textId="5EFB67BC" w:rsidR="00D073C6" w:rsidRDefault="00D073C6" w:rsidP="00E51C62">
      <w:r>
        <w:rPr>
          <w:rFonts w:hint="eastAsia"/>
          <w:noProof/>
          <w:lang w:bidi="ml-IN"/>
        </w:rPr>
        <w:drawing>
          <wp:inline distT="0" distB="0" distL="0" distR="0" wp14:anchorId="6DC7710F" wp14:editId="17493D85">
            <wp:extent cx="4578335" cy="1701127"/>
            <wp:effectExtent l="0" t="0" r="0" b="0"/>
            <wp:docPr id="292" name="Picture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2015-01-01_191621.png"/>
                    <pic:cNvPicPr/>
                  </pic:nvPicPr>
                  <pic:blipFill>
                    <a:blip r:embed="rId4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1491" cy="1709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42DAA" w14:textId="77777777" w:rsidR="00D073C6" w:rsidRDefault="00D073C6" w:rsidP="00D073C6">
      <w:r>
        <w:rPr>
          <w:rFonts w:hint="eastAsia"/>
        </w:rPr>
        <w:t>为了提高</w:t>
      </w:r>
      <w:r>
        <w:t>和简化开发过程，建议安装</w:t>
      </w:r>
      <w:r>
        <w:t>MySQL Workbench</w:t>
      </w:r>
      <w:r>
        <w:t>图形</w:t>
      </w:r>
      <w:r>
        <w:rPr>
          <w:rFonts w:hint="eastAsia"/>
        </w:rPr>
        <w:t>界面</w:t>
      </w:r>
      <w:r>
        <w:t>工具，下载页面为</w:t>
      </w:r>
      <w:r>
        <w:rPr>
          <w:rFonts w:hint="eastAsia"/>
        </w:rPr>
        <w:t>（</w:t>
      </w:r>
      <w:hyperlink r:id="rId45" w:history="1">
        <w:r w:rsidRPr="003577FE">
          <w:rPr>
            <w:rStyle w:val="a8"/>
          </w:rPr>
          <w:t>http://dev.mysql.com/downloads/workbench/</w:t>
        </w:r>
      </w:hyperlink>
      <w:r>
        <w:t>）</w:t>
      </w:r>
      <w:r>
        <w:rPr>
          <w:rFonts w:hint="eastAsia"/>
        </w:rPr>
        <w:t>，</w:t>
      </w:r>
      <w:r>
        <w:t>选择</w:t>
      </w:r>
      <w:r>
        <w:t>64bit</w:t>
      </w:r>
      <w:r>
        <w:t>版本下载，已对应安装的</w:t>
      </w:r>
      <w:r>
        <w:t xml:space="preserve">MySQL 64bit </w:t>
      </w:r>
      <w:r>
        <w:rPr>
          <w:rFonts w:hint="eastAsia"/>
        </w:rPr>
        <w:t>实例</w:t>
      </w:r>
    </w:p>
    <w:p w14:paraId="643253CB" w14:textId="37DBCE50" w:rsidR="00D073C6" w:rsidRDefault="00D073C6" w:rsidP="00AD7203">
      <w:pPr>
        <w:jc w:val="center"/>
      </w:pPr>
      <w:r>
        <w:rPr>
          <w:rFonts w:hint="eastAsia"/>
          <w:noProof/>
          <w:lang w:bidi="ml-IN"/>
        </w:rPr>
        <w:lastRenderedPageBreak/>
        <w:drawing>
          <wp:inline distT="0" distB="0" distL="0" distR="0" wp14:anchorId="0686A5B6" wp14:editId="768FF801">
            <wp:extent cx="3548900" cy="2747588"/>
            <wp:effectExtent l="0" t="0" r="0" b="0"/>
            <wp:docPr id="293" name="Picture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2015-01-01_191931.png"/>
                    <pic:cNvPicPr/>
                  </pic:nvPicPr>
                  <pic:blipFill>
                    <a:blip r:embed="rId4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7622" cy="275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F8017" w14:textId="77777777" w:rsidR="00D073C6" w:rsidRPr="00327D31" w:rsidRDefault="00D073C6" w:rsidP="00D073C6">
      <w:pPr>
        <w:pStyle w:val="a3"/>
        <w:rPr>
          <w:color w:val="FF0000"/>
        </w:rPr>
      </w:pPr>
      <w:r>
        <w:rPr>
          <w:rFonts w:hint="eastAsia"/>
          <w:color w:val="FF0000"/>
        </w:rPr>
        <w:t>注：</w:t>
      </w:r>
      <w:r w:rsidRPr="00327D31">
        <w:rPr>
          <w:color w:val="FF0000"/>
        </w:rPr>
        <w:t>MySQL Workbench</w:t>
      </w:r>
      <w:r w:rsidRPr="00327D31">
        <w:rPr>
          <w:color w:val="FF0000"/>
        </w:rPr>
        <w:t>的使用不</w:t>
      </w:r>
      <w:r w:rsidRPr="00327D31">
        <w:rPr>
          <w:rFonts w:hint="eastAsia"/>
          <w:color w:val="FF0000"/>
        </w:rPr>
        <w:t>在</w:t>
      </w:r>
      <w:r w:rsidRPr="00327D31">
        <w:rPr>
          <w:color w:val="FF0000"/>
        </w:rPr>
        <w:t>本文的描述</w:t>
      </w:r>
      <w:r w:rsidRPr="00327D31">
        <w:rPr>
          <w:rFonts w:hint="eastAsia"/>
          <w:color w:val="FF0000"/>
        </w:rPr>
        <w:t>范围</w:t>
      </w:r>
      <w:r w:rsidRPr="00327D31">
        <w:rPr>
          <w:color w:val="FF0000"/>
        </w:rPr>
        <w:t>内</w:t>
      </w:r>
    </w:p>
    <w:p w14:paraId="5FEA84BC" w14:textId="77777777" w:rsidR="00D073C6" w:rsidRPr="00E51C62" w:rsidRDefault="00D073C6" w:rsidP="00E51C62"/>
    <w:p w14:paraId="7CDFA742" w14:textId="3AC8E980" w:rsidR="00597982" w:rsidRDefault="00597982" w:rsidP="0094671E">
      <w:pPr>
        <w:pStyle w:val="2"/>
      </w:pPr>
      <w:bookmarkStart w:id="15" w:name="_Toc416640898"/>
      <w:r>
        <w:rPr>
          <w:rFonts w:hint="eastAsia"/>
        </w:rPr>
        <w:t>下载</w:t>
      </w:r>
      <w:r>
        <w:t>及安装</w:t>
      </w:r>
      <w:r>
        <w:t>Tomcat</w:t>
      </w:r>
      <w:bookmarkEnd w:id="15"/>
    </w:p>
    <w:p w14:paraId="0E38AB04" w14:textId="77777777" w:rsidR="00AD7203" w:rsidRDefault="00AD7203" w:rsidP="00AD7203">
      <w:r>
        <w:t>Tomcat</w:t>
      </w:r>
      <w:r>
        <w:t>是一个开源的</w:t>
      </w:r>
      <w:r>
        <w:t>WEB</w:t>
      </w:r>
      <w:r>
        <w:t>应用服务器，本项目采用</w:t>
      </w:r>
      <w:r>
        <w:t>Tomcat 7</w:t>
      </w:r>
      <w:r>
        <w:t>作为开发应用服务器</w:t>
      </w:r>
      <w:r>
        <w:rPr>
          <w:rFonts w:hint="eastAsia"/>
        </w:rPr>
        <w:t>，</w:t>
      </w:r>
      <w:r>
        <w:t>下载链接为</w:t>
      </w:r>
      <w:hyperlink r:id="rId47" w:history="1">
        <w:r w:rsidRPr="003577FE">
          <w:rPr>
            <w:rStyle w:val="a8"/>
          </w:rPr>
          <w:t>http://tomcat.apache.org/download-70.cgi</w:t>
        </w:r>
      </w:hyperlink>
      <w:r>
        <w:rPr>
          <w:rFonts w:hint="eastAsia"/>
        </w:rPr>
        <w:t>，</w:t>
      </w:r>
      <w:r>
        <w:t>点击</w:t>
      </w:r>
      <w:r>
        <w:t>Core</w:t>
      </w:r>
      <w:r>
        <w:t>下面的</w:t>
      </w:r>
      <w:r>
        <w:t>zip</w:t>
      </w:r>
      <w:r>
        <w:t>链接，下载</w:t>
      </w:r>
      <w:r>
        <w:t>zip</w:t>
      </w:r>
      <w:r>
        <w:t>格式的安装包</w:t>
      </w:r>
    </w:p>
    <w:p w14:paraId="3915A3C6" w14:textId="086EEE48" w:rsidR="00AD7203" w:rsidRDefault="00AD7203" w:rsidP="00AD7203">
      <w:pPr>
        <w:jc w:val="center"/>
      </w:pPr>
      <w:r>
        <w:rPr>
          <w:rFonts w:hint="eastAsia"/>
          <w:noProof/>
          <w:lang w:bidi="ml-IN"/>
        </w:rPr>
        <w:drawing>
          <wp:inline distT="0" distB="0" distL="0" distR="0" wp14:anchorId="22B7F1C3" wp14:editId="05C282C3">
            <wp:extent cx="3583805" cy="3163322"/>
            <wp:effectExtent l="0" t="0" r="0" b="0"/>
            <wp:docPr id="294" name="Picture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2015-01-01_193738.png"/>
                    <pic:cNvPicPr/>
                  </pic:nvPicPr>
                  <pic:blipFill>
                    <a:blip r:embed="rId4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2698" cy="3171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B3C5C" w14:textId="77777777" w:rsidR="00AD7203" w:rsidRPr="00D845BD" w:rsidRDefault="00AD7203" w:rsidP="00AD7203">
      <w:r>
        <w:rPr>
          <w:rFonts w:hint="eastAsia"/>
        </w:rPr>
        <w:t>将</w:t>
      </w:r>
      <w:r>
        <w:t>下载的</w:t>
      </w:r>
      <w:r>
        <w:rPr>
          <w:rFonts w:hint="eastAsia"/>
        </w:rPr>
        <w:t>zip</w:t>
      </w:r>
      <w:r>
        <w:t>包解压到某一分区的根目录，例如</w:t>
      </w:r>
      <w:r w:rsidRPr="00D845BD">
        <w:rPr>
          <w:rFonts w:hint="eastAsia"/>
          <w:b/>
        </w:rPr>
        <w:t>C:\Tomcat</w:t>
      </w:r>
      <w:r>
        <w:rPr>
          <w:rFonts w:hint="eastAsia"/>
        </w:rPr>
        <w:t>，按照</w:t>
      </w:r>
      <w:hyperlink w:anchor="_下载及安装JDK" w:history="1">
        <w:r w:rsidRPr="00D845BD">
          <w:rPr>
            <w:rStyle w:val="a8"/>
          </w:rPr>
          <w:t>2.1</w:t>
        </w:r>
      </w:hyperlink>
      <w:r>
        <w:t>小节配置</w:t>
      </w:r>
      <w:r>
        <w:t>JDK</w:t>
      </w:r>
      <w:r>
        <w:t>环境变量的方法新增</w:t>
      </w:r>
      <w:r w:rsidRPr="00D845BD">
        <w:rPr>
          <w:b/>
        </w:rPr>
        <w:t>CATALINA_HOME</w:t>
      </w:r>
      <w:r>
        <w:t>变量，值为</w:t>
      </w:r>
      <w:r w:rsidRPr="00D845BD">
        <w:rPr>
          <w:b/>
        </w:rPr>
        <w:t>Tomcat</w:t>
      </w:r>
      <w:r>
        <w:t>的安装目录，并将</w:t>
      </w:r>
      <w:proofErr w:type="gramStart"/>
      <w:r w:rsidRPr="00D845BD">
        <w:rPr>
          <w:rFonts w:hint="eastAsia"/>
          <w:b/>
        </w:rPr>
        <w:t>;%</w:t>
      </w:r>
      <w:proofErr w:type="gramEnd"/>
      <w:r w:rsidRPr="00D845BD">
        <w:rPr>
          <w:rFonts w:hint="eastAsia"/>
          <w:b/>
        </w:rPr>
        <w:t>CATALINA_HOME%\bin</w:t>
      </w:r>
      <w:r>
        <w:rPr>
          <w:rFonts w:hint="eastAsia"/>
        </w:rPr>
        <w:t>追加</w:t>
      </w:r>
      <w:r>
        <w:t>到</w:t>
      </w:r>
      <w:r w:rsidRPr="00D845BD">
        <w:rPr>
          <w:b/>
        </w:rPr>
        <w:t>Path</w:t>
      </w:r>
      <w:r>
        <w:t>变量</w:t>
      </w:r>
      <w:r>
        <w:rPr>
          <w:rFonts w:hint="eastAsia"/>
        </w:rPr>
        <w:t>中</w:t>
      </w:r>
      <w:r>
        <w:t>。</w:t>
      </w:r>
    </w:p>
    <w:p w14:paraId="4B135BBB" w14:textId="77777777" w:rsidR="00AD7203" w:rsidRPr="00AD7203" w:rsidRDefault="00AD7203" w:rsidP="00AD7203">
      <w:pPr>
        <w:jc w:val="center"/>
      </w:pPr>
    </w:p>
    <w:p w14:paraId="0C3666F4" w14:textId="213EA513" w:rsidR="00597982" w:rsidRDefault="00597982" w:rsidP="0094671E">
      <w:pPr>
        <w:pStyle w:val="2"/>
      </w:pPr>
      <w:bookmarkStart w:id="16" w:name="_Toc416640899"/>
      <w:r>
        <w:rPr>
          <w:rFonts w:hint="eastAsia"/>
        </w:rPr>
        <w:lastRenderedPageBreak/>
        <w:t>下载</w:t>
      </w:r>
      <w:r>
        <w:t>及安装</w:t>
      </w:r>
      <w:r>
        <w:t>Git</w:t>
      </w:r>
      <w:bookmarkEnd w:id="16"/>
    </w:p>
    <w:p w14:paraId="09576F44" w14:textId="77777777" w:rsidR="00674748" w:rsidRDefault="00674748" w:rsidP="00674748">
      <w:r>
        <w:t>Git</w:t>
      </w:r>
      <w:r>
        <w:rPr>
          <w:rFonts w:hint="eastAsia"/>
        </w:rPr>
        <w:t>最初</w:t>
      </w:r>
      <w:r>
        <w:t>是</w:t>
      </w:r>
      <w:r>
        <w:t>Linux</w:t>
      </w:r>
      <w:r>
        <w:rPr>
          <w:rFonts w:hint="eastAsia"/>
        </w:rPr>
        <w:t>之父</w:t>
      </w:r>
      <w:r>
        <w:t>Linus</w:t>
      </w:r>
      <w:r>
        <w:t>为了对他的</w:t>
      </w:r>
      <w:r>
        <w:t>Linux</w:t>
      </w:r>
      <w:r>
        <w:t>内核代码做版本管理而</w:t>
      </w:r>
      <w:r>
        <w:rPr>
          <w:rFonts w:hint="eastAsia"/>
        </w:rPr>
        <w:t>开发</w:t>
      </w:r>
      <w:r>
        <w:t>的一个轻量级的版本控制工具，</w:t>
      </w:r>
      <w:r>
        <w:rPr>
          <w:rFonts w:hint="eastAsia"/>
        </w:rPr>
        <w:t>在</w:t>
      </w:r>
      <w:r>
        <w:t>开源之后迅速成为开源社区的主流版本管理工具之一。目前</w:t>
      </w:r>
      <w:r>
        <w:rPr>
          <w:rFonts w:hint="eastAsia"/>
        </w:rPr>
        <w:t>比较</w:t>
      </w:r>
      <w:r>
        <w:t>流行的</w:t>
      </w:r>
      <w:r>
        <w:t>Git</w:t>
      </w:r>
      <w:r>
        <w:rPr>
          <w:rFonts w:hint="eastAsia"/>
        </w:rPr>
        <w:t>公共</w:t>
      </w:r>
      <w:r>
        <w:t>仓库有</w:t>
      </w:r>
      <w:r>
        <w:t>GitHub</w:t>
      </w:r>
      <w:r>
        <w:t>，国内也有</w:t>
      </w:r>
      <w:r>
        <w:t>CSDN Code</w:t>
      </w:r>
      <w:r>
        <w:t>。</w:t>
      </w:r>
      <w:r>
        <w:t>Git</w:t>
      </w:r>
      <w:r>
        <w:t>不</w:t>
      </w:r>
      <w:r>
        <w:rPr>
          <w:rFonts w:hint="eastAsia"/>
        </w:rPr>
        <w:t>同于</w:t>
      </w:r>
      <w:r>
        <w:t>其他版本控制工具，例如</w:t>
      </w:r>
      <w:r>
        <w:t>CVS</w:t>
      </w:r>
      <w:r>
        <w:t>，</w:t>
      </w:r>
      <w:r>
        <w:t>SVN</w:t>
      </w:r>
      <w:r>
        <w:t>，之处是</w:t>
      </w:r>
      <w:r>
        <w:t>Git</w:t>
      </w:r>
      <w:r>
        <w:rPr>
          <w:rFonts w:hint="eastAsia"/>
        </w:rPr>
        <w:t>可以</w:t>
      </w:r>
      <w:r>
        <w:t>同时在本地和联网状态下进行代码版本管理。也</w:t>
      </w:r>
      <w:r>
        <w:rPr>
          <w:rFonts w:hint="eastAsia"/>
        </w:rPr>
        <w:t>就是</w:t>
      </w:r>
      <w:r>
        <w:t>说每个</w:t>
      </w:r>
      <w:r>
        <w:rPr>
          <w:rFonts w:hint="eastAsia"/>
        </w:rPr>
        <w:t>安装</w:t>
      </w:r>
      <w:r>
        <w:t>了</w:t>
      </w:r>
      <w:r>
        <w:t>Git</w:t>
      </w:r>
      <w:r>
        <w:t>的客户端都是一个版本仓库，</w:t>
      </w:r>
      <w:r>
        <w:rPr>
          <w:rFonts w:hint="eastAsia"/>
        </w:rPr>
        <w:t>无须</w:t>
      </w:r>
      <w:r>
        <w:t>在线仍然可以进行版本提交</w:t>
      </w:r>
      <w:r>
        <w:rPr>
          <w:rFonts w:hint="eastAsia"/>
        </w:rPr>
        <w:t>。</w:t>
      </w:r>
      <w:r>
        <w:t>Git</w:t>
      </w:r>
      <w:r>
        <w:rPr>
          <w:rFonts w:hint="eastAsia"/>
        </w:rPr>
        <w:t>的</w:t>
      </w:r>
      <w:r>
        <w:t>官方网站可以下载最新版的</w:t>
      </w:r>
      <w:r>
        <w:t xml:space="preserve">Git 1.8.9 </w:t>
      </w:r>
      <w:r>
        <w:rPr>
          <w:rFonts w:hint="eastAsia"/>
        </w:rPr>
        <w:t>（</w:t>
      </w:r>
      <w:hyperlink r:id="rId49" w:history="1">
        <w:r w:rsidRPr="009B3B88">
          <w:rPr>
            <w:rStyle w:val="a8"/>
          </w:rPr>
          <w:t>http://git-scm.com/download/</w:t>
        </w:r>
      </w:hyperlink>
      <w:r>
        <w:rPr>
          <w:rFonts w:hint="eastAsia"/>
        </w:rPr>
        <w:t>）</w:t>
      </w:r>
      <w:r>
        <w:t>，选择</w:t>
      </w:r>
      <w:r>
        <w:t>Windows</w:t>
      </w:r>
      <w:r>
        <w:t>版本，已管理员身份运行安装程序即可</w:t>
      </w:r>
      <w:r>
        <w:rPr>
          <w:rFonts w:hint="eastAsia"/>
        </w:rPr>
        <w:t>。</w:t>
      </w:r>
    </w:p>
    <w:p w14:paraId="55747291" w14:textId="6F5C0C60" w:rsidR="00674748" w:rsidRDefault="00674748" w:rsidP="00674748">
      <w:pPr>
        <w:pStyle w:val="a3"/>
        <w:jc w:val="center"/>
      </w:pPr>
      <w:r>
        <w:rPr>
          <w:rFonts w:hint="eastAsia"/>
          <w:noProof/>
          <w:lang w:bidi="ml-IN"/>
        </w:rPr>
        <w:drawing>
          <wp:inline distT="0" distB="0" distL="0" distR="0" wp14:anchorId="3953A7B3" wp14:editId="59555C5C">
            <wp:extent cx="4552309" cy="3752969"/>
            <wp:effectExtent l="0" t="0" r="1270" b="0"/>
            <wp:docPr id="295" name="Picture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2015-01-04_135223.png"/>
                    <pic:cNvPicPr/>
                  </pic:nvPicPr>
                  <pic:blipFill>
                    <a:blip r:embed="rId5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5937" cy="375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3F898" w14:textId="77777777" w:rsidR="00674748" w:rsidRDefault="00674748" w:rsidP="00674748">
      <w:r>
        <w:rPr>
          <w:rFonts w:hint="eastAsia"/>
        </w:rPr>
        <w:t>Git</w:t>
      </w:r>
      <w:r>
        <w:rPr>
          <w:rFonts w:hint="eastAsia"/>
        </w:rPr>
        <w:t>自带</w:t>
      </w:r>
      <w:r>
        <w:t>一个非常简陋的</w:t>
      </w:r>
      <w:r>
        <w:t>GUI</w:t>
      </w:r>
      <w:r>
        <w:t>工具，并且对中文支持不够好，这里推荐下载</w:t>
      </w:r>
      <w:r>
        <w:rPr>
          <w:rFonts w:hint="eastAsia"/>
        </w:rPr>
        <w:t>Torto</w:t>
      </w:r>
      <w:r>
        <w:t>ise Git</w:t>
      </w:r>
      <w:r>
        <w:rPr>
          <w:rFonts w:hint="eastAsia"/>
        </w:rPr>
        <w:t>工具</w:t>
      </w:r>
      <w:r>
        <w:t>，官方网站（</w:t>
      </w:r>
      <w:hyperlink r:id="rId51" w:history="1">
        <w:r w:rsidRPr="009B3B88">
          <w:rPr>
            <w:rStyle w:val="a8"/>
          </w:rPr>
          <w:t>http://download.tortoisegit.org/tgit/1.8.12.0/</w:t>
        </w:r>
      </w:hyperlink>
      <w:r>
        <w:rPr>
          <w:rFonts w:hint="eastAsia"/>
        </w:rPr>
        <w:t>），</w:t>
      </w:r>
      <w:r>
        <w:t>这里对</w:t>
      </w:r>
      <w:r>
        <w:t>Git</w:t>
      </w:r>
      <w:r>
        <w:t>的使用和</w:t>
      </w:r>
      <w:r>
        <w:t>Git</w:t>
      </w:r>
      <w:r>
        <w:t>版本管理的概念不做详细描述。</w:t>
      </w:r>
    </w:p>
    <w:p w14:paraId="4CC103EA" w14:textId="613DF9C1" w:rsidR="00674748" w:rsidRDefault="005D0802" w:rsidP="00674748">
      <w:pPr>
        <w:pStyle w:val="a3"/>
        <w:jc w:val="center"/>
      </w:pPr>
      <w:r>
        <w:rPr>
          <w:rFonts w:hint="eastAsia"/>
          <w:noProof/>
          <w:lang w:bidi="ml-IN"/>
        </w:rPr>
        <w:lastRenderedPageBreak/>
        <w:drawing>
          <wp:inline distT="0" distB="0" distL="0" distR="0" wp14:anchorId="21A352DB" wp14:editId="00447490">
            <wp:extent cx="4091906" cy="3373408"/>
            <wp:effectExtent l="0" t="0" r="4445" b="0"/>
            <wp:docPr id="296" name="Picture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2015-01-04_135435.png"/>
                    <pic:cNvPicPr/>
                  </pic:nvPicPr>
                  <pic:blipFill>
                    <a:blip r:embed="rId5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6484" cy="3377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77604" w14:textId="77777777" w:rsidR="00674748" w:rsidRPr="00674748" w:rsidRDefault="00674748" w:rsidP="00674748"/>
    <w:p w14:paraId="488214DA" w14:textId="77777777" w:rsidR="00756CD1" w:rsidRDefault="00756CD1">
      <w:pPr>
        <w:spacing w:after="160" w:line="259" w:lineRule="auto"/>
        <w:ind w:firstLine="0"/>
        <w:rPr>
          <w:rFonts w:cstheme="majorBidi"/>
          <w:b/>
          <w:sz w:val="32"/>
          <w:szCs w:val="32"/>
        </w:rPr>
      </w:pPr>
      <w:r>
        <w:br w:type="page"/>
      </w:r>
    </w:p>
    <w:p w14:paraId="0E9092B5" w14:textId="65CEC5AB" w:rsidR="009112F4" w:rsidRDefault="009112F4" w:rsidP="009112F4">
      <w:pPr>
        <w:pStyle w:val="1"/>
      </w:pPr>
      <w:bookmarkStart w:id="17" w:name="_Toc416640900"/>
      <w:r>
        <w:rPr>
          <w:rFonts w:hint="eastAsia"/>
        </w:rPr>
        <w:lastRenderedPageBreak/>
        <w:t>项目</w:t>
      </w:r>
      <w:r>
        <w:t>目录结构说明</w:t>
      </w:r>
      <w:bookmarkEnd w:id="17"/>
    </w:p>
    <w:p w14:paraId="0796040F" w14:textId="49344A89" w:rsidR="00B3418A" w:rsidRPr="00B3418A" w:rsidRDefault="00B3418A" w:rsidP="00B3418A">
      <w:r>
        <w:rPr>
          <w:rFonts w:hint="eastAsia"/>
        </w:rPr>
        <w:t>整个</w:t>
      </w:r>
      <w:r>
        <w:t>餐厅订餐系统由</w:t>
      </w:r>
      <w:r w:rsidR="00605A24">
        <w:t>2</w:t>
      </w:r>
      <w:r>
        <w:t>个项目构成</w:t>
      </w:r>
      <w:r>
        <w:rPr>
          <w:rFonts w:hint="eastAsia"/>
        </w:rPr>
        <w:t>，</w:t>
      </w:r>
      <w:r>
        <w:t>分别是后台管理</w:t>
      </w:r>
      <w:r>
        <w:rPr>
          <w:rFonts w:hint="eastAsia"/>
        </w:rPr>
        <w:t>项目</w:t>
      </w:r>
      <w:r>
        <w:t>，对应实现</w:t>
      </w:r>
      <w:r>
        <w:rPr>
          <w:rFonts w:hint="eastAsia"/>
        </w:rPr>
        <w:t>系统</w:t>
      </w:r>
      <w:r>
        <w:t>后台</w:t>
      </w:r>
      <w:r>
        <w:rPr>
          <w:rFonts w:hint="eastAsia"/>
        </w:rPr>
        <w:t>管理的</w:t>
      </w:r>
      <w:r>
        <w:t>功能（</w:t>
      </w:r>
      <w:r>
        <w:rPr>
          <w:rFonts w:hint="eastAsia"/>
        </w:rPr>
        <w:t>权限管理</w:t>
      </w:r>
      <w:r>
        <w:t>模块，</w:t>
      </w:r>
      <w:r>
        <w:rPr>
          <w:rFonts w:hint="eastAsia"/>
        </w:rPr>
        <w:t>会员</w:t>
      </w:r>
      <w:r>
        <w:t>管理模块，菜单管理</w:t>
      </w:r>
      <w:r>
        <w:rPr>
          <w:rFonts w:hint="eastAsia"/>
        </w:rPr>
        <w:t>模块</w:t>
      </w:r>
      <w:r>
        <w:t>和</w:t>
      </w:r>
      <w:r>
        <w:rPr>
          <w:rFonts w:hint="eastAsia"/>
        </w:rPr>
        <w:t>后台</w:t>
      </w:r>
      <w:r>
        <w:t>收银模块）</w:t>
      </w:r>
      <w:r w:rsidR="00FB273C">
        <w:rPr>
          <w:rFonts w:hint="eastAsia"/>
        </w:rPr>
        <w:t>；</w:t>
      </w:r>
      <w:r w:rsidR="00FB273C">
        <w:t>第二个项目是为移动</w:t>
      </w:r>
      <w:r w:rsidR="00FB273C">
        <w:rPr>
          <w:rFonts w:hint="eastAsia"/>
        </w:rPr>
        <w:t>点菜</w:t>
      </w:r>
      <w:r w:rsidR="00FB273C">
        <w:t>客户端提供</w:t>
      </w:r>
      <w:r w:rsidR="00FB273C">
        <w:t>Web Service</w:t>
      </w:r>
      <w:r w:rsidR="00FB273C">
        <w:t>服务</w:t>
      </w:r>
      <w:r w:rsidR="00FB273C">
        <w:rPr>
          <w:rFonts w:hint="eastAsia"/>
        </w:rPr>
        <w:t>的</w:t>
      </w:r>
      <w:r w:rsidR="00605A24">
        <w:rPr>
          <w:rFonts w:hint="eastAsia"/>
        </w:rPr>
        <w:t>项目</w:t>
      </w:r>
      <w:r w:rsidR="00605A24">
        <w:t>。</w:t>
      </w:r>
    </w:p>
    <w:p w14:paraId="7E0DDC19" w14:textId="77777777" w:rsidR="000E2307" w:rsidRPr="000E2307" w:rsidRDefault="000E2307" w:rsidP="000E2307">
      <w:pPr>
        <w:pStyle w:val="a5"/>
        <w:keepNext/>
        <w:keepLines/>
        <w:numPr>
          <w:ilvl w:val="0"/>
          <w:numId w:val="1"/>
        </w:numPr>
        <w:spacing w:before="120" w:after="120"/>
        <w:contextualSpacing w:val="0"/>
        <w:mirrorIndents/>
        <w:outlineLvl w:val="1"/>
        <w:rPr>
          <w:rFonts w:cstheme="majorBidi"/>
          <w:b/>
          <w:vanish/>
          <w:sz w:val="28"/>
          <w:szCs w:val="26"/>
        </w:rPr>
      </w:pPr>
      <w:bookmarkStart w:id="18" w:name="_Toc410072067"/>
      <w:bookmarkStart w:id="19" w:name="_Toc410072138"/>
      <w:bookmarkStart w:id="20" w:name="_Toc410147274"/>
      <w:bookmarkStart w:id="21" w:name="_Toc410149673"/>
      <w:bookmarkStart w:id="22" w:name="_Toc410149818"/>
      <w:bookmarkStart w:id="23" w:name="_Toc410149885"/>
      <w:bookmarkStart w:id="24" w:name="_Toc410319350"/>
      <w:bookmarkStart w:id="25" w:name="_Toc410681872"/>
      <w:bookmarkStart w:id="26" w:name="_Toc410684553"/>
      <w:bookmarkStart w:id="27" w:name="_Toc413363563"/>
      <w:bookmarkStart w:id="28" w:name="_Toc416640901"/>
      <w:bookmarkEnd w:id="18"/>
      <w:bookmarkEnd w:id="19"/>
      <w:bookmarkEnd w:id="20"/>
      <w:bookmarkEnd w:id="21"/>
      <w:bookmarkEnd w:id="22"/>
      <w:bookmarkEnd w:id="23"/>
      <w:bookmarkEnd w:id="24"/>
      <w:bookmarkEnd w:id="25"/>
      <w:bookmarkEnd w:id="26"/>
      <w:bookmarkEnd w:id="27"/>
      <w:bookmarkEnd w:id="28"/>
    </w:p>
    <w:p w14:paraId="45A3D7F4" w14:textId="77777777" w:rsidR="000E2307" w:rsidRPr="000E2307" w:rsidRDefault="000E2307" w:rsidP="000E2307">
      <w:pPr>
        <w:pStyle w:val="a5"/>
        <w:keepNext/>
        <w:keepLines/>
        <w:numPr>
          <w:ilvl w:val="0"/>
          <w:numId w:val="1"/>
        </w:numPr>
        <w:spacing w:before="120" w:after="120"/>
        <w:contextualSpacing w:val="0"/>
        <w:mirrorIndents/>
        <w:outlineLvl w:val="1"/>
        <w:rPr>
          <w:rFonts w:cstheme="majorBidi"/>
          <w:b/>
          <w:vanish/>
          <w:sz w:val="28"/>
          <w:szCs w:val="26"/>
        </w:rPr>
      </w:pPr>
      <w:bookmarkStart w:id="29" w:name="_Toc410072068"/>
      <w:bookmarkStart w:id="30" w:name="_Toc410072139"/>
      <w:bookmarkStart w:id="31" w:name="_Toc410147275"/>
      <w:bookmarkStart w:id="32" w:name="_Toc410149674"/>
      <w:bookmarkStart w:id="33" w:name="_Toc410149819"/>
      <w:bookmarkStart w:id="34" w:name="_Toc410149886"/>
      <w:bookmarkStart w:id="35" w:name="_Toc410319351"/>
      <w:bookmarkStart w:id="36" w:name="_Toc410681873"/>
      <w:bookmarkStart w:id="37" w:name="_Toc410684554"/>
      <w:bookmarkStart w:id="38" w:name="_Toc413363564"/>
      <w:bookmarkStart w:id="39" w:name="_Toc416640902"/>
      <w:bookmarkEnd w:id="29"/>
      <w:bookmarkEnd w:id="30"/>
      <w:bookmarkEnd w:id="31"/>
      <w:bookmarkEnd w:id="32"/>
      <w:bookmarkEnd w:id="33"/>
      <w:bookmarkEnd w:id="34"/>
      <w:bookmarkEnd w:id="35"/>
      <w:bookmarkEnd w:id="36"/>
      <w:bookmarkEnd w:id="37"/>
      <w:bookmarkEnd w:id="38"/>
      <w:bookmarkEnd w:id="39"/>
    </w:p>
    <w:p w14:paraId="60B17463" w14:textId="77777777" w:rsidR="000E2307" w:rsidRPr="000E2307" w:rsidRDefault="000E2307" w:rsidP="000E2307">
      <w:pPr>
        <w:pStyle w:val="a5"/>
        <w:keepNext/>
        <w:keepLines/>
        <w:numPr>
          <w:ilvl w:val="0"/>
          <w:numId w:val="1"/>
        </w:numPr>
        <w:spacing w:before="120" w:after="120"/>
        <w:contextualSpacing w:val="0"/>
        <w:mirrorIndents/>
        <w:outlineLvl w:val="1"/>
        <w:rPr>
          <w:rFonts w:cstheme="majorBidi"/>
          <w:b/>
          <w:vanish/>
          <w:sz w:val="28"/>
          <w:szCs w:val="26"/>
        </w:rPr>
      </w:pPr>
      <w:bookmarkStart w:id="40" w:name="_Toc410072069"/>
      <w:bookmarkStart w:id="41" w:name="_Toc410072140"/>
      <w:bookmarkStart w:id="42" w:name="_Toc410147276"/>
      <w:bookmarkStart w:id="43" w:name="_Toc410149675"/>
      <w:bookmarkStart w:id="44" w:name="_Toc410149820"/>
      <w:bookmarkStart w:id="45" w:name="_Toc410149887"/>
      <w:bookmarkStart w:id="46" w:name="_Toc410319352"/>
      <w:bookmarkStart w:id="47" w:name="_Toc410681874"/>
      <w:bookmarkStart w:id="48" w:name="_Toc410684555"/>
      <w:bookmarkStart w:id="49" w:name="_Toc413363565"/>
      <w:bookmarkStart w:id="50" w:name="_Toc416640903"/>
      <w:bookmarkEnd w:id="40"/>
      <w:bookmarkEnd w:id="41"/>
      <w:bookmarkEnd w:id="42"/>
      <w:bookmarkEnd w:id="43"/>
      <w:bookmarkEnd w:id="44"/>
      <w:bookmarkEnd w:id="45"/>
      <w:bookmarkEnd w:id="46"/>
      <w:bookmarkEnd w:id="47"/>
      <w:bookmarkEnd w:id="48"/>
      <w:bookmarkEnd w:id="49"/>
      <w:bookmarkEnd w:id="50"/>
    </w:p>
    <w:p w14:paraId="5E65C360" w14:textId="114A0A3A" w:rsidR="000E2307" w:rsidRDefault="000E2307" w:rsidP="000E2307">
      <w:pPr>
        <w:pStyle w:val="2"/>
      </w:pPr>
      <w:bookmarkStart w:id="51" w:name="_Toc416640904"/>
      <w:r>
        <w:rPr>
          <w:rFonts w:hint="eastAsia"/>
        </w:rPr>
        <w:t>后台管理</w:t>
      </w:r>
      <w:r w:rsidR="00B3418A">
        <w:rPr>
          <w:rFonts w:hint="eastAsia"/>
        </w:rPr>
        <w:t>项目</w:t>
      </w:r>
      <w:r w:rsidR="005C2C10">
        <w:rPr>
          <w:rFonts w:hint="eastAsia"/>
        </w:rPr>
        <w:t>目录</w:t>
      </w:r>
      <w:r w:rsidR="005C2C10">
        <w:t>结构</w:t>
      </w:r>
      <w:bookmarkEnd w:id="51"/>
    </w:p>
    <w:p w14:paraId="59DB4F1B" w14:textId="5F6ADC28" w:rsidR="003645EB" w:rsidRPr="003645EB" w:rsidRDefault="003645EB" w:rsidP="003645EB">
      <w:r>
        <w:rPr>
          <w:rFonts w:hint="eastAsia"/>
        </w:rPr>
        <w:t>项目</w:t>
      </w:r>
      <w:r>
        <w:t>采用</w:t>
      </w:r>
      <w:r>
        <w:t>Maven</w:t>
      </w:r>
      <w:r>
        <w:rPr>
          <w:rFonts w:hint="eastAsia"/>
        </w:rPr>
        <w:t>标准</w:t>
      </w:r>
      <w:r>
        <w:t>WEB</w:t>
      </w:r>
      <w:r>
        <w:t>项目构建目录结构，如下图所示</w:t>
      </w:r>
    </w:p>
    <w:tbl>
      <w:tblPr>
        <w:tblStyle w:val="a4"/>
        <w:tblW w:w="0" w:type="auto"/>
        <w:tblInd w:w="-34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446"/>
        <w:gridCol w:w="2034"/>
        <w:gridCol w:w="2763"/>
      </w:tblGrid>
      <w:tr w:rsidR="003645EB" w14:paraId="79BDB45D" w14:textId="77777777" w:rsidTr="00D53FA9">
        <w:trPr>
          <w:trHeight w:val="221"/>
        </w:trPr>
        <w:tc>
          <w:tcPr>
            <w:tcW w:w="4446" w:type="dxa"/>
            <w:vMerge w:val="restart"/>
            <w:tcBorders>
              <w:right w:val="single" w:sz="4" w:space="0" w:color="auto"/>
            </w:tcBorders>
          </w:tcPr>
          <w:p w14:paraId="3ECBCD82" w14:textId="5FF34932" w:rsidR="003645EB" w:rsidRDefault="003645EB" w:rsidP="00021A92">
            <w:pPr>
              <w:pStyle w:val="a3"/>
              <w:jc w:val="both"/>
            </w:pPr>
            <w:r>
              <w:rPr>
                <w:noProof/>
                <w:lang w:bidi="ml-IN"/>
              </w:rPr>
              <w:drawing>
                <wp:inline distT="0" distB="0" distL="0" distR="0" wp14:anchorId="134BE40D" wp14:editId="20A0E279">
                  <wp:extent cx="2684679" cy="2340404"/>
                  <wp:effectExtent l="0" t="0" r="1905" b="3175"/>
                  <wp:docPr id="298" name="Picture 2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8" name="2015-01-12_170752.png"/>
                          <pic:cNvPicPr/>
                        </pic:nvPicPr>
                        <pic:blipFill>
                          <a:blip r:embed="rId53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92772" cy="23474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63888C" w14:textId="49059B82" w:rsidR="003645EB" w:rsidRPr="003645EB" w:rsidRDefault="003645EB" w:rsidP="00021A92">
            <w:pPr>
              <w:pStyle w:val="a3"/>
              <w:jc w:val="both"/>
              <w:rPr>
                <w:sz w:val="22"/>
              </w:rPr>
            </w:pPr>
            <w:r>
              <w:rPr>
                <w:sz w:val="22"/>
              </w:rPr>
              <w:t>eorder</w:t>
            </w:r>
          </w:p>
        </w:tc>
        <w:tc>
          <w:tcPr>
            <w:tcW w:w="2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97CDC4" w14:textId="18C32B5F" w:rsidR="003645EB" w:rsidRPr="003645EB" w:rsidRDefault="003645EB" w:rsidP="00021A92">
            <w:pPr>
              <w:pStyle w:val="a3"/>
              <w:jc w:val="both"/>
              <w:rPr>
                <w:sz w:val="22"/>
              </w:rPr>
            </w:pPr>
            <w:r w:rsidRPr="003645EB">
              <w:rPr>
                <w:rFonts w:hint="eastAsia"/>
                <w:sz w:val="22"/>
              </w:rPr>
              <w:t>项目</w:t>
            </w:r>
            <w:r w:rsidRPr="003645EB">
              <w:rPr>
                <w:sz w:val="22"/>
              </w:rPr>
              <w:t>根目录</w:t>
            </w:r>
          </w:p>
        </w:tc>
      </w:tr>
      <w:tr w:rsidR="003645EB" w14:paraId="0D286822" w14:textId="77777777" w:rsidTr="00D53FA9">
        <w:trPr>
          <w:trHeight w:val="212"/>
        </w:trPr>
        <w:tc>
          <w:tcPr>
            <w:tcW w:w="4446" w:type="dxa"/>
            <w:vMerge/>
            <w:tcBorders>
              <w:right w:val="single" w:sz="4" w:space="0" w:color="auto"/>
            </w:tcBorders>
          </w:tcPr>
          <w:p w14:paraId="1F06022A" w14:textId="77777777" w:rsidR="003645EB" w:rsidRDefault="003645EB" w:rsidP="00021A92">
            <w:pPr>
              <w:pStyle w:val="a3"/>
              <w:jc w:val="both"/>
              <w:rPr>
                <w:noProof/>
              </w:rPr>
            </w:pPr>
          </w:p>
        </w:tc>
        <w:tc>
          <w:tcPr>
            <w:tcW w:w="20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AC07EC" w14:textId="6EDFBB9E" w:rsidR="003645EB" w:rsidRPr="003645EB" w:rsidRDefault="003645EB" w:rsidP="00021A92">
            <w:pPr>
              <w:pStyle w:val="a3"/>
              <w:jc w:val="both"/>
              <w:rPr>
                <w:sz w:val="22"/>
              </w:rPr>
            </w:pPr>
            <w:r>
              <w:rPr>
                <w:rFonts w:hint="eastAsia"/>
                <w:sz w:val="22"/>
              </w:rPr>
              <w:t>.settings</w:t>
            </w:r>
          </w:p>
        </w:tc>
        <w:tc>
          <w:tcPr>
            <w:tcW w:w="2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8DC0C0" w14:textId="0F7A1CB5" w:rsidR="003645EB" w:rsidRPr="003645EB" w:rsidRDefault="003645EB" w:rsidP="00021A92">
            <w:pPr>
              <w:pStyle w:val="a3"/>
              <w:jc w:val="both"/>
              <w:rPr>
                <w:sz w:val="22"/>
              </w:rPr>
            </w:pPr>
            <w:r w:rsidRPr="003645EB">
              <w:rPr>
                <w:sz w:val="22"/>
              </w:rPr>
              <w:t>Eclipse</w:t>
            </w:r>
            <w:r w:rsidRPr="003645EB">
              <w:rPr>
                <w:rFonts w:hint="eastAsia"/>
                <w:sz w:val="22"/>
              </w:rPr>
              <w:t>工程</w:t>
            </w:r>
            <w:r w:rsidRPr="003645EB">
              <w:rPr>
                <w:sz w:val="22"/>
              </w:rPr>
              <w:t>配置目录</w:t>
            </w:r>
          </w:p>
        </w:tc>
      </w:tr>
      <w:tr w:rsidR="003645EB" w14:paraId="7815C8A9" w14:textId="77777777" w:rsidTr="00D53FA9">
        <w:trPr>
          <w:trHeight w:val="212"/>
        </w:trPr>
        <w:tc>
          <w:tcPr>
            <w:tcW w:w="4446" w:type="dxa"/>
            <w:vMerge/>
            <w:tcBorders>
              <w:right w:val="single" w:sz="4" w:space="0" w:color="auto"/>
            </w:tcBorders>
          </w:tcPr>
          <w:p w14:paraId="622FA6C8" w14:textId="77777777" w:rsidR="003645EB" w:rsidRDefault="003645EB" w:rsidP="00021A92">
            <w:pPr>
              <w:pStyle w:val="a3"/>
              <w:jc w:val="both"/>
              <w:rPr>
                <w:noProof/>
              </w:rPr>
            </w:pPr>
          </w:p>
        </w:tc>
        <w:tc>
          <w:tcPr>
            <w:tcW w:w="20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3B7C85" w14:textId="182D8D3E" w:rsidR="003645EB" w:rsidRPr="003645EB" w:rsidRDefault="003645EB" w:rsidP="00021A92">
            <w:pPr>
              <w:pStyle w:val="a3"/>
              <w:jc w:val="both"/>
              <w:rPr>
                <w:sz w:val="22"/>
              </w:rPr>
            </w:pPr>
            <w:r>
              <w:rPr>
                <w:sz w:val="22"/>
              </w:rPr>
              <w:t>src</w:t>
            </w:r>
          </w:p>
        </w:tc>
        <w:tc>
          <w:tcPr>
            <w:tcW w:w="2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1E3CF8" w14:textId="652FB7D3" w:rsidR="003645EB" w:rsidRPr="003645EB" w:rsidRDefault="003645EB" w:rsidP="00021A92">
            <w:pPr>
              <w:pStyle w:val="a3"/>
              <w:jc w:val="both"/>
              <w:rPr>
                <w:sz w:val="22"/>
              </w:rPr>
            </w:pPr>
            <w:r>
              <w:rPr>
                <w:rFonts w:hint="eastAsia"/>
                <w:sz w:val="22"/>
              </w:rPr>
              <w:t>源代码</w:t>
            </w:r>
            <w:r>
              <w:rPr>
                <w:sz w:val="22"/>
              </w:rPr>
              <w:t>目录</w:t>
            </w:r>
          </w:p>
        </w:tc>
      </w:tr>
      <w:tr w:rsidR="003645EB" w14:paraId="0F227F8C" w14:textId="77777777" w:rsidTr="00D53FA9">
        <w:trPr>
          <w:trHeight w:val="212"/>
        </w:trPr>
        <w:tc>
          <w:tcPr>
            <w:tcW w:w="4446" w:type="dxa"/>
            <w:vMerge/>
            <w:tcBorders>
              <w:right w:val="single" w:sz="4" w:space="0" w:color="auto"/>
            </w:tcBorders>
          </w:tcPr>
          <w:p w14:paraId="76C0020A" w14:textId="77777777" w:rsidR="003645EB" w:rsidRDefault="003645EB" w:rsidP="00021A92">
            <w:pPr>
              <w:pStyle w:val="a3"/>
              <w:jc w:val="both"/>
              <w:rPr>
                <w:noProof/>
              </w:rPr>
            </w:pPr>
          </w:p>
        </w:tc>
        <w:tc>
          <w:tcPr>
            <w:tcW w:w="20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3201AB" w14:textId="1AF950AE" w:rsidR="003645EB" w:rsidRPr="003645EB" w:rsidRDefault="003645EB" w:rsidP="00021A92">
            <w:pPr>
              <w:pStyle w:val="a3"/>
              <w:jc w:val="both"/>
              <w:rPr>
                <w:sz w:val="22"/>
              </w:rPr>
            </w:pPr>
            <w:r>
              <w:rPr>
                <w:sz w:val="22"/>
              </w:rPr>
              <w:t xml:space="preserve">    main</w:t>
            </w:r>
          </w:p>
        </w:tc>
        <w:tc>
          <w:tcPr>
            <w:tcW w:w="2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1B2335" w14:textId="7A5D25BB" w:rsidR="003645EB" w:rsidRPr="003645EB" w:rsidRDefault="003645EB" w:rsidP="00021A92">
            <w:pPr>
              <w:pStyle w:val="a3"/>
              <w:jc w:val="both"/>
              <w:rPr>
                <w:sz w:val="22"/>
              </w:rPr>
            </w:pPr>
            <w:r>
              <w:rPr>
                <w:rFonts w:hint="eastAsia"/>
                <w:sz w:val="22"/>
              </w:rPr>
              <w:t>工程源代码</w:t>
            </w:r>
            <w:r>
              <w:rPr>
                <w:sz w:val="22"/>
              </w:rPr>
              <w:t>目录</w:t>
            </w:r>
          </w:p>
        </w:tc>
      </w:tr>
      <w:tr w:rsidR="003645EB" w14:paraId="0121DF2E" w14:textId="77777777" w:rsidTr="00D53FA9">
        <w:trPr>
          <w:trHeight w:val="212"/>
        </w:trPr>
        <w:tc>
          <w:tcPr>
            <w:tcW w:w="4446" w:type="dxa"/>
            <w:vMerge/>
            <w:tcBorders>
              <w:right w:val="single" w:sz="4" w:space="0" w:color="auto"/>
            </w:tcBorders>
          </w:tcPr>
          <w:p w14:paraId="3983E8CA" w14:textId="77777777" w:rsidR="003645EB" w:rsidRDefault="003645EB" w:rsidP="00021A92">
            <w:pPr>
              <w:pStyle w:val="a3"/>
              <w:jc w:val="both"/>
              <w:rPr>
                <w:noProof/>
              </w:rPr>
            </w:pPr>
          </w:p>
        </w:tc>
        <w:tc>
          <w:tcPr>
            <w:tcW w:w="20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0CF6ED" w14:textId="421A67C9" w:rsidR="003645EB" w:rsidRPr="003645EB" w:rsidRDefault="003645EB" w:rsidP="00021A92">
            <w:pPr>
              <w:pStyle w:val="a3"/>
              <w:jc w:val="both"/>
              <w:rPr>
                <w:sz w:val="22"/>
              </w:rPr>
            </w:pPr>
            <w:r>
              <w:rPr>
                <w:sz w:val="22"/>
              </w:rPr>
              <w:t xml:space="preserve">        java</w:t>
            </w:r>
          </w:p>
        </w:tc>
        <w:tc>
          <w:tcPr>
            <w:tcW w:w="2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865970" w14:textId="2C8C2853" w:rsidR="003645EB" w:rsidRPr="003645EB" w:rsidRDefault="003645EB" w:rsidP="00021A92">
            <w:pPr>
              <w:pStyle w:val="a3"/>
              <w:jc w:val="both"/>
              <w:rPr>
                <w:sz w:val="22"/>
              </w:rPr>
            </w:pPr>
            <w:r>
              <w:rPr>
                <w:sz w:val="22"/>
              </w:rPr>
              <w:t>Java</w:t>
            </w:r>
            <w:r>
              <w:rPr>
                <w:sz w:val="22"/>
              </w:rPr>
              <w:t>源文件目录</w:t>
            </w:r>
          </w:p>
        </w:tc>
      </w:tr>
      <w:tr w:rsidR="003645EB" w14:paraId="0D9BC2D8" w14:textId="77777777" w:rsidTr="00D53FA9">
        <w:trPr>
          <w:trHeight w:val="212"/>
        </w:trPr>
        <w:tc>
          <w:tcPr>
            <w:tcW w:w="4446" w:type="dxa"/>
            <w:vMerge/>
            <w:tcBorders>
              <w:right w:val="single" w:sz="4" w:space="0" w:color="auto"/>
            </w:tcBorders>
          </w:tcPr>
          <w:p w14:paraId="0B7B91C0" w14:textId="77777777" w:rsidR="003645EB" w:rsidRDefault="003645EB" w:rsidP="00021A92">
            <w:pPr>
              <w:pStyle w:val="a3"/>
              <w:jc w:val="both"/>
              <w:rPr>
                <w:noProof/>
              </w:rPr>
            </w:pPr>
          </w:p>
        </w:tc>
        <w:tc>
          <w:tcPr>
            <w:tcW w:w="20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2B3113" w14:textId="28414129" w:rsidR="003645EB" w:rsidRPr="003645EB" w:rsidRDefault="003645EB" w:rsidP="00021A92">
            <w:pPr>
              <w:pStyle w:val="a3"/>
              <w:jc w:val="both"/>
              <w:rPr>
                <w:sz w:val="22"/>
              </w:rPr>
            </w:pPr>
            <w:r>
              <w:rPr>
                <w:sz w:val="22"/>
              </w:rPr>
              <w:t xml:space="preserve">        resources</w:t>
            </w:r>
          </w:p>
        </w:tc>
        <w:tc>
          <w:tcPr>
            <w:tcW w:w="2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932268" w14:textId="494E309F" w:rsidR="003645EB" w:rsidRPr="003645EB" w:rsidRDefault="003645EB" w:rsidP="00021A92">
            <w:pPr>
              <w:pStyle w:val="a3"/>
              <w:jc w:val="both"/>
              <w:rPr>
                <w:sz w:val="22"/>
              </w:rPr>
            </w:pPr>
            <w:r>
              <w:rPr>
                <w:rFonts w:hint="eastAsia"/>
                <w:sz w:val="22"/>
              </w:rPr>
              <w:t>配置</w:t>
            </w:r>
            <w:r>
              <w:rPr>
                <w:sz w:val="22"/>
              </w:rPr>
              <w:t>文件目录</w:t>
            </w:r>
          </w:p>
        </w:tc>
      </w:tr>
      <w:tr w:rsidR="003645EB" w14:paraId="074F095C" w14:textId="77777777" w:rsidTr="00D53FA9">
        <w:trPr>
          <w:trHeight w:val="212"/>
        </w:trPr>
        <w:tc>
          <w:tcPr>
            <w:tcW w:w="4446" w:type="dxa"/>
            <w:vMerge/>
            <w:tcBorders>
              <w:right w:val="single" w:sz="4" w:space="0" w:color="auto"/>
            </w:tcBorders>
          </w:tcPr>
          <w:p w14:paraId="2B8E8624" w14:textId="77777777" w:rsidR="003645EB" w:rsidRDefault="003645EB" w:rsidP="00021A92">
            <w:pPr>
              <w:pStyle w:val="a3"/>
              <w:jc w:val="both"/>
              <w:rPr>
                <w:noProof/>
              </w:rPr>
            </w:pPr>
          </w:p>
        </w:tc>
        <w:tc>
          <w:tcPr>
            <w:tcW w:w="20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C32FB2" w14:textId="0924DA21" w:rsidR="003645EB" w:rsidRPr="003645EB" w:rsidRDefault="003645EB" w:rsidP="00021A92">
            <w:pPr>
              <w:pStyle w:val="a3"/>
              <w:jc w:val="both"/>
              <w:rPr>
                <w:sz w:val="22"/>
              </w:rPr>
            </w:pPr>
            <w:r>
              <w:rPr>
                <w:sz w:val="22"/>
              </w:rPr>
              <w:t xml:space="preserve">        webapp</w:t>
            </w:r>
          </w:p>
        </w:tc>
        <w:tc>
          <w:tcPr>
            <w:tcW w:w="2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BCCE9D" w14:textId="2565D733" w:rsidR="003645EB" w:rsidRPr="003645EB" w:rsidRDefault="003645EB" w:rsidP="00021A92">
            <w:pPr>
              <w:pStyle w:val="a3"/>
              <w:jc w:val="both"/>
              <w:rPr>
                <w:sz w:val="22"/>
              </w:rPr>
            </w:pPr>
            <w:r>
              <w:rPr>
                <w:sz w:val="22"/>
              </w:rPr>
              <w:t>WEB</w:t>
            </w:r>
            <w:r>
              <w:rPr>
                <w:sz w:val="22"/>
              </w:rPr>
              <w:t>端</w:t>
            </w:r>
            <w:r>
              <w:rPr>
                <w:rFonts w:hint="eastAsia"/>
                <w:sz w:val="22"/>
              </w:rPr>
              <w:t>源代码</w:t>
            </w:r>
            <w:r>
              <w:rPr>
                <w:sz w:val="22"/>
              </w:rPr>
              <w:t>目录</w:t>
            </w:r>
          </w:p>
        </w:tc>
      </w:tr>
      <w:tr w:rsidR="003645EB" w14:paraId="049FFAD6" w14:textId="77777777" w:rsidTr="00D53FA9">
        <w:trPr>
          <w:trHeight w:val="212"/>
        </w:trPr>
        <w:tc>
          <w:tcPr>
            <w:tcW w:w="4446" w:type="dxa"/>
            <w:vMerge/>
            <w:tcBorders>
              <w:right w:val="single" w:sz="4" w:space="0" w:color="auto"/>
            </w:tcBorders>
          </w:tcPr>
          <w:p w14:paraId="7E26BF9C" w14:textId="77777777" w:rsidR="003645EB" w:rsidRDefault="003645EB" w:rsidP="00021A92">
            <w:pPr>
              <w:pStyle w:val="a3"/>
              <w:jc w:val="both"/>
              <w:rPr>
                <w:noProof/>
              </w:rPr>
            </w:pPr>
          </w:p>
        </w:tc>
        <w:tc>
          <w:tcPr>
            <w:tcW w:w="20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10F587" w14:textId="4588736C" w:rsidR="003645EB" w:rsidRPr="003645EB" w:rsidRDefault="003645EB" w:rsidP="00021A92">
            <w:pPr>
              <w:pStyle w:val="a3"/>
              <w:jc w:val="both"/>
              <w:rPr>
                <w:sz w:val="22"/>
              </w:rPr>
            </w:pPr>
            <w:r>
              <w:rPr>
                <w:sz w:val="22"/>
              </w:rPr>
              <w:t xml:space="preserve">            META-INF</w:t>
            </w:r>
          </w:p>
        </w:tc>
        <w:tc>
          <w:tcPr>
            <w:tcW w:w="2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91BA2C" w14:textId="49939A4A" w:rsidR="003645EB" w:rsidRPr="003645EB" w:rsidRDefault="003645EB" w:rsidP="00021A92">
            <w:pPr>
              <w:pStyle w:val="a3"/>
              <w:jc w:val="both"/>
              <w:rPr>
                <w:sz w:val="22"/>
              </w:rPr>
            </w:pPr>
            <w:r>
              <w:rPr>
                <w:rFonts w:hint="eastAsia"/>
                <w:sz w:val="22"/>
              </w:rPr>
              <w:t>原</w:t>
            </w:r>
            <w:r>
              <w:rPr>
                <w:sz w:val="22"/>
              </w:rPr>
              <w:t>数据文件目录</w:t>
            </w:r>
          </w:p>
        </w:tc>
      </w:tr>
      <w:tr w:rsidR="003645EB" w14:paraId="6F6D8E63" w14:textId="77777777" w:rsidTr="00D53FA9">
        <w:trPr>
          <w:trHeight w:val="212"/>
        </w:trPr>
        <w:tc>
          <w:tcPr>
            <w:tcW w:w="4446" w:type="dxa"/>
            <w:vMerge/>
            <w:tcBorders>
              <w:right w:val="single" w:sz="4" w:space="0" w:color="auto"/>
            </w:tcBorders>
          </w:tcPr>
          <w:p w14:paraId="086696D9" w14:textId="77777777" w:rsidR="003645EB" w:rsidRDefault="003645EB" w:rsidP="00021A92">
            <w:pPr>
              <w:pStyle w:val="a3"/>
              <w:jc w:val="both"/>
              <w:rPr>
                <w:noProof/>
              </w:rPr>
            </w:pPr>
          </w:p>
        </w:tc>
        <w:tc>
          <w:tcPr>
            <w:tcW w:w="20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B20A5D" w14:textId="1EC0CEA7" w:rsidR="003645EB" w:rsidRPr="003645EB" w:rsidRDefault="003645EB" w:rsidP="00021A92">
            <w:pPr>
              <w:pStyle w:val="a3"/>
              <w:jc w:val="both"/>
              <w:rPr>
                <w:sz w:val="22"/>
              </w:rPr>
            </w:pPr>
            <w:r>
              <w:rPr>
                <w:sz w:val="22"/>
              </w:rPr>
              <w:t xml:space="preserve">            pages</w:t>
            </w:r>
          </w:p>
        </w:tc>
        <w:tc>
          <w:tcPr>
            <w:tcW w:w="2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B5B1A9" w14:textId="11D9A646" w:rsidR="003645EB" w:rsidRPr="003645EB" w:rsidRDefault="003645EB" w:rsidP="00021A92">
            <w:pPr>
              <w:pStyle w:val="a3"/>
              <w:jc w:val="both"/>
              <w:rPr>
                <w:sz w:val="22"/>
              </w:rPr>
            </w:pPr>
            <w:r>
              <w:rPr>
                <w:rFonts w:hint="eastAsia"/>
                <w:sz w:val="22"/>
              </w:rPr>
              <w:t>页面</w:t>
            </w:r>
            <w:r>
              <w:rPr>
                <w:sz w:val="22"/>
              </w:rPr>
              <w:t>文件目录</w:t>
            </w:r>
          </w:p>
        </w:tc>
      </w:tr>
      <w:tr w:rsidR="003645EB" w14:paraId="1176A531" w14:textId="77777777" w:rsidTr="00D53FA9">
        <w:trPr>
          <w:trHeight w:val="212"/>
        </w:trPr>
        <w:tc>
          <w:tcPr>
            <w:tcW w:w="4446" w:type="dxa"/>
            <w:vMerge/>
            <w:tcBorders>
              <w:right w:val="single" w:sz="4" w:space="0" w:color="auto"/>
            </w:tcBorders>
          </w:tcPr>
          <w:p w14:paraId="58FC5EAE" w14:textId="77777777" w:rsidR="003645EB" w:rsidRDefault="003645EB" w:rsidP="00021A92">
            <w:pPr>
              <w:pStyle w:val="a3"/>
              <w:jc w:val="both"/>
              <w:rPr>
                <w:noProof/>
              </w:rPr>
            </w:pPr>
          </w:p>
        </w:tc>
        <w:tc>
          <w:tcPr>
            <w:tcW w:w="20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5D453C" w14:textId="65C49D08" w:rsidR="003645EB" w:rsidRPr="003645EB" w:rsidRDefault="003645EB" w:rsidP="00021A92">
            <w:pPr>
              <w:pStyle w:val="a3"/>
              <w:jc w:val="both"/>
              <w:rPr>
                <w:sz w:val="22"/>
              </w:rPr>
            </w:pPr>
            <w:r>
              <w:rPr>
                <w:sz w:val="22"/>
              </w:rPr>
              <w:t xml:space="preserve">            resources</w:t>
            </w:r>
          </w:p>
        </w:tc>
        <w:tc>
          <w:tcPr>
            <w:tcW w:w="2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C916A5" w14:textId="47FFE3B8" w:rsidR="003645EB" w:rsidRPr="003645EB" w:rsidRDefault="003645EB" w:rsidP="00021A92">
            <w:pPr>
              <w:pStyle w:val="a3"/>
              <w:jc w:val="both"/>
              <w:rPr>
                <w:sz w:val="22"/>
              </w:rPr>
            </w:pPr>
            <w:r>
              <w:rPr>
                <w:rFonts w:hint="eastAsia"/>
                <w:sz w:val="22"/>
              </w:rPr>
              <w:t>图片</w:t>
            </w:r>
            <w:r>
              <w:rPr>
                <w:sz w:val="22"/>
              </w:rPr>
              <w:t>，</w:t>
            </w:r>
            <w:r>
              <w:rPr>
                <w:sz w:val="22"/>
              </w:rPr>
              <w:t>JS</w:t>
            </w:r>
            <w:r>
              <w:rPr>
                <w:sz w:val="22"/>
              </w:rPr>
              <w:t>和</w:t>
            </w:r>
            <w:r>
              <w:rPr>
                <w:sz w:val="22"/>
              </w:rPr>
              <w:t>CSS</w:t>
            </w:r>
            <w:r>
              <w:rPr>
                <w:sz w:val="22"/>
              </w:rPr>
              <w:t>文件目录</w:t>
            </w:r>
          </w:p>
        </w:tc>
      </w:tr>
      <w:tr w:rsidR="003645EB" w14:paraId="2D6F7906" w14:textId="77777777" w:rsidTr="00D53FA9">
        <w:trPr>
          <w:trHeight w:val="212"/>
        </w:trPr>
        <w:tc>
          <w:tcPr>
            <w:tcW w:w="4446" w:type="dxa"/>
            <w:vMerge/>
            <w:tcBorders>
              <w:right w:val="single" w:sz="4" w:space="0" w:color="auto"/>
            </w:tcBorders>
          </w:tcPr>
          <w:p w14:paraId="0FABF5D6" w14:textId="77777777" w:rsidR="003645EB" w:rsidRDefault="003645EB" w:rsidP="00021A92">
            <w:pPr>
              <w:pStyle w:val="a3"/>
              <w:jc w:val="both"/>
              <w:rPr>
                <w:noProof/>
              </w:rPr>
            </w:pPr>
          </w:p>
        </w:tc>
        <w:tc>
          <w:tcPr>
            <w:tcW w:w="20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49CE71" w14:textId="42C916DF" w:rsidR="003645EB" w:rsidRPr="003645EB" w:rsidRDefault="003645EB" w:rsidP="00021A92">
            <w:pPr>
              <w:pStyle w:val="a3"/>
              <w:jc w:val="both"/>
              <w:rPr>
                <w:sz w:val="22"/>
              </w:rPr>
            </w:pPr>
            <w:r>
              <w:rPr>
                <w:sz w:val="22"/>
              </w:rPr>
              <w:t xml:space="preserve">            WEB-INF</w:t>
            </w:r>
          </w:p>
        </w:tc>
        <w:tc>
          <w:tcPr>
            <w:tcW w:w="2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02CC96" w14:textId="7EEE2873" w:rsidR="003645EB" w:rsidRPr="003645EB" w:rsidRDefault="003645EB" w:rsidP="00021A92">
            <w:pPr>
              <w:pStyle w:val="a3"/>
              <w:jc w:val="both"/>
              <w:rPr>
                <w:sz w:val="22"/>
              </w:rPr>
            </w:pPr>
            <w:r>
              <w:rPr>
                <w:sz w:val="22"/>
              </w:rPr>
              <w:t>WEB</w:t>
            </w:r>
            <w:r>
              <w:rPr>
                <w:sz w:val="22"/>
              </w:rPr>
              <w:t>配置文件目录</w:t>
            </w:r>
          </w:p>
        </w:tc>
      </w:tr>
      <w:tr w:rsidR="003645EB" w14:paraId="59C02CC8" w14:textId="77777777" w:rsidTr="00D53FA9">
        <w:trPr>
          <w:trHeight w:val="212"/>
        </w:trPr>
        <w:tc>
          <w:tcPr>
            <w:tcW w:w="4446" w:type="dxa"/>
            <w:vMerge/>
            <w:tcBorders>
              <w:right w:val="single" w:sz="4" w:space="0" w:color="auto"/>
            </w:tcBorders>
          </w:tcPr>
          <w:p w14:paraId="2882AF8D" w14:textId="77777777" w:rsidR="003645EB" w:rsidRDefault="003645EB" w:rsidP="00021A92">
            <w:pPr>
              <w:pStyle w:val="a3"/>
              <w:jc w:val="both"/>
              <w:rPr>
                <w:noProof/>
              </w:rPr>
            </w:pPr>
          </w:p>
        </w:tc>
        <w:tc>
          <w:tcPr>
            <w:tcW w:w="20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AD350D" w14:textId="2BC2F03D" w:rsidR="003645EB" w:rsidRPr="003645EB" w:rsidRDefault="003645EB" w:rsidP="00021A92">
            <w:pPr>
              <w:pStyle w:val="a3"/>
              <w:jc w:val="both"/>
              <w:rPr>
                <w:sz w:val="22"/>
              </w:rPr>
            </w:pPr>
            <w:r>
              <w:rPr>
                <w:sz w:val="22"/>
              </w:rPr>
              <w:t xml:space="preserve">    test</w:t>
            </w:r>
          </w:p>
        </w:tc>
        <w:tc>
          <w:tcPr>
            <w:tcW w:w="2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957BEE" w14:textId="3A05560F" w:rsidR="003645EB" w:rsidRPr="003645EB" w:rsidRDefault="003645EB" w:rsidP="00021A92">
            <w:pPr>
              <w:pStyle w:val="a3"/>
              <w:jc w:val="both"/>
              <w:rPr>
                <w:sz w:val="22"/>
              </w:rPr>
            </w:pPr>
            <w:r>
              <w:rPr>
                <w:rFonts w:hint="eastAsia"/>
                <w:sz w:val="22"/>
              </w:rPr>
              <w:t>测试</w:t>
            </w:r>
            <w:r>
              <w:rPr>
                <w:sz w:val="22"/>
              </w:rPr>
              <w:t>源代码</w:t>
            </w:r>
            <w:r>
              <w:rPr>
                <w:rFonts w:hint="eastAsia"/>
                <w:sz w:val="22"/>
              </w:rPr>
              <w:t>目录</w:t>
            </w:r>
          </w:p>
        </w:tc>
      </w:tr>
      <w:tr w:rsidR="003645EB" w14:paraId="048A2278" w14:textId="77777777" w:rsidTr="00D53FA9">
        <w:trPr>
          <w:trHeight w:val="212"/>
        </w:trPr>
        <w:tc>
          <w:tcPr>
            <w:tcW w:w="4446" w:type="dxa"/>
            <w:vMerge/>
            <w:tcBorders>
              <w:right w:val="single" w:sz="4" w:space="0" w:color="auto"/>
            </w:tcBorders>
          </w:tcPr>
          <w:p w14:paraId="3C82CDE5" w14:textId="77777777" w:rsidR="003645EB" w:rsidRDefault="003645EB" w:rsidP="00021A92">
            <w:pPr>
              <w:pStyle w:val="a3"/>
              <w:jc w:val="both"/>
              <w:rPr>
                <w:noProof/>
              </w:rPr>
            </w:pPr>
          </w:p>
        </w:tc>
        <w:tc>
          <w:tcPr>
            <w:tcW w:w="20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F82752" w14:textId="70871618" w:rsidR="003645EB" w:rsidRPr="003645EB" w:rsidRDefault="003645EB" w:rsidP="00021A92">
            <w:pPr>
              <w:pStyle w:val="a3"/>
              <w:jc w:val="both"/>
              <w:rPr>
                <w:sz w:val="22"/>
              </w:rPr>
            </w:pPr>
            <w:r>
              <w:rPr>
                <w:sz w:val="22"/>
              </w:rPr>
              <w:t xml:space="preserve">        java</w:t>
            </w:r>
          </w:p>
        </w:tc>
        <w:tc>
          <w:tcPr>
            <w:tcW w:w="2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21B0D9" w14:textId="6257589B" w:rsidR="003645EB" w:rsidRPr="003645EB" w:rsidRDefault="003645EB" w:rsidP="00021A92">
            <w:pPr>
              <w:pStyle w:val="a3"/>
              <w:jc w:val="both"/>
              <w:rPr>
                <w:sz w:val="22"/>
              </w:rPr>
            </w:pPr>
            <w:proofErr w:type="gramStart"/>
            <w:r>
              <w:rPr>
                <w:rFonts w:hint="eastAsia"/>
                <w:sz w:val="22"/>
              </w:rPr>
              <w:t>测</w:t>
            </w:r>
            <w:r>
              <w:rPr>
                <w:sz w:val="22"/>
              </w:rPr>
              <w:t>是</w:t>
            </w:r>
            <w:proofErr w:type="gramEnd"/>
            <w:r>
              <w:rPr>
                <w:sz w:val="22"/>
              </w:rPr>
              <w:t>Java</w:t>
            </w:r>
            <w:r>
              <w:rPr>
                <w:rFonts w:hint="eastAsia"/>
                <w:sz w:val="22"/>
              </w:rPr>
              <w:t>源文件</w:t>
            </w:r>
            <w:r>
              <w:rPr>
                <w:sz w:val="22"/>
              </w:rPr>
              <w:t>目录</w:t>
            </w:r>
          </w:p>
        </w:tc>
      </w:tr>
    </w:tbl>
    <w:p w14:paraId="10F18867" w14:textId="0AEEABB9" w:rsidR="00021A92" w:rsidRPr="00021A92" w:rsidRDefault="00021A92" w:rsidP="00021A92">
      <w:pPr>
        <w:pStyle w:val="a3"/>
        <w:jc w:val="both"/>
      </w:pPr>
    </w:p>
    <w:p w14:paraId="2717B982" w14:textId="53372407" w:rsidR="00C378D4" w:rsidRDefault="000E2307" w:rsidP="000E2307">
      <w:pPr>
        <w:pStyle w:val="2"/>
      </w:pPr>
      <w:bookmarkStart w:id="52" w:name="_Toc416640905"/>
      <w:r>
        <w:rPr>
          <w:rFonts w:hint="eastAsia"/>
        </w:rPr>
        <w:t>移动</w:t>
      </w:r>
      <w:r>
        <w:t>点菜</w:t>
      </w:r>
      <w:r>
        <w:rPr>
          <w:rFonts w:hint="eastAsia"/>
        </w:rPr>
        <w:t>服务</w:t>
      </w:r>
      <w:r w:rsidR="008C15C6">
        <w:rPr>
          <w:rFonts w:hint="eastAsia"/>
        </w:rPr>
        <w:t>项目</w:t>
      </w:r>
      <w:r w:rsidR="005C2C10">
        <w:rPr>
          <w:rFonts w:hint="eastAsia"/>
        </w:rPr>
        <w:t>目录</w:t>
      </w:r>
      <w:r w:rsidR="005C2C10">
        <w:t>结构</w:t>
      </w:r>
      <w:bookmarkEnd w:id="52"/>
    </w:p>
    <w:tbl>
      <w:tblPr>
        <w:tblStyle w:val="a4"/>
        <w:tblW w:w="0" w:type="auto"/>
        <w:tblInd w:w="-34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446"/>
        <w:gridCol w:w="2034"/>
        <w:gridCol w:w="2763"/>
      </w:tblGrid>
      <w:tr w:rsidR="001E5229" w14:paraId="6B35CC42" w14:textId="77777777" w:rsidTr="00291A3E">
        <w:trPr>
          <w:trHeight w:val="221"/>
        </w:trPr>
        <w:tc>
          <w:tcPr>
            <w:tcW w:w="4446" w:type="dxa"/>
            <w:vMerge w:val="restart"/>
            <w:tcBorders>
              <w:right w:val="single" w:sz="4" w:space="0" w:color="auto"/>
            </w:tcBorders>
          </w:tcPr>
          <w:p w14:paraId="4769B766" w14:textId="46958336" w:rsidR="001E5229" w:rsidRDefault="001E5229" w:rsidP="00291A3E">
            <w:pPr>
              <w:pStyle w:val="a3"/>
              <w:jc w:val="both"/>
            </w:pPr>
            <w:r>
              <w:rPr>
                <w:noProof/>
                <w:lang w:bidi="ml-IN"/>
              </w:rPr>
              <w:drawing>
                <wp:inline distT="0" distB="0" distL="0" distR="0" wp14:anchorId="70D77DBD" wp14:editId="0DC2EB73">
                  <wp:extent cx="2390476" cy="2219048"/>
                  <wp:effectExtent l="0" t="0" r="0" b="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2015-01-27_183513.png"/>
                          <pic:cNvPicPr/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90476" cy="22190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AD8C5C" w14:textId="09CF60C4" w:rsidR="001E5229" w:rsidRPr="003645EB" w:rsidRDefault="001E5229" w:rsidP="00291A3E">
            <w:pPr>
              <w:pStyle w:val="a3"/>
              <w:jc w:val="both"/>
              <w:rPr>
                <w:sz w:val="22"/>
              </w:rPr>
            </w:pPr>
            <w:r>
              <w:rPr>
                <w:sz w:val="22"/>
              </w:rPr>
              <w:t>eorder-ws</w:t>
            </w:r>
          </w:p>
        </w:tc>
        <w:tc>
          <w:tcPr>
            <w:tcW w:w="2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EE8A20" w14:textId="77777777" w:rsidR="001E5229" w:rsidRPr="003645EB" w:rsidRDefault="001E5229" w:rsidP="00291A3E">
            <w:pPr>
              <w:pStyle w:val="a3"/>
              <w:jc w:val="both"/>
              <w:rPr>
                <w:sz w:val="22"/>
              </w:rPr>
            </w:pPr>
            <w:r w:rsidRPr="003645EB">
              <w:rPr>
                <w:rFonts w:hint="eastAsia"/>
                <w:sz w:val="22"/>
              </w:rPr>
              <w:t>项目</w:t>
            </w:r>
            <w:r w:rsidRPr="003645EB">
              <w:rPr>
                <w:sz w:val="22"/>
              </w:rPr>
              <w:t>根目录</w:t>
            </w:r>
          </w:p>
        </w:tc>
      </w:tr>
      <w:tr w:rsidR="001E5229" w14:paraId="172D4060" w14:textId="77777777" w:rsidTr="00291A3E">
        <w:trPr>
          <w:trHeight w:val="212"/>
        </w:trPr>
        <w:tc>
          <w:tcPr>
            <w:tcW w:w="4446" w:type="dxa"/>
            <w:vMerge/>
            <w:tcBorders>
              <w:right w:val="single" w:sz="4" w:space="0" w:color="auto"/>
            </w:tcBorders>
          </w:tcPr>
          <w:p w14:paraId="06B21C56" w14:textId="77777777" w:rsidR="001E5229" w:rsidRDefault="001E5229" w:rsidP="00291A3E">
            <w:pPr>
              <w:pStyle w:val="a3"/>
              <w:jc w:val="both"/>
              <w:rPr>
                <w:noProof/>
              </w:rPr>
            </w:pPr>
          </w:p>
        </w:tc>
        <w:tc>
          <w:tcPr>
            <w:tcW w:w="20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F5BF45" w14:textId="77777777" w:rsidR="001E5229" w:rsidRPr="003645EB" w:rsidRDefault="001E5229" w:rsidP="00291A3E">
            <w:pPr>
              <w:pStyle w:val="a3"/>
              <w:jc w:val="both"/>
              <w:rPr>
                <w:sz w:val="22"/>
              </w:rPr>
            </w:pPr>
            <w:r>
              <w:rPr>
                <w:sz w:val="22"/>
              </w:rPr>
              <w:t>src</w:t>
            </w:r>
          </w:p>
        </w:tc>
        <w:tc>
          <w:tcPr>
            <w:tcW w:w="2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B7A476" w14:textId="77777777" w:rsidR="001E5229" w:rsidRPr="003645EB" w:rsidRDefault="001E5229" w:rsidP="00291A3E">
            <w:pPr>
              <w:pStyle w:val="a3"/>
              <w:jc w:val="both"/>
              <w:rPr>
                <w:sz w:val="22"/>
              </w:rPr>
            </w:pPr>
            <w:r>
              <w:rPr>
                <w:rFonts w:hint="eastAsia"/>
                <w:sz w:val="22"/>
              </w:rPr>
              <w:t>源代码</w:t>
            </w:r>
            <w:r>
              <w:rPr>
                <w:sz w:val="22"/>
              </w:rPr>
              <w:t>目录</w:t>
            </w:r>
          </w:p>
        </w:tc>
      </w:tr>
      <w:tr w:rsidR="001E5229" w14:paraId="6EE6051B" w14:textId="77777777" w:rsidTr="00291A3E">
        <w:trPr>
          <w:trHeight w:val="212"/>
        </w:trPr>
        <w:tc>
          <w:tcPr>
            <w:tcW w:w="4446" w:type="dxa"/>
            <w:vMerge/>
            <w:tcBorders>
              <w:right w:val="single" w:sz="4" w:space="0" w:color="auto"/>
            </w:tcBorders>
          </w:tcPr>
          <w:p w14:paraId="3E0B5FDE" w14:textId="77777777" w:rsidR="001E5229" w:rsidRDefault="001E5229" w:rsidP="00291A3E">
            <w:pPr>
              <w:pStyle w:val="a3"/>
              <w:jc w:val="both"/>
              <w:rPr>
                <w:noProof/>
              </w:rPr>
            </w:pPr>
          </w:p>
        </w:tc>
        <w:tc>
          <w:tcPr>
            <w:tcW w:w="20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699BF1" w14:textId="77777777" w:rsidR="001E5229" w:rsidRPr="003645EB" w:rsidRDefault="001E5229" w:rsidP="00291A3E">
            <w:pPr>
              <w:pStyle w:val="a3"/>
              <w:jc w:val="both"/>
              <w:rPr>
                <w:sz w:val="22"/>
              </w:rPr>
            </w:pPr>
            <w:r>
              <w:rPr>
                <w:sz w:val="22"/>
              </w:rPr>
              <w:t xml:space="preserve">    main</w:t>
            </w:r>
          </w:p>
        </w:tc>
        <w:tc>
          <w:tcPr>
            <w:tcW w:w="2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9053A7" w14:textId="77777777" w:rsidR="001E5229" w:rsidRPr="003645EB" w:rsidRDefault="001E5229" w:rsidP="00291A3E">
            <w:pPr>
              <w:pStyle w:val="a3"/>
              <w:jc w:val="both"/>
              <w:rPr>
                <w:sz w:val="22"/>
              </w:rPr>
            </w:pPr>
            <w:r>
              <w:rPr>
                <w:rFonts w:hint="eastAsia"/>
                <w:sz w:val="22"/>
              </w:rPr>
              <w:t>工程源代码</w:t>
            </w:r>
            <w:r>
              <w:rPr>
                <w:sz w:val="22"/>
              </w:rPr>
              <w:t>目录</w:t>
            </w:r>
          </w:p>
        </w:tc>
      </w:tr>
      <w:tr w:rsidR="001E5229" w14:paraId="20D7A5CE" w14:textId="77777777" w:rsidTr="00291A3E">
        <w:trPr>
          <w:trHeight w:val="212"/>
        </w:trPr>
        <w:tc>
          <w:tcPr>
            <w:tcW w:w="4446" w:type="dxa"/>
            <w:vMerge/>
            <w:tcBorders>
              <w:right w:val="single" w:sz="4" w:space="0" w:color="auto"/>
            </w:tcBorders>
          </w:tcPr>
          <w:p w14:paraId="095EDC0A" w14:textId="77777777" w:rsidR="001E5229" w:rsidRDefault="001E5229" w:rsidP="00291A3E">
            <w:pPr>
              <w:pStyle w:val="a3"/>
              <w:jc w:val="both"/>
              <w:rPr>
                <w:noProof/>
              </w:rPr>
            </w:pPr>
          </w:p>
        </w:tc>
        <w:tc>
          <w:tcPr>
            <w:tcW w:w="20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2C2F98" w14:textId="77777777" w:rsidR="001E5229" w:rsidRPr="003645EB" w:rsidRDefault="001E5229" w:rsidP="00291A3E">
            <w:pPr>
              <w:pStyle w:val="a3"/>
              <w:jc w:val="both"/>
              <w:rPr>
                <w:sz w:val="22"/>
              </w:rPr>
            </w:pPr>
            <w:r>
              <w:rPr>
                <w:sz w:val="22"/>
              </w:rPr>
              <w:t xml:space="preserve">        java</w:t>
            </w:r>
          </w:p>
        </w:tc>
        <w:tc>
          <w:tcPr>
            <w:tcW w:w="2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2AAA65" w14:textId="77777777" w:rsidR="001E5229" w:rsidRPr="003645EB" w:rsidRDefault="001E5229" w:rsidP="00291A3E">
            <w:pPr>
              <w:pStyle w:val="a3"/>
              <w:jc w:val="both"/>
              <w:rPr>
                <w:sz w:val="22"/>
              </w:rPr>
            </w:pPr>
            <w:r>
              <w:rPr>
                <w:sz w:val="22"/>
              </w:rPr>
              <w:t>Java</w:t>
            </w:r>
            <w:r>
              <w:rPr>
                <w:sz w:val="22"/>
              </w:rPr>
              <w:t>源文件目录</w:t>
            </w:r>
          </w:p>
        </w:tc>
      </w:tr>
      <w:tr w:rsidR="001E5229" w14:paraId="07C9F3F7" w14:textId="77777777" w:rsidTr="00291A3E">
        <w:trPr>
          <w:trHeight w:val="212"/>
        </w:trPr>
        <w:tc>
          <w:tcPr>
            <w:tcW w:w="4446" w:type="dxa"/>
            <w:vMerge/>
            <w:tcBorders>
              <w:right w:val="single" w:sz="4" w:space="0" w:color="auto"/>
            </w:tcBorders>
          </w:tcPr>
          <w:p w14:paraId="0C00A3C2" w14:textId="77777777" w:rsidR="001E5229" w:rsidRDefault="001E5229" w:rsidP="00291A3E">
            <w:pPr>
              <w:pStyle w:val="a3"/>
              <w:jc w:val="both"/>
              <w:rPr>
                <w:noProof/>
              </w:rPr>
            </w:pPr>
          </w:p>
        </w:tc>
        <w:tc>
          <w:tcPr>
            <w:tcW w:w="20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970DBD" w14:textId="77777777" w:rsidR="001E5229" w:rsidRPr="003645EB" w:rsidRDefault="001E5229" w:rsidP="00291A3E">
            <w:pPr>
              <w:pStyle w:val="a3"/>
              <w:jc w:val="both"/>
              <w:rPr>
                <w:sz w:val="22"/>
              </w:rPr>
            </w:pPr>
            <w:r>
              <w:rPr>
                <w:sz w:val="22"/>
              </w:rPr>
              <w:t xml:space="preserve">        resources</w:t>
            </w:r>
          </w:p>
        </w:tc>
        <w:tc>
          <w:tcPr>
            <w:tcW w:w="2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F6D158" w14:textId="77777777" w:rsidR="001E5229" w:rsidRPr="003645EB" w:rsidRDefault="001E5229" w:rsidP="00291A3E">
            <w:pPr>
              <w:pStyle w:val="a3"/>
              <w:jc w:val="both"/>
              <w:rPr>
                <w:sz w:val="22"/>
              </w:rPr>
            </w:pPr>
            <w:r>
              <w:rPr>
                <w:rFonts w:hint="eastAsia"/>
                <w:sz w:val="22"/>
              </w:rPr>
              <w:t>配置</w:t>
            </w:r>
            <w:r>
              <w:rPr>
                <w:sz w:val="22"/>
              </w:rPr>
              <w:t>文件目录</w:t>
            </w:r>
          </w:p>
        </w:tc>
      </w:tr>
      <w:tr w:rsidR="001E5229" w14:paraId="6C041EAB" w14:textId="77777777" w:rsidTr="00291A3E">
        <w:trPr>
          <w:trHeight w:val="212"/>
        </w:trPr>
        <w:tc>
          <w:tcPr>
            <w:tcW w:w="4446" w:type="dxa"/>
            <w:vMerge/>
            <w:tcBorders>
              <w:right w:val="single" w:sz="4" w:space="0" w:color="auto"/>
            </w:tcBorders>
          </w:tcPr>
          <w:p w14:paraId="69A0F9C9" w14:textId="77777777" w:rsidR="001E5229" w:rsidRDefault="001E5229" w:rsidP="00291A3E">
            <w:pPr>
              <w:pStyle w:val="a3"/>
              <w:jc w:val="both"/>
              <w:rPr>
                <w:noProof/>
              </w:rPr>
            </w:pPr>
          </w:p>
        </w:tc>
        <w:tc>
          <w:tcPr>
            <w:tcW w:w="20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9B708E" w14:textId="77777777" w:rsidR="001E5229" w:rsidRPr="003645EB" w:rsidRDefault="001E5229" w:rsidP="00291A3E">
            <w:pPr>
              <w:pStyle w:val="a3"/>
              <w:jc w:val="both"/>
              <w:rPr>
                <w:sz w:val="22"/>
              </w:rPr>
            </w:pPr>
            <w:r>
              <w:rPr>
                <w:sz w:val="22"/>
              </w:rPr>
              <w:t xml:space="preserve">        webapp</w:t>
            </w:r>
          </w:p>
        </w:tc>
        <w:tc>
          <w:tcPr>
            <w:tcW w:w="2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39DDF0" w14:textId="77777777" w:rsidR="001E5229" w:rsidRPr="003645EB" w:rsidRDefault="001E5229" w:rsidP="00291A3E">
            <w:pPr>
              <w:pStyle w:val="a3"/>
              <w:jc w:val="both"/>
              <w:rPr>
                <w:sz w:val="22"/>
              </w:rPr>
            </w:pPr>
            <w:r>
              <w:rPr>
                <w:sz w:val="22"/>
              </w:rPr>
              <w:t>WEB</w:t>
            </w:r>
            <w:r>
              <w:rPr>
                <w:sz w:val="22"/>
              </w:rPr>
              <w:t>端</w:t>
            </w:r>
            <w:r>
              <w:rPr>
                <w:rFonts w:hint="eastAsia"/>
                <w:sz w:val="22"/>
              </w:rPr>
              <w:t>源代码</w:t>
            </w:r>
            <w:r>
              <w:rPr>
                <w:sz w:val="22"/>
              </w:rPr>
              <w:t>目录</w:t>
            </w:r>
          </w:p>
        </w:tc>
      </w:tr>
      <w:tr w:rsidR="001E5229" w14:paraId="7D7D683C" w14:textId="77777777" w:rsidTr="00291A3E">
        <w:trPr>
          <w:trHeight w:val="212"/>
        </w:trPr>
        <w:tc>
          <w:tcPr>
            <w:tcW w:w="4446" w:type="dxa"/>
            <w:vMerge/>
            <w:tcBorders>
              <w:right w:val="single" w:sz="4" w:space="0" w:color="auto"/>
            </w:tcBorders>
          </w:tcPr>
          <w:p w14:paraId="75198832" w14:textId="77777777" w:rsidR="001E5229" w:rsidRDefault="001E5229" w:rsidP="00291A3E">
            <w:pPr>
              <w:pStyle w:val="a3"/>
              <w:jc w:val="both"/>
              <w:rPr>
                <w:noProof/>
              </w:rPr>
            </w:pPr>
          </w:p>
        </w:tc>
        <w:tc>
          <w:tcPr>
            <w:tcW w:w="20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8ACC97" w14:textId="77777777" w:rsidR="001E5229" w:rsidRPr="003645EB" w:rsidRDefault="001E5229" w:rsidP="00291A3E">
            <w:pPr>
              <w:pStyle w:val="a3"/>
              <w:jc w:val="both"/>
              <w:rPr>
                <w:sz w:val="22"/>
              </w:rPr>
            </w:pPr>
            <w:r>
              <w:rPr>
                <w:sz w:val="22"/>
              </w:rPr>
              <w:t xml:space="preserve">            META-INF</w:t>
            </w:r>
          </w:p>
        </w:tc>
        <w:tc>
          <w:tcPr>
            <w:tcW w:w="2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D7A262" w14:textId="77777777" w:rsidR="001E5229" w:rsidRPr="003645EB" w:rsidRDefault="001E5229" w:rsidP="00291A3E">
            <w:pPr>
              <w:pStyle w:val="a3"/>
              <w:jc w:val="both"/>
              <w:rPr>
                <w:sz w:val="22"/>
              </w:rPr>
            </w:pPr>
            <w:r>
              <w:rPr>
                <w:rFonts w:hint="eastAsia"/>
                <w:sz w:val="22"/>
              </w:rPr>
              <w:t>原</w:t>
            </w:r>
            <w:r>
              <w:rPr>
                <w:sz w:val="22"/>
              </w:rPr>
              <w:t>数据文件目录</w:t>
            </w:r>
          </w:p>
        </w:tc>
      </w:tr>
      <w:tr w:rsidR="001E5229" w14:paraId="4A17A059" w14:textId="77777777" w:rsidTr="00291A3E">
        <w:trPr>
          <w:trHeight w:val="212"/>
        </w:trPr>
        <w:tc>
          <w:tcPr>
            <w:tcW w:w="4446" w:type="dxa"/>
            <w:vMerge/>
            <w:tcBorders>
              <w:right w:val="single" w:sz="4" w:space="0" w:color="auto"/>
            </w:tcBorders>
          </w:tcPr>
          <w:p w14:paraId="4F14AF72" w14:textId="77777777" w:rsidR="001E5229" w:rsidRDefault="001E5229" w:rsidP="00291A3E">
            <w:pPr>
              <w:pStyle w:val="a3"/>
              <w:jc w:val="both"/>
              <w:rPr>
                <w:noProof/>
              </w:rPr>
            </w:pPr>
          </w:p>
        </w:tc>
        <w:tc>
          <w:tcPr>
            <w:tcW w:w="20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9B86BF" w14:textId="77777777" w:rsidR="001E5229" w:rsidRPr="003645EB" w:rsidRDefault="001E5229" w:rsidP="00291A3E">
            <w:pPr>
              <w:pStyle w:val="a3"/>
              <w:jc w:val="both"/>
              <w:rPr>
                <w:sz w:val="22"/>
              </w:rPr>
            </w:pPr>
            <w:r>
              <w:rPr>
                <w:sz w:val="22"/>
              </w:rPr>
              <w:t xml:space="preserve">            pages</w:t>
            </w:r>
          </w:p>
        </w:tc>
        <w:tc>
          <w:tcPr>
            <w:tcW w:w="2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8D4186" w14:textId="77777777" w:rsidR="001E5229" w:rsidRPr="003645EB" w:rsidRDefault="001E5229" w:rsidP="00291A3E">
            <w:pPr>
              <w:pStyle w:val="a3"/>
              <w:jc w:val="both"/>
              <w:rPr>
                <w:sz w:val="22"/>
              </w:rPr>
            </w:pPr>
            <w:r>
              <w:rPr>
                <w:rFonts w:hint="eastAsia"/>
                <w:sz w:val="22"/>
              </w:rPr>
              <w:t>页面</w:t>
            </w:r>
            <w:r>
              <w:rPr>
                <w:sz w:val="22"/>
              </w:rPr>
              <w:t>文件目录</w:t>
            </w:r>
          </w:p>
        </w:tc>
      </w:tr>
      <w:tr w:rsidR="001E5229" w14:paraId="747999DC" w14:textId="77777777" w:rsidTr="00291A3E">
        <w:trPr>
          <w:trHeight w:val="212"/>
        </w:trPr>
        <w:tc>
          <w:tcPr>
            <w:tcW w:w="4446" w:type="dxa"/>
            <w:vMerge/>
            <w:tcBorders>
              <w:right w:val="single" w:sz="4" w:space="0" w:color="auto"/>
            </w:tcBorders>
          </w:tcPr>
          <w:p w14:paraId="076F5B0A" w14:textId="77777777" w:rsidR="001E5229" w:rsidRDefault="001E5229" w:rsidP="00291A3E">
            <w:pPr>
              <w:pStyle w:val="a3"/>
              <w:jc w:val="both"/>
              <w:rPr>
                <w:noProof/>
              </w:rPr>
            </w:pPr>
          </w:p>
        </w:tc>
        <w:tc>
          <w:tcPr>
            <w:tcW w:w="20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0446E7" w14:textId="77777777" w:rsidR="001E5229" w:rsidRPr="003645EB" w:rsidRDefault="001E5229" w:rsidP="00291A3E">
            <w:pPr>
              <w:pStyle w:val="a3"/>
              <w:jc w:val="both"/>
              <w:rPr>
                <w:sz w:val="22"/>
              </w:rPr>
            </w:pPr>
            <w:r>
              <w:rPr>
                <w:sz w:val="22"/>
              </w:rPr>
              <w:t xml:space="preserve">            resources</w:t>
            </w:r>
          </w:p>
        </w:tc>
        <w:tc>
          <w:tcPr>
            <w:tcW w:w="2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20F590" w14:textId="77777777" w:rsidR="001E5229" w:rsidRPr="003645EB" w:rsidRDefault="001E5229" w:rsidP="00291A3E">
            <w:pPr>
              <w:pStyle w:val="a3"/>
              <w:jc w:val="both"/>
              <w:rPr>
                <w:sz w:val="22"/>
              </w:rPr>
            </w:pPr>
            <w:r>
              <w:rPr>
                <w:rFonts w:hint="eastAsia"/>
                <w:sz w:val="22"/>
              </w:rPr>
              <w:t>图片</w:t>
            </w:r>
            <w:r>
              <w:rPr>
                <w:sz w:val="22"/>
              </w:rPr>
              <w:t>，</w:t>
            </w:r>
            <w:r>
              <w:rPr>
                <w:sz w:val="22"/>
              </w:rPr>
              <w:t>JS</w:t>
            </w:r>
            <w:r>
              <w:rPr>
                <w:sz w:val="22"/>
              </w:rPr>
              <w:t>和</w:t>
            </w:r>
            <w:r>
              <w:rPr>
                <w:sz w:val="22"/>
              </w:rPr>
              <w:t>CSS</w:t>
            </w:r>
            <w:r>
              <w:rPr>
                <w:sz w:val="22"/>
              </w:rPr>
              <w:t>文件目录</w:t>
            </w:r>
          </w:p>
        </w:tc>
      </w:tr>
      <w:tr w:rsidR="001E5229" w14:paraId="6745E0D4" w14:textId="77777777" w:rsidTr="00291A3E">
        <w:trPr>
          <w:trHeight w:val="212"/>
        </w:trPr>
        <w:tc>
          <w:tcPr>
            <w:tcW w:w="4446" w:type="dxa"/>
            <w:vMerge/>
            <w:tcBorders>
              <w:right w:val="single" w:sz="4" w:space="0" w:color="auto"/>
            </w:tcBorders>
          </w:tcPr>
          <w:p w14:paraId="78107332" w14:textId="77777777" w:rsidR="001E5229" w:rsidRDefault="001E5229" w:rsidP="00291A3E">
            <w:pPr>
              <w:pStyle w:val="a3"/>
              <w:jc w:val="both"/>
              <w:rPr>
                <w:noProof/>
              </w:rPr>
            </w:pPr>
          </w:p>
        </w:tc>
        <w:tc>
          <w:tcPr>
            <w:tcW w:w="20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20431F" w14:textId="77777777" w:rsidR="001E5229" w:rsidRPr="003645EB" w:rsidRDefault="001E5229" w:rsidP="00291A3E">
            <w:pPr>
              <w:pStyle w:val="a3"/>
              <w:jc w:val="both"/>
              <w:rPr>
                <w:sz w:val="22"/>
              </w:rPr>
            </w:pPr>
            <w:r>
              <w:rPr>
                <w:sz w:val="22"/>
              </w:rPr>
              <w:t xml:space="preserve">            WEB-INF</w:t>
            </w:r>
          </w:p>
        </w:tc>
        <w:tc>
          <w:tcPr>
            <w:tcW w:w="2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BBBCC7" w14:textId="77777777" w:rsidR="001E5229" w:rsidRPr="003645EB" w:rsidRDefault="001E5229" w:rsidP="00291A3E">
            <w:pPr>
              <w:pStyle w:val="a3"/>
              <w:jc w:val="both"/>
              <w:rPr>
                <w:sz w:val="22"/>
              </w:rPr>
            </w:pPr>
            <w:r>
              <w:rPr>
                <w:sz w:val="22"/>
              </w:rPr>
              <w:t>WEB</w:t>
            </w:r>
            <w:r>
              <w:rPr>
                <w:sz w:val="22"/>
              </w:rPr>
              <w:t>配置文件目录</w:t>
            </w:r>
          </w:p>
        </w:tc>
      </w:tr>
      <w:tr w:rsidR="001E5229" w14:paraId="4F29AC70" w14:textId="77777777" w:rsidTr="00291A3E">
        <w:trPr>
          <w:trHeight w:val="212"/>
        </w:trPr>
        <w:tc>
          <w:tcPr>
            <w:tcW w:w="4446" w:type="dxa"/>
            <w:vMerge/>
            <w:tcBorders>
              <w:right w:val="single" w:sz="4" w:space="0" w:color="auto"/>
            </w:tcBorders>
          </w:tcPr>
          <w:p w14:paraId="7ECF0A3E" w14:textId="77777777" w:rsidR="001E5229" w:rsidRDefault="001E5229" w:rsidP="00291A3E">
            <w:pPr>
              <w:pStyle w:val="a3"/>
              <w:jc w:val="both"/>
              <w:rPr>
                <w:noProof/>
              </w:rPr>
            </w:pPr>
          </w:p>
        </w:tc>
        <w:tc>
          <w:tcPr>
            <w:tcW w:w="20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C8D592" w14:textId="77777777" w:rsidR="001E5229" w:rsidRPr="003645EB" w:rsidRDefault="001E5229" w:rsidP="00291A3E">
            <w:pPr>
              <w:pStyle w:val="a3"/>
              <w:jc w:val="both"/>
              <w:rPr>
                <w:sz w:val="22"/>
              </w:rPr>
            </w:pPr>
            <w:r>
              <w:rPr>
                <w:sz w:val="22"/>
              </w:rPr>
              <w:t xml:space="preserve">    test</w:t>
            </w:r>
          </w:p>
        </w:tc>
        <w:tc>
          <w:tcPr>
            <w:tcW w:w="2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B6355B" w14:textId="77777777" w:rsidR="001E5229" w:rsidRPr="003645EB" w:rsidRDefault="001E5229" w:rsidP="00291A3E">
            <w:pPr>
              <w:pStyle w:val="a3"/>
              <w:jc w:val="both"/>
              <w:rPr>
                <w:sz w:val="22"/>
              </w:rPr>
            </w:pPr>
            <w:r>
              <w:rPr>
                <w:rFonts w:hint="eastAsia"/>
                <w:sz w:val="22"/>
              </w:rPr>
              <w:t>测试</w:t>
            </w:r>
            <w:r>
              <w:rPr>
                <w:sz w:val="22"/>
              </w:rPr>
              <w:t>源代码</w:t>
            </w:r>
            <w:r>
              <w:rPr>
                <w:rFonts w:hint="eastAsia"/>
                <w:sz w:val="22"/>
              </w:rPr>
              <w:t>目录</w:t>
            </w:r>
          </w:p>
        </w:tc>
      </w:tr>
      <w:tr w:rsidR="001E5229" w14:paraId="442BDC7F" w14:textId="77777777" w:rsidTr="00291A3E">
        <w:trPr>
          <w:trHeight w:val="212"/>
        </w:trPr>
        <w:tc>
          <w:tcPr>
            <w:tcW w:w="4446" w:type="dxa"/>
            <w:vMerge/>
            <w:tcBorders>
              <w:right w:val="single" w:sz="4" w:space="0" w:color="auto"/>
            </w:tcBorders>
          </w:tcPr>
          <w:p w14:paraId="0CC9305D" w14:textId="77777777" w:rsidR="001E5229" w:rsidRDefault="001E5229" w:rsidP="00291A3E">
            <w:pPr>
              <w:pStyle w:val="a3"/>
              <w:jc w:val="both"/>
              <w:rPr>
                <w:noProof/>
              </w:rPr>
            </w:pPr>
          </w:p>
        </w:tc>
        <w:tc>
          <w:tcPr>
            <w:tcW w:w="20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5113F0" w14:textId="77777777" w:rsidR="001E5229" w:rsidRPr="003645EB" w:rsidRDefault="001E5229" w:rsidP="00291A3E">
            <w:pPr>
              <w:pStyle w:val="a3"/>
              <w:jc w:val="both"/>
              <w:rPr>
                <w:sz w:val="22"/>
              </w:rPr>
            </w:pPr>
            <w:r>
              <w:rPr>
                <w:sz w:val="22"/>
              </w:rPr>
              <w:t xml:space="preserve">        java</w:t>
            </w:r>
          </w:p>
        </w:tc>
        <w:tc>
          <w:tcPr>
            <w:tcW w:w="2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76A1D9" w14:textId="77777777" w:rsidR="001E5229" w:rsidRPr="003645EB" w:rsidRDefault="001E5229" w:rsidP="00291A3E">
            <w:pPr>
              <w:pStyle w:val="a3"/>
              <w:jc w:val="both"/>
              <w:rPr>
                <w:sz w:val="22"/>
              </w:rPr>
            </w:pPr>
            <w:proofErr w:type="gramStart"/>
            <w:r>
              <w:rPr>
                <w:rFonts w:hint="eastAsia"/>
                <w:sz w:val="22"/>
              </w:rPr>
              <w:t>测</w:t>
            </w:r>
            <w:r>
              <w:rPr>
                <w:sz w:val="22"/>
              </w:rPr>
              <w:t>是</w:t>
            </w:r>
            <w:proofErr w:type="gramEnd"/>
            <w:r>
              <w:rPr>
                <w:sz w:val="22"/>
              </w:rPr>
              <w:t>Java</w:t>
            </w:r>
            <w:r>
              <w:rPr>
                <w:rFonts w:hint="eastAsia"/>
                <w:sz w:val="22"/>
              </w:rPr>
              <w:t>源文件</w:t>
            </w:r>
            <w:r>
              <w:rPr>
                <w:sz w:val="22"/>
              </w:rPr>
              <w:t>目录</w:t>
            </w:r>
          </w:p>
        </w:tc>
      </w:tr>
    </w:tbl>
    <w:p w14:paraId="1B559472" w14:textId="77777777" w:rsidR="001E5229" w:rsidRPr="001E5229" w:rsidRDefault="001E5229" w:rsidP="001E5229"/>
    <w:p w14:paraId="038B580D" w14:textId="77777777" w:rsidR="00582D43" w:rsidRDefault="00582D43">
      <w:pPr>
        <w:spacing w:after="160" w:line="259" w:lineRule="auto"/>
        <w:ind w:firstLine="0"/>
        <w:jc w:val="left"/>
        <w:rPr>
          <w:rFonts w:cstheme="majorBidi"/>
          <w:b/>
          <w:sz w:val="28"/>
          <w:szCs w:val="26"/>
        </w:rPr>
      </w:pPr>
      <w:r>
        <w:br w:type="page"/>
      </w:r>
    </w:p>
    <w:p w14:paraId="53B2AB77" w14:textId="0EAFA64C" w:rsidR="00FB273C" w:rsidRDefault="00FB273C" w:rsidP="00605A24">
      <w:pPr>
        <w:pStyle w:val="2"/>
      </w:pPr>
      <w:bookmarkStart w:id="53" w:name="_导入项目"/>
      <w:bookmarkStart w:id="54" w:name="_Toc416640906"/>
      <w:bookmarkEnd w:id="53"/>
      <w:r>
        <w:rPr>
          <w:rFonts w:hint="eastAsia"/>
        </w:rPr>
        <w:lastRenderedPageBreak/>
        <w:t>导入</w:t>
      </w:r>
      <w:r>
        <w:t>项目</w:t>
      </w:r>
      <w:bookmarkEnd w:id="54"/>
    </w:p>
    <w:p w14:paraId="73BFE557" w14:textId="5ED83F9B" w:rsidR="001E5229" w:rsidRDefault="007E398D" w:rsidP="001E5229">
      <w:r>
        <w:t>2</w:t>
      </w:r>
      <w:r>
        <w:rPr>
          <w:rFonts w:hint="eastAsia"/>
        </w:rPr>
        <w:t>个</w:t>
      </w:r>
      <w:r>
        <w:t>项目的导入方式是一致的，这里以</w:t>
      </w:r>
      <w:r>
        <w:t>eorder</w:t>
      </w:r>
      <w:r>
        <w:t>项目为例。</w:t>
      </w:r>
      <w:r w:rsidR="00AF5A1E">
        <w:rPr>
          <w:rFonts w:hint="eastAsia"/>
        </w:rPr>
        <w:t>首先</w:t>
      </w:r>
      <w:r w:rsidR="00AF5A1E">
        <w:t>，</w:t>
      </w:r>
      <w:r>
        <w:t>从</w:t>
      </w:r>
      <w:r>
        <w:rPr>
          <w:rFonts w:hint="eastAsia"/>
        </w:rPr>
        <w:t>Git</w:t>
      </w:r>
      <w:r>
        <w:t>仓库迁出最新代码，</w:t>
      </w:r>
      <w:r w:rsidR="00582D43">
        <w:rPr>
          <w:rFonts w:hint="eastAsia"/>
        </w:rPr>
        <w:t>打开</w:t>
      </w:r>
      <w:r w:rsidR="00582D43">
        <w:t>eclipse</w:t>
      </w:r>
      <w:r w:rsidR="00582D43">
        <w:t>，选择</w:t>
      </w:r>
      <w:r w:rsidR="00582D43" w:rsidRPr="00582D43">
        <w:rPr>
          <w:rFonts w:hint="eastAsia"/>
          <w:b/>
        </w:rPr>
        <w:t>File</w:t>
      </w:r>
      <w:r w:rsidR="00582D43" w:rsidRPr="00582D43">
        <w:rPr>
          <w:b/>
        </w:rPr>
        <w:t>-&gt;</w:t>
      </w:r>
      <w:r w:rsidR="000768B1">
        <w:rPr>
          <w:b/>
        </w:rPr>
        <w:t>Import</w:t>
      </w:r>
      <w:r w:rsidR="000768B1" w:rsidRPr="00582D43">
        <w:rPr>
          <w:b/>
        </w:rPr>
        <w:t xml:space="preserve"> </w:t>
      </w:r>
      <w:r w:rsidR="00582D43" w:rsidRPr="00582D43">
        <w:rPr>
          <w:b/>
        </w:rPr>
        <w:t>…</w:t>
      </w:r>
      <w:r w:rsidR="00582D43">
        <w:rPr>
          <w:rFonts w:hint="eastAsia"/>
        </w:rPr>
        <w:t>，</w:t>
      </w:r>
      <w:r w:rsidR="00582D43">
        <w:t>在弹出对话框中选中</w:t>
      </w:r>
      <w:r w:rsidR="000768B1" w:rsidRPr="000768B1">
        <w:rPr>
          <w:rFonts w:hint="eastAsia"/>
          <w:b/>
        </w:rPr>
        <w:t>Existing</w:t>
      </w:r>
      <w:r w:rsidR="000768B1">
        <w:rPr>
          <w:rFonts w:hint="eastAsia"/>
        </w:rPr>
        <w:t xml:space="preserve"> </w:t>
      </w:r>
      <w:r w:rsidR="00582D43" w:rsidRPr="00582D43">
        <w:rPr>
          <w:rFonts w:hint="eastAsia"/>
          <w:b/>
        </w:rPr>
        <w:t>Maven</w:t>
      </w:r>
      <w:r w:rsidR="00582D43" w:rsidRPr="00582D43">
        <w:rPr>
          <w:b/>
        </w:rPr>
        <w:t xml:space="preserve"> Project</w:t>
      </w:r>
      <w:r w:rsidR="000768B1">
        <w:rPr>
          <w:b/>
        </w:rPr>
        <w:t>s</w:t>
      </w:r>
      <w:r w:rsidR="00582D43">
        <w:rPr>
          <w:rFonts w:hint="eastAsia"/>
        </w:rPr>
        <w:t>，</w:t>
      </w:r>
      <w:r w:rsidR="00582D43">
        <w:t>点击</w:t>
      </w:r>
      <w:r w:rsidR="00582D43" w:rsidRPr="00582D43">
        <w:rPr>
          <w:b/>
        </w:rPr>
        <w:t>Next</w:t>
      </w:r>
      <w:r w:rsidR="00582D43">
        <w:t>按钮</w:t>
      </w:r>
      <w:r w:rsidR="00582D43">
        <w:rPr>
          <w:rFonts w:hint="eastAsia"/>
        </w:rPr>
        <w:t>，</w:t>
      </w:r>
    </w:p>
    <w:p w14:paraId="6D76302B" w14:textId="71F95865" w:rsidR="00582D43" w:rsidRDefault="000768B1" w:rsidP="000768B1">
      <w:pPr>
        <w:pStyle w:val="a3"/>
        <w:jc w:val="center"/>
      </w:pPr>
      <w:r w:rsidRPr="000768B1">
        <w:rPr>
          <w:noProof/>
          <w:lang w:bidi="ml-IN"/>
        </w:rPr>
        <w:drawing>
          <wp:inline distT="0" distB="0" distL="0" distR="0" wp14:anchorId="05C11893" wp14:editId="2DDE2318">
            <wp:extent cx="3310469" cy="3468110"/>
            <wp:effectExtent l="0" t="0" r="444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2015-01-27_201536.png"/>
                    <pic:cNvPicPr/>
                  </pic:nvPicPr>
                  <pic:blipFill>
                    <a:blip r:embed="rId5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9739" cy="3488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F41FB" w14:textId="77777777" w:rsidR="000768B1" w:rsidRDefault="000768B1" w:rsidP="000768B1"/>
    <w:p w14:paraId="4D3193A7" w14:textId="318EC81C" w:rsidR="000768B1" w:rsidRDefault="00446E10" w:rsidP="000768B1">
      <w:r>
        <w:rPr>
          <w:rFonts w:hint="eastAsia"/>
        </w:rPr>
        <w:t>在</w:t>
      </w:r>
      <w:r>
        <w:t>下一步对话框中选择</w:t>
      </w:r>
      <w:r>
        <w:t>Root Directory</w:t>
      </w:r>
      <w:r>
        <w:t>指向</w:t>
      </w:r>
      <w:proofErr w:type="gramStart"/>
      <w:r>
        <w:t>本地从</w:t>
      </w:r>
      <w:proofErr w:type="gramEnd"/>
      <w:r>
        <w:t>Git</w:t>
      </w:r>
      <w:r>
        <w:t>仓库迁出</w:t>
      </w:r>
      <w:r>
        <w:rPr>
          <w:rFonts w:hint="eastAsia"/>
        </w:rPr>
        <w:t>的</w:t>
      </w:r>
      <w:r>
        <w:t>项目目录，点击</w:t>
      </w:r>
      <w:r w:rsidRPr="00446E10">
        <w:rPr>
          <w:b/>
        </w:rPr>
        <w:t>Finish</w:t>
      </w:r>
      <w:r>
        <w:t>按钮</w:t>
      </w:r>
    </w:p>
    <w:p w14:paraId="4D9FB00A" w14:textId="715AA9FB" w:rsidR="00446E10" w:rsidRPr="00582D43" w:rsidRDefault="00446E10" w:rsidP="00446E10">
      <w:pPr>
        <w:pStyle w:val="a3"/>
        <w:jc w:val="center"/>
      </w:pPr>
      <w:r w:rsidRPr="00446E10">
        <w:rPr>
          <w:rFonts w:hint="eastAsia"/>
          <w:noProof/>
          <w:lang w:bidi="ml-IN"/>
        </w:rPr>
        <w:drawing>
          <wp:inline distT="0" distB="0" distL="0" distR="0" wp14:anchorId="3E380861" wp14:editId="04700C12">
            <wp:extent cx="3252158" cy="3157066"/>
            <wp:effectExtent l="0" t="0" r="5715" b="5715"/>
            <wp:docPr id="299" name="Picture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" name="2015-01-27_203040.png"/>
                    <pic:cNvPicPr/>
                  </pic:nvPicPr>
                  <pic:blipFill>
                    <a:blip r:embed="rId5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7854" cy="3191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059A1" w14:textId="125F3C4C" w:rsidR="00FB273C" w:rsidRDefault="00FB273C" w:rsidP="00605A24">
      <w:pPr>
        <w:pStyle w:val="2"/>
      </w:pPr>
      <w:bookmarkStart w:id="55" w:name="_Toc416640907"/>
      <w:r>
        <w:rPr>
          <w:rFonts w:hint="eastAsia"/>
        </w:rPr>
        <w:lastRenderedPageBreak/>
        <w:t>编译</w:t>
      </w:r>
      <w:r>
        <w:t>项目</w:t>
      </w:r>
      <w:bookmarkEnd w:id="55"/>
    </w:p>
    <w:p w14:paraId="34E8E2BB" w14:textId="3FC38476" w:rsidR="00446E10" w:rsidRDefault="00ED6FEB" w:rsidP="00446E10">
      <w:r>
        <w:rPr>
          <w:rFonts w:hint="eastAsia"/>
        </w:rPr>
        <w:t>因为</w:t>
      </w:r>
      <w:r>
        <w:t>采用了</w:t>
      </w:r>
      <w:r>
        <w:t>Maven</w:t>
      </w:r>
      <w:r>
        <w:t>进行项目构建管理</w:t>
      </w:r>
      <w:r>
        <w:rPr>
          <w:rFonts w:hint="eastAsia"/>
        </w:rPr>
        <w:t>，</w:t>
      </w:r>
      <w:r>
        <w:t>所以项目的编译过程是</w:t>
      </w:r>
      <w:r>
        <w:rPr>
          <w:rFonts w:hint="eastAsia"/>
        </w:rPr>
        <w:t>十分</w:t>
      </w:r>
      <w:r>
        <w:t>简洁的，在命令行中输入</w:t>
      </w:r>
      <w:r w:rsidRPr="00ED6FEB">
        <w:rPr>
          <w:rFonts w:hint="eastAsia"/>
          <w:b/>
        </w:rPr>
        <w:t>mvn install</w:t>
      </w:r>
      <w:r>
        <w:rPr>
          <w:rFonts w:hint="eastAsia"/>
          <w:b/>
        </w:rPr>
        <w:t>，</w:t>
      </w:r>
      <w:r>
        <w:rPr>
          <w:rFonts w:hint="eastAsia"/>
        </w:rPr>
        <w:t>即可</w:t>
      </w:r>
      <w:r>
        <w:t>完成编译，</w:t>
      </w:r>
    </w:p>
    <w:p w14:paraId="4ABD83E6" w14:textId="77777777" w:rsidR="00ED6FEB" w:rsidRDefault="00ED6FEB" w:rsidP="00446E10"/>
    <w:p w14:paraId="6379F102" w14:textId="571B269A" w:rsidR="00ED6FEB" w:rsidRPr="00ED6FEB" w:rsidRDefault="00ED6FEB" w:rsidP="00ED6FEB">
      <w:pPr>
        <w:pStyle w:val="a3"/>
        <w:jc w:val="center"/>
      </w:pPr>
      <w:r>
        <w:rPr>
          <w:rFonts w:hint="eastAsia"/>
          <w:noProof/>
          <w:lang w:bidi="ml-IN"/>
        </w:rPr>
        <w:drawing>
          <wp:inline distT="0" distB="0" distL="0" distR="0" wp14:anchorId="47A4B4E4" wp14:editId="34FE38C2">
            <wp:extent cx="5433805" cy="2887393"/>
            <wp:effectExtent l="0" t="0" r="0" b="8255"/>
            <wp:docPr id="300" name="Picture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2015-01-27_213412.png"/>
                    <pic:cNvPicPr/>
                  </pic:nvPicPr>
                  <pic:blipFill>
                    <a:blip r:embed="rId5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1394" cy="289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084B7" w14:textId="77777777" w:rsidR="009112F4" w:rsidRDefault="009112F4">
      <w:pPr>
        <w:spacing w:after="160" w:line="259" w:lineRule="auto"/>
        <w:ind w:firstLine="0"/>
        <w:rPr>
          <w:rFonts w:cstheme="majorBidi"/>
          <w:b/>
          <w:sz w:val="32"/>
          <w:szCs w:val="32"/>
        </w:rPr>
      </w:pPr>
      <w:r>
        <w:br w:type="page"/>
      </w:r>
    </w:p>
    <w:p w14:paraId="6539FD69" w14:textId="112FDA45" w:rsidR="00AB5E10" w:rsidRDefault="00AB5E10" w:rsidP="00AB5E10">
      <w:pPr>
        <w:pStyle w:val="1"/>
      </w:pPr>
      <w:bookmarkStart w:id="56" w:name="_Toc416640908"/>
      <w:r>
        <w:rPr>
          <w:rFonts w:hint="eastAsia"/>
        </w:rPr>
        <w:lastRenderedPageBreak/>
        <w:t>移动</w:t>
      </w:r>
      <w:r>
        <w:t>点菜模块</w:t>
      </w:r>
      <w:r w:rsidR="001F2272">
        <w:rPr>
          <w:rFonts w:hint="eastAsia"/>
        </w:rPr>
        <w:t>服务端</w:t>
      </w:r>
      <w:r>
        <w:rPr>
          <w:rFonts w:hint="eastAsia"/>
        </w:rPr>
        <w:t>（</w:t>
      </w:r>
      <w:r>
        <w:t>eorder-ws</w:t>
      </w:r>
      <w:r>
        <w:rPr>
          <w:rFonts w:hint="eastAsia"/>
        </w:rPr>
        <w:t>）</w:t>
      </w:r>
      <w:bookmarkEnd w:id="56"/>
    </w:p>
    <w:p w14:paraId="28757C81" w14:textId="71EF92DE" w:rsidR="000D28BE" w:rsidRPr="000D28BE" w:rsidRDefault="00353D34" w:rsidP="000D28BE">
      <w:r>
        <w:rPr>
          <w:rFonts w:hint="eastAsia"/>
        </w:rPr>
        <w:t>移动点菜</w:t>
      </w:r>
      <w:r>
        <w:t>模块服务端使用</w:t>
      </w:r>
      <w:r>
        <w:t>REST</w:t>
      </w:r>
      <w:r>
        <w:rPr>
          <w:rFonts w:hint="eastAsia"/>
        </w:rPr>
        <w:t>风格</w:t>
      </w:r>
      <w:r>
        <w:t>Web-Service</w:t>
      </w:r>
      <w:r>
        <w:t>提供点菜相关功能给移动点菜客户端（</w:t>
      </w:r>
      <w:r>
        <w:t>Android</w:t>
      </w:r>
      <w:r>
        <w:t>）使用。</w:t>
      </w:r>
      <w:r w:rsidR="00F136C8">
        <w:rPr>
          <w:rFonts w:hint="eastAsia"/>
        </w:rPr>
        <w:t>整个</w:t>
      </w:r>
      <w:r w:rsidR="00F136C8">
        <w:rPr>
          <w:rFonts w:hint="eastAsia"/>
        </w:rPr>
        <w:t>Web</w:t>
      </w:r>
      <w:r w:rsidR="00F136C8">
        <w:t>-Service</w:t>
      </w:r>
      <w:r w:rsidR="00F136C8">
        <w:t>服务打包成一个项目结构，名字为</w:t>
      </w:r>
      <w:r w:rsidR="00F136C8">
        <w:t>eorder-ws</w:t>
      </w:r>
      <w:r w:rsidR="00F136C8">
        <w:rPr>
          <w:rFonts w:hint="eastAsia"/>
        </w:rPr>
        <w:t>，</w:t>
      </w:r>
      <w:r w:rsidR="00F136C8">
        <w:t>请按照</w:t>
      </w:r>
      <w:hyperlink w:anchor="_导入项目" w:history="1">
        <w:r w:rsidR="00F136C8" w:rsidRPr="00F136C8">
          <w:rPr>
            <w:rStyle w:val="a8"/>
          </w:rPr>
          <w:t>3.3</w:t>
        </w:r>
        <w:r w:rsidR="00F136C8" w:rsidRPr="00F136C8">
          <w:rPr>
            <w:rStyle w:val="a8"/>
            <w:rFonts w:hint="eastAsia"/>
          </w:rPr>
          <w:t>导入项目</w:t>
        </w:r>
      </w:hyperlink>
      <w:r w:rsidR="00F136C8">
        <w:t>所述方法导入项目进行开发。</w:t>
      </w:r>
    </w:p>
    <w:p w14:paraId="7CBB9C94" w14:textId="77777777" w:rsidR="00AB5E10" w:rsidRDefault="00AB5E10" w:rsidP="00507CDB">
      <w:pPr>
        <w:pStyle w:val="2"/>
      </w:pPr>
      <w:bookmarkStart w:id="57" w:name="_Toc416640909"/>
      <w:r>
        <w:rPr>
          <w:rFonts w:hint="eastAsia"/>
        </w:rPr>
        <w:t>浏览</w:t>
      </w:r>
      <w:r>
        <w:t>菜单</w:t>
      </w:r>
      <w:bookmarkEnd w:id="57"/>
    </w:p>
    <w:p w14:paraId="55F362C5" w14:textId="74337D6C" w:rsidR="00507CDB" w:rsidRPr="00507CDB" w:rsidRDefault="00F136C8" w:rsidP="00507CDB">
      <w:r>
        <w:rPr>
          <w:rFonts w:hint="eastAsia"/>
        </w:rPr>
        <w:t>该</w:t>
      </w:r>
      <w:r>
        <w:t>服务响应移动客户端发送</w:t>
      </w:r>
      <w:r>
        <w:rPr>
          <w:rFonts w:hint="eastAsia"/>
        </w:rPr>
        <w:t>的</w:t>
      </w:r>
      <w:r>
        <w:t>获取菜单列表请求，将菜单列表信息以</w:t>
      </w:r>
      <w:r>
        <w:t>JSON</w:t>
      </w:r>
      <w:r>
        <w:t>格式发还给移动客户端。</w:t>
      </w:r>
      <w:bookmarkStart w:id="58" w:name="_Toc410319359"/>
      <w:bookmarkEnd w:id="58"/>
    </w:p>
    <w:p w14:paraId="0EE23468" w14:textId="7973438D" w:rsidR="00F136C8" w:rsidRPr="001B3D57" w:rsidRDefault="00F136C8" w:rsidP="001B3D57">
      <w:pPr>
        <w:pStyle w:val="3"/>
      </w:pPr>
      <w:bookmarkStart w:id="59" w:name="_Toc416640910"/>
      <w:r w:rsidRPr="001B3D57">
        <w:rPr>
          <w:rFonts w:hint="eastAsia"/>
        </w:rPr>
        <w:t>功能</w:t>
      </w:r>
      <w:r w:rsidRPr="001B3D57">
        <w:rPr>
          <w:rFonts w:hint="eastAsia"/>
        </w:rPr>
        <w:t>IPO</w:t>
      </w:r>
      <w:r w:rsidRPr="001B3D57">
        <w:rPr>
          <w:rFonts w:hint="eastAsia"/>
        </w:rPr>
        <w:t>图</w:t>
      </w:r>
      <w:bookmarkEnd w:id="59"/>
    </w:p>
    <w:p w14:paraId="3E8B2B94" w14:textId="41DA50D1" w:rsidR="00525F81" w:rsidRPr="00525F81" w:rsidRDefault="00525F81" w:rsidP="003C4711">
      <w:pPr>
        <w:pStyle w:val="a3"/>
        <w:jc w:val="center"/>
      </w:pPr>
      <w:r>
        <w:object w:dxaOrig="6855" w:dyaOrig="3705" w14:anchorId="40B6DA1D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43.8pt;height:185.05pt" o:ole="">
            <v:imagedata r:id="rId58" o:title=""/>
          </v:shape>
          <o:OLEObject Type="Embed" ProgID="Visio.Drawing.15" ShapeID="_x0000_i1025" DrawAspect="Content" ObjectID="_1490794180" r:id="rId59"/>
        </w:object>
      </w:r>
    </w:p>
    <w:p w14:paraId="6FE00BD2" w14:textId="01327998" w:rsidR="00F136C8" w:rsidRDefault="00F136C8" w:rsidP="001B3D57">
      <w:pPr>
        <w:pStyle w:val="3"/>
      </w:pPr>
      <w:bookmarkStart w:id="60" w:name="_Toc416640911"/>
      <w:r>
        <w:rPr>
          <w:rFonts w:hint="eastAsia"/>
        </w:rPr>
        <w:t>时序图</w:t>
      </w:r>
      <w:bookmarkEnd w:id="60"/>
    </w:p>
    <w:p w14:paraId="6F5B4A4C" w14:textId="5BFE51E8" w:rsidR="00525F81" w:rsidRPr="00525F81" w:rsidRDefault="00B57375" w:rsidP="003C4711">
      <w:pPr>
        <w:pStyle w:val="a3"/>
        <w:jc w:val="center"/>
      </w:pPr>
      <w:r>
        <w:rPr>
          <w:noProof/>
          <w:lang w:bidi="ml-IN"/>
        </w:rPr>
        <w:drawing>
          <wp:inline distT="0" distB="0" distL="0" distR="0" wp14:anchorId="4699147C" wp14:editId="6EAEC4DF">
            <wp:extent cx="5514975" cy="1281430"/>
            <wp:effectExtent l="0" t="0" r="9525" b="0"/>
            <wp:docPr id="297" name="Picture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2015-02-01_223221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128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8A94A" w14:textId="775DA6D9" w:rsidR="00F136C8" w:rsidRDefault="00F136C8" w:rsidP="001B3D57">
      <w:pPr>
        <w:pStyle w:val="3"/>
      </w:pPr>
      <w:bookmarkStart w:id="61" w:name="_Toc416640912"/>
      <w:r>
        <w:rPr>
          <w:rFonts w:hint="eastAsia"/>
        </w:rPr>
        <w:t>代码</w:t>
      </w:r>
      <w:r>
        <w:t>构成</w:t>
      </w:r>
      <w:bookmarkEnd w:id="61"/>
    </w:p>
    <w:tbl>
      <w:tblPr>
        <w:tblStyle w:val="a4"/>
        <w:tblW w:w="0" w:type="auto"/>
        <w:tblInd w:w="108" w:type="dxa"/>
        <w:tblLayout w:type="fixed"/>
        <w:tblLook w:val="04A0" w:firstRow="1" w:lastRow="0" w:firstColumn="1" w:lastColumn="0" w:noHBand="0" w:noVBand="1"/>
      </w:tblPr>
      <w:tblGrid>
        <w:gridCol w:w="2700"/>
        <w:gridCol w:w="3150"/>
        <w:gridCol w:w="2943"/>
      </w:tblGrid>
      <w:tr w:rsidR="005E191C" w14:paraId="105F5927" w14:textId="77777777" w:rsidTr="0074331B">
        <w:tc>
          <w:tcPr>
            <w:tcW w:w="2700" w:type="dxa"/>
            <w:shd w:val="clear" w:color="auto" w:fill="BFBFBF" w:themeFill="background1" w:themeFillShade="BF"/>
          </w:tcPr>
          <w:p w14:paraId="12EDC5DF" w14:textId="77777777" w:rsidR="005E191C" w:rsidRDefault="005E191C" w:rsidP="005E191C">
            <w:pPr>
              <w:pStyle w:val="a3"/>
            </w:pPr>
            <w:r>
              <w:rPr>
                <w:rFonts w:hint="eastAsia"/>
              </w:rPr>
              <w:t>文件</w:t>
            </w:r>
            <w:r>
              <w:t>名</w:t>
            </w:r>
          </w:p>
        </w:tc>
        <w:tc>
          <w:tcPr>
            <w:tcW w:w="3150" w:type="dxa"/>
            <w:shd w:val="clear" w:color="auto" w:fill="BFBFBF" w:themeFill="background1" w:themeFillShade="BF"/>
          </w:tcPr>
          <w:p w14:paraId="46CCBE79" w14:textId="2DA319D5" w:rsidR="005E191C" w:rsidRDefault="00B82DCB" w:rsidP="005E191C">
            <w:pPr>
              <w:pStyle w:val="a3"/>
            </w:pPr>
            <w:r>
              <w:rPr>
                <w:rFonts w:hint="eastAsia"/>
              </w:rPr>
              <w:t>包</w:t>
            </w:r>
            <w:r>
              <w:t>路径</w:t>
            </w:r>
          </w:p>
        </w:tc>
        <w:tc>
          <w:tcPr>
            <w:tcW w:w="2943" w:type="dxa"/>
            <w:shd w:val="clear" w:color="auto" w:fill="BFBFBF" w:themeFill="background1" w:themeFillShade="BF"/>
          </w:tcPr>
          <w:p w14:paraId="37B40638" w14:textId="77777777" w:rsidR="005E191C" w:rsidRDefault="005E191C" w:rsidP="005E191C">
            <w:pPr>
              <w:pStyle w:val="a3"/>
            </w:pPr>
            <w:r>
              <w:rPr>
                <w:rFonts w:hint="eastAsia"/>
              </w:rPr>
              <w:t>文件</w:t>
            </w:r>
            <w:r>
              <w:t>说明</w:t>
            </w:r>
          </w:p>
        </w:tc>
      </w:tr>
      <w:tr w:rsidR="005E191C" w14:paraId="548CDA58" w14:textId="77777777" w:rsidTr="0074331B">
        <w:tc>
          <w:tcPr>
            <w:tcW w:w="2700" w:type="dxa"/>
          </w:tcPr>
          <w:p w14:paraId="34EBF999" w14:textId="090EFA8B" w:rsidR="005E191C" w:rsidRPr="00220DB9" w:rsidRDefault="000B7629" w:rsidP="005E191C">
            <w:pPr>
              <w:pStyle w:val="a3"/>
            </w:pPr>
            <w:r>
              <w:t>CategoryVO.java</w:t>
            </w:r>
          </w:p>
        </w:tc>
        <w:tc>
          <w:tcPr>
            <w:tcW w:w="3150" w:type="dxa"/>
          </w:tcPr>
          <w:p w14:paraId="5BD3208C" w14:textId="32D2E2A4" w:rsidR="005E191C" w:rsidRDefault="0074331B" w:rsidP="005E191C">
            <w:pPr>
              <w:pStyle w:val="a3"/>
            </w:pPr>
            <w:r>
              <w:rPr>
                <w:rFonts w:hint="eastAsia"/>
              </w:rPr>
              <w:t>com.</w:t>
            </w:r>
            <w:r>
              <w:t>innovaee.eorder.vo</w:t>
            </w:r>
          </w:p>
        </w:tc>
        <w:tc>
          <w:tcPr>
            <w:tcW w:w="2943" w:type="dxa"/>
          </w:tcPr>
          <w:p w14:paraId="4D947D04" w14:textId="16FF089D" w:rsidR="005E191C" w:rsidRDefault="0074331B" w:rsidP="005E191C">
            <w:pPr>
              <w:pStyle w:val="a3"/>
            </w:pPr>
            <w:r>
              <w:rPr>
                <w:rFonts w:hint="eastAsia"/>
              </w:rPr>
              <w:t>菜单</w:t>
            </w:r>
            <w:r>
              <w:t>的值域</w:t>
            </w:r>
            <w:r>
              <w:rPr>
                <w:rFonts w:hint="eastAsia"/>
              </w:rPr>
              <w:t>对象</w:t>
            </w:r>
            <w:r>
              <w:t>，</w:t>
            </w:r>
            <w:r>
              <w:rPr>
                <w:rFonts w:hint="eastAsia"/>
              </w:rPr>
              <w:t>用于</w:t>
            </w:r>
            <w:r>
              <w:t>菜单列表信息的传递</w:t>
            </w:r>
          </w:p>
        </w:tc>
      </w:tr>
      <w:tr w:rsidR="005E191C" w14:paraId="5E807555" w14:textId="77777777" w:rsidTr="0074331B">
        <w:tc>
          <w:tcPr>
            <w:tcW w:w="2700" w:type="dxa"/>
          </w:tcPr>
          <w:p w14:paraId="3AA13E48" w14:textId="51056680" w:rsidR="005E191C" w:rsidRPr="00F63625" w:rsidRDefault="0074331B" w:rsidP="005E191C">
            <w:pPr>
              <w:pStyle w:val="a3"/>
            </w:pPr>
            <w:r>
              <w:t>Category.java</w:t>
            </w:r>
          </w:p>
        </w:tc>
        <w:tc>
          <w:tcPr>
            <w:tcW w:w="3150" w:type="dxa"/>
          </w:tcPr>
          <w:p w14:paraId="56DF219A" w14:textId="3C25C77C" w:rsidR="005E191C" w:rsidRPr="00C4509E" w:rsidRDefault="0074331B" w:rsidP="005E191C">
            <w:pPr>
              <w:pStyle w:val="a3"/>
            </w:pPr>
            <w:r>
              <w:t>com.innovaee.eorder.entity</w:t>
            </w:r>
          </w:p>
        </w:tc>
        <w:tc>
          <w:tcPr>
            <w:tcW w:w="2943" w:type="dxa"/>
          </w:tcPr>
          <w:p w14:paraId="4918FBCB" w14:textId="4C97B987" w:rsidR="005E191C" w:rsidRPr="00A65081" w:rsidRDefault="0074331B" w:rsidP="005E191C">
            <w:pPr>
              <w:pStyle w:val="a3"/>
            </w:pPr>
            <w:r>
              <w:rPr>
                <w:rFonts w:hint="eastAsia"/>
              </w:rPr>
              <w:t>菜单</w:t>
            </w:r>
            <w:r>
              <w:t>的</w:t>
            </w:r>
            <w:r>
              <w:rPr>
                <w:rFonts w:hint="eastAsia"/>
              </w:rPr>
              <w:t>实体</w:t>
            </w:r>
            <w:r>
              <w:t>对象，用于</w:t>
            </w:r>
            <w:r>
              <w:rPr>
                <w:rFonts w:hint="eastAsia"/>
              </w:rPr>
              <w:t>建立</w:t>
            </w:r>
            <w:r>
              <w:t>与数据库表的映射</w:t>
            </w:r>
          </w:p>
        </w:tc>
      </w:tr>
      <w:tr w:rsidR="005E191C" w14:paraId="26244C5A" w14:textId="77777777" w:rsidTr="0074331B">
        <w:tc>
          <w:tcPr>
            <w:tcW w:w="2700" w:type="dxa"/>
          </w:tcPr>
          <w:p w14:paraId="01222EE0" w14:textId="6B74CDE5" w:rsidR="005E191C" w:rsidRPr="00E159A1" w:rsidRDefault="0074331B" w:rsidP="005E191C">
            <w:pPr>
              <w:pStyle w:val="a3"/>
            </w:pPr>
            <w:r>
              <w:t>CategoryDao.java</w:t>
            </w:r>
          </w:p>
        </w:tc>
        <w:tc>
          <w:tcPr>
            <w:tcW w:w="3150" w:type="dxa"/>
          </w:tcPr>
          <w:p w14:paraId="176CF78F" w14:textId="3434C5A6" w:rsidR="005E191C" w:rsidRPr="00751FD6" w:rsidRDefault="0074331B" w:rsidP="005E191C">
            <w:pPr>
              <w:pStyle w:val="a3"/>
            </w:pPr>
            <w:r>
              <w:t>com.innovaee.eorder.dao</w:t>
            </w:r>
          </w:p>
        </w:tc>
        <w:tc>
          <w:tcPr>
            <w:tcW w:w="2943" w:type="dxa"/>
          </w:tcPr>
          <w:p w14:paraId="4A61D48F" w14:textId="6607615A" w:rsidR="005E191C" w:rsidRDefault="0074331B" w:rsidP="005E191C">
            <w:pPr>
              <w:pStyle w:val="a3"/>
            </w:pPr>
            <w:r>
              <w:rPr>
                <w:rFonts w:hint="eastAsia"/>
              </w:rPr>
              <w:t>菜单</w:t>
            </w:r>
            <w:r>
              <w:t>对象的数据库访问层</w:t>
            </w:r>
            <w:r>
              <w:rPr>
                <w:rFonts w:hint="eastAsia"/>
              </w:rPr>
              <w:t>，</w:t>
            </w:r>
            <w:r>
              <w:t>用于数据库</w:t>
            </w:r>
            <w:r>
              <w:t>CRUD</w:t>
            </w:r>
            <w:r>
              <w:t>以及查询的调用</w:t>
            </w:r>
          </w:p>
        </w:tc>
      </w:tr>
      <w:tr w:rsidR="007B440F" w14:paraId="4E2F8DD0" w14:textId="77777777" w:rsidTr="0074331B">
        <w:tc>
          <w:tcPr>
            <w:tcW w:w="2700" w:type="dxa"/>
          </w:tcPr>
          <w:p w14:paraId="101A6921" w14:textId="64E59A34" w:rsidR="007B440F" w:rsidRDefault="007B440F" w:rsidP="005E191C">
            <w:pPr>
              <w:pStyle w:val="a3"/>
            </w:pPr>
            <w:r>
              <w:lastRenderedPageBreak/>
              <w:t>DishDao.java</w:t>
            </w:r>
          </w:p>
        </w:tc>
        <w:tc>
          <w:tcPr>
            <w:tcW w:w="3150" w:type="dxa"/>
          </w:tcPr>
          <w:p w14:paraId="603FD673" w14:textId="5B084733" w:rsidR="007B440F" w:rsidRDefault="007B440F" w:rsidP="005E191C">
            <w:pPr>
              <w:pStyle w:val="a3"/>
            </w:pPr>
            <w:r>
              <w:t>com.innovaee.eorder.dao</w:t>
            </w:r>
          </w:p>
        </w:tc>
        <w:tc>
          <w:tcPr>
            <w:tcW w:w="2943" w:type="dxa"/>
          </w:tcPr>
          <w:p w14:paraId="0C12F437" w14:textId="5D919104" w:rsidR="007B440F" w:rsidRDefault="007B440F" w:rsidP="005E191C">
            <w:pPr>
              <w:pStyle w:val="a3"/>
            </w:pPr>
            <w:r>
              <w:rPr>
                <w:rFonts w:hint="eastAsia"/>
              </w:rPr>
              <w:t>菜品</w:t>
            </w:r>
            <w:r>
              <w:t>对象的数据库访问层</w:t>
            </w:r>
            <w:r>
              <w:rPr>
                <w:rFonts w:hint="eastAsia"/>
              </w:rPr>
              <w:t>，</w:t>
            </w:r>
            <w:r>
              <w:t>用于数据库</w:t>
            </w:r>
            <w:r>
              <w:t>CRUD</w:t>
            </w:r>
            <w:r>
              <w:t>以及查询的调用</w:t>
            </w:r>
          </w:p>
        </w:tc>
      </w:tr>
      <w:tr w:rsidR="005E191C" w14:paraId="2010EBFC" w14:textId="77777777" w:rsidTr="0074331B">
        <w:tc>
          <w:tcPr>
            <w:tcW w:w="2700" w:type="dxa"/>
          </w:tcPr>
          <w:p w14:paraId="5991E51F" w14:textId="0BB43539" w:rsidR="005E191C" w:rsidRPr="00E159A1" w:rsidRDefault="0074331B" w:rsidP="005E191C">
            <w:pPr>
              <w:pStyle w:val="a3"/>
            </w:pPr>
            <w:r>
              <w:t>CategoryService.java</w:t>
            </w:r>
          </w:p>
        </w:tc>
        <w:tc>
          <w:tcPr>
            <w:tcW w:w="3150" w:type="dxa"/>
          </w:tcPr>
          <w:p w14:paraId="4D0FBA97" w14:textId="7F50FB77" w:rsidR="005E191C" w:rsidRPr="00751FD6" w:rsidRDefault="0074331B" w:rsidP="005E191C">
            <w:pPr>
              <w:pStyle w:val="a3"/>
            </w:pPr>
            <w:r>
              <w:t>com.innovaee.eorder.service</w:t>
            </w:r>
          </w:p>
        </w:tc>
        <w:tc>
          <w:tcPr>
            <w:tcW w:w="2943" w:type="dxa"/>
          </w:tcPr>
          <w:p w14:paraId="6F761502" w14:textId="3E903032" w:rsidR="005E191C" w:rsidRDefault="0074331B" w:rsidP="005E191C">
            <w:pPr>
              <w:pStyle w:val="a3"/>
            </w:pPr>
            <w:r>
              <w:rPr>
                <w:rFonts w:hint="eastAsia"/>
              </w:rPr>
              <w:t>对</w:t>
            </w:r>
            <w:r>
              <w:t>Dao</w:t>
            </w:r>
            <w:r>
              <w:t>层的业务封装，进行异常处理</w:t>
            </w:r>
          </w:p>
        </w:tc>
      </w:tr>
      <w:tr w:rsidR="005E191C" w14:paraId="4DC7EE03" w14:textId="77777777" w:rsidTr="0074331B">
        <w:tc>
          <w:tcPr>
            <w:tcW w:w="2700" w:type="dxa"/>
          </w:tcPr>
          <w:p w14:paraId="4439D892" w14:textId="1B6A7525" w:rsidR="005E191C" w:rsidRPr="00A1451B" w:rsidRDefault="0074331B" w:rsidP="005E191C">
            <w:pPr>
              <w:pStyle w:val="a3"/>
            </w:pPr>
            <w:r>
              <w:t>CategoryResource.java</w:t>
            </w:r>
          </w:p>
        </w:tc>
        <w:tc>
          <w:tcPr>
            <w:tcW w:w="3150" w:type="dxa"/>
          </w:tcPr>
          <w:p w14:paraId="0C1415DF" w14:textId="60CBEF60" w:rsidR="005E191C" w:rsidRPr="00751FD6" w:rsidRDefault="0074331B" w:rsidP="005E191C">
            <w:pPr>
              <w:pStyle w:val="a3"/>
            </w:pPr>
            <w:r>
              <w:t>com.innovaee.eorder.resource</w:t>
            </w:r>
          </w:p>
        </w:tc>
        <w:tc>
          <w:tcPr>
            <w:tcW w:w="2943" w:type="dxa"/>
          </w:tcPr>
          <w:p w14:paraId="7997C0AF" w14:textId="433E78F7" w:rsidR="005E191C" w:rsidRPr="008703D2" w:rsidRDefault="0074331B" w:rsidP="005E191C">
            <w:pPr>
              <w:pStyle w:val="a3"/>
            </w:pPr>
            <w:r>
              <w:rPr>
                <w:rFonts w:hint="eastAsia"/>
              </w:rPr>
              <w:t>用于</w:t>
            </w:r>
            <w:r>
              <w:t>建立</w:t>
            </w:r>
            <w:r>
              <w:t>Service</w:t>
            </w:r>
            <w:r>
              <w:t>层与</w:t>
            </w:r>
            <w:r>
              <w:t>REST</w:t>
            </w:r>
            <w:r>
              <w:t>风格</w:t>
            </w:r>
            <w:r>
              <w:t>Web-Service</w:t>
            </w:r>
            <w:r>
              <w:t>的</w:t>
            </w:r>
            <w:r>
              <w:t>URI</w:t>
            </w:r>
            <w:r>
              <w:t>映射</w:t>
            </w:r>
          </w:p>
        </w:tc>
      </w:tr>
      <w:tr w:rsidR="00E82672" w14:paraId="1501C7B9" w14:textId="77777777" w:rsidTr="0074331B">
        <w:tc>
          <w:tcPr>
            <w:tcW w:w="2700" w:type="dxa"/>
          </w:tcPr>
          <w:p w14:paraId="0F2E75AA" w14:textId="0057BAAF" w:rsidR="00E82672" w:rsidRDefault="00E82672" w:rsidP="005E191C">
            <w:pPr>
              <w:pStyle w:val="a3"/>
            </w:pPr>
            <w:r>
              <w:t>BaseDao</w:t>
            </w:r>
          </w:p>
        </w:tc>
        <w:tc>
          <w:tcPr>
            <w:tcW w:w="3150" w:type="dxa"/>
          </w:tcPr>
          <w:p w14:paraId="0464B129" w14:textId="40A18113" w:rsidR="00E82672" w:rsidRDefault="00E82672" w:rsidP="005E191C">
            <w:pPr>
              <w:pStyle w:val="a3"/>
            </w:pPr>
            <w:r>
              <w:t>com.innovaee.eorder.dao</w:t>
            </w:r>
          </w:p>
        </w:tc>
        <w:tc>
          <w:tcPr>
            <w:tcW w:w="2943" w:type="dxa"/>
          </w:tcPr>
          <w:p w14:paraId="25ED206D" w14:textId="3FB88BFD" w:rsidR="00E82672" w:rsidRDefault="00E82672" w:rsidP="005E191C">
            <w:pPr>
              <w:pStyle w:val="a3"/>
            </w:pPr>
            <w:r>
              <w:rPr>
                <w:rFonts w:hint="eastAsia"/>
              </w:rPr>
              <w:t>所有</w:t>
            </w:r>
            <w:r>
              <w:t>数据访问对象的基类，定义了数据库</w:t>
            </w:r>
            <w:r>
              <w:t>CRUD</w:t>
            </w:r>
            <w:r>
              <w:t>等基本操作接口</w:t>
            </w:r>
          </w:p>
        </w:tc>
      </w:tr>
      <w:tr w:rsidR="00E82672" w14:paraId="053E3D0B" w14:textId="77777777" w:rsidTr="0074331B">
        <w:tc>
          <w:tcPr>
            <w:tcW w:w="2700" w:type="dxa"/>
          </w:tcPr>
          <w:p w14:paraId="16634258" w14:textId="25DF3D35" w:rsidR="00E82672" w:rsidRDefault="00E82672" w:rsidP="005E191C">
            <w:pPr>
              <w:pStyle w:val="a3"/>
            </w:pPr>
            <w:r>
              <w:t>HibernateBaseDao</w:t>
            </w:r>
          </w:p>
        </w:tc>
        <w:tc>
          <w:tcPr>
            <w:tcW w:w="3150" w:type="dxa"/>
          </w:tcPr>
          <w:p w14:paraId="78F4EE3A" w14:textId="0FE05A5A" w:rsidR="00E82672" w:rsidRDefault="00E82672" w:rsidP="005E191C">
            <w:pPr>
              <w:pStyle w:val="a3"/>
            </w:pPr>
            <w:r>
              <w:t>com.innovaee.eroder.dao.hibernate</w:t>
            </w:r>
          </w:p>
        </w:tc>
        <w:tc>
          <w:tcPr>
            <w:tcW w:w="2943" w:type="dxa"/>
          </w:tcPr>
          <w:p w14:paraId="6764131D" w14:textId="2375173E" w:rsidR="00E82672" w:rsidRDefault="00E82672" w:rsidP="005E191C">
            <w:pPr>
              <w:pStyle w:val="a3"/>
            </w:pPr>
            <w:r>
              <w:rPr>
                <w:rFonts w:hint="eastAsia"/>
              </w:rPr>
              <w:t>基于</w:t>
            </w:r>
            <w:r>
              <w:t>Hibernate</w:t>
            </w:r>
            <w:r>
              <w:t>的</w:t>
            </w:r>
            <w:r>
              <w:t>BaseDao</w:t>
            </w:r>
            <w:r>
              <w:t>实现类</w:t>
            </w:r>
          </w:p>
        </w:tc>
      </w:tr>
    </w:tbl>
    <w:p w14:paraId="7C8A01F8" w14:textId="77777777" w:rsidR="003C4711" w:rsidRPr="003C4711" w:rsidRDefault="003C4711" w:rsidP="003C4711"/>
    <w:p w14:paraId="5ED6D1FC" w14:textId="724293D3" w:rsidR="00F136C8" w:rsidRDefault="00F136C8" w:rsidP="001B3D57">
      <w:pPr>
        <w:pStyle w:val="3"/>
      </w:pPr>
      <w:bookmarkStart w:id="62" w:name="_Toc416640913"/>
      <w:r>
        <w:rPr>
          <w:rFonts w:hint="eastAsia"/>
        </w:rPr>
        <w:t>类图</w:t>
      </w:r>
      <w:bookmarkEnd w:id="62"/>
    </w:p>
    <w:p w14:paraId="29D4621F" w14:textId="06837B39" w:rsidR="00D80627" w:rsidRPr="00D80627" w:rsidRDefault="00726CE7" w:rsidP="00550F11">
      <w:pPr>
        <w:pStyle w:val="a3"/>
        <w:jc w:val="center"/>
      </w:pPr>
      <w:r>
        <w:rPr>
          <w:noProof/>
          <w:lang w:bidi="ml-IN"/>
        </w:rPr>
        <w:drawing>
          <wp:inline distT="0" distB="0" distL="0" distR="0" wp14:anchorId="7D1AF4AC" wp14:editId="317ECFC0">
            <wp:extent cx="5514975" cy="3859530"/>
            <wp:effectExtent l="0" t="0" r="9525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2015-01-31_211253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385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DF957" w14:textId="3761FEE3" w:rsidR="00F136C8" w:rsidRDefault="00F136C8" w:rsidP="001B3D57">
      <w:pPr>
        <w:pStyle w:val="3"/>
      </w:pPr>
      <w:bookmarkStart w:id="63" w:name="_Toc416640914"/>
      <w:r>
        <w:rPr>
          <w:rFonts w:hint="eastAsia"/>
        </w:rPr>
        <w:t>配置</w:t>
      </w:r>
      <w:r>
        <w:t>文件说明</w:t>
      </w:r>
      <w:bookmarkEnd w:id="63"/>
    </w:p>
    <w:p w14:paraId="24D43A14" w14:textId="3924D7DC" w:rsidR="00550F11" w:rsidRDefault="00593FB1" w:rsidP="0094671E">
      <w:pPr>
        <w:pStyle w:val="a3"/>
        <w:numPr>
          <w:ilvl w:val="0"/>
          <w:numId w:val="10"/>
        </w:numPr>
      </w:pPr>
      <w:r>
        <w:t xml:space="preserve">Hibernate </w:t>
      </w:r>
      <w:r>
        <w:rPr>
          <w:rFonts w:hint="eastAsia"/>
        </w:rPr>
        <w:t>映射</w:t>
      </w:r>
      <w:r>
        <w:t>配置在</w:t>
      </w:r>
      <w:r>
        <w:t>Category.java</w:t>
      </w:r>
      <w:r>
        <w:rPr>
          <w:rFonts w:hint="eastAsia"/>
        </w:rPr>
        <w:t>实体</w:t>
      </w:r>
      <w:r>
        <w:t>类中</w:t>
      </w:r>
    </w:p>
    <w:p w14:paraId="5B223515" w14:textId="77777777" w:rsidR="00C901BF" w:rsidRDefault="00C901BF" w:rsidP="00C901BF">
      <w:pPr>
        <w:pStyle w:val="CodeText"/>
      </w:pPr>
      <w:r>
        <w:t>@Entity</w:t>
      </w:r>
    </w:p>
    <w:p w14:paraId="4A5B5BBE" w14:textId="77777777" w:rsidR="00C901BF" w:rsidRDefault="00C901BF" w:rsidP="00C901BF">
      <w:pPr>
        <w:pStyle w:val="CodeText"/>
      </w:pPr>
      <w:r>
        <w:t>@Table(name = "t_category")</w:t>
      </w:r>
    </w:p>
    <w:p w14:paraId="2DDB5E31" w14:textId="77777777" w:rsidR="00C901BF" w:rsidRDefault="00C901BF" w:rsidP="00C901BF">
      <w:pPr>
        <w:pStyle w:val="CodeText"/>
      </w:pPr>
      <w:r>
        <w:t>@XmlRootElement</w:t>
      </w:r>
    </w:p>
    <w:p w14:paraId="32F70C30" w14:textId="49D1827E" w:rsidR="00C901BF" w:rsidRPr="00C901BF" w:rsidRDefault="00C901BF" w:rsidP="00C901BF">
      <w:pPr>
        <w:pStyle w:val="CodeText"/>
      </w:pPr>
      <w:r>
        <w:lastRenderedPageBreak/>
        <w:t xml:space="preserve">public class Category extends BaseEntity </w:t>
      </w:r>
    </w:p>
    <w:p w14:paraId="5579F6F3" w14:textId="06101545" w:rsidR="00593FB1" w:rsidRDefault="00593FB1" w:rsidP="0094671E">
      <w:pPr>
        <w:pStyle w:val="a3"/>
        <w:numPr>
          <w:ilvl w:val="0"/>
          <w:numId w:val="10"/>
        </w:numPr>
      </w:pPr>
      <w:r>
        <w:t>REST URL</w:t>
      </w:r>
      <w:r>
        <w:t>配置在</w:t>
      </w:r>
      <w:r>
        <w:t>CategoryResource.java</w:t>
      </w:r>
      <w:r>
        <w:rPr>
          <w:rFonts w:hint="eastAsia"/>
        </w:rPr>
        <w:t>资源</w:t>
      </w:r>
      <w:r>
        <w:t>类中</w:t>
      </w:r>
    </w:p>
    <w:p w14:paraId="16BA1B20" w14:textId="77777777" w:rsidR="00C901BF" w:rsidRDefault="00C901BF" w:rsidP="00C901BF">
      <w:pPr>
        <w:pStyle w:val="CodeText"/>
      </w:pPr>
      <w:r>
        <w:t>@Path("/categories")</w:t>
      </w:r>
    </w:p>
    <w:p w14:paraId="7CAF6780" w14:textId="77777777" w:rsidR="00C901BF" w:rsidRDefault="00C901BF" w:rsidP="00C901BF">
      <w:pPr>
        <w:pStyle w:val="CodeText"/>
      </w:pPr>
      <w:r>
        <w:t>public class CategoryResource extends AbstractBaseResource {</w:t>
      </w:r>
    </w:p>
    <w:p w14:paraId="70228146" w14:textId="77777777" w:rsidR="00C901BF" w:rsidRDefault="00C901BF" w:rsidP="00C901BF">
      <w:pPr>
        <w:pStyle w:val="CodeText"/>
      </w:pPr>
    </w:p>
    <w:p w14:paraId="76C64A4B" w14:textId="77777777" w:rsidR="00C901BF" w:rsidRDefault="00C901BF" w:rsidP="00C901BF">
      <w:pPr>
        <w:pStyle w:val="CodeText"/>
      </w:pPr>
      <w:r>
        <w:t xml:space="preserve">    @GET</w:t>
      </w:r>
    </w:p>
    <w:p w14:paraId="301D26CB" w14:textId="77777777" w:rsidR="00C901BF" w:rsidRDefault="00C901BF" w:rsidP="00C901BF">
      <w:pPr>
        <w:pStyle w:val="CodeText"/>
      </w:pPr>
      <w:r>
        <w:t xml:space="preserve">    @Produces({ MediaType.APPLICATION_XML, MediaType.APPLICATION_JSON })</w:t>
      </w:r>
    </w:p>
    <w:p w14:paraId="696603D9" w14:textId="77777777" w:rsidR="00C901BF" w:rsidRDefault="00C901BF" w:rsidP="00C901BF">
      <w:pPr>
        <w:pStyle w:val="CodeText"/>
      </w:pPr>
      <w:r>
        <w:t xml:space="preserve">    public Map&lt;String, List&lt;Category&gt;&gt; getAllCategories() {</w:t>
      </w:r>
    </w:p>
    <w:p w14:paraId="09AE8E53" w14:textId="77777777" w:rsidR="00C901BF" w:rsidRDefault="00C901BF" w:rsidP="00C901BF">
      <w:pPr>
        <w:pStyle w:val="CodeText"/>
      </w:pPr>
      <w:r>
        <w:t xml:space="preserve">    }</w:t>
      </w:r>
    </w:p>
    <w:p w14:paraId="058803B4" w14:textId="0896CE9D" w:rsidR="00C901BF" w:rsidRPr="00550F11" w:rsidRDefault="00C901BF" w:rsidP="00C901BF">
      <w:pPr>
        <w:pStyle w:val="CodeText"/>
      </w:pPr>
      <w:r>
        <w:t>}</w:t>
      </w:r>
    </w:p>
    <w:p w14:paraId="457C1EC2" w14:textId="4E31B21E" w:rsidR="00F136C8" w:rsidRDefault="00F136C8" w:rsidP="001B3D57">
      <w:pPr>
        <w:pStyle w:val="3"/>
      </w:pPr>
      <w:bookmarkStart w:id="64" w:name="_Toc416640915"/>
      <w:r>
        <w:rPr>
          <w:rFonts w:hint="eastAsia"/>
        </w:rPr>
        <w:t>数据库</w:t>
      </w:r>
      <w:r>
        <w:t>脚本说明</w:t>
      </w:r>
      <w:bookmarkEnd w:id="64"/>
    </w:p>
    <w:p w14:paraId="4A5683C3" w14:textId="77777777" w:rsidR="00E741EF" w:rsidRDefault="00E741EF" w:rsidP="00E741EF">
      <w:pPr>
        <w:pStyle w:val="CodeText"/>
      </w:pPr>
      <w:r>
        <w:t>-- ----------------------------</w:t>
      </w:r>
    </w:p>
    <w:p w14:paraId="7409AF5F" w14:textId="77777777" w:rsidR="00E741EF" w:rsidRDefault="00E741EF" w:rsidP="00E741EF">
      <w:pPr>
        <w:pStyle w:val="CodeText"/>
      </w:pPr>
      <w:r>
        <w:t>-- Table structure for `t_category`</w:t>
      </w:r>
    </w:p>
    <w:p w14:paraId="3299C00E" w14:textId="77777777" w:rsidR="00E741EF" w:rsidRDefault="00E741EF" w:rsidP="00E741EF">
      <w:pPr>
        <w:pStyle w:val="CodeText"/>
      </w:pPr>
      <w:r>
        <w:t>-- ----------------------------</w:t>
      </w:r>
    </w:p>
    <w:p w14:paraId="4F69AC55" w14:textId="77777777" w:rsidR="00E741EF" w:rsidRDefault="00E741EF" w:rsidP="00E741EF">
      <w:pPr>
        <w:pStyle w:val="CodeText"/>
      </w:pPr>
      <w:r>
        <w:t>DROP TABLE IF EXISTS `t_category`;</w:t>
      </w:r>
    </w:p>
    <w:p w14:paraId="24050B27" w14:textId="77777777" w:rsidR="00E741EF" w:rsidRDefault="00E741EF" w:rsidP="00E741EF">
      <w:pPr>
        <w:pStyle w:val="CodeText"/>
      </w:pPr>
      <w:r>
        <w:t>CREATE TABLE `t_category` (</w:t>
      </w:r>
    </w:p>
    <w:p w14:paraId="70899B93" w14:textId="6DC33562" w:rsidR="00E741EF" w:rsidRDefault="00E741EF" w:rsidP="00E741EF">
      <w:pPr>
        <w:pStyle w:val="CodeText"/>
      </w:pPr>
      <w:r>
        <w:t xml:space="preserve">  `</w:t>
      </w:r>
      <w:r w:rsidR="00726CE7">
        <w:t xml:space="preserve"> </w:t>
      </w:r>
      <w:r>
        <w:t>id` int(32) NOT NULL AUTO_INCREMENT,</w:t>
      </w:r>
    </w:p>
    <w:p w14:paraId="6A225062" w14:textId="77777777" w:rsidR="00E741EF" w:rsidRDefault="00E741EF" w:rsidP="00E741EF">
      <w:pPr>
        <w:pStyle w:val="CodeText"/>
      </w:pPr>
      <w:r>
        <w:t xml:space="preserve">  `category_name` varchar(128) DEFAULT NULL,</w:t>
      </w:r>
    </w:p>
    <w:p w14:paraId="4172B4B7" w14:textId="77777777" w:rsidR="00E741EF" w:rsidRDefault="00E741EF" w:rsidP="00E741EF">
      <w:pPr>
        <w:pStyle w:val="CodeText"/>
      </w:pPr>
      <w:r>
        <w:t xml:space="preserve">  `category_picture` varchar(256) DEFAULT NULL,</w:t>
      </w:r>
    </w:p>
    <w:p w14:paraId="688BA6A5" w14:textId="77777777" w:rsidR="00E741EF" w:rsidRDefault="00E741EF" w:rsidP="00E741EF">
      <w:pPr>
        <w:pStyle w:val="CodeText"/>
      </w:pPr>
      <w:r>
        <w:t xml:space="preserve">  `create_at` datetime DEFAULT NULL,</w:t>
      </w:r>
    </w:p>
    <w:p w14:paraId="508503CC" w14:textId="77777777" w:rsidR="00E741EF" w:rsidRDefault="00E741EF" w:rsidP="00E741EF">
      <w:pPr>
        <w:pStyle w:val="CodeText"/>
      </w:pPr>
      <w:r>
        <w:t xml:space="preserve">  `update_at` datetime DEFAULT NULL,</w:t>
      </w:r>
    </w:p>
    <w:p w14:paraId="19EF8C9E" w14:textId="64584616" w:rsidR="00E741EF" w:rsidRDefault="00726CE7" w:rsidP="00E741EF">
      <w:pPr>
        <w:pStyle w:val="CodeText"/>
      </w:pPr>
      <w:r>
        <w:t xml:space="preserve">  PRIMARY KEY (`</w:t>
      </w:r>
      <w:r w:rsidR="00E741EF">
        <w:t>id`)</w:t>
      </w:r>
    </w:p>
    <w:p w14:paraId="15F24545" w14:textId="77777777" w:rsidR="00E741EF" w:rsidRPr="00D07FEF" w:rsidRDefault="00E741EF" w:rsidP="00E741EF">
      <w:pPr>
        <w:pStyle w:val="CodeText"/>
      </w:pPr>
      <w:r>
        <w:t>) ENGINE=InnoDB AUTO_INCREMENT=11 DEFAULT CHARSET=utf8;</w:t>
      </w:r>
    </w:p>
    <w:p w14:paraId="1C8102F4" w14:textId="7BC1869F" w:rsidR="00C901BF" w:rsidRPr="00C901BF" w:rsidRDefault="00C901BF" w:rsidP="00C901BF"/>
    <w:p w14:paraId="10BFFCBE" w14:textId="77777777" w:rsidR="007B440F" w:rsidRDefault="007B440F">
      <w:pPr>
        <w:spacing w:after="160" w:line="259" w:lineRule="auto"/>
        <w:ind w:firstLine="0"/>
        <w:jc w:val="left"/>
        <w:rPr>
          <w:rFonts w:cstheme="majorBidi"/>
          <w:b/>
          <w:sz w:val="28"/>
          <w:szCs w:val="26"/>
        </w:rPr>
      </w:pPr>
      <w:r>
        <w:br w:type="page"/>
      </w:r>
    </w:p>
    <w:p w14:paraId="207F9032" w14:textId="34753D5E" w:rsidR="004E1DE9" w:rsidRDefault="00674BDD" w:rsidP="0094671E">
      <w:pPr>
        <w:pStyle w:val="2"/>
      </w:pPr>
      <w:bookmarkStart w:id="65" w:name="_Toc416640916"/>
      <w:r>
        <w:rPr>
          <w:rFonts w:hint="eastAsia"/>
        </w:rPr>
        <w:lastRenderedPageBreak/>
        <w:t>浏览</w:t>
      </w:r>
      <w:r>
        <w:t>菜品</w:t>
      </w:r>
      <w:bookmarkEnd w:id="65"/>
    </w:p>
    <w:p w14:paraId="1F8BDEC1" w14:textId="7708E05A" w:rsidR="004E1DE9" w:rsidRPr="004E1DE9" w:rsidRDefault="004E1DE9" w:rsidP="00507CDB">
      <w:r>
        <w:rPr>
          <w:rFonts w:hint="eastAsia"/>
        </w:rPr>
        <w:t>该</w:t>
      </w:r>
      <w:r>
        <w:t>服务响应移动客户端发送</w:t>
      </w:r>
      <w:r>
        <w:rPr>
          <w:rFonts w:hint="eastAsia"/>
        </w:rPr>
        <w:t>的</w:t>
      </w:r>
      <w:r>
        <w:t>获取菜单</w:t>
      </w:r>
      <w:r>
        <w:rPr>
          <w:rFonts w:hint="eastAsia"/>
        </w:rPr>
        <w:t>中</w:t>
      </w:r>
      <w:r>
        <w:t>菜品</w:t>
      </w:r>
      <w:r>
        <w:rPr>
          <w:rFonts w:hint="eastAsia"/>
        </w:rPr>
        <w:t>列表</w:t>
      </w:r>
      <w:r>
        <w:t>与菜品详情请求</w:t>
      </w:r>
      <w:r w:rsidR="00C824FE">
        <w:rPr>
          <w:rFonts w:hint="eastAsia"/>
        </w:rPr>
        <w:t>。</w:t>
      </w:r>
    </w:p>
    <w:p w14:paraId="694F5C84" w14:textId="4F0C2247" w:rsidR="00C901BF" w:rsidRDefault="004E1DE9" w:rsidP="001B3D57">
      <w:pPr>
        <w:pStyle w:val="3"/>
      </w:pPr>
      <w:bookmarkStart w:id="66" w:name="_Toc416640917"/>
      <w:r w:rsidRPr="004E1DE9">
        <w:rPr>
          <w:rFonts w:hint="eastAsia"/>
        </w:rPr>
        <w:t>功能</w:t>
      </w:r>
      <w:r>
        <w:t>IPO</w:t>
      </w:r>
      <w:r>
        <w:t>图</w:t>
      </w:r>
      <w:bookmarkEnd w:id="66"/>
    </w:p>
    <w:p w14:paraId="4F4BB733" w14:textId="5757511F" w:rsidR="00507CDB" w:rsidRDefault="00507CDB" w:rsidP="00507CDB">
      <w:r>
        <w:object w:dxaOrig="6855" w:dyaOrig="3705" w14:anchorId="5FF1B91C">
          <v:shape id="_x0000_i1026" type="#_x0000_t75" style="width:343.1pt;height:185.05pt" o:ole="">
            <v:imagedata r:id="rId62" o:title=""/>
          </v:shape>
          <o:OLEObject Type="Embed" ProgID="Visio.Drawing.15" ShapeID="_x0000_i1026" DrawAspect="Content" ObjectID="_1490794181" r:id="rId63"/>
        </w:object>
      </w:r>
    </w:p>
    <w:p w14:paraId="4BCFE5F5" w14:textId="77777777" w:rsidR="00507CDB" w:rsidRDefault="00507CDB" w:rsidP="00507CDB"/>
    <w:p w14:paraId="01B5BDBA" w14:textId="22E7BC7E" w:rsidR="00507CDB" w:rsidRPr="00507CDB" w:rsidRDefault="00507CDB" w:rsidP="00507CDB">
      <w:r>
        <w:object w:dxaOrig="6855" w:dyaOrig="3705" w14:anchorId="7FACCAA9">
          <v:shape id="_x0000_i1027" type="#_x0000_t75" style="width:343.1pt;height:185.05pt" o:ole="">
            <v:imagedata r:id="rId64" o:title=""/>
          </v:shape>
          <o:OLEObject Type="Embed" ProgID="Visio.Drawing.15" ShapeID="_x0000_i1027" DrawAspect="Content" ObjectID="_1490794182" r:id="rId65"/>
        </w:object>
      </w:r>
    </w:p>
    <w:p w14:paraId="2CD55E72" w14:textId="1F30ADAE" w:rsidR="004E1DE9" w:rsidRDefault="004E1DE9" w:rsidP="001B3D57">
      <w:pPr>
        <w:pStyle w:val="3"/>
      </w:pPr>
      <w:bookmarkStart w:id="67" w:name="_Toc416640918"/>
      <w:r>
        <w:rPr>
          <w:rFonts w:hint="eastAsia"/>
        </w:rPr>
        <w:t>时序图</w:t>
      </w:r>
      <w:bookmarkEnd w:id="67"/>
    </w:p>
    <w:p w14:paraId="1649D5C3" w14:textId="22D5E5F3" w:rsidR="00507CDB" w:rsidRPr="00507CDB" w:rsidRDefault="007F08A4" w:rsidP="00514B48">
      <w:pPr>
        <w:pStyle w:val="a3"/>
        <w:jc w:val="center"/>
      </w:pPr>
      <w:r>
        <w:rPr>
          <w:noProof/>
          <w:lang w:bidi="ml-IN"/>
        </w:rPr>
        <w:drawing>
          <wp:inline distT="0" distB="0" distL="0" distR="0" wp14:anchorId="02E35FC4" wp14:editId="2548B253">
            <wp:extent cx="5514975" cy="1450340"/>
            <wp:effectExtent l="0" t="0" r="9525" b="0"/>
            <wp:docPr id="301" name="Picture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2015-02-01_224123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145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7204A" w14:textId="6DF08E17" w:rsidR="004E1DE9" w:rsidRDefault="004E1DE9" w:rsidP="001B3D57">
      <w:pPr>
        <w:pStyle w:val="3"/>
      </w:pPr>
      <w:bookmarkStart w:id="68" w:name="_Toc416640919"/>
      <w:r>
        <w:rPr>
          <w:rFonts w:hint="eastAsia"/>
        </w:rPr>
        <w:lastRenderedPageBreak/>
        <w:t>代码</w:t>
      </w:r>
      <w:r>
        <w:t>构成</w:t>
      </w:r>
      <w:bookmarkEnd w:id="68"/>
    </w:p>
    <w:tbl>
      <w:tblPr>
        <w:tblStyle w:val="a4"/>
        <w:tblW w:w="0" w:type="auto"/>
        <w:tblInd w:w="108" w:type="dxa"/>
        <w:tblLayout w:type="fixed"/>
        <w:tblLook w:val="04A0" w:firstRow="1" w:lastRow="0" w:firstColumn="1" w:lastColumn="0" w:noHBand="0" w:noVBand="1"/>
      </w:tblPr>
      <w:tblGrid>
        <w:gridCol w:w="2700"/>
        <w:gridCol w:w="3150"/>
        <w:gridCol w:w="2943"/>
      </w:tblGrid>
      <w:tr w:rsidR="00051CA1" w14:paraId="6C28F51E" w14:textId="77777777" w:rsidTr="00F00C8A">
        <w:tc>
          <w:tcPr>
            <w:tcW w:w="2700" w:type="dxa"/>
            <w:shd w:val="clear" w:color="auto" w:fill="BFBFBF" w:themeFill="background1" w:themeFillShade="BF"/>
          </w:tcPr>
          <w:p w14:paraId="0D365B47" w14:textId="77777777" w:rsidR="00051CA1" w:rsidRDefault="00051CA1" w:rsidP="00F00C8A">
            <w:pPr>
              <w:pStyle w:val="a3"/>
            </w:pPr>
            <w:r>
              <w:rPr>
                <w:rFonts w:hint="eastAsia"/>
              </w:rPr>
              <w:t>文件</w:t>
            </w:r>
            <w:r>
              <w:t>名</w:t>
            </w:r>
          </w:p>
        </w:tc>
        <w:tc>
          <w:tcPr>
            <w:tcW w:w="3150" w:type="dxa"/>
            <w:shd w:val="clear" w:color="auto" w:fill="BFBFBF" w:themeFill="background1" w:themeFillShade="BF"/>
          </w:tcPr>
          <w:p w14:paraId="795878C6" w14:textId="361E8379" w:rsidR="00051CA1" w:rsidRDefault="00E92D78" w:rsidP="00F00C8A">
            <w:pPr>
              <w:pStyle w:val="a3"/>
            </w:pPr>
            <w:r>
              <w:rPr>
                <w:rFonts w:hint="eastAsia"/>
              </w:rPr>
              <w:t>包路径</w:t>
            </w:r>
          </w:p>
        </w:tc>
        <w:tc>
          <w:tcPr>
            <w:tcW w:w="2943" w:type="dxa"/>
            <w:shd w:val="clear" w:color="auto" w:fill="BFBFBF" w:themeFill="background1" w:themeFillShade="BF"/>
          </w:tcPr>
          <w:p w14:paraId="521E36CB" w14:textId="77777777" w:rsidR="00051CA1" w:rsidRDefault="00051CA1" w:rsidP="00F00C8A">
            <w:pPr>
              <w:pStyle w:val="a3"/>
            </w:pPr>
            <w:r>
              <w:rPr>
                <w:rFonts w:hint="eastAsia"/>
              </w:rPr>
              <w:t>文件</w:t>
            </w:r>
            <w:r>
              <w:t>说明</w:t>
            </w:r>
          </w:p>
        </w:tc>
      </w:tr>
      <w:tr w:rsidR="00051CA1" w14:paraId="3E0F3273" w14:textId="77777777" w:rsidTr="00F00C8A">
        <w:tc>
          <w:tcPr>
            <w:tcW w:w="2700" w:type="dxa"/>
          </w:tcPr>
          <w:p w14:paraId="7A5064E6" w14:textId="2FD62AC4" w:rsidR="00051CA1" w:rsidRPr="00220DB9" w:rsidRDefault="00C865D7" w:rsidP="00F00C8A">
            <w:pPr>
              <w:pStyle w:val="a3"/>
            </w:pPr>
            <w:r>
              <w:t>Dish</w:t>
            </w:r>
            <w:r w:rsidR="00051CA1">
              <w:t>VO.java</w:t>
            </w:r>
          </w:p>
        </w:tc>
        <w:tc>
          <w:tcPr>
            <w:tcW w:w="3150" w:type="dxa"/>
          </w:tcPr>
          <w:p w14:paraId="793BC60F" w14:textId="77777777" w:rsidR="00051CA1" w:rsidRDefault="00051CA1" w:rsidP="00F00C8A">
            <w:pPr>
              <w:pStyle w:val="a3"/>
            </w:pPr>
            <w:r>
              <w:rPr>
                <w:rFonts w:hint="eastAsia"/>
              </w:rPr>
              <w:t>com.</w:t>
            </w:r>
            <w:r>
              <w:t>innovaee.eorder.vo</w:t>
            </w:r>
          </w:p>
        </w:tc>
        <w:tc>
          <w:tcPr>
            <w:tcW w:w="2943" w:type="dxa"/>
          </w:tcPr>
          <w:p w14:paraId="052A2D0E" w14:textId="43F8355E" w:rsidR="00051CA1" w:rsidRDefault="00051CA1" w:rsidP="00C865D7">
            <w:pPr>
              <w:pStyle w:val="a3"/>
            </w:pPr>
            <w:r>
              <w:rPr>
                <w:rFonts w:hint="eastAsia"/>
              </w:rPr>
              <w:t>菜</w:t>
            </w:r>
            <w:r w:rsidR="00C865D7">
              <w:rPr>
                <w:rFonts w:hint="eastAsia"/>
              </w:rPr>
              <w:t>品</w:t>
            </w:r>
            <w:r>
              <w:t>的值域</w:t>
            </w:r>
            <w:r>
              <w:rPr>
                <w:rFonts w:hint="eastAsia"/>
              </w:rPr>
              <w:t>对象</w:t>
            </w:r>
            <w:r>
              <w:t>，</w:t>
            </w:r>
            <w:r>
              <w:rPr>
                <w:rFonts w:hint="eastAsia"/>
              </w:rPr>
              <w:t>用于</w:t>
            </w:r>
            <w:r w:rsidR="00C865D7">
              <w:rPr>
                <w:rFonts w:hint="eastAsia"/>
              </w:rPr>
              <w:t>菜品</w:t>
            </w:r>
            <w:r>
              <w:t>列表信息的传递</w:t>
            </w:r>
          </w:p>
        </w:tc>
      </w:tr>
      <w:tr w:rsidR="00051CA1" w14:paraId="50DF9CBA" w14:textId="77777777" w:rsidTr="00F00C8A">
        <w:tc>
          <w:tcPr>
            <w:tcW w:w="2700" w:type="dxa"/>
          </w:tcPr>
          <w:p w14:paraId="680F40BD" w14:textId="16A057E7" w:rsidR="00051CA1" w:rsidRPr="00F63625" w:rsidRDefault="00C865D7" w:rsidP="00F00C8A">
            <w:pPr>
              <w:pStyle w:val="a3"/>
            </w:pPr>
            <w:r>
              <w:t>Dish</w:t>
            </w:r>
            <w:r w:rsidR="00051CA1">
              <w:t>.java</w:t>
            </w:r>
          </w:p>
        </w:tc>
        <w:tc>
          <w:tcPr>
            <w:tcW w:w="3150" w:type="dxa"/>
          </w:tcPr>
          <w:p w14:paraId="2C338022" w14:textId="77777777" w:rsidR="00051CA1" w:rsidRPr="00C4509E" w:rsidRDefault="00051CA1" w:rsidP="00F00C8A">
            <w:pPr>
              <w:pStyle w:val="a3"/>
            </w:pPr>
            <w:r>
              <w:t>com.innovaee.eorder.entity</w:t>
            </w:r>
          </w:p>
        </w:tc>
        <w:tc>
          <w:tcPr>
            <w:tcW w:w="2943" w:type="dxa"/>
          </w:tcPr>
          <w:p w14:paraId="4EC75A4A" w14:textId="193C2552" w:rsidR="00051CA1" w:rsidRPr="00A65081" w:rsidRDefault="00C865D7" w:rsidP="00F00C8A">
            <w:pPr>
              <w:pStyle w:val="a3"/>
            </w:pPr>
            <w:r>
              <w:rPr>
                <w:rFonts w:hint="eastAsia"/>
              </w:rPr>
              <w:t>菜品</w:t>
            </w:r>
            <w:r w:rsidR="00051CA1">
              <w:t>的</w:t>
            </w:r>
            <w:r w:rsidR="00051CA1">
              <w:rPr>
                <w:rFonts w:hint="eastAsia"/>
              </w:rPr>
              <w:t>实体</w:t>
            </w:r>
            <w:r w:rsidR="00051CA1">
              <w:t>对象，用于</w:t>
            </w:r>
            <w:r w:rsidR="00051CA1">
              <w:rPr>
                <w:rFonts w:hint="eastAsia"/>
              </w:rPr>
              <w:t>建立</w:t>
            </w:r>
            <w:r w:rsidR="00051CA1">
              <w:t>与数据库表的映射</w:t>
            </w:r>
          </w:p>
        </w:tc>
      </w:tr>
      <w:tr w:rsidR="00051CA1" w14:paraId="1ABD4937" w14:textId="77777777" w:rsidTr="00F00C8A">
        <w:tc>
          <w:tcPr>
            <w:tcW w:w="2700" w:type="dxa"/>
          </w:tcPr>
          <w:p w14:paraId="2D8C6F3A" w14:textId="43ACD62C" w:rsidR="00051CA1" w:rsidRPr="00E159A1" w:rsidRDefault="00C865D7" w:rsidP="00F00C8A">
            <w:pPr>
              <w:pStyle w:val="a3"/>
            </w:pPr>
            <w:r>
              <w:t>Dish</w:t>
            </w:r>
            <w:r w:rsidR="00051CA1">
              <w:t>Dao.java</w:t>
            </w:r>
          </w:p>
        </w:tc>
        <w:tc>
          <w:tcPr>
            <w:tcW w:w="3150" w:type="dxa"/>
          </w:tcPr>
          <w:p w14:paraId="7F93CDDF" w14:textId="77777777" w:rsidR="00051CA1" w:rsidRPr="00751FD6" w:rsidRDefault="00051CA1" w:rsidP="00F00C8A">
            <w:pPr>
              <w:pStyle w:val="a3"/>
            </w:pPr>
            <w:r>
              <w:t>com.innovaee.eorder.dao</w:t>
            </w:r>
          </w:p>
        </w:tc>
        <w:tc>
          <w:tcPr>
            <w:tcW w:w="2943" w:type="dxa"/>
          </w:tcPr>
          <w:p w14:paraId="644DE0FD" w14:textId="7D5C8030" w:rsidR="00051CA1" w:rsidRDefault="00C865D7" w:rsidP="00F00C8A">
            <w:pPr>
              <w:pStyle w:val="a3"/>
            </w:pPr>
            <w:r>
              <w:rPr>
                <w:rFonts w:hint="eastAsia"/>
              </w:rPr>
              <w:t>菜品</w:t>
            </w:r>
            <w:r w:rsidR="00051CA1">
              <w:t>对象的数据库访问层</w:t>
            </w:r>
            <w:r w:rsidR="00051CA1">
              <w:rPr>
                <w:rFonts w:hint="eastAsia"/>
              </w:rPr>
              <w:t>，</w:t>
            </w:r>
            <w:r w:rsidR="00051CA1">
              <w:t>用于数据库</w:t>
            </w:r>
            <w:r w:rsidR="00051CA1">
              <w:t>CRUD</w:t>
            </w:r>
            <w:r w:rsidR="00051CA1">
              <w:t>以及查询的调用</w:t>
            </w:r>
          </w:p>
        </w:tc>
      </w:tr>
      <w:tr w:rsidR="00051CA1" w14:paraId="584562F2" w14:textId="77777777" w:rsidTr="00F00C8A">
        <w:tc>
          <w:tcPr>
            <w:tcW w:w="2700" w:type="dxa"/>
          </w:tcPr>
          <w:p w14:paraId="6AAE8DC2" w14:textId="7CBAFC6C" w:rsidR="00051CA1" w:rsidRPr="00E159A1" w:rsidRDefault="00C865D7" w:rsidP="00F00C8A">
            <w:pPr>
              <w:pStyle w:val="a3"/>
            </w:pPr>
            <w:r>
              <w:t>Dish</w:t>
            </w:r>
            <w:r w:rsidR="00051CA1">
              <w:t>Service.java</w:t>
            </w:r>
          </w:p>
        </w:tc>
        <w:tc>
          <w:tcPr>
            <w:tcW w:w="3150" w:type="dxa"/>
          </w:tcPr>
          <w:p w14:paraId="45812FF5" w14:textId="77777777" w:rsidR="00051CA1" w:rsidRPr="00751FD6" w:rsidRDefault="00051CA1" w:rsidP="00F00C8A">
            <w:pPr>
              <w:pStyle w:val="a3"/>
            </w:pPr>
            <w:r>
              <w:t>com.innovaee.eorder.service</w:t>
            </w:r>
          </w:p>
        </w:tc>
        <w:tc>
          <w:tcPr>
            <w:tcW w:w="2943" w:type="dxa"/>
          </w:tcPr>
          <w:p w14:paraId="081993BD" w14:textId="60AEADD1" w:rsidR="00051CA1" w:rsidRDefault="00051CA1" w:rsidP="00F00C8A">
            <w:pPr>
              <w:pStyle w:val="a3"/>
            </w:pPr>
            <w:r>
              <w:rPr>
                <w:rFonts w:hint="eastAsia"/>
              </w:rPr>
              <w:t>对</w:t>
            </w:r>
            <w:r w:rsidR="00C865D7">
              <w:rPr>
                <w:rFonts w:hint="eastAsia"/>
              </w:rPr>
              <w:t>菜品</w:t>
            </w:r>
            <w:r>
              <w:t>Dao</w:t>
            </w:r>
            <w:r>
              <w:t>层的业务封装，进行异常处理</w:t>
            </w:r>
          </w:p>
        </w:tc>
      </w:tr>
      <w:tr w:rsidR="00051CA1" w14:paraId="185BF309" w14:textId="77777777" w:rsidTr="00F00C8A">
        <w:tc>
          <w:tcPr>
            <w:tcW w:w="2700" w:type="dxa"/>
          </w:tcPr>
          <w:p w14:paraId="78F1BAF9" w14:textId="679E4621" w:rsidR="00051CA1" w:rsidRPr="00A1451B" w:rsidRDefault="00C865D7" w:rsidP="00F00C8A">
            <w:pPr>
              <w:pStyle w:val="a3"/>
            </w:pPr>
            <w:r>
              <w:t>Dish</w:t>
            </w:r>
            <w:r w:rsidR="00051CA1">
              <w:t>Resource.java</w:t>
            </w:r>
          </w:p>
        </w:tc>
        <w:tc>
          <w:tcPr>
            <w:tcW w:w="3150" w:type="dxa"/>
          </w:tcPr>
          <w:p w14:paraId="6C9ED339" w14:textId="77777777" w:rsidR="00051CA1" w:rsidRPr="00751FD6" w:rsidRDefault="00051CA1" w:rsidP="00F00C8A">
            <w:pPr>
              <w:pStyle w:val="a3"/>
            </w:pPr>
            <w:r>
              <w:t>com.innovaee.eorder.resource</w:t>
            </w:r>
          </w:p>
        </w:tc>
        <w:tc>
          <w:tcPr>
            <w:tcW w:w="2943" w:type="dxa"/>
          </w:tcPr>
          <w:p w14:paraId="241A19C9" w14:textId="77777777" w:rsidR="00051CA1" w:rsidRPr="008703D2" w:rsidRDefault="00051CA1" w:rsidP="00F00C8A">
            <w:pPr>
              <w:pStyle w:val="a3"/>
            </w:pPr>
            <w:r>
              <w:rPr>
                <w:rFonts w:hint="eastAsia"/>
              </w:rPr>
              <w:t>用于</w:t>
            </w:r>
            <w:r>
              <w:t>建立</w:t>
            </w:r>
            <w:r>
              <w:t>Service</w:t>
            </w:r>
            <w:r>
              <w:t>层与</w:t>
            </w:r>
            <w:r>
              <w:t>REST</w:t>
            </w:r>
            <w:r>
              <w:t>风格</w:t>
            </w:r>
            <w:r>
              <w:t>Web-Service</w:t>
            </w:r>
            <w:r>
              <w:t>的</w:t>
            </w:r>
            <w:r>
              <w:t>URI</w:t>
            </w:r>
            <w:r>
              <w:t>映射</w:t>
            </w:r>
          </w:p>
        </w:tc>
      </w:tr>
    </w:tbl>
    <w:p w14:paraId="3C57BE8F" w14:textId="77777777" w:rsidR="00051CA1" w:rsidRPr="00051CA1" w:rsidRDefault="00051CA1" w:rsidP="00051CA1"/>
    <w:p w14:paraId="4087F66D" w14:textId="3B0586FE" w:rsidR="004E1DE9" w:rsidRDefault="004E1DE9" w:rsidP="001B3D57">
      <w:pPr>
        <w:pStyle w:val="3"/>
      </w:pPr>
      <w:bookmarkStart w:id="69" w:name="_Toc416640920"/>
      <w:r>
        <w:rPr>
          <w:rFonts w:hint="eastAsia"/>
        </w:rPr>
        <w:lastRenderedPageBreak/>
        <w:t>类图</w:t>
      </w:r>
      <w:bookmarkEnd w:id="69"/>
    </w:p>
    <w:p w14:paraId="304FC457" w14:textId="322370E1" w:rsidR="007B440F" w:rsidRPr="007B440F" w:rsidRDefault="00B57375" w:rsidP="006F3C61">
      <w:pPr>
        <w:pStyle w:val="a3"/>
        <w:jc w:val="center"/>
      </w:pPr>
      <w:r>
        <w:rPr>
          <w:noProof/>
          <w:lang w:bidi="ml-IN"/>
        </w:rPr>
        <w:drawing>
          <wp:inline distT="0" distB="0" distL="0" distR="0" wp14:anchorId="14AE2A34" wp14:editId="6776C945">
            <wp:extent cx="5514975" cy="4888865"/>
            <wp:effectExtent l="0" t="0" r="9525" b="698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2015-02-01_222639.pn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488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89E7B" w14:textId="2F066111" w:rsidR="004E1DE9" w:rsidRDefault="004E1DE9" w:rsidP="001B3D57">
      <w:pPr>
        <w:pStyle w:val="3"/>
      </w:pPr>
      <w:bookmarkStart w:id="70" w:name="_Toc416640921"/>
      <w:r>
        <w:rPr>
          <w:rFonts w:hint="eastAsia"/>
        </w:rPr>
        <w:t>配置</w:t>
      </w:r>
      <w:r>
        <w:t>文件</w:t>
      </w:r>
      <w:bookmarkEnd w:id="70"/>
    </w:p>
    <w:p w14:paraId="222BEBAF" w14:textId="66DF7C02" w:rsidR="006F3C61" w:rsidRDefault="006F3C61" w:rsidP="006F3C61">
      <w:pPr>
        <w:pStyle w:val="a3"/>
        <w:numPr>
          <w:ilvl w:val="0"/>
          <w:numId w:val="10"/>
        </w:numPr>
      </w:pPr>
      <w:r>
        <w:t xml:space="preserve">Hibernate </w:t>
      </w:r>
      <w:r>
        <w:rPr>
          <w:rFonts w:hint="eastAsia"/>
        </w:rPr>
        <w:t>映射</w:t>
      </w:r>
      <w:r>
        <w:t>配置在</w:t>
      </w:r>
      <w:r>
        <w:t>Dish.java</w:t>
      </w:r>
      <w:r>
        <w:rPr>
          <w:rFonts w:hint="eastAsia"/>
        </w:rPr>
        <w:t>实体</w:t>
      </w:r>
      <w:r>
        <w:t>类中</w:t>
      </w:r>
    </w:p>
    <w:p w14:paraId="1DFF9ABF" w14:textId="77777777" w:rsidR="006F3C61" w:rsidRDefault="006F3C61" w:rsidP="006F3C61">
      <w:pPr>
        <w:pStyle w:val="CodeText"/>
      </w:pPr>
      <w:r>
        <w:t>@Entity</w:t>
      </w:r>
    </w:p>
    <w:p w14:paraId="71E0442F" w14:textId="77777777" w:rsidR="006F3C61" w:rsidRDefault="006F3C61" w:rsidP="006F3C61">
      <w:pPr>
        <w:pStyle w:val="CodeText"/>
      </w:pPr>
      <w:r>
        <w:t>@Table(name = "t_dish")</w:t>
      </w:r>
    </w:p>
    <w:p w14:paraId="43A4C51F" w14:textId="77777777" w:rsidR="006F3C61" w:rsidRDefault="006F3C61" w:rsidP="006F3C61">
      <w:pPr>
        <w:pStyle w:val="CodeText"/>
      </w:pPr>
      <w:r>
        <w:t>@XmlRootElement</w:t>
      </w:r>
    </w:p>
    <w:p w14:paraId="5BEA174F" w14:textId="48E049B1" w:rsidR="006F3C61" w:rsidRPr="00C901BF" w:rsidRDefault="006F3C61" w:rsidP="006F3C61">
      <w:pPr>
        <w:pStyle w:val="CodeText"/>
      </w:pPr>
      <w:r>
        <w:t xml:space="preserve">public class Dish extends BaseEntity </w:t>
      </w:r>
    </w:p>
    <w:p w14:paraId="522AC2B1" w14:textId="77777777" w:rsidR="006F3C61" w:rsidRDefault="006F3C61" w:rsidP="006F3C61">
      <w:pPr>
        <w:pStyle w:val="a3"/>
        <w:numPr>
          <w:ilvl w:val="0"/>
          <w:numId w:val="10"/>
        </w:numPr>
      </w:pPr>
      <w:r>
        <w:t>REST URL</w:t>
      </w:r>
      <w:r>
        <w:t>配置在</w:t>
      </w:r>
      <w:r>
        <w:t>CategoryResource.java</w:t>
      </w:r>
      <w:r>
        <w:rPr>
          <w:rFonts w:hint="eastAsia"/>
        </w:rPr>
        <w:t>资源</w:t>
      </w:r>
      <w:r>
        <w:t>类中</w:t>
      </w:r>
    </w:p>
    <w:p w14:paraId="1CD27139" w14:textId="77777777" w:rsidR="006F3C61" w:rsidRPr="006F3C61" w:rsidRDefault="006F3C61" w:rsidP="006F3C61">
      <w:pPr>
        <w:pStyle w:val="CodeText"/>
      </w:pPr>
      <w:r w:rsidRPr="006F3C61">
        <w:t>@Path("/dishes")</w:t>
      </w:r>
    </w:p>
    <w:p w14:paraId="504E5C6A" w14:textId="77777777" w:rsidR="006F3C61" w:rsidRPr="006F3C61" w:rsidRDefault="006F3C61" w:rsidP="006F3C61">
      <w:pPr>
        <w:pStyle w:val="CodeText"/>
      </w:pPr>
      <w:r w:rsidRPr="006F3C61">
        <w:t>public class DishResource extends AbstractBaseResource {</w:t>
      </w:r>
    </w:p>
    <w:p w14:paraId="693C3E00" w14:textId="77777777" w:rsidR="006F3C61" w:rsidRPr="006F3C61" w:rsidRDefault="006F3C61" w:rsidP="006F3C61">
      <w:pPr>
        <w:pStyle w:val="CodeText"/>
      </w:pPr>
    </w:p>
    <w:p w14:paraId="43A8BFE8" w14:textId="77777777" w:rsidR="006F3C61" w:rsidRPr="006F3C61" w:rsidRDefault="006F3C61" w:rsidP="006F3C61">
      <w:pPr>
        <w:pStyle w:val="CodeText"/>
      </w:pPr>
      <w:r w:rsidRPr="006F3C61">
        <w:t xml:space="preserve">    @GET</w:t>
      </w:r>
    </w:p>
    <w:p w14:paraId="3BD6F030" w14:textId="77777777" w:rsidR="006F3C61" w:rsidRPr="006F3C61" w:rsidRDefault="006F3C61" w:rsidP="006F3C61">
      <w:pPr>
        <w:pStyle w:val="CodeText"/>
      </w:pPr>
      <w:r w:rsidRPr="006F3C61">
        <w:t xml:space="preserve">    @Path("/{dishId}")</w:t>
      </w:r>
    </w:p>
    <w:p w14:paraId="3FC93129" w14:textId="77777777" w:rsidR="006F3C61" w:rsidRPr="006F3C61" w:rsidRDefault="006F3C61" w:rsidP="006F3C61">
      <w:pPr>
        <w:pStyle w:val="CodeText"/>
      </w:pPr>
      <w:r w:rsidRPr="006F3C61">
        <w:t xml:space="preserve">    @Produces({ MediaType.APPLICATION_XML, MediaType.APPLICATION_JSON })</w:t>
      </w:r>
    </w:p>
    <w:p w14:paraId="57711411" w14:textId="3DB1909D" w:rsidR="006F3C61" w:rsidRDefault="006F3C61" w:rsidP="006F3C61">
      <w:pPr>
        <w:pStyle w:val="CodeText"/>
        <w:ind w:firstLine="195"/>
      </w:pPr>
      <w:r w:rsidRPr="006F3C61">
        <w:t>public Map&lt;String, DishVO&gt; getDishById(@PathParam("dishId") Integer dishId)</w:t>
      </w:r>
    </w:p>
    <w:p w14:paraId="716EAB61" w14:textId="4CDB9738" w:rsidR="006F3C61" w:rsidRDefault="006F3C61" w:rsidP="006F3C61">
      <w:pPr>
        <w:pStyle w:val="CodeText"/>
        <w:ind w:firstLine="195"/>
      </w:pPr>
      <w:r>
        <w:t>…</w:t>
      </w:r>
    </w:p>
    <w:p w14:paraId="1F4512D1" w14:textId="37EF9CBD" w:rsidR="006F3C61" w:rsidRPr="006F3C61" w:rsidRDefault="006F3C61" w:rsidP="006F3C61">
      <w:pPr>
        <w:pStyle w:val="CodeText"/>
        <w:ind w:firstLine="195"/>
      </w:pPr>
      <w:r>
        <w:t>}</w:t>
      </w:r>
    </w:p>
    <w:p w14:paraId="55296B7B" w14:textId="35245345" w:rsidR="004E1DE9" w:rsidRDefault="004E1DE9" w:rsidP="001B3D57">
      <w:pPr>
        <w:pStyle w:val="3"/>
      </w:pPr>
      <w:bookmarkStart w:id="71" w:name="_Toc416640922"/>
      <w:r>
        <w:rPr>
          <w:rFonts w:hint="eastAsia"/>
        </w:rPr>
        <w:lastRenderedPageBreak/>
        <w:t>数据库</w:t>
      </w:r>
      <w:r>
        <w:t>脚本</w:t>
      </w:r>
      <w:bookmarkEnd w:id="71"/>
    </w:p>
    <w:p w14:paraId="5760A6FE" w14:textId="77777777" w:rsidR="002A7D15" w:rsidRDefault="002A7D15" w:rsidP="00102650">
      <w:pPr>
        <w:pStyle w:val="CodeText"/>
      </w:pPr>
      <w:r>
        <w:t>-- ----------------------------</w:t>
      </w:r>
    </w:p>
    <w:p w14:paraId="31F34527" w14:textId="77777777" w:rsidR="002A7D15" w:rsidRDefault="002A7D15" w:rsidP="00102650">
      <w:pPr>
        <w:pStyle w:val="CodeText"/>
      </w:pPr>
      <w:r>
        <w:t>-- Table structure for `t_dish`</w:t>
      </w:r>
    </w:p>
    <w:p w14:paraId="5CB0ABB4" w14:textId="77777777" w:rsidR="002A7D15" w:rsidRDefault="002A7D15" w:rsidP="00102650">
      <w:pPr>
        <w:pStyle w:val="CodeText"/>
      </w:pPr>
      <w:r>
        <w:t>-- ----------------------------</w:t>
      </w:r>
    </w:p>
    <w:p w14:paraId="00B7FD9F" w14:textId="77777777" w:rsidR="002A7D15" w:rsidRDefault="002A7D15" w:rsidP="00102650">
      <w:pPr>
        <w:pStyle w:val="CodeText"/>
      </w:pPr>
      <w:r>
        <w:t>DROP TABLE IF EXISTS `t_dish`;</w:t>
      </w:r>
    </w:p>
    <w:p w14:paraId="2D897F73" w14:textId="77777777" w:rsidR="002A7D15" w:rsidRDefault="002A7D15" w:rsidP="00102650">
      <w:pPr>
        <w:pStyle w:val="CodeText"/>
      </w:pPr>
      <w:r>
        <w:t>CREATE TABLE `t_dish` (</w:t>
      </w:r>
    </w:p>
    <w:p w14:paraId="0EEB2B95" w14:textId="77777777" w:rsidR="002A7D15" w:rsidRDefault="002A7D15" w:rsidP="00102650">
      <w:pPr>
        <w:pStyle w:val="CodeText"/>
      </w:pPr>
      <w:r>
        <w:t xml:space="preserve">  `dish_id` int(32) NOT NULL AUTO_INCREMENT,</w:t>
      </w:r>
    </w:p>
    <w:p w14:paraId="6EF3B912" w14:textId="77777777" w:rsidR="002A7D15" w:rsidRDefault="002A7D15" w:rsidP="00102650">
      <w:pPr>
        <w:pStyle w:val="CodeText"/>
      </w:pPr>
      <w:r>
        <w:t xml:space="preserve">  `category_id` int(32) DEFAULT NULL,</w:t>
      </w:r>
    </w:p>
    <w:p w14:paraId="170FEA1B" w14:textId="77777777" w:rsidR="002A7D15" w:rsidRDefault="002A7D15" w:rsidP="00102650">
      <w:pPr>
        <w:pStyle w:val="CodeText"/>
      </w:pPr>
      <w:r>
        <w:t xml:space="preserve">  `dish_name` varchar(128) DEFAULT NULL,</w:t>
      </w:r>
    </w:p>
    <w:p w14:paraId="5894C1BC" w14:textId="77777777" w:rsidR="002A7D15" w:rsidRDefault="002A7D15" w:rsidP="00102650">
      <w:pPr>
        <w:pStyle w:val="CodeText"/>
      </w:pPr>
      <w:r>
        <w:t xml:space="preserve">  `dish_picture` varchar(256) DEFAULT NULL,</w:t>
      </w:r>
    </w:p>
    <w:p w14:paraId="5DD91E6A" w14:textId="77777777" w:rsidR="002A7D15" w:rsidRDefault="002A7D15" w:rsidP="00102650">
      <w:pPr>
        <w:pStyle w:val="CodeText"/>
      </w:pPr>
      <w:r>
        <w:t xml:space="preserve">  `dish_price` float(64,0) DEFAULT NULL,</w:t>
      </w:r>
    </w:p>
    <w:p w14:paraId="6D70AF88" w14:textId="77777777" w:rsidR="002A7D15" w:rsidRDefault="002A7D15" w:rsidP="00102650">
      <w:pPr>
        <w:pStyle w:val="CodeText"/>
      </w:pPr>
      <w:r>
        <w:t xml:space="preserve">  `on_sell` tinyint(1) DEFAULT NULL,</w:t>
      </w:r>
    </w:p>
    <w:p w14:paraId="170AEB3F" w14:textId="77777777" w:rsidR="002A7D15" w:rsidRDefault="002A7D15" w:rsidP="00102650">
      <w:pPr>
        <w:pStyle w:val="CodeText"/>
      </w:pPr>
      <w:r>
        <w:t xml:space="preserve">  `misc` varchar(128) DEFAULT NULL,</w:t>
      </w:r>
    </w:p>
    <w:p w14:paraId="18EF86A9" w14:textId="77777777" w:rsidR="002A7D15" w:rsidRDefault="002A7D15" w:rsidP="00102650">
      <w:pPr>
        <w:pStyle w:val="CodeText"/>
      </w:pPr>
      <w:r>
        <w:t xml:space="preserve">  `create_at` datetime DEFAULT NULL,</w:t>
      </w:r>
    </w:p>
    <w:p w14:paraId="380DD2C4" w14:textId="77777777" w:rsidR="002A7D15" w:rsidRDefault="002A7D15" w:rsidP="00102650">
      <w:pPr>
        <w:pStyle w:val="CodeText"/>
      </w:pPr>
      <w:r>
        <w:t xml:space="preserve">  `update_at` datetime DEFAULT NULL,</w:t>
      </w:r>
    </w:p>
    <w:p w14:paraId="055B8D16" w14:textId="77777777" w:rsidR="002A7D15" w:rsidRDefault="002A7D15" w:rsidP="00102650">
      <w:pPr>
        <w:pStyle w:val="CodeText"/>
      </w:pPr>
      <w:r>
        <w:t xml:space="preserve">  PRIMARY KEY (`dish_id`)</w:t>
      </w:r>
    </w:p>
    <w:p w14:paraId="6E33ECEC" w14:textId="24403D57" w:rsidR="002A7D15" w:rsidRDefault="002A7D15" w:rsidP="00102650">
      <w:pPr>
        <w:pStyle w:val="CodeText"/>
      </w:pPr>
      <w:r>
        <w:t>) ENGINE=InnoDB AUTO_INCREMENT=60 DEFAULT CHARSET=utf8;</w:t>
      </w:r>
    </w:p>
    <w:p w14:paraId="591514FD" w14:textId="77777777" w:rsidR="002A7D15" w:rsidRPr="002A7D15" w:rsidRDefault="002A7D15" w:rsidP="002A7D15"/>
    <w:p w14:paraId="198EC606" w14:textId="1D519B61" w:rsidR="003E3C38" w:rsidRDefault="003E3C38" w:rsidP="0094671E">
      <w:pPr>
        <w:pStyle w:val="2"/>
      </w:pPr>
      <w:bookmarkStart w:id="72" w:name="_Toc416640923"/>
      <w:r>
        <w:rPr>
          <w:rFonts w:hint="eastAsia"/>
        </w:rPr>
        <w:t>获取</w:t>
      </w:r>
      <w:r>
        <w:t>会员信息</w:t>
      </w:r>
      <w:bookmarkEnd w:id="72"/>
    </w:p>
    <w:p w14:paraId="7A7B3955" w14:textId="32EA3BAA" w:rsidR="005B4B0A" w:rsidRDefault="00526E57" w:rsidP="001B3D57">
      <w:pPr>
        <w:pStyle w:val="3"/>
      </w:pPr>
      <w:bookmarkStart w:id="73" w:name="_Toc416640924"/>
      <w:r>
        <w:rPr>
          <w:rFonts w:hint="eastAsia"/>
        </w:rPr>
        <w:t>功能</w:t>
      </w:r>
      <w:r>
        <w:t>IPO</w:t>
      </w:r>
      <w:r>
        <w:t>图</w:t>
      </w:r>
      <w:bookmarkEnd w:id="73"/>
    </w:p>
    <w:p w14:paraId="5DD8617E" w14:textId="126543C8" w:rsidR="00E548B4" w:rsidRDefault="008A66B0" w:rsidP="00E548B4">
      <w:r>
        <w:object w:dxaOrig="6855" w:dyaOrig="3705" w14:anchorId="441C729A">
          <v:shape id="_x0000_i1028" type="#_x0000_t75" style="width:343.1pt;height:185.05pt" o:ole="">
            <v:imagedata r:id="rId68" o:title=""/>
          </v:shape>
          <o:OLEObject Type="Embed" ProgID="Visio.Drawing.15" ShapeID="_x0000_i1028" DrawAspect="Content" ObjectID="_1490794183" r:id="rId69"/>
        </w:object>
      </w:r>
    </w:p>
    <w:p w14:paraId="5DBB76C9" w14:textId="77777777" w:rsidR="00983E84" w:rsidRPr="00E548B4" w:rsidRDefault="00983E84" w:rsidP="00E548B4"/>
    <w:p w14:paraId="5EFFB7BB" w14:textId="33152330" w:rsidR="00526E57" w:rsidRDefault="00526E57" w:rsidP="001B3D57">
      <w:pPr>
        <w:pStyle w:val="3"/>
      </w:pPr>
      <w:bookmarkStart w:id="74" w:name="_Toc416640925"/>
      <w:r>
        <w:rPr>
          <w:rFonts w:hint="eastAsia"/>
        </w:rPr>
        <w:lastRenderedPageBreak/>
        <w:t>时序图</w:t>
      </w:r>
      <w:bookmarkEnd w:id="74"/>
    </w:p>
    <w:p w14:paraId="51E60E38" w14:textId="4F273712" w:rsidR="008A66B0" w:rsidRPr="008A66B0" w:rsidRDefault="00A567A7" w:rsidP="008A66B0">
      <w:r>
        <w:rPr>
          <w:noProof/>
          <w:lang w:bidi="ml-IN"/>
        </w:rPr>
        <w:drawing>
          <wp:inline distT="0" distB="0" distL="0" distR="0" wp14:anchorId="2E7896AA" wp14:editId="0BFE7B2B">
            <wp:extent cx="5514975" cy="1976120"/>
            <wp:effectExtent l="0" t="0" r="9525" b="5080"/>
            <wp:docPr id="302" name="Picture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2015-02-01_230701.pn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197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3B94F" w14:textId="45C5A35B" w:rsidR="00526E57" w:rsidRDefault="00526E57" w:rsidP="001B3D57">
      <w:pPr>
        <w:pStyle w:val="3"/>
      </w:pPr>
      <w:bookmarkStart w:id="75" w:name="_Toc416640926"/>
      <w:r>
        <w:rPr>
          <w:rFonts w:hint="eastAsia"/>
        </w:rPr>
        <w:t>代码</w:t>
      </w:r>
      <w:r>
        <w:t>构成</w:t>
      </w:r>
      <w:bookmarkEnd w:id="75"/>
    </w:p>
    <w:tbl>
      <w:tblPr>
        <w:tblStyle w:val="a4"/>
        <w:tblW w:w="0" w:type="auto"/>
        <w:tblInd w:w="108" w:type="dxa"/>
        <w:tblLayout w:type="fixed"/>
        <w:tblLook w:val="04A0" w:firstRow="1" w:lastRow="0" w:firstColumn="1" w:lastColumn="0" w:noHBand="0" w:noVBand="1"/>
      </w:tblPr>
      <w:tblGrid>
        <w:gridCol w:w="2700"/>
        <w:gridCol w:w="3150"/>
        <w:gridCol w:w="2943"/>
      </w:tblGrid>
      <w:tr w:rsidR="00A567A7" w14:paraId="5C401823" w14:textId="77777777" w:rsidTr="007E7B9D">
        <w:tc>
          <w:tcPr>
            <w:tcW w:w="2700" w:type="dxa"/>
            <w:shd w:val="clear" w:color="auto" w:fill="BFBFBF" w:themeFill="background1" w:themeFillShade="BF"/>
          </w:tcPr>
          <w:p w14:paraId="294C0553" w14:textId="77777777" w:rsidR="00A567A7" w:rsidRDefault="00A567A7" w:rsidP="007E7B9D">
            <w:pPr>
              <w:pStyle w:val="a3"/>
            </w:pPr>
            <w:r>
              <w:rPr>
                <w:rFonts w:hint="eastAsia"/>
              </w:rPr>
              <w:t>文件</w:t>
            </w:r>
            <w:r>
              <w:t>名</w:t>
            </w:r>
          </w:p>
        </w:tc>
        <w:tc>
          <w:tcPr>
            <w:tcW w:w="3150" w:type="dxa"/>
            <w:shd w:val="clear" w:color="auto" w:fill="BFBFBF" w:themeFill="background1" w:themeFillShade="BF"/>
          </w:tcPr>
          <w:p w14:paraId="64750AA8" w14:textId="77777777" w:rsidR="00A567A7" w:rsidRDefault="00A567A7" w:rsidP="007E7B9D">
            <w:pPr>
              <w:pStyle w:val="a3"/>
            </w:pPr>
            <w:r>
              <w:rPr>
                <w:rFonts w:hint="eastAsia"/>
              </w:rPr>
              <w:t>包路径</w:t>
            </w:r>
          </w:p>
        </w:tc>
        <w:tc>
          <w:tcPr>
            <w:tcW w:w="2943" w:type="dxa"/>
            <w:shd w:val="clear" w:color="auto" w:fill="BFBFBF" w:themeFill="background1" w:themeFillShade="BF"/>
          </w:tcPr>
          <w:p w14:paraId="7926B023" w14:textId="77777777" w:rsidR="00A567A7" w:rsidRDefault="00A567A7" w:rsidP="007E7B9D">
            <w:pPr>
              <w:pStyle w:val="a3"/>
            </w:pPr>
            <w:r>
              <w:rPr>
                <w:rFonts w:hint="eastAsia"/>
              </w:rPr>
              <w:t>文件</w:t>
            </w:r>
            <w:r>
              <w:t>说明</w:t>
            </w:r>
          </w:p>
        </w:tc>
      </w:tr>
      <w:tr w:rsidR="00A567A7" w14:paraId="42C7B995" w14:textId="77777777" w:rsidTr="007E7B9D">
        <w:tc>
          <w:tcPr>
            <w:tcW w:w="2700" w:type="dxa"/>
          </w:tcPr>
          <w:p w14:paraId="21EAE66F" w14:textId="098E9DBA" w:rsidR="00A567A7" w:rsidRPr="00220DB9" w:rsidRDefault="00A567A7" w:rsidP="007E7B9D">
            <w:pPr>
              <w:pStyle w:val="a3"/>
            </w:pPr>
            <w:r>
              <w:t>UserVO.java</w:t>
            </w:r>
          </w:p>
        </w:tc>
        <w:tc>
          <w:tcPr>
            <w:tcW w:w="3150" w:type="dxa"/>
          </w:tcPr>
          <w:p w14:paraId="4B97037F" w14:textId="77777777" w:rsidR="00A567A7" w:rsidRDefault="00A567A7" w:rsidP="007E7B9D">
            <w:pPr>
              <w:pStyle w:val="a3"/>
            </w:pPr>
            <w:r>
              <w:rPr>
                <w:rFonts w:hint="eastAsia"/>
              </w:rPr>
              <w:t>com.</w:t>
            </w:r>
            <w:r>
              <w:t>innovaee.eorder.vo</w:t>
            </w:r>
          </w:p>
        </w:tc>
        <w:tc>
          <w:tcPr>
            <w:tcW w:w="2943" w:type="dxa"/>
          </w:tcPr>
          <w:p w14:paraId="7B6DEA70" w14:textId="3BD526FF" w:rsidR="00A567A7" w:rsidRDefault="00A567A7" w:rsidP="007E7B9D">
            <w:pPr>
              <w:pStyle w:val="a3"/>
            </w:pPr>
            <w:r>
              <w:rPr>
                <w:rFonts w:hint="eastAsia"/>
              </w:rPr>
              <w:t>用户</w:t>
            </w:r>
            <w:r>
              <w:t>的值域</w:t>
            </w:r>
            <w:r>
              <w:rPr>
                <w:rFonts w:hint="eastAsia"/>
              </w:rPr>
              <w:t>对象</w:t>
            </w:r>
            <w:r>
              <w:t>，</w:t>
            </w:r>
            <w:r>
              <w:rPr>
                <w:rFonts w:hint="eastAsia"/>
              </w:rPr>
              <w:t>用于用户</w:t>
            </w:r>
            <w:r>
              <w:t>列表信息的传递</w:t>
            </w:r>
          </w:p>
        </w:tc>
      </w:tr>
      <w:tr w:rsidR="00A567A7" w14:paraId="3B706F9B" w14:textId="77777777" w:rsidTr="007E7B9D">
        <w:tc>
          <w:tcPr>
            <w:tcW w:w="2700" w:type="dxa"/>
          </w:tcPr>
          <w:p w14:paraId="03275C61" w14:textId="6B133A74" w:rsidR="00A567A7" w:rsidRPr="00F63625" w:rsidRDefault="00A567A7" w:rsidP="007E7B9D">
            <w:pPr>
              <w:pStyle w:val="a3"/>
            </w:pPr>
            <w:r>
              <w:t>User.java</w:t>
            </w:r>
          </w:p>
        </w:tc>
        <w:tc>
          <w:tcPr>
            <w:tcW w:w="3150" w:type="dxa"/>
          </w:tcPr>
          <w:p w14:paraId="180FA126" w14:textId="77777777" w:rsidR="00A567A7" w:rsidRPr="00C4509E" w:rsidRDefault="00A567A7" w:rsidP="007E7B9D">
            <w:pPr>
              <w:pStyle w:val="a3"/>
            </w:pPr>
            <w:r>
              <w:t>com.innovaee.eorder.entity</w:t>
            </w:r>
          </w:p>
        </w:tc>
        <w:tc>
          <w:tcPr>
            <w:tcW w:w="2943" w:type="dxa"/>
          </w:tcPr>
          <w:p w14:paraId="2AA5F338" w14:textId="23E81BD1" w:rsidR="00A567A7" w:rsidRPr="00A65081" w:rsidRDefault="00A567A7" w:rsidP="007E7B9D">
            <w:pPr>
              <w:pStyle w:val="a3"/>
            </w:pPr>
            <w:r>
              <w:rPr>
                <w:rFonts w:hint="eastAsia"/>
              </w:rPr>
              <w:t>用户</w:t>
            </w:r>
            <w:r>
              <w:t>的</w:t>
            </w:r>
            <w:r>
              <w:rPr>
                <w:rFonts w:hint="eastAsia"/>
              </w:rPr>
              <w:t>实体</w:t>
            </w:r>
            <w:r>
              <w:t>对象，用于</w:t>
            </w:r>
            <w:r>
              <w:rPr>
                <w:rFonts w:hint="eastAsia"/>
              </w:rPr>
              <w:t>建立</w:t>
            </w:r>
            <w:r>
              <w:t>与数据库表的映射</w:t>
            </w:r>
          </w:p>
        </w:tc>
      </w:tr>
      <w:tr w:rsidR="00A567A7" w14:paraId="1D34A8CD" w14:textId="77777777" w:rsidTr="007E7B9D">
        <w:tc>
          <w:tcPr>
            <w:tcW w:w="2700" w:type="dxa"/>
          </w:tcPr>
          <w:p w14:paraId="637652FD" w14:textId="7F7ADE3B" w:rsidR="00A567A7" w:rsidRPr="00E159A1" w:rsidRDefault="00A567A7" w:rsidP="007E7B9D">
            <w:pPr>
              <w:pStyle w:val="a3"/>
            </w:pPr>
            <w:r>
              <w:t>UserDao.java</w:t>
            </w:r>
          </w:p>
        </w:tc>
        <w:tc>
          <w:tcPr>
            <w:tcW w:w="3150" w:type="dxa"/>
          </w:tcPr>
          <w:p w14:paraId="4D5AB144" w14:textId="77777777" w:rsidR="00A567A7" w:rsidRPr="00751FD6" w:rsidRDefault="00A567A7" w:rsidP="007E7B9D">
            <w:pPr>
              <w:pStyle w:val="a3"/>
            </w:pPr>
            <w:r>
              <w:t>com.innovaee.eorder.dao</w:t>
            </w:r>
          </w:p>
        </w:tc>
        <w:tc>
          <w:tcPr>
            <w:tcW w:w="2943" w:type="dxa"/>
          </w:tcPr>
          <w:p w14:paraId="2B4F531F" w14:textId="390C36AA" w:rsidR="00A567A7" w:rsidRDefault="00A567A7" w:rsidP="007E7B9D">
            <w:pPr>
              <w:pStyle w:val="a3"/>
            </w:pPr>
            <w:r>
              <w:rPr>
                <w:rFonts w:hint="eastAsia"/>
              </w:rPr>
              <w:t>用户</w:t>
            </w:r>
            <w:r>
              <w:t>对象的数据库访问层</w:t>
            </w:r>
            <w:r>
              <w:rPr>
                <w:rFonts w:hint="eastAsia"/>
              </w:rPr>
              <w:t>，</w:t>
            </w:r>
            <w:r>
              <w:t>用于数据库</w:t>
            </w:r>
            <w:r>
              <w:t>CRUD</w:t>
            </w:r>
            <w:r>
              <w:t>以及查询的调用</w:t>
            </w:r>
          </w:p>
        </w:tc>
      </w:tr>
      <w:tr w:rsidR="00A567A7" w14:paraId="5602A935" w14:textId="77777777" w:rsidTr="007E7B9D">
        <w:tc>
          <w:tcPr>
            <w:tcW w:w="2700" w:type="dxa"/>
          </w:tcPr>
          <w:p w14:paraId="083C8077" w14:textId="1D5FDEEE" w:rsidR="00A567A7" w:rsidRPr="00E159A1" w:rsidRDefault="00A567A7" w:rsidP="007E7B9D">
            <w:pPr>
              <w:pStyle w:val="a3"/>
            </w:pPr>
            <w:r>
              <w:t>UserService.java</w:t>
            </w:r>
          </w:p>
        </w:tc>
        <w:tc>
          <w:tcPr>
            <w:tcW w:w="3150" w:type="dxa"/>
          </w:tcPr>
          <w:p w14:paraId="14190D5B" w14:textId="77777777" w:rsidR="00A567A7" w:rsidRPr="00751FD6" w:rsidRDefault="00A567A7" w:rsidP="007E7B9D">
            <w:pPr>
              <w:pStyle w:val="a3"/>
            </w:pPr>
            <w:r>
              <w:t>com.innovaee.eorder.service</w:t>
            </w:r>
          </w:p>
        </w:tc>
        <w:tc>
          <w:tcPr>
            <w:tcW w:w="2943" w:type="dxa"/>
          </w:tcPr>
          <w:p w14:paraId="20221169" w14:textId="3D865268" w:rsidR="00A567A7" w:rsidRDefault="00A567A7" w:rsidP="007E7B9D">
            <w:pPr>
              <w:pStyle w:val="a3"/>
            </w:pPr>
            <w:r>
              <w:rPr>
                <w:rFonts w:hint="eastAsia"/>
              </w:rPr>
              <w:t>对用户</w:t>
            </w:r>
            <w:r>
              <w:t>Dao</w:t>
            </w:r>
            <w:r>
              <w:t>层的业务封装，进行异常处理</w:t>
            </w:r>
          </w:p>
        </w:tc>
      </w:tr>
      <w:tr w:rsidR="00A567A7" w14:paraId="0A677B80" w14:textId="77777777" w:rsidTr="007E7B9D">
        <w:tc>
          <w:tcPr>
            <w:tcW w:w="2700" w:type="dxa"/>
          </w:tcPr>
          <w:p w14:paraId="3F223BB5" w14:textId="24D567AD" w:rsidR="00A567A7" w:rsidRPr="00A1451B" w:rsidRDefault="00A567A7" w:rsidP="007E7B9D">
            <w:pPr>
              <w:pStyle w:val="a3"/>
            </w:pPr>
            <w:r>
              <w:t>UserResource.java</w:t>
            </w:r>
          </w:p>
        </w:tc>
        <w:tc>
          <w:tcPr>
            <w:tcW w:w="3150" w:type="dxa"/>
          </w:tcPr>
          <w:p w14:paraId="1F596659" w14:textId="77777777" w:rsidR="00A567A7" w:rsidRPr="00751FD6" w:rsidRDefault="00A567A7" w:rsidP="007E7B9D">
            <w:pPr>
              <w:pStyle w:val="a3"/>
            </w:pPr>
            <w:r>
              <w:t>com.innovaee.eorder.resource</w:t>
            </w:r>
          </w:p>
        </w:tc>
        <w:tc>
          <w:tcPr>
            <w:tcW w:w="2943" w:type="dxa"/>
          </w:tcPr>
          <w:p w14:paraId="43B824C5" w14:textId="77777777" w:rsidR="00A567A7" w:rsidRPr="008703D2" w:rsidRDefault="00A567A7" w:rsidP="007E7B9D">
            <w:pPr>
              <w:pStyle w:val="a3"/>
            </w:pPr>
            <w:r>
              <w:rPr>
                <w:rFonts w:hint="eastAsia"/>
              </w:rPr>
              <w:t>用于</w:t>
            </w:r>
            <w:r>
              <w:t>建立</w:t>
            </w:r>
            <w:r>
              <w:t>Service</w:t>
            </w:r>
            <w:r>
              <w:t>层与</w:t>
            </w:r>
            <w:r>
              <w:t>REST</w:t>
            </w:r>
            <w:r>
              <w:t>风格</w:t>
            </w:r>
            <w:r>
              <w:t>Web-Service</w:t>
            </w:r>
            <w:r>
              <w:t>的</w:t>
            </w:r>
            <w:r>
              <w:t>URI</w:t>
            </w:r>
            <w:r>
              <w:t>映射</w:t>
            </w:r>
          </w:p>
        </w:tc>
      </w:tr>
    </w:tbl>
    <w:p w14:paraId="3CC7D6B8" w14:textId="77777777" w:rsidR="00A567A7" w:rsidRPr="00A567A7" w:rsidRDefault="00A567A7" w:rsidP="00A567A7"/>
    <w:p w14:paraId="4A18ACDB" w14:textId="2FAC1C62" w:rsidR="00526E57" w:rsidRDefault="00526E57" w:rsidP="001B3D57">
      <w:pPr>
        <w:pStyle w:val="3"/>
      </w:pPr>
      <w:bookmarkStart w:id="76" w:name="_Toc416640927"/>
      <w:r>
        <w:rPr>
          <w:rFonts w:hint="eastAsia"/>
        </w:rPr>
        <w:lastRenderedPageBreak/>
        <w:t>类图</w:t>
      </w:r>
      <w:bookmarkEnd w:id="76"/>
    </w:p>
    <w:p w14:paraId="25DFE205" w14:textId="7BEE0CB4" w:rsidR="0038045D" w:rsidRPr="0038045D" w:rsidRDefault="002103E3" w:rsidP="0038045D">
      <w:r>
        <w:rPr>
          <w:noProof/>
          <w:lang w:bidi="ml-IN"/>
        </w:rPr>
        <w:drawing>
          <wp:inline distT="0" distB="0" distL="0" distR="0" wp14:anchorId="766A4FAC" wp14:editId="37384B88">
            <wp:extent cx="5514975" cy="4361180"/>
            <wp:effectExtent l="0" t="0" r="9525" b="1270"/>
            <wp:docPr id="303" name="Picture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2015-02-01_233509.pn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436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9B8BC" w14:textId="5A6E7DA0" w:rsidR="00526E57" w:rsidRDefault="00526E57" w:rsidP="001B3D57">
      <w:pPr>
        <w:pStyle w:val="3"/>
      </w:pPr>
      <w:bookmarkStart w:id="77" w:name="_Toc416640928"/>
      <w:r>
        <w:rPr>
          <w:rFonts w:hint="eastAsia"/>
        </w:rPr>
        <w:t>配置</w:t>
      </w:r>
      <w:r w:rsidR="00D319A0">
        <w:t>文件</w:t>
      </w:r>
      <w:bookmarkEnd w:id="77"/>
    </w:p>
    <w:p w14:paraId="42EBB507" w14:textId="53B20B50" w:rsidR="002103E3" w:rsidRDefault="002103E3" w:rsidP="002103E3">
      <w:pPr>
        <w:pStyle w:val="a3"/>
        <w:numPr>
          <w:ilvl w:val="0"/>
          <w:numId w:val="10"/>
        </w:numPr>
      </w:pPr>
      <w:r>
        <w:t xml:space="preserve">Hibernate </w:t>
      </w:r>
      <w:r>
        <w:rPr>
          <w:rFonts w:hint="eastAsia"/>
        </w:rPr>
        <w:t>映射</w:t>
      </w:r>
      <w:r>
        <w:t>配置在</w:t>
      </w:r>
      <w:r>
        <w:t>User.java</w:t>
      </w:r>
      <w:r>
        <w:rPr>
          <w:rFonts w:hint="eastAsia"/>
        </w:rPr>
        <w:t>实体</w:t>
      </w:r>
      <w:r>
        <w:t>类中</w:t>
      </w:r>
      <w:r w:rsidR="004866BB">
        <w:rPr>
          <w:rFonts w:hint="eastAsia"/>
        </w:rPr>
        <w:t>，</w:t>
      </w:r>
      <w:r w:rsidR="004866BB">
        <w:t>详见代码</w:t>
      </w:r>
    </w:p>
    <w:p w14:paraId="09C39936" w14:textId="77777777" w:rsidR="00345029" w:rsidRDefault="00345029" w:rsidP="00345029">
      <w:pPr>
        <w:pStyle w:val="CodeText"/>
      </w:pPr>
      <w:r>
        <w:t>@Entity</w:t>
      </w:r>
    </w:p>
    <w:p w14:paraId="2FD9651D" w14:textId="77777777" w:rsidR="00345029" w:rsidRDefault="00345029" w:rsidP="00345029">
      <w:pPr>
        <w:pStyle w:val="CodeText"/>
      </w:pPr>
      <w:r>
        <w:t>@Table(name = "T_USER")</w:t>
      </w:r>
    </w:p>
    <w:p w14:paraId="7BD9E892" w14:textId="4208E1BA" w:rsidR="00345029" w:rsidRDefault="00345029" w:rsidP="00345029">
      <w:pPr>
        <w:pStyle w:val="CodeText"/>
      </w:pPr>
      <w:r>
        <w:t>public class User extends BaseEntity {</w:t>
      </w:r>
    </w:p>
    <w:p w14:paraId="61BBDDE8" w14:textId="77777777" w:rsidR="004866BB" w:rsidRPr="00C901BF" w:rsidRDefault="004866BB" w:rsidP="00345029">
      <w:pPr>
        <w:pStyle w:val="CodeText"/>
      </w:pPr>
    </w:p>
    <w:p w14:paraId="5739D95D" w14:textId="4CDACAB4" w:rsidR="002103E3" w:rsidRDefault="002103E3" w:rsidP="002103E3">
      <w:pPr>
        <w:pStyle w:val="a3"/>
        <w:numPr>
          <w:ilvl w:val="0"/>
          <w:numId w:val="10"/>
        </w:numPr>
      </w:pPr>
      <w:r>
        <w:t>REST URL</w:t>
      </w:r>
      <w:r>
        <w:t>配置在</w:t>
      </w:r>
      <w:r>
        <w:t>UserResource.java</w:t>
      </w:r>
      <w:r>
        <w:rPr>
          <w:rFonts w:hint="eastAsia"/>
        </w:rPr>
        <w:t>资源</w:t>
      </w:r>
      <w:r>
        <w:t>类中</w:t>
      </w:r>
      <w:r w:rsidR="00C94DBB">
        <w:rPr>
          <w:rFonts w:hint="eastAsia"/>
        </w:rPr>
        <w:t>，</w:t>
      </w:r>
      <w:r w:rsidR="00C94DBB">
        <w:t>详见代码</w:t>
      </w:r>
    </w:p>
    <w:p w14:paraId="088E283B" w14:textId="77777777" w:rsidR="00656C77" w:rsidRPr="00656C77" w:rsidRDefault="00656C77" w:rsidP="00656C77">
      <w:pPr>
        <w:rPr>
          <w:i/>
          <w:noProof/>
          <w:color w:val="C00000"/>
          <w:sz w:val="20"/>
        </w:rPr>
      </w:pPr>
      <w:r w:rsidRPr="00656C77">
        <w:rPr>
          <w:i/>
          <w:noProof/>
          <w:color w:val="C00000"/>
          <w:sz w:val="20"/>
        </w:rPr>
        <w:t>@Path("/users")</w:t>
      </w:r>
    </w:p>
    <w:p w14:paraId="50AA1DEC" w14:textId="77777777" w:rsidR="00656C77" w:rsidRPr="00656C77" w:rsidRDefault="00656C77" w:rsidP="00656C77">
      <w:pPr>
        <w:rPr>
          <w:i/>
          <w:noProof/>
          <w:color w:val="C00000"/>
          <w:sz w:val="20"/>
        </w:rPr>
      </w:pPr>
      <w:r w:rsidRPr="00656C77">
        <w:rPr>
          <w:i/>
          <w:noProof/>
          <w:color w:val="C00000"/>
          <w:sz w:val="20"/>
        </w:rPr>
        <w:t>public class UserResource {</w:t>
      </w:r>
    </w:p>
    <w:p w14:paraId="294AD34F" w14:textId="77777777" w:rsidR="00656C77" w:rsidRPr="00656C77" w:rsidRDefault="00656C77" w:rsidP="00656C77">
      <w:pPr>
        <w:rPr>
          <w:i/>
          <w:noProof/>
          <w:color w:val="C00000"/>
          <w:sz w:val="20"/>
        </w:rPr>
      </w:pPr>
    </w:p>
    <w:p w14:paraId="369938BE" w14:textId="77777777" w:rsidR="00656C77" w:rsidRPr="00656C77" w:rsidRDefault="00656C77" w:rsidP="00656C77">
      <w:pPr>
        <w:rPr>
          <w:i/>
          <w:noProof/>
          <w:color w:val="C00000"/>
          <w:sz w:val="20"/>
        </w:rPr>
      </w:pPr>
      <w:r w:rsidRPr="00656C77">
        <w:rPr>
          <w:i/>
          <w:noProof/>
          <w:color w:val="C00000"/>
          <w:sz w:val="20"/>
        </w:rPr>
        <w:t xml:space="preserve">    @GET</w:t>
      </w:r>
    </w:p>
    <w:p w14:paraId="2F22AFF5" w14:textId="77777777" w:rsidR="00656C77" w:rsidRPr="00656C77" w:rsidRDefault="00656C77" w:rsidP="00656C77">
      <w:pPr>
        <w:rPr>
          <w:i/>
          <w:noProof/>
          <w:color w:val="C00000"/>
          <w:sz w:val="20"/>
        </w:rPr>
      </w:pPr>
      <w:r w:rsidRPr="00656C77">
        <w:rPr>
          <w:i/>
          <w:noProof/>
          <w:color w:val="C00000"/>
          <w:sz w:val="20"/>
        </w:rPr>
        <w:t xml:space="preserve">    @Path("/{cellphone}")</w:t>
      </w:r>
    </w:p>
    <w:p w14:paraId="60C52929" w14:textId="77777777" w:rsidR="00656C77" w:rsidRPr="00656C77" w:rsidRDefault="00656C77" w:rsidP="00656C77">
      <w:pPr>
        <w:rPr>
          <w:i/>
          <w:noProof/>
          <w:color w:val="C00000"/>
          <w:sz w:val="20"/>
        </w:rPr>
      </w:pPr>
      <w:r w:rsidRPr="00656C77">
        <w:rPr>
          <w:i/>
          <w:noProof/>
          <w:color w:val="C00000"/>
          <w:sz w:val="20"/>
        </w:rPr>
        <w:t xml:space="preserve">    @Scope("request")</w:t>
      </w:r>
    </w:p>
    <w:p w14:paraId="06C8FDF6" w14:textId="77777777" w:rsidR="00656C77" w:rsidRPr="00656C77" w:rsidRDefault="00656C77" w:rsidP="00656C77">
      <w:pPr>
        <w:rPr>
          <w:i/>
          <w:noProof/>
          <w:color w:val="C00000"/>
          <w:sz w:val="20"/>
        </w:rPr>
      </w:pPr>
      <w:r w:rsidRPr="00656C77">
        <w:rPr>
          <w:i/>
          <w:noProof/>
          <w:color w:val="C00000"/>
          <w:sz w:val="20"/>
        </w:rPr>
        <w:t xml:space="preserve">    @Produces(MediaType.APPLICATION_JSON)</w:t>
      </w:r>
    </w:p>
    <w:p w14:paraId="05B67D52" w14:textId="67C387B4" w:rsidR="002103E3" w:rsidRDefault="00656C77" w:rsidP="00656C77">
      <w:pPr>
        <w:rPr>
          <w:i/>
          <w:noProof/>
          <w:color w:val="C00000"/>
          <w:sz w:val="20"/>
        </w:rPr>
      </w:pPr>
      <w:r w:rsidRPr="00656C77">
        <w:rPr>
          <w:i/>
          <w:noProof/>
          <w:color w:val="C00000"/>
          <w:sz w:val="20"/>
        </w:rPr>
        <w:t xml:space="preserve">    public Map&lt;String, UserVO&gt; getUserByCellphone</w:t>
      </w:r>
    </w:p>
    <w:p w14:paraId="2CE6DD3F" w14:textId="77777777" w:rsidR="00003EBA" w:rsidRPr="002103E3" w:rsidRDefault="00003EBA" w:rsidP="00656C77"/>
    <w:p w14:paraId="0913B606" w14:textId="77777777" w:rsidR="002A73D0" w:rsidRDefault="002A73D0">
      <w:pPr>
        <w:spacing w:after="160" w:line="259" w:lineRule="auto"/>
        <w:ind w:firstLine="0"/>
        <w:jc w:val="left"/>
        <w:rPr>
          <w:rFonts w:cstheme="majorBidi"/>
          <w:b/>
          <w:sz w:val="28"/>
          <w:szCs w:val="26"/>
        </w:rPr>
      </w:pPr>
      <w:r>
        <w:br w:type="page"/>
      </w:r>
    </w:p>
    <w:p w14:paraId="63D69ED6" w14:textId="42E93E9C" w:rsidR="00526E57" w:rsidRDefault="00526E57" w:rsidP="001B3D57">
      <w:pPr>
        <w:pStyle w:val="3"/>
      </w:pPr>
      <w:bookmarkStart w:id="78" w:name="_Toc416640929"/>
      <w:r>
        <w:rPr>
          <w:rFonts w:hint="eastAsia"/>
        </w:rPr>
        <w:lastRenderedPageBreak/>
        <w:t>数据库</w:t>
      </w:r>
      <w:r w:rsidR="00D319A0">
        <w:t>脚本</w:t>
      </w:r>
      <w:bookmarkEnd w:id="78"/>
    </w:p>
    <w:p w14:paraId="13761CF6" w14:textId="77777777" w:rsidR="00D845B0" w:rsidRPr="00220DB9" w:rsidRDefault="00D845B0" w:rsidP="00D845B0">
      <w:pPr>
        <w:pStyle w:val="CodeText"/>
      </w:pPr>
      <w:r w:rsidRPr="00220DB9">
        <w:t>-- ----------------------------</w:t>
      </w:r>
    </w:p>
    <w:p w14:paraId="3541CA08" w14:textId="77777777" w:rsidR="00D845B0" w:rsidRPr="00220DB9" w:rsidRDefault="00D845B0" w:rsidP="00D845B0">
      <w:pPr>
        <w:pStyle w:val="CodeText"/>
      </w:pPr>
      <w:r w:rsidRPr="00220DB9">
        <w:t>-- Table structure for `t_user`</w:t>
      </w:r>
    </w:p>
    <w:p w14:paraId="37F06561" w14:textId="77777777" w:rsidR="00D845B0" w:rsidRPr="00220DB9" w:rsidRDefault="00D845B0" w:rsidP="00D845B0">
      <w:pPr>
        <w:pStyle w:val="CodeText"/>
      </w:pPr>
      <w:r w:rsidRPr="00220DB9">
        <w:t>-- ----------------------------</w:t>
      </w:r>
    </w:p>
    <w:p w14:paraId="1C6E173A" w14:textId="77777777" w:rsidR="00D845B0" w:rsidRPr="00220DB9" w:rsidRDefault="00D845B0" w:rsidP="00D845B0">
      <w:pPr>
        <w:pStyle w:val="CodeText"/>
      </w:pPr>
      <w:r w:rsidRPr="00220DB9">
        <w:t>DROP TABLE IF EXISTS `t_user`;</w:t>
      </w:r>
    </w:p>
    <w:p w14:paraId="467DCF81" w14:textId="77777777" w:rsidR="00D845B0" w:rsidRPr="00220DB9" w:rsidRDefault="00D845B0" w:rsidP="00D845B0">
      <w:pPr>
        <w:pStyle w:val="CodeText"/>
      </w:pPr>
      <w:r w:rsidRPr="00220DB9">
        <w:t>CREATE TABLE `t_user` (</w:t>
      </w:r>
    </w:p>
    <w:p w14:paraId="638E73FC" w14:textId="77777777" w:rsidR="00D845B0" w:rsidRPr="00220DB9" w:rsidRDefault="00D845B0" w:rsidP="00D845B0">
      <w:pPr>
        <w:pStyle w:val="CodeText"/>
      </w:pPr>
      <w:r>
        <w:t xml:space="preserve">  `</w:t>
      </w:r>
      <w:r w:rsidRPr="00220DB9">
        <w:t>id` int(32) NOT NULL AUTO_INCREMENT,</w:t>
      </w:r>
    </w:p>
    <w:p w14:paraId="6B046881" w14:textId="77777777" w:rsidR="00D845B0" w:rsidRPr="00220DB9" w:rsidRDefault="00D845B0" w:rsidP="00D845B0">
      <w:pPr>
        <w:pStyle w:val="CodeText"/>
      </w:pPr>
      <w:r w:rsidRPr="00220DB9">
        <w:t xml:space="preserve">  `username` varchar(20) COLLATE utf8_bin DEFAULT NULL,</w:t>
      </w:r>
    </w:p>
    <w:p w14:paraId="232A1487" w14:textId="77777777" w:rsidR="00D845B0" w:rsidRPr="00220DB9" w:rsidRDefault="00D845B0" w:rsidP="00D845B0">
      <w:pPr>
        <w:pStyle w:val="CodeText"/>
      </w:pPr>
      <w:r w:rsidRPr="00220DB9">
        <w:t xml:space="preserve">  `password` varchar(256) COLLATE utf8_bin DEFAULT NULL,</w:t>
      </w:r>
    </w:p>
    <w:p w14:paraId="206235AB" w14:textId="77777777" w:rsidR="00D845B0" w:rsidRPr="00220DB9" w:rsidRDefault="00D845B0" w:rsidP="00D845B0">
      <w:pPr>
        <w:pStyle w:val="CodeText"/>
      </w:pPr>
      <w:r w:rsidRPr="00220DB9">
        <w:t xml:space="preserve">  `cellphone` varchar(16) COLLATE utf8_bin DEFAULT NULL,</w:t>
      </w:r>
    </w:p>
    <w:p w14:paraId="72B1A48E" w14:textId="77777777" w:rsidR="00D845B0" w:rsidRPr="00220DB9" w:rsidRDefault="00D845B0" w:rsidP="00D845B0">
      <w:pPr>
        <w:pStyle w:val="CodeText"/>
      </w:pPr>
      <w:r w:rsidRPr="00220DB9">
        <w:t xml:space="preserve">  `user_score` int(32) DEFAULT NULL,</w:t>
      </w:r>
    </w:p>
    <w:p w14:paraId="2402C7B6" w14:textId="77777777" w:rsidR="00D845B0" w:rsidRPr="00220DB9" w:rsidRDefault="00D845B0" w:rsidP="00D845B0">
      <w:pPr>
        <w:pStyle w:val="CodeText"/>
      </w:pPr>
      <w:r w:rsidRPr="00220DB9">
        <w:t xml:space="preserve">  `level_id` int(32) DEFAULT NULL,</w:t>
      </w:r>
    </w:p>
    <w:p w14:paraId="19B448CB" w14:textId="77777777" w:rsidR="00D845B0" w:rsidRPr="00220DB9" w:rsidRDefault="00D845B0" w:rsidP="00D845B0">
      <w:pPr>
        <w:pStyle w:val="CodeText"/>
      </w:pPr>
      <w:r w:rsidRPr="00220DB9">
        <w:t xml:space="preserve">  `user_status` tinyint(1) DEFAULT '1',</w:t>
      </w:r>
    </w:p>
    <w:p w14:paraId="345945A6" w14:textId="77777777" w:rsidR="00D845B0" w:rsidRPr="00220DB9" w:rsidRDefault="00D845B0" w:rsidP="00D845B0">
      <w:pPr>
        <w:pStyle w:val="CodeText"/>
      </w:pPr>
      <w:r w:rsidRPr="00220DB9">
        <w:t xml:space="preserve">  `create_at` datetime DEFAULT NULL,</w:t>
      </w:r>
    </w:p>
    <w:p w14:paraId="5FD1CA18" w14:textId="77777777" w:rsidR="00D845B0" w:rsidRPr="00220DB9" w:rsidRDefault="00D845B0" w:rsidP="00D845B0">
      <w:pPr>
        <w:pStyle w:val="CodeText"/>
      </w:pPr>
      <w:r w:rsidRPr="00220DB9">
        <w:t xml:space="preserve">  `update_at` datetime DEFAULT NULL,</w:t>
      </w:r>
    </w:p>
    <w:p w14:paraId="0E42DDED" w14:textId="77777777" w:rsidR="00D845B0" w:rsidRPr="00220DB9" w:rsidRDefault="00D845B0" w:rsidP="00D845B0">
      <w:pPr>
        <w:pStyle w:val="CodeText"/>
      </w:pPr>
      <w:r w:rsidRPr="00220DB9">
        <w:t xml:space="preserve">  PRIMARY KEY (`user_id`)</w:t>
      </w:r>
    </w:p>
    <w:p w14:paraId="36489375" w14:textId="77777777" w:rsidR="00D845B0" w:rsidRDefault="00D845B0" w:rsidP="00D845B0">
      <w:pPr>
        <w:pStyle w:val="CodeText"/>
      </w:pPr>
      <w:r w:rsidRPr="00220DB9">
        <w:t>) ENGINE=InnoDB AUTO_INCREMENT=21 DEFAULT CHARSET=utf8 COLLATE=utf8_bin COMMENT='user''s basic information';</w:t>
      </w:r>
    </w:p>
    <w:p w14:paraId="78BD5BC2" w14:textId="77777777" w:rsidR="00D845B0" w:rsidRPr="00D845B0" w:rsidRDefault="00D845B0" w:rsidP="00D845B0"/>
    <w:p w14:paraId="2FC296E0" w14:textId="77777777" w:rsidR="00003EBA" w:rsidRPr="00003EBA" w:rsidRDefault="00003EBA" w:rsidP="00003EBA"/>
    <w:p w14:paraId="41CD488A" w14:textId="77777777" w:rsidR="00C2774E" w:rsidRDefault="00C2774E" w:rsidP="0094671E">
      <w:pPr>
        <w:pStyle w:val="2"/>
      </w:pPr>
      <w:bookmarkStart w:id="79" w:name="_Toc416640930"/>
      <w:r>
        <w:rPr>
          <w:rFonts w:hint="eastAsia"/>
        </w:rPr>
        <w:lastRenderedPageBreak/>
        <w:t>浏览</w:t>
      </w:r>
      <w:r>
        <w:t>会员订单历史</w:t>
      </w:r>
      <w:bookmarkEnd w:id="79"/>
    </w:p>
    <w:p w14:paraId="196B3B43" w14:textId="4B4220D5" w:rsidR="00C2774E" w:rsidRDefault="00051D39" w:rsidP="00051D39">
      <w:pPr>
        <w:pStyle w:val="3"/>
      </w:pPr>
      <w:bookmarkStart w:id="80" w:name="_Toc416640931"/>
      <w:r>
        <w:rPr>
          <w:rFonts w:hint="eastAsia"/>
        </w:rPr>
        <w:t>功能</w:t>
      </w:r>
      <w:r>
        <w:t>IPO</w:t>
      </w:r>
      <w:r>
        <w:t>图</w:t>
      </w:r>
      <w:bookmarkEnd w:id="80"/>
    </w:p>
    <w:p w14:paraId="5CE9F4A6" w14:textId="2938BDCD" w:rsidR="00051D39" w:rsidRPr="00051D39" w:rsidRDefault="00051D39" w:rsidP="00051D39">
      <w:r>
        <w:object w:dxaOrig="6901" w:dyaOrig="7650" w14:anchorId="1AF44CF3">
          <v:shape id="_x0000_i1029" type="#_x0000_t75" style="width:345.4pt;height:382.9pt" o:ole="">
            <v:imagedata r:id="rId72" o:title=""/>
          </v:shape>
          <o:OLEObject Type="Embed" ProgID="Visio.Drawing.15" ShapeID="_x0000_i1029" DrawAspect="Content" ObjectID="_1490794184" r:id="rId73"/>
        </w:object>
      </w:r>
    </w:p>
    <w:p w14:paraId="42F26EBC" w14:textId="698EF697" w:rsidR="00051D39" w:rsidRDefault="00051D39" w:rsidP="00051D39">
      <w:pPr>
        <w:pStyle w:val="3"/>
      </w:pPr>
      <w:bookmarkStart w:id="81" w:name="_Toc416640932"/>
      <w:r>
        <w:rPr>
          <w:rFonts w:hint="eastAsia"/>
        </w:rPr>
        <w:t>时序图</w:t>
      </w:r>
      <w:bookmarkEnd w:id="81"/>
    </w:p>
    <w:p w14:paraId="05A1B6D0" w14:textId="1773CE8A" w:rsidR="009019F5" w:rsidRPr="009019F5" w:rsidRDefault="009019F5" w:rsidP="009019F5">
      <w:r>
        <w:rPr>
          <w:noProof/>
          <w:lang w:bidi="ml-IN"/>
        </w:rPr>
        <w:drawing>
          <wp:inline distT="0" distB="0" distL="0" distR="0" wp14:anchorId="50C73FC6" wp14:editId="6E542C46">
            <wp:extent cx="5514975" cy="1680210"/>
            <wp:effectExtent l="0" t="0" r="9525" b="0"/>
            <wp:docPr id="304" name="Picture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2015-02-02_001850.png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168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21BBB" w14:textId="77777777" w:rsidR="00D23568" w:rsidRDefault="00D23568" w:rsidP="007418DE"/>
    <w:p w14:paraId="48E3FAF7" w14:textId="75D58C3B" w:rsidR="00051D39" w:rsidRDefault="00051D39" w:rsidP="00051D39">
      <w:pPr>
        <w:pStyle w:val="3"/>
      </w:pPr>
      <w:bookmarkStart w:id="82" w:name="_Toc416640933"/>
      <w:r>
        <w:rPr>
          <w:rFonts w:hint="eastAsia"/>
        </w:rPr>
        <w:lastRenderedPageBreak/>
        <w:t>代码</w:t>
      </w:r>
      <w:r>
        <w:t>构成</w:t>
      </w:r>
      <w:bookmarkEnd w:id="82"/>
    </w:p>
    <w:tbl>
      <w:tblPr>
        <w:tblStyle w:val="a4"/>
        <w:tblW w:w="0" w:type="auto"/>
        <w:tblInd w:w="108" w:type="dxa"/>
        <w:tblLayout w:type="fixed"/>
        <w:tblLook w:val="04A0" w:firstRow="1" w:lastRow="0" w:firstColumn="1" w:lastColumn="0" w:noHBand="0" w:noVBand="1"/>
      </w:tblPr>
      <w:tblGrid>
        <w:gridCol w:w="2700"/>
        <w:gridCol w:w="3150"/>
        <w:gridCol w:w="2943"/>
      </w:tblGrid>
      <w:tr w:rsidR="009019F5" w14:paraId="63E29790" w14:textId="77777777" w:rsidTr="009019F5">
        <w:tc>
          <w:tcPr>
            <w:tcW w:w="2700" w:type="dxa"/>
            <w:shd w:val="clear" w:color="auto" w:fill="BFBFBF" w:themeFill="background1" w:themeFillShade="BF"/>
          </w:tcPr>
          <w:p w14:paraId="0EACE214" w14:textId="77777777" w:rsidR="009019F5" w:rsidRDefault="009019F5" w:rsidP="007E7B9D">
            <w:pPr>
              <w:pStyle w:val="a3"/>
            </w:pPr>
            <w:r>
              <w:rPr>
                <w:rFonts w:hint="eastAsia"/>
              </w:rPr>
              <w:t>文件</w:t>
            </w:r>
            <w:r>
              <w:t>名</w:t>
            </w:r>
          </w:p>
        </w:tc>
        <w:tc>
          <w:tcPr>
            <w:tcW w:w="3150" w:type="dxa"/>
            <w:shd w:val="clear" w:color="auto" w:fill="BFBFBF" w:themeFill="background1" w:themeFillShade="BF"/>
          </w:tcPr>
          <w:p w14:paraId="1969C63A" w14:textId="77777777" w:rsidR="009019F5" w:rsidRDefault="009019F5" w:rsidP="007E7B9D">
            <w:pPr>
              <w:pStyle w:val="a3"/>
            </w:pPr>
            <w:r>
              <w:rPr>
                <w:rFonts w:hint="eastAsia"/>
              </w:rPr>
              <w:t>包路径</w:t>
            </w:r>
          </w:p>
        </w:tc>
        <w:tc>
          <w:tcPr>
            <w:tcW w:w="2943" w:type="dxa"/>
            <w:shd w:val="clear" w:color="auto" w:fill="BFBFBF" w:themeFill="background1" w:themeFillShade="BF"/>
          </w:tcPr>
          <w:p w14:paraId="09E651F3" w14:textId="77777777" w:rsidR="009019F5" w:rsidRDefault="009019F5" w:rsidP="007E7B9D">
            <w:pPr>
              <w:pStyle w:val="a3"/>
            </w:pPr>
            <w:r>
              <w:rPr>
                <w:rFonts w:hint="eastAsia"/>
              </w:rPr>
              <w:t>文件</w:t>
            </w:r>
            <w:r>
              <w:t>说明</w:t>
            </w:r>
          </w:p>
        </w:tc>
      </w:tr>
      <w:tr w:rsidR="009019F5" w14:paraId="102B1971" w14:textId="77777777" w:rsidTr="009019F5">
        <w:tc>
          <w:tcPr>
            <w:tcW w:w="2700" w:type="dxa"/>
          </w:tcPr>
          <w:p w14:paraId="06DD69AD" w14:textId="34531E3D" w:rsidR="009019F5" w:rsidRPr="00220DB9" w:rsidRDefault="009019F5" w:rsidP="007E7B9D">
            <w:pPr>
              <w:pStyle w:val="a3"/>
            </w:pPr>
            <w:r>
              <w:t>OrderVO.java</w:t>
            </w:r>
          </w:p>
        </w:tc>
        <w:tc>
          <w:tcPr>
            <w:tcW w:w="3150" w:type="dxa"/>
          </w:tcPr>
          <w:p w14:paraId="772BB6B6" w14:textId="77777777" w:rsidR="009019F5" w:rsidRDefault="009019F5" w:rsidP="007E7B9D">
            <w:pPr>
              <w:pStyle w:val="a3"/>
            </w:pPr>
            <w:r>
              <w:rPr>
                <w:rFonts w:hint="eastAsia"/>
              </w:rPr>
              <w:t>com.</w:t>
            </w:r>
            <w:r>
              <w:t>innovaee.eorder.vo</w:t>
            </w:r>
          </w:p>
        </w:tc>
        <w:tc>
          <w:tcPr>
            <w:tcW w:w="2943" w:type="dxa"/>
          </w:tcPr>
          <w:p w14:paraId="630D4C0A" w14:textId="6A1AF6D3" w:rsidR="009019F5" w:rsidRDefault="00E82672" w:rsidP="007E7B9D">
            <w:pPr>
              <w:pStyle w:val="a3"/>
            </w:pPr>
            <w:r>
              <w:rPr>
                <w:rFonts w:hint="eastAsia"/>
              </w:rPr>
              <w:t>订单</w:t>
            </w:r>
            <w:r w:rsidR="009019F5">
              <w:t>的值域</w:t>
            </w:r>
            <w:r w:rsidR="009019F5">
              <w:rPr>
                <w:rFonts w:hint="eastAsia"/>
              </w:rPr>
              <w:t>对象</w:t>
            </w:r>
            <w:r w:rsidR="009019F5">
              <w:t>，</w:t>
            </w:r>
            <w:r w:rsidR="009019F5">
              <w:rPr>
                <w:rFonts w:hint="eastAsia"/>
              </w:rPr>
              <w:t>用于</w:t>
            </w:r>
            <w:r>
              <w:rPr>
                <w:rFonts w:hint="eastAsia"/>
              </w:rPr>
              <w:t>订单</w:t>
            </w:r>
            <w:r w:rsidR="009019F5">
              <w:t>信息的传递</w:t>
            </w:r>
          </w:p>
        </w:tc>
      </w:tr>
      <w:tr w:rsidR="009019F5" w14:paraId="4D5E369A" w14:textId="77777777" w:rsidTr="009019F5">
        <w:tc>
          <w:tcPr>
            <w:tcW w:w="2700" w:type="dxa"/>
          </w:tcPr>
          <w:p w14:paraId="607BB68D" w14:textId="0B09BB75" w:rsidR="009019F5" w:rsidRPr="00F63625" w:rsidRDefault="009019F5" w:rsidP="007E7B9D">
            <w:pPr>
              <w:pStyle w:val="a3"/>
            </w:pPr>
            <w:r>
              <w:t>Order.java</w:t>
            </w:r>
          </w:p>
        </w:tc>
        <w:tc>
          <w:tcPr>
            <w:tcW w:w="3150" w:type="dxa"/>
          </w:tcPr>
          <w:p w14:paraId="05172966" w14:textId="77777777" w:rsidR="009019F5" w:rsidRPr="00C4509E" w:rsidRDefault="009019F5" w:rsidP="007E7B9D">
            <w:pPr>
              <w:pStyle w:val="a3"/>
            </w:pPr>
            <w:r>
              <w:t>com.innovaee.eorder.entity</w:t>
            </w:r>
          </w:p>
        </w:tc>
        <w:tc>
          <w:tcPr>
            <w:tcW w:w="2943" w:type="dxa"/>
          </w:tcPr>
          <w:p w14:paraId="649BF04A" w14:textId="55C66719" w:rsidR="009019F5" w:rsidRPr="00A65081" w:rsidRDefault="00E82672" w:rsidP="007E7B9D">
            <w:pPr>
              <w:pStyle w:val="a3"/>
            </w:pPr>
            <w:r>
              <w:rPr>
                <w:rFonts w:hint="eastAsia"/>
              </w:rPr>
              <w:t>订单</w:t>
            </w:r>
            <w:r w:rsidR="009019F5">
              <w:t>的</w:t>
            </w:r>
            <w:r w:rsidR="009019F5">
              <w:rPr>
                <w:rFonts w:hint="eastAsia"/>
              </w:rPr>
              <w:t>实体</w:t>
            </w:r>
            <w:r w:rsidR="009019F5">
              <w:t>对象，用于</w:t>
            </w:r>
            <w:r w:rsidR="009019F5">
              <w:rPr>
                <w:rFonts w:hint="eastAsia"/>
              </w:rPr>
              <w:t>建立</w:t>
            </w:r>
            <w:r w:rsidR="009019F5">
              <w:t>与数据库表的映射</w:t>
            </w:r>
          </w:p>
        </w:tc>
      </w:tr>
      <w:tr w:rsidR="009019F5" w14:paraId="046D1C7C" w14:textId="77777777" w:rsidTr="009019F5">
        <w:tc>
          <w:tcPr>
            <w:tcW w:w="2700" w:type="dxa"/>
          </w:tcPr>
          <w:p w14:paraId="3261851E" w14:textId="53884F7D" w:rsidR="009019F5" w:rsidRPr="00E159A1" w:rsidRDefault="009019F5" w:rsidP="007E7B9D">
            <w:pPr>
              <w:pStyle w:val="a3"/>
            </w:pPr>
            <w:r>
              <w:t>OrderDao.java</w:t>
            </w:r>
          </w:p>
        </w:tc>
        <w:tc>
          <w:tcPr>
            <w:tcW w:w="3150" w:type="dxa"/>
          </w:tcPr>
          <w:p w14:paraId="623C9B33" w14:textId="77777777" w:rsidR="009019F5" w:rsidRPr="00751FD6" w:rsidRDefault="009019F5" w:rsidP="007E7B9D">
            <w:pPr>
              <w:pStyle w:val="a3"/>
            </w:pPr>
            <w:r>
              <w:t>com.innovaee.eorder.dao</w:t>
            </w:r>
          </w:p>
        </w:tc>
        <w:tc>
          <w:tcPr>
            <w:tcW w:w="2943" w:type="dxa"/>
          </w:tcPr>
          <w:p w14:paraId="4A1AE26C" w14:textId="14DDEC49" w:rsidR="009019F5" w:rsidRDefault="00E82672" w:rsidP="007E7B9D">
            <w:pPr>
              <w:pStyle w:val="a3"/>
            </w:pPr>
            <w:r>
              <w:rPr>
                <w:rFonts w:hint="eastAsia"/>
              </w:rPr>
              <w:t>订单</w:t>
            </w:r>
            <w:r w:rsidR="009019F5">
              <w:t>对象的数据库访问层</w:t>
            </w:r>
            <w:r w:rsidR="009019F5">
              <w:rPr>
                <w:rFonts w:hint="eastAsia"/>
              </w:rPr>
              <w:t>，</w:t>
            </w:r>
            <w:r w:rsidR="009019F5">
              <w:t>用于数据库</w:t>
            </w:r>
            <w:r w:rsidR="009019F5">
              <w:t>CRUD</w:t>
            </w:r>
            <w:r w:rsidR="009019F5">
              <w:t>以及查询的调用</w:t>
            </w:r>
          </w:p>
        </w:tc>
      </w:tr>
      <w:tr w:rsidR="009019F5" w14:paraId="13208DBE" w14:textId="77777777" w:rsidTr="009019F5">
        <w:tc>
          <w:tcPr>
            <w:tcW w:w="2700" w:type="dxa"/>
          </w:tcPr>
          <w:p w14:paraId="68EA6CF4" w14:textId="5098FED1" w:rsidR="009019F5" w:rsidRPr="00E159A1" w:rsidRDefault="009019F5" w:rsidP="007E7B9D">
            <w:pPr>
              <w:pStyle w:val="a3"/>
            </w:pPr>
            <w:r>
              <w:t>OrderService.java</w:t>
            </w:r>
          </w:p>
        </w:tc>
        <w:tc>
          <w:tcPr>
            <w:tcW w:w="3150" w:type="dxa"/>
          </w:tcPr>
          <w:p w14:paraId="0462B76B" w14:textId="77777777" w:rsidR="009019F5" w:rsidRPr="00751FD6" w:rsidRDefault="009019F5" w:rsidP="007E7B9D">
            <w:pPr>
              <w:pStyle w:val="a3"/>
            </w:pPr>
            <w:r>
              <w:t>com.innovaee.eorder.service</w:t>
            </w:r>
          </w:p>
        </w:tc>
        <w:tc>
          <w:tcPr>
            <w:tcW w:w="2943" w:type="dxa"/>
          </w:tcPr>
          <w:p w14:paraId="5A233120" w14:textId="441EF82B" w:rsidR="009019F5" w:rsidRDefault="009019F5" w:rsidP="007E7B9D">
            <w:pPr>
              <w:pStyle w:val="a3"/>
            </w:pPr>
            <w:r>
              <w:rPr>
                <w:rFonts w:hint="eastAsia"/>
              </w:rPr>
              <w:t>对</w:t>
            </w:r>
            <w:r w:rsidR="00E82672">
              <w:rPr>
                <w:rFonts w:hint="eastAsia"/>
              </w:rPr>
              <w:t>订单</w:t>
            </w:r>
            <w:r>
              <w:t>Dao</w:t>
            </w:r>
            <w:r>
              <w:t>层的业务封装，进行异常处理</w:t>
            </w:r>
          </w:p>
        </w:tc>
      </w:tr>
      <w:tr w:rsidR="009019F5" w14:paraId="6AF1DD2A" w14:textId="77777777" w:rsidTr="009019F5">
        <w:tc>
          <w:tcPr>
            <w:tcW w:w="2700" w:type="dxa"/>
          </w:tcPr>
          <w:p w14:paraId="62EA61D3" w14:textId="45F2813D" w:rsidR="009019F5" w:rsidRPr="00A1451B" w:rsidRDefault="009019F5" w:rsidP="007E7B9D">
            <w:pPr>
              <w:pStyle w:val="a3"/>
            </w:pPr>
            <w:r>
              <w:t>OrderResource.java</w:t>
            </w:r>
          </w:p>
        </w:tc>
        <w:tc>
          <w:tcPr>
            <w:tcW w:w="3150" w:type="dxa"/>
          </w:tcPr>
          <w:p w14:paraId="54B7D782" w14:textId="77777777" w:rsidR="009019F5" w:rsidRPr="00751FD6" w:rsidRDefault="009019F5" w:rsidP="007E7B9D">
            <w:pPr>
              <w:pStyle w:val="a3"/>
            </w:pPr>
            <w:r>
              <w:t>com.innovaee.eorder.resource</w:t>
            </w:r>
          </w:p>
        </w:tc>
        <w:tc>
          <w:tcPr>
            <w:tcW w:w="2943" w:type="dxa"/>
          </w:tcPr>
          <w:p w14:paraId="2BD379BC" w14:textId="77777777" w:rsidR="009019F5" w:rsidRPr="008703D2" w:rsidRDefault="009019F5" w:rsidP="007E7B9D">
            <w:pPr>
              <w:pStyle w:val="a3"/>
            </w:pPr>
            <w:r>
              <w:rPr>
                <w:rFonts w:hint="eastAsia"/>
              </w:rPr>
              <w:t>用于</w:t>
            </w:r>
            <w:r>
              <w:t>建立</w:t>
            </w:r>
            <w:r>
              <w:t>Service</w:t>
            </w:r>
            <w:r>
              <w:t>层与</w:t>
            </w:r>
            <w:r>
              <w:t>REST</w:t>
            </w:r>
            <w:r>
              <w:t>风格</w:t>
            </w:r>
            <w:r>
              <w:t>Web-Service</w:t>
            </w:r>
            <w:r>
              <w:t>的</w:t>
            </w:r>
            <w:r>
              <w:t>URI</w:t>
            </w:r>
            <w:r>
              <w:t>映射</w:t>
            </w:r>
          </w:p>
        </w:tc>
      </w:tr>
      <w:tr w:rsidR="009019F5" w14:paraId="1D7883AF" w14:textId="77777777" w:rsidTr="009019F5">
        <w:tc>
          <w:tcPr>
            <w:tcW w:w="2700" w:type="dxa"/>
          </w:tcPr>
          <w:p w14:paraId="65D6EEFF" w14:textId="0EF861CD" w:rsidR="009019F5" w:rsidRPr="00220DB9" w:rsidRDefault="009019F5" w:rsidP="007E7B9D">
            <w:pPr>
              <w:pStyle w:val="a3"/>
            </w:pPr>
            <w:r>
              <w:t>Order</w:t>
            </w:r>
            <w:r w:rsidR="00E82672">
              <w:t>Item</w:t>
            </w:r>
            <w:r>
              <w:t>VO.java</w:t>
            </w:r>
          </w:p>
        </w:tc>
        <w:tc>
          <w:tcPr>
            <w:tcW w:w="3150" w:type="dxa"/>
          </w:tcPr>
          <w:p w14:paraId="019BA80C" w14:textId="77777777" w:rsidR="009019F5" w:rsidRDefault="009019F5" w:rsidP="007E7B9D">
            <w:pPr>
              <w:pStyle w:val="a3"/>
            </w:pPr>
            <w:r>
              <w:rPr>
                <w:rFonts w:hint="eastAsia"/>
              </w:rPr>
              <w:t>com.</w:t>
            </w:r>
            <w:r>
              <w:t>innovaee.eorder.vo</w:t>
            </w:r>
          </w:p>
        </w:tc>
        <w:tc>
          <w:tcPr>
            <w:tcW w:w="2943" w:type="dxa"/>
          </w:tcPr>
          <w:p w14:paraId="4B8A8E0E" w14:textId="71EF2C7C" w:rsidR="009019F5" w:rsidRDefault="00E82672" w:rsidP="007E7B9D">
            <w:pPr>
              <w:pStyle w:val="a3"/>
            </w:pPr>
            <w:r>
              <w:rPr>
                <w:rFonts w:hint="eastAsia"/>
              </w:rPr>
              <w:t>订单</w:t>
            </w:r>
            <w:r>
              <w:t>条目</w:t>
            </w:r>
            <w:r w:rsidR="009019F5">
              <w:t>的值域</w:t>
            </w:r>
            <w:r w:rsidR="009019F5">
              <w:rPr>
                <w:rFonts w:hint="eastAsia"/>
              </w:rPr>
              <w:t>对象</w:t>
            </w:r>
            <w:r w:rsidR="009019F5">
              <w:t>，</w:t>
            </w:r>
            <w:r w:rsidR="009019F5">
              <w:rPr>
                <w:rFonts w:hint="eastAsia"/>
              </w:rPr>
              <w:t>用于</w:t>
            </w:r>
            <w:r>
              <w:rPr>
                <w:rFonts w:hint="eastAsia"/>
              </w:rPr>
              <w:t>订单</w:t>
            </w:r>
            <w:r>
              <w:t>条目</w:t>
            </w:r>
            <w:r w:rsidR="009019F5">
              <w:t>信息的传递</w:t>
            </w:r>
          </w:p>
        </w:tc>
      </w:tr>
      <w:tr w:rsidR="009019F5" w:rsidRPr="00A65081" w14:paraId="23947E62" w14:textId="77777777" w:rsidTr="009019F5">
        <w:tc>
          <w:tcPr>
            <w:tcW w:w="2700" w:type="dxa"/>
          </w:tcPr>
          <w:p w14:paraId="3360924A" w14:textId="69CCBF93" w:rsidR="009019F5" w:rsidRPr="00F63625" w:rsidRDefault="009019F5" w:rsidP="007E7B9D">
            <w:pPr>
              <w:pStyle w:val="a3"/>
            </w:pPr>
            <w:r>
              <w:t>Order</w:t>
            </w:r>
            <w:r w:rsidR="00E82672">
              <w:t>Item</w:t>
            </w:r>
            <w:r>
              <w:t>.java</w:t>
            </w:r>
          </w:p>
        </w:tc>
        <w:tc>
          <w:tcPr>
            <w:tcW w:w="3150" w:type="dxa"/>
          </w:tcPr>
          <w:p w14:paraId="1AD8DFD3" w14:textId="77777777" w:rsidR="009019F5" w:rsidRPr="00C4509E" w:rsidRDefault="009019F5" w:rsidP="007E7B9D">
            <w:pPr>
              <w:pStyle w:val="a3"/>
            </w:pPr>
            <w:r>
              <w:t>com.innovaee.eorder.entity</w:t>
            </w:r>
          </w:p>
        </w:tc>
        <w:tc>
          <w:tcPr>
            <w:tcW w:w="2943" w:type="dxa"/>
          </w:tcPr>
          <w:p w14:paraId="0D0F6B4F" w14:textId="7D66EA72" w:rsidR="009019F5" w:rsidRPr="00A65081" w:rsidRDefault="00E82672" w:rsidP="007E7B9D">
            <w:pPr>
              <w:pStyle w:val="a3"/>
            </w:pPr>
            <w:r>
              <w:rPr>
                <w:rFonts w:hint="eastAsia"/>
              </w:rPr>
              <w:t>订单</w:t>
            </w:r>
            <w:r>
              <w:t>条目</w:t>
            </w:r>
            <w:r w:rsidR="009019F5">
              <w:t>的</w:t>
            </w:r>
            <w:r w:rsidR="009019F5">
              <w:rPr>
                <w:rFonts w:hint="eastAsia"/>
              </w:rPr>
              <w:t>实体</w:t>
            </w:r>
            <w:r w:rsidR="009019F5">
              <w:t>对象，用于</w:t>
            </w:r>
            <w:r w:rsidR="009019F5">
              <w:rPr>
                <w:rFonts w:hint="eastAsia"/>
              </w:rPr>
              <w:t>建立</w:t>
            </w:r>
            <w:r w:rsidR="009019F5">
              <w:t>与数据库表的映射</w:t>
            </w:r>
          </w:p>
        </w:tc>
      </w:tr>
      <w:tr w:rsidR="009019F5" w14:paraId="2ABD5CDD" w14:textId="77777777" w:rsidTr="009019F5">
        <w:tc>
          <w:tcPr>
            <w:tcW w:w="2700" w:type="dxa"/>
          </w:tcPr>
          <w:p w14:paraId="12C1306C" w14:textId="6EDE5CE4" w:rsidR="009019F5" w:rsidRPr="00E159A1" w:rsidRDefault="009019F5" w:rsidP="007E7B9D">
            <w:pPr>
              <w:pStyle w:val="a3"/>
            </w:pPr>
            <w:r>
              <w:t>Order</w:t>
            </w:r>
            <w:r w:rsidR="00E82672">
              <w:t>Item</w:t>
            </w:r>
            <w:r>
              <w:t>Dao.java</w:t>
            </w:r>
          </w:p>
        </w:tc>
        <w:tc>
          <w:tcPr>
            <w:tcW w:w="3150" w:type="dxa"/>
          </w:tcPr>
          <w:p w14:paraId="186B6944" w14:textId="77777777" w:rsidR="009019F5" w:rsidRPr="00751FD6" w:rsidRDefault="009019F5" w:rsidP="007E7B9D">
            <w:pPr>
              <w:pStyle w:val="a3"/>
            </w:pPr>
            <w:r>
              <w:t>com.innovaee.eorder.dao</w:t>
            </w:r>
          </w:p>
        </w:tc>
        <w:tc>
          <w:tcPr>
            <w:tcW w:w="2943" w:type="dxa"/>
          </w:tcPr>
          <w:p w14:paraId="6BB21ADC" w14:textId="71F0E374" w:rsidR="009019F5" w:rsidRDefault="00E82672" w:rsidP="007E7B9D">
            <w:pPr>
              <w:pStyle w:val="a3"/>
            </w:pPr>
            <w:r>
              <w:rPr>
                <w:rFonts w:hint="eastAsia"/>
              </w:rPr>
              <w:t>订单</w:t>
            </w:r>
            <w:r>
              <w:t>条目</w:t>
            </w:r>
            <w:r w:rsidR="009019F5">
              <w:t>对象的数据库访问层</w:t>
            </w:r>
            <w:r w:rsidR="009019F5">
              <w:rPr>
                <w:rFonts w:hint="eastAsia"/>
              </w:rPr>
              <w:t>，</w:t>
            </w:r>
            <w:r w:rsidR="009019F5">
              <w:t>用于数据库</w:t>
            </w:r>
            <w:r w:rsidR="009019F5">
              <w:t>CRUD</w:t>
            </w:r>
            <w:r w:rsidR="009019F5">
              <w:t>以及查询的调用</w:t>
            </w:r>
          </w:p>
        </w:tc>
      </w:tr>
    </w:tbl>
    <w:p w14:paraId="059A61F7" w14:textId="77777777" w:rsidR="009019F5" w:rsidRPr="009019F5" w:rsidRDefault="009019F5" w:rsidP="009019F5"/>
    <w:p w14:paraId="1C71AD0B" w14:textId="50085157" w:rsidR="00051D39" w:rsidRDefault="00051D39" w:rsidP="00051D39">
      <w:pPr>
        <w:pStyle w:val="3"/>
      </w:pPr>
      <w:bookmarkStart w:id="83" w:name="_Toc416640934"/>
      <w:r>
        <w:rPr>
          <w:rFonts w:hint="eastAsia"/>
        </w:rPr>
        <w:lastRenderedPageBreak/>
        <w:t>类图</w:t>
      </w:r>
      <w:bookmarkEnd w:id="83"/>
    </w:p>
    <w:p w14:paraId="4152D5BF" w14:textId="7DCE3015" w:rsidR="00E82672" w:rsidRPr="00E82672" w:rsidRDefault="00E82672" w:rsidP="00E82672">
      <w:r>
        <w:rPr>
          <w:noProof/>
          <w:lang w:bidi="ml-IN"/>
        </w:rPr>
        <w:drawing>
          <wp:inline distT="0" distB="0" distL="0" distR="0" wp14:anchorId="6A179A79" wp14:editId="763ECDAB">
            <wp:extent cx="5514975" cy="4507230"/>
            <wp:effectExtent l="0" t="0" r="9525" b="7620"/>
            <wp:docPr id="305" name="Picture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2015-02-02_002622.png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450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56858" w14:textId="6250D380" w:rsidR="00051D39" w:rsidRDefault="00051D39" w:rsidP="00051D39">
      <w:pPr>
        <w:pStyle w:val="3"/>
      </w:pPr>
      <w:bookmarkStart w:id="84" w:name="_配置文件_3"/>
      <w:bookmarkStart w:id="85" w:name="_Toc416640935"/>
      <w:bookmarkEnd w:id="84"/>
      <w:r>
        <w:rPr>
          <w:rFonts w:hint="eastAsia"/>
        </w:rPr>
        <w:t>配置</w:t>
      </w:r>
      <w:r>
        <w:t>文件</w:t>
      </w:r>
      <w:bookmarkEnd w:id="85"/>
    </w:p>
    <w:p w14:paraId="5FBF93B9" w14:textId="39F34D29" w:rsidR="00037F8B" w:rsidRDefault="00037F8B" w:rsidP="00037F8B">
      <w:pPr>
        <w:pStyle w:val="a3"/>
        <w:numPr>
          <w:ilvl w:val="0"/>
          <w:numId w:val="10"/>
        </w:numPr>
      </w:pPr>
      <w:r>
        <w:t xml:space="preserve">Hibernate </w:t>
      </w:r>
      <w:r>
        <w:rPr>
          <w:rFonts w:hint="eastAsia"/>
        </w:rPr>
        <w:t>映射</w:t>
      </w:r>
      <w:r>
        <w:t>配置在</w:t>
      </w:r>
      <w:r>
        <w:t>Order.java</w:t>
      </w:r>
      <w:r>
        <w:rPr>
          <w:rFonts w:hint="eastAsia"/>
        </w:rPr>
        <w:t>和</w:t>
      </w:r>
      <w:r>
        <w:t>OrderItem.java</w:t>
      </w:r>
      <w:r>
        <w:rPr>
          <w:rFonts w:hint="eastAsia"/>
        </w:rPr>
        <w:t>实体</w:t>
      </w:r>
      <w:r>
        <w:t>类中</w:t>
      </w:r>
      <w:r>
        <w:rPr>
          <w:rFonts w:hint="eastAsia"/>
        </w:rPr>
        <w:t>，</w:t>
      </w:r>
      <w:r>
        <w:t>详见代码</w:t>
      </w:r>
    </w:p>
    <w:p w14:paraId="1A3A7797" w14:textId="77777777" w:rsidR="00037F8B" w:rsidRDefault="00037F8B" w:rsidP="00037F8B">
      <w:pPr>
        <w:pStyle w:val="CodeText"/>
      </w:pPr>
      <w:r>
        <w:t>@Entity</w:t>
      </w:r>
    </w:p>
    <w:p w14:paraId="500A97CC" w14:textId="77777777" w:rsidR="00037F8B" w:rsidRDefault="00037F8B" w:rsidP="00037F8B">
      <w:pPr>
        <w:pStyle w:val="CodeText"/>
      </w:pPr>
      <w:r>
        <w:t>@Table(name = "T_ORDER")</w:t>
      </w:r>
    </w:p>
    <w:p w14:paraId="416E52F0" w14:textId="77777777" w:rsidR="00037F8B" w:rsidRDefault="00037F8B" w:rsidP="00037F8B">
      <w:pPr>
        <w:pStyle w:val="CodeText"/>
      </w:pPr>
      <w:r>
        <w:t>public class Order extends BaseEntity {</w:t>
      </w:r>
    </w:p>
    <w:p w14:paraId="40709542" w14:textId="77777777" w:rsidR="00037F8B" w:rsidRDefault="00037F8B" w:rsidP="00037F8B">
      <w:pPr>
        <w:pStyle w:val="CodeText"/>
      </w:pPr>
      <w:r>
        <w:t xml:space="preserve">        @OneToMany(targetEntity = OrderItem.class, fetch = FetchType.EAGER, mappedBy = "order")</w:t>
      </w:r>
    </w:p>
    <w:p w14:paraId="3A1AD72C" w14:textId="77777777" w:rsidR="00037F8B" w:rsidRDefault="00037F8B" w:rsidP="00037F8B">
      <w:pPr>
        <w:pStyle w:val="CodeText"/>
      </w:pPr>
      <w:r>
        <w:t xml:space="preserve">    public List&lt;OrderItem&gt; getOrderItems() {</w:t>
      </w:r>
    </w:p>
    <w:p w14:paraId="32BD96CA" w14:textId="77777777" w:rsidR="00037F8B" w:rsidRDefault="00037F8B" w:rsidP="00037F8B">
      <w:pPr>
        <w:pStyle w:val="CodeText"/>
      </w:pPr>
      <w:r>
        <w:t xml:space="preserve">    }</w:t>
      </w:r>
    </w:p>
    <w:p w14:paraId="5FF49BDC" w14:textId="2E4E9B20" w:rsidR="00037F8B" w:rsidRDefault="00037F8B" w:rsidP="00037F8B">
      <w:pPr>
        <w:pStyle w:val="CodeText"/>
      </w:pPr>
      <w:r>
        <w:t>}</w:t>
      </w:r>
    </w:p>
    <w:p w14:paraId="18A1E901" w14:textId="77777777" w:rsidR="00037F8B" w:rsidRDefault="00037F8B" w:rsidP="00037F8B">
      <w:pPr>
        <w:pStyle w:val="CodeText"/>
      </w:pPr>
    </w:p>
    <w:p w14:paraId="5A50BC27" w14:textId="77777777" w:rsidR="00037F8B" w:rsidRDefault="00037F8B" w:rsidP="00037F8B">
      <w:pPr>
        <w:pStyle w:val="CodeText"/>
      </w:pPr>
      <w:r>
        <w:t>@Entity</w:t>
      </w:r>
    </w:p>
    <w:p w14:paraId="664F1C33" w14:textId="77777777" w:rsidR="00037F8B" w:rsidRDefault="00037F8B" w:rsidP="00037F8B">
      <w:pPr>
        <w:pStyle w:val="CodeText"/>
      </w:pPr>
      <w:r>
        <w:t>@Table(name = "T_ORDER_ITEM")</w:t>
      </w:r>
    </w:p>
    <w:p w14:paraId="03F9D049" w14:textId="77777777" w:rsidR="00037F8B" w:rsidRDefault="00037F8B" w:rsidP="00037F8B">
      <w:pPr>
        <w:pStyle w:val="CodeText"/>
      </w:pPr>
      <w:r>
        <w:t>public class OrderItem extends BaseEntity {</w:t>
      </w:r>
    </w:p>
    <w:p w14:paraId="21B82862" w14:textId="77777777" w:rsidR="00037F8B" w:rsidRDefault="00037F8B" w:rsidP="00037F8B">
      <w:pPr>
        <w:pStyle w:val="CodeText"/>
      </w:pPr>
      <w:r>
        <w:t xml:space="preserve">    @ManyToOne(targetEntity = Order.class, fetch = FetchType.EAGER)</w:t>
      </w:r>
    </w:p>
    <w:p w14:paraId="30F2035B" w14:textId="77777777" w:rsidR="00037F8B" w:rsidRDefault="00037F8B" w:rsidP="00037F8B">
      <w:pPr>
        <w:pStyle w:val="CodeText"/>
      </w:pPr>
      <w:r>
        <w:t xml:space="preserve">    @JoinColumn(name = "ORDER_ID")</w:t>
      </w:r>
    </w:p>
    <w:p w14:paraId="4F778609" w14:textId="77777777" w:rsidR="00037F8B" w:rsidRDefault="00037F8B" w:rsidP="00037F8B">
      <w:pPr>
        <w:pStyle w:val="CodeText"/>
      </w:pPr>
      <w:r>
        <w:t xml:space="preserve">    public Order getOrder() {</w:t>
      </w:r>
    </w:p>
    <w:p w14:paraId="375DE827" w14:textId="77777777" w:rsidR="00037F8B" w:rsidRDefault="00037F8B" w:rsidP="00037F8B">
      <w:pPr>
        <w:pStyle w:val="CodeText"/>
      </w:pPr>
    </w:p>
    <w:p w14:paraId="289FF4B0" w14:textId="77777777" w:rsidR="00037F8B" w:rsidRDefault="00037F8B" w:rsidP="00037F8B">
      <w:pPr>
        <w:pStyle w:val="CodeText"/>
      </w:pPr>
      <w:r>
        <w:t xml:space="preserve">    }</w:t>
      </w:r>
    </w:p>
    <w:p w14:paraId="16747EB1" w14:textId="1B7AD995" w:rsidR="00037F8B" w:rsidRDefault="00037F8B" w:rsidP="00037F8B">
      <w:pPr>
        <w:pStyle w:val="CodeText"/>
      </w:pPr>
      <w:r>
        <w:t>}</w:t>
      </w:r>
    </w:p>
    <w:p w14:paraId="52F9F435" w14:textId="77777777" w:rsidR="00037F8B" w:rsidRPr="00C901BF" w:rsidRDefault="00037F8B" w:rsidP="00037F8B">
      <w:pPr>
        <w:pStyle w:val="CodeText"/>
      </w:pPr>
    </w:p>
    <w:p w14:paraId="460C3F42" w14:textId="3611448B" w:rsidR="00037F8B" w:rsidRDefault="00037F8B" w:rsidP="00037F8B">
      <w:pPr>
        <w:pStyle w:val="a3"/>
        <w:numPr>
          <w:ilvl w:val="0"/>
          <w:numId w:val="10"/>
        </w:numPr>
      </w:pPr>
      <w:r>
        <w:lastRenderedPageBreak/>
        <w:t>REST URL</w:t>
      </w:r>
      <w:r>
        <w:t>配置在</w:t>
      </w:r>
      <w:r>
        <w:t>UserResource.java</w:t>
      </w:r>
      <w:r w:rsidR="00E96BA1">
        <w:rPr>
          <w:rFonts w:hint="eastAsia"/>
        </w:rPr>
        <w:t>和</w:t>
      </w:r>
      <w:r w:rsidR="00E96BA1">
        <w:t>OrderResource</w:t>
      </w:r>
      <w:r w:rsidR="003754EC">
        <w:rPr>
          <w:rFonts w:hint="eastAsia"/>
        </w:rPr>
        <w:t>.java</w:t>
      </w:r>
      <w:r>
        <w:rPr>
          <w:rFonts w:hint="eastAsia"/>
        </w:rPr>
        <w:t>资源</w:t>
      </w:r>
      <w:r>
        <w:t>类中</w:t>
      </w:r>
      <w:r>
        <w:rPr>
          <w:rFonts w:hint="eastAsia"/>
        </w:rPr>
        <w:t>，</w:t>
      </w:r>
      <w:r>
        <w:t>详见代码</w:t>
      </w:r>
    </w:p>
    <w:p w14:paraId="6DD0842F" w14:textId="77777777" w:rsidR="00E96BA1" w:rsidRPr="00E96BA1" w:rsidRDefault="00E96BA1" w:rsidP="00E96BA1">
      <w:pPr>
        <w:rPr>
          <w:i/>
          <w:noProof/>
          <w:color w:val="C00000"/>
          <w:sz w:val="20"/>
        </w:rPr>
      </w:pPr>
      <w:r w:rsidRPr="00E96BA1">
        <w:rPr>
          <w:i/>
          <w:noProof/>
          <w:color w:val="C00000"/>
          <w:sz w:val="20"/>
        </w:rPr>
        <w:t>@Path("/users")</w:t>
      </w:r>
    </w:p>
    <w:p w14:paraId="736BE6C6" w14:textId="77777777" w:rsidR="00E96BA1" w:rsidRPr="00E96BA1" w:rsidRDefault="00E96BA1" w:rsidP="00E96BA1">
      <w:pPr>
        <w:rPr>
          <w:i/>
          <w:noProof/>
          <w:color w:val="C00000"/>
          <w:sz w:val="20"/>
        </w:rPr>
      </w:pPr>
      <w:r w:rsidRPr="00E96BA1">
        <w:rPr>
          <w:i/>
          <w:noProof/>
          <w:color w:val="C00000"/>
          <w:sz w:val="20"/>
        </w:rPr>
        <w:t>public class UserResource {</w:t>
      </w:r>
    </w:p>
    <w:p w14:paraId="0D8122C2" w14:textId="77777777" w:rsidR="00E96BA1" w:rsidRPr="00E96BA1" w:rsidRDefault="00E96BA1" w:rsidP="00E96BA1">
      <w:pPr>
        <w:rPr>
          <w:i/>
          <w:noProof/>
          <w:color w:val="C00000"/>
          <w:sz w:val="20"/>
        </w:rPr>
      </w:pPr>
      <w:r w:rsidRPr="00E96BA1">
        <w:rPr>
          <w:i/>
          <w:noProof/>
          <w:color w:val="C00000"/>
          <w:sz w:val="20"/>
        </w:rPr>
        <w:t xml:space="preserve">    @GET</w:t>
      </w:r>
    </w:p>
    <w:p w14:paraId="2E1F2473" w14:textId="77777777" w:rsidR="00E96BA1" w:rsidRPr="00E96BA1" w:rsidRDefault="00E96BA1" w:rsidP="00E96BA1">
      <w:pPr>
        <w:rPr>
          <w:i/>
          <w:noProof/>
          <w:color w:val="C00000"/>
          <w:sz w:val="20"/>
        </w:rPr>
      </w:pPr>
      <w:r w:rsidRPr="00E96BA1">
        <w:rPr>
          <w:i/>
          <w:noProof/>
          <w:color w:val="C00000"/>
          <w:sz w:val="20"/>
        </w:rPr>
        <w:t xml:space="preserve">    @Path("/{cellphone}/orders")</w:t>
      </w:r>
    </w:p>
    <w:p w14:paraId="7BC61D8D" w14:textId="77777777" w:rsidR="00E96BA1" w:rsidRPr="00E96BA1" w:rsidRDefault="00E96BA1" w:rsidP="00E96BA1">
      <w:pPr>
        <w:rPr>
          <w:i/>
          <w:noProof/>
          <w:color w:val="C00000"/>
          <w:sz w:val="20"/>
        </w:rPr>
      </w:pPr>
      <w:r w:rsidRPr="00E96BA1">
        <w:rPr>
          <w:i/>
          <w:noProof/>
          <w:color w:val="C00000"/>
          <w:sz w:val="20"/>
        </w:rPr>
        <w:t xml:space="preserve">    @Scope("request")</w:t>
      </w:r>
    </w:p>
    <w:p w14:paraId="7A6898E3" w14:textId="77777777" w:rsidR="00E96BA1" w:rsidRPr="00E96BA1" w:rsidRDefault="00E96BA1" w:rsidP="00E96BA1">
      <w:pPr>
        <w:rPr>
          <w:i/>
          <w:noProof/>
          <w:color w:val="C00000"/>
          <w:sz w:val="20"/>
        </w:rPr>
      </w:pPr>
      <w:r w:rsidRPr="00E96BA1">
        <w:rPr>
          <w:i/>
          <w:noProof/>
          <w:color w:val="C00000"/>
          <w:sz w:val="20"/>
        </w:rPr>
        <w:t xml:space="preserve">    @Produces(MediaType.APPLICATION_JSON)</w:t>
      </w:r>
    </w:p>
    <w:p w14:paraId="19BE479C" w14:textId="77777777" w:rsidR="00E96BA1" w:rsidRPr="00E96BA1" w:rsidRDefault="00E96BA1" w:rsidP="00E96BA1">
      <w:pPr>
        <w:rPr>
          <w:i/>
          <w:noProof/>
          <w:color w:val="C00000"/>
          <w:sz w:val="20"/>
        </w:rPr>
      </w:pPr>
      <w:r w:rsidRPr="00E96BA1">
        <w:rPr>
          <w:i/>
          <w:noProof/>
          <w:color w:val="C00000"/>
          <w:sz w:val="20"/>
        </w:rPr>
        <w:t xml:space="preserve">    public Map&lt;String, List&lt;OrderVO&gt;&gt; getOrderesByCellphone(</w:t>
      </w:r>
    </w:p>
    <w:p w14:paraId="33CDEAFD" w14:textId="77777777" w:rsidR="00E96BA1" w:rsidRPr="00E96BA1" w:rsidRDefault="00E96BA1" w:rsidP="00E96BA1">
      <w:pPr>
        <w:rPr>
          <w:i/>
          <w:noProof/>
          <w:color w:val="C00000"/>
          <w:sz w:val="20"/>
        </w:rPr>
      </w:pPr>
      <w:r w:rsidRPr="00E96BA1">
        <w:rPr>
          <w:i/>
          <w:noProof/>
          <w:color w:val="C00000"/>
          <w:sz w:val="20"/>
        </w:rPr>
        <w:t xml:space="preserve">            @PathParam("cellphone") String cellphone) {</w:t>
      </w:r>
    </w:p>
    <w:p w14:paraId="4B072A6F" w14:textId="5F3792E4" w:rsidR="00E96BA1" w:rsidRPr="00E96BA1" w:rsidRDefault="00E96BA1" w:rsidP="00E96BA1">
      <w:pPr>
        <w:rPr>
          <w:i/>
          <w:noProof/>
          <w:color w:val="C00000"/>
          <w:sz w:val="20"/>
        </w:rPr>
      </w:pPr>
      <w:r>
        <w:rPr>
          <w:i/>
          <w:noProof/>
          <w:color w:val="C00000"/>
          <w:sz w:val="20"/>
        </w:rPr>
        <w:t xml:space="preserve">    }</w:t>
      </w:r>
    </w:p>
    <w:p w14:paraId="7748CFB3" w14:textId="6CF3C774" w:rsidR="00B75B4C" w:rsidRDefault="00E96BA1" w:rsidP="00E96BA1">
      <w:pPr>
        <w:rPr>
          <w:i/>
          <w:noProof/>
          <w:color w:val="C00000"/>
          <w:sz w:val="20"/>
        </w:rPr>
      </w:pPr>
      <w:r w:rsidRPr="00E96BA1">
        <w:rPr>
          <w:i/>
          <w:noProof/>
          <w:color w:val="C00000"/>
          <w:sz w:val="20"/>
        </w:rPr>
        <w:t>}</w:t>
      </w:r>
    </w:p>
    <w:p w14:paraId="720B2871" w14:textId="77777777" w:rsidR="00E96BA1" w:rsidRDefault="00E96BA1" w:rsidP="00E96BA1">
      <w:pPr>
        <w:rPr>
          <w:i/>
          <w:noProof/>
          <w:color w:val="C00000"/>
          <w:sz w:val="20"/>
        </w:rPr>
      </w:pPr>
    </w:p>
    <w:p w14:paraId="311B5B4E" w14:textId="77777777" w:rsidR="00E96BA1" w:rsidRDefault="00E96BA1" w:rsidP="00E96BA1">
      <w:pPr>
        <w:rPr>
          <w:i/>
          <w:noProof/>
          <w:color w:val="C00000"/>
          <w:sz w:val="20"/>
        </w:rPr>
      </w:pPr>
    </w:p>
    <w:p w14:paraId="3CFDEE5B" w14:textId="77777777" w:rsidR="00B75B4C" w:rsidRPr="00B75B4C" w:rsidRDefault="00B75B4C" w:rsidP="00B75B4C">
      <w:pPr>
        <w:rPr>
          <w:i/>
          <w:noProof/>
          <w:color w:val="C00000"/>
          <w:sz w:val="20"/>
        </w:rPr>
      </w:pPr>
      <w:r w:rsidRPr="00B75B4C">
        <w:rPr>
          <w:i/>
          <w:noProof/>
          <w:color w:val="C00000"/>
          <w:sz w:val="20"/>
        </w:rPr>
        <w:t>@Path("/orders")</w:t>
      </w:r>
    </w:p>
    <w:p w14:paraId="74ADFEBC" w14:textId="77777777" w:rsidR="00B75B4C" w:rsidRPr="00B75B4C" w:rsidRDefault="00B75B4C" w:rsidP="00B75B4C">
      <w:pPr>
        <w:rPr>
          <w:i/>
          <w:noProof/>
          <w:color w:val="C00000"/>
          <w:sz w:val="20"/>
        </w:rPr>
      </w:pPr>
      <w:r w:rsidRPr="00B75B4C">
        <w:rPr>
          <w:i/>
          <w:noProof/>
          <w:color w:val="C00000"/>
          <w:sz w:val="20"/>
        </w:rPr>
        <w:t>public class OrderResource {</w:t>
      </w:r>
    </w:p>
    <w:p w14:paraId="52125ECB" w14:textId="77777777" w:rsidR="00B75B4C" w:rsidRPr="00B75B4C" w:rsidRDefault="00B75B4C" w:rsidP="00B75B4C">
      <w:pPr>
        <w:rPr>
          <w:i/>
          <w:noProof/>
          <w:color w:val="C00000"/>
          <w:sz w:val="20"/>
        </w:rPr>
      </w:pPr>
    </w:p>
    <w:p w14:paraId="25CB6C30" w14:textId="77777777" w:rsidR="00B75B4C" w:rsidRPr="00B75B4C" w:rsidRDefault="00B75B4C" w:rsidP="00B75B4C">
      <w:pPr>
        <w:rPr>
          <w:i/>
          <w:noProof/>
          <w:color w:val="C00000"/>
          <w:sz w:val="20"/>
        </w:rPr>
      </w:pPr>
      <w:r w:rsidRPr="00B75B4C">
        <w:rPr>
          <w:i/>
          <w:noProof/>
          <w:color w:val="C00000"/>
          <w:sz w:val="20"/>
        </w:rPr>
        <w:t xml:space="preserve">    @GET</w:t>
      </w:r>
    </w:p>
    <w:p w14:paraId="08022A22" w14:textId="77777777" w:rsidR="00B75B4C" w:rsidRPr="00B75B4C" w:rsidRDefault="00B75B4C" w:rsidP="00B75B4C">
      <w:pPr>
        <w:rPr>
          <w:i/>
          <w:noProof/>
          <w:color w:val="C00000"/>
          <w:sz w:val="20"/>
        </w:rPr>
      </w:pPr>
      <w:r w:rsidRPr="00B75B4C">
        <w:rPr>
          <w:i/>
          <w:noProof/>
          <w:color w:val="C00000"/>
          <w:sz w:val="20"/>
        </w:rPr>
        <w:t xml:space="preserve">    @Path("/{orderId}")</w:t>
      </w:r>
    </w:p>
    <w:p w14:paraId="561712C6" w14:textId="77777777" w:rsidR="00B75B4C" w:rsidRPr="00B75B4C" w:rsidRDefault="00B75B4C" w:rsidP="00B75B4C">
      <w:pPr>
        <w:rPr>
          <w:i/>
          <w:noProof/>
          <w:color w:val="C00000"/>
          <w:sz w:val="20"/>
        </w:rPr>
      </w:pPr>
      <w:r w:rsidRPr="00B75B4C">
        <w:rPr>
          <w:i/>
          <w:noProof/>
          <w:color w:val="C00000"/>
          <w:sz w:val="20"/>
        </w:rPr>
        <w:t xml:space="preserve">    @Scope("request")</w:t>
      </w:r>
    </w:p>
    <w:p w14:paraId="4E380727" w14:textId="77777777" w:rsidR="00B75B4C" w:rsidRPr="00B75B4C" w:rsidRDefault="00B75B4C" w:rsidP="00B75B4C">
      <w:pPr>
        <w:rPr>
          <w:i/>
          <w:noProof/>
          <w:color w:val="C00000"/>
          <w:sz w:val="20"/>
        </w:rPr>
      </w:pPr>
      <w:r w:rsidRPr="00B75B4C">
        <w:rPr>
          <w:i/>
          <w:noProof/>
          <w:color w:val="C00000"/>
          <w:sz w:val="20"/>
        </w:rPr>
        <w:t xml:space="preserve">    @Produces(MediaType.APPLICATION_JSON)</w:t>
      </w:r>
    </w:p>
    <w:p w14:paraId="5677391C" w14:textId="77777777" w:rsidR="00B75B4C" w:rsidRPr="00B75B4C" w:rsidRDefault="00B75B4C" w:rsidP="00B75B4C">
      <w:pPr>
        <w:rPr>
          <w:i/>
          <w:noProof/>
          <w:color w:val="C00000"/>
          <w:sz w:val="20"/>
        </w:rPr>
      </w:pPr>
      <w:r w:rsidRPr="00B75B4C">
        <w:rPr>
          <w:i/>
          <w:noProof/>
          <w:color w:val="C00000"/>
          <w:sz w:val="20"/>
        </w:rPr>
        <w:t xml:space="preserve">    public Map&lt;String, List&lt;OrderItemVO&gt;&gt; getOrderItemsByOrderId(){</w:t>
      </w:r>
    </w:p>
    <w:p w14:paraId="36D6CE20" w14:textId="77777777" w:rsidR="00B75B4C" w:rsidRPr="00B75B4C" w:rsidRDefault="00B75B4C" w:rsidP="00B75B4C">
      <w:pPr>
        <w:rPr>
          <w:i/>
          <w:noProof/>
          <w:color w:val="C00000"/>
          <w:sz w:val="20"/>
        </w:rPr>
      </w:pPr>
    </w:p>
    <w:p w14:paraId="69AE6B21" w14:textId="77777777" w:rsidR="00B75B4C" w:rsidRPr="00B75B4C" w:rsidRDefault="00B75B4C" w:rsidP="00B75B4C">
      <w:pPr>
        <w:rPr>
          <w:i/>
          <w:noProof/>
          <w:color w:val="C00000"/>
          <w:sz w:val="20"/>
        </w:rPr>
      </w:pPr>
      <w:r w:rsidRPr="00B75B4C">
        <w:rPr>
          <w:i/>
          <w:noProof/>
          <w:color w:val="C00000"/>
          <w:sz w:val="20"/>
        </w:rPr>
        <w:t xml:space="preserve">    }</w:t>
      </w:r>
    </w:p>
    <w:p w14:paraId="38450091" w14:textId="6350B218" w:rsidR="00B75B4C" w:rsidRDefault="00B75B4C" w:rsidP="00B75B4C">
      <w:pPr>
        <w:rPr>
          <w:i/>
          <w:noProof/>
          <w:color w:val="C00000"/>
          <w:sz w:val="20"/>
        </w:rPr>
      </w:pPr>
      <w:r w:rsidRPr="00B75B4C">
        <w:rPr>
          <w:i/>
          <w:noProof/>
          <w:color w:val="C00000"/>
          <w:sz w:val="20"/>
        </w:rPr>
        <w:t>}</w:t>
      </w:r>
    </w:p>
    <w:p w14:paraId="3F54EE41" w14:textId="77777777" w:rsidR="00B75B4C" w:rsidRPr="00037F8B" w:rsidRDefault="00B75B4C" w:rsidP="00B75B4C"/>
    <w:p w14:paraId="51CECE82" w14:textId="5FE485B2" w:rsidR="00051D39" w:rsidRPr="00C2774E" w:rsidRDefault="00051D39" w:rsidP="00051D39">
      <w:pPr>
        <w:pStyle w:val="3"/>
      </w:pPr>
      <w:bookmarkStart w:id="86" w:name="_Toc416640936"/>
      <w:r>
        <w:rPr>
          <w:rFonts w:hint="eastAsia"/>
        </w:rPr>
        <w:t>数据库</w:t>
      </w:r>
      <w:r>
        <w:t>脚本</w:t>
      </w:r>
      <w:bookmarkEnd w:id="86"/>
    </w:p>
    <w:p w14:paraId="60FA4C07" w14:textId="77777777" w:rsidR="00472A3F" w:rsidRDefault="00472A3F" w:rsidP="00472A3F">
      <w:pPr>
        <w:pStyle w:val="CodeText"/>
      </w:pPr>
      <w:r>
        <w:t>DROP TABLE IF EXISTS `t_order`;</w:t>
      </w:r>
    </w:p>
    <w:p w14:paraId="7D4398C8" w14:textId="77777777" w:rsidR="00472A3F" w:rsidRDefault="00472A3F" w:rsidP="00472A3F">
      <w:pPr>
        <w:pStyle w:val="CodeText"/>
      </w:pPr>
      <w:r>
        <w:t>CREATE TABLE `t_order` (</w:t>
      </w:r>
    </w:p>
    <w:p w14:paraId="2549349B" w14:textId="77777777" w:rsidR="00472A3F" w:rsidRDefault="00472A3F" w:rsidP="00472A3F">
      <w:pPr>
        <w:pStyle w:val="CodeText"/>
      </w:pPr>
      <w:r>
        <w:t xml:space="preserve">  `id` int(32) NOT NULL AUTO_INCREMENT,</w:t>
      </w:r>
    </w:p>
    <w:p w14:paraId="0473F335" w14:textId="77777777" w:rsidR="00472A3F" w:rsidRDefault="00472A3F" w:rsidP="00472A3F">
      <w:pPr>
        <w:pStyle w:val="CodeText"/>
      </w:pPr>
      <w:r>
        <w:t xml:space="preserve">  `order_seq` varchar(128) DEFAULT NULL,</w:t>
      </w:r>
    </w:p>
    <w:p w14:paraId="6F45E402" w14:textId="77777777" w:rsidR="00472A3F" w:rsidRDefault="00472A3F" w:rsidP="00472A3F">
      <w:pPr>
        <w:pStyle w:val="CodeText"/>
      </w:pPr>
      <w:r>
        <w:t xml:space="preserve">  `table_number` int(8) DEFAULT NULL,</w:t>
      </w:r>
    </w:p>
    <w:p w14:paraId="674923ED" w14:textId="77777777" w:rsidR="00472A3F" w:rsidRDefault="00472A3F" w:rsidP="00472A3F">
      <w:pPr>
        <w:pStyle w:val="CodeText"/>
      </w:pPr>
      <w:r>
        <w:t xml:space="preserve">  `attendee_number` int(8) DEFAULT NULL,</w:t>
      </w:r>
    </w:p>
    <w:p w14:paraId="7BF41708" w14:textId="77777777" w:rsidR="00472A3F" w:rsidRDefault="00472A3F" w:rsidP="00472A3F">
      <w:pPr>
        <w:pStyle w:val="CodeText"/>
      </w:pPr>
      <w:r>
        <w:t xml:space="preserve">  `total_price` float(64,2) DEFAULT NULL,</w:t>
      </w:r>
    </w:p>
    <w:p w14:paraId="5E24893D" w14:textId="77777777" w:rsidR="00472A3F" w:rsidRDefault="00472A3F" w:rsidP="00472A3F">
      <w:pPr>
        <w:pStyle w:val="CodeText"/>
      </w:pPr>
      <w:r>
        <w:t xml:space="preserve">  `servent_id` int(32) DEFAULT NULL,</w:t>
      </w:r>
    </w:p>
    <w:p w14:paraId="3AB1C267" w14:textId="77777777" w:rsidR="00472A3F" w:rsidRDefault="00472A3F" w:rsidP="00472A3F">
      <w:pPr>
        <w:pStyle w:val="CodeText"/>
      </w:pPr>
      <w:r>
        <w:t xml:space="preserve">  `member_id` int(32) DEFAULT NULL,</w:t>
      </w:r>
    </w:p>
    <w:p w14:paraId="507BA9B5" w14:textId="77777777" w:rsidR="00472A3F" w:rsidRDefault="00472A3F" w:rsidP="00472A3F">
      <w:pPr>
        <w:pStyle w:val="CodeText"/>
      </w:pPr>
      <w:r>
        <w:t xml:space="preserve">  `casher_id` int(32) DEFAULT NULL,</w:t>
      </w:r>
    </w:p>
    <w:p w14:paraId="332A58C0" w14:textId="77777777" w:rsidR="00472A3F" w:rsidRDefault="00472A3F" w:rsidP="00472A3F">
      <w:pPr>
        <w:pStyle w:val="CodeText"/>
      </w:pPr>
      <w:r>
        <w:t xml:space="preserve">  `order_status` int(32) DEFAULT NULL,</w:t>
      </w:r>
    </w:p>
    <w:p w14:paraId="7A9B88FA" w14:textId="77777777" w:rsidR="00472A3F" w:rsidRDefault="00472A3F" w:rsidP="00472A3F">
      <w:pPr>
        <w:pStyle w:val="CodeText"/>
      </w:pPr>
      <w:r>
        <w:t xml:space="preserve">  `create_at` datetime DEFAULT NULL,</w:t>
      </w:r>
    </w:p>
    <w:p w14:paraId="3BE2C6BF" w14:textId="77777777" w:rsidR="00472A3F" w:rsidRDefault="00472A3F" w:rsidP="00472A3F">
      <w:pPr>
        <w:pStyle w:val="CodeText"/>
      </w:pPr>
      <w:r>
        <w:t xml:space="preserve">  `update_at` datetime DEFAULT NULL,</w:t>
      </w:r>
    </w:p>
    <w:p w14:paraId="05EF64D5" w14:textId="77777777" w:rsidR="00472A3F" w:rsidRDefault="00472A3F" w:rsidP="00472A3F">
      <w:pPr>
        <w:pStyle w:val="CodeText"/>
      </w:pPr>
      <w:r>
        <w:t xml:space="preserve">  `cellphone` varchar(255) DEFAULT NULL,</w:t>
      </w:r>
    </w:p>
    <w:p w14:paraId="4BFBF1E1" w14:textId="77777777" w:rsidR="00472A3F" w:rsidRDefault="00472A3F" w:rsidP="00472A3F">
      <w:pPr>
        <w:pStyle w:val="CodeText"/>
      </w:pPr>
      <w:r>
        <w:t xml:space="preserve">  PRIMARY KEY (`id`)</w:t>
      </w:r>
    </w:p>
    <w:p w14:paraId="1B7B2EEA" w14:textId="77777777" w:rsidR="00472A3F" w:rsidRDefault="00472A3F" w:rsidP="00472A3F">
      <w:pPr>
        <w:pStyle w:val="CodeText"/>
      </w:pPr>
      <w:r>
        <w:t>) ENGINE=InnoDB AUTO_INCREMENT=3 DEFAULT CHARSET=utf8;</w:t>
      </w:r>
    </w:p>
    <w:p w14:paraId="5FC3893E" w14:textId="77777777" w:rsidR="00472A3F" w:rsidRDefault="00472A3F" w:rsidP="00472A3F">
      <w:pPr>
        <w:pStyle w:val="CodeText"/>
      </w:pPr>
    </w:p>
    <w:p w14:paraId="6B74FF3D" w14:textId="77777777" w:rsidR="00472A3F" w:rsidRDefault="00472A3F" w:rsidP="00472A3F">
      <w:pPr>
        <w:pStyle w:val="CodeText"/>
      </w:pPr>
      <w:r>
        <w:t>DROP TABLE IF EXISTS `t_order_item`;</w:t>
      </w:r>
    </w:p>
    <w:p w14:paraId="0270C0B3" w14:textId="77777777" w:rsidR="00472A3F" w:rsidRDefault="00472A3F" w:rsidP="00472A3F">
      <w:pPr>
        <w:pStyle w:val="CodeText"/>
      </w:pPr>
      <w:r>
        <w:t>CREATE TABLE `t_order_item` (</w:t>
      </w:r>
    </w:p>
    <w:p w14:paraId="3A9D381E" w14:textId="77777777" w:rsidR="00472A3F" w:rsidRDefault="00472A3F" w:rsidP="00472A3F">
      <w:pPr>
        <w:pStyle w:val="CodeText"/>
      </w:pPr>
      <w:r>
        <w:t xml:space="preserve">  `id` int(32) NOT NULL AUTO_INCREMENT,</w:t>
      </w:r>
    </w:p>
    <w:p w14:paraId="3C7EAD5E" w14:textId="77777777" w:rsidR="00472A3F" w:rsidRDefault="00472A3F" w:rsidP="00472A3F">
      <w:pPr>
        <w:pStyle w:val="CodeText"/>
      </w:pPr>
      <w:r>
        <w:t xml:space="preserve">  `order_id` int(32) DEFAULT NULL,</w:t>
      </w:r>
    </w:p>
    <w:p w14:paraId="62CDD127" w14:textId="77777777" w:rsidR="00472A3F" w:rsidRDefault="00472A3F" w:rsidP="00472A3F">
      <w:pPr>
        <w:pStyle w:val="CodeText"/>
      </w:pPr>
      <w:r>
        <w:t xml:space="preserve">  `dish_id` int(32) DEFAULT NULL,</w:t>
      </w:r>
    </w:p>
    <w:p w14:paraId="0CDDB57D" w14:textId="77777777" w:rsidR="00472A3F" w:rsidRDefault="00472A3F" w:rsidP="00472A3F">
      <w:pPr>
        <w:pStyle w:val="CodeText"/>
      </w:pPr>
      <w:r>
        <w:t xml:space="preserve">  `dish_amount` float(32,0) DEFAULT NULL,</w:t>
      </w:r>
    </w:p>
    <w:p w14:paraId="30883A9A" w14:textId="77777777" w:rsidR="00472A3F" w:rsidRDefault="00472A3F" w:rsidP="00472A3F">
      <w:pPr>
        <w:pStyle w:val="CodeText"/>
      </w:pPr>
      <w:r>
        <w:t xml:space="preserve">  `create_at` datetime DEFAULT NULL,</w:t>
      </w:r>
    </w:p>
    <w:p w14:paraId="753CF6A4" w14:textId="77777777" w:rsidR="00472A3F" w:rsidRDefault="00472A3F" w:rsidP="00472A3F">
      <w:pPr>
        <w:pStyle w:val="CodeText"/>
      </w:pPr>
      <w:r>
        <w:t xml:space="preserve">  `update_at` datetime DEFAULT NULL,</w:t>
      </w:r>
    </w:p>
    <w:p w14:paraId="3ECEE378" w14:textId="77777777" w:rsidR="00472A3F" w:rsidRDefault="00472A3F" w:rsidP="00472A3F">
      <w:pPr>
        <w:pStyle w:val="CodeText"/>
      </w:pPr>
      <w:r>
        <w:t xml:space="preserve">  `dish_account` int(11) DEFAULT NULL,</w:t>
      </w:r>
    </w:p>
    <w:p w14:paraId="21F95008" w14:textId="77777777" w:rsidR="00472A3F" w:rsidRDefault="00472A3F" w:rsidP="00472A3F">
      <w:pPr>
        <w:pStyle w:val="CodeText"/>
      </w:pPr>
      <w:r>
        <w:lastRenderedPageBreak/>
        <w:t xml:space="preserve">  PRIMARY KEY (`id`)</w:t>
      </w:r>
    </w:p>
    <w:p w14:paraId="48CC6B37" w14:textId="748009C9" w:rsidR="00AB5E10" w:rsidRDefault="00472A3F" w:rsidP="00472A3F">
      <w:pPr>
        <w:pStyle w:val="CodeText"/>
      </w:pPr>
      <w:r>
        <w:t>) ENGINE=InnoDB AUTO_INCREMENT=7 DEFAULT CHARSET=utf8;</w:t>
      </w:r>
    </w:p>
    <w:p w14:paraId="572577FF" w14:textId="77777777" w:rsidR="00442B48" w:rsidRDefault="00442B48">
      <w:pPr>
        <w:spacing w:after="160" w:line="259" w:lineRule="auto"/>
        <w:ind w:firstLine="0"/>
        <w:jc w:val="left"/>
      </w:pPr>
    </w:p>
    <w:p w14:paraId="017C1A98" w14:textId="77777777" w:rsidR="0087283A" w:rsidRPr="0087283A" w:rsidRDefault="00442B48" w:rsidP="00442B48">
      <w:pPr>
        <w:pStyle w:val="2"/>
        <w:rPr>
          <w:sz w:val="32"/>
          <w:szCs w:val="32"/>
        </w:rPr>
      </w:pPr>
      <w:bookmarkStart w:id="87" w:name="_Toc416640937"/>
      <w:r>
        <w:rPr>
          <w:rFonts w:hint="eastAsia"/>
        </w:rPr>
        <w:t>点菜</w:t>
      </w:r>
      <w:r>
        <w:t>下单</w:t>
      </w:r>
      <w:bookmarkEnd w:id="87"/>
    </w:p>
    <w:p w14:paraId="2AAFD6BA" w14:textId="77777777" w:rsidR="0087283A" w:rsidRDefault="0087283A" w:rsidP="0087283A">
      <w:pPr>
        <w:pStyle w:val="3"/>
      </w:pPr>
      <w:bookmarkStart w:id="88" w:name="_Toc416640938"/>
      <w:r>
        <w:rPr>
          <w:rFonts w:hint="eastAsia"/>
        </w:rPr>
        <w:t>功能</w:t>
      </w:r>
      <w:r>
        <w:t>IPO</w:t>
      </w:r>
      <w:r>
        <w:t>图</w:t>
      </w:r>
      <w:bookmarkEnd w:id="88"/>
    </w:p>
    <w:p w14:paraId="1EDAE725" w14:textId="3948386C" w:rsidR="00F75BAA" w:rsidRPr="00F75BAA" w:rsidRDefault="00F75BAA" w:rsidP="00F75BAA">
      <w:r>
        <w:object w:dxaOrig="6855" w:dyaOrig="3705" w14:anchorId="1DE36FE4">
          <v:shape id="_x0000_i1030" type="#_x0000_t75" style="width:343.1pt;height:185.05pt" o:ole="">
            <v:imagedata r:id="rId76" o:title=""/>
          </v:shape>
          <o:OLEObject Type="Embed" ProgID="Visio.Drawing.15" ShapeID="_x0000_i1030" DrawAspect="Content" ObjectID="_1490794185" r:id="rId77"/>
        </w:object>
      </w:r>
    </w:p>
    <w:p w14:paraId="52C8ABD5" w14:textId="77777777" w:rsidR="0087283A" w:rsidRDefault="0087283A" w:rsidP="0087283A">
      <w:pPr>
        <w:pStyle w:val="3"/>
      </w:pPr>
      <w:bookmarkStart w:id="89" w:name="_Toc416640939"/>
      <w:r>
        <w:rPr>
          <w:rFonts w:hint="eastAsia"/>
        </w:rPr>
        <w:t>时序图</w:t>
      </w:r>
      <w:bookmarkEnd w:id="89"/>
    </w:p>
    <w:p w14:paraId="22A962B9" w14:textId="10B65265" w:rsidR="00F75BAA" w:rsidRPr="00F75BAA" w:rsidRDefault="00BE13B2" w:rsidP="00BE13B2">
      <w:pPr>
        <w:jc w:val="center"/>
      </w:pPr>
      <w:r>
        <w:rPr>
          <w:noProof/>
          <w:lang w:bidi="ml-IN"/>
        </w:rPr>
        <w:drawing>
          <wp:inline distT="0" distB="0" distL="0" distR="0" wp14:anchorId="3D83B84B" wp14:editId="476A4F15">
            <wp:extent cx="5514975" cy="2084070"/>
            <wp:effectExtent l="0" t="0" r="9525" b="0"/>
            <wp:docPr id="318" name="Picture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2015-03-12_224511.png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208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55DDC" w14:textId="77777777" w:rsidR="0087283A" w:rsidRDefault="0087283A" w:rsidP="0087283A">
      <w:pPr>
        <w:pStyle w:val="3"/>
      </w:pPr>
      <w:bookmarkStart w:id="90" w:name="_Toc416640940"/>
      <w:r>
        <w:rPr>
          <w:rFonts w:hint="eastAsia"/>
        </w:rPr>
        <w:t>代码</w:t>
      </w:r>
      <w:r>
        <w:t>构成</w:t>
      </w:r>
      <w:bookmarkEnd w:id="90"/>
    </w:p>
    <w:tbl>
      <w:tblPr>
        <w:tblStyle w:val="a4"/>
        <w:tblW w:w="0" w:type="auto"/>
        <w:tblInd w:w="108" w:type="dxa"/>
        <w:tblLayout w:type="fixed"/>
        <w:tblLook w:val="04A0" w:firstRow="1" w:lastRow="0" w:firstColumn="1" w:lastColumn="0" w:noHBand="0" w:noVBand="1"/>
      </w:tblPr>
      <w:tblGrid>
        <w:gridCol w:w="2700"/>
        <w:gridCol w:w="3150"/>
        <w:gridCol w:w="2943"/>
      </w:tblGrid>
      <w:tr w:rsidR="00BE13B2" w14:paraId="1FB59665" w14:textId="77777777" w:rsidTr="00972B15">
        <w:tc>
          <w:tcPr>
            <w:tcW w:w="2700" w:type="dxa"/>
            <w:shd w:val="clear" w:color="auto" w:fill="BFBFBF" w:themeFill="background1" w:themeFillShade="BF"/>
          </w:tcPr>
          <w:p w14:paraId="03392D27" w14:textId="77777777" w:rsidR="00BE13B2" w:rsidRDefault="00BE13B2" w:rsidP="00972B15">
            <w:pPr>
              <w:pStyle w:val="a3"/>
            </w:pPr>
            <w:r>
              <w:rPr>
                <w:rFonts w:hint="eastAsia"/>
              </w:rPr>
              <w:t>文件</w:t>
            </w:r>
            <w:r>
              <w:t>名</w:t>
            </w:r>
          </w:p>
        </w:tc>
        <w:tc>
          <w:tcPr>
            <w:tcW w:w="3150" w:type="dxa"/>
            <w:shd w:val="clear" w:color="auto" w:fill="BFBFBF" w:themeFill="background1" w:themeFillShade="BF"/>
          </w:tcPr>
          <w:p w14:paraId="4385D9B4" w14:textId="77777777" w:rsidR="00BE13B2" w:rsidRDefault="00BE13B2" w:rsidP="00972B15">
            <w:pPr>
              <w:pStyle w:val="a3"/>
            </w:pPr>
            <w:r>
              <w:rPr>
                <w:rFonts w:hint="eastAsia"/>
              </w:rPr>
              <w:t>包路径</w:t>
            </w:r>
          </w:p>
        </w:tc>
        <w:tc>
          <w:tcPr>
            <w:tcW w:w="2943" w:type="dxa"/>
            <w:shd w:val="clear" w:color="auto" w:fill="BFBFBF" w:themeFill="background1" w:themeFillShade="BF"/>
          </w:tcPr>
          <w:p w14:paraId="00FDB280" w14:textId="77777777" w:rsidR="00BE13B2" w:rsidRDefault="00BE13B2" w:rsidP="00972B15">
            <w:pPr>
              <w:pStyle w:val="a3"/>
            </w:pPr>
            <w:r>
              <w:rPr>
                <w:rFonts w:hint="eastAsia"/>
              </w:rPr>
              <w:t>文件</w:t>
            </w:r>
            <w:r>
              <w:t>说明</w:t>
            </w:r>
          </w:p>
        </w:tc>
      </w:tr>
      <w:tr w:rsidR="00BE13B2" w14:paraId="33AA9A6C" w14:textId="77777777" w:rsidTr="00972B15">
        <w:tc>
          <w:tcPr>
            <w:tcW w:w="2700" w:type="dxa"/>
          </w:tcPr>
          <w:p w14:paraId="14575585" w14:textId="3C67B7E2" w:rsidR="00BE13B2" w:rsidRPr="00220DB9" w:rsidRDefault="00BE13B2" w:rsidP="00972B15">
            <w:pPr>
              <w:pStyle w:val="a3"/>
            </w:pPr>
            <w:r>
              <w:t>NewOrderVO</w:t>
            </w:r>
            <w:r>
              <w:rPr>
                <w:rFonts w:hint="eastAsia"/>
              </w:rPr>
              <w:t>.java</w:t>
            </w:r>
          </w:p>
        </w:tc>
        <w:tc>
          <w:tcPr>
            <w:tcW w:w="3150" w:type="dxa"/>
          </w:tcPr>
          <w:p w14:paraId="75789077" w14:textId="77777777" w:rsidR="00BE13B2" w:rsidRDefault="00BE13B2" w:rsidP="00972B15">
            <w:pPr>
              <w:pStyle w:val="a3"/>
            </w:pPr>
            <w:r>
              <w:rPr>
                <w:rFonts w:hint="eastAsia"/>
              </w:rPr>
              <w:t>com.</w:t>
            </w:r>
            <w:r>
              <w:t>innovaee.eorder.vo</w:t>
            </w:r>
          </w:p>
        </w:tc>
        <w:tc>
          <w:tcPr>
            <w:tcW w:w="2943" w:type="dxa"/>
          </w:tcPr>
          <w:p w14:paraId="2D4B0FD1" w14:textId="4F7B4F1F" w:rsidR="00BE13B2" w:rsidRDefault="00D31C30" w:rsidP="00972B15">
            <w:pPr>
              <w:pStyle w:val="a3"/>
            </w:pPr>
            <w:r>
              <w:rPr>
                <w:rFonts w:hint="eastAsia"/>
              </w:rPr>
              <w:t>新</w:t>
            </w:r>
            <w:r>
              <w:t>订单信息值对象</w:t>
            </w:r>
          </w:p>
        </w:tc>
      </w:tr>
      <w:tr w:rsidR="00BE13B2" w14:paraId="0E8FFD51" w14:textId="77777777" w:rsidTr="00972B15">
        <w:tc>
          <w:tcPr>
            <w:tcW w:w="2700" w:type="dxa"/>
          </w:tcPr>
          <w:p w14:paraId="32F2DE61" w14:textId="2B67B5CE" w:rsidR="00BE13B2" w:rsidRPr="00F63625" w:rsidRDefault="00BE13B2" w:rsidP="00972B15">
            <w:pPr>
              <w:pStyle w:val="a3"/>
            </w:pPr>
            <w:r>
              <w:t>NewOrderItemVO.java</w:t>
            </w:r>
          </w:p>
        </w:tc>
        <w:tc>
          <w:tcPr>
            <w:tcW w:w="3150" w:type="dxa"/>
          </w:tcPr>
          <w:p w14:paraId="2A49EB1C" w14:textId="77777777" w:rsidR="00BE13B2" w:rsidRPr="00C4509E" w:rsidRDefault="00BE13B2" w:rsidP="00972B15">
            <w:pPr>
              <w:pStyle w:val="a3"/>
            </w:pPr>
            <w:r>
              <w:t>com.innovaee.eorder.entity</w:t>
            </w:r>
          </w:p>
        </w:tc>
        <w:tc>
          <w:tcPr>
            <w:tcW w:w="2943" w:type="dxa"/>
          </w:tcPr>
          <w:p w14:paraId="70CD49AA" w14:textId="47DDFF75" w:rsidR="00BE13B2" w:rsidRPr="00A65081" w:rsidRDefault="00D31C30" w:rsidP="00972B15">
            <w:pPr>
              <w:pStyle w:val="a3"/>
            </w:pPr>
            <w:r>
              <w:rPr>
                <w:rFonts w:hint="eastAsia"/>
              </w:rPr>
              <w:t>新</w:t>
            </w:r>
            <w:r>
              <w:t>订单菜单</w:t>
            </w:r>
            <w:proofErr w:type="gramStart"/>
            <w:r>
              <w:t>明细值对象</w:t>
            </w:r>
            <w:proofErr w:type="gramEnd"/>
          </w:p>
        </w:tc>
      </w:tr>
    </w:tbl>
    <w:p w14:paraId="5468C4E6" w14:textId="77777777" w:rsidR="00BE13B2" w:rsidRPr="00BE13B2" w:rsidRDefault="00BE13B2" w:rsidP="00BE13B2"/>
    <w:p w14:paraId="402CA30D" w14:textId="77777777" w:rsidR="0087283A" w:rsidRDefault="0087283A" w:rsidP="0087283A">
      <w:pPr>
        <w:pStyle w:val="3"/>
      </w:pPr>
      <w:bookmarkStart w:id="91" w:name="_Toc416640941"/>
      <w:r>
        <w:rPr>
          <w:rFonts w:hint="eastAsia"/>
        </w:rPr>
        <w:lastRenderedPageBreak/>
        <w:t>类图</w:t>
      </w:r>
      <w:bookmarkEnd w:id="91"/>
    </w:p>
    <w:p w14:paraId="2A9E19BA" w14:textId="5551393A" w:rsidR="00D31C30" w:rsidRPr="00D31C30" w:rsidRDefault="00D31C30" w:rsidP="00D31C30">
      <w:pPr>
        <w:jc w:val="center"/>
      </w:pPr>
      <w:r>
        <w:rPr>
          <w:noProof/>
          <w:lang w:bidi="ml-IN"/>
        </w:rPr>
        <w:drawing>
          <wp:inline distT="0" distB="0" distL="0" distR="0" wp14:anchorId="280D4D79" wp14:editId="213480B6">
            <wp:extent cx="5514975" cy="3148330"/>
            <wp:effectExtent l="0" t="0" r="9525" b="0"/>
            <wp:docPr id="319" name="Picture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" name="2015-03-12_232652.png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31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EB737" w14:textId="77777777" w:rsidR="0087283A" w:rsidRDefault="0087283A" w:rsidP="0087283A">
      <w:pPr>
        <w:pStyle w:val="3"/>
      </w:pPr>
      <w:bookmarkStart w:id="92" w:name="_Toc416640942"/>
      <w:r>
        <w:rPr>
          <w:rFonts w:hint="eastAsia"/>
        </w:rPr>
        <w:t>配置</w:t>
      </w:r>
      <w:r>
        <w:t>文件</w:t>
      </w:r>
      <w:bookmarkEnd w:id="92"/>
    </w:p>
    <w:p w14:paraId="763A89C6" w14:textId="24EB0700" w:rsidR="00D31C30" w:rsidRPr="00D31C30" w:rsidRDefault="00B20CD0" w:rsidP="00D31C30">
      <w:r>
        <w:rPr>
          <w:rFonts w:hint="eastAsia"/>
        </w:rPr>
        <w:t>同</w:t>
      </w:r>
      <w:hyperlink w:anchor="_配置文件_3" w:history="1">
        <w:r w:rsidRPr="00B20CD0">
          <w:rPr>
            <w:rStyle w:val="a8"/>
            <w:rFonts w:hint="eastAsia"/>
          </w:rPr>
          <w:t>4.4.5</w:t>
        </w:r>
      </w:hyperlink>
    </w:p>
    <w:p w14:paraId="677859BF" w14:textId="77777777" w:rsidR="00B20CD0" w:rsidRDefault="0087283A" w:rsidP="0087283A">
      <w:pPr>
        <w:pStyle w:val="3"/>
      </w:pPr>
      <w:bookmarkStart w:id="93" w:name="_Toc416640943"/>
      <w:r>
        <w:rPr>
          <w:rFonts w:hint="eastAsia"/>
        </w:rPr>
        <w:t>数据库</w:t>
      </w:r>
      <w:r>
        <w:t>脚本</w:t>
      </w:r>
      <w:bookmarkEnd w:id="93"/>
    </w:p>
    <w:p w14:paraId="27686512" w14:textId="32310E42" w:rsidR="00816E40" w:rsidRPr="00816E40" w:rsidRDefault="00816E40" w:rsidP="00816E40">
      <w:r>
        <w:rPr>
          <w:rFonts w:hint="eastAsia"/>
        </w:rPr>
        <w:t>因为</w:t>
      </w:r>
      <w:r>
        <w:t>在</w:t>
      </w:r>
      <w:r>
        <w:t>4.4</w:t>
      </w:r>
      <w:r>
        <w:t>章节的基础上为</w:t>
      </w:r>
      <w:r>
        <w:t>t_order</w:t>
      </w:r>
      <w:r>
        <w:rPr>
          <w:rFonts w:hint="eastAsia"/>
        </w:rPr>
        <w:t>表</w:t>
      </w:r>
      <w:r>
        <w:t>添加了</w:t>
      </w:r>
      <w:r>
        <w:rPr>
          <w:rFonts w:hint="eastAsia"/>
        </w:rPr>
        <w:t>discount_price</w:t>
      </w:r>
      <w:r>
        <w:rPr>
          <w:rFonts w:hint="eastAsia"/>
        </w:rPr>
        <w:t>字段</w:t>
      </w:r>
      <w:r>
        <w:t>，需要执行下面</w:t>
      </w:r>
      <w:r>
        <w:t>SQL</w:t>
      </w:r>
      <w:r>
        <w:t>代码。</w:t>
      </w:r>
    </w:p>
    <w:p w14:paraId="6394A09D" w14:textId="77777777" w:rsidR="00B20CD0" w:rsidRDefault="00B20CD0" w:rsidP="00B20CD0">
      <w:pPr>
        <w:pStyle w:val="CodeText"/>
      </w:pPr>
      <w:r>
        <w:t>ALTER TABLE `t_order` ADD `discount_price` float(64,2) DEFAULT NULL;</w:t>
      </w:r>
    </w:p>
    <w:p w14:paraId="0931110A" w14:textId="57E285E5" w:rsidR="00472A3F" w:rsidRDefault="00B20CD0" w:rsidP="00B20CD0">
      <w:pPr>
        <w:pStyle w:val="CodeText"/>
        <w:rPr>
          <w:sz w:val="32"/>
          <w:szCs w:val="32"/>
        </w:rPr>
      </w:pPr>
      <w:r>
        <w:t>UPDATE `t_order` SET `discount_price`=`total_price` WHERE `id` &gt; 0;</w:t>
      </w:r>
      <w:r w:rsidR="00472A3F">
        <w:br w:type="page"/>
      </w:r>
    </w:p>
    <w:p w14:paraId="4FB53631" w14:textId="55748662" w:rsidR="009112F4" w:rsidRDefault="001551AB" w:rsidP="009112F4">
      <w:pPr>
        <w:pStyle w:val="1"/>
      </w:pPr>
      <w:bookmarkStart w:id="94" w:name="_Toc416640944"/>
      <w:r>
        <w:rPr>
          <w:rFonts w:hint="eastAsia"/>
        </w:rPr>
        <w:lastRenderedPageBreak/>
        <w:t>权限</w:t>
      </w:r>
      <w:r w:rsidR="009112F4">
        <w:t>管理模块</w:t>
      </w:r>
      <w:r w:rsidR="00AB5E10">
        <w:rPr>
          <w:rFonts w:hint="eastAsia"/>
        </w:rPr>
        <w:t xml:space="preserve"> (</w:t>
      </w:r>
      <w:r w:rsidR="00AB5E10">
        <w:t>eorder</w:t>
      </w:r>
      <w:r w:rsidR="0072258E">
        <w:t>-user</w:t>
      </w:r>
      <w:r w:rsidR="00AB5E10">
        <w:rPr>
          <w:rFonts w:hint="eastAsia"/>
        </w:rPr>
        <w:t>)</w:t>
      </w:r>
      <w:bookmarkEnd w:id="94"/>
    </w:p>
    <w:p w14:paraId="7DB54DBA" w14:textId="75ECE092" w:rsidR="009112F4" w:rsidRDefault="009112F4" w:rsidP="0094671E">
      <w:pPr>
        <w:pStyle w:val="2"/>
      </w:pPr>
      <w:bookmarkStart w:id="95" w:name="_用户登录"/>
      <w:bookmarkStart w:id="96" w:name="_Toc416640945"/>
      <w:bookmarkEnd w:id="95"/>
      <w:r>
        <w:rPr>
          <w:rFonts w:hint="eastAsia"/>
        </w:rPr>
        <w:t>用户登录</w:t>
      </w:r>
      <w:bookmarkEnd w:id="96"/>
    </w:p>
    <w:p w14:paraId="72E83F87" w14:textId="466ADCAC" w:rsidR="009112F4" w:rsidRDefault="009112F4" w:rsidP="009112F4">
      <w:r>
        <w:rPr>
          <w:rFonts w:hint="eastAsia"/>
        </w:rPr>
        <w:t>用户</w:t>
      </w:r>
      <w:r>
        <w:t>使用系统合法的用户名和密码登录到系统。对于</w:t>
      </w:r>
      <w:r>
        <w:rPr>
          <w:rFonts w:hint="eastAsia"/>
        </w:rPr>
        <w:t>不正确</w:t>
      </w:r>
      <w:r>
        <w:t>的用户名和密码信息进行提示。</w:t>
      </w:r>
      <w:r w:rsidR="00FB26FE">
        <w:rPr>
          <w:rFonts w:hint="eastAsia"/>
        </w:rPr>
        <w:t>详细</w:t>
      </w:r>
      <w:r w:rsidR="0012559F">
        <w:t>需求说明</w:t>
      </w:r>
      <w:r w:rsidR="0012559F">
        <w:rPr>
          <w:rFonts w:hint="eastAsia"/>
        </w:rPr>
        <w:t>参看</w:t>
      </w:r>
      <w:r w:rsidR="0073624F">
        <w:rPr>
          <w:rFonts w:hint="eastAsia"/>
        </w:rPr>
        <w:t>需求功能</w:t>
      </w:r>
      <w:r w:rsidR="0073624F">
        <w:t>说明</w:t>
      </w:r>
      <w:r w:rsidR="0073624F">
        <w:rPr>
          <w:rFonts w:hint="eastAsia"/>
        </w:rPr>
        <w:t>书</w:t>
      </w:r>
      <w:r w:rsidR="00FB26FE">
        <w:t>UC_00</w:t>
      </w:r>
      <w:r w:rsidR="0090673D">
        <w:t>5</w:t>
      </w:r>
      <w:r w:rsidR="00FB26FE">
        <w:t>-</w:t>
      </w:r>
      <w:r w:rsidR="00FB26FE">
        <w:t>用户登录</w:t>
      </w:r>
    </w:p>
    <w:p w14:paraId="78AFD147" w14:textId="35CEE0BB" w:rsidR="00906EA1" w:rsidRDefault="00906EA1" w:rsidP="001B3D57">
      <w:pPr>
        <w:pStyle w:val="3"/>
      </w:pPr>
      <w:bookmarkStart w:id="97" w:name="_Toc410072077"/>
      <w:bookmarkStart w:id="98" w:name="_Toc410072148"/>
      <w:bookmarkStart w:id="99" w:name="_Toc410147283"/>
      <w:bookmarkStart w:id="100" w:name="_Toc410149683"/>
      <w:bookmarkStart w:id="101" w:name="_Toc410149828"/>
      <w:bookmarkStart w:id="102" w:name="_Toc410149895"/>
      <w:bookmarkStart w:id="103" w:name="_Toc410319381"/>
      <w:bookmarkStart w:id="104" w:name="_Toc410149684"/>
      <w:bookmarkStart w:id="105" w:name="_Toc410149829"/>
      <w:bookmarkStart w:id="106" w:name="_Toc410149896"/>
      <w:bookmarkStart w:id="107" w:name="_Toc410319382"/>
      <w:bookmarkStart w:id="108" w:name="_Toc410149897"/>
      <w:bookmarkStart w:id="109" w:name="_Toc416640946"/>
      <w:bookmarkEnd w:id="97"/>
      <w:bookmarkEnd w:id="98"/>
      <w:bookmarkEnd w:id="99"/>
      <w:bookmarkEnd w:id="100"/>
      <w:bookmarkEnd w:id="101"/>
      <w:bookmarkEnd w:id="102"/>
      <w:bookmarkEnd w:id="103"/>
      <w:bookmarkEnd w:id="104"/>
      <w:bookmarkEnd w:id="105"/>
      <w:bookmarkEnd w:id="106"/>
      <w:bookmarkEnd w:id="107"/>
      <w:bookmarkEnd w:id="108"/>
      <w:r>
        <w:rPr>
          <w:rFonts w:hint="eastAsia"/>
        </w:rPr>
        <w:t>功能</w:t>
      </w:r>
      <w:r>
        <w:t>IPO</w:t>
      </w:r>
      <w:r>
        <w:t>图</w:t>
      </w:r>
      <w:bookmarkEnd w:id="109"/>
    </w:p>
    <w:p w14:paraId="6137B893" w14:textId="7F6D8B0C" w:rsidR="00720C1D" w:rsidRPr="00720C1D" w:rsidRDefault="00957716" w:rsidP="00720C1D">
      <w:r>
        <w:object w:dxaOrig="6855" w:dyaOrig="3705" w14:anchorId="3F24BCD8">
          <v:shape id="_x0000_i1031" type="#_x0000_t75" style="width:343.8pt;height:185.05pt" o:ole="">
            <v:imagedata r:id="rId80" o:title=""/>
          </v:shape>
          <o:OLEObject Type="Embed" ProgID="Visio.Drawing.15" ShapeID="_x0000_i1031" DrawAspect="Content" ObjectID="_1490794186" r:id="rId81"/>
        </w:object>
      </w:r>
    </w:p>
    <w:p w14:paraId="1FA18D55" w14:textId="7EF544CD" w:rsidR="004C7652" w:rsidRDefault="004C7652" w:rsidP="001B3D57">
      <w:pPr>
        <w:pStyle w:val="3"/>
      </w:pPr>
      <w:bookmarkStart w:id="110" w:name="_Toc416640947"/>
      <w:r>
        <w:rPr>
          <w:rFonts w:hint="eastAsia"/>
        </w:rPr>
        <w:t>时序图</w:t>
      </w:r>
      <w:bookmarkEnd w:id="110"/>
    </w:p>
    <w:p w14:paraId="61FFCFB0" w14:textId="768CB30D" w:rsidR="00DE1973" w:rsidRDefault="00371472" w:rsidP="004C7652">
      <w:pPr>
        <w:pStyle w:val="a3"/>
      </w:pPr>
      <w:r>
        <w:rPr>
          <w:noProof/>
          <w:lang w:bidi="ml-IN"/>
        </w:rPr>
        <w:drawing>
          <wp:inline distT="0" distB="0" distL="0" distR="0" wp14:anchorId="0EBDF00A" wp14:editId="1D78F7AF">
            <wp:extent cx="5514975" cy="1402715"/>
            <wp:effectExtent l="0" t="0" r="9525" b="6985"/>
            <wp:docPr id="306" name="Picture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2015-02-02_201804.png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140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122FD" w14:textId="77777777" w:rsidR="00D10167" w:rsidRPr="00957716" w:rsidRDefault="00D10167" w:rsidP="00957716"/>
    <w:p w14:paraId="4C0CC0F7" w14:textId="73A5EE8F" w:rsidR="007A4645" w:rsidRDefault="009112F4" w:rsidP="001B3D57">
      <w:pPr>
        <w:pStyle w:val="3"/>
      </w:pPr>
      <w:bookmarkStart w:id="111" w:name="_Toc416640948"/>
      <w:r>
        <w:rPr>
          <w:rFonts w:hint="eastAsia"/>
        </w:rPr>
        <w:t>代码</w:t>
      </w:r>
      <w:r>
        <w:t>构成</w:t>
      </w:r>
      <w:bookmarkEnd w:id="111"/>
    </w:p>
    <w:p w14:paraId="3FBDCE33" w14:textId="45199CA5" w:rsidR="007A4645" w:rsidRPr="007A4645" w:rsidRDefault="007A4645" w:rsidP="007A4645">
      <w:r>
        <w:rPr>
          <w:rFonts w:hint="eastAsia"/>
        </w:rPr>
        <w:t>实现</w:t>
      </w:r>
      <w:r>
        <w:t>用户登录系统的功能，需要下列文件支持，描述如下表</w:t>
      </w:r>
    </w:p>
    <w:tbl>
      <w:tblPr>
        <w:tblStyle w:val="a4"/>
        <w:tblW w:w="0" w:type="auto"/>
        <w:tblInd w:w="108" w:type="dxa"/>
        <w:tblLayout w:type="fixed"/>
        <w:tblLook w:val="04A0" w:firstRow="1" w:lastRow="0" w:firstColumn="1" w:lastColumn="0" w:noHBand="0" w:noVBand="1"/>
      </w:tblPr>
      <w:tblGrid>
        <w:gridCol w:w="2610"/>
        <w:gridCol w:w="3240"/>
        <w:gridCol w:w="2943"/>
      </w:tblGrid>
      <w:tr w:rsidR="00C4509E" w14:paraId="41C85058" w14:textId="77777777" w:rsidTr="00A4408A">
        <w:tc>
          <w:tcPr>
            <w:tcW w:w="2610" w:type="dxa"/>
            <w:shd w:val="clear" w:color="auto" w:fill="BFBFBF" w:themeFill="background1" w:themeFillShade="BF"/>
          </w:tcPr>
          <w:p w14:paraId="55B80178" w14:textId="2E01ED08" w:rsidR="00C4509E" w:rsidRDefault="00C4509E" w:rsidP="00720C1D">
            <w:pPr>
              <w:pStyle w:val="a3"/>
            </w:pPr>
            <w:r>
              <w:rPr>
                <w:rFonts w:hint="eastAsia"/>
              </w:rPr>
              <w:t>文件</w:t>
            </w:r>
            <w:r>
              <w:t>名</w:t>
            </w:r>
          </w:p>
        </w:tc>
        <w:tc>
          <w:tcPr>
            <w:tcW w:w="3240" w:type="dxa"/>
            <w:shd w:val="clear" w:color="auto" w:fill="BFBFBF" w:themeFill="background1" w:themeFillShade="BF"/>
          </w:tcPr>
          <w:p w14:paraId="0F1D3881" w14:textId="2FB8275C" w:rsidR="00C4509E" w:rsidRDefault="00BD3B71" w:rsidP="00720C1D">
            <w:pPr>
              <w:pStyle w:val="a3"/>
            </w:pPr>
            <w:r>
              <w:rPr>
                <w:rFonts w:hint="eastAsia"/>
              </w:rPr>
              <w:t>包路径</w:t>
            </w:r>
          </w:p>
        </w:tc>
        <w:tc>
          <w:tcPr>
            <w:tcW w:w="2943" w:type="dxa"/>
            <w:shd w:val="clear" w:color="auto" w:fill="BFBFBF" w:themeFill="background1" w:themeFillShade="BF"/>
          </w:tcPr>
          <w:p w14:paraId="6F0D7385" w14:textId="43C5D6D5" w:rsidR="00C4509E" w:rsidRDefault="00C4509E" w:rsidP="00720C1D">
            <w:pPr>
              <w:pStyle w:val="a3"/>
            </w:pPr>
            <w:r>
              <w:rPr>
                <w:rFonts w:hint="eastAsia"/>
              </w:rPr>
              <w:t>文件</w:t>
            </w:r>
            <w:r>
              <w:t>说明</w:t>
            </w:r>
          </w:p>
        </w:tc>
      </w:tr>
      <w:tr w:rsidR="00C4509E" w14:paraId="585E370A" w14:textId="77777777" w:rsidTr="00A4408A">
        <w:tc>
          <w:tcPr>
            <w:tcW w:w="2610" w:type="dxa"/>
          </w:tcPr>
          <w:p w14:paraId="3CBF0906" w14:textId="1CB4CFCA" w:rsidR="00C4509E" w:rsidRPr="00220DB9" w:rsidRDefault="00C4509E" w:rsidP="00720C1D">
            <w:pPr>
              <w:pStyle w:val="a3"/>
            </w:pPr>
            <w:r w:rsidRPr="00220DB9">
              <w:t>Base</w:t>
            </w:r>
            <w:r w:rsidR="00F63625" w:rsidRPr="00220DB9">
              <w:t>VO</w:t>
            </w:r>
            <w:r w:rsidRPr="00220DB9">
              <w:t>.java</w:t>
            </w:r>
          </w:p>
        </w:tc>
        <w:tc>
          <w:tcPr>
            <w:tcW w:w="3240" w:type="dxa"/>
          </w:tcPr>
          <w:p w14:paraId="07CA08D8" w14:textId="700F4255" w:rsidR="00C4509E" w:rsidRDefault="00BD3B71" w:rsidP="00BD3B71">
            <w:pPr>
              <w:pStyle w:val="a3"/>
            </w:pPr>
            <w:r>
              <w:t>com.innovaee.</w:t>
            </w:r>
            <w:r w:rsidR="000744F1" w:rsidRPr="000744F1">
              <w:t>eorder</w:t>
            </w:r>
            <w:r>
              <w:t>.</w:t>
            </w:r>
            <w:r w:rsidR="000744F1" w:rsidRPr="000744F1">
              <w:t>module</w:t>
            </w:r>
            <w:r>
              <w:t>.</w:t>
            </w:r>
            <w:r w:rsidR="000744F1" w:rsidRPr="000744F1">
              <w:t>vo</w:t>
            </w:r>
          </w:p>
        </w:tc>
        <w:tc>
          <w:tcPr>
            <w:tcW w:w="2943" w:type="dxa"/>
          </w:tcPr>
          <w:p w14:paraId="6CC1FBE4" w14:textId="3DC179D4" w:rsidR="00C4509E" w:rsidRDefault="00C4509E" w:rsidP="00720C1D">
            <w:pPr>
              <w:pStyle w:val="a3"/>
            </w:pPr>
            <w:r>
              <w:rPr>
                <w:rFonts w:hint="eastAsia"/>
              </w:rPr>
              <w:t>所有</w:t>
            </w:r>
            <w:r>
              <w:t>VO</w:t>
            </w:r>
            <w:r w:rsidR="008338B1">
              <w:rPr>
                <w:rFonts w:hint="eastAsia"/>
              </w:rPr>
              <w:t>（</w:t>
            </w:r>
            <w:r w:rsidR="008338B1">
              <w:t>值对象）</w:t>
            </w:r>
            <w:r w:rsidR="00F63625">
              <w:rPr>
                <w:rFonts w:hint="eastAsia"/>
              </w:rPr>
              <w:t>类</w:t>
            </w:r>
            <w:proofErr w:type="gramStart"/>
            <w:r>
              <w:t>的父类</w:t>
            </w:r>
            <w:proofErr w:type="gramEnd"/>
          </w:p>
        </w:tc>
      </w:tr>
      <w:tr w:rsidR="000744F1" w14:paraId="7DA79263" w14:textId="77777777" w:rsidTr="00A4408A">
        <w:tc>
          <w:tcPr>
            <w:tcW w:w="2610" w:type="dxa"/>
          </w:tcPr>
          <w:p w14:paraId="60DA5C91" w14:textId="2FDB64F7" w:rsidR="000744F1" w:rsidRPr="00F63625" w:rsidRDefault="000744F1" w:rsidP="00720C1D">
            <w:pPr>
              <w:pStyle w:val="a3"/>
            </w:pPr>
            <w:r w:rsidRPr="000744F1">
              <w:t>RoleLinkVo</w:t>
            </w:r>
            <w:r w:rsidR="00A1451B">
              <w:t>.java</w:t>
            </w:r>
          </w:p>
        </w:tc>
        <w:tc>
          <w:tcPr>
            <w:tcW w:w="3240" w:type="dxa"/>
          </w:tcPr>
          <w:p w14:paraId="341E04B6" w14:textId="1470AA0C" w:rsidR="000744F1" w:rsidRPr="00C4509E" w:rsidRDefault="00BD3B71" w:rsidP="00720C1D">
            <w:pPr>
              <w:pStyle w:val="a3"/>
            </w:pPr>
            <w:r>
              <w:t>com.innovaee.eorder.</w:t>
            </w:r>
            <w:r w:rsidR="000744F1" w:rsidRPr="000744F1">
              <w:t>module</w:t>
            </w:r>
            <w:r>
              <w:t>.</w:t>
            </w:r>
            <w:r w:rsidR="000744F1" w:rsidRPr="000744F1">
              <w:t>vo</w:t>
            </w:r>
          </w:p>
        </w:tc>
        <w:tc>
          <w:tcPr>
            <w:tcW w:w="2943" w:type="dxa"/>
          </w:tcPr>
          <w:p w14:paraId="7EA79261" w14:textId="254799DD" w:rsidR="000744F1" w:rsidRPr="00A65081" w:rsidRDefault="00A65081" w:rsidP="00720C1D">
            <w:pPr>
              <w:pStyle w:val="a3"/>
            </w:pPr>
            <w:r>
              <w:rPr>
                <w:rFonts w:hint="eastAsia"/>
              </w:rPr>
              <w:t>页面</w:t>
            </w:r>
            <w:proofErr w:type="gramStart"/>
            <w:r>
              <w:t>链接值</w:t>
            </w:r>
            <w:proofErr w:type="gramEnd"/>
            <w:r>
              <w:t>对象</w:t>
            </w:r>
            <w:r w:rsidR="00E929DF">
              <w:rPr>
                <w:rFonts w:hint="eastAsia"/>
              </w:rPr>
              <w:t>，</w:t>
            </w:r>
            <w:r w:rsidR="00E929DF">
              <w:t>用户显示用户可以看到的菜单。</w:t>
            </w:r>
          </w:p>
        </w:tc>
      </w:tr>
      <w:tr w:rsidR="00DF5700" w14:paraId="3144A6E7" w14:textId="77777777" w:rsidTr="00A4408A">
        <w:tc>
          <w:tcPr>
            <w:tcW w:w="2610" w:type="dxa"/>
          </w:tcPr>
          <w:p w14:paraId="6980F364" w14:textId="497D9CBB" w:rsidR="00DF5700" w:rsidRPr="00E159A1" w:rsidRDefault="00E659A3" w:rsidP="00720C1D">
            <w:pPr>
              <w:pStyle w:val="a3"/>
            </w:pPr>
            <w:r w:rsidRPr="00E659A3">
              <w:t>BaseEntity</w:t>
            </w:r>
            <w:r>
              <w:t>.java</w:t>
            </w:r>
          </w:p>
        </w:tc>
        <w:tc>
          <w:tcPr>
            <w:tcW w:w="3240" w:type="dxa"/>
          </w:tcPr>
          <w:p w14:paraId="13063B24" w14:textId="6D37A624" w:rsidR="00DF5700" w:rsidRPr="00751FD6" w:rsidRDefault="00BD3B71" w:rsidP="00720C1D">
            <w:pPr>
              <w:pStyle w:val="a3"/>
            </w:pPr>
            <w:r>
              <w:t>com.innovaee.eorder.module.</w:t>
            </w:r>
            <w:r w:rsidR="00462D0A" w:rsidRPr="00462D0A">
              <w:t>entity</w:t>
            </w:r>
          </w:p>
        </w:tc>
        <w:tc>
          <w:tcPr>
            <w:tcW w:w="2943" w:type="dxa"/>
          </w:tcPr>
          <w:p w14:paraId="7117988F" w14:textId="1BA2EADD" w:rsidR="00DF5700" w:rsidRDefault="00E659A3" w:rsidP="00720C1D">
            <w:pPr>
              <w:pStyle w:val="a3"/>
            </w:pPr>
            <w:r>
              <w:rPr>
                <w:rFonts w:hint="eastAsia"/>
              </w:rPr>
              <w:t>所有</w:t>
            </w:r>
            <w:r w:rsidRPr="00E659A3">
              <w:rPr>
                <w:rFonts w:hint="eastAsia"/>
              </w:rPr>
              <w:t>实体</w:t>
            </w:r>
            <w:r>
              <w:rPr>
                <w:rFonts w:hint="eastAsia"/>
              </w:rPr>
              <w:t>类</w:t>
            </w:r>
            <w:proofErr w:type="gramStart"/>
            <w:r>
              <w:t>的</w:t>
            </w:r>
            <w:r w:rsidR="00551A18">
              <w:rPr>
                <w:rFonts w:hint="eastAsia"/>
              </w:rPr>
              <w:t>父</w:t>
            </w:r>
            <w:r w:rsidRPr="00E659A3">
              <w:rPr>
                <w:rFonts w:hint="eastAsia"/>
              </w:rPr>
              <w:t>类</w:t>
            </w:r>
            <w:proofErr w:type="gramEnd"/>
          </w:p>
        </w:tc>
      </w:tr>
      <w:tr w:rsidR="00DF5700" w14:paraId="76D552BF" w14:textId="77777777" w:rsidTr="00A4408A">
        <w:tc>
          <w:tcPr>
            <w:tcW w:w="2610" w:type="dxa"/>
          </w:tcPr>
          <w:p w14:paraId="1DC1A23A" w14:textId="169F5E98" w:rsidR="00DF5700" w:rsidRPr="00E159A1" w:rsidRDefault="00E659A3" w:rsidP="00720C1D">
            <w:pPr>
              <w:pStyle w:val="a3"/>
            </w:pPr>
            <w:r>
              <w:t>User.java</w:t>
            </w:r>
          </w:p>
        </w:tc>
        <w:tc>
          <w:tcPr>
            <w:tcW w:w="3240" w:type="dxa"/>
          </w:tcPr>
          <w:p w14:paraId="28794152" w14:textId="7B104E48" w:rsidR="00DF5700" w:rsidRPr="00751FD6" w:rsidRDefault="00ED5834" w:rsidP="00720C1D">
            <w:pPr>
              <w:pStyle w:val="a3"/>
            </w:pPr>
            <w:r>
              <w:t>com.innovaee.eorder.module.</w:t>
            </w:r>
            <w:r w:rsidR="00462D0A" w:rsidRPr="00462D0A">
              <w:t>entity</w:t>
            </w:r>
          </w:p>
        </w:tc>
        <w:tc>
          <w:tcPr>
            <w:tcW w:w="2943" w:type="dxa"/>
          </w:tcPr>
          <w:p w14:paraId="4ECBADBF" w14:textId="63C5A6EB" w:rsidR="00DF5700" w:rsidRDefault="00E50216" w:rsidP="00720C1D">
            <w:pPr>
              <w:pStyle w:val="a3"/>
            </w:pPr>
            <w:r>
              <w:rPr>
                <w:rFonts w:hint="eastAsia"/>
              </w:rPr>
              <w:t>用户</w:t>
            </w:r>
            <w:r>
              <w:t>实体类，该类与数据库的</w:t>
            </w:r>
            <w:r>
              <w:t>t_user</w:t>
            </w:r>
            <w:r>
              <w:t>对</w:t>
            </w:r>
            <w:r>
              <w:rPr>
                <w:rFonts w:hint="eastAsia"/>
              </w:rPr>
              <w:t>应</w:t>
            </w:r>
            <w:r>
              <w:t>，通过注</w:t>
            </w:r>
            <w:r>
              <w:lastRenderedPageBreak/>
              <w:t>解</w:t>
            </w:r>
            <w:r>
              <w:rPr>
                <w:rFonts w:hint="eastAsia"/>
              </w:rPr>
              <w:t>进行</w:t>
            </w:r>
            <w:r>
              <w:t>映射。</w:t>
            </w:r>
          </w:p>
        </w:tc>
      </w:tr>
      <w:tr w:rsidR="00E159A1" w14:paraId="637A0521" w14:textId="77777777" w:rsidTr="00A4408A">
        <w:tc>
          <w:tcPr>
            <w:tcW w:w="2610" w:type="dxa"/>
          </w:tcPr>
          <w:p w14:paraId="7BE9B0A9" w14:textId="1C884B57" w:rsidR="00E159A1" w:rsidRPr="00A1451B" w:rsidRDefault="00E159A1" w:rsidP="00720C1D">
            <w:pPr>
              <w:pStyle w:val="a3"/>
            </w:pPr>
            <w:r w:rsidRPr="00E159A1">
              <w:lastRenderedPageBreak/>
              <w:t>BaseService</w:t>
            </w:r>
            <w:r>
              <w:t>.java</w:t>
            </w:r>
          </w:p>
        </w:tc>
        <w:tc>
          <w:tcPr>
            <w:tcW w:w="3240" w:type="dxa"/>
          </w:tcPr>
          <w:p w14:paraId="4F2B4E63" w14:textId="0D4C3776" w:rsidR="00E159A1" w:rsidRPr="00751FD6" w:rsidRDefault="00ED5834" w:rsidP="00720C1D">
            <w:pPr>
              <w:pStyle w:val="a3"/>
            </w:pPr>
            <w:r>
              <w:t>com.innovaee.eorder.</w:t>
            </w:r>
            <w:r w:rsidR="00E159A1" w:rsidRPr="00751FD6">
              <w:t>module</w:t>
            </w:r>
            <w:r>
              <w:t>.</w:t>
            </w:r>
            <w:r w:rsidR="00E159A1" w:rsidRPr="00751FD6">
              <w:t>service</w:t>
            </w:r>
          </w:p>
        </w:tc>
        <w:tc>
          <w:tcPr>
            <w:tcW w:w="2943" w:type="dxa"/>
          </w:tcPr>
          <w:p w14:paraId="4B6B03B5" w14:textId="75F1146A" w:rsidR="00E159A1" w:rsidRPr="008703D2" w:rsidRDefault="00E159A1" w:rsidP="00720C1D">
            <w:pPr>
              <w:pStyle w:val="a3"/>
            </w:pPr>
            <w:r>
              <w:rPr>
                <w:rFonts w:hint="eastAsia"/>
              </w:rPr>
              <w:t>所有</w:t>
            </w:r>
            <w:r>
              <w:t>Servic</w:t>
            </w:r>
            <w:r w:rsidR="00220DB9">
              <w:t>e</w:t>
            </w:r>
            <w:r>
              <w:rPr>
                <w:rFonts w:hint="eastAsia"/>
              </w:rPr>
              <w:t>类</w:t>
            </w:r>
            <w:proofErr w:type="gramStart"/>
            <w:r>
              <w:t>的</w:t>
            </w:r>
            <w:r w:rsidR="00551A18">
              <w:rPr>
                <w:rFonts w:hint="eastAsia"/>
              </w:rPr>
              <w:t>父</w:t>
            </w:r>
            <w:r w:rsidR="00551A18" w:rsidRPr="00E659A3">
              <w:rPr>
                <w:rFonts w:hint="eastAsia"/>
              </w:rPr>
              <w:t>类</w:t>
            </w:r>
            <w:proofErr w:type="gramEnd"/>
          </w:p>
        </w:tc>
      </w:tr>
      <w:tr w:rsidR="00751FD6" w14:paraId="625AF80B" w14:textId="77777777" w:rsidTr="00A4408A">
        <w:tc>
          <w:tcPr>
            <w:tcW w:w="2610" w:type="dxa"/>
          </w:tcPr>
          <w:p w14:paraId="0EBD3445" w14:textId="77777777" w:rsidR="00751FD6" w:rsidRDefault="00A1451B" w:rsidP="00720C1D">
            <w:pPr>
              <w:pStyle w:val="a3"/>
            </w:pPr>
            <w:r w:rsidRPr="00A1451B">
              <w:t>AuthenticationService</w:t>
            </w:r>
          </w:p>
          <w:p w14:paraId="5DECC321" w14:textId="18AA8AC1" w:rsidR="00A1451B" w:rsidRDefault="00A1451B" w:rsidP="00720C1D">
            <w:pPr>
              <w:pStyle w:val="a3"/>
            </w:pPr>
            <w:r>
              <w:t>.java</w:t>
            </w:r>
          </w:p>
        </w:tc>
        <w:tc>
          <w:tcPr>
            <w:tcW w:w="3240" w:type="dxa"/>
          </w:tcPr>
          <w:p w14:paraId="5F06B36C" w14:textId="627AA8DA" w:rsidR="00751FD6" w:rsidRPr="00364B4A" w:rsidRDefault="00ED5834" w:rsidP="00720C1D">
            <w:pPr>
              <w:pStyle w:val="a3"/>
            </w:pPr>
            <w:r>
              <w:t>com.</w:t>
            </w:r>
            <w:r w:rsidR="00751FD6" w:rsidRPr="00751FD6">
              <w:t>i</w:t>
            </w:r>
            <w:r>
              <w:t>nnovaee.eorder.</w:t>
            </w:r>
            <w:r w:rsidR="00751FD6" w:rsidRPr="00751FD6">
              <w:t>module</w:t>
            </w:r>
            <w:r>
              <w:t>.service.s</w:t>
            </w:r>
            <w:r w:rsidR="00751FD6" w:rsidRPr="00751FD6">
              <w:t>ecurity</w:t>
            </w:r>
          </w:p>
        </w:tc>
        <w:tc>
          <w:tcPr>
            <w:tcW w:w="2943" w:type="dxa"/>
          </w:tcPr>
          <w:p w14:paraId="1F1E2415" w14:textId="320AAA79" w:rsidR="00751FD6" w:rsidRDefault="00726CF1" w:rsidP="00720C1D">
            <w:pPr>
              <w:pStyle w:val="a3"/>
            </w:pPr>
            <w:r>
              <w:rPr>
                <w:rFonts w:hint="eastAsia"/>
              </w:rPr>
              <w:t>提供</w:t>
            </w:r>
            <w:r w:rsidR="008703D2" w:rsidRPr="008703D2">
              <w:rPr>
                <w:rFonts w:hint="eastAsia"/>
              </w:rPr>
              <w:t>验证服务</w:t>
            </w:r>
            <w:r>
              <w:rPr>
                <w:rFonts w:hint="eastAsia"/>
              </w:rPr>
              <w:t>，</w:t>
            </w:r>
            <w:r>
              <w:t>验证用户输入的用户名和密码是否匹配。</w:t>
            </w:r>
          </w:p>
        </w:tc>
      </w:tr>
      <w:tr w:rsidR="00751FD6" w14:paraId="631042B8" w14:textId="77777777" w:rsidTr="00A4408A">
        <w:tc>
          <w:tcPr>
            <w:tcW w:w="2610" w:type="dxa"/>
          </w:tcPr>
          <w:p w14:paraId="7D05FB16" w14:textId="77777777" w:rsidR="00751FD6" w:rsidRDefault="00A1451B" w:rsidP="00720C1D">
            <w:pPr>
              <w:pStyle w:val="a3"/>
            </w:pPr>
            <w:r w:rsidRPr="00A1451B">
              <w:t>AuthorizationService</w:t>
            </w:r>
          </w:p>
          <w:p w14:paraId="00303C8C" w14:textId="71ED6678" w:rsidR="00A1451B" w:rsidRDefault="00A1451B" w:rsidP="00720C1D">
            <w:pPr>
              <w:pStyle w:val="a3"/>
            </w:pPr>
            <w:r>
              <w:t>.java</w:t>
            </w:r>
          </w:p>
        </w:tc>
        <w:tc>
          <w:tcPr>
            <w:tcW w:w="3240" w:type="dxa"/>
          </w:tcPr>
          <w:p w14:paraId="558F77A3" w14:textId="16232368" w:rsidR="00751FD6" w:rsidRPr="00751FD6" w:rsidRDefault="00DD0622" w:rsidP="00720C1D">
            <w:pPr>
              <w:pStyle w:val="a3"/>
            </w:pPr>
            <w:r>
              <w:t>com.</w:t>
            </w:r>
            <w:r w:rsidRPr="00751FD6">
              <w:t>i</w:t>
            </w:r>
            <w:r>
              <w:t>nnovaee.eorder.</w:t>
            </w:r>
            <w:r w:rsidRPr="00751FD6">
              <w:t>module</w:t>
            </w:r>
            <w:r>
              <w:t>.service.s</w:t>
            </w:r>
            <w:r w:rsidRPr="00751FD6">
              <w:t>ecurity</w:t>
            </w:r>
          </w:p>
        </w:tc>
        <w:tc>
          <w:tcPr>
            <w:tcW w:w="2943" w:type="dxa"/>
          </w:tcPr>
          <w:p w14:paraId="7BED8B91" w14:textId="272F8104" w:rsidR="00751FD6" w:rsidRDefault="007F783B" w:rsidP="00720C1D">
            <w:pPr>
              <w:pStyle w:val="a3"/>
            </w:pPr>
            <w:r>
              <w:rPr>
                <w:rFonts w:hint="eastAsia"/>
              </w:rPr>
              <w:t>提供</w:t>
            </w:r>
            <w:r w:rsidR="0063102E" w:rsidRPr="0063102E">
              <w:rPr>
                <w:rFonts w:hint="eastAsia"/>
              </w:rPr>
              <w:t>授权服务</w:t>
            </w:r>
            <w:r>
              <w:rPr>
                <w:rFonts w:hint="eastAsia"/>
              </w:rPr>
              <w:t>，</w:t>
            </w:r>
            <w:r>
              <w:t>根据用户角色</w:t>
            </w:r>
            <w:r w:rsidR="002C7FB4">
              <w:rPr>
                <w:rFonts w:hint="eastAsia"/>
              </w:rPr>
              <w:t>获取</w:t>
            </w:r>
            <w:r w:rsidR="002C7FB4">
              <w:t>相关权限信息。</w:t>
            </w:r>
          </w:p>
        </w:tc>
      </w:tr>
      <w:tr w:rsidR="00751FD6" w14:paraId="7C1FD712" w14:textId="77777777" w:rsidTr="00A4408A">
        <w:tc>
          <w:tcPr>
            <w:tcW w:w="2610" w:type="dxa"/>
          </w:tcPr>
          <w:p w14:paraId="6CB63EA2" w14:textId="56B7894E" w:rsidR="00751FD6" w:rsidRDefault="00B573DD" w:rsidP="00720C1D">
            <w:pPr>
              <w:pStyle w:val="a3"/>
            </w:pPr>
            <w:r w:rsidRPr="00B573DD">
              <w:t>SecurityMetadataSource</w:t>
            </w:r>
            <w:r w:rsidR="00D920B8">
              <w:br/>
            </w:r>
            <w:r w:rsidRPr="00B573DD">
              <w:t>Service</w:t>
            </w:r>
            <w:r>
              <w:t>.java</w:t>
            </w:r>
          </w:p>
        </w:tc>
        <w:tc>
          <w:tcPr>
            <w:tcW w:w="3240" w:type="dxa"/>
          </w:tcPr>
          <w:p w14:paraId="268DAD36" w14:textId="166FD7DA" w:rsidR="00751FD6" w:rsidRPr="00364B4A" w:rsidRDefault="00DD0622" w:rsidP="00720C1D">
            <w:pPr>
              <w:pStyle w:val="a3"/>
            </w:pPr>
            <w:r>
              <w:t>com.</w:t>
            </w:r>
            <w:r w:rsidRPr="00751FD6">
              <w:t>i</w:t>
            </w:r>
            <w:r>
              <w:t>nnovaee.eorder.</w:t>
            </w:r>
            <w:r w:rsidRPr="00751FD6">
              <w:t>module</w:t>
            </w:r>
            <w:r>
              <w:t>.service.s</w:t>
            </w:r>
            <w:r w:rsidRPr="00751FD6">
              <w:t>ecurity</w:t>
            </w:r>
          </w:p>
        </w:tc>
        <w:tc>
          <w:tcPr>
            <w:tcW w:w="2943" w:type="dxa"/>
          </w:tcPr>
          <w:p w14:paraId="243ABAE0" w14:textId="0E7C7550" w:rsidR="00751FD6" w:rsidRDefault="0063102E" w:rsidP="00720C1D">
            <w:pPr>
              <w:pStyle w:val="a3"/>
            </w:pPr>
            <w:r w:rsidRPr="0063102E">
              <w:rPr>
                <w:rFonts w:hint="eastAsia"/>
              </w:rPr>
              <w:t>安全元数据源服务</w:t>
            </w:r>
            <w:r w:rsidR="00E10F27">
              <w:rPr>
                <w:rFonts w:hint="eastAsia"/>
              </w:rPr>
              <w:t>类</w:t>
            </w:r>
            <w:r w:rsidR="00E10F27">
              <w:t>，</w:t>
            </w:r>
            <w:r w:rsidR="00080FEB">
              <w:t>根据用户角色</w:t>
            </w:r>
            <w:r w:rsidR="00080FEB">
              <w:rPr>
                <w:rFonts w:hint="eastAsia"/>
              </w:rPr>
              <w:t>获取</w:t>
            </w:r>
            <w:r w:rsidR="00080FEB">
              <w:t>相关权限信息</w:t>
            </w:r>
            <w:r w:rsidR="00080FEB">
              <w:rPr>
                <w:rFonts w:hint="eastAsia"/>
              </w:rPr>
              <w:t>，生成</w:t>
            </w:r>
            <w:r w:rsidR="00080FEB">
              <w:t>用户权限</w:t>
            </w:r>
            <w:r w:rsidR="00080FEB">
              <w:rPr>
                <w:rFonts w:hint="eastAsia"/>
              </w:rPr>
              <w:t>列表</w:t>
            </w:r>
            <w:r w:rsidR="00080FEB">
              <w:t>。</w:t>
            </w:r>
          </w:p>
        </w:tc>
      </w:tr>
      <w:tr w:rsidR="00B94EB9" w14:paraId="33BF5E87" w14:textId="77777777" w:rsidTr="00A4408A">
        <w:tc>
          <w:tcPr>
            <w:tcW w:w="2610" w:type="dxa"/>
          </w:tcPr>
          <w:p w14:paraId="68716A16" w14:textId="658D9CF7" w:rsidR="00B94EB9" w:rsidRPr="0089344E" w:rsidRDefault="00B94EB9" w:rsidP="00720C1D">
            <w:pPr>
              <w:pStyle w:val="a3"/>
            </w:pPr>
            <w:r>
              <w:t>Base</w:t>
            </w:r>
            <w:r w:rsidRPr="0089344E">
              <w:t>Action</w:t>
            </w:r>
            <w:r>
              <w:t>.java</w:t>
            </w:r>
          </w:p>
        </w:tc>
        <w:tc>
          <w:tcPr>
            <w:tcW w:w="3240" w:type="dxa"/>
          </w:tcPr>
          <w:p w14:paraId="61FFB95D" w14:textId="48518CB1" w:rsidR="00B94EB9" w:rsidRPr="00364B4A" w:rsidRDefault="00B94EB9" w:rsidP="00DD0622">
            <w:pPr>
              <w:pStyle w:val="a3"/>
            </w:pPr>
            <w:r w:rsidRPr="00364B4A">
              <w:t>com</w:t>
            </w:r>
            <w:r w:rsidR="00DD0622">
              <w:t>.</w:t>
            </w:r>
            <w:r w:rsidRPr="00364B4A">
              <w:t>innovaee</w:t>
            </w:r>
            <w:r w:rsidR="00DD0622">
              <w:t>.</w:t>
            </w:r>
            <w:r w:rsidRPr="00364B4A">
              <w:t>eorder</w:t>
            </w:r>
            <w:r w:rsidR="00DD0622">
              <w:t>.</w:t>
            </w:r>
            <w:r w:rsidRPr="00364B4A">
              <w:t>web</w:t>
            </w:r>
            <w:r w:rsidR="00DD0622">
              <w:t>.</w:t>
            </w:r>
            <w:r w:rsidRPr="00364B4A">
              <w:t>action</w:t>
            </w:r>
          </w:p>
        </w:tc>
        <w:tc>
          <w:tcPr>
            <w:tcW w:w="2943" w:type="dxa"/>
          </w:tcPr>
          <w:p w14:paraId="2A7709CA" w14:textId="1FE48297" w:rsidR="00B94EB9" w:rsidRDefault="00B94EB9" w:rsidP="00720C1D">
            <w:pPr>
              <w:pStyle w:val="a3"/>
            </w:pPr>
            <w:r>
              <w:rPr>
                <w:rFonts w:hint="eastAsia"/>
              </w:rPr>
              <w:t>所有</w:t>
            </w:r>
            <w:r>
              <w:t>Action</w:t>
            </w:r>
            <w:r>
              <w:rPr>
                <w:rFonts w:hint="eastAsia"/>
              </w:rPr>
              <w:t>类</w:t>
            </w:r>
            <w:proofErr w:type="gramStart"/>
            <w:r>
              <w:t>的</w:t>
            </w:r>
            <w:r w:rsidR="005541EC">
              <w:rPr>
                <w:rFonts w:hint="eastAsia"/>
              </w:rPr>
              <w:t>父</w:t>
            </w:r>
            <w:r w:rsidR="005541EC" w:rsidRPr="00E659A3">
              <w:rPr>
                <w:rFonts w:hint="eastAsia"/>
              </w:rPr>
              <w:t>类</w:t>
            </w:r>
            <w:proofErr w:type="gramEnd"/>
          </w:p>
        </w:tc>
      </w:tr>
      <w:tr w:rsidR="00B94EB9" w14:paraId="2BD5529B" w14:textId="77777777" w:rsidTr="00A4408A">
        <w:tc>
          <w:tcPr>
            <w:tcW w:w="2610" w:type="dxa"/>
          </w:tcPr>
          <w:p w14:paraId="5216A5FB" w14:textId="614A7D12" w:rsidR="00B94EB9" w:rsidRDefault="00B94EB9" w:rsidP="00720C1D">
            <w:pPr>
              <w:pStyle w:val="a3"/>
            </w:pPr>
            <w:r w:rsidRPr="0089344E">
              <w:t>LoginAction</w:t>
            </w:r>
            <w:r>
              <w:t>.java</w:t>
            </w:r>
          </w:p>
        </w:tc>
        <w:tc>
          <w:tcPr>
            <w:tcW w:w="3240" w:type="dxa"/>
          </w:tcPr>
          <w:p w14:paraId="49EA724A" w14:textId="3F173A87" w:rsidR="00B94EB9" w:rsidRPr="00F63625" w:rsidRDefault="00DD0622" w:rsidP="00720C1D">
            <w:pPr>
              <w:pStyle w:val="a3"/>
            </w:pPr>
            <w:r w:rsidRPr="00364B4A">
              <w:t>com</w:t>
            </w:r>
            <w:r>
              <w:t>.</w:t>
            </w:r>
            <w:r w:rsidRPr="00364B4A">
              <w:t>innovaee</w:t>
            </w:r>
            <w:r>
              <w:t>.</w:t>
            </w:r>
            <w:r w:rsidRPr="00364B4A">
              <w:t>eorder</w:t>
            </w:r>
            <w:r>
              <w:t>.</w:t>
            </w:r>
            <w:r w:rsidRPr="00364B4A">
              <w:t>web</w:t>
            </w:r>
            <w:r>
              <w:t>.</w:t>
            </w:r>
            <w:r w:rsidRPr="00364B4A">
              <w:t>action</w:t>
            </w:r>
            <w:r>
              <w:t>.login</w:t>
            </w:r>
          </w:p>
        </w:tc>
        <w:tc>
          <w:tcPr>
            <w:tcW w:w="2943" w:type="dxa"/>
          </w:tcPr>
          <w:p w14:paraId="422F4E22" w14:textId="415A7375" w:rsidR="00B94EB9" w:rsidRDefault="00B94EB9" w:rsidP="00720C1D">
            <w:pPr>
              <w:pStyle w:val="a3"/>
            </w:pPr>
            <w:r>
              <w:rPr>
                <w:rFonts w:hint="eastAsia"/>
              </w:rPr>
              <w:t>登录模块</w:t>
            </w:r>
            <w:r>
              <w:t>的</w:t>
            </w:r>
            <w:r>
              <w:t>Action</w:t>
            </w:r>
            <w:r w:rsidR="006B5FD6">
              <w:rPr>
                <w:rFonts w:hint="eastAsia"/>
              </w:rPr>
              <w:t>，</w:t>
            </w:r>
            <w:r w:rsidR="006B5FD6">
              <w:t>响应</w:t>
            </w:r>
            <w:r w:rsidR="006B5FD6">
              <w:rPr>
                <w:rFonts w:hint="eastAsia"/>
              </w:rPr>
              <w:t>登录</w:t>
            </w:r>
            <w:r w:rsidR="006B5FD6">
              <w:t>页面提交的登录</w:t>
            </w:r>
            <w:r w:rsidR="006B5FD6">
              <w:rPr>
                <w:rFonts w:hint="eastAsia"/>
              </w:rPr>
              <w:t>请求</w:t>
            </w:r>
            <w:r w:rsidR="006B5FD6">
              <w:t>或其他页面</w:t>
            </w:r>
            <w:r w:rsidR="006B5FD6">
              <w:rPr>
                <w:rFonts w:hint="eastAsia"/>
              </w:rPr>
              <w:t>的</w:t>
            </w:r>
            <w:r w:rsidR="006B5FD6">
              <w:t>退出系统请求。</w:t>
            </w:r>
          </w:p>
        </w:tc>
      </w:tr>
      <w:tr w:rsidR="00B94EB9" w14:paraId="76B91CBC" w14:textId="77777777" w:rsidTr="00A4408A">
        <w:tc>
          <w:tcPr>
            <w:tcW w:w="2610" w:type="dxa"/>
          </w:tcPr>
          <w:p w14:paraId="0974E5FF" w14:textId="1B32F7AB" w:rsidR="00B94EB9" w:rsidRDefault="00B94EB9" w:rsidP="00720C1D">
            <w:pPr>
              <w:pStyle w:val="a3"/>
            </w:pPr>
            <w:r w:rsidRPr="00A77B3D">
              <w:t>struts.xml</w:t>
            </w:r>
          </w:p>
        </w:tc>
        <w:tc>
          <w:tcPr>
            <w:tcW w:w="3240" w:type="dxa"/>
          </w:tcPr>
          <w:p w14:paraId="64A81A5C" w14:textId="0616C490" w:rsidR="00B94EB9" w:rsidRPr="00F63625" w:rsidRDefault="003D303D" w:rsidP="00720C1D">
            <w:pPr>
              <w:pStyle w:val="a3"/>
            </w:pPr>
            <w:r w:rsidRPr="00364B4A">
              <w:t>com</w:t>
            </w:r>
            <w:r>
              <w:t>.</w:t>
            </w:r>
            <w:r w:rsidRPr="00364B4A">
              <w:t>innovaee</w:t>
            </w:r>
            <w:r>
              <w:t>.</w:t>
            </w:r>
            <w:r w:rsidRPr="00364B4A">
              <w:t>eorder</w:t>
            </w:r>
            <w:r>
              <w:t>.</w:t>
            </w:r>
            <w:r w:rsidRPr="00364B4A">
              <w:t>web</w:t>
            </w:r>
            <w:r>
              <w:t>.</w:t>
            </w:r>
            <w:r w:rsidRPr="00364B4A">
              <w:t>action</w:t>
            </w:r>
            <w:r>
              <w:t>.login</w:t>
            </w:r>
          </w:p>
        </w:tc>
        <w:tc>
          <w:tcPr>
            <w:tcW w:w="2943" w:type="dxa"/>
          </w:tcPr>
          <w:p w14:paraId="20083A81" w14:textId="23145B6D" w:rsidR="00B94EB9" w:rsidRDefault="00B94EB9" w:rsidP="00720C1D">
            <w:pPr>
              <w:pStyle w:val="a3"/>
            </w:pPr>
            <w:r>
              <w:rPr>
                <w:rFonts w:hint="eastAsia"/>
              </w:rPr>
              <w:t>登录模块的</w:t>
            </w:r>
            <w:r>
              <w:rPr>
                <w:rFonts w:hint="eastAsia"/>
              </w:rPr>
              <w:t>Action</w:t>
            </w:r>
            <w:r>
              <w:t>配置文件</w:t>
            </w:r>
          </w:p>
        </w:tc>
      </w:tr>
      <w:tr w:rsidR="00B94EB9" w14:paraId="4A33606E" w14:textId="77777777" w:rsidTr="00A4408A">
        <w:tc>
          <w:tcPr>
            <w:tcW w:w="2610" w:type="dxa"/>
          </w:tcPr>
          <w:p w14:paraId="6509F33B" w14:textId="6CB11DF5" w:rsidR="00B94EB9" w:rsidRDefault="00B94EB9" w:rsidP="00720C1D">
            <w:pPr>
              <w:pStyle w:val="a3"/>
            </w:pPr>
            <w:r>
              <w:t>login.jsp</w:t>
            </w:r>
          </w:p>
        </w:tc>
        <w:tc>
          <w:tcPr>
            <w:tcW w:w="3240" w:type="dxa"/>
          </w:tcPr>
          <w:p w14:paraId="49C51605" w14:textId="57E85DA7" w:rsidR="00B94EB9" w:rsidRPr="00F63625" w:rsidRDefault="00B94EB9" w:rsidP="00720C1D">
            <w:pPr>
              <w:pStyle w:val="a3"/>
            </w:pPr>
            <w:r w:rsidRPr="00155290">
              <w:t>eorder\src\main\</w:t>
            </w:r>
            <w:r w:rsidRPr="00FE5BD6">
              <w:t>webapp\pages\login</w:t>
            </w:r>
          </w:p>
        </w:tc>
        <w:tc>
          <w:tcPr>
            <w:tcW w:w="2943" w:type="dxa"/>
          </w:tcPr>
          <w:p w14:paraId="28EA93C3" w14:textId="177E5461" w:rsidR="00B94EB9" w:rsidRDefault="00B94EB9" w:rsidP="00720C1D">
            <w:pPr>
              <w:pStyle w:val="a3"/>
            </w:pPr>
            <w:r>
              <w:rPr>
                <w:rFonts w:hint="eastAsia"/>
              </w:rPr>
              <w:t>登录</w:t>
            </w:r>
            <w:r>
              <w:t>页面</w:t>
            </w:r>
          </w:p>
        </w:tc>
      </w:tr>
    </w:tbl>
    <w:p w14:paraId="1B8D345C" w14:textId="77777777" w:rsidR="00906EA1" w:rsidRDefault="00906EA1" w:rsidP="00906EA1"/>
    <w:p w14:paraId="1405F8C1" w14:textId="303142FD" w:rsidR="00EC652A" w:rsidRDefault="00906EA1" w:rsidP="001B3D57">
      <w:pPr>
        <w:pStyle w:val="3"/>
      </w:pPr>
      <w:bookmarkStart w:id="112" w:name="_Toc416640949"/>
      <w:r>
        <w:rPr>
          <w:rFonts w:hint="eastAsia"/>
        </w:rPr>
        <w:lastRenderedPageBreak/>
        <w:t>类图</w:t>
      </w:r>
      <w:bookmarkEnd w:id="112"/>
    </w:p>
    <w:p w14:paraId="6E1EEA65" w14:textId="4836DE4B" w:rsidR="0080796F" w:rsidRPr="00EC652A" w:rsidRDefault="00A4408A" w:rsidP="00EC652A">
      <w:pPr>
        <w:ind w:firstLine="0"/>
      </w:pPr>
      <w:r>
        <w:rPr>
          <w:noProof/>
          <w:lang w:bidi="ml-IN"/>
        </w:rPr>
        <w:drawing>
          <wp:inline distT="0" distB="0" distL="0" distR="0" wp14:anchorId="7BFAC9BF" wp14:editId="46511EE9">
            <wp:extent cx="5514975" cy="4072255"/>
            <wp:effectExtent l="0" t="0" r="9525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2015-02-01_211245.png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407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41D06" w14:textId="171C7E92" w:rsidR="00FB26FE" w:rsidRDefault="00FB26FE" w:rsidP="001B3D57">
      <w:pPr>
        <w:pStyle w:val="3"/>
      </w:pPr>
      <w:bookmarkStart w:id="113" w:name="_配置文件_1"/>
      <w:bookmarkStart w:id="114" w:name="_Toc416640950"/>
      <w:bookmarkEnd w:id="113"/>
      <w:r>
        <w:rPr>
          <w:rFonts w:hint="eastAsia"/>
        </w:rPr>
        <w:t>配置</w:t>
      </w:r>
      <w:r>
        <w:t>文件</w:t>
      </w:r>
      <w:bookmarkEnd w:id="114"/>
    </w:p>
    <w:p w14:paraId="22586969" w14:textId="77777777" w:rsidR="00D10167" w:rsidRDefault="00D10167" w:rsidP="0094671E">
      <w:pPr>
        <w:pStyle w:val="a3"/>
        <w:numPr>
          <w:ilvl w:val="0"/>
          <w:numId w:val="9"/>
        </w:numPr>
      </w:pPr>
      <w:r>
        <w:t>struts.xml</w:t>
      </w:r>
    </w:p>
    <w:p w14:paraId="34D09F56" w14:textId="77777777" w:rsidR="00D10167" w:rsidRPr="0099324B" w:rsidRDefault="00D10167" w:rsidP="00D10167">
      <w:r>
        <w:rPr>
          <w:rFonts w:hint="eastAsia"/>
        </w:rPr>
        <w:t>下面</w:t>
      </w:r>
      <w:r>
        <w:t>配置文件展现了如何将用户登录</w:t>
      </w:r>
      <w:r>
        <w:rPr>
          <w:rFonts w:hint="eastAsia"/>
        </w:rPr>
        <w:t>Action</w:t>
      </w:r>
      <w:r>
        <w:t>与</w:t>
      </w:r>
      <w:r>
        <w:t>URI</w:t>
      </w:r>
      <w:r>
        <w:t>路径以及对应的</w:t>
      </w:r>
      <w:r>
        <w:t>Java</w:t>
      </w:r>
      <w:r>
        <w:t>类</w:t>
      </w:r>
      <w:r>
        <w:rPr>
          <w:rFonts w:hint="eastAsia"/>
        </w:rPr>
        <w:t>配置</w:t>
      </w:r>
      <w:r>
        <w:t>起来</w:t>
      </w:r>
    </w:p>
    <w:p w14:paraId="427D76F1" w14:textId="77777777" w:rsidR="00D10167" w:rsidRPr="005541EC" w:rsidRDefault="00D10167" w:rsidP="005541EC">
      <w:pPr>
        <w:pStyle w:val="CodeText"/>
      </w:pPr>
      <w:r w:rsidRPr="005541EC">
        <w:t>&lt;struts&gt;</w:t>
      </w:r>
    </w:p>
    <w:p w14:paraId="6248C714" w14:textId="77777777" w:rsidR="00D10167" w:rsidRPr="005541EC" w:rsidRDefault="00D10167" w:rsidP="005541EC">
      <w:pPr>
        <w:pStyle w:val="CodeText"/>
      </w:pPr>
      <w:r w:rsidRPr="005541EC">
        <w:tab/>
        <w:t>&lt;package name="com.innovaee.eorder.web.action.login" namespace="/login"</w:t>
      </w:r>
    </w:p>
    <w:p w14:paraId="1D0A27B4" w14:textId="77777777" w:rsidR="00D10167" w:rsidRPr="005541EC" w:rsidRDefault="00D10167" w:rsidP="005541EC">
      <w:pPr>
        <w:pStyle w:val="CodeText"/>
      </w:pPr>
      <w:r w:rsidRPr="005541EC">
        <w:tab/>
      </w:r>
      <w:r w:rsidRPr="005541EC">
        <w:tab/>
        <w:t>extends="struts-base"&gt;</w:t>
      </w:r>
    </w:p>
    <w:p w14:paraId="29A1EB46" w14:textId="77777777" w:rsidR="00D10167" w:rsidRPr="005541EC" w:rsidRDefault="00D10167" w:rsidP="005541EC">
      <w:pPr>
        <w:pStyle w:val="CodeText"/>
      </w:pPr>
      <w:r w:rsidRPr="005541EC">
        <w:tab/>
      </w:r>
      <w:r w:rsidRPr="005541EC">
        <w:tab/>
        <w:t>&lt;action name="login" class="com.innovaee.eorder.web.action.login.LoginAction"</w:t>
      </w:r>
    </w:p>
    <w:p w14:paraId="43CBAFD3" w14:textId="77777777" w:rsidR="00D10167" w:rsidRPr="005541EC" w:rsidRDefault="00D10167" w:rsidP="005541EC">
      <w:pPr>
        <w:pStyle w:val="CodeText"/>
      </w:pPr>
      <w:r w:rsidRPr="005541EC">
        <w:tab/>
      </w:r>
      <w:r w:rsidRPr="005541EC">
        <w:tab/>
      </w:r>
      <w:r w:rsidRPr="005541EC">
        <w:tab/>
        <w:t>method="login"&gt;</w:t>
      </w:r>
    </w:p>
    <w:p w14:paraId="782511DB" w14:textId="77777777" w:rsidR="00D10167" w:rsidRPr="005541EC" w:rsidRDefault="00D10167" w:rsidP="005541EC">
      <w:pPr>
        <w:pStyle w:val="CodeText"/>
      </w:pPr>
      <w:r w:rsidRPr="005541EC">
        <w:tab/>
      </w:r>
      <w:r w:rsidRPr="005541EC">
        <w:tab/>
      </w:r>
      <w:r w:rsidRPr="005541EC">
        <w:tab/>
        <w:t>&lt;result name="success"&gt;/pages/login/login.jsp&lt;/result&gt;</w:t>
      </w:r>
    </w:p>
    <w:p w14:paraId="412B0774" w14:textId="77777777" w:rsidR="00D10167" w:rsidRPr="005541EC" w:rsidRDefault="00D10167" w:rsidP="005541EC">
      <w:pPr>
        <w:pStyle w:val="CodeText"/>
      </w:pPr>
      <w:r w:rsidRPr="005541EC">
        <w:tab/>
      </w:r>
      <w:r w:rsidRPr="005541EC">
        <w:tab/>
        <w:t>&lt;/action&gt;</w:t>
      </w:r>
    </w:p>
    <w:p w14:paraId="2AC9C196" w14:textId="77777777" w:rsidR="00D10167" w:rsidRPr="005541EC" w:rsidRDefault="00D10167" w:rsidP="005541EC">
      <w:pPr>
        <w:pStyle w:val="CodeText"/>
      </w:pPr>
      <w:r w:rsidRPr="005541EC">
        <w:tab/>
      </w:r>
      <w:r w:rsidRPr="005541EC">
        <w:tab/>
        <w:t>&lt;action name="doLogin" class="com.innovaee.eorder.web.action.login.LoginAction"</w:t>
      </w:r>
    </w:p>
    <w:p w14:paraId="1914662B" w14:textId="77777777" w:rsidR="00D10167" w:rsidRPr="005541EC" w:rsidRDefault="00D10167" w:rsidP="005541EC">
      <w:pPr>
        <w:pStyle w:val="CodeText"/>
      </w:pPr>
      <w:r w:rsidRPr="005541EC">
        <w:tab/>
      </w:r>
      <w:r w:rsidRPr="005541EC">
        <w:tab/>
      </w:r>
      <w:r w:rsidRPr="005541EC">
        <w:tab/>
        <w:t>method="doLogin"&gt;</w:t>
      </w:r>
    </w:p>
    <w:p w14:paraId="3EA04ED2" w14:textId="77777777" w:rsidR="00D10167" w:rsidRPr="005541EC" w:rsidRDefault="00D10167" w:rsidP="005541EC">
      <w:pPr>
        <w:pStyle w:val="CodeText"/>
      </w:pPr>
      <w:r w:rsidRPr="005541EC">
        <w:tab/>
      </w:r>
      <w:r w:rsidRPr="005541EC">
        <w:tab/>
      </w:r>
      <w:r w:rsidRPr="005541EC">
        <w:tab/>
        <w:t>&lt;result type="redirect"&gt;../user/doUser.action&lt;/result&gt;</w:t>
      </w:r>
    </w:p>
    <w:p w14:paraId="26FCA7E8" w14:textId="77777777" w:rsidR="00D10167" w:rsidRPr="005541EC" w:rsidRDefault="00D10167" w:rsidP="005541EC">
      <w:pPr>
        <w:pStyle w:val="CodeText"/>
      </w:pPr>
      <w:r w:rsidRPr="005541EC">
        <w:tab/>
      </w:r>
      <w:r w:rsidRPr="005541EC">
        <w:tab/>
        <w:t>&lt;/action&gt;</w:t>
      </w:r>
    </w:p>
    <w:p w14:paraId="45C22C0C" w14:textId="77777777" w:rsidR="00D10167" w:rsidRPr="005541EC" w:rsidRDefault="00D10167" w:rsidP="005541EC">
      <w:pPr>
        <w:pStyle w:val="CodeText"/>
      </w:pPr>
      <w:r w:rsidRPr="005541EC">
        <w:tab/>
        <w:t>&lt;/package&gt;</w:t>
      </w:r>
    </w:p>
    <w:p w14:paraId="4520AE1D" w14:textId="77777777" w:rsidR="00D10167" w:rsidRPr="005541EC" w:rsidRDefault="00D10167" w:rsidP="005541EC">
      <w:pPr>
        <w:pStyle w:val="CodeText"/>
      </w:pPr>
      <w:r w:rsidRPr="005541EC">
        <w:t>&lt;/struts&gt;</w:t>
      </w:r>
    </w:p>
    <w:p w14:paraId="11C45BA4" w14:textId="77777777" w:rsidR="00D10167" w:rsidRPr="0099324B" w:rsidRDefault="00D10167" w:rsidP="00D10167">
      <w:pPr>
        <w:pStyle w:val="CodeText"/>
        <w:jc w:val="both"/>
        <w:rPr>
          <w:i w:val="0"/>
        </w:rPr>
      </w:pPr>
      <w:r>
        <w:t xml:space="preserve">    </w:t>
      </w:r>
    </w:p>
    <w:p w14:paraId="34FC5289" w14:textId="77777777" w:rsidR="00D10167" w:rsidRDefault="00D10167" w:rsidP="0094671E">
      <w:pPr>
        <w:pStyle w:val="a3"/>
        <w:numPr>
          <w:ilvl w:val="0"/>
          <w:numId w:val="9"/>
        </w:numPr>
      </w:pPr>
      <w:r>
        <w:t>applicationContext-total.xml</w:t>
      </w:r>
    </w:p>
    <w:p w14:paraId="4EF70ED6" w14:textId="77777777" w:rsidR="00D10167" w:rsidRDefault="00D10167" w:rsidP="00D10167">
      <w:pPr>
        <w:pStyle w:val="CodeText"/>
      </w:pPr>
    </w:p>
    <w:p w14:paraId="77010300" w14:textId="77777777" w:rsidR="00D10167" w:rsidRDefault="00D10167" w:rsidP="00D10167">
      <w:r>
        <w:rPr>
          <w:rFonts w:hint="eastAsia"/>
        </w:rPr>
        <w:t>在</w:t>
      </w:r>
      <w:r>
        <w:t>applicationContext-total.</w:t>
      </w:r>
      <w:proofErr w:type="gramStart"/>
      <w:r>
        <w:t>xml</w:t>
      </w:r>
      <w:proofErr w:type="gramEnd"/>
      <w:r>
        <w:t xml:space="preserve"> </w:t>
      </w:r>
      <w:r>
        <w:rPr>
          <w:rFonts w:hint="eastAsia"/>
        </w:rPr>
        <w:t>中添加</w:t>
      </w:r>
      <w:r>
        <w:t>如下配置，使得用户登录相关</w:t>
      </w:r>
      <w:r>
        <w:t>Java</w:t>
      </w:r>
      <w:r>
        <w:t>对象成为</w:t>
      </w:r>
      <w:r>
        <w:t>Spring</w:t>
      </w:r>
      <w:r>
        <w:rPr>
          <w:rFonts w:hint="eastAsia"/>
        </w:rPr>
        <w:t>容器</w:t>
      </w:r>
      <w:r>
        <w:t>托管</w:t>
      </w:r>
      <w:r>
        <w:rPr>
          <w:rFonts w:hint="eastAsia"/>
        </w:rPr>
        <w:t>对象</w:t>
      </w:r>
    </w:p>
    <w:p w14:paraId="7CDD2057" w14:textId="77777777" w:rsidR="00D10167" w:rsidRDefault="00D10167" w:rsidP="00D10167">
      <w:pPr>
        <w:pStyle w:val="CodeText"/>
      </w:pPr>
    </w:p>
    <w:p w14:paraId="4A2EA7DC" w14:textId="77777777" w:rsidR="00D10167" w:rsidRDefault="00D10167" w:rsidP="00D10167">
      <w:pPr>
        <w:pStyle w:val="CodeText"/>
      </w:pPr>
      <w:r>
        <w:tab/>
        <w:t>&lt;bean id="baseDAO" class="com.innovaee.eorder.module.dao.BaseDao"</w:t>
      </w:r>
    </w:p>
    <w:p w14:paraId="7AEA7F4E" w14:textId="77777777" w:rsidR="00D10167" w:rsidRDefault="00D10167" w:rsidP="00D10167">
      <w:pPr>
        <w:pStyle w:val="CodeText"/>
      </w:pPr>
      <w:r>
        <w:tab/>
      </w:r>
      <w:r>
        <w:tab/>
        <w:t>abstract="true"&gt;</w:t>
      </w:r>
    </w:p>
    <w:p w14:paraId="1122D21E" w14:textId="77777777" w:rsidR="00D10167" w:rsidRDefault="00D10167" w:rsidP="00D10167">
      <w:pPr>
        <w:pStyle w:val="CodeText"/>
      </w:pPr>
      <w:r>
        <w:tab/>
      </w:r>
      <w:r>
        <w:tab/>
        <w:t>&lt;property name="sessionFactory" ref="sessionFactory" /&gt;</w:t>
      </w:r>
    </w:p>
    <w:p w14:paraId="7FE38942" w14:textId="77777777" w:rsidR="00D10167" w:rsidRDefault="00D10167" w:rsidP="00D10167">
      <w:pPr>
        <w:pStyle w:val="CodeText"/>
      </w:pPr>
      <w:r>
        <w:tab/>
        <w:t>&lt;/bean&gt;</w:t>
      </w:r>
    </w:p>
    <w:p w14:paraId="5715AA4D" w14:textId="77777777" w:rsidR="00D10167" w:rsidRDefault="00D10167" w:rsidP="00D10167">
      <w:pPr>
        <w:pStyle w:val="CodeText"/>
      </w:pPr>
    </w:p>
    <w:p w14:paraId="75333997" w14:textId="77777777" w:rsidR="00D10167" w:rsidRDefault="00D10167" w:rsidP="00D10167">
      <w:pPr>
        <w:pStyle w:val="CodeText"/>
      </w:pPr>
      <w:r>
        <w:tab/>
        <w:t>&lt;bean id="roleFunctionDao" class="com.innovaee.eorder.module.dao.RoleFunctionDao"</w:t>
      </w:r>
    </w:p>
    <w:p w14:paraId="49354C18" w14:textId="77777777" w:rsidR="00D10167" w:rsidRDefault="00D10167" w:rsidP="00D10167">
      <w:pPr>
        <w:pStyle w:val="CodeText"/>
      </w:pPr>
      <w:r>
        <w:tab/>
      </w:r>
      <w:r>
        <w:tab/>
        <w:t>parent="baseDAO" /&gt;</w:t>
      </w:r>
    </w:p>
    <w:p w14:paraId="1CB50079" w14:textId="77777777" w:rsidR="00D10167" w:rsidRDefault="00D10167" w:rsidP="00D10167">
      <w:pPr>
        <w:pStyle w:val="CodeText"/>
      </w:pPr>
    </w:p>
    <w:p w14:paraId="66DFEDEF" w14:textId="77777777" w:rsidR="00D10167" w:rsidRDefault="00D10167" w:rsidP="00D10167">
      <w:pPr>
        <w:pStyle w:val="CodeText"/>
      </w:pPr>
      <w:r>
        <w:tab/>
        <w:t>&lt;bean id="functionDao" class="com.innovaee.eorder.module.dao.FunctionDao"</w:t>
      </w:r>
    </w:p>
    <w:p w14:paraId="37B7CAB5" w14:textId="77777777" w:rsidR="00D10167" w:rsidRDefault="00D10167" w:rsidP="00D10167">
      <w:pPr>
        <w:pStyle w:val="CodeText"/>
      </w:pPr>
      <w:r>
        <w:tab/>
      </w:r>
      <w:r>
        <w:tab/>
        <w:t>parent="baseDAO" /&gt;</w:t>
      </w:r>
    </w:p>
    <w:p w14:paraId="20E85646" w14:textId="77777777" w:rsidR="00D10167" w:rsidRDefault="00D10167" w:rsidP="00D10167">
      <w:pPr>
        <w:pStyle w:val="CodeText"/>
      </w:pPr>
    </w:p>
    <w:p w14:paraId="0C429114" w14:textId="77777777" w:rsidR="00D10167" w:rsidRDefault="00D10167" w:rsidP="00D10167">
      <w:pPr>
        <w:pStyle w:val="CodeText"/>
      </w:pPr>
      <w:r>
        <w:tab/>
        <w:t>&lt;bean id="roleDao" class="com.innovaee.eorder.module.dao.RoleDao" parent="baseDAO" /&gt;</w:t>
      </w:r>
    </w:p>
    <w:p w14:paraId="70C450FA" w14:textId="77777777" w:rsidR="00D10167" w:rsidRDefault="00D10167" w:rsidP="00D10167">
      <w:pPr>
        <w:pStyle w:val="CodeText"/>
      </w:pPr>
    </w:p>
    <w:p w14:paraId="3663872C" w14:textId="77777777" w:rsidR="00D10167" w:rsidRDefault="00D10167" w:rsidP="00D10167">
      <w:pPr>
        <w:pStyle w:val="CodeText"/>
      </w:pPr>
      <w:r>
        <w:tab/>
        <w:t>&lt;bean id="userDao" class="com.innovaee.eorder.module.dao.UserDao" parent="baseDAO" /&gt;</w:t>
      </w:r>
    </w:p>
    <w:p w14:paraId="234582AB" w14:textId="77777777" w:rsidR="00D10167" w:rsidRDefault="00D10167" w:rsidP="00D10167">
      <w:pPr>
        <w:pStyle w:val="CodeText"/>
      </w:pPr>
    </w:p>
    <w:p w14:paraId="3CB2B23D" w14:textId="77777777" w:rsidR="00D10167" w:rsidRDefault="00D10167" w:rsidP="00D10167">
      <w:pPr>
        <w:pStyle w:val="CodeText"/>
      </w:pPr>
      <w:r>
        <w:tab/>
        <w:t>&lt;bean id="userRoleDao" class="com.innovaee.eorder.module.dao.UserRoleDao"</w:t>
      </w:r>
    </w:p>
    <w:p w14:paraId="2E6C9904" w14:textId="77777777" w:rsidR="00D10167" w:rsidRDefault="00D10167" w:rsidP="00D10167">
      <w:pPr>
        <w:pStyle w:val="CodeText"/>
      </w:pPr>
      <w:r>
        <w:tab/>
      </w:r>
      <w:r>
        <w:tab/>
        <w:t>parent="baseDAO" /&gt;</w:t>
      </w:r>
    </w:p>
    <w:p w14:paraId="1736F38A" w14:textId="77777777" w:rsidR="00D10167" w:rsidRDefault="00D10167" w:rsidP="00D10167">
      <w:pPr>
        <w:pStyle w:val="CodeText"/>
      </w:pPr>
    </w:p>
    <w:p w14:paraId="3229BABE" w14:textId="77777777" w:rsidR="00D10167" w:rsidRDefault="00D10167" w:rsidP="00D10167">
      <w:pPr>
        <w:pStyle w:val="CodeText"/>
      </w:pPr>
      <w:r>
        <w:tab/>
        <w:t>&lt;bean id="userLevelDao" class="com.innovaee.eorder.module.dao.UserLevelDao"</w:t>
      </w:r>
    </w:p>
    <w:p w14:paraId="05EDDB0D" w14:textId="77777777" w:rsidR="00D10167" w:rsidRDefault="00D10167" w:rsidP="00D10167">
      <w:pPr>
        <w:pStyle w:val="CodeText"/>
      </w:pPr>
      <w:r>
        <w:tab/>
      </w:r>
      <w:r>
        <w:tab/>
        <w:t>parent="baseDAO" /&gt;</w:t>
      </w:r>
    </w:p>
    <w:p w14:paraId="10F934E7" w14:textId="77777777" w:rsidR="00D10167" w:rsidRDefault="00D10167" w:rsidP="00D10167">
      <w:pPr>
        <w:pStyle w:val="CodeText"/>
      </w:pPr>
    </w:p>
    <w:p w14:paraId="436F37B7" w14:textId="77777777" w:rsidR="00D10167" w:rsidRDefault="00D10167" w:rsidP="00D10167">
      <w:pPr>
        <w:pStyle w:val="CodeText"/>
      </w:pPr>
      <w:r>
        <w:tab/>
        <w:t>&lt;bean id="baseService" class="com.innovaee.eorder.module.service.BaseService"</w:t>
      </w:r>
    </w:p>
    <w:p w14:paraId="1CB9515B" w14:textId="77777777" w:rsidR="00D10167" w:rsidRDefault="00D10167" w:rsidP="00D10167">
      <w:pPr>
        <w:pStyle w:val="CodeText"/>
      </w:pPr>
      <w:r>
        <w:tab/>
      </w:r>
      <w:r>
        <w:tab/>
        <w:t>abstract="true" /&gt;</w:t>
      </w:r>
    </w:p>
    <w:p w14:paraId="0C72DCCA" w14:textId="77777777" w:rsidR="00D10167" w:rsidRDefault="00D10167" w:rsidP="00D10167">
      <w:pPr>
        <w:pStyle w:val="CodeText"/>
      </w:pPr>
    </w:p>
    <w:p w14:paraId="2D8CE4DC" w14:textId="77777777" w:rsidR="00D10167" w:rsidRDefault="00D10167" w:rsidP="00D10167">
      <w:pPr>
        <w:pStyle w:val="CodeText"/>
      </w:pPr>
      <w:r>
        <w:tab/>
        <w:t>&lt;bean id="authorizationService"</w:t>
      </w:r>
    </w:p>
    <w:p w14:paraId="11349D99" w14:textId="77777777" w:rsidR="00D10167" w:rsidRDefault="00D10167" w:rsidP="00D10167">
      <w:pPr>
        <w:pStyle w:val="CodeText"/>
      </w:pPr>
      <w:r>
        <w:tab/>
      </w:r>
      <w:r>
        <w:tab/>
        <w:t>class="com.innovaee.eorder.module.service.security.AuthorizationService"</w:t>
      </w:r>
    </w:p>
    <w:p w14:paraId="2A8EA99C" w14:textId="77777777" w:rsidR="00D10167" w:rsidRDefault="00D10167" w:rsidP="00D10167">
      <w:pPr>
        <w:pStyle w:val="CodeText"/>
      </w:pPr>
      <w:r>
        <w:tab/>
      </w:r>
      <w:r>
        <w:tab/>
        <w:t>parent="baseService" /&gt;</w:t>
      </w:r>
    </w:p>
    <w:p w14:paraId="3E0D93E6" w14:textId="77777777" w:rsidR="00D10167" w:rsidRDefault="00D10167" w:rsidP="00D10167">
      <w:pPr>
        <w:pStyle w:val="CodeText"/>
      </w:pPr>
    </w:p>
    <w:p w14:paraId="29EFAA4F" w14:textId="77777777" w:rsidR="00D10167" w:rsidRDefault="00D10167" w:rsidP="00D10167">
      <w:pPr>
        <w:pStyle w:val="CodeText"/>
      </w:pPr>
      <w:r>
        <w:tab/>
        <w:t>&lt;bean id="authenticationService"</w:t>
      </w:r>
    </w:p>
    <w:p w14:paraId="6A6564AD" w14:textId="77777777" w:rsidR="00D10167" w:rsidRDefault="00D10167" w:rsidP="00D10167">
      <w:pPr>
        <w:pStyle w:val="CodeText"/>
      </w:pPr>
      <w:r>
        <w:tab/>
      </w:r>
      <w:r>
        <w:tab/>
        <w:t>class="com.innovaee.eorder.module.service.security.AuthenticationService"</w:t>
      </w:r>
    </w:p>
    <w:p w14:paraId="4ED421BB" w14:textId="77777777" w:rsidR="00D10167" w:rsidRDefault="00D10167" w:rsidP="00D10167">
      <w:pPr>
        <w:pStyle w:val="CodeText"/>
      </w:pPr>
      <w:r>
        <w:tab/>
      </w:r>
      <w:r>
        <w:tab/>
        <w:t>parent="baseService" /&gt;</w:t>
      </w:r>
    </w:p>
    <w:p w14:paraId="3B1ED774" w14:textId="77777777" w:rsidR="00D10167" w:rsidRDefault="00D10167" w:rsidP="00D10167">
      <w:pPr>
        <w:pStyle w:val="CodeText"/>
      </w:pPr>
    </w:p>
    <w:p w14:paraId="293C52C9" w14:textId="77777777" w:rsidR="00D10167" w:rsidRDefault="00D10167" w:rsidP="00D10167">
      <w:pPr>
        <w:pStyle w:val="CodeText"/>
      </w:pPr>
      <w:r>
        <w:tab/>
        <w:t>&lt;bean id="securityMetadataSourceService"</w:t>
      </w:r>
    </w:p>
    <w:p w14:paraId="0A40B41A" w14:textId="77777777" w:rsidR="00D10167" w:rsidRDefault="00D10167" w:rsidP="00D10167">
      <w:pPr>
        <w:pStyle w:val="CodeText"/>
      </w:pPr>
      <w:r>
        <w:tab/>
      </w:r>
      <w:r>
        <w:tab/>
        <w:t>class="com.innovaee.eorder.module.service.security.SecurityMetadataSourceService"</w:t>
      </w:r>
    </w:p>
    <w:p w14:paraId="6F49FD11" w14:textId="77777777" w:rsidR="00D10167" w:rsidRDefault="00D10167" w:rsidP="00D10167">
      <w:pPr>
        <w:pStyle w:val="CodeText"/>
      </w:pPr>
      <w:r>
        <w:tab/>
      </w:r>
      <w:r>
        <w:tab/>
        <w:t>parent="baseService" /&gt;</w:t>
      </w:r>
    </w:p>
    <w:p w14:paraId="047E7B27" w14:textId="77777777" w:rsidR="00D10167" w:rsidRDefault="00D10167" w:rsidP="00D10167">
      <w:pPr>
        <w:pStyle w:val="CodeText"/>
      </w:pPr>
    </w:p>
    <w:p w14:paraId="034731F5" w14:textId="77777777" w:rsidR="00D10167" w:rsidRDefault="00D10167" w:rsidP="00D10167">
      <w:pPr>
        <w:pStyle w:val="CodeText"/>
      </w:pPr>
      <w:r>
        <w:tab/>
        <w:t>&lt;bean id="userService" class="com.innovaee.eorder.module.service.UserService"</w:t>
      </w:r>
    </w:p>
    <w:p w14:paraId="5D542C9D" w14:textId="77777777" w:rsidR="00D10167" w:rsidRDefault="00D10167" w:rsidP="00D10167">
      <w:pPr>
        <w:pStyle w:val="CodeText"/>
      </w:pPr>
      <w:r>
        <w:tab/>
      </w:r>
      <w:r>
        <w:tab/>
        <w:t>parent="baseService" /&gt;</w:t>
      </w:r>
    </w:p>
    <w:p w14:paraId="01406E1D" w14:textId="77777777" w:rsidR="00D10167" w:rsidRPr="002469C5" w:rsidRDefault="00D10167" w:rsidP="00D10167">
      <w:pPr>
        <w:pStyle w:val="CodeText"/>
      </w:pPr>
    </w:p>
    <w:p w14:paraId="1FCD084F" w14:textId="77777777" w:rsidR="00D10167" w:rsidRDefault="00D10167" w:rsidP="0094671E">
      <w:pPr>
        <w:pStyle w:val="a3"/>
        <w:numPr>
          <w:ilvl w:val="0"/>
          <w:numId w:val="9"/>
        </w:numPr>
      </w:pPr>
      <w:r>
        <w:t xml:space="preserve">Hibernate </w:t>
      </w:r>
      <w:r>
        <w:rPr>
          <w:rFonts w:hint="eastAsia"/>
        </w:rPr>
        <w:t>配置</w:t>
      </w:r>
    </w:p>
    <w:p w14:paraId="17C473E7" w14:textId="77777777" w:rsidR="00D10167" w:rsidRDefault="00D10167" w:rsidP="00D10167">
      <w:r>
        <w:rPr>
          <w:rFonts w:hint="eastAsia"/>
        </w:rPr>
        <w:t>项目使用</w:t>
      </w:r>
      <w:r>
        <w:t>Java 5</w:t>
      </w:r>
      <w:r>
        <w:t>之后的注解特性来进行</w:t>
      </w:r>
      <w:r>
        <w:t>Hibernate ORM</w:t>
      </w:r>
      <w:r>
        <w:t>配置，比之前</w:t>
      </w:r>
      <w:r>
        <w:t>XML</w:t>
      </w:r>
      <w:r>
        <w:t>文件配置更为简洁，用户实体与数据库表映射配置如下</w:t>
      </w:r>
    </w:p>
    <w:p w14:paraId="669F228B" w14:textId="77777777" w:rsidR="00D10167" w:rsidRDefault="00D10167" w:rsidP="00D10167">
      <w:pPr>
        <w:pStyle w:val="CodeText"/>
      </w:pPr>
      <w:r>
        <w:t>@Entity</w:t>
      </w:r>
    </w:p>
    <w:p w14:paraId="01FD2AD8" w14:textId="77777777" w:rsidR="00D10167" w:rsidRDefault="00D10167" w:rsidP="00D10167">
      <w:pPr>
        <w:pStyle w:val="CodeText"/>
      </w:pPr>
      <w:r>
        <w:t>@Table(name = "t_user")</w:t>
      </w:r>
    </w:p>
    <w:p w14:paraId="68615152" w14:textId="77777777" w:rsidR="00D10167" w:rsidRDefault="00D10167" w:rsidP="00D10167">
      <w:pPr>
        <w:pStyle w:val="CodeText"/>
      </w:pPr>
      <w:r>
        <w:t>public class User extends BaseEntity {</w:t>
      </w:r>
    </w:p>
    <w:p w14:paraId="7879A11D" w14:textId="77777777" w:rsidR="00D10167" w:rsidRDefault="00D10167" w:rsidP="00D10167">
      <w:pPr>
        <w:pStyle w:val="CodeText"/>
      </w:pPr>
    </w:p>
    <w:p w14:paraId="6D26BCB6" w14:textId="77777777" w:rsidR="00D10167" w:rsidRDefault="00D10167" w:rsidP="00D10167">
      <w:pPr>
        <w:pStyle w:val="CodeText"/>
      </w:pPr>
      <w:r>
        <w:t xml:space="preserve">    @Id</w:t>
      </w:r>
    </w:p>
    <w:p w14:paraId="0222709B" w14:textId="77777777" w:rsidR="00D10167" w:rsidRDefault="00D10167" w:rsidP="00D10167">
      <w:pPr>
        <w:pStyle w:val="CodeText"/>
      </w:pPr>
      <w:r>
        <w:t xml:space="preserve">    @Column(name = "USER_ID", unique = true, nullable = false)</w:t>
      </w:r>
    </w:p>
    <w:p w14:paraId="7E469FBB" w14:textId="77777777" w:rsidR="00D10167" w:rsidRDefault="00D10167" w:rsidP="00D10167">
      <w:pPr>
        <w:pStyle w:val="CodeText"/>
      </w:pPr>
      <w:r>
        <w:t xml:space="preserve">    @GeneratedValue(strategy = GenerationType.AUTO)</w:t>
      </w:r>
    </w:p>
    <w:p w14:paraId="766AB654" w14:textId="77777777" w:rsidR="00D10167" w:rsidRDefault="00D10167" w:rsidP="00D10167">
      <w:pPr>
        <w:pStyle w:val="CodeText"/>
        <w:ind w:firstLine="195"/>
      </w:pPr>
      <w:r>
        <w:t>private Integer userId;</w:t>
      </w:r>
    </w:p>
    <w:p w14:paraId="76E1ACEC" w14:textId="77777777" w:rsidR="00D10167" w:rsidRDefault="00D10167" w:rsidP="00D10167">
      <w:pPr>
        <w:pStyle w:val="CodeText"/>
        <w:ind w:firstLine="195"/>
      </w:pPr>
    </w:p>
    <w:p w14:paraId="4AB3D60A" w14:textId="77777777" w:rsidR="00D10167" w:rsidRDefault="00D10167" w:rsidP="00D10167">
      <w:pPr>
        <w:pStyle w:val="CodeText"/>
        <w:ind w:firstLine="195"/>
      </w:pPr>
      <w:r>
        <w:t>@Column(name = "USERNAME")</w:t>
      </w:r>
    </w:p>
    <w:p w14:paraId="702724A8" w14:textId="77777777" w:rsidR="00D10167" w:rsidRDefault="00D10167" w:rsidP="00D10167">
      <w:pPr>
        <w:pStyle w:val="CodeText"/>
        <w:ind w:firstLine="195"/>
      </w:pPr>
      <w:r>
        <w:t>private String username;</w:t>
      </w:r>
    </w:p>
    <w:p w14:paraId="28B637DF" w14:textId="77777777" w:rsidR="00D10167" w:rsidRDefault="00D10167" w:rsidP="00D10167">
      <w:pPr>
        <w:pStyle w:val="CodeText"/>
        <w:ind w:firstLine="195"/>
      </w:pPr>
    </w:p>
    <w:p w14:paraId="718A1CC8" w14:textId="77777777" w:rsidR="00D10167" w:rsidRDefault="00D10167" w:rsidP="00D10167">
      <w:pPr>
        <w:pStyle w:val="CodeText"/>
        <w:ind w:firstLine="195"/>
      </w:pPr>
      <w:r>
        <w:t>@Column(name = "PASSWORD")</w:t>
      </w:r>
    </w:p>
    <w:p w14:paraId="5A7F1C64" w14:textId="77777777" w:rsidR="00D10167" w:rsidRDefault="00D10167" w:rsidP="00D10167">
      <w:pPr>
        <w:pStyle w:val="CodeText"/>
        <w:ind w:firstLine="195"/>
      </w:pPr>
      <w:r>
        <w:t>private String password;</w:t>
      </w:r>
    </w:p>
    <w:p w14:paraId="59710C5B" w14:textId="77777777" w:rsidR="00D10167" w:rsidRDefault="00D10167" w:rsidP="00D10167">
      <w:pPr>
        <w:pStyle w:val="CodeText"/>
        <w:ind w:firstLine="195"/>
      </w:pPr>
    </w:p>
    <w:p w14:paraId="60F3EBB4" w14:textId="77777777" w:rsidR="00D10167" w:rsidRDefault="00D10167" w:rsidP="00D10167">
      <w:pPr>
        <w:pStyle w:val="CodeText"/>
        <w:ind w:firstLine="195"/>
      </w:pPr>
      <w:r>
        <w:t>@Column(name = "CELLPHONE")</w:t>
      </w:r>
    </w:p>
    <w:p w14:paraId="08A640C5" w14:textId="77777777" w:rsidR="00D10167" w:rsidRDefault="00D10167" w:rsidP="00D10167">
      <w:pPr>
        <w:pStyle w:val="CodeText"/>
        <w:ind w:firstLine="195"/>
      </w:pPr>
      <w:r>
        <w:t>private String cellphone;</w:t>
      </w:r>
    </w:p>
    <w:p w14:paraId="6D0F7A04" w14:textId="77777777" w:rsidR="00D10167" w:rsidRDefault="00D10167" w:rsidP="00D10167">
      <w:pPr>
        <w:pStyle w:val="CodeText"/>
        <w:ind w:firstLine="195"/>
      </w:pPr>
    </w:p>
    <w:p w14:paraId="05C8CAFE" w14:textId="77777777" w:rsidR="00D10167" w:rsidRDefault="00D10167" w:rsidP="00D10167">
      <w:pPr>
        <w:pStyle w:val="CodeText"/>
        <w:ind w:firstLine="195"/>
      </w:pPr>
      <w:r>
        <w:t>@Column(name = "LEVEL_ID")</w:t>
      </w:r>
    </w:p>
    <w:p w14:paraId="0320162B" w14:textId="77777777" w:rsidR="00D10167" w:rsidRDefault="00D10167" w:rsidP="00D10167">
      <w:pPr>
        <w:pStyle w:val="CodeText"/>
        <w:ind w:firstLine="195"/>
      </w:pPr>
      <w:r>
        <w:t>private Integer levelId;</w:t>
      </w:r>
    </w:p>
    <w:p w14:paraId="00FF2353" w14:textId="77777777" w:rsidR="00D10167" w:rsidRDefault="00D10167" w:rsidP="00D10167">
      <w:pPr>
        <w:pStyle w:val="CodeText"/>
        <w:ind w:firstLine="195"/>
      </w:pPr>
    </w:p>
    <w:p w14:paraId="56FAE75E" w14:textId="77777777" w:rsidR="00D10167" w:rsidRDefault="00D10167" w:rsidP="00D10167">
      <w:pPr>
        <w:pStyle w:val="CodeText"/>
        <w:ind w:firstLine="195"/>
      </w:pPr>
      <w:r>
        <w:t>@Column(name = "USER_STATUS")</w:t>
      </w:r>
    </w:p>
    <w:p w14:paraId="728AE52B" w14:textId="77777777" w:rsidR="00D10167" w:rsidRDefault="00D10167" w:rsidP="00D10167">
      <w:pPr>
        <w:pStyle w:val="CodeText"/>
        <w:ind w:firstLine="195"/>
      </w:pPr>
      <w:r>
        <w:t>private Boolean userStatus;</w:t>
      </w:r>
    </w:p>
    <w:p w14:paraId="04FABE05" w14:textId="77777777" w:rsidR="00D10167" w:rsidRPr="00D10167" w:rsidRDefault="00D10167" w:rsidP="00D10167"/>
    <w:p w14:paraId="48279577" w14:textId="4CA5223E" w:rsidR="00D10167" w:rsidRPr="00D10167" w:rsidRDefault="00D10167" w:rsidP="001B3D57">
      <w:pPr>
        <w:pStyle w:val="3"/>
      </w:pPr>
      <w:bookmarkStart w:id="115" w:name="_Toc416640951"/>
      <w:r>
        <w:rPr>
          <w:rFonts w:hint="eastAsia"/>
        </w:rPr>
        <w:t>数据库</w:t>
      </w:r>
      <w:r>
        <w:t>脚本</w:t>
      </w:r>
      <w:bookmarkEnd w:id="115"/>
    </w:p>
    <w:p w14:paraId="004E8B0A" w14:textId="0C2541D5" w:rsidR="004C7652" w:rsidRPr="004C7652" w:rsidRDefault="004C7652" w:rsidP="00B854D4">
      <w:bookmarkStart w:id="116" w:name="_Toc407804569"/>
      <w:bookmarkStart w:id="117" w:name="_Toc408404982"/>
      <w:bookmarkStart w:id="118" w:name="_Toc408845541"/>
      <w:bookmarkStart w:id="119" w:name="_Toc408845599"/>
      <w:bookmarkStart w:id="120" w:name="_Toc410072089"/>
      <w:bookmarkStart w:id="121" w:name="_Toc410072160"/>
      <w:bookmarkStart w:id="122" w:name="_Toc410147292"/>
      <w:bookmarkStart w:id="123" w:name="_Toc410149693"/>
      <w:bookmarkStart w:id="124" w:name="_Toc410149837"/>
      <w:bookmarkStart w:id="125" w:name="_Toc410149905"/>
      <w:bookmarkStart w:id="126" w:name="_Toc410319391"/>
      <w:bookmarkStart w:id="127" w:name="_Toc410072099"/>
      <w:bookmarkStart w:id="128" w:name="_Toc410072170"/>
      <w:bookmarkStart w:id="129" w:name="_Toc410147302"/>
      <w:bookmarkStart w:id="130" w:name="_Toc410149703"/>
      <w:bookmarkStart w:id="131" w:name="_Toc410149847"/>
      <w:bookmarkStart w:id="132" w:name="_Toc410149915"/>
      <w:bookmarkEnd w:id="116"/>
      <w:bookmarkEnd w:id="117"/>
      <w:bookmarkEnd w:id="118"/>
      <w:bookmarkEnd w:id="119"/>
      <w:bookmarkEnd w:id="120"/>
      <w:bookmarkEnd w:id="121"/>
      <w:bookmarkEnd w:id="122"/>
      <w:bookmarkEnd w:id="123"/>
      <w:bookmarkEnd w:id="124"/>
      <w:bookmarkEnd w:id="125"/>
      <w:bookmarkEnd w:id="126"/>
      <w:bookmarkEnd w:id="127"/>
      <w:bookmarkEnd w:id="128"/>
      <w:bookmarkEnd w:id="129"/>
      <w:bookmarkEnd w:id="130"/>
      <w:bookmarkEnd w:id="131"/>
      <w:bookmarkEnd w:id="132"/>
      <w:r>
        <w:rPr>
          <w:rFonts w:hint="eastAsia"/>
        </w:rPr>
        <w:t>通过</w:t>
      </w:r>
      <w:r>
        <w:t>命令行或者</w:t>
      </w:r>
      <w:r>
        <w:t>GUI</w:t>
      </w:r>
      <w:r>
        <w:t>工具</w:t>
      </w:r>
      <w:r>
        <w:rPr>
          <w:rFonts w:hint="eastAsia"/>
        </w:rPr>
        <w:t>执行</w:t>
      </w:r>
      <w:r>
        <w:t>下面</w:t>
      </w:r>
      <w:r>
        <w:rPr>
          <w:rFonts w:hint="eastAsia"/>
        </w:rPr>
        <w:t>的</w:t>
      </w:r>
      <w:r>
        <w:t>SQL</w:t>
      </w:r>
      <w:r>
        <w:t>语句到目标数据库生成用户实体表</w:t>
      </w:r>
    </w:p>
    <w:p w14:paraId="160D6146" w14:textId="77777777" w:rsidR="00A3555E" w:rsidRPr="00220DB9" w:rsidRDefault="00A3555E" w:rsidP="00E354FE">
      <w:pPr>
        <w:pStyle w:val="CodeText"/>
      </w:pPr>
      <w:r w:rsidRPr="00220DB9">
        <w:t>-- ----------------------------</w:t>
      </w:r>
    </w:p>
    <w:p w14:paraId="1A598968" w14:textId="77777777" w:rsidR="00A3555E" w:rsidRPr="00220DB9" w:rsidRDefault="00A3555E" w:rsidP="00E354FE">
      <w:pPr>
        <w:pStyle w:val="CodeText"/>
      </w:pPr>
      <w:r w:rsidRPr="00220DB9">
        <w:t>-- Table structure for `t_user`</w:t>
      </w:r>
    </w:p>
    <w:p w14:paraId="77F91F7D" w14:textId="77777777" w:rsidR="00A3555E" w:rsidRPr="00220DB9" w:rsidRDefault="00A3555E" w:rsidP="00E354FE">
      <w:pPr>
        <w:pStyle w:val="CodeText"/>
      </w:pPr>
      <w:r w:rsidRPr="00220DB9">
        <w:t>-- ----------------------------</w:t>
      </w:r>
    </w:p>
    <w:p w14:paraId="2B39EDE8" w14:textId="77777777" w:rsidR="00A3555E" w:rsidRPr="00220DB9" w:rsidRDefault="00A3555E" w:rsidP="00E354FE">
      <w:pPr>
        <w:pStyle w:val="CodeText"/>
      </w:pPr>
      <w:r w:rsidRPr="00220DB9">
        <w:t>DROP TABLE IF EXISTS `t_user`;</w:t>
      </w:r>
    </w:p>
    <w:p w14:paraId="68689B8B" w14:textId="77777777" w:rsidR="00A3555E" w:rsidRPr="00220DB9" w:rsidRDefault="00A3555E" w:rsidP="00E354FE">
      <w:pPr>
        <w:pStyle w:val="CodeText"/>
      </w:pPr>
      <w:r w:rsidRPr="00220DB9">
        <w:t>CREATE TABLE `t_user` (</w:t>
      </w:r>
    </w:p>
    <w:p w14:paraId="10242187" w14:textId="3B0648F9" w:rsidR="00A3555E" w:rsidRPr="00220DB9" w:rsidRDefault="00003EBA" w:rsidP="00E354FE">
      <w:pPr>
        <w:pStyle w:val="CodeText"/>
      </w:pPr>
      <w:r>
        <w:t xml:space="preserve">  `</w:t>
      </w:r>
      <w:r w:rsidR="00A3555E" w:rsidRPr="00220DB9">
        <w:t>id` int(32) NOT NULL AUTO_INCREMENT,</w:t>
      </w:r>
    </w:p>
    <w:p w14:paraId="5526FF73" w14:textId="77777777" w:rsidR="00A3555E" w:rsidRPr="00220DB9" w:rsidRDefault="00A3555E" w:rsidP="00E354FE">
      <w:pPr>
        <w:pStyle w:val="CodeText"/>
      </w:pPr>
      <w:r w:rsidRPr="00220DB9">
        <w:t xml:space="preserve">  `username` varchar(20) COLLATE utf8_bin DEFAULT NULL,</w:t>
      </w:r>
    </w:p>
    <w:p w14:paraId="5422BC96" w14:textId="77777777" w:rsidR="00A3555E" w:rsidRPr="00220DB9" w:rsidRDefault="00A3555E" w:rsidP="00E354FE">
      <w:pPr>
        <w:pStyle w:val="CodeText"/>
      </w:pPr>
      <w:r w:rsidRPr="00220DB9">
        <w:t xml:space="preserve">  `password` varchar(256) COLLATE utf8_bin DEFAULT NULL,</w:t>
      </w:r>
    </w:p>
    <w:p w14:paraId="53A9B037" w14:textId="77777777" w:rsidR="00A3555E" w:rsidRPr="00220DB9" w:rsidRDefault="00A3555E" w:rsidP="00E354FE">
      <w:pPr>
        <w:pStyle w:val="CodeText"/>
      </w:pPr>
      <w:r w:rsidRPr="00220DB9">
        <w:t xml:space="preserve">  `cellphone` varchar(16) COLLATE utf8_bin DEFAULT NULL,</w:t>
      </w:r>
    </w:p>
    <w:p w14:paraId="2FDA1323" w14:textId="77777777" w:rsidR="00A3555E" w:rsidRPr="00220DB9" w:rsidRDefault="00A3555E" w:rsidP="00E354FE">
      <w:pPr>
        <w:pStyle w:val="CodeText"/>
      </w:pPr>
      <w:r w:rsidRPr="00220DB9">
        <w:t xml:space="preserve">  `user_score` int(32) DEFAULT NULL,</w:t>
      </w:r>
    </w:p>
    <w:p w14:paraId="5C1CE16E" w14:textId="77777777" w:rsidR="00A3555E" w:rsidRPr="00220DB9" w:rsidRDefault="00A3555E" w:rsidP="00E354FE">
      <w:pPr>
        <w:pStyle w:val="CodeText"/>
      </w:pPr>
      <w:r w:rsidRPr="00220DB9">
        <w:t xml:space="preserve">  `level_id` int(32) DEFAULT NULL,</w:t>
      </w:r>
    </w:p>
    <w:p w14:paraId="5B01303F" w14:textId="77777777" w:rsidR="00A3555E" w:rsidRPr="00220DB9" w:rsidRDefault="00A3555E" w:rsidP="00E354FE">
      <w:pPr>
        <w:pStyle w:val="CodeText"/>
      </w:pPr>
      <w:r w:rsidRPr="00220DB9">
        <w:t xml:space="preserve">  `user_status` tinyint(1) DEFAULT '1',</w:t>
      </w:r>
    </w:p>
    <w:p w14:paraId="57A4C151" w14:textId="77777777" w:rsidR="00A3555E" w:rsidRPr="00220DB9" w:rsidRDefault="00A3555E" w:rsidP="00E354FE">
      <w:pPr>
        <w:pStyle w:val="CodeText"/>
      </w:pPr>
      <w:r w:rsidRPr="00220DB9">
        <w:t xml:space="preserve">  `create_at` datetime DEFAULT NULL,</w:t>
      </w:r>
    </w:p>
    <w:p w14:paraId="669937DC" w14:textId="77777777" w:rsidR="00A3555E" w:rsidRPr="00220DB9" w:rsidRDefault="00A3555E" w:rsidP="00E354FE">
      <w:pPr>
        <w:pStyle w:val="CodeText"/>
      </w:pPr>
      <w:r w:rsidRPr="00220DB9">
        <w:t xml:space="preserve">  `update_at` datetime DEFAULT NULL,</w:t>
      </w:r>
    </w:p>
    <w:p w14:paraId="1F00E14B" w14:textId="77777777" w:rsidR="00A3555E" w:rsidRPr="00220DB9" w:rsidRDefault="00A3555E" w:rsidP="00E354FE">
      <w:pPr>
        <w:pStyle w:val="CodeText"/>
      </w:pPr>
      <w:r w:rsidRPr="00220DB9">
        <w:t xml:space="preserve">  PRIMARY KEY (`user_id`)</w:t>
      </w:r>
    </w:p>
    <w:p w14:paraId="4E6DFC27" w14:textId="7FCFC313" w:rsidR="00B00E90" w:rsidRDefault="00A3555E" w:rsidP="00E354FE">
      <w:pPr>
        <w:pStyle w:val="CodeText"/>
      </w:pPr>
      <w:r w:rsidRPr="00220DB9">
        <w:t>) ENGINE=InnoDB AUTO_INCREMENT=21 DEFAULT CHARSET=utf8 COLLATE=utf8_bin COMMENT='user''s basic information';</w:t>
      </w:r>
    </w:p>
    <w:p w14:paraId="1CE07740" w14:textId="77777777" w:rsidR="0047087C" w:rsidRDefault="0047087C" w:rsidP="00E354FE">
      <w:pPr>
        <w:pStyle w:val="CodeText"/>
      </w:pPr>
    </w:p>
    <w:p w14:paraId="6A4B8AAB" w14:textId="0484B7C7" w:rsidR="0047087C" w:rsidRDefault="0047087C" w:rsidP="0047087C">
      <w:pPr>
        <w:pStyle w:val="2"/>
      </w:pPr>
      <w:bookmarkStart w:id="133" w:name="_Toc416640952"/>
      <w:r>
        <w:rPr>
          <w:rFonts w:hint="eastAsia"/>
        </w:rPr>
        <w:t>创建</w:t>
      </w:r>
      <w:r>
        <w:rPr>
          <w:rFonts w:hint="eastAsia"/>
        </w:rPr>
        <w:t>/</w:t>
      </w:r>
      <w:r>
        <w:rPr>
          <w:rFonts w:hint="eastAsia"/>
        </w:rPr>
        <w:t>编辑</w:t>
      </w:r>
      <w:r>
        <w:t>用户</w:t>
      </w:r>
      <w:bookmarkEnd w:id="133"/>
    </w:p>
    <w:p w14:paraId="2A6EDF3C" w14:textId="73C922F9" w:rsidR="0073624F" w:rsidRPr="0073624F" w:rsidRDefault="0073624F" w:rsidP="0073624F">
      <w:r w:rsidRPr="00FD551B">
        <w:rPr>
          <w:rFonts w:hint="eastAsia"/>
        </w:rPr>
        <w:t>拥</w:t>
      </w:r>
      <w:r>
        <w:rPr>
          <w:rFonts w:hint="eastAsia"/>
        </w:rPr>
        <w:t>有权限</w:t>
      </w:r>
      <w:r>
        <w:t>管理模块功能使用权限的</w:t>
      </w:r>
      <w:r>
        <w:rPr>
          <w:rFonts w:hint="eastAsia"/>
        </w:rPr>
        <w:t>系统用户</w:t>
      </w:r>
      <w:r>
        <w:t>，</w:t>
      </w:r>
      <w:r>
        <w:rPr>
          <w:rFonts w:hint="eastAsia"/>
        </w:rPr>
        <w:t>使用</w:t>
      </w:r>
      <w:r>
        <w:t>这个功能创建新的用户</w:t>
      </w:r>
      <w:r>
        <w:rPr>
          <w:rFonts w:hint="eastAsia"/>
        </w:rPr>
        <w:t>和</w:t>
      </w:r>
      <w:r>
        <w:t>更新现有用户信息</w:t>
      </w:r>
      <w:r>
        <w:rPr>
          <w:rFonts w:hint="eastAsia"/>
        </w:rPr>
        <w:t>。详细</w:t>
      </w:r>
      <w:r w:rsidR="007E7B9D">
        <w:t>需求说明</w:t>
      </w:r>
      <w:r w:rsidR="007E7B9D">
        <w:rPr>
          <w:rFonts w:hint="eastAsia"/>
        </w:rPr>
        <w:t>请</w:t>
      </w:r>
      <w:r w:rsidR="007E7B9D">
        <w:t>查阅</w:t>
      </w:r>
      <w:r>
        <w:rPr>
          <w:rFonts w:hint="eastAsia"/>
        </w:rPr>
        <w:t>需求功能</w:t>
      </w:r>
      <w:r>
        <w:t>说明</w:t>
      </w:r>
      <w:r w:rsidR="00E625F4">
        <w:rPr>
          <w:rFonts w:hint="eastAsia"/>
        </w:rPr>
        <w:t>-</w:t>
      </w:r>
      <w:r w:rsidR="00E625F4" w:rsidRPr="00E625F4">
        <w:rPr>
          <w:rFonts w:hint="eastAsia"/>
        </w:rPr>
        <w:t>UC_005_</w:t>
      </w:r>
      <w:r w:rsidR="00E625F4" w:rsidRPr="00E625F4">
        <w:rPr>
          <w:rFonts w:hint="eastAsia"/>
        </w:rPr>
        <w:t>用户登录</w:t>
      </w:r>
      <w:r w:rsidR="00E625F4">
        <w:rPr>
          <w:rFonts w:hint="eastAsia"/>
        </w:rPr>
        <w:t>。</w:t>
      </w:r>
    </w:p>
    <w:p w14:paraId="3C190917" w14:textId="411A89C2" w:rsidR="00D319A0" w:rsidRDefault="00D319A0" w:rsidP="0073624F">
      <w:pPr>
        <w:pStyle w:val="3"/>
      </w:pPr>
      <w:bookmarkStart w:id="134" w:name="_Toc416640953"/>
      <w:r>
        <w:rPr>
          <w:rFonts w:hint="eastAsia"/>
        </w:rPr>
        <w:lastRenderedPageBreak/>
        <w:t>功能</w:t>
      </w:r>
      <w:r>
        <w:t>IPO</w:t>
      </w:r>
      <w:r>
        <w:t>图</w:t>
      </w:r>
      <w:bookmarkEnd w:id="134"/>
    </w:p>
    <w:p w14:paraId="30A21831" w14:textId="57E3A89D" w:rsidR="00B57375" w:rsidRPr="00B57375" w:rsidRDefault="00BF7C9A" w:rsidP="00962A54">
      <w:pPr>
        <w:pStyle w:val="a3"/>
        <w:jc w:val="center"/>
      </w:pPr>
      <w:r>
        <w:object w:dxaOrig="7261" w:dyaOrig="3705" w14:anchorId="39BB0CB7">
          <v:shape id="_x0000_i1032" type="#_x0000_t75" style="width:363.8pt;height:185.05pt" o:ole="">
            <v:imagedata r:id="rId84" o:title=""/>
          </v:shape>
          <o:OLEObject Type="Embed" ProgID="Visio.Drawing.15" ShapeID="_x0000_i1032" DrawAspect="Content" ObjectID="_1490794187" r:id="rId85"/>
        </w:object>
      </w:r>
    </w:p>
    <w:p w14:paraId="32239CB6" w14:textId="1B3FC5AA" w:rsidR="00D319A0" w:rsidRDefault="00D319A0" w:rsidP="0073624F">
      <w:pPr>
        <w:pStyle w:val="3"/>
      </w:pPr>
      <w:bookmarkStart w:id="135" w:name="_Toc416640954"/>
      <w:r>
        <w:rPr>
          <w:rFonts w:hint="eastAsia"/>
        </w:rPr>
        <w:t>时序图</w:t>
      </w:r>
      <w:bookmarkEnd w:id="135"/>
    </w:p>
    <w:p w14:paraId="53C86A99" w14:textId="458153CE" w:rsidR="00BF7C9A" w:rsidRPr="00BF7C9A" w:rsidRDefault="00962A54" w:rsidP="00962A54">
      <w:pPr>
        <w:pStyle w:val="a3"/>
        <w:jc w:val="center"/>
      </w:pPr>
      <w:r>
        <w:rPr>
          <w:noProof/>
          <w:lang w:bidi="ml-IN"/>
        </w:rPr>
        <w:drawing>
          <wp:inline distT="0" distB="0" distL="0" distR="0" wp14:anchorId="0D78EA75" wp14:editId="2E8CD1F2">
            <wp:extent cx="5514975" cy="2745105"/>
            <wp:effectExtent l="0" t="0" r="9525" b="0"/>
            <wp:docPr id="308" name="Picture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2015-02-02_143415.png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274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ED289" w14:textId="1A2FD26D" w:rsidR="00D319A0" w:rsidRDefault="00D319A0" w:rsidP="0073624F">
      <w:pPr>
        <w:pStyle w:val="3"/>
      </w:pPr>
      <w:bookmarkStart w:id="136" w:name="_Toc416640955"/>
      <w:r>
        <w:rPr>
          <w:rFonts w:hint="eastAsia"/>
        </w:rPr>
        <w:lastRenderedPageBreak/>
        <w:t>类图</w:t>
      </w:r>
      <w:bookmarkEnd w:id="136"/>
    </w:p>
    <w:p w14:paraId="6B5F0774" w14:textId="23CFE27A" w:rsidR="00962A54" w:rsidRPr="00962A54" w:rsidRDefault="005344AF" w:rsidP="00A4044E">
      <w:pPr>
        <w:pStyle w:val="a3"/>
        <w:jc w:val="center"/>
      </w:pPr>
      <w:r>
        <w:rPr>
          <w:noProof/>
          <w:lang w:bidi="ml-IN"/>
        </w:rPr>
        <w:drawing>
          <wp:inline distT="0" distB="0" distL="0" distR="0" wp14:anchorId="793026CD" wp14:editId="77C090E5">
            <wp:extent cx="5514975" cy="3199765"/>
            <wp:effectExtent l="0" t="0" r="9525" b="635"/>
            <wp:docPr id="310" name="Picture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2015-02-02_150037.png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319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E5D36" w14:textId="37F50407" w:rsidR="00D319A0" w:rsidRDefault="00D319A0" w:rsidP="0073624F">
      <w:pPr>
        <w:pStyle w:val="3"/>
      </w:pPr>
      <w:bookmarkStart w:id="137" w:name="_代码构成"/>
      <w:bookmarkStart w:id="138" w:name="_Toc416640956"/>
      <w:bookmarkEnd w:id="137"/>
      <w:r>
        <w:rPr>
          <w:rFonts w:hint="eastAsia"/>
        </w:rPr>
        <w:t>代码</w:t>
      </w:r>
      <w:r>
        <w:t>构成</w:t>
      </w:r>
      <w:bookmarkEnd w:id="138"/>
    </w:p>
    <w:tbl>
      <w:tblPr>
        <w:tblStyle w:val="a4"/>
        <w:tblW w:w="0" w:type="auto"/>
        <w:tblInd w:w="108" w:type="dxa"/>
        <w:tblLayout w:type="fixed"/>
        <w:tblLook w:val="04A0" w:firstRow="1" w:lastRow="0" w:firstColumn="1" w:lastColumn="0" w:noHBand="0" w:noVBand="1"/>
      </w:tblPr>
      <w:tblGrid>
        <w:gridCol w:w="2610"/>
        <w:gridCol w:w="3240"/>
        <w:gridCol w:w="2943"/>
      </w:tblGrid>
      <w:tr w:rsidR="005B78A4" w14:paraId="7F5D7A46" w14:textId="77777777" w:rsidTr="00F70042">
        <w:tc>
          <w:tcPr>
            <w:tcW w:w="2610" w:type="dxa"/>
            <w:shd w:val="clear" w:color="auto" w:fill="BFBFBF" w:themeFill="background1" w:themeFillShade="BF"/>
          </w:tcPr>
          <w:p w14:paraId="08D7057F" w14:textId="77777777" w:rsidR="005B78A4" w:rsidRDefault="005B78A4" w:rsidP="00F70042">
            <w:pPr>
              <w:pStyle w:val="a3"/>
            </w:pPr>
            <w:r>
              <w:rPr>
                <w:rFonts w:hint="eastAsia"/>
              </w:rPr>
              <w:t>文件</w:t>
            </w:r>
            <w:r>
              <w:t>名</w:t>
            </w:r>
          </w:p>
        </w:tc>
        <w:tc>
          <w:tcPr>
            <w:tcW w:w="3240" w:type="dxa"/>
            <w:shd w:val="clear" w:color="auto" w:fill="BFBFBF" w:themeFill="background1" w:themeFillShade="BF"/>
          </w:tcPr>
          <w:p w14:paraId="3BFA7F80" w14:textId="77777777" w:rsidR="005B78A4" w:rsidRDefault="005B78A4" w:rsidP="00F70042">
            <w:pPr>
              <w:pStyle w:val="a3"/>
            </w:pPr>
            <w:r>
              <w:rPr>
                <w:rFonts w:hint="eastAsia"/>
              </w:rPr>
              <w:t>包路径</w:t>
            </w:r>
          </w:p>
        </w:tc>
        <w:tc>
          <w:tcPr>
            <w:tcW w:w="2943" w:type="dxa"/>
            <w:shd w:val="clear" w:color="auto" w:fill="BFBFBF" w:themeFill="background1" w:themeFillShade="BF"/>
          </w:tcPr>
          <w:p w14:paraId="13FA2B58" w14:textId="77777777" w:rsidR="005B78A4" w:rsidRDefault="005B78A4" w:rsidP="00F70042">
            <w:pPr>
              <w:pStyle w:val="a3"/>
            </w:pPr>
            <w:r>
              <w:rPr>
                <w:rFonts w:hint="eastAsia"/>
              </w:rPr>
              <w:t>文件</w:t>
            </w:r>
            <w:r>
              <w:t>说明</w:t>
            </w:r>
          </w:p>
        </w:tc>
      </w:tr>
      <w:tr w:rsidR="005B78A4" w14:paraId="0C018A20" w14:textId="77777777" w:rsidTr="00F70042">
        <w:tc>
          <w:tcPr>
            <w:tcW w:w="2610" w:type="dxa"/>
          </w:tcPr>
          <w:p w14:paraId="23DE4795" w14:textId="71244042" w:rsidR="005B78A4" w:rsidRDefault="009C536B" w:rsidP="00F70042">
            <w:pPr>
              <w:pStyle w:val="a3"/>
            </w:pPr>
            <w:r>
              <w:t>UserService.java</w:t>
            </w:r>
          </w:p>
        </w:tc>
        <w:tc>
          <w:tcPr>
            <w:tcW w:w="3240" w:type="dxa"/>
          </w:tcPr>
          <w:p w14:paraId="216CE779" w14:textId="386D615E" w:rsidR="005B78A4" w:rsidRPr="00364B4A" w:rsidRDefault="005B78A4" w:rsidP="00F70042">
            <w:pPr>
              <w:pStyle w:val="a3"/>
            </w:pPr>
            <w:r>
              <w:t>com.</w:t>
            </w:r>
            <w:r w:rsidRPr="00751FD6">
              <w:t>i</w:t>
            </w:r>
            <w:r>
              <w:t>nnovaee.eorder.</w:t>
            </w:r>
            <w:r w:rsidRPr="00751FD6">
              <w:t>module</w:t>
            </w:r>
            <w:r w:rsidR="009C536B">
              <w:t>.service</w:t>
            </w:r>
          </w:p>
        </w:tc>
        <w:tc>
          <w:tcPr>
            <w:tcW w:w="2943" w:type="dxa"/>
          </w:tcPr>
          <w:p w14:paraId="69F8E1F6" w14:textId="07102CD5" w:rsidR="005B78A4" w:rsidRDefault="009C536B" w:rsidP="00F70042">
            <w:pPr>
              <w:pStyle w:val="a3"/>
            </w:pPr>
            <w:r>
              <w:rPr>
                <w:rFonts w:hint="eastAsia"/>
              </w:rPr>
              <w:t>提供用户</w:t>
            </w:r>
            <w:r>
              <w:t>操作相关的服务，比如用户</w:t>
            </w:r>
            <w:r>
              <w:rPr>
                <w:rFonts w:hint="eastAsia"/>
              </w:rPr>
              <w:t>创建</w:t>
            </w:r>
            <w:r>
              <w:t>和编辑等</w:t>
            </w:r>
          </w:p>
        </w:tc>
      </w:tr>
      <w:tr w:rsidR="005B78A4" w14:paraId="32987C86" w14:textId="77777777" w:rsidTr="00F70042">
        <w:tc>
          <w:tcPr>
            <w:tcW w:w="2610" w:type="dxa"/>
          </w:tcPr>
          <w:p w14:paraId="11C17893" w14:textId="2E86F7B3" w:rsidR="005B78A4" w:rsidRDefault="009C536B" w:rsidP="00F70042">
            <w:pPr>
              <w:pStyle w:val="a3"/>
            </w:pPr>
            <w:r>
              <w:t>UserDao.java</w:t>
            </w:r>
          </w:p>
        </w:tc>
        <w:tc>
          <w:tcPr>
            <w:tcW w:w="3240" w:type="dxa"/>
          </w:tcPr>
          <w:p w14:paraId="463B5700" w14:textId="184980BF" w:rsidR="005B78A4" w:rsidRPr="00751FD6" w:rsidRDefault="005B78A4" w:rsidP="00F70042">
            <w:pPr>
              <w:pStyle w:val="a3"/>
            </w:pPr>
            <w:r>
              <w:t>com.</w:t>
            </w:r>
            <w:r w:rsidRPr="00751FD6">
              <w:t>i</w:t>
            </w:r>
            <w:r>
              <w:t>nnovaee.eorder.</w:t>
            </w:r>
            <w:r w:rsidRPr="00751FD6">
              <w:t>module</w:t>
            </w:r>
            <w:r w:rsidR="0004107B">
              <w:t>.service.dao</w:t>
            </w:r>
          </w:p>
        </w:tc>
        <w:tc>
          <w:tcPr>
            <w:tcW w:w="2943" w:type="dxa"/>
          </w:tcPr>
          <w:p w14:paraId="6D856C4B" w14:textId="4083B700" w:rsidR="005B78A4" w:rsidRDefault="009C536B" w:rsidP="00F70042">
            <w:pPr>
              <w:pStyle w:val="a3"/>
            </w:pPr>
            <w:r>
              <w:rPr>
                <w:rFonts w:hint="eastAsia"/>
              </w:rPr>
              <w:t>用户</w:t>
            </w:r>
            <w:r>
              <w:t>对象实体数据库访问类</w:t>
            </w:r>
          </w:p>
        </w:tc>
      </w:tr>
      <w:tr w:rsidR="005344AF" w14:paraId="645C8F8A" w14:textId="77777777" w:rsidTr="00F70042">
        <w:tc>
          <w:tcPr>
            <w:tcW w:w="2610" w:type="dxa"/>
          </w:tcPr>
          <w:p w14:paraId="5A34933C" w14:textId="21AEF5F2" w:rsidR="005344AF" w:rsidRDefault="005344AF" w:rsidP="00F70042">
            <w:pPr>
              <w:pStyle w:val="a3"/>
            </w:pPr>
            <w:r>
              <w:t>UserAction.java</w:t>
            </w:r>
          </w:p>
        </w:tc>
        <w:tc>
          <w:tcPr>
            <w:tcW w:w="3240" w:type="dxa"/>
          </w:tcPr>
          <w:p w14:paraId="2E013ABE" w14:textId="731A8A4B" w:rsidR="005344AF" w:rsidRDefault="005344AF" w:rsidP="00F70042">
            <w:pPr>
              <w:pStyle w:val="a3"/>
            </w:pPr>
            <w:r w:rsidRPr="00364B4A">
              <w:t>com</w:t>
            </w:r>
            <w:r>
              <w:t>.</w:t>
            </w:r>
            <w:r w:rsidRPr="00364B4A">
              <w:t>innovaee</w:t>
            </w:r>
            <w:r>
              <w:t>.</w:t>
            </w:r>
            <w:r w:rsidRPr="00364B4A">
              <w:t>eorder</w:t>
            </w:r>
            <w:r>
              <w:t>.</w:t>
            </w:r>
            <w:r w:rsidRPr="00364B4A">
              <w:t>web</w:t>
            </w:r>
            <w:r>
              <w:t>.</w:t>
            </w:r>
            <w:r w:rsidRPr="00364B4A">
              <w:t>action</w:t>
            </w:r>
            <w:r>
              <w:t>.user</w:t>
            </w:r>
          </w:p>
        </w:tc>
        <w:tc>
          <w:tcPr>
            <w:tcW w:w="2943" w:type="dxa"/>
          </w:tcPr>
          <w:p w14:paraId="00374B9E" w14:textId="6D7D8995" w:rsidR="005344AF" w:rsidRDefault="005344AF" w:rsidP="00F70042">
            <w:pPr>
              <w:pStyle w:val="a3"/>
            </w:pPr>
            <w:r>
              <w:rPr>
                <w:rFonts w:hint="eastAsia"/>
              </w:rPr>
              <w:t>用户</w:t>
            </w:r>
            <w:r>
              <w:t>管理</w:t>
            </w:r>
            <w:r w:rsidR="002B6D16">
              <w:rPr>
                <w:rFonts w:hint="eastAsia"/>
              </w:rPr>
              <w:t>功能</w:t>
            </w:r>
            <w:r>
              <w:t>负责显示用户数据功能的</w:t>
            </w:r>
            <w:r>
              <w:t>Action</w:t>
            </w:r>
          </w:p>
        </w:tc>
      </w:tr>
      <w:tr w:rsidR="005B78A4" w14:paraId="074F38B8" w14:textId="77777777" w:rsidTr="00F70042">
        <w:tc>
          <w:tcPr>
            <w:tcW w:w="2610" w:type="dxa"/>
          </w:tcPr>
          <w:p w14:paraId="1EEDDD26" w14:textId="6A4EFF0F" w:rsidR="005B78A4" w:rsidRDefault="009C536B" w:rsidP="00F70042">
            <w:pPr>
              <w:pStyle w:val="a3"/>
            </w:pPr>
            <w:r>
              <w:t>UserOpAction.java</w:t>
            </w:r>
          </w:p>
        </w:tc>
        <w:tc>
          <w:tcPr>
            <w:tcW w:w="3240" w:type="dxa"/>
          </w:tcPr>
          <w:p w14:paraId="2649C4B0" w14:textId="5121304E" w:rsidR="005B78A4" w:rsidRPr="00364B4A" w:rsidRDefault="009C536B" w:rsidP="00F70042">
            <w:pPr>
              <w:pStyle w:val="a3"/>
            </w:pPr>
            <w:r w:rsidRPr="00364B4A">
              <w:t>com</w:t>
            </w:r>
            <w:r>
              <w:t>.</w:t>
            </w:r>
            <w:r w:rsidRPr="00364B4A">
              <w:t>innovaee</w:t>
            </w:r>
            <w:r>
              <w:t>.</w:t>
            </w:r>
            <w:r w:rsidRPr="00364B4A">
              <w:t>eorder</w:t>
            </w:r>
            <w:r>
              <w:t>.</w:t>
            </w:r>
            <w:r w:rsidRPr="00364B4A">
              <w:t>web</w:t>
            </w:r>
            <w:r>
              <w:t>.</w:t>
            </w:r>
            <w:r w:rsidRPr="00364B4A">
              <w:t>action</w:t>
            </w:r>
            <w:r>
              <w:t>.user</w:t>
            </w:r>
          </w:p>
        </w:tc>
        <w:tc>
          <w:tcPr>
            <w:tcW w:w="2943" w:type="dxa"/>
          </w:tcPr>
          <w:p w14:paraId="770B4B28" w14:textId="0E8A8CC1" w:rsidR="005B78A4" w:rsidRDefault="009C536B" w:rsidP="005344AF">
            <w:pPr>
              <w:pStyle w:val="a3"/>
            </w:pPr>
            <w:r>
              <w:rPr>
                <w:rFonts w:hint="eastAsia"/>
              </w:rPr>
              <w:t>用户</w:t>
            </w:r>
            <w:r>
              <w:t>管理</w:t>
            </w:r>
            <w:r w:rsidR="002B6D16">
              <w:rPr>
                <w:rFonts w:hint="eastAsia"/>
              </w:rPr>
              <w:t>功能</w:t>
            </w:r>
            <w:r w:rsidR="005344AF">
              <w:rPr>
                <w:rFonts w:hint="eastAsia"/>
              </w:rPr>
              <w:t>负责</w:t>
            </w:r>
            <w:r w:rsidR="005344AF">
              <w:t>用户</w:t>
            </w:r>
            <w:r w:rsidR="005344AF">
              <w:rPr>
                <w:rFonts w:hint="eastAsia"/>
              </w:rPr>
              <w:t>创建</w:t>
            </w:r>
            <w:r w:rsidR="005344AF">
              <w:rPr>
                <w:rFonts w:hint="eastAsia"/>
              </w:rPr>
              <w:t>/</w:t>
            </w:r>
            <w:r w:rsidR="005344AF">
              <w:rPr>
                <w:rFonts w:hint="eastAsia"/>
              </w:rPr>
              <w:t>编辑</w:t>
            </w:r>
            <w:r w:rsidR="005344AF">
              <w:t>功能的</w:t>
            </w:r>
            <w:r w:rsidR="005344AF">
              <w:t>Action</w:t>
            </w:r>
          </w:p>
        </w:tc>
      </w:tr>
      <w:tr w:rsidR="005B78A4" w14:paraId="404565D2" w14:textId="77777777" w:rsidTr="00F70042">
        <w:tc>
          <w:tcPr>
            <w:tcW w:w="2610" w:type="dxa"/>
          </w:tcPr>
          <w:p w14:paraId="026AD888" w14:textId="77777777" w:rsidR="005B78A4" w:rsidRDefault="005B78A4" w:rsidP="00F70042">
            <w:pPr>
              <w:pStyle w:val="a3"/>
            </w:pPr>
            <w:r w:rsidRPr="00A77B3D">
              <w:t>struts.xml</w:t>
            </w:r>
          </w:p>
        </w:tc>
        <w:tc>
          <w:tcPr>
            <w:tcW w:w="3240" w:type="dxa"/>
          </w:tcPr>
          <w:p w14:paraId="580185B0" w14:textId="4492C2A1" w:rsidR="005B78A4" w:rsidRPr="00F63625" w:rsidRDefault="005B78A4" w:rsidP="00F70042">
            <w:pPr>
              <w:pStyle w:val="a3"/>
            </w:pPr>
            <w:r w:rsidRPr="00364B4A">
              <w:t>com</w:t>
            </w:r>
            <w:r>
              <w:t>.</w:t>
            </w:r>
            <w:r w:rsidRPr="00364B4A">
              <w:t>innovaee</w:t>
            </w:r>
            <w:r>
              <w:t>.</w:t>
            </w:r>
            <w:r w:rsidRPr="00364B4A">
              <w:t>eorder</w:t>
            </w:r>
            <w:r>
              <w:t>.</w:t>
            </w:r>
            <w:r w:rsidRPr="00364B4A">
              <w:t>web</w:t>
            </w:r>
            <w:r>
              <w:t>.</w:t>
            </w:r>
            <w:r w:rsidRPr="00364B4A">
              <w:t>action</w:t>
            </w:r>
            <w:r w:rsidR="00A605D5">
              <w:t>.user</w:t>
            </w:r>
          </w:p>
        </w:tc>
        <w:tc>
          <w:tcPr>
            <w:tcW w:w="2943" w:type="dxa"/>
          </w:tcPr>
          <w:p w14:paraId="4D729831" w14:textId="592860C5" w:rsidR="005B78A4" w:rsidRDefault="009C536B" w:rsidP="00F70042">
            <w:pPr>
              <w:pStyle w:val="a3"/>
            </w:pPr>
            <w:r>
              <w:rPr>
                <w:rFonts w:hint="eastAsia"/>
              </w:rPr>
              <w:t>用户管理</w:t>
            </w:r>
            <w:r>
              <w:t>相关功能</w:t>
            </w:r>
            <w:r w:rsidR="005B78A4">
              <w:rPr>
                <w:rFonts w:hint="eastAsia"/>
              </w:rPr>
              <w:t>的</w:t>
            </w:r>
            <w:r w:rsidR="005B78A4">
              <w:rPr>
                <w:rFonts w:hint="eastAsia"/>
              </w:rPr>
              <w:t>Action</w:t>
            </w:r>
            <w:r w:rsidR="005B78A4">
              <w:t>配置文件</w:t>
            </w:r>
          </w:p>
        </w:tc>
      </w:tr>
      <w:tr w:rsidR="005B78A4" w14:paraId="1AF5A1C6" w14:textId="77777777" w:rsidTr="00F70042">
        <w:tc>
          <w:tcPr>
            <w:tcW w:w="2610" w:type="dxa"/>
          </w:tcPr>
          <w:p w14:paraId="415FF0D9" w14:textId="250310C9" w:rsidR="005B78A4" w:rsidRDefault="009C536B" w:rsidP="00F70042">
            <w:pPr>
              <w:pStyle w:val="a3"/>
            </w:pPr>
            <w:r>
              <w:t>user</w:t>
            </w:r>
            <w:r w:rsidR="005B78A4">
              <w:t>.jsp</w:t>
            </w:r>
          </w:p>
        </w:tc>
        <w:tc>
          <w:tcPr>
            <w:tcW w:w="3240" w:type="dxa"/>
          </w:tcPr>
          <w:p w14:paraId="18A77A38" w14:textId="0691D7D9" w:rsidR="005B78A4" w:rsidRPr="005344AF" w:rsidRDefault="005B78A4" w:rsidP="00F70042">
            <w:pPr>
              <w:pStyle w:val="a3"/>
            </w:pPr>
            <w:r w:rsidRPr="00155290">
              <w:t>eorder\src\main\</w:t>
            </w:r>
            <w:r w:rsidR="005344AF">
              <w:t>webapp\pages\user</w:t>
            </w:r>
          </w:p>
        </w:tc>
        <w:tc>
          <w:tcPr>
            <w:tcW w:w="2943" w:type="dxa"/>
          </w:tcPr>
          <w:p w14:paraId="6C087176" w14:textId="2F457A91" w:rsidR="005B78A4" w:rsidRDefault="009C536B" w:rsidP="00F70042">
            <w:pPr>
              <w:pStyle w:val="a3"/>
            </w:pPr>
            <w:r>
              <w:rPr>
                <w:rFonts w:hint="eastAsia"/>
              </w:rPr>
              <w:t>用户</w:t>
            </w:r>
            <w:r>
              <w:t>管理</w:t>
            </w:r>
            <w:r w:rsidR="005B78A4">
              <w:t>页面</w:t>
            </w:r>
          </w:p>
        </w:tc>
      </w:tr>
    </w:tbl>
    <w:p w14:paraId="0C21D437" w14:textId="77777777" w:rsidR="005B78A4" w:rsidRPr="005B78A4" w:rsidRDefault="005B78A4" w:rsidP="005B78A4"/>
    <w:p w14:paraId="1FF09B77" w14:textId="60BAC81E" w:rsidR="00D319A0" w:rsidRDefault="00D319A0" w:rsidP="0073624F">
      <w:pPr>
        <w:pStyle w:val="3"/>
      </w:pPr>
      <w:bookmarkStart w:id="139" w:name="_配置文件"/>
      <w:bookmarkStart w:id="140" w:name="_Toc416640957"/>
      <w:bookmarkEnd w:id="139"/>
      <w:r>
        <w:rPr>
          <w:rFonts w:hint="eastAsia"/>
        </w:rPr>
        <w:t>配置</w:t>
      </w:r>
      <w:r>
        <w:t>文件</w:t>
      </w:r>
      <w:bookmarkEnd w:id="140"/>
    </w:p>
    <w:p w14:paraId="553AEF59" w14:textId="66DFE1C7" w:rsidR="005344AF" w:rsidRPr="005344AF" w:rsidRDefault="005344AF" w:rsidP="005344AF">
      <w:r>
        <w:rPr>
          <w:rFonts w:hint="eastAsia"/>
        </w:rPr>
        <w:t>用户</w:t>
      </w:r>
      <w:r>
        <w:t>创建</w:t>
      </w:r>
      <w:r>
        <w:rPr>
          <w:rFonts w:hint="eastAsia"/>
        </w:rPr>
        <w:t>/</w:t>
      </w:r>
      <w:r>
        <w:rPr>
          <w:rFonts w:hint="eastAsia"/>
        </w:rPr>
        <w:t>编辑</w:t>
      </w:r>
      <w:r>
        <w:t>功能</w:t>
      </w:r>
      <w:r>
        <w:rPr>
          <w:rFonts w:hint="eastAsia"/>
        </w:rPr>
        <w:t>的</w:t>
      </w:r>
      <w:r>
        <w:t>Hibernate</w:t>
      </w:r>
      <w:r>
        <w:t>配置和</w:t>
      </w:r>
      <w:r>
        <w:t>Spring</w:t>
      </w:r>
      <w:r>
        <w:t>配置在</w:t>
      </w:r>
      <w:hyperlink w:anchor="_用户登录" w:history="1">
        <w:r w:rsidRPr="005344AF">
          <w:rPr>
            <w:rStyle w:val="a8"/>
          </w:rPr>
          <w:t>5.1</w:t>
        </w:r>
      </w:hyperlink>
      <w:r w:rsidR="00300BE8">
        <w:rPr>
          <w:rFonts w:hint="eastAsia"/>
        </w:rPr>
        <w:t>用户</w:t>
      </w:r>
      <w:r w:rsidR="00300BE8">
        <w:t>登录章节</w:t>
      </w:r>
      <w:r w:rsidR="00300BE8">
        <w:rPr>
          <w:rFonts w:hint="eastAsia"/>
        </w:rPr>
        <w:t>已经</w:t>
      </w:r>
      <w:r w:rsidR="00300BE8">
        <w:t>介绍过了。</w:t>
      </w:r>
    </w:p>
    <w:p w14:paraId="43225C51" w14:textId="77777777" w:rsidR="005344AF" w:rsidRDefault="005344AF" w:rsidP="005344AF">
      <w:pPr>
        <w:pStyle w:val="a3"/>
        <w:numPr>
          <w:ilvl w:val="0"/>
          <w:numId w:val="9"/>
        </w:numPr>
      </w:pPr>
      <w:r>
        <w:t>struts.xml</w:t>
      </w:r>
    </w:p>
    <w:p w14:paraId="59225B68" w14:textId="77777777" w:rsidR="005344AF" w:rsidRDefault="005344AF" w:rsidP="005344AF">
      <w:pPr>
        <w:pStyle w:val="CodeText"/>
      </w:pPr>
      <w:r>
        <w:t>&lt;struts&gt;</w:t>
      </w:r>
    </w:p>
    <w:p w14:paraId="16197914" w14:textId="77777777" w:rsidR="005344AF" w:rsidRDefault="005344AF" w:rsidP="005344AF">
      <w:pPr>
        <w:pStyle w:val="CodeText"/>
      </w:pPr>
      <w:r>
        <w:t xml:space="preserve">    &lt;package name="com.innovaee.eorder.web.action.admin.user" namespace="/user"</w:t>
      </w:r>
    </w:p>
    <w:p w14:paraId="359ABECE" w14:textId="39DCB688" w:rsidR="005344AF" w:rsidRDefault="005344AF" w:rsidP="005344AF">
      <w:pPr>
        <w:pStyle w:val="CodeText"/>
      </w:pPr>
      <w:r>
        <w:lastRenderedPageBreak/>
        <w:t xml:space="preserve">        extends="struts-base"&gt;</w:t>
      </w:r>
    </w:p>
    <w:p w14:paraId="0C96BDB4" w14:textId="77777777" w:rsidR="005344AF" w:rsidRDefault="005344AF" w:rsidP="005344AF">
      <w:pPr>
        <w:pStyle w:val="CodeText"/>
      </w:pPr>
      <w:r>
        <w:t xml:space="preserve">        &lt;action name="doLoad" class="com.innovaee.eorder.web.action.admin.user.UserAction"</w:t>
      </w:r>
    </w:p>
    <w:p w14:paraId="0DF86634" w14:textId="77777777" w:rsidR="005344AF" w:rsidRDefault="005344AF" w:rsidP="005344AF">
      <w:pPr>
        <w:pStyle w:val="CodeText"/>
      </w:pPr>
      <w:r>
        <w:t xml:space="preserve">            method="doLoad"&gt;</w:t>
      </w:r>
    </w:p>
    <w:p w14:paraId="0D759B21" w14:textId="77777777" w:rsidR="005344AF" w:rsidRDefault="005344AF" w:rsidP="005344AF">
      <w:pPr>
        <w:pStyle w:val="CodeText"/>
      </w:pPr>
      <w:r>
        <w:t xml:space="preserve">            &lt;result name="input"&gt;/pages/admin/user/user.jsp&lt;/result&gt;</w:t>
      </w:r>
    </w:p>
    <w:p w14:paraId="73CD0A57" w14:textId="77777777" w:rsidR="005344AF" w:rsidRDefault="005344AF" w:rsidP="005344AF">
      <w:pPr>
        <w:pStyle w:val="CodeText"/>
      </w:pPr>
      <w:r>
        <w:t xml:space="preserve">            &lt;result&gt;/pages/admin/user/user.jsp&lt;/result&gt;</w:t>
      </w:r>
    </w:p>
    <w:p w14:paraId="1C12A524" w14:textId="77777777" w:rsidR="005344AF" w:rsidRDefault="005344AF" w:rsidP="005344AF">
      <w:pPr>
        <w:pStyle w:val="CodeText"/>
      </w:pPr>
      <w:r>
        <w:t xml:space="preserve">        &lt;/action&gt;</w:t>
      </w:r>
    </w:p>
    <w:p w14:paraId="12562189" w14:textId="77777777" w:rsidR="005344AF" w:rsidRDefault="005344AF" w:rsidP="005344AF">
      <w:pPr>
        <w:pStyle w:val="CodeText"/>
      </w:pPr>
      <w:r>
        <w:t xml:space="preserve">        &lt;action name="doUser" class="com.innovaee.eorder.web.action.admin.user.UserAction"</w:t>
      </w:r>
    </w:p>
    <w:p w14:paraId="0D5134E0" w14:textId="77777777" w:rsidR="005344AF" w:rsidRDefault="005344AF" w:rsidP="005344AF">
      <w:pPr>
        <w:pStyle w:val="CodeText"/>
      </w:pPr>
      <w:r>
        <w:t xml:space="preserve">            method="doUser"&gt;</w:t>
      </w:r>
    </w:p>
    <w:p w14:paraId="7F664060" w14:textId="77777777" w:rsidR="005344AF" w:rsidRDefault="005344AF" w:rsidP="005344AF">
      <w:pPr>
        <w:pStyle w:val="CodeText"/>
      </w:pPr>
      <w:r>
        <w:t xml:space="preserve">            &lt;result name="input"&gt;/pages/admin/user/user.jsp&lt;/result&gt;</w:t>
      </w:r>
    </w:p>
    <w:p w14:paraId="10C09C43" w14:textId="77777777" w:rsidR="005344AF" w:rsidRDefault="005344AF" w:rsidP="005344AF">
      <w:pPr>
        <w:pStyle w:val="CodeText"/>
      </w:pPr>
      <w:r>
        <w:t xml:space="preserve">            &lt;result&gt;/pages/admin/user/user.jsp&lt;/result&gt;</w:t>
      </w:r>
    </w:p>
    <w:p w14:paraId="483773B5" w14:textId="77777777" w:rsidR="005344AF" w:rsidRDefault="005344AF" w:rsidP="005344AF">
      <w:pPr>
        <w:pStyle w:val="CodeText"/>
      </w:pPr>
      <w:r>
        <w:t xml:space="preserve">        &lt;/action&gt;</w:t>
      </w:r>
    </w:p>
    <w:p w14:paraId="125EB788" w14:textId="77777777" w:rsidR="005344AF" w:rsidRDefault="005344AF" w:rsidP="005344AF">
      <w:pPr>
        <w:pStyle w:val="CodeText"/>
      </w:pPr>
      <w:r>
        <w:t xml:space="preserve">        &lt;action name="doEdit" class="com.innovaee.eorder.web.action.admin.user.UserAction"</w:t>
      </w:r>
    </w:p>
    <w:p w14:paraId="56B3888A" w14:textId="77777777" w:rsidR="005344AF" w:rsidRDefault="005344AF" w:rsidP="005344AF">
      <w:pPr>
        <w:pStyle w:val="CodeText"/>
      </w:pPr>
      <w:r>
        <w:t xml:space="preserve">            method="doLoad"&gt;</w:t>
      </w:r>
    </w:p>
    <w:p w14:paraId="4089EF73" w14:textId="77777777" w:rsidR="005344AF" w:rsidRDefault="005344AF" w:rsidP="005344AF">
      <w:pPr>
        <w:pStyle w:val="CodeText"/>
      </w:pPr>
      <w:r>
        <w:t xml:space="preserve">            &lt;result name="input"&gt;/pages/admin/user/user.jsp&lt;/result&gt;</w:t>
      </w:r>
    </w:p>
    <w:p w14:paraId="06B3D60A" w14:textId="77777777" w:rsidR="005344AF" w:rsidRDefault="005344AF" w:rsidP="005344AF">
      <w:pPr>
        <w:pStyle w:val="CodeText"/>
      </w:pPr>
      <w:r>
        <w:t xml:space="preserve">            &lt;result&gt;/pages/admin/user/user.jsp&lt;/result&gt;</w:t>
      </w:r>
    </w:p>
    <w:p w14:paraId="3B7E420B" w14:textId="203E23C0" w:rsidR="005344AF" w:rsidRDefault="005344AF" w:rsidP="005344AF">
      <w:pPr>
        <w:pStyle w:val="CodeText"/>
      </w:pPr>
      <w:r>
        <w:t xml:space="preserve">        &lt;/action&gt;</w:t>
      </w:r>
    </w:p>
    <w:p w14:paraId="75B88466" w14:textId="77777777" w:rsidR="005344AF" w:rsidRDefault="005344AF" w:rsidP="005344AF">
      <w:pPr>
        <w:pStyle w:val="CodeText"/>
      </w:pPr>
      <w:r>
        <w:t xml:space="preserve">        &lt;action name="doRemove" class="com.innovaee.eorder.web.action.admin.user.UserAction"</w:t>
      </w:r>
    </w:p>
    <w:p w14:paraId="42BC262E" w14:textId="77777777" w:rsidR="005344AF" w:rsidRDefault="005344AF" w:rsidP="005344AF">
      <w:pPr>
        <w:pStyle w:val="CodeText"/>
      </w:pPr>
      <w:r>
        <w:t xml:space="preserve">            method="doRemove"&gt;</w:t>
      </w:r>
    </w:p>
    <w:p w14:paraId="4711868E" w14:textId="77777777" w:rsidR="005344AF" w:rsidRDefault="005344AF" w:rsidP="005344AF">
      <w:pPr>
        <w:pStyle w:val="CodeText"/>
      </w:pPr>
      <w:r>
        <w:t xml:space="preserve">            &lt;result name="input"&gt;/pages/admin/user/user.jsp&lt;/result&gt;</w:t>
      </w:r>
    </w:p>
    <w:p w14:paraId="0663D93F" w14:textId="77777777" w:rsidR="005344AF" w:rsidRDefault="005344AF" w:rsidP="005344AF">
      <w:pPr>
        <w:pStyle w:val="CodeText"/>
      </w:pPr>
      <w:r>
        <w:t xml:space="preserve">            &lt;result&gt;/pages/admin/user/user.jsp&lt;/result&gt;</w:t>
      </w:r>
    </w:p>
    <w:p w14:paraId="5BB11222" w14:textId="0AEE4356" w:rsidR="005344AF" w:rsidRDefault="005344AF" w:rsidP="005344AF">
      <w:pPr>
        <w:pStyle w:val="CodeText"/>
      </w:pPr>
      <w:r>
        <w:t xml:space="preserve">        &lt;/action&gt;</w:t>
      </w:r>
    </w:p>
    <w:p w14:paraId="33117B4B" w14:textId="77777777" w:rsidR="005344AF" w:rsidRDefault="005344AF" w:rsidP="005344AF">
      <w:pPr>
        <w:pStyle w:val="CodeText"/>
      </w:pPr>
      <w:r>
        <w:t xml:space="preserve">        &lt;action name="save" class="com.innovaee.eorder.web.action.admin.user.UserOpAction"</w:t>
      </w:r>
    </w:p>
    <w:p w14:paraId="40B3B706" w14:textId="77777777" w:rsidR="005344AF" w:rsidRDefault="005344AF" w:rsidP="005344AF">
      <w:pPr>
        <w:pStyle w:val="CodeText"/>
      </w:pPr>
      <w:r>
        <w:t xml:space="preserve">            method="save"&gt;</w:t>
      </w:r>
    </w:p>
    <w:p w14:paraId="498145A9" w14:textId="77777777" w:rsidR="005344AF" w:rsidRDefault="005344AF" w:rsidP="005344AF">
      <w:pPr>
        <w:pStyle w:val="CodeText"/>
      </w:pPr>
      <w:r>
        <w:t xml:space="preserve">            &lt;result name="input"&gt;/pages/admin/user/user.jsp&lt;/result&gt;</w:t>
      </w:r>
    </w:p>
    <w:p w14:paraId="7F5A2E1F" w14:textId="77777777" w:rsidR="005344AF" w:rsidRDefault="005344AF" w:rsidP="005344AF">
      <w:pPr>
        <w:pStyle w:val="CodeText"/>
      </w:pPr>
      <w:r>
        <w:t xml:space="preserve">            &lt;result&gt;/pages/admin/user/user.jsp&lt;/result&gt;</w:t>
      </w:r>
    </w:p>
    <w:p w14:paraId="41A85146" w14:textId="77777777" w:rsidR="005344AF" w:rsidRDefault="005344AF" w:rsidP="005344AF">
      <w:pPr>
        <w:pStyle w:val="CodeText"/>
      </w:pPr>
      <w:r>
        <w:t xml:space="preserve">        &lt;/action&gt;</w:t>
      </w:r>
    </w:p>
    <w:p w14:paraId="7142C790" w14:textId="77777777" w:rsidR="005344AF" w:rsidRDefault="005344AF" w:rsidP="005344AF">
      <w:pPr>
        <w:pStyle w:val="CodeText"/>
      </w:pPr>
      <w:r>
        <w:t xml:space="preserve">        &lt;action name="update" class="com.innovaee.eorder.web.action.admin.user.UserOpAction"</w:t>
      </w:r>
    </w:p>
    <w:p w14:paraId="29EED70D" w14:textId="77777777" w:rsidR="005344AF" w:rsidRDefault="005344AF" w:rsidP="005344AF">
      <w:pPr>
        <w:pStyle w:val="CodeText"/>
      </w:pPr>
      <w:r>
        <w:t xml:space="preserve">            method="update"&gt;</w:t>
      </w:r>
    </w:p>
    <w:p w14:paraId="4ABCCB63" w14:textId="77777777" w:rsidR="005344AF" w:rsidRDefault="005344AF" w:rsidP="005344AF">
      <w:pPr>
        <w:pStyle w:val="CodeText"/>
      </w:pPr>
      <w:r>
        <w:t xml:space="preserve">            &lt;result name="input"&gt;/pages/admin/user/user.jsp&lt;/result&gt;</w:t>
      </w:r>
    </w:p>
    <w:p w14:paraId="47D3819C" w14:textId="77777777" w:rsidR="005344AF" w:rsidRDefault="005344AF" w:rsidP="005344AF">
      <w:pPr>
        <w:pStyle w:val="CodeText"/>
      </w:pPr>
      <w:r>
        <w:t xml:space="preserve">            &lt;result&gt;/pages/admin/user/user.jsp&lt;/result&gt;</w:t>
      </w:r>
    </w:p>
    <w:p w14:paraId="1820260D" w14:textId="77777777" w:rsidR="005344AF" w:rsidRDefault="005344AF" w:rsidP="005344AF">
      <w:pPr>
        <w:pStyle w:val="CodeText"/>
      </w:pPr>
      <w:r>
        <w:t xml:space="preserve">        &lt;/action&gt;</w:t>
      </w:r>
    </w:p>
    <w:p w14:paraId="237BF885" w14:textId="7199F1C3" w:rsidR="005344AF" w:rsidRDefault="005344AF" w:rsidP="005344AF">
      <w:pPr>
        <w:pStyle w:val="CodeText"/>
      </w:pPr>
      <w:r>
        <w:t xml:space="preserve">    &lt;/package&gt;</w:t>
      </w:r>
    </w:p>
    <w:p w14:paraId="0CEB6E27" w14:textId="65F9D07E" w:rsidR="005344AF" w:rsidRPr="0099324B" w:rsidRDefault="005344AF" w:rsidP="005344AF">
      <w:pPr>
        <w:pStyle w:val="CodeText"/>
        <w:jc w:val="both"/>
        <w:rPr>
          <w:i w:val="0"/>
        </w:rPr>
      </w:pPr>
      <w:r>
        <w:t xml:space="preserve">&lt;/struts&gt;    </w:t>
      </w:r>
    </w:p>
    <w:p w14:paraId="01CFC687" w14:textId="77777777" w:rsidR="005344AF" w:rsidRDefault="005344AF" w:rsidP="005344AF">
      <w:pPr>
        <w:pStyle w:val="CodeText"/>
      </w:pPr>
    </w:p>
    <w:p w14:paraId="3BDB94A1" w14:textId="39AF14B3" w:rsidR="00597668" w:rsidRDefault="00597668" w:rsidP="00597668">
      <w:pPr>
        <w:pStyle w:val="2"/>
      </w:pPr>
      <w:bookmarkStart w:id="141" w:name="_Toc416640958"/>
      <w:r>
        <w:rPr>
          <w:rFonts w:hint="eastAsia"/>
        </w:rPr>
        <w:t>用户</w:t>
      </w:r>
      <w:r>
        <w:t>角色分配</w:t>
      </w:r>
      <w:bookmarkEnd w:id="141"/>
    </w:p>
    <w:p w14:paraId="734CE499" w14:textId="68D08811" w:rsidR="00EB72D7" w:rsidRPr="00EB72D7" w:rsidRDefault="00EB72D7" w:rsidP="00EB72D7">
      <w:r w:rsidRPr="00FD551B">
        <w:rPr>
          <w:rFonts w:hint="eastAsia"/>
        </w:rPr>
        <w:t>拥</w:t>
      </w:r>
      <w:r>
        <w:rPr>
          <w:rFonts w:hint="eastAsia"/>
        </w:rPr>
        <w:t>有权限</w:t>
      </w:r>
      <w:r>
        <w:t>管理模块功能使用权限的</w:t>
      </w:r>
      <w:r>
        <w:rPr>
          <w:rFonts w:hint="eastAsia"/>
        </w:rPr>
        <w:t>系统用户</w:t>
      </w:r>
      <w:r>
        <w:t>，</w:t>
      </w:r>
      <w:r>
        <w:rPr>
          <w:rFonts w:hint="eastAsia"/>
        </w:rPr>
        <w:t>使用</w:t>
      </w:r>
      <w:r>
        <w:t>这个功能为</w:t>
      </w:r>
      <w:r>
        <w:rPr>
          <w:rFonts w:hint="eastAsia"/>
        </w:rPr>
        <w:t>系统</w:t>
      </w:r>
      <w:r>
        <w:t>用户分配相应的角色</w:t>
      </w:r>
      <w:r>
        <w:rPr>
          <w:rFonts w:hint="eastAsia"/>
        </w:rPr>
        <w:t>。</w:t>
      </w:r>
      <w:r>
        <w:t>一个</w:t>
      </w:r>
      <w:r>
        <w:rPr>
          <w:rFonts w:hint="eastAsia"/>
        </w:rPr>
        <w:t>用户</w:t>
      </w:r>
      <w:r>
        <w:t>可以拥有多个角色，默认新建用户获得会员这一角色</w:t>
      </w:r>
      <w:r w:rsidR="00D2207E">
        <w:rPr>
          <w:rFonts w:hint="eastAsia"/>
        </w:rPr>
        <w:t>。</w:t>
      </w:r>
      <w:r w:rsidR="00D2207E">
        <w:t>详细需求说明参见需求规格说明书</w:t>
      </w:r>
      <w:r w:rsidR="00173F03">
        <w:t>UC_008-</w:t>
      </w:r>
      <w:r w:rsidR="00173F03">
        <w:rPr>
          <w:rFonts w:hint="eastAsia"/>
        </w:rPr>
        <w:t>用户管理</w:t>
      </w:r>
      <w:r w:rsidR="00173F03">
        <w:rPr>
          <w:rFonts w:hint="eastAsia"/>
        </w:rPr>
        <w:t>-</w:t>
      </w:r>
      <w:r w:rsidR="00173F03">
        <w:rPr>
          <w:rFonts w:hint="eastAsia"/>
        </w:rPr>
        <w:t>更新用户。</w:t>
      </w:r>
    </w:p>
    <w:p w14:paraId="0CB9D871" w14:textId="15C83DD6" w:rsidR="00597668" w:rsidRDefault="00597668" w:rsidP="00597668">
      <w:pPr>
        <w:pStyle w:val="3"/>
      </w:pPr>
      <w:bookmarkStart w:id="142" w:name="_Toc416640959"/>
      <w:r>
        <w:rPr>
          <w:rFonts w:hint="eastAsia"/>
        </w:rPr>
        <w:lastRenderedPageBreak/>
        <w:t>功能</w:t>
      </w:r>
      <w:r>
        <w:t>IPO</w:t>
      </w:r>
      <w:r>
        <w:t>图</w:t>
      </w:r>
      <w:bookmarkEnd w:id="142"/>
    </w:p>
    <w:p w14:paraId="40B049DD" w14:textId="40414B8C" w:rsidR="00E2778D" w:rsidRPr="00E2778D" w:rsidRDefault="00E2778D" w:rsidP="00E2778D">
      <w:r>
        <w:object w:dxaOrig="7261" w:dyaOrig="3705" w14:anchorId="480699A6">
          <v:shape id="_x0000_i1033" type="#_x0000_t75" style="width:363.8pt;height:185.05pt" o:ole="">
            <v:imagedata r:id="rId88" o:title=""/>
          </v:shape>
          <o:OLEObject Type="Embed" ProgID="Visio.Drawing.15" ShapeID="_x0000_i1033" DrawAspect="Content" ObjectID="_1490794188" r:id="rId89"/>
        </w:object>
      </w:r>
    </w:p>
    <w:p w14:paraId="3DF903A6" w14:textId="150DC708" w:rsidR="00597668" w:rsidRDefault="00597668" w:rsidP="00597668">
      <w:pPr>
        <w:pStyle w:val="3"/>
      </w:pPr>
      <w:bookmarkStart w:id="143" w:name="_Toc416640960"/>
      <w:r>
        <w:rPr>
          <w:rFonts w:hint="eastAsia"/>
        </w:rPr>
        <w:t>时序图</w:t>
      </w:r>
      <w:bookmarkEnd w:id="143"/>
    </w:p>
    <w:p w14:paraId="56BF5097" w14:textId="7C8C84C8" w:rsidR="00234CCF" w:rsidRPr="00234CCF" w:rsidRDefault="008C39E5" w:rsidP="00234CCF">
      <w:r>
        <w:rPr>
          <w:noProof/>
          <w:lang w:bidi="ml-IN"/>
        </w:rPr>
        <w:drawing>
          <wp:inline distT="0" distB="0" distL="0" distR="0" wp14:anchorId="35CEDE66" wp14:editId="00667480">
            <wp:extent cx="5514975" cy="2370455"/>
            <wp:effectExtent l="0" t="0" r="9525" b="0"/>
            <wp:docPr id="312" name="Picture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2015-02-02_175010.png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237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93B92" w14:textId="2D8F3CB0" w:rsidR="00597668" w:rsidRDefault="00597668" w:rsidP="00597668">
      <w:pPr>
        <w:pStyle w:val="3"/>
      </w:pPr>
      <w:bookmarkStart w:id="144" w:name="_Toc416640961"/>
      <w:r>
        <w:rPr>
          <w:rFonts w:hint="eastAsia"/>
        </w:rPr>
        <w:lastRenderedPageBreak/>
        <w:t>类图</w:t>
      </w:r>
      <w:bookmarkEnd w:id="144"/>
    </w:p>
    <w:p w14:paraId="193A64C1" w14:textId="31EE91BC" w:rsidR="008C39E5" w:rsidRPr="008C39E5" w:rsidRDefault="008C39E5" w:rsidP="008C39E5">
      <w:pPr>
        <w:pStyle w:val="a3"/>
        <w:jc w:val="center"/>
      </w:pPr>
      <w:r>
        <w:rPr>
          <w:noProof/>
          <w:lang w:bidi="ml-IN"/>
        </w:rPr>
        <w:drawing>
          <wp:inline distT="0" distB="0" distL="0" distR="0" wp14:anchorId="2859AFFE" wp14:editId="501F4DEC">
            <wp:extent cx="5514975" cy="5013960"/>
            <wp:effectExtent l="0" t="0" r="9525" b="0"/>
            <wp:docPr id="313" name="Picture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" name="2015-02-02_175130.png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501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23002" w14:textId="41D88FD2" w:rsidR="00597668" w:rsidRDefault="00597668" w:rsidP="00597668">
      <w:pPr>
        <w:pStyle w:val="3"/>
      </w:pPr>
      <w:bookmarkStart w:id="145" w:name="_Toc416640962"/>
      <w:r>
        <w:rPr>
          <w:rFonts w:hint="eastAsia"/>
        </w:rPr>
        <w:t>代码</w:t>
      </w:r>
      <w:r>
        <w:t>构成</w:t>
      </w:r>
      <w:bookmarkEnd w:id="145"/>
    </w:p>
    <w:p w14:paraId="4554B58D" w14:textId="6DAB76A8" w:rsidR="00CE74E5" w:rsidRDefault="00CE74E5" w:rsidP="00CE74E5">
      <w:pPr>
        <w:jc w:val="left"/>
      </w:pPr>
      <w:r>
        <w:t>UserOpAction</w:t>
      </w:r>
      <w:r>
        <w:rPr>
          <w:rFonts w:hint="eastAsia"/>
        </w:rPr>
        <w:t>.java</w:t>
      </w:r>
      <w:r>
        <w:rPr>
          <w:rFonts w:hint="eastAsia"/>
        </w:rPr>
        <w:t>代码</w:t>
      </w:r>
      <w:r>
        <w:t>说明在</w:t>
      </w:r>
      <w:hyperlink w:anchor="_代码构成" w:history="1">
        <w:r w:rsidRPr="00CE74E5">
          <w:rPr>
            <w:rStyle w:val="a8"/>
            <w:rFonts w:hint="eastAsia"/>
          </w:rPr>
          <w:t>5.2.4</w:t>
        </w:r>
      </w:hyperlink>
      <w:r>
        <w:rPr>
          <w:rFonts w:hint="eastAsia"/>
        </w:rPr>
        <w:t>描述</w:t>
      </w:r>
    </w:p>
    <w:p w14:paraId="65F3EC96" w14:textId="77777777" w:rsidR="00CE74E5" w:rsidRPr="00CE74E5" w:rsidRDefault="00CE74E5" w:rsidP="00CE74E5">
      <w:pPr>
        <w:jc w:val="left"/>
      </w:pPr>
    </w:p>
    <w:tbl>
      <w:tblPr>
        <w:tblStyle w:val="a4"/>
        <w:tblW w:w="0" w:type="auto"/>
        <w:tblInd w:w="108" w:type="dxa"/>
        <w:tblLayout w:type="fixed"/>
        <w:tblLook w:val="04A0" w:firstRow="1" w:lastRow="0" w:firstColumn="1" w:lastColumn="0" w:noHBand="0" w:noVBand="1"/>
      </w:tblPr>
      <w:tblGrid>
        <w:gridCol w:w="2610"/>
        <w:gridCol w:w="3240"/>
        <w:gridCol w:w="2943"/>
      </w:tblGrid>
      <w:tr w:rsidR="00750D26" w14:paraId="354E121B" w14:textId="77777777" w:rsidTr="00F70042">
        <w:tc>
          <w:tcPr>
            <w:tcW w:w="2610" w:type="dxa"/>
            <w:shd w:val="clear" w:color="auto" w:fill="BFBFBF" w:themeFill="background1" w:themeFillShade="BF"/>
          </w:tcPr>
          <w:p w14:paraId="79E5FF7A" w14:textId="77777777" w:rsidR="00750D26" w:rsidRDefault="00750D26" w:rsidP="00F70042">
            <w:pPr>
              <w:pStyle w:val="a3"/>
            </w:pPr>
            <w:r>
              <w:rPr>
                <w:rFonts w:hint="eastAsia"/>
              </w:rPr>
              <w:t>文件</w:t>
            </w:r>
            <w:r>
              <w:t>名</w:t>
            </w:r>
          </w:p>
        </w:tc>
        <w:tc>
          <w:tcPr>
            <w:tcW w:w="3240" w:type="dxa"/>
            <w:shd w:val="clear" w:color="auto" w:fill="BFBFBF" w:themeFill="background1" w:themeFillShade="BF"/>
          </w:tcPr>
          <w:p w14:paraId="0786F5CB" w14:textId="77777777" w:rsidR="00750D26" w:rsidRDefault="00750D26" w:rsidP="00F70042">
            <w:pPr>
              <w:pStyle w:val="a3"/>
            </w:pPr>
            <w:r>
              <w:rPr>
                <w:rFonts w:hint="eastAsia"/>
              </w:rPr>
              <w:t>包路径</w:t>
            </w:r>
          </w:p>
        </w:tc>
        <w:tc>
          <w:tcPr>
            <w:tcW w:w="2943" w:type="dxa"/>
            <w:shd w:val="clear" w:color="auto" w:fill="BFBFBF" w:themeFill="background1" w:themeFillShade="BF"/>
          </w:tcPr>
          <w:p w14:paraId="5F9013A2" w14:textId="77777777" w:rsidR="00750D26" w:rsidRDefault="00750D26" w:rsidP="00F70042">
            <w:pPr>
              <w:pStyle w:val="a3"/>
            </w:pPr>
            <w:r>
              <w:rPr>
                <w:rFonts w:hint="eastAsia"/>
              </w:rPr>
              <w:t>文件</w:t>
            </w:r>
            <w:r>
              <w:t>说明</w:t>
            </w:r>
          </w:p>
        </w:tc>
      </w:tr>
      <w:tr w:rsidR="00750D26" w14:paraId="0A15BD7F" w14:textId="77777777" w:rsidTr="00F70042">
        <w:tc>
          <w:tcPr>
            <w:tcW w:w="2610" w:type="dxa"/>
          </w:tcPr>
          <w:p w14:paraId="0F197100" w14:textId="42A0F2BD" w:rsidR="00750D26" w:rsidRDefault="00750D26" w:rsidP="00F70042">
            <w:pPr>
              <w:pStyle w:val="a3"/>
            </w:pPr>
            <w:r>
              <w:t>UserRoleService.java</w:t>
            </w:r>
          </w:p>
        </w:tc>
        <w:tc>
          <w:tcPr>
            <w:tcW w:w="3240" w:type="dxa"/>
          </w:tcPr>
          <w:p w14:paraId="5E10C2A6" w14:textId="77777777" w:rsidR="00750D26" w:rsidRPr="00364B4A" w:rsidRDefault="00750D26" w:rsidP="00F70042">
            <w:pPr>
              <w:pStyle w:val="a3"/>
            </w:pPr>
            <w:r>
              <w:t>com.</w:t>
            </w:r>
            <w:r w:rsidRPr="00751FD6">
              <w:t>i</w:t>
            </w:r>
            <w:r>
              <w:t>nnovaee.eorder.</w:t>
            </w:r>
            <w:r w:rsidRPr="00751FD6">
              <w:t>module</w:t>
            </w:r>
            <w:r>
              <w:t>.service</w:t>
            </w:r>
          </w:p>
        </w:tc>
        <w:tc>
          <w:tcPr>
            <w:tcW w:w="2943" w:type="dxa"/>
          </w:tcPr>
          <w:p w14:paraId="4408363E" w14:textId="6255D3D2" w:rsidR="00750D26" w:rsidRDefault="00750D26" w:rsidP="00CE74E5">
            <w:pPr>
              <w:pStyle w:val="a3"/>
            </w:pPr>
            <w:r>
              <w:rPr>
                <w:rFonts w:hint="eastAsia"/>
              </w:rPr>
              <w:t>用户</w:t>
            </w:r>
            <w:r w:rsidR="00CE74E5">
              <w:rPr>
                <w:rFonts w:hint="eastAsia"/>
              </w:rPr>
              <w:t>角色</w:t>
            </w:r>
            <w:r w:rsidR="00CE74E5">
              <w:t>关联关系</w:t>
            </w:r>
            <w:r>
              <w:t>操作相关的服务，比如</w:t>
            </w:r>
            <w:r w:rsidR="00CE74E5">
              <w:rPr>
                <w:rFonts w:hint="eastAsia"/>
              </w:rPr>
              <w:t>用户</w:t>
            </w:r>
            <w:r w:rsidR="00CE74E5">
              <w:t>添加</w:t>
            </w:r>
            <w:r w:rsidR="00CE74E5">
              <w:rPr>
                <w:rFonts w:hint="eastAsia"/>
              </w:rPr>
              <w:t>/</w:t>
            </w:r>
            <w:r w:rsidR="00CE74E5">
              <w:rPr>
                <w:rFonts w:hint="eastAsia"/>
              </w:rPr>
              <w:t>删除</w:t>
            </w:r>
            <w:r w:rsidR="00CE74E5">
              <w:t>角色</w:t>
            </w:r>
          </w:p>
        </w:tc>
      </w:tr>
      <w:tr w:rsidR="00750D26" w14:paraId="2094B8A4" w14:textId="77777777" w:rsidTr="00F70042">
        <w:tc>
          <w:tcPr>
            <w:tcW w:w="2610" w:type="dxa"/>
          </w:tcPr>
          <w:p w14:paraId="7F1363DC" w14:textId="338D051E" w:rsidR="00750D26" w:rsidRDefault="00750D26" w:rsidP="00F70042">
            <w:pPr>
              <w:pStyle w:val="a3"/>
            </w:pPr>
            <w:r>
              <w:t>UserRoleDao.java</w:t>
            </w:r>
          </w:p>
        </w:tc>
        <w:tc>
          <w:tcPr>
            <w:tcW w:w="3240" w:type="dxa"/>
          </w:tcPr>
          <w:p w14:paraId="25EAEE01" w14:textId="63435781" w:rsidR="00750D26" w:rsidRPr="00751FD6" w:rsidRDefault="00750D26" w:rsidP="00F70042">
            <w:pPr>
              <w:pStyle w:val="a3"/>
            </w:pPr>
            <w:r>
              <w:t>com.</w:t>
            </w:r>
            <w:r w:rsidRPr="00751FD6">
              <w:t>i</w:t>
            </w:r>
            <w:r>
              <w:t>nnovaee.eorder.</w:t>
            </w:r>
            <w:r w:rsidRPr="00751FD6">
              <w:t>module</w:t>
            </w:r>
            <w:r w:rsidR="001F2D66">
              <w:t>.dao</w:t>
            </w:r>
          </w:p>
        </w:tc>
        <w:tc>
          <w:tcPr>
            <w:tcW w:w="2943" w:type="dxa"/>
          </w:tcPr>
          <w:p w14:paraId="40B9523D" w14:textId="65721693" w:rsidR="00750D26" w:rsidRDefault="00CE74E5" w:rsidP="00F70042">
            <w:pPr>
              <w:pStyle w:val="a3"/>
            </w:pPr>
            <w:r>
              <w:rPr>
                <w:rFonts w:hint="eastAsia"/>
              </w:rPr>
              <w:t>用户角色</w:t>
            </w:r>
            <w:r>
              <w:t>关联关系数据库访问对象</w:t>
            </w:r>
          </w:p>
        </w:tc>
      </w:tr>
      <w:tr w:rsidR="00750D26" w14:paraId="4777200E" w14:textId="77777777" w:rsidTr="00F70042">
        <w:tc>
          <w:tcPr>
            <w:tcW w:w="2610" w:type="dxa"/>
          </w:tcPr>
          <w:p w14:paraId="047C3430" w14:textId="56C80A7D" w:rsidR="00750D26" w:rsidRDefault="00356E7E" w:rsidP="00F70042">
            <w:pPr>
              <w:pStyle w:val="a3"/>
            </w:pPr>
            <w:r>
              <w:t>UserRole.java</w:t>
            </w:r>
          </w:p>
        </w:tc>
        <w:tc>
          <w:tcPr>
            <w:tcW w:w="3240" w:type="dxa"/>
          </w:tcPr>
          <w:p w14:paraId="2BEAC94A" w14:textId="569C48B0" w:rsidR="00750D26" w:rsidRDefault="00750D26" w:rsidP="00D70385">
            <w:pPr>
              <w:pStyle w:val="a3"/>
            </w:pPr>
            <w:r w:rsidRPr="00364B4A">
              <w:t>com</w:t>
            </w:r>
            <w:r>
              <w:t>.</w:t>
            </w:r>
            <w:r w:rsidRPr="00364B4A">
              <w:t>innovaee</w:t>
            </w:r>
            <w:r>
              <w:t>.</w:t>
            </w:r>
            <w:r w:rsidRPr="00364B4A">
              <w:t>eorder</w:t>
            </w:r>
            <w:r>
              <w:t>.</w:t>
            </w:r>
            <w:r w:rsidR="00D70385">
              <w:t>module.entity</w:t>
            </w:r>
          </w:p>
        </w:tc>
        <w:tc>
          <w:tcPr>
            <w:tcW w:w="2943" w:type="dxa"/>
          </w:tcPr>
          <w:p w14:paraId="6938EA08" w14:textId="0FDCFA8A" w:rsidR="00750D26" w:rsidRDefault="00CE74E5" w:rsidP="00F70042">
            <w:pPr>
              <w:pStyle w:val="a3"/>
            </w:pPr>
            <w:r>
              <w:rPr>
                <w:rFonts w:hint="eastAsia"/>
              </w:rPr>
              <w:t>用户</w:t>
            </w:r>
            <w:r>
              <w:t>角色关联关系实体对象</w:t>
            </w:r>
          </w:p>
        </w:tc>
      </w:tr>
    </w:tbl>
    <w:p w14:paraId="5BFD4627" w14:textId="77777777" w:rsidR="008C39E5" w:rsidRPr="008C39E5" w:rsidRDefault="008C39E5" w:rsidP="008C39E5"/>
    <w:p w14:paraId="2C1255FD" w14:textId="11B84230" w:rsidR="00597668" w:rsidRPr="00597668" w:rsidRDefault="00597668" w:rsidP="00597668">
      <w:pPr>
        <w:pStyle w:val="3"/>
      </w:pPr>
      <w:bookmarkStart w:id="146" w:name="_Toc416640963"/>
      <w:r>
        <w:rPr>
          <w:rFonts w:hint="eastAsia"/>
        </w:rPr>
        <w:lastRenderedPageBreak/>
        <w:t>配置</w:t>
      </w:r>
      <w:r>
        <w:t>文件</w:t>
      </w:r>
      <w:bookmarkEnd w:id="146"/>
    </w:p>
    <w:p w14:paraId="49184E8D" w14:textId="7EB923DB" w:rsidR="009112F4" w:rsidRPr="009112F4" w:rsidRDefault="009112F4" w:rsidP="005344AF">
      <w:pPr>
        <w:pStyle w:val="a3"/>
      </w:pPr>
    </w:p>
    <w:p w14:paraId="287BF34F" w14:textId="77777777" w:rsidR="009E0F4A" w:rsidRDefault="009E0F4A" w:rsidP="009E0F4A">
      <w:pPr>
        <w:pStyle w:val="a3"/>
        <w:numPr>
          <w:ilvl w:val="0"/>
          <w:numId w:val="9"/>
        </w:numPr>
      </w:pPr>
      <w:r>
        <w:t>struts.xml</w:t>
      </w:r>
    </w:p>
    <w:p w14:paraId="3631E0C3" w14:textId="42F5EFCE" w:rsidR="009E0F4A" w:rsidRPr="0099324B" w:rsidRDefault="00595002" w:rsidP="009E0F4A">
      <w:r>
        <w:rPr>
          <w:rFonts w:hint="eastAsia"/>
        </w:rPr>
        <w:t>使用</w:t>
      </w:r>
      <w:hyperlink w:anchor="_配置文件" w:history="1">
        <w:r w:rsidRPr="00595002">
          <w:rPr>
            <w:rStyle w:val="a8"/>
          </w:rPr>
          <w:t>5.2.5</w:t>
        </w:r>
      </w:hyperlink>
      <w:r>
        <w:t>中说明的配置文件，不再重复描述</w:t>
      </w:r>
    </w:p>
    <w:p w14:paraId="106A5747" w14:textId="77777777" w:rsidR="009E0F4A" w:rsidRPr="0099324B" w:rsidRDefault="009E0F4A" w:rsidP="009E0F4A">
      <w:pPr>
        <w:pStyle w:val="CodeText"/>
        <w:jc w:val="both"/>
        <w:rPr>
          <w:i w:val="0"/>
        </w:rPr>
      </w:pPr>
      <w:r>
        <w:t xml:space="preserve">    </w:t>
      </w:r>
    </w:p>
    <w:p w14:paraId="5AA30A05" w14:textId="77777777" w:rsidR="009E0F4A" w:rsidRDefault="009E0F4A" w:rsidP="009E0F4A">
      <w:pPr>
        <w:pStyle w:val="a3"/>
        <w:numPr>
          <w:ilvl w:val="0"/>
          <w:numId w:val="9"/>
        </w:numPr>
      </w:pPr>
      <w:r>
        <w:t>applicationContext-total.xml</w:t>
      </w:r>
    </w:p>
    <w:p w14:paraId="3BC449BE" w14:textId="553A6FBD" w:rsidR="009E0F4A" w:rsidRDefault="00595002" w:rsidP="00595002">
      <w:r>
        <w:rPr>
          <w:rFonts w:hint="eastAsia"/>
        </w:rPr>
        <w:t>使用</w:t>
      </w:r>
      <w:hyperlink w:anchor="_配置文件_1" w:history="1">
        <w:r w:rsidRPr="00595002">
          <w:rPr>
            <w:rStyle w:val="a8"/>
          </w:rPr>
          <w:t>5</w:t>
        </w:r>
        <w:r>
          <w:rPr>
            <w:rStyle w:val="a8"/>
          </w:rPr>
          <w:t>.1</w:t>
        </w:r>
        <w:r w:rsidRPr="00595002">
          <w:rPr>
            <w:rStyle w:val="a8"/>
          </w:rPr>
          <w:t>.5</w:t>
        </w:r>
      </w:hyperlink>
      <w:r>
        <w:t>中说明的配置文件，不再重复描述</w:t>
      </w:r>
    </w:p>
    <w:p w14:paraId="259B13F7" w14:textId="77777777" w:rsidR="009E0F4A" w:rsidRPr="002469C5" w:rsidRDefault="009E0F4A" w:rsidP="009E0F4A">
      <w:pPr>
        <w:pStyle w:val="CodeText"/>
      </w:pPr>
    </w:p>
    <w:p w14:paraId="4959C432" w14:textId="77777777" w:rsidR="009E0F4A" w:rsidRDefault="009E0F4A" w:rsidP="009E0F4A">
      <w:pPr>
        <w:pStyle w:val="a3"/>
        <w:numPr>
          <w:ilvl w:val="0"/>
          <w:numId w:val="9"/>
        </w:numPr>
      </w:pPr>
      <w:r>
        <w:t xml:space="preserve">Hibernate </w:t>
      </w:r>
      <w:r>
        <w:rPr>
          <w:rFonts w:hint="eastAsia"/>
        </w:rPr>
        <w:t>配置</w:t>
      </w:r>
    </w:p>
    <w:p w14:paraId="08EA2850" w14:textId="5CD6B348" w:rsidR="00595002" w:rsidRDefault="00595002" w:rsidP="00595002">
      <w:r>
        <w:rPr>
          <w:rFonts w:hint="eastAsia"/>
        </w:rPr>
        <w:t>详见</w:t>
      </w:r>
      <w:r>
        <w:rPr>
          <w:rFonts w:hint="eastAsia"/>
        </w:rPr>
        <w:t>UserRole.</w:t>
      </w:r>
      <w:proofErr w:type="gramStart"/>
      <w:r>
        <w:rPr>
          <w:rFonts w:hint="eastAsia"/>
        </w:rPr>
        <w:t>java</w:t>
      </w:r>
      <w:r>
        <w:rPr>
          <w:rFonts w:hint="eastAsia"/>
        </w:rPr>
        <w:t>代码</w:t>
      </w:r>
      <w:proofErr w:type="gramEnd"/>
    </w:p>
    <w:p w14:paraId="217D3ED0" w14:textId="77777777" w:rsidR="00595002" w:rsidRPr="00595002" w:rsidRDefault="00595002" w:rsidP="00595002">
      <w:pPr>
        <w:pStyle w:val="CodeText"/>
      </w:pPr>
      <w:r w:rsidRPr="00595002">
        <w:t>@Entity</w:t>
      </w:r>
    </w:p>
    <w:p w14:paraId="5CDF7585" w14:textId="77777777" w:rsidR="00595002" w:rsidRPr="00595002" w:rsidRDefault="00595002" w:rsidP="00595002">
      <w:pPr>
        <w:pStyle w:val="CodeText"/>
      </w:pPr>
      <w:r w:rsidRPr="00595002">
        <w:t>@Table(name = "t_user_role")</w:t>
      </w:r>
    </w:p>
    <w:p w14:paraId="11425AA2" w14:textId="424CF167" w:rsidR="005A5964" w:rsidRDefault="00595002" w:rsidP="00595002">
      <w:pPr>
        <w:pStyle w:val="CodeText"/>
      </w:pPr>
      <w:r w:rsidRPr="00595002">
        <w:t>public class UserRole extends BaseEntity</w:t>
      </w:r>
      <w:r>
        <w:t xml:space="preserve"> {</w:t>
      </w:r>
    </w:p>
    <w:p w14:paraId="07CC43AD" w14:textId="7BC32833" w:rsidR="00595002" w:rsidRDefault="00595002" w:rsidP="00595002">
      <w:pPr>
        <w:pStyle w:val="CodeText"/>
      </w:pPr>
      <w:r>
        <w:t>}</w:t>
      </w:r>
    </w:p>
    <w:p w14:paraId="24A564E6" w14:textId="77777777" w:rsidR="003026EE" w:rsidRDefault="003026EE" w:rsidP="00595002">
      <w:pPr>
        <w:pStyle w:val="CodeText"/>
      </w:pPr>
    </w:p>
    <w:p w14:paraId="781C979B" w14:textId="672CDE71" w:rsidR="003026EE" w:rsidRDefault="003026EE" w:rsidP="003026EE">
      <w:pPr>
        <w:pStyle w:val="3"/>
      </w:pPr>
      <w:bookmarkStart w:id="147" w:name="_Toc416640964"/>
      <w:r>
        <w:rPr>
          <w:rFonts w:hint="eastAsia"/>
        </w:rPr>
        <w:t>数据库</w:t>
      </w:r>
      <w:r>
        <w:t>脚本</w:t>
      </w:r>
      <w:bookmarkEnd w:id="147"/>
    </w:p>
    <w:p w14:paraId="2D9434F6" w14:textId="77777777" w:rsidR="003026EE" w:rsidRPr="003026EE" w:rsidRDefault="003026EE" w:rsidP="003026EE">
      <w:pPr>
        <w:pStyle w:val="CodeText"/>
      </w:pPr>
      <w:r w:rsidRPr="003026EE">
        <w:t>DROP TABLE IF EXISTS `t_user_role`;</w:t>
      </w:r>
    </w:p>
    <w:p w14:paraId="29C089F9" w14:textId="77777777" w:rsidR="003026EE" w:rsidRPr="003026EE" w:rsidRDefault="003026EE" w:rsidP="003026EE">
      <w:pPr>
        <w:pStyle w:val="CodeText"/>
      </w:pPr>
      <w:r w:rsidRPr="003026EE">
        <w:t>CREATE TABLE `t_user_role` (</w:t>
      </w:r>
    </w:p>
    <w:p w14:paraId="5A79EFAB" w14:textId="77777777" w:rsidR="003026EE" w:rsidRPr="003026EE" w:rsidRDefault="003026EE" w:rsidP="003026EE">
      <w:pPr>
        <w:pStyle w:val="CodeText"/>
      </w:pPr>
      <w:r w:rsidRPr="003026EE">
        <w:t xml:space="preserve">  `id` int(32) NOT NULL AUTO_INCREMENT,</w:t>
      </w:r>
    </w:p>
    <w:p w14:paraId="12EC67A3" w14:textId="77777777" w:rsidR="003026EE" w:rsidRPr="003026EE" w:rsidRDefault="003026EE" w:rsidP="003026EE">
      <w:pPr>
        <w:pStyle w:val="CodeText"/>
      </w:pPr>
      <w:r w:rsidRPr="003026EE">
        <w:t xml:space="preserve">  `user_id` int(32) NOT NULL,</w:t>
      </w:r>
    </w:p>
    <w:p w14:paraId="12509D01" w14:textId="77777777" w:rsidR="003026EE" w:rsidRPr="003026EE" w:rsidRDefault="003026EE" w:rsidP="003026EE">
      <w:pPr>
        <w:pStyle w:val="CodeText"/>
      </w:pPr>
      <w:r w:rsidRPr="003026EE">
        <w:t xml:space="preserve">  `role_id` int(32) NOT NULL,</w:t>
      </w:r>
    </w:p>
    <w:p w14:paraId="39A3D919" w14:textId="77777777" w:rsidR="003026EE" w:rsidRPr="003026EE" w:rsidRDefault="003026EE" w:rsidP="003026EE">
      <w:pPr>
        <w:pStyle w:val="CodeText"/>
      </w:pPr>
      <w:r w:rsidRPr="003026EE">
        <w:t xml:space="preserve">  `create_at` datetime DEFAULT NULL,</w:t>
      </w:r>
    </w:p>
    <w:p w14:paraId="5DCC7497" w14:textId="77777777" w:rsidR="003026EE" w:rsidRPr="003026EE" w:rsidRDefault="003026EE" w:rsidP="003026EE">
      <w:pPr>
        <w:pStyle w:val="CodeText"/>
      </w:pPr>
      <w:r w:rsidRPr="003026EE">
        <w:t xml:space="preserve">  `update_at` datetime DEFAULT NULL,</w:t>
      </w:r>
    </w:p>
    <w:p w14:paraId="07A19CE6" w14:textId="77777777" w:rsidR="003026EE" w:rsidRPr="003026EE" w:rsidRDefault="003026EE" w:rsidP="003026EE">
      <w:pPr>
        <w:pStyle w:val="CodeText"/>
      </w:pPr>
      <w:r w:rsidRPr="003026EE">
        <w:t xml:space="preserve">  PRIMARY KEY (`id`),</w:t>
      </w:r>
    </w:p>
    <w:p w14:paraId="5E0CE770" w14:textId="77777777" w:rsidR="003026EE" w:rsidRPr="003026EE" w:rsidRDefault="003026EE" w:rsidP="003026EE">
      <w:pPr>
        <w:pStyle w:val="CodeText"/>
      </w:pPr>
      <w:r w:rsidRPr="003026EE">
        <w:t xml:space="preserve">  KEY `fk_userid` (`user_id`),</w:t>
      </w:r>
    </w:p>
    <w:p w14:paraId="3017A342" w14:textId="77777777" w:rsidR="003026EE" w:rsidRPr="003026EE" w:rsidRDefault="003026EE" w:rsidP="003026EE">
      <w:pPr>
        <w:pStyle w:val="CodeText"/>
      </w:pPr>
      <w:r w:rsidRPr="003026EE">
        <w:t xml:space="preserve">  KEY `fk_roleid` (`role_id`),</w:t>
      </w:r>
    </w:p>
    <w:p w14:paraId="15DEE037" w14:textId="77777777" w:rsidR="003026EE" w:rsidRPr="003026EE" w:rsidRDefault="003026EE" w:rsidP="003026EE">
      <w:pPr>
        <w:pStyle w:val="CodeText"/>
      </w:pPr>
      <w:r w:rsidRPr="003026EE">
        <w:t xml:space="preserve">  CONSTRAINT `fk_roleid` FOREIGN KEY (`role_id`) REFERENCES `t_role` (`id`),</w:t>
      </w:r>
    </w:p>
    <w:p w14:paraId="224C4B2A" w14:textId="77777777" w:rsidR="003026EE" w:rsidRPr="003026EE" w:rsidRDefault="003026EE" w:rsidP="003026EE">
      <w:pPr>
        <w:pStyle w:val="CodeText"/>
      </w:pPr>
      <w:r w:rsidRPr="003026EE">
        <w:t xml:space="preserve">  CONSTRAINT `fk_userid` FOREIGN KEY (`user_id`) REFERENCES `t_user` (`id`)</w:t>
      </w:r>
    </w:p>
    <w:p w14:paraId="7F3C7F0B" w14:textId="63EC520A" w:rsidR="003E68D9" w:rsidRPr="003026EE" w:rsidRDefault="003026EE" w:rsidP="003026EE">
      <w:pPr>
        <w:pStyle w:val="CodeText"/>
      </w:pPr>
      <w:r w:rsidRPr="003026EE">
        <w:t>) ENGINE=InnoDB AUTO_INCREMENT=27 DEFAULT CHARSET=utf8;</w:t>
      </w:r>
    </w:p>
    <w:p w14:paraId="4EE2BEEF" w14:textId="48D934EE" w:rsidR="003E68D9" w:rsidRDefault="003E68D9" w:rsidP="003E68D9">
      <w:pPr>
        <w:pStyle w:val="2"/>
      </w:pPr>
      <w:bookmarkStart w:id="148" w:name="_Toc416640965"/>
      <w:r>
        <w:rPr>
          <w:rFonts w:hint="eastAsia"/>
        </w:rPr>
        <w:t>创建</w:t>
      </w:r>
      <w:r>
        <w:rPr>
          <w:rFonts w:hint="eastAsia"/>
        </w:rPr>
        <w:t>/</w:t>
      </w:r>
      <w:r>
        <w:rPr>
          <w:rFonts w:hint="eastAsia"/>
        </w:rPr>
        <w:t>编辑</w:t>
      </w:r>
      <w:r>
        <w:t>角色</w:t>
      </w:r>
      <w:bookmarkEnd w:id="148"/>
    </w:p>
    <w:p w14:paraId="77352164" w14:textId="2083E46C" w:rsidR="003E68D9" w:rsidRPr="003E68D9" w:rsidRDefault="00BA4418" w:rsidP="00F70042">
      <w:r w:rsidRPr="00FD551B">
        <w:rPr>
          <w:rFonts w:hint="eastAsia"/>
        </w:rPr>
        <w:t>拥</w:t>
      </w:r>
      <w:r>
        <w:rPr>
          <w:rFonts w:hint="eastAsia"/>
        </w:rPr>
        <w:t>有权限</w:t>
      </w:r>
      <w:r>
        <w:t>管理模块功能使用权限的</w:t>
      </w:r>
      <w:r>
        <w:rPr>
          <w:rFonts w:hint="eastAsia"/>
        </w:rPr>
        <w:t>系统用户，</w:t>
      </w:r>
      <w:r>
        <w:t>使用</w:t>
      </w:r>
      <w:r>
        <w:rPr>
          <w:rFonts w:hint="eastAsia"/>
        </w:rPr>
        <w:t>这个</w:t>
      </w:r>
      <w:r>
        <w:t>功能</w:t>
      </w:r>
      <w:r>
        <w:rPr>
          <w:rFonts w:hint="eastAsia"/>
        </w:rPr>
        <w:t>创建</w:t>
      </w:r>
      <w:r>
        <w:t>新的角色和更新现有角色信息</w:t>
      </w:r>
      <w:r>
        <w:rPr>
          <w:rFonts w:hint="eastAsia"/>
        </w:rPr>
        <w:t>。</w:t>
      </w:r>
      <w:r>
        <w:t>一个</w:t>
      </w:r>
      <w:r>
        <w:rPr>
          <w:rFonts w:hint="eastAsia"/>
        </w:rPr>
        <w:t>角色</w:t>
      </w:r>
      <w:r>
        <w:t>代表了一组相关的权限集合</w:t>
      </w:r>
      <w:r>
        <w:rPr>
          <w:rFonts w:hint="eastAsia"/>
        </w:rPr>
        <w:t>。</w:t>
      </w:r>
      <w:r>
        <w:t>详细</w:t>
      </w:r>
      <w:r>
        <w:rPr>
          <w:rFonts w:hint="eastAsia"/>
        </w:rPr>
        <w:t>需求</w:t>
      </w:r>
      <w:r>
        <w:t>说明参见需求规格说明书</w:t>
      </w:r>
      <w:bookmarkStart w:id="149" w:name="_Toc409272572"/>
      <w:r>
        <w:t>-</w:t>
      </w:r>
      <w:r w:rsidRPr="00606011">
        <w:t>UC_0</w:t>
      </w:r>
      <w:r>
        <w:t>09_</w:t>
      </w:r>
      <w:r>
        <w:rPr>
          <w:rFonts w:hint="eastAsia"/>
        </w:rPr>
        <w:t>角色</w:t>
      </w:r>
      <w:r>
        <w:t>管</w:t>
      </w:r>
      <w:r>
        <w:rPr>
          <w:rFonts w:hint="eastAsia"/>
        </w:rPr>
        <w:t>理</w:t>
      </w:r>
      <w:bookmarkEnd w:id="149"/>
      <w:r>
        <w:rPr>
          <w:rFonts w:hint="eastAsia"/>
        </w:rPr>
        <w:t>。</w:t>
      </w:r>
    </w:p>
    <w:p w14:paraId="4B4D4A73" w14:textId="0A7B39C9" w:rsidR="003E68D9" w:rsidRDefault="003E68D9" w:rsidP="003E68D9">
      <w:pPr>
        <w:pStyle w:val="3"/>
      </w:pPr>
      <w:bookmarkStart w:id="150" w:name="_Toc416640966"/>
      <w:r>
        <w:rPr>
          <w:rFonts w:hint="eastAsia"/>
        </w:rPr>
        <w:lastRenderedPageBreak/>
        <w:t>功能</w:t>
      </w:r>
      <w:r>
        <w:t>IPO</w:t>
      </w:r>
      <w:r>
        <w:t>图</w:t>
      </w:r>
      <w:bookmarkEnd w:id="150"/>
    </w:p>
    <w:p w14:paraId="7EDED74D" w14:textId="44E41474" w:rsidR="00F70042" w:rsidRPr="00F70042" w:rsidRDefault="00F70042" w:rsidP="00F70042">
      <w:r>
        <w:object w:dxaOrig="7261" w:dyaOrig="3705" w14:anchorId="5E3C2854">
          <v:shape id="_x0000_i1034" type="#_x0000_t75" style="width:363.8pt;height:185.05pt" o:ole="">
            <v:imagedata r:id="rId92" o:title=""/>
          </v:shape>
          <o:OLEObject Type="Embed" ProgID="Visio.Drawing.15" ShapeID="_x0000_i1034" DrawAspect="Content" ObjectID="_1490794189" r:id="rId93"/>
        </w:object>
      </w:r>
    </w:p>
    <w:p w14:paraId="34649D4D" w14:textId="557EB75A" w:rsidR="003E68D9" w:rsidRDefault="003E68D9" w:rsidP="003E68D9">
      <w:pPr>
        <w:pStyle w:val="3"/>
      </w:pPr>
      <w:bookmarkStart w:id="151" w:name="_Toc416640967"/>
      <w:r>
        <w:rPr>
          <w:rFonts w:hint="eastAsia"/>
        </w:rPr>
        <w:t>时序图</w:t>
      </w:r>
      <w:bookmarkEnd w:id="151"/>
    </w:p>
    <w:p w14:paraId="7CF17C3B" w14:textId="3B2F21A4" w:rsidR="00F70042" w:rsidRPr="00F70042" w:rsidRDefault="004270A4" w:rsidP="00F70042">
      <w:r>
        <w:rPr>
          <w:noProof/>
          <w:lang w:bidi="ml-IN"/>
        </w:rPr>
        <w:drawing>
          <wp:inline distT="0" distB="0" distL="0" distR="0" wp14:anchorId="1A2A6626" wp14:editId="1ED64906">
            <wp:extent cx="5514975" cy="2880995"/>
            <wp:effectExtent l="0" t="0" r="9525" b="0"/>
            <wp:docPr id="309" name="Picture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" name="2015-02-02_202217.png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288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CE0AB" w14:textId="1553EC52" w:rsidR="003E68D9" w:rsidRDefault="003E68D9" w:rsidP="003E68D9">
      <w:pPr>
        <w:pStyle w:val="3"/>
      </w:pPr>
      <w:bookmarkStart w:id="152" w:name="_Toc416640968"/>
      <w:r>
        <w:rPr>
          <w:rFonts w:hint="eastAsia"/>
        </w:rPr>
        <w:lastRenderedPageBreak/>
        <w:t>类图</w:t>
      </w:r>
      <w:bookmarkEnd w:id="152"/>
    </w:p>
    <w:p w14:paraId="1DBC288C" w14:textId="7846D653" w:rsidR="004270A4" w:rsidRPr="004270A4" w:rsidRDefault="006A0FD8" w:rsidP="004270A4">
      <w:r>
        <w:rPr>
          <w:noProof/>
          <w:lang w:bidi="ml-IN"/>
        </w:rPr>
        <w:drawing>
          <wp:inline distT="0" distB="0" distL="0" distR="0" wp14:anchorId="50992DFB" wp14:editId="6AADCE72">
            <wp:extent cx="5514975" cy="5262880"/>
            <wp:effectExtent l="0" t="0" r="9525" b="0"/>
            <wp:docPr id="311" name="Picture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2015-02-02_203539.png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526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DC45B" w14:textId="18E36F16" w:rsidR="003E68D9" w:rsidRDefault="003E68D9" w:rsidP="003E68D9">
      <w:pPr>
        <w:pStyle w:val="3"/>
      </w:pPr>
      <w:bookmarkStart w:id="153" w:name="_Toc416640969"/>
      <w:r>
        <w:rPr>
          <w:rFonts w:hint="eastAsia"/>
        </w:rPr>
        <w:t>代码</w:t>
      </w:r>
      <w:r>
        <w:t>构成</w:t>
      </w:r>
      <w:bookmarkEnd w:id="153"/>
    </w:p>
    <w:tbl>
      <w:tblPr>
        <w:tblStyle w:val="a4"/>
        <w:tblW w:w="0" w:type="auto"/>
        <w:tblInd w:w="108" w:type="dxa"/>
        <w:tblLayout w:type="fixed"/>
        <w:tblLook w:val="04A0" w:firstRow="1" w:lastRow="0" w:firstColumn="1" w:lastColumn="0" w:noHBand="0" w:noVBand="1"/>
      </w:tblPr>
      <w:tblGrid>
        <w:gridCol w:w="2610"/>
        <w:gridCol w:w="3240"/>
        <w:gridCol w:w="2943"/>
      </w:tblGrid>
      <w:tr w:rsidR="003026EE" w14:paraId="17EE098D" w14:textId="77777777" w:rsidTr="000D1BC8">
        <w:tc>
          <w:tcPr>
            <w:tcW w:w="2610" w:type="dxa"/>
            <w:shd w:val="clear" w:color="auto" w:fill="BFBFBF" w:themeFill="background1" w:themeFillShade="BF"/>
          </w:tcPr>
          <w:p w14:paraId="718156F4" w14:textId="77777777" w:rsidR="003026EE" w:rsidRDefault="003026EE" w:rsidP="000D1BC8">
            <w:pPr>
              <w:pStyle w:val="a3"/>
            </w:pPr>
            <w:r>
              <w:rPr>
                <w:rFonts w:hint="eastAsia"/>
              </w:rPr>
              <w:t>文件</w:t>
            </w:r>
            <w:r>
              <w:t>名</w:t>
            </w:r>
          </w:p>
        </w:tc>
        <w:tc>
          <w:tcPr>
            <w:tcW w:w="3240" w:type="dxa"/>
            <w:shd w:val="clear" w:color="auto" w:fill="BFBFBF" w:themeFill="background1" w:themeFillShade="BF"/>
          </w:tcPr>
          <w:p w14:paraId="09F1D238" w14:textId="77777777" w:rsidR="003026EE" w:rsidRDefault="003026EE" w:rsidP="000D1BC8">
            <w:pPr>
              <w:pStyle w:val="a3"/>
            </w:pPr>
            <w:r>
              <w:rPr>
                <w:rFonts w:hint="eastAsia"/>
              </w:rPr>
              <w:t>包路径</w:t>
            </w:r>
          </w:p>
        </w:tc>
        <w:tc>
          <w:tcPr>
            <w:tcW w:w="2943" w:type="dxa"/>
            <w:shd w:val="clear" w:color="auto" w:fill="BFBFBF" w:themeFill="background1" w:themeFillShade="BF"/>
          </w:tcPr>
          <w:p w14:paraId="1D1A6053" w14:textId="77777777" w:rsidR="003026EE" w:rsidRDefault="003026EE" w:rsidP="000D1BC8">
            <w:pPr>
              <w:pStyle w:val="a3"/>
            </w:pPr>
            <w:r>
              <w:rPr>
                <w:rFonts w:hint="eastAsia"/>
              </w:rPr>
              <w:t>文件</w:t>
            </w:r>
            <w:r>
              <w:t>说明</w:t>
            </w:r>
          </w:p>
        </w:tc>
      </w:tr>
      <w:tr w:rsidR="003026EE" w14:paraId="555D824A" w14:textId="77777777" w:rsidTr="000D1BC8">
        <w:tc>
          <w:tcPr>
            <w:tcW w:w="2610" w:type="dxa"/>
          </w:tcPr>
          <w:p w14:paraId="21F11EF2" w14:textId="43351549" w:rsidR="003026EE" w:rsidRDefault="003026EE" w:rsidP="000D1BC8">
            <w:pPr>
              <w:pStyle w:val="a3"/>
            </w:pPr>
            <w:r>
              <w:t>RoleService.java</w:t>
            </w:r>
          </w:p>
        </w:tc>
        <w:tc>
          <w:tcPr>
            <w:tcW w:w="3240" w:type="dxa"/>
          </w:tcPr>
          <w:p w14:paraId="3A3CF0A6" w14:textId="77777777" w:rsidR="003026EE" w:rsidRPr="00364B4A" w:rsidRDefault="003026EE" w:rsidP="000D1BC8">
            <w:pPr>
              <w:pStyle w:val="a3"/>
            </w:pPr>
            <w:r>
              <w:t>com.</w:t>
            </w:r>
            <w:r w:rsidRPr="00751FD6">
              <w:t>i</w:t>
            </w:r>
            <w:r>
              <w:t>nnovaee.eorder.</w:t>
            </w:r>
            <w:r w:rsidRPr="00751FD6">
              <w:t>module</w:t>
            </w:r>
            <w:r>
              <w:t>.service</w:t>
            </w:r>
          </w:p>
        </w:tc>
        <w:tc>
          <w:tcPr>
            <w:tcW w:w="2943" w:type="dxa"/>
          </w:tcPr>
          <w:p w14:paraId="4EE8D5C3" w14:textId="647378C0" w:rsidR="003026EE" w:rsidRDefault="00A2618A" w:rsidP="002B6D16">
            <w:pPr>
              <w:pStyle w:val="a3"/>
            </w:pPr>
            <w:r>
              <w:rPr>
                <w:rFonts w:hint="eastAsia"/>
              </w:rPr>
              <w:t>提供角色</w:t>
            </w:r>
            <w:r>
              <w:t>管理</w:t>
            </w:r>
            <w:r w:rsidR="003026EE">
              <w:t>操作相关的服务，比如</w:t>
            </w:r>
            <w:r w:rsidR="002B6D16">
              <w:rPr>
                <w:rFonts w:hint="eastAsia"/>
              </w:rPr>
              <w:t>角色</w:t>
            </w:r>
            <w:r w:rsidR="003026EE">
              <w:rPr>
                <w:rFonts w:hint="eastAsia"/>
              </w:rPr>
              <w:t>创建</w:t>
            </w:r>
            <w:r w:rsidR="003026EE">
              <w:t>和编辑等</w:t>
            </w:r>
          </w:p>
        </w:tc>
      </w:tr>
      <w:tr w:rsidR="003026EE" w14:paraId="146ECEB6" w14:textId="77777777" w:rsidTr="000D1BC8">
        <w:tc>
          <w:tcPr>
            <w:tcW w:w="2610" w:type="dxa"/>
          </w:tcPr>
          <w:p w14:paraId="7F5C32A9" w14:textId="19E105FF" w:rsidR="003026EE" w:rsidRDefault="003026EE" w:rsidP="000D1BC8">
            <w:pPr>
              <w:pStyle w:val="a3"/>
            </w:pPr>
            <w:r>
              <w:t>RoleDao.java</w:t>
            </w:r>
          </w:p>
        </w:tc>
        <w:tc>
          <w:tcPr>
            <w:tcW w:w="3240" w:type="dxa"/>
          </w:tcPr>
          <w:p w14:paraId="0F107F2C" w14:textId="77777777" w:rsidR="003026EE" w:rsidRPr="00751FD6" w:rsidRDefault="003026EE" w:rsidP="000D1BC8">
            <w:pPr>
              <w:pStyle w:val="a3"/>
            </w:pPr>
            <w:r>
              <w:t>com.</w:t>
            </w:r>
            <w:r w:rsidRPr="00751FD6">
              <w:t>i</w:t>
            </w:r>
            <w:r>
              <w:t>nnovaee.eorder.</w:t>
            </w:r>
            <w:r w:rsidRPr="00751FD6">
              <w:t>module</w:t>
            </w:r>
            <w:r>
              <w:t>.service.dao</w:t>
            </w:r>
          </w:p>
        </w:tc>
        <w:tc>
          <w:tcPr>
            <w:tcW w:w="2943" w:type="dxa"/>
          </w:tcPr>
          <w:p w14:paraId="06EB858B" w14:textId="501CEAFF" w:rsidR="003026EE" w:rsidRDefault="002B6D16" w:rsidP="000D1BC8">
            <w:pPr>
              <w:pStyle w:val="a3"/>
            </w:pPr>
            <w:r>
              <w:rPr>
                <w:rFonts w:hint="eastAsia"/>
              </w:rPr>
              <w:t>角色</w:t>
            </w:r>
            <w:r w:rsidR="003026EE">
              <w:t>对象实体数据库访问类</w:t>
            </w:r>
          </w:p>
        </w:tc>
      </w:tr>
      <w:tr w:rsidR="003026EE" w14:paraId="4FAC5F81" w14:textId="77777777" w:rsidTr="000D1BC8">
        <w:tc>
          <w:tcPr>
            <w:tcW w:w="2610" w:type="dxa"/>
          </w:tcPr>
          <w:p w14:paraId="79FCCBD8" w14:textId="37EC61BE" w:rsidR="003026EE" w:rsidRDefault="003026EE" w:rsidP="000D1BC8">
            <w:pPr>
              <w:pStyle w:val="a3"/>
            </w:pPr>
            <w:r>
              <w:t>RoleAction.java</w:t>
            </w:r>
          </w:p>
        </w:tc>
        <w:tc>
          <w:tcPr>
            <w:tcW w:w="3240" w:type="dxa"/>
          </w:tcPr>
          <w:p w14:paraId="7225125B" w14:textId="77777777" w:rsidR="003026EE" w:rsidRDefault="003026EE" w:rsidP="000D1BC8">
            <w:pPr>
              <w:pStyle w:val="a3"/>
            </w:pPr>
            <w:r w:rsidRPr="00364B4A">
              <w:t>com</w:t>
            </w:r>
            <w:r>
              <w:t>.</w:t>
            </w:r>
            <w:r w:rsidRPr="00364B4A">
              <w:t>innovaee</w:t>
            </w:r>
            <w:r>
              <w:t>.</w:t>
            </w:r>
            <w:r w:rsidRPr="00364B4A">
              <w:t>eorder</w:t>
            </w:r>
            <w:r>
              <w:t>.</w:t>
            </w:r>
            <w:r w:rsidRPr="00364B4A">
              <w:t>web</w:t>
            </w:r>
            <w:r>
              <w:t>.</w:t>
            </w:r>
            <w:r w:rsidRPr="00364B4A">
              <w:t>action</w:t>
            </w:r>
            <w:r>
              <w:t>.user</w:t>
            </w:r>
          </w:p>
        </w:tc>
        <w:tc>
          <w:tcPr>
            <w:tcW w:w="2943" w:type="dxa"/>
          </w:tcPr>
          <w:p w14:paraId="133E14B0" w14:textId="2C9E3E19" w:rsidR="003026EE" w:rsidRDefault="002B6D16" w:rsidP="000D1BC8">
            <w:pPr>
              <w:pStyle w:val="a3"/>
            </w:pPr>
            <w:r>
              <w:rPr>
                <w:rFonts w:hint="eastAsia"/>
              </w:rPr>
              <w:t>角色</w:t>
            </w:r>
            <w:r w:rsidR="003026EE">
              <w:t>管理</w:t>
            </w:r>
            <w:r>
              <w:rPr>
                <w:rFonts w:hint="eastAsia"/>
              </w:rPr>
              <w:t>功能</w:t>
            </w:r>
            <w:r>
              <w:t>负责显示</w:t>
            </w:r>
            <w:r>
              <w:rPr>
                <w:rFonts w:hint="eastAsia"/>
              </w:rPr>
              <w:t>角色</w:t>
            </w:r>
            <w:r w:rsidR="003026EE">
              <w:t>数据功能的</w:t>
            </w:r>
            <w:r w:rsidR="003026EE">
              <w:t>Action</w:t>
            </w:r>
          </w:p>
        </w:tc>
      </w:tr>
      <w:tr w:rsidR="003026EE" w14:paraId="614E2E16" w14:textId="77777777" w:rsidTr="000D1BC8">
        <w:tc>
          <w:tcPr>
            <w:tcW w:w="2610" w:type="dxa"/>
          </w:tcPr>
          <w:p w14:paraId="22D8C137" w14:textId="6704DDC8" w:rsidR="003026EE" w:rsidRDefault="003026EE" w:rsidP="000D1BC8">
            <w:pPr>
              <w:pStyle w:val="a3"/>
            </w:pPr>
            <w:r>
              <w:t>RoleOpAction.java</w:t>
            </w:r>
          </w:p>
        </w:tc>
        <w:tc>
          <w:tcPr>
            <w:tcW w:w="3240" w:type="dxa"/>
          </w:tcPr>
          <w:p w14:paraId="70791D4A" w14:textId="77777777" w:rsidR="003026EE" w:rsidRPr="00364B4A" w:rsidRDefault="003026EE" w:rsidP="000D1BC8">
            <w:pPr>
              <w:pStyle w:val="a3"/>
            </w:pPr>
            <w:r w:rsidRPr="00364B4A">
              <w:t>com</w:t>
            </w:r>
            <w:r>
              <w:t>.</w:t>
            </w:r>
            <w:r w:rsidRPr="00364B4A">
              <w:t>innovaee</w:t>
            </w:r>
            <w:r>
              <w:t>.</w:t>
            </w:r>
            <w:r w:rsidRPr="00364B4A">
              <w:t>eorder</w:t>
            </w:r>
            <w:r>
              <w:t>.</w:t>
            </w:r>
            <w:r w:rsidRPr="00364B4A">
              <w:t>web</w:t>
            </w:r>
            <w:r>
              <w:t>.</w:t>
            </w:r>
            <w:r w:rsidRPr="00364B4A">
              <w:t>action</w:t>
            </w:r>
            <w:r>
              <w:t>.user</w:t>
            </w:r>
          </w:p>
        </w:tc>
        <w:tc>
          <w:tcPr>
            <w:tcW w:w="2943" w:type="dxa"/>
          </w:tcPr>
          <w:p w14:paraId="71659691" w14:textId="01709C14" w:rsidR="003026EE" w:rsidRDefault="002B6D16" w:rsidP="000D1BC8">
            <w:pPr>
              <w:pStyle w:val="a3"/>
            </w:pPr>
            <w:r>
              <w:rPr>
                <w:rFonts w:hint="eastAsia"/>
              </w:rPr>
              <w:t>角色</w:t>
            </w:r>
            <w:r w:rsidR="003026EE">
              <w:t>管理</w:t>
            </w:r>
            <w:r>
              <w:rPr>
                <w:rFonts w:hint="eastAsia"/>
              </w:rPr>
              <w:t>功能</w:t>
            </w:r>
            <w:r w:rsidR="003026EE">
              <w:rPr>
                <w:rFonts w:hint="eastAsia"/>
              </w:rPr>
              <w:t>负责</w:t>
            </w:r>
            <w:r w:rsidR="003026EE">
              <w:t>用户</w:t>
            </w:r>
            <w:r w:rsidR="003026EE">
              <w:rPr>
                <w:rFonts w:hint="eastAsia"/>
              </w:rPr>
              <w:t>创建</w:t>
            </w:r>
            <w:r w:rsidR="003026EE">
              <w:rPr>
                <w:rFonts w:hint="eastAsia"/>
              </w:rPr>
              <w:t>/</w:t>
            </w:r>
            <w:r w:rsidR="003026EE">
              <w:rPr>
                <w:rFonts w:hint="eastAsia"/>
              </w:rPr>
              <w:t>编辑</w:t>
            </w:r>
            <w:r w:rsidR="003026EE">
              <w:t>功能的</w:t>
            </w:r>
            <w:r w:rsidR="003026EE">
              <w:t>Action</w:t>
            </w:r>
          </w:p>
        </w:tc>
      </w:tr>
      <w:tr w:rsidR="003026EE" w14:paraId="77867074" w14:textId="77777777" w:rsidTr="000D1BC8">
        <w:tc>
          <w:tcPr>
            <w:tcW w:w="2610" w:type="dxa"/>
          </w:tcPr>
          <w:p w14:paraId="0F4AF41C" w14:textId="77777777" w:rsidR="003026EE" w:rsidRDefault="003026EE" w:rsidP="000D1BC8">
            <w:pPr>
              <w:pStyle w:val="a3"/>
            </w:pPr>
            <w:r w:rsidRPr="00A77B3D">
              <w:lastRenderedPageBreak/>
              <w:t>struts.xml</w:t>
            </w:r>
          </w:p>
        </w:tc>
        <w:tc>
          <w:tcPr>
            <w:tcW w:w="3240" w:type="dxa"/>
          </w:tcPr>
          <w:p w14:paraId="4983A226" w14:textId="42FEE14B" w:rsidR="003026EE" w:rsidRPr="003026EE" w:rsidRDefault="003026EE" w:rsidP="000D1BC8">
            <w:pPr>
              <w:pStyle w:val="a3"/>
            </w:pPr>
            <w:r w:rsidRPr="00364B4A">
              <w:t>com</w:t>
            </w:r>
            <w:r>
              <w:t>.</w:t>
            </w:r>
            <w:r w:rsidRPr="00364B4A">
              <w:t>innovaee</w:t>
            </w:r>
            <w:r>
              <w:t>.</w:t>
            </w:r>
            <w:r w:rsidRPr="00364B4A">
              <w:t>eorder</w:t>
            </w:r>
            <w:r>
              <w:t>.</w:t>
            </w:r>
            <w:r w:rsidRPr="00364B4A">
              <w:t>web</w:t>
            </w:r>
            <w:r>
              <w:t>.</w:t>
            </w:r>
            <w:r w:rsidRPr="00364B4A">
              <w:t>action</w:t>
            </w:r>
            <w:r>
              <w:t>.role</w:t>
            </w:r>
          </w:p>
        </w:tc>
        <w:tc>
          <w:tcPr>
            <w:tcW w:w="2943" w:type="dxa"/>
          </w:tcPr>
          <w:p w14:paraId="59F06CB0" w14:textId="129AE061" w:rsidR="003026EE" w:rsidRDefault="00D22F8B" w:rsidP="000D1BC8">
            <w:pPr>
              <w:pStyle w:val="a3"/>
            </w:pPr>
            <w:r>
              <w:rPr>
                <w:rFonts w:hint="eastAsia"/>
              </w:rPr>
              <w:t>角色</w:t>
            </w:r>
            <w:r w:rsidR="003026EE">
              <w:rPr>
                <w:rFonts w:hint="eastAsia"/>
              </w:rPr>
              <w:t>管理</w:t>
            </w:r>
            <w:r w:rsidR="003026EE">
              <w:t>相关功能</w:t>
            </w:r>
            <w:r w:rsidR="003026EE">
              <w:rPr>
                <w:rFonts w:hint="eastAsia"/>
              </w:rPr>
              <w:t>的</w:t>
            </w:r>
            <w:r w:rsidR="003026EE">
              <w:rPr>
                <w:rFonts w:hint="eastAsia"/>
              </w:rPr>
              <w:t>Action</w:t>
            </w:r>
            <w:r w:rsidR="003026EE">
              <w:t>配置文件</w:t>
            </w:r>
          </w:p>
        </w:tc>
      </w:tr>
      <w:tr w:rsidR="003026EE" w14:paraId="2A8B15BA" w14:textId="77777777" w:rsidTr="000D1BC8">
        <w:tc>
          <w:tcPr>
            <w:tcW w:w="2610" w:type="dxa"/>
          </w:tcPr>
          <w:p w14:paraId="7B950E25" w14:textId="6B21207A" w:rsidR="003026EE" w:rsidRDefault="00962DCA" w:rsidP="000D1BC8">
            <w:pPr>
              <w:pStyle w:val="a3"/>
            </w:pPr>
            <w:r>
              <w:t>role</w:t>
            </w:r>
            <w:r w:rsidR="003026EE">
              <w:t>.jsp</w:t>
            </w:r>
          </w:p>
        </w:tc>
        <w:tc>
          <w:tcPr>
            <w:tcW w:w="3240" w:type="dxa"/>
          </w:tcPr>
          <w:p w14:paraId="204C92F6" w14:textId="6C7FCF73" w:rsidR="003026EE" w:rsidRPr="005344AF" w:rsidRDefault="003026EE" w:rsidP="000D1BC8">
            <w:pPr>
              <w:pStyle w:val="a3"/>
            </w:pPr>
            <w:r w:rsidRPr="00155290">
              <w:t>eorder\src\main\</w:t>
            </w:r>
            <w:r>
              <w:t>webapp\pages\role</w:t>
            </w:r>
          </w:p>
        </w:tc>
        <w:tc>
          <w:tcPr>
            <w:tcW w:w="2943" w:type="dxa"/>
          </w:tcPr>
          <w:p w14:paraId="34AEA209" w14:textId="735EEB51" w:rsidR="003026EE" w:rsidRDefault="00F815E1" w:rsidP="000D1BC8">
            <w:pPr>
              <w:pStyle w:val="a3"/>
            </w:pPr>
            <w:r>
              <w:rPr>
                <w:rFonts w:hint="eastAsia"/>
              </w:rPr>
              <w:t>角色</w:t>
            </w:r>
            <w:r w:rsidR="003026EE">
              <w:t>管理页面</w:t>
            </w:r>
          </w:p>
        </w:tc>
      </w:tr>
    </w:tbl>
    <w:p w14:paraId="28D5D36B" w14:textId="77777777" w:rsidR="006A0FD8" w:rsidRPr="006A0FD8" w:rsidRDefault="006A0FD8" w:rsidP="006A0FD8"/>
    <w:p w14:paraId="68295803" w14:textId="600B8100" w:rsidR="003E68D9" w:rsidRDefault="003E68D9" w:rsidP="003E68D9">
      <w:pPr>
        <w:pStyle w:val="3"/>
      </w:pPr>
      <w:bookmarkStart w:id="154" w:name="_配置文件_2"/>
      <w:bookmarkStart w:id="155" w:name="_Toc416640970"/>
      <w:bookmarkEnd w:id="154"/>
      <w:r>
        <w:rPr>
          <w:rFonts w:hint="eastAsia"/>
        </w:rPr>
        <w:t>配置</w:t>
      </w:r>
      <w:r>
        <w:t>文件</w:t>
      </w:r>
      <w:bookmarkEnd w:id="155"/>
    </w:p>
    <w:p w14:paraId="57A5EB08" w14:textId="77777777" w:rsidR="003D6362" w:rsidRDefault="003D6362" w:rsidP="003D6362">
      <w:pPr>
        <w:pStyle w:val="a3"/>
        <w:numPr>
          <w:ilvl w:val="0"/>
          <w:numId w:val="9"/>
        </w:numPr>
      </w:pPr>
      <w:r>
        <w:t>struts.xml</w:t>
      </w:r>
    </w:p>
    <w:p w14:paraId="14EE3680" w14:textId="77777777" w:rsidR="003D6362" w:rsidRDefault="003D6362" w:rsidP="003D6362">
      <w:pPr>
        <w:pStyle w:val="CodeText"/>
      </w:pPr>
      <w:r>
        <w:t>&lt;struts&gt;</w:t>
      </w:r>
    </w:p>
    <w:p w14:paraId="11AD93AF" w14:textId="77777777" w:rsidR="003D6362" w:rsidRDefault="003D6362" w:rsidP="003D6362">
      <w:pPr>
        <w:pStyle w:val="CodeText"/>
      </w:pPr>
      <w:r>
        <w:t xml:space="preserve">    &lt;package name="com.innovaee.eorder.web.action.admin.role" namespace="/role"</w:t>
      </w:r>
    </w:p>
    <w:p w14:paraId="4B07697B" w14:textId="77777777" w:rsidR="003D6362" w:rsidRDefault="003D6362" w:rsidP="003D6362">
      <w:pPr>
        <w:pStyle w:val="CodeText"/>
      </w:pPr>
      <w:r>
        <w:t xml:space="preserve">        extends="struts-base"&gt;</w:t>
      </w:r>
    </w:p>
    <w:p w14:paraId="76666368" w14:textId="77777777" w:rsidR="003D6362" w:rsidRDefault="003D6362" w:rsidP="003D6362">
      <w:pPr>
        <w:pStyle w:val="CodeText"/>
      </w:pPr>
      <w:r>
        <w:t xml:space="preserve">        &lt;action name="doRole" class="com.innovaee.eorder.web.action.admin.role.RoleAction"</w:t>
      </w:r>
    </w:p>
    <w:p w14:paraId="510070CF" w14:textId="77777777" w:rsidR="003D6362" w:rsidRDefault="003D6362" w:rsidP="003D6362">
      <w:pPr>
        <w:pStyle w:val="CodeText"/>
      </w:pPr>
      <w:r>
        <w:t xml:space="preserve">            method="doRole"&gt;</w:t>
      </w:r>
    </w:p>
    <w:p w14:paraId="18F4A1EC" w14:textId="77777777" w:rsidR="003D6362" w:rsidRDefault="003D6362" w:rsidP="003D6362">
      <w:pPr>
        <w:pStyle w:val="CodeText"/>
      </w:pPr>
      <w:r>
        <w:t xml:space="preserve">            &lt;result name="success"&gt;/pages/admin/role/role.jsp&lt;/result&gt;</w:t>
      </w:r>
    </w:p>
    <w:p w14:paraId="7BF4A3B6" w14:textId="77777777" w:rsidR="003D6362" w:rsidRDefault="003D6362" w:rsidP="003D6362">
      <w:pPr>
        <w:pStyle w:val="CodeText"/>
      </w:pPr>
      <w:r>
        <w:t xml:space="preserve">        &lt;/action&gt;</w:t>
      </w:r>
    </w:p>
    <w:p w14:paraId="73397A2B" w14:textId="77777777" w:rsidR="003D6362" w:rsidRDefault="003D6362" w:rsidP="003D6362">
      <w:pPr>
        <w:pStyle w:val="CodeText"/>
      </w:pPr>
      <w:r>
        <w:t xml:space="preserve">        &lt;action name="doEdit" class="com.innovaee.eorder.web.action.admin.role.RoleAction"</w:t>
      </w:r>
    </w:p>
    <w:p w14:paraId="7F10C9F7" w14:textId="77777777" w:rsidR="003D6362" w:rsidRDefault="003D6362" w:rsidP="003D6362">
      <w:pPr>
        <w:pStyle w:val="CodeText"/>
      </w:pPr>
      <w:r>
        <w:t xml:space="preserve">            method="load"&gt;</w:t>
      </w:r>
    </w:p>
    <w:p w14:paraId="4220FCCB" w14:textId="77777777" w:rsidR="003D6362" w:rsidRDefault="003D6362" w:rsidP="003D6362">
      <w:pPr>
        <w:pStyle w:val="CodeText"/>
      </w:pPr>
      <w:r>
        <w:t xml:space="preserve">            &lt;result name="input"&gt;/pages/admin/role/role.jsp&lt;/result&gt;</w:t>
      </w:r>
    </w:p>
    <w:p w14:paraId="068EDF87" w14:textId="77777777" w:rsidR="003D6362" w:rsidRDefault="003D6362" w:rsidP="003D6362">
      <w:pPr>
        <w:pStyle w:val="CodeText"/>
      </w:pPr>
      <w:r>
        <w:t xml:space="preserve">            &lt;result&gt;/pages/admin/role/role.jsp&lt;/result&gt;</w:t>
      </w:r>
    </w:p>
    <w:p w14:paraId="3221E11C" w14:textId="77777777" w:rsidR="003D6362" w:rsidRDefault="003D6362" w:rsidP="003D6362">
      <w:pPr>
        <w:pStyle w:val="CodeText"/>
      </w:pPr>
      <w:r>
        <w:t xml:space="preserve">        &lt;/action&gt;</w:t>
      </w:r>
    </w:p>
    <w:p w14:paraId="58C5C94F" w14:textId="77777777" w:rsidR="003D6362" w:rsidRDefault="003D6362" w:rsidP="003D6362">
      <w:pPr>
        <w:pStyle w:val="CodeText"/>
      </w:pPr>
      <w:r>
        <w:t xml:space="preserve">        &lt;action name="save" class="com.innovaee.eorder.web.action.admin.role.RoleOpAction"</w:t>
      </w:r>
    </w:p>
    <w:p w14:paraId="36C8C93F" w14:textId="77777777" w:rsidR="003D6362" w:rsidRDefault="003D6362" w:rsidP="003D6362">
      <w:pPr>
        <w:pStyle w:val="CodeText"/>
      </w:pPr>
      <w:r>
        <w:t xml:space="preserve">            method="save"&gt;</w:t>
      </w:r>
    </w:p>
    <w:p w14:paraId="4FDD3ECB" w14:textId="77777777" w:rsidR="003D6362" w:rsidRDefault="003D6362" w:rsidP="003D6362">
      <w:pPr>
        <w:pStyle w:val="CodeText"/>
      </w:pPr>
      <w:r>
        <w:t xml:space="preserve">            &lt;result name="input"&gt;/pages/admin/role/role.jsp&lt;/result&gt;</w:t>
      </w:r>
    </w:p>
    <w:p w14:paraId="75BEC178" w14:textId="77777777" w:rsidR="003D6362" w:rsidRDefault="003D6362" w:rsidP="003D6362">
      <w:pPr>
        <w:pStyle w:val="CodeText"/>
      </w:pPr>
      <w:r>
        <w:t xml:space="preserve">            &lt;result&gt;/pages/admin/role/role.jsp&lt;/result&gt;</w:t>
      </w:r>
    </w:p>
    <w:p w14:paraId="3210FCA0" w14:textId="77777777" w:rsidR="003D6362" w:rsidRDefault="003D6362" w:rsidP="003D6362">
      <w:pPr>
        <w:pStyle w:val="CodeText"/>
      </w:pPr>
      <w:r>
        <w:t xml:space="preserve">        &lt;/action&gt;</w:t>
      </w:r>
    </w:p>
    <w:p w14:paraId="50B84C7B" w14:textId="77777777" w:rsidR="003D6362" w:rsidRDefault="003D6362" w:rsidP="003D6362">
      <w:pPr>
        <w:pStyle w:val="CodeText"/>
      </w:pPr>
      <w:r>
        <w:t xml:space="preserve">        &lt;action name="update" class="com.innovaee.eorder.web.action.admin.role.RoleOpAction"</w:t>
      </w:r>
    </w:p>
    <w:p w14:paraId="495AFA07" w14:textId="77777777" w:rsidR="003D6362" w:rsidRDefault="003D6362" w:rsidP="003D6362">
      <w:pPr>
        <w:pStyle w:val="CodeText"/>
      </w:pPr>
      <w:r>
        <w:t xml:space="preserve">            method="update"&gt;</w:t>
      </w:r>
    </w:p>
    <w:p w14:paraId="4236B53C" w14:textId="77777777" w:rsidR="003D6362" w:rsidRDefault="003D6362" w:rsidP="003D6362">
      <w:pPr>
        <w:pStyle w:val="CodeText"/>
      </w:pPr>
      <w:r>
        <w:t xml:space="preserve">            &lt;result name="input"&gt;/pages/admin/role/role.jsp&lt;/result&gt;</w:t>
      </w:r>
    </w:p>
    <w:p w14:paraId="47D39EB4" w14:textId="77777777" w:rsidR="003D6362" w:rsidRDefault="003D6362" w:rsidP="003D6362">
      <w:pPr>
        <w:pStyle w:val="CodeText"/>
      </w:pPr>
      <w:r>
        <w:t xml:space="preserve">            &lt;result&gt;/pages/admin/role/role.jsp&lt;/result&gt;</w:t>
      </w:r>
    </w:p>
    <w:p w14:paraId="1C7C4C6A" w14:textId="77777777" w:rsidR="003D6362" w:rsidRDefault="003D6362" w:rsidP="003D6362">
      <w:pPr>
        <w:pStyle w:val="CodeText"/>
      </w:pPr>
      <w:r>
        <w:t xml:space="preserve">        &lt;/action&gt;</w:t>
      </w:r>
    </w:p>
    <w:p w14:paraId="678C3CFF" w14:textId="77777777" w:rsidR="003D6362" w:rsidRDefault="003D6362" w:rsidP="003D6362">
      <w:pPr>
        <w:pStyle w:val="CodeText"/>
      </w:pPr>
      <w:r>
        <w:t xml:space="preserve">        &lt;action name="remove" class="com.innovaee.eorder.web.action.admin.role.RoleAction"</w:t>
      </w:r>
    </w:p>
    <w:p w14:paraId="0A0CEF36" w14:textId="77777777" w:rsidR="003D6362" w:rsidRDefault="003D6362" w:rsidP="003D6362">
      <w:pPr>
        <w:pStyle w:val="CodeText"/>
      </w:pPr>
      <w:r>
        <w:t xml:space="preserve">            method="remove"&gt;</w:t>
      </w:r>
    </w:p>
    <w:p w14:paraId="2D41A5AA" w14:textId="77777777" w:rsidR="003D6362" w:rsidRDefault="003D6362" w:rsidP="003D6362">
      <w:pPr>
        <w:pStyle w:val="CodeText"/>
      </w:pPr>
      <w:r>
        <w:t xml:space="preserve">            &lt;result name="input"&gt;/pages/admin/role/role.jsp&lt;/result&gt;</w:t>
      </w:r>
    </w:p>
    <w:p w14:paraId="4A7D2354" w14:textId="77777777" w:rsidR="003D6362" w:rsidRDefault="003D6362" w:rsidP="003D6362">
      <w:pPr>
        <w:pStyle w:val="CodeText"/>
      </w:pPr>
      <w:r>
        <w:t xml:space="preserve">            &lt;result&gt;/pages/admin/role/role.jsp&lt;/result&gt;</w:t>
      </w:r>
    </w:p>
    <w:p w14:paraId="3DC12CAD" w14:textId="77777777" w:rsidR="003D6362" w:rsidRDefault="003D6362" w:rsidP="003D6362">
      <w:pPr>
        <w:pStyle w:val="CodeText"/>
      </w:pPr>
      <w:r>
        <w:t xml:space="preserve">        &lt;/action&gt;</w:t>
      </w:r>
    </w:p>
    <w:p w14:paraId="25F70090" w14:textId="600808B0" w:rsidR="003D6362" w:rsidRDefault="001773E8" w:rsidP="001773E8">
      <w:pPr>
        <w:pStyle w:val="CodeText"/>
      </w:pPr>
      <w:r>
        <w:t xml:space="preserve">    &lt;/package&gt;</w:t>
      </w:r>
    </w:p>
    <w:p w14:paraId="16721F2C" w14:textId="0FDD56C7" w:rsidR="003D6362" w:rsidRPr="0099324B" w:rsidRDefault="003D6362" w:rsidP="003D6362">
      <w:pPr>
        <w:pStyle w:val="CodeText"/>
        <w:jc w:val="both"/>
        <w:rPr>
          <w:i w:val="0"/>
        </w:rPr>
      </w:pPr>
      <w:r>
        <w:t xml:space="preserve">&lt;/struts&gt;    </w:t>
      </w:r>
    </w:p>
    <w:p w14:paraId="33229A00" w14:textId="77777777" w:rsidR="003D6362" w:rsidRDefault="003D6362" w:rsidP="003D6362">
      <w:pPr>
        <w:pStyle w:val="a3"/>
        <w:numPr>
          <w:ilvl w:val="0"/>
          <w:numId w:val="9"/>
        </w:numPr>
      </w:pPr>
      <w:r>
        <w:t>applicationContext-total.xml</w:t>
      </w:r>
    </w:p>
    <w:p w14:paraId="517AC29F" w14:textId="21846248" w:rsidR="003D6362" w:rsidRDefault="007A248F" w:rsidP="003D6362">
      <w:pPr>
        <w:pStyle w:val="CodeText"/>
      </w:pPr>
      <w:r w:rsidRPr="007A248F">
        <w:t xml:space="preserve">    &lt;bean id="roleDao" class="com.innovaee.eorder.module.dao.RoleDao" parent="baseDao" /&gt;</w:t>
      </w:r>
    </w:p>
    <w:p w14:paraId="29AA7854" w14:textId="77777777" w:rsidR="007A248F" w:rsidRDefault="007A248F" w:rsidP="007A248F">
      <w:pPr>
        <w:pStyle w:val="CodeText"/>
      </w:pPr>
      <w:r>
        <w:t xml:space="preserve">    &lt;bean id="roleService" class="com.innovaee.eorder.module.service.RoleService"</w:t>
      </w:r>
    </w:p>
    <w:p w14:paraId="44507322" w14:textId="0BD6F507" w:rsidR="003D6362" w:rsidRDefault="007A248F" w:rsidP="007A248F">
      <w:pPr>
        <w:pStyle w:val="CodeText"/>
      </w:pPr>
      <w:r>
        <w:t xml:space="preserve">        parent="baseService" /&gt;</w:t>
      </w:r>
    </w:p>
    <w:p w14:paraId="108F8096" w14:textId="42E5CFFB" w:rsidR="003D6362" w:rsidRDefault="003D6362" w:rsidP="007A248F">
      <w:pPr>
        <w:pStyle w:val="CodeText"/>
      </w:pPr>
      <w:r>
        <w:tab/>
      </w:r>
    </w:p>
    <w:p w14:paraId="6C44A952" w14:textId="77777777" w:rsidR="003D6362" w:rsidRPr="002469C5" w:rsidRDefault="003D6362" w:rsidP="003D6362">
      <w:pPr>
        <w:pStyle w:val="CodeText"/>
      </w:pPr>
    </w:p>
    <w:p w14:paraId="21209CC9" w14:textId="77777777" w:rsidR="003D6362" w:rsidRDefault="003D6362" w:rsidP="003D6362">
      <w:pPr>
        <w:pStyle w:val="a3"/>
        <w:numPr>
          <w:ilvl w:val="0"/>
          <w:numId w:val="9"/>
        </w:numPr>
      </w:pPr>
      <w:r>
        <w:t xml:space="preserve">Hibernate </w:t>
      </w:r>
      <w:r>
        <w:rPr>
          <w:rFonts w:hint="eastAsia"/>
        </w:rPr>
        <w:t>配置</w:t>
      </w:r>
    </w:p>
    <w:p w14:paraId="4A2C3445" w14:textId="4004BA8E" w:rsidR="00DE2971" w:rsidRDefault="00DE2971" w:rsidP="00DE2971">
      <w:r>
        <w:rPr>
          <w:rFonts w:hint="eastAsia"/>
        </w:rPr>
        <w:t>详细</w:t>
      </w:r>
      <w:r>
        <w:t>配置见</w:t>
      </w:r>
      <w:r>
        <w:t>Role.</w:t>
      </w:r>
      <w:proofErr w:type="gramStart"/>
      <w:r>
        <w:t>java</w:t>
      </w:r>
      <w:proofErr w:type="gramEnd"/>
    </w:p>
    <w:p w14:paraId="58F0ECD4" w14:textId="77777777" w:rsidR="00DE2971" w:rsidRDefault="00DE2971" w:rsidP="00DE2971">
      <w:pPr>
        <w:pStyle w:val="CodeText"/>
      </w:pPr>
      <w:r>
        <w:t>@Entity</w:t>
      </w:r>
    </w:p>
    <w:p w14:paraId="2DBA7502" w14:textId="77777777" w:rsidR="00DE2971" w:rsidRDefault="00DE2971" w:rsidP="00DE2971">
      <w:pPr>
        <w:pStyle w:val="CodeText"/>
      </w:pPr>
      <w:r>
        <w:t>@Table(name = "t_role")</w:t>
      </w:r>
    </w:p>
    <w:p w14:paraId="65278818" w14:textId="77777777" w:rsidR="00DE2971" w:rsidRDefault="00DE2971" w:rsidP="00DE2971">
      <w:pPr>
        <w:pStyle w:val="CodeText"/>
      </w:pPr>
      <w:r>
        <w:t>public class Role extends BaseEntity {</w:t>
      </w:r>
    </w:p>
    <w:p w14:paraId="389CEDAA" w14:textId="77777777" w:rsidR="00DE2971" w:rsidRDefault="00DE2971" w:rsidP="00DE2971">
      <w:pPr>
        <w:pStyle w:val="CodeText"/>
      </w:pPr>
    </w:p>
    <w:p w14:paraId="5A1E05B0" w14:textId="775670A4" w:rsidR="007A248F" w:rsidRPr="00D22F8B" w:rsidRDefault="00DE2971" w:rsidP="00DE2971">
      <w:pPr>
        <w:pStyle w:val="CodeText"/>
      </w:pPr>
      <w:r>
        <w:t>}</w:t>
      </w:r>
    </w:p>
    <w:p w14:paraId="74468840" w14:textId="1F8EF908" w:rsidR="002B6D16" w:rsidRDefault="002B6D16" w:rsidP="002B6D16">
      <w:pPr>
        <w:pStyle w:val="3"/>
      </w:pPr>
      <w:bookmarkStart w:id="156" w:name="_Toc416640971"/>
      <w:r>
        <w:rPr>
          <w:rFonts w:hint="eastAsia"/>
        </w:rPr>
        <w:lastRenderedPageBreak/>
        <w:t>数据库</w:t>
      </w:r>
      <w:r>
        <w:t>脚本</w:t>
      </w:r>
      <w:bookmarkEnd w:id="156"/>
    </w:p>
    <w:p w14:paraId="0FBB0C0F" w14:textId="77777777" w:rsidR="00865E21" w:rsidRDefault="00865E21" w:rsidP="00865E21">
      <w:pPr>
        <w:pStyle w:val="CodeText"/>
      </w:pPr>
      <w:r>
        <w:t>DROP TABLE IF EXISTS `t_role`;</w:t>
      </w:r>
    </w:p>
    <w:p w14:paraId="15CA4B68" w14:textId="77777777" w:rsidR="00865E21" w:rsidRDefault="00865E21" w:rsidP="00865E21">
      <w:pPr>
        <w:pStyle w:val="CodeText"/>
      </w:pPr>
      <w:r>
        <w:t>CREATE TABLE `t_role` (</w:t>
      </w:r>
    </w:p>
    <w:p w14:paraId="0CBB91DA" w14:textId="77777777" w:rsidR="00865E21" w:rsidRDefault="00865E21" w:rsidP="00865E21">
      <w:pPr>
        <w:pStyle w:val="CodeText"/>
      </w:pPr>
      <w:r>
        <w:t xml:space="preserve">  `id` int(32) NOT NULL AUTO_INCREMENT,</w:t>
      </w:r>
    </w:p>
    <w:p w14:paraId="12D70D19" w14:textId="77777777" w:rsidR="00865E21" w:rsidRDefault="00865E21" w:rsidP="00865E21">
      <w:pPr>
        <w:pStyle w:val="CodeText"/>
      </w:pPr>
      <w:r>
        <w:t xml:space="preserve">  `role_name` varchar(128) COLLATE utf8_bin DEFAULT NULL,</w:t>
      </w:r>
    </w:p>
    <w:p w14:paraId="5F1E34B3" w14:textId="77777777" w:rsidR="00865E21" w:rsidRDefault="00865E21" w:rsidP="00865E21">
      <w:pPr>
        <w:pStyle w:val="CodeText"/>
      </w:pPr>
      <w:r>
        <w:t xml:space="preserve">  `role_desc` varchar(128) COLLATE utf8_bin DEFAULT NULL,</w:t>
      </w:r>
    </w:p>
    <w:p w14:paraId="24D88ED8" w14:textId="77777777" w:rsidR="00865E21" w:rsidRDefault="00865E21" w:rsidP="00865E21">
      <w:pPr>
        <w:pStyle w:val="CodeText"/>
      </w:pPr>
      <w:r>
        <w:t xml:space="preserve">  `role_status` tinyint(1) DEFAULT '1',</w:t>
      </w:r>
    </w:p>
    <w:p w14:paraId="22ECC9D0" w14:textId="77777777" w:rsidR="00865E21" w:rsidRDefault="00865E21" w:rsidP="00865E21">
      <w:pPr>
        <w:pStyle w:val="CodeText"/>
      </w:pPr>
      <w:r>
        <w:t xml:space="preserve">  `create_at` datetime DEFAULT NULL,</w:t>
      </w:r>
    </w:p>
    <w:p w14:paraId="71070621" w14:textId="77777777" w:rsidR="00865E21" w:rsidRDefault="00865E21" w:rsidP="00865E21">
      <w:pPr>
        <w:pStyle w:val="CodeText"/>
      </w:pPr>
      <w:r>
        <w:t xml:space="preserve">  `update_at` datetime DEFAULT NULL,</w:t>
      </w:r>
    </w:p>
    <w:p w14:paraId="35830A76" w14:textId="77777777" w:rsidR="00865E21" w:rsidRDefault="00865E21" w:rsidP="00865E21">
      <w:pPr>
        <w:pStyle w:val="CodeText"/>
      </w:pPr>
      <w:r>
        <w:t xml:space="preserve">  PRIMARY KEY (`id`)</w:t>
      </w:r>
    </w:p>
    <w:p w14:paraId="1075A830" w14:textId="7F352F0C" w:rsidR="00865E21" w:rsidRDefault="00865E21" w:rsidP="00865E21">
      <w:pPr>
        <w:pStyle w:val="CodeText"/>
      </w:pPr>
      <w:r>
        <w:t>) ENGINE=InnoDB AUTO_INCREMENT=28 DEFAULT CHARSET=utf8 COLLATE=utf8_bin;</w:t>
      </w:r>
    </w:p>
    <w:p w14:paraId="01519562" w14:textId="77777777" w:rsidR="002671E7" w:rsidRDefault="002671E7" w:rsidP="00865E21">
      <w:pPr>
        <w:pStyle w:val="CodeText"/>
      </w:pPr>
    </w:p>
    <w:p w14:paraId="791C47E5" w14:textId="77777777" w:rsidR="002671E7" w:rsidRDefault="002671E7" w:rsidP="00865E21">
      <w:pPr>
        <w:pStyle w:val="CodeText"/>
      </w:pPr>
    </w:p>
    <w:p w14:paraId="4CFF0A43" w14:textId="1B343A7A" w:rsidR="002671E7" w:rsidRDefault="002671E7" w:rsidP="002671E7">
      <w:pPr>
        <w:pStyle w:val="2"/>
      </w:pPr>
      <w:bookmarkStart w:id="157" w:name="_Toc416640972"/>
      <w:r>
        <w:rPr>
          <w:rFonts w:hint="eastAsia"/>
        </w:rPr>
        <w:t>创建</w:t>
      </w:r>
      <w:r>
        <w:rPr>
          <w:rFonts w:hint="eastAsia"/>
        </w:rPr>
        <w:t>/</w:t>
      </w:r>
      <w:r>
        <w:rPr>
          <w:rFonts w:hint="eastAsia"/>
        </w:rPr>
        <w:t>编辑权限</w:t>
      </w:r>
      <w:bookmarkEnd w:id="157"/>
    </w:p>
    <w:p w14:paraId="0B9797CA" w14:textId="51A6D787" w:rsidR="003C1656" w:rsidRPr="00182542" w:rsidRDefault="00182542" w:rsidP="003C1656">
      <w:r w:rsidRPr="00FD551B">
        <w:rPr>
          <w:rFonts w:hint="eastAsia"/>
        </w:rPr>
        <w:t>拥</w:t>
      </w:r>
      <w:r>
        <w:rPr>
          <w:rFonts w:hint="eastAsia"/>
        </w:rPr>
        <w:t>有权限</w:t>
      </w:r>
      <w:r>
        <w:t>管理模块功能使用权限的</w:t>
      </w:r>
      <w:r>
        <w:rPr>
          <w:rFonts w:hint="eastAsia"/>
        </w:rPr>
        <w:t>系统用户，使用</w:t>
      </w:r>
      <w:r>
        <w:t>这个功能</w:t>
      </w:r>
      <w:r>
        <w:rPr>
          <w:rFonts w:hint="eastAsia"/>
        </w:rPr>
        <w:t>创建</w:t>
      </w:r>
      <w:r>
        <w:t>权限</w:t>
      </w:r>
      <w:r>
        <w:rPr>
          <w:rFonts w:hint="eastAsia"/>
        </w:rPr>
        <w:t>和对</w:t>
      </w:r>
      <w:r>
        <w:t>系统鲜有权限</w:t>
      </w:r>
      <w:r>
        <w:rPr>
          <w:rFonts w:hint="eastAsia"/>
        </w:rPr>
        <w:t>信息</w:t>
      </w:r>
      <w:r>
        <w:t>进行更新</w:t>
      </w:r>
      <w:r>
        <w:rPr>
          <w:rFonts w:hint="eastAsia"/>
        </w:rPr>
        <w:t>。</w:t>
      </w:r>
      <w:r>
        <w:t>详细需求说明参见需求</w:t>
      </w:r>
      <w:r>
        <w:rPr>
          <w:rFonts w:hint="eastAsia"/>
        </w:rPr>
        <w:t>规格</w:t>
      </w:r>
      <w:r>
        <w:t>说明书</w:t>
      </w:r>
      <w:r>
        <w:rPr>
          <w:rFonts w:hint="eastAsia"/>
        </w:rPr>
        <w:t>-</w:t>
      </w:r>
      <w:r w:rsidRPr="00182542">
        <w:rPr>
          <w:rFonts w:hint="eastAsia"/>
        </w:rPr>
        <w:t>UC_012_</w:t>
      </w:r>
      <w:r w:rsidRPr="00182542">
        <w:rPr>
          <w:rFonts w:hint="eastAsia"/>
        </w:rPr>
        <w:t>权限管理</w:t>
      </w:r>
      <w:r>
        <w:rPr>
          <w:rFonts w:hint="eastAsia"/>
        </w:rPr>
        <w:t>。</w:t>
      </w:r>
    </w:p>
    <w:p w14:paraId="3D837854" w14:textId="4DA7E7FD" w:rsidR="002671E7" w:rsidRDefault="00E83504" w:rsidP="00182542">
      <w:pPr>
        <w:pStyle w:val="3"/>
      </w:pPr>
      <w:bookmarkStart w:id="158" w:name="_Toc416640973"/>
      <w:r>
        <w:rPr>
          <w:rFonts w:hint="eastAsia"/>
        </w:rPr>
        <w:t>功能</w:t>
      </w:r>
      <w:r>
        <w:t>IPO</w:t>
      </w:r>
      <w:r>
        <w:t>图</w:t>
      </w:r>
      <w:bookmarkEnd w:id="158"/>
    </w:p>
    <w:p w14:paraId="08A74A43" w14:textId="4C56B588" w:rsidR="003C1656" w:rsidRPr="003C1656" w:rsidRDefault="008F63C4" w:rsidP="003C1656">
      <w:r>
        <w:object w:dxaOrig="7261" w:dyaOrig="3705" w14:anchorId="70216619">
          <v:shape id="_x0000_i1035" type="#_x0000_t75" style="width:363.8pt;height:185.05pt" o:ole="">
            <v:imagedata r:id="rId96" o:title=""/>
          </v:shape>
          <o:OLEObject Type="Embed" ProgID="Visio.Drawing.15" ShapeID="_x0000_i1035" DrawAspect="Content" ObjectID="_1490794190" r:id="rId97"/>
        </w:object>
      </w:r>
    </w:p>
    <w:p w14:paraId="57E58765" w14:textId="4875E150" w:rsidR="00E83504" w:rsidRDefault="00E83504" w:rsidP="00182542">
      <w:pPr>
        <w:pStyle w:val="3"/>
      </w:pPr>
      <w:bookmarkStart w:id="159" w:name="_Toc416640974"/>
      <w:r>
        <w:rPr>
          <w:rFonts w:hint="eastAsia"/>
        </w:rPr>
        <w:lastRenderedPageBreak/>
        <w:t>时序图</w:t>
      </w:r>
      <w:bookmarkEnd w:id="159"/>
    </w:p>
    <w:p w14:paraId="357F0457" w14:textId="2ED8396E" w:rsidR="008F63C4" w:rsidRPr="008F63C4" w:rsidRDefault="005D2202" w:rsidP="008F63C4">
      <w:r>
        <w:rPr>
          <w:noProof/>
          <w:lang w:bidi="ml-IN"/>
        </w:rPr>
        <w:drawing>
          <wp:inline distT="0" distB="0" distL="0" distR="0" wp14:anchorId="38200615" wp14:editId="2D609AE4">
            <wp:extent cx="5514975" cy="2487295"/>
            <wp:effectExtent l="0" t="0" r="9525" b="8255"/>
            <wp:docPr id="314" name="Picture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2015-02-02_220902.png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248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18F2E" w14:textId="6CEEBEBC" w:rsidR="00E83504" w:rsidRDefault="00E83504" w:rsidP="00182542">
      <w:pPr>
        <w:pStyle w:val="3"/>
      </w:pPr>
      <w:bookmarkStart w:id="160" w:name="_Toc416640975"/>
      <w:r>
        <w:rPr>
          <w:rFonts w:hint="eastAsia"/>
        </w:rPr>
        <w:t>类图</w:t>
      </w:r>
      <w:bookmarkEnd w:id="160"/>
    </w:p>
    <w:p w14:paraId="6E22E98D" w14:textId="1DD71559" w:rsidR="005D2202" w:rsidRDefault="005D2202" w:rsidP="005D2202">
      <w:r>
        <w:rPr>
          <w:noProof/>
          <w:lang w:bidi="ml-IN"/>
        </w:rPr>
        <w:drawing>
          <wp:inline distT="0" distB="0" distL="0" distR="0" wp14:anchorId="5F5AB153" wp14:editId="5E1C3BCC">
            <wp:extent cx="5514975" cy="4344035"/>
            <wp:effectExtent l="0" t="0" r="9525" b="0"/>
            <wp:docPr id="315" name="Picture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" name="2015-02-02_221457.png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434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F9919" w14:textId="77777777" w:rsidR="002C4404" w:rsidRPr="005D2202" w:rsidRDefault="002C4404" w:rsidP="005D2202"/>
    <w:p w14:paraId="1E182936" w14:textId="178448CE" w:rsidR="00E83504" w:rsidRDefault="00E83504" w:rsidP="00182542">
      <w:pPr>
        <w:pStyle w:val="3"/>
      </w:pPr>
      <w:bookmarkStart w:id="161" w:name="_Toc416640976"/>
      <w:r>
        <w:rPr>
          <w:rFonts w:hint="eastAsia"/>
        </w:rPr>
        <w:lastRenderedPageBreak/>
        <w:t>代码</w:t>
      </w:r>
      <w:r>
        <w:t>构成</w:t>
      </w:r>
      <w:bookmarkEnd w:id="161"/>
    </w:p>
    <w:tbl>
      <w:tblPr>
        <w:tblStyle w:val="a4"/>
        <w:tblW w:w="0" w:type="auto"/>
        <w:tblInd w:w="108" w:type="dxa"/>
        <w:tblLayout w:type="fixed"/>
        <w:tblLook w:val="04A0" w:firstRow="1" w:lastRow="0" w:firstColumn="1" w:lastColumn="0" w:noHBand="0" w:noVBand="1"/>
      </w:tblPr>
      <w:tblGrid>
        <w:gridCol w:w="2610"/>
        <w:gridCol w:w="3240"/>
        <w:gridCol w:w="2943"/>
      </w:tblGrid>
      <w:tr w:rsidR="002C4404" w14:paraId="145C1E98" w14:textId="77777777" w:rsidTr="000D1BC8">
        <w:tc>
          <w:tcPr>
            <w:tcW w:w="2610" w:type="dxa"/>
            <w:shd w:val="clear" w:color="auto" w:fill="BFBFBF" w:themeFill="background1" w:themeFillShade="BF"/>
          </w:tcPr>
          <w:p w14:paraId="140C28F3" w14:textId="77777777" w:rsidR="002C4404" w:rsidRDefault="002C4404" w:rsidP="000D1BC8">
            <w:pPr>
              <w:pStyle w:val="a3"/>
            </w:pPr>
            <w:r>
              <w:rPr>
                <w:rFonts w:hint="eastAsia"/>
              </w:rPr>
              <w:t>文件</w:t>
            </w:r>
            <w:r>
              <w:t>名</w:t>
            </w:r>
          </w:p>
        </w:tc>
        <w:tc>
          <w:tcPr>
            <w:tcW w:w="3240" w:type="dxa"/>
            <w:shd w:val="clear" w:color="auto" w:fill="BFBFBF" w:themeFill="background1" w:themeFillShade="BF"/>
          </w:tcPr>
          <w:p w14:paraId="318B9C3E" w14:textId="77777777" w:rsidR="002C4404" w:rsidRDefault="002C4404" w:rsidP="000D1BC8">
            <w:pPr>
              <w:pStyle w:val="a3"/>
            </w:pPr>
            <w:r>
              <w:rPr>
                <w:rFonts w:hint="eastAsia"/>
              </w:rPr>
              <w:t>包路径</w:t>
            </w:r>
          </w:p>
        </w:tc>
        <w:tc>
          <w:tcPr>
            <w:tcW w:w="2943" w:type="dxa"/>
            <w:shd w:val="clear" w:color="auto" w:fill="BFBFBF" w:themeFill="background1" w:themeFillShade="BF"/>
          </w:tcPr>
          <w:p w14:paraId="53F5B636" w14:textId="77777777" w:rsidR="002C4404" w:rsidRDefault="002C4404" w:rsidP="000D1BC8">
            <w:pPr>
              <w:pStyle w:val="a3"/>
            </w:pPr>
            <w:r>
              <w:rPr>
                <w:rFonts w:hint="eastAsia"/>
              </w:rPr>
              <w:t>文件</w:t>
            </w:r>
            <w:r>
              <w:t>说明</w:t>
            </w:r>
          </w:p>
        </w:tc>
      </w:tr>
      <w:tr w:rsidR="002C4404" w14:paraId="25BEF0C2" w14:textId="77777777" w:rsidTr="000D1BC8">
        <w:tc>
          <w:tcPr>
            <w:tcW w:w="2610" w:type="dxa"/>
          </w:tcPr>
          <w:p w14:paraId="2D0E730E" w14:textId="4EE85F6D" w:rsidR="002C4404" w:rsidRDefault="004C1C11" w:rsidP="000D1BC8">
            <w:pPr>
              <w:pStyle w:val="a3"/>
            </w:pPr>
            <w:r>
              <w:t>Function</w:t>
            </w:r>
            <w:r w:rsidR="002C4404">
              <w:t>Service.java</w:t>
            </w:r>
          </w:p>
        </w:tc>
        <w:tc>
          <w:tcPr>
            <w:tcW w:w="3240" w:type="dxa"/>
          </w:tcPr>
          <w:p w14:paraId="1E609EA7" w14:textId="77777777" w:rsidR="002C4404" w:rsidRPr="00364B4A" w:rsidRDefault="002C4404" w:rsidP="000D1BC8">
            <w:pPr>
              <w:pStyle w:val="a3"/>
            </w:pPr>
            <w:r>
              <w:t>com.</w:t>
            </w:r>
            <w:r w:rsidRPr="00751FD6">
              <w:t>i</w:t>
            </w:r>
            <w:r>
              <w:t>nnovaee.eorder.</w:t>
            </w:r>
            <w:r w:rsidRPr="00751FD6">
              <w:t>module</w:t>
            </w:r>
            <w:r>
              <w:t>.service</w:t>
            </w:r>
          </w:p>
        </w:tc>
        <w:tc>
          <w:tcPr>
            <w:tcW w:w="2943" w:type="dxa"/>
          </w:tcPr>
          <w:p w14:paraId="7BB339D7" w14:textId="766F293B" w:rsidR="002C4404" w:rsidRDefault="00CE28F5" w:rsidP="000D1BC8">
            <w:pPr>
              <w:pStyle w:val="a3"/>
            </w:pPr>
            <w:r>
              <w:rPr>
                <w:rFonts w:hint="eastAsia"/>
              </w:rPr>
              <w:t>提供权限</w:t>
            </w:r>
            <w:r w:rsidR="002C4404">
              <w:t>管理操作相关的服务，比如</w:t>
            </w:r>
            <w:r>
              <w:rPr>
                <w:rFonts w:hint="eastAsia"/>
              </w:rPr>
              <w:t>权限</w:t>
            </w:r>
            <w:r w:rsidR="002C4404">
              <w:rPr>
                <w:rFonts w:hint="eastAsia"/>
              </w:rPr>
              <w:t>创建</w:t>
            </w:r>
            <w:r w:rsidR="002C4404">
              <w:t>和编辑等</w:t>
            </w:r>
          </w:p>
        </w:tc>
      </w:tr>
      <w:tr w:rsidR="002C4404" w14:paraId="3041D85F" w14:textId="77777777" w:rsidTr="000D1BC8">
        <w:tc>
          <w:tcPr>
            <w:tcW w:w="2610" w:type="dxa"/>
          </w:tcPr>
          <w:p w14:paraId="2926FB80" w14:textId="1893E27F" w:rsidR="002C4404" w:rsidRDefault="004C1C11" w:rsidP="000D1BC8">
            <w:pPr>
              <w:pStyle w:val="a3"/>
            </w:pPr>
            <w:r>
              <w:t>Function</w:t>
            </w:r>
            <w:r w:rsidR="002C4404">
              <w:t>Dao.java</w:t>
            </w:r>
          </w:p>
        </w:tc>
        <w:tc>
          <w:tcPr>
            <w:tcW w:w="3240" w:type="dxa"/>
          </w:tcPr>
          <w:p w14:paraId="578B19BE" w14:textId="77777777" w:rsidR="002C4404" w:rsidRPr="00751FD6" w:rsidRDefault="002C4404" w:rsidP="000D1BC8">
            <w:pPr>
              <w:pStyle w:val="a3"/>
            </w:pPr>
            <w:r>
              <w:t>com.</w:t>
            </w:r>
            <w:r w:rsidRPr="00751FD6">
              <w:t>i</w:t>
            </w:r>
            <w:r>
              <w:t>nnovaee.eorder.</w:t>
            </w:r>
            <w:r w:rsidRPr="00751FD6">
              <w:t>module</w:t>
            </w:r>
            <w:r>
              <w:t>.service.dao</w:t>
            </w:r>
          </w:p>
        </w:tc>
        <w:tc>
          <w:tcPr>
            <w:tcW w:w="2943" w:type="dxa"/>
          </w:tcPr>
          <w:p w14:paraId="0E67695D" w14:textId="51601ADE" w:rsidR="002C4404" w:rsidRDefault="00CE28F5" w:rsidP="000D1BC8">
            <w:pPr>
              <w:pStyle w:val="a3"/>
            </w:pPr>
            <w:r>
              <w:rPr>
                <w:rFonts w:hint="eastAsia"/>
              </w:rPr>
              <w:t>权限</w:t>
            </w:r>
            <w:r w:rsidR="002C4404">
              <w:t>对象实体数据库访问类</w:t>
            </w:r>
          </w:p>
        </w:tc>
      </w:tr>
      <w:tr w:rsidR="002C4404" w14:paraId="0090A2BC" w14:textId="77777777" w:rsidTr="000D1BC8">
        <w:tc>
          <w:tcPr>
            <w:tcW w:w="2610" w:type="dxa"/>
          </w:tcPr>
          <w:p w14:paraId="69168834" w14:textId="430A9DB7" w:rsidR="002C4404" w:rsidRDefault="004C1C11" w:rsidP="000D1BC8">
            <w:pPr>
              <w:pStyle w:val="a3"/>
            </w:pPr>
            <w:r>
              <w:t>Function</w:t>
            </w:r>
            <w:r w:rsidR="002C4404">
              <w:t>Action.java</w:t>
            </w:r>
          </w:p>
        </w:tc>
        <w:tc>
          <w:tcPr>
            <w:tcW w:w="3240" w:type="dxa"/>
          </w:tcPr>
          <w:p w14:paraId="20742EF9" w14:textId="77777777" w:rsidR="002C4404" w:rsidRDefault="002C4404" w:rsidP="000D1BC8">
            <w:pPr>
              <w:pStyle w:val="a3"/>
            </w:pPr>
            <w:r w:rsidRPr="00364B4A">
              <w:t>com</w:t>
            </w:r>
            <w:r>
              <w:t>.</w:t>
            </w:r>
            <w:r w:rsidRPr="00364B4A">
              <w:t>innovaee</w:t>
            </w:r>
            <w:r>
              <w:t>.</w:t>
            </w:r>
            <w:r w:rsidRPr="00364B4A">
              <w:t>eorder</w:t>
            </w:r>
            <w:r>
              <w:t>.</w:t>
            </w:r>
            <w:r w:rsidRPr="00364B4A">
              <w:t>web</w:t>
            </w:r>
            <w:r>
              <w:t>.</w:t>
            </w:r>
            <w:r w:rsidRPr="00364B4A">
              <w:t>action</w:t>
            </w:r>
            <w:r>
              <w:t>.user</w:t>
            </w:r>
          </w:p>
        </w:tc>
        <w:tc>
          <w:tcPr>
            <w:tcW w:w="2943" w:type="dxa"/>
          </w:tcPr>
          <w:p w14:paraId="243AD881" w14:textId="10120790" w:rsidR="002C4404" w:rsidRDefault="00CE28F5" w:rsidP="000D1BC8">
            <w:pPr>
              <w:pStyle w:val="a3"/>
            </w:pPr>
            <w:r>
              <w:rPr>
                <w:rFonts w:hint="eastAsia"/>
              </w:rPr>
              <w:t>权限</w:t>
            </w:r>
            <w:r w:rsidR="002C4404">
              <w:t>管理</w:t>
            </w:r>
            <w:r w:rsidR="002C4404">
              <w:rPr>
                <w:rFonts w:hint="eastAsia"/>
              </w:rPr>
              <w:t>功能</w:t>
            </w:r>
            <w:r w:rsidR="002C4404">
              <w:t>负责显示</w:t>
            </w:r>
            <w:r w:rsidR="002C4404">
              <w:rPr>
                <w:rFonts w:hint="eastAsia"/>
              </w:rPr>
              <w:t>角色</w:t>
            </w:r>
            <w:r w:rsidR="002C4404">
              <w:t>数据功能的</w:t>
            </w:r>
            <w:r w:rsidR="002C4404">
              <w:t>Action</w:t>
            </w:r>
          </w:p>
        </w:tc>
      </w:tr>
      <w:tr w:rsidR="002C4404" w14:paraId="7C6A094E" w14:textId="77777777" w:rsidTr="000D1BC8">
        <w:tc>
          <w:tcPr>
            <w:tcW w:w="2610" w:type="dxa"/>
          </w:tcPr>
          <w:p w14:paraId="47BFBFEB" w14:textId="11343941" w:rsidR="002C4404" w:rsidRDefault="004C1C11" w:rsidP="000D1BC8">
            <w:pPr>
              <w:pStyle w:val="a3"/>
            </w:pPr>
            <w:r>
              <w:t>Function</w:t>
            </w:r>
            <w:r w:rsidR="002C4404">
              <w:t>OpAction.java</w:t>
            </w:r>
          </w:p>
        </w:tc>
        <w:tc>
          <w:tcPr>
            <w:tcW w:w="3240" w:type="dxa"/>
          </w:tcPr>
          <w:p w14:paraId="22326800" w14:textId="77777777" w:rsidR="002C4404" w:rsidRPr="00364B4A" w:rsidRDefault="002C4404" w:rsidP="000D1BC8">
            <w:pPr>
              <w:pStyle w:val="a3"/>
            </w:pPr>
            <w:r w:rsidRPr="00364B4A">
              <w:t>com</w:t>
            </w:r>
            <w:r>
              <w:t>.</w:t>
            </w:r>
            <w:r w:rsidRPr="00364B4A">
              <w:t>innovaee</w:t>
            </w:r>
            <w:r>
              <w:t>.</w:t>
            </w:r>
            <w:r w:rsidRPr="00364B4A">
              <w:t>eorder</w:t>
            </w:r>
            <w:r>
              <w:t>.</w:t>
            </w:r>
            <w:r w:rsidRPr="00364B4A">
              <w:t>web</w:t>
            </w:r>
            <w:r>
              <w:t>.</w:t>
            </w:r>
            <w:r w:rsidRPr="00364B4A">
              <w:t>action</w:t>
            </w:r>
            <w:r>
              <w:t>.user</w:t>
            </w:r>
          </w:p>
        </w:tc>
        <w:tc>
          <w:tcPr>
            <w:tcW w:w="2943" w:type="dxa"/>
          </w:tcPr>
          <w:p w14:paraId="02CC8DD6" w14:textId="31B5357D" w:rsidR="002C4404" w:rsidRDefault="00CE28F5" w:rsidP="000D1BC8">
            <w:pPr>
              <w:pStyle w:val="a3"/>
            </w:pPr>
            <w:r>
              <w:rPr>
                <w:rFonts w:hint="eastAsia"/>
              </w:rPr>
              <w:t>权限</w:t>
            </w:r>
            <w:r w:rsidR="002C4404">
              <w:t>管理</w:t>
            </w:r>
            <w:r w:rsidR="002C4404">
              <w:rPr>
                <w:rFonts w:hint="eastAsia"/>
              </w:rPr>
              <w:t>功能负责</w:t>
            </w:r>
            <w:r w:rsidR="002C4404">
              <w:t>用户</w:t>
            </w:r>
            <w:r w:rsidR="002C4404">
              <w:rPr>
                <w:rFonts w:hint="eastAsia"/>
              </w:rPr>
              <w:t>创建</w:t>
            </w:r>
            <w:r w:rsidR="002C4404">
              <w:rPr>
                <w:rFonts w:hint="eastAsia"/>
              </w:rPr>
              <w:t>/</w:t>
            </w:r>
            <w:r w:rsidR="002C4404">
              <w:rPr>
                <w:rFonts w:hint="eastAsia"/>
              </w:rPr>
              <w:t>编辑</w:t>
            </w:r>
            <w:r w:rsidR="002C4404">
              <w:t>功能的</w:t>
            </w:r>
            <w:r w:rsidR="002C4404">
              <w:t>Action</w:t>
            </w:r>
          </w:p>
        </w:tc>
      </w:tr>
      <w:tr w:rsidR="002C4404" w14:paraId="7CD94B59" w14:textId="77777777" w:rsidTr="000D1BC8">
        <w:tc>
          <w:tcPr>
            <w:tcW w:w="2610" w:type="dxa"/>
          </w:tcPr>
          <w:p w14:paraId="0AF3E8E2" w14:textId="77777777" w:rsidR="002C4404" w:rsidRDefault="002C4404" w:rsidP="000D1BC8">
            <w:pPr>
              <w:pStyle w:val="a3"/>
            </w:pPr>
            <w:r w:rsidRPr="00A77B3D">
              <w:t>struts.xml</w:t>
            </w:r>
          </w:p>
        </w:tc>
        <w:tc>
          <w:tcPr>
            <w:tcW w:w="3240" w:type="dxa"/>
          </w:tcPr>
          <w:p w14:paraId="4A39CDBD" w14:textId="77777777" w:rsidR="002C4404" w:rsidRPr="003026EE" w:rsidRDefault="002C4404" w:rsidP="000D1BC8">
            <w:pPr>
              <w:pStyle w:val="a3"/>
            </w:pPr>
            <w:r w:rsidRPr="00364B4A">
              <w:t>com</w:t>
            </w:r>
            <w:r>
              <w:t>.</w:t>
            </w:r>
            <w:r w:rsidRPr="00364B4A">
              <w:t>innovaee</w:t>
            </w:r>
            <w:r>
              <w:t>.</w:t>
            </w:r>
            <w:r w:rsidRPr="00364B4A">
              <w:t>eorder</w:t>
            </w:r>
            <w:r>
              <w:t>.</w:t>
            </w:r>
            <w:r w:rsidRPr="00364B4A">
              <w:t>web</w:t>
            </w:r>
            <w:r>
              <w:t>.</w:t>
            </w:r>
            <w:r w:rsidRPr="00364B4A">
              <w:t>action</w:t>
            </w:r>
            <w:r>
              <w:t>.role</w:t>
            </w:r>
          </w:p>
        </w:tc>
        <w:tc>
          <w:tcPr>
            <w:tcW w:w="2943" w:type="dxa"/>
          </w:tcPr>
          <w:p w14:paraId="2696A8DF" w14:textId="7FDBA981" w:rsidR="002C4404" w:rsidRDefault="00CE28F5" w:rsidP="000D1BC8">
            <w:pPr>
              <w:pStyle w:val="a3"/>
            </w:pPr>
            <w:r>
              <w:rPr>
                <w:rFonts w:hint="eastAsia"/>
              </w:rPr>
              <w:t>权限</w:t>
            </w:r>
            <w:r w:rsidR="002C4404">
              <w:rPr>
                <w:rFonts w:hint="eastAsia"/>
              </w:rPr>
              <w:t>管理</w:t>
            </w:r>
            <w:r w:rsidR="002C4404">
              <w:t>相关功能</w:t>
            </w:r>
            <w:r w:rsidR="002C4404">
              <w:rPr>
                <w:rFonts w:hint="eastAsia"/>
              </w:rPr>
              <w:t>的</w:t>
            </w:r>
            <w:r w:rsidR="002C4404">
              <w:rPr>
                <w:rFonts w:hint="eastAsia"/>
              </w:rPr>
              <w:t>Action</w:t>
            </w:r>
            <w:r w:rsidR="002C4404">
              <w:t>配置文件</w:t>
            </w:r>
          </w:p>
        </w:tc>
      </w:tr>
      <w:tr w:rsidR="002C4404" w14:paraId="4BE3C313" w14:textId="77777777" w:rsidTr="000D1BC8">
        <w:tc>
          <w:tcPr>
            <w:tcW w:w="2610" w:type="dxa"/>
          </w:tcPr>
          <w:p w14:paraId="372C9B74" w14:textId="60353974" w:rsidR="002C4404" w:rsidRDefault="004C1C11" w:rsidP="000D1BC8">
            <w:pPr>
              <w:pStyle w:val="a3"/>
            </w:pPr>
            <w:r>
              <w:t>function</w:t>
            </w:r>
            <w:r w:rsidR="002C4404">
              <w:t>.jsp</w:t>
            </w:r>
          </w:p>
        </w:tc>
        <w:tc>
          <w:tcPr>
            <w:tcW w:w="3240" w:type="dxa"/>
          </w:tcPr>
          <w:p w14:paraId="45549060" w14:textId="77777777" w:rsidR="002C4404" w:rsidRPr="005344AF" w:rsidRDefault="002C4404" w:rsidP="000D1BC8">
            <w:pPr>
              <w:pStyle w:val="a3"/>
            </w:pPr>
            <w:r w:rsidRPr="00155290">
              <w:t>eorder\src\main\</w:t>
            </w:r>
            <w:r>
              <w:t>webapp\pages\role</w:t>
            </w:r>
          </w:p>
        </w:tc>
        <w:tc>
          <w:tcPr>
            <w:tcW w:w="2943" w:type="dxa"/>
          </w:tcPr>
          <w:p w14:paraId="5833878B" w14:textId="697226DE" w:rsidR="002C4404" w:rsidRDefault="00CE28F5" w:rsidP="000D1BC8">
            <w:pPr>
              <w:pStyle w:val="a3"/>
            </w:pPr>
            <w:r>
              <w:rPr>
                <w:rFonts w:hint="eastAsia"/>
              </w:rPr>
              <w:t>权限</w:t>
            </w:r>
            <w:r w:rsidR="002C4404">
              <w:t>管理页面</w:t>
            </w:r>
          </w:p>
        </w:tc>
      </w:tr>
    </w:tbl>
    <w:p w14:paraId="7C2ED780" w14:textId="77777777" w:rsidR="005D2202" w:rsidRPr="005D2202" w:rsidRDefault="005D2202" w:rsidP="005D2202"/>
    <w:p w14:paraId="48E9C8D9" w14:textId="46F1247A" w:rsidR="00E83504" w:rsidRDefault="00E83504" w:rsidP="00182542">
      <w:pPr>
        <w:pStyle w:val="3"/>
      </w:pPr>
      <w:bookmarkStart w:id="162" w:name="_Toc416640977"/>
      <w:r>
        <w:rPr>
          <w:rFonts w:hint="eastAsia"/>
        </w:rPr>
        <w:t>配置</w:t>
      </w:r>
      <w:r>
        <w:t>文件</w:t>
      </w:r>
      <w:bookmarkEnd w:id="162"/>
    </w:p>
    <w:p w14:paraId="6AFD1FE8" w14:textId="77777777" w:rsidR="00244B33" w:rsidRDefault="00244B33" w:rsidP="00244B33">
      <w:pPr>
        <w:pStyle w:val="a3"/>
        <w:numPr>
          <w:ilvl w:val="0"/>
          <w:numId w:val="9"/>
        </w:numPr>
      </w:pPr>
      <w:r>
        <w:t>struts.xml</w:t>
      </w:r>
    </w:p>
    <w:p w14:paraId="0CF18631" w14:textId="77777777" w:rsidR="00244B33" w:rsidRDefault="00244B33" w:rsidP="00244B33">
      <w:pPr>
        <w:pStyle w:val="CodeText"/>
      </w:pPr>
      <w:r>
        <w:t>&lt;?xml version="1.0" encoding="UTF-8" ?&gt;</w:t>
      </w:r>
    </w:p>
    <w:p w14:paraId="28B5CA70" w14:textId="77777777" w:rsidR="00244B33" w:rsidRDefault="00244B33" w:rsidP="00244B33">
      <w:pPr>
        <w:pStyle w:val="CodeText"/>
      </w:pPr>
      <w:r>
        <w:t>&lt;!DOCTYPE struts PUBLIC "-//Apache Software Foundation//DTD Struts Configuration 2.0//EN"</w:t>
      </w:r>
    </w:p>
    <w:p w14:paraId="6123ECD9" w14:textId="77777777" w:rsidR="00244B33" w:rsidRDefault="00244B33" w:rsidP="00244B33">
      <w:pPr>
        <w:pStyle w:val="CodeText"/>
      </w:pPr>
      <w:r>
        <w:t xml:space="preserve">                        "http://struts.apache.org/dtds/struts-2.0.dtd"&gt;</w:t>
      </w:r>
    </w:p>
    <w:p w14:paraId="3A422995" w14:textId="77777777" w:rsidR="00244B33" w:rsidRDefault="00244B33" w:rsidP="00244B33">
      <w:pPr>
        <w:pStyle w:val="CodeText"/>
      </w:pPr>
      <w:r>
        <w:t>&lt;struts&gt;</w:t>
      </w:r>
    </w:p>
    <w:p w14:paraId="1742106C" w14:textId="77777777" w:rsidR="00244B33" w:rsidRDefault="00244B33" w:rsidP="00244B33">
      <w:pPr>
        <w:pStyle w:val="CodeText"/>
      </w:pPr>
      <w:r>
        <w:t xml:space="preserve">    &lt;package name="com.innovaee.eorder.web.action.admin.function"</w:t>
      </w:r>
    </w:p>
    <w:p w14:paraId="5C7CCA29" w14:textId="77777777" w:rsidR="00244B33" w:rsidRDefault="00244B33" w:rsidP="00244B33">
      <w:pPr>
        <w:pStyle w:val="CodeText"/>
      </w:pPr>
      <w:r>
        <w:t xml:space="preserve">        namespace="/function" extends="struts-base"&gt;</w:t>
      </w:r>
    </w:p>
    <w:p w14:paraId="3A647950" w14:textId="77777777" w:rsidR="00244B33" w:rsidRDefault="00244B33" w:rsidP="00244B33">
      <w:pPr>
        <w:pStyle w:val="CodeText"/>
      </w:pPr>
      <w:r>
        <w:t xml:space="preserve">        &lt;action name="doFunction"</w:t>
      </w:r>
    </w:p>
    <w:p w14:paraId="3B8EB38D" w14:textId="77777777" w:rsidR="00244B33" w:rsidRDefault="00244B33" w:rsidP="00244B33">
      <w:pPr>
        <w:pStyle w:val="CodeText"/>
      </w:pPr>
      <w:r>
        <w:t xml:space="preserve">            class="com.innovaee.eorder.web.action.admin.function.FunctionAction" method="doFunction"&gt;</w:t>
      </w:r>
    </w:p>
    <w:p w14:paraId="6C8AF89E" w14:textId="77777777" w:rsidR="00244B33" w:rsidRDefault="00244B33" w:rsidP="00244B33">
      <w:pPr>
        <w:pStyle w:val="CodeText"/>
      </w:pPr>
      <w:r>
        <w:t xml:space="preserve">            &lt;result name="success"&gt;/pages/admin/function/function.jsp&lt;/result&gt;</w:t>
      </w:r>
    </w:p>
    <w:p w14:paraId="2A70C1C8" w14:textId="77777777" w:rsidR="00244B33" w:rsidRDefault="00244B33" w:rsidP="00244B33">
      <w:pPr>
        <w:pStyle w:val="CodeText"/>
      </w:pPr>
      <w:r>
        <w:t xml:space="preserve">        &lt;/action&gt;</w:t>
      </w:r>
    </w:p>
    <w:p w14:paraId="42C6DD37" w14:textId="77777777" w:rsidR="00244B33" w:rsidRDefault="00244B33" w:rsidP="00244B33">
      <w:pPr>
        <w:pStyle w:val="CodeText"/>
      </w:pPr>
      <w:r>
        <w:t xml:space="preserve">        &lt;action name="doEdit"</w:t>
      </w:r>
    </w:p>
    <w:p w14:paraId="62214C5D" w14:textId="77777777" w:rsidR="00244B33" w:rsidRDefault="00244B33" w:rsidP="00244B33">
      <w:pPr>
        <w:pStyle w:val="CodeText"/>
      </w:pPr>
      <w:r>
        <w:t xml:space="preserve">            class="com.innovaee.eorder.web.action.admin.function.FunctionAction" method="doLoad"&gt;</w:t>
      </w:r>
    </w:p>
    <w:p w14:paraId="327B6D45" w14:textId="77777777" w:rsidR="00244B33" w:rsidRDefault="00244B33" w:rsidP="00244B33">
      <w:pPr>
        <w:pStyle w:val="CodeText"/>
      </w:pPr>
      <w:r>
        <w:t xml:space="preserve">            &lt;result name="input"&gt;/pages/admin/function/function.jsp&lt;/result&gt;</w:t>
      </w:r>
    </w:p>
    <w:p w14:paraId="441BAF9B" w14:textId="77777777" w:rsidR="00244B33" w:rsidRDefault="00244B33" w:rsidP="00244B33">
      <w:pPr>
        <w:pStyle w:val="CodeText"/>
      </w:pPr>
      <w:r>
        <w:t xml:space="preserve">            &lt;result&gt;/pages/admin/function/function.jsp&lt;/result&gt;</w:t>
      </w:r>
    </w:p>
    <w:p w14:paraId="752CA858" w14:textId="77777777" w:rsidR="00244B33" w:rsidRDefault="00244B33" w:rsidP="00244B33">
      <w:pPr>
        <w:pStyle w:val="CodeText"/>
      </w:pPr>
      <w:r>
        <w:t xml:space="preserve">        &lt;/action&gt;</w:t>
      </w:r>
    </w:p>
    <w:p w14:paraId="4D432C68" w14:textId="77777777" w:rsidR="00244B33" w:rsidRDefault="00244B33" w:rsidP="00244B33">
      <w:pPr>
        <w:pStyle w:val="CodeText"/>
      </w:pPr>
      <w:r>
        <w:t xml:space="preserve">        &lt;action name="save"</w:t>
      </w:r>
    </w:p>
    <w:p w14:paraId="250B761D" w14:textId="77777777" w:rsidR="00244B33" w:rsidRDefault="00244B33" w:rsidP="00244B33">
      <w:pPr>
        <w:pStyle w:val="CodeText"/>
      </w:pPr>
      <w:r>
        <w:t xml:space="preserve">            class="com.innovaee.eorder.web.action.admin.function.FunctionOpAction"</w:t>
      </w:r>
    </w:p>
    <w:p w14:paraId="43BEF254" w14:textId="77777777" w:rsidR="00244B33" w:rsidRDefault="00244B33" w:rsidP="00244B33">
      <w:pPr>
        <w:pStyle w:val="CodeText"/>
      </w:pPr>
      <w:r>
        <w:t xml:space="preserve">            method="save"&gt;</w:t>
      </w:r>
    </w:p>
    <w:p w14:paraId="0F635869" w14:textId="77777777" w:rsidR="00244B33" w:rsidRDefault="00244B33" w:rsidP="00244B33">
      <w:pPr>
        <w:pStyle w:val="CodeText"/>
      </w:pPr>
      <w:r>
        <w:t xml:space="preserve">            &lt;result name="input"&gt;/pages/admin/function/function.jsp&lt;/result&gt;</w:t>
      </w:r>
    </w:p>
    <w:p w14:paraId="71436A17" w14:textId="77777777" w:rsidR="00244B33" w:rsidRDefault="00244B33" w:rsidP="00244B33">
      <w:pPr>
        <w:pStyle w:val="CodeText"/>
      </w:pPr>
      <w:r>
        <w:t xml:space="preserve">            &lt;result&gt;/pages/admin/function/function.jsp&lt;/result&gt;</w:t>
      </w:r>
    </w:p>
    <w:p w14:paraId="4249EC2A" w14:textId="77777777" w:rsidR="00244B33" w:rsidRDefault="00244B33" w:rsidP="00244B33">
      <w:pPr>
        <w:pStyle w:val="CodeText"/>
      </w:pPr>
      <w:r>
        <w:t xml:space="preserve">        &lt;/action&gt;</w:t>
      </w:r>
    </w:p>
    <w:p w14:paraId="28F5F22F" w14:textId="77777777" w:rsidR="00244B33" w:rsidRDefault="00244B33" w:rsidP="00244B33">
      <w:pPr>
        <w:pStyle w:val="CodeText"/>
      </w:pPr>
      <w:r>
        <w:t xml:space="preserve">        &lt;action name="update"</w:t>
      </w:r>
    </w:p>
    <w:p w14:paraId="7E58B044" w14:textId="77777777" w:rsidR="00244B33" w:rsidRDefault="00244B33" w:rsidP="00244B33">
      <w:pPr>
        <w:pStyle w:val="CodeText"/>
      </w:pPr>
      <w:r>
        <w:t xml:space="preserve">            class="com.innovaee.eorder.web.action.admin.function.FunctionOpAction"</w:t>
      </w:r>
    </w:p>
    <w:p w14:paraId="2B6F0D93" w14:textId="77777777" w:rsidR="00244B33" w:rsidRDefault="00244B33" w:rsidP="00244B33">
      <w:pPr>
        <w:pStyle w:val="CodeText"/>
      </w:pPr>
      <w:r>
        <w:t xml:space="preserve">            method="update"&gt;</w:t>
      </w:r>
    </w:p>
    <w:p w14:paraId="5E689764" w14:textId="77777777" w:rsidR="00244B33" w:rsidRDefault="00244B33" w:rsidP="00244B33">
      <w:pPr>
        <w:pStyle w:val="CodeText"/>
      </w:pPr>
      <w:r>
        <w:t xml:space="preserve">            &lt;result name="input"&gt;/pages/admin/function/function.jsp&lt;/result&gt;</w:t>
      </w:r>
    </w:p>
    <w:p w14:paraId="6D84D31B" w14:textId="77777777" w:rsidR="00244B33" w:rsidRDefault="00244B33" w:rsidP="00244B33">
      <w:pPr>
        <w:pStyle w:val="CodeText"/>
      </w:pPr>
      <w:r>
        <w:t xml:space="preserve">            &lt;result&gt;/pages/admin/function/function.jsp&lt;/result&gt;</w:t>
      </w:r>
    </w:p>
    <w:p w14:paraId="1BA3B5B6" w14:textId="77777777" w:rsidR="00244B33" w:rsidRDefault="00244B33" w:rsidP="00244B33">
      <w:pPr>
        <w:pStyle w:val="CodeText"/>
      </w:pPr>
      <w:r>
        <w:t xml:space="preserve">        &lt;/action&gt;</w:t>
      </w:r>
    </w:p>
    <w:p w14:paraId="727EC72E" w14:textId="77777777" w:rsidR="00244B33" w:rsidRDefault="00244B33" w:rsidP="00244B33">
      <w:pPr>
        <w:pStyle w:val="CodeText"/>
      </w:pPr>
      <w:r>
        <w:t xml:space="preserve">        &lt;action name="remove"</w:t>
      </w:r>
    </w:p>
    <w:p w14:paraId="04AC152B" w14:textId="77777777" w:rsidR="00244B33" w:rsidRDefault="00244B33" w:rsidP="00244B33">
      <w:pPr>
        <w:pStyle w:val="CodeText"/>
      </w:pPr>
      <w:r>
        <w:t xml:space="preserve">            class="com.innovaee.eorder.web.action.admin.function.FunctionAction" method="remove"&gt;</w:t>
      </w:r>
    </w:p>
    <w:p w14:paraId="58B4C3FF" w14:textId="77777777" w:rsidR="00244B33" w:rsidRDefault="00244B33" w:rsidP="00244B33">
      <w:pPr>
        <w:pStyle w:val="CodeText"/>
      </w:pPr>
      <w:r>
        <w:lastRenderedPageBreak/>
        <w:t xml:space="preserve">            &lt;result name="input"&gt;/pages/admin/function/function.jsp&lt;/result&gt;</w:t>
      </w:r>
    </w:p>
    <w:p w14:paraId="29D00260" w14:textId="77777777" w:rsidR="00244B33" w:rsidRDefault="00244B33" w:rsidP="00244B33">
      <w:pPr>
        <w:pStyle w:val="CodeText"/>
      </w:pPr>
      <w:r>
        <w:t xml:space="preserve">            &lt;result&gt;/pages/admin/function/function.jsp&lt;/result&gt;</w:t>
      </w:r>
    </w:p>
    <w:p w14:paraId="2BF7F691" w14:textId="77777777" w:rsidR="00244B33" w:rsidRDefault="00244B33" w:rsidP="00244B33">
      <w:pPr>
        <w:pStyle w:val="CodeText"/>
      </w:pPr>
      <w:r>
        <w:t xml:space="preserve">        &lt;/action&gt;</w:t>
      </w:r>
    </w:p>
    <w:p w14:paraId="35A689C7" w14:textId="78592511" w:rsidR="00244B33" w:rsidRDefault="00C5611E" w:rsidP="00C5611E">
      <w:pPr>
        <w:pStyle w:val="CodeText"/>
      </w:pPr>
      <w:r>
        <w:t xml:space="preserve">    &lt;/package&gt;</w:t>
      </w:r>
    </w:p>
    <w:p w14:paraId="7BD1DEFD" w14:textId="510064C5" w:rsidR="00244B33" w:rsidRPr="0099324B" w:rsidRDefault="00244B33" w:rsidP="00244B33">
      <w:pPr>
        <w:pStyle w:val="CodeText"/>
        <w:jc w:val="both"/>
        <w:rPr>
          <w:i w:val="0"/>
        </w:rPr>
      </w:pPr>
      <w:r>
        <w:t>&lt;/struts&gt;</w:t>
      </w:r>
    </w:p>
    <w:p w14:paraId="61E3EBD8" w14:textId="77777777" w:rsidR="00244B33" w:rsidRDefault="00244B33" w:rsidP="00244B33">
      <w:pPr>
        <w:pStyle w:val="a3"/>
        <w:numPr>
          <w:ilvl w:val="0"/>
          <w:numId w:val="9"/>
        </w:numPr>
      </w:pPr>
      <w:r>
        <w:t>applicationContext-total.xml</w:t>
      </w:r>
    </w:p>
    <w:p w14:paraId="72CFC53D" w14:textId="77777777" w:rsidR="00BE018A" w:rsidRDefault="00BE018A" w:rsidP="00BE018A">
      <w:pPr>
        <w:pStyle w:val="CodeText"/>
      </w:pPr>
      <w:r>
        <w:t xml:space="preserve">    &lt;bean id="functionDao" class="com.innovaee.eorder.module.dao.FunctionDao"</w:t>
      </w:r>
    </w:p>
    <w:p w14:paraId="27CE9A2A" w14:textId="77777777" w:rsidR="00BE018A" w:rsidRDefault="00BE018A" w:rsidP="00BE018A">
      <w:pPr>
        <w:pStyle w:val="CodeText"/>
      </w:pPr>
      <w:r>
        <w:t xml:space="preserve">        parent="baseDao" /&gt;    </w:t>
      </w:r>
    </w:p>
    <w:p w14:paraId="3BFD1167" w14:textId="77777777" w:rsidR="00BE018A" w:rsidRDefault="00BE018A" w:rsidP="00BE018A">
      <w:pPr>
        <w:pStyle w:val="CodeText"/>
      </w:pPr>
      <w:r>
        <w:t xml:space="preserve">    &lt;bean id="functionService" class="com.innovaee.eorder.module.service.FunctionService"</w:t>
      </w:r>
    </w:p>
    <w:p w14:paraId="0EF79B80" w14:textId="76917594" w:rsidR="00244B33" w:rsidRDefault="00BE018A" w:rsidP="00BE018A">
      <w:pPr>
        <w:pStyle w:val="CodeText"/>
      </w:pPr>
      <w:r>
        <w:t xml:space="preserve">        parent="baseService" /&gt;</w:t>
      </w:r>
      <w:r w:rsidR="00244B33">
        <w:tab/>
      </w:r>
    </w:p>
    <w:p w14:paraId="4C1542A9" w14:textId="77777777" w:rsidR="00244B33" w:rsidRPr="002469C5" w:rsidRDefault="00244B33" w:rsidP="00244B33">
      <w:pPr>
        <w:pStyle w:val="CodeText"/>
      </w:pPr>
    </w:p>
    <w:p w14:paraId="66AB19F8" w14:textId="77777777" w:rsidR="00244B33" w:rsidRDefault="00244B33" w:rsidP="00244B33">
      <w:pPr>
        <w:pStyle w:val="a3"/>
        <w:numPr>
          <w:ilvl w:val="0"/>
          <w:numId w:val="9"/>
        </w:numPr>
      </w:pPr>
      <w:r>
        <w:t xml:space="preserve">Hibernate </w:t>
      </w:r>
      <w:r>
        <w:rPr>
          <w:rFonts w:hint="eastAsia"/>
        </w:rPr>
        <w:t>配置</w:t>
      </w:r>
    </w:p>
    <w:p w14:paraId="4D10315C" w14:textId="3F8435FA" w:rsidR="00244B33" w:rsidRDefault="00244B33" w:rsidP="00244B33">
      <w:r>
        <w:rPr>
          <w:rFonts w:hint="eastAsia"/>
        </w:rPr>
        <w:t>详细</w:t>
      </w:r>
      <w:r>
        <w:t>配置见</w:t>
      </w:r>
      <w:r w:rsidR="00806E6B">
        <w:t>Function</w:t>
      </w:r>
      <w:r>
        <w:t>.</w:t>
      </w:r>
      <w:proofErr w:type="gramStart"/>
      <w:r>
        <w:t>java</w:t>
      </w:r>
      <w:proofErr w:type="gramEnd"/>
    </w:p>
    <w:p w14:paraId="01427057" w14:textId="77777777" w:rsidR="00244B33" w:rsidRDefault="00244B33" w:rsidP="00244B33">
      <w:pPr>
        <w:pStyle w:val="CodeText"/>
      </w:pPr>
      <w:r>
        <w:t>@Entity</w:t>
      </w:r>
    </w:p>
    <w:p w14:paraId="6CDC6BE1" w14:textId="76E02D39" w:rsidR="00244B33" w:rsidRDefault="00806E6B" w:rsidP="00244B33">
      <w:pPr>
        <w:pStyle w:val="CodeText"/>
      </w:pPr>
      <w:r>
        <w:t>@Table(name = "t_function</w:t>
      </w:r>
      <w:r w:rsidR="00244B33">
        <w:t>")</w:t>
      </w:r>
    </w:p>
    <w:p w14:paraId="5F23925F" w14:textId="4EDF6D0D" w:rsidR="00244B33" w:rsidRDefault="00244B33" w:rsidP="00244B33">
      <w:pPr>
        <w:pStyle w:val="CodeText"/>
      </w:pPr>
      <w:r>
        <w:t xml:space="preserve">public class </w:t>
      </w:r>
      <w:r w:rsidR="00806E6B">
        <w:t>Function</w:t>
      </w:r>
      <w:r>
        <w:t xml:space="preserve"> extends BaseEntity {</w:t>
      </w:r>
    </w:p>
    <w:p w14:paraId="72B320A6" w14:textId="77777777" w:rsidR="00244B33" w:rsidRDefault="00244B33" w:rsidP="00244B33">
      <w:pPr>
        <w:pStyle w:val="CodeText"/>
      </w:pPr>
    </w:p>
    <w:p w14:paraId="5CF86DD9" w14:textId="77777777" w:rsidR="00244B33" w:rsidRPr="00D22F8B" w:rsidRDefault="00244B33" w:rsidP="00244B33">
      <w:pPr>
        <w:pStyle w:val="CodeText"/>
      </w:pPr>
      <w:r>
        <w:t>}</w:t>
      </w:r>
    </w:p>
    <w:p w14:paraId="6D718D1F" w14:textId="77777777" w:rsidR="00FE374E" w:rsidRPr="00FE374E" w:rsidRDefault="00FE374E" w:rsidP="00FE374E"/>
    <w:p w14:paraId="2C112680" w14:textId="526EE4EA" w:rsidR="00E83504" w:rsidRDefault="00E83504" w:rsidP="00182542">
      <w:pPr>
        <w:pStyle w:val="3"/>
      </w:pPr>
      <w:bookmarkStart w:id="163" w:name="_Toc416640978"/>
      <w:r>
        <w:rPr>
          <w:rFonts w:hint="eastAsia"/>
        </w:rPr>
        <w:t>数据库</w:t>
      </w:r>
      <w:r>
        <w:t>脚本</w:t>
      </w:r>
      <w:bookmarkEnd w:id="163"/>
    </w:p>
    <w:p w14:paraId="21224E48" w14:textId="77777777" w:rsidR="00806E6B" w:rsidRDefault="00806E6B" w:rsidP="00806E6B">
      <w:pPr>
        <w:pStyle w:val="CodeText"/>
      </w:pPr>
      <w:r>
        <w:t>DROP TABLE IF EXISTS `t_function`;</w:t>
      </w:r>
    </w:p>
    <w:p w14:paraId="3C21EAB6" w14:textId="77777777" w:rsidR="00806E6B" w:rsidRDefault="00806E6B" w:rsidP="00806E6B">
      <w:pPr>
        <w:pStyle w:val="CodeText"/>
      </w:pPr>
      <w:r>
        <w:t>CREATE TABLE `t_function` (</w:t>
      </w:r>
    </w:p>
    <w:p w14:paraId="7C3617B0" w14:textId="77777777" w:rsidR="00806E6B" w:rsidRDefault="00806E6B" w:rsidP="00806E6B">
      <w:pPr>
        <w:pStyle w:val="CodeText"/>
      </w:pPr>
      <w:r>
        <w:t xml:space="preserve">  `id` int(32) NOT NULL AUTO_INCREMENT,</w:t>
      </w:r>
    </w:p>
    <w:p w14:paraId="4237B765" w14:textId="77777777" w:rsidR="00806E6B" w:rsidRDefault="00806E6B" w:rsidP="00806E6B">
      <w:pPr>
        <w:pStyle w:val="CodeText"/>
      </w:pPr>
      <w:r>
        <w:t xml:space="preserve">  `function_name` varchar(128) COLLATE utf8_bin DEFAULT NULL COMMENT 'the name of function',</w:t>
      </w:r>
    </w:p>
    <w:p w14:paraId="6E836C4A" w14:textId="77777777" w:rsidR="00806E6B" w:rsidRDefault="00806E6B" w:rsidP="00806E6B">
      <w:pPr>
        <w:pStyle w:val="CodeText"/>
      </w:pPr>
      <w:r>
        <w:t xml:space="preserve">  `function_desc` varchar(128) COLLATE utf8_bin DEFAULT NULL COMMENT 'detail information',</w:t>
      </w:r>
    </w:p>
    <w:p w14:paraId="42DE417A" w14:textId="77777777" w:rsidR="00806E6B" w:rsidRDefault="00806E6B" w:rsidP="00806E6B">
      <w:pPr>
        <w:pStyle w:val="CodeText"/>
      </w:pPr>
      <w:r>
        <w:t xml:space="preserve">  `function_path` varchar(128) COLLATE utf8_bin DEFAULT NULL COMMENT 'the access path to this function',</w:t>
      </w:r>
    </w:p>
    <w:p w14:paraId="6382C30E" w14:textId="77777777" w:rsidR="00806E6B" w:rsidRDefault="00806E6B" w:rsidP="00806E6B">
      <w:pPr>
        <w:pStyle w:val="CodeText"/>
      </w:pPr>
      <w:r>
        <w:t xml:space="preserve">  `function_parent` int(32) DEFAULT NULL COMMENT 'parent function',</w:t>
      </w:r>
    </w:p>
    <w:p w14:paraId="2A81D2D8" w14:textId="77777777" w:rsidR="00806E6B" w:rsidRDefault="00806E6B" w:rsidP="00806E6B">
      <w:pPr>
        <w:pStyle w:val="CodeText"/>
      </w:pPr>
      <w:r>
        <w:t xml:space="preserve">  `function_order` varchar(16) COLLATE utf8_bin DEFAULT NULL COMMENT 'use to organize menu in order\r\n            the top function should be a integer as such 100000, 140000\r\n            the first 2 bit is for top function',</w:t>
      </w:r>
    </w:p>
    <w:p w14:paraId="51826B61" w14:textId="77777777" w:rsidR="00806E6B" w:rsidRDefault="00806E6B" w:rsidP="00806E6B">
      <w:pPr>
        <w:pStyle w:val="CodeText"/>
      </w:pPr>
      <w:r>
        <w:t xml:space="preserve">  `function_status` tinyint(1) DEFAULT '1',</w:t>
      </w:r>
    </w:p>
    <w:p w14:paraId="135E49F3" w14:textId="77777777" w:rsidR="00806E6B" w:rsidRDefault="00806E6B" w:rsidP="00806E6B">
      <w:pPr>
        <w:pStyle w:val="CodeText"/>
      </w:pPr>
      <w:r>
        <w:t xml:space="preserve">  `create_at` datetime DEFAULT NULL,</w:t>
      </w:r>
    </w:p>
    <w:p w14:paraId="23479D5C" w14:textId="77777777" w:rsidR="00806E6B" w:rsidRDefault="00806E6B" w:rsidP="00806E6B">
      <w:pPr>
        <w:pStyle w:val="CodeText"/>
      </w:pPr>
      <w:r>
        <w:t xml:space="preserve">  `update_at` datetime DEFAULT NULL,</w:t>
      </w:r>
    </w:p>
    <w:p w14:paraId="0D6CA11A" w14:textId="77777777" w:rsidR="00806E6B" w:rsidRDefault="00806E6B" w:rsidP="00806E6B">
      <w:pPr>
        <w:pStyle w:val="CodeText"/>
      </w:pPr>
      <w:r>
        <w:t xml:space="preserve">  PRIMARY KEY (`id`)</w:t>
      </w:r>
    </w:p>
    <w:p w14:paraId="6C6771FF" w14:textId="1B6D0B49" w:rsidR="00806E6B" w:rsidRDefault="00806E6B" w:rsidP="00806E6B">
      <w:pPr>
        <w:pStyle w:val="CodeText"/>
      </w:pPr>
      <w:r>
        <w:t>) ENGINE=InnoDB AUTO_INCREMENT=49 DEFAULT CHARSET=utf8 COLLATE=utf8_bin COMMENT='define system functions &amp; path';</w:t>
      </w:r>
    </w:p>
    <w:p w14:paraId="267C8BB1" w14:textId="77777777" w:rsidR="002074D1" w:rsidRDefault="002074D1" w:rsidP="00806E6B">
      <w:pPr>
        <w:pStyle w:val="CodeText"/>
      </w:pPr>
    </w:p>
    <w:p w14:paraId="047CACB0" w14:textId="3EAC26A7" w:rsidR="002074D1" w:rsidRDefault="002074D1" w:rsidP="002074D1">
      <w:pPr>
        <w:pStyle w:val="2"/>
      </w:pPr>
      <w:bookmarkStart w:id="164" w:name="_Toc416640979"/>
      <w:r>
        <w:rPr>
          <w:rFonts w:hint="eastAsia"/>
        </w:rPr>
        <w:lastRenderedPageBreak/>
        <w:t>角色</w:t>
      </w:r>
      <w:r>
        <w:t>权限分配</w:t>
      </w:r>
      <w:bookmarkEnd w:id="164"/>
    </w:p>
    <w:p w14:paraId="6D539A6C" w14:textId="526CFD8A" w:rsidR="002074D1" w:rsidRDefault="002074D1" w:rsidP="002074D1">
      <w:pPr>
        <w:pStyle w:val="3"/>
      </w:pPr>
      <w:bookmarkStart w:id="165" w:name="_Toc416640980"/>
      <w:r>
        <w:rPr>
          <w:rFonts w:hint="eastAsia"/>
        </w:rPr>
        <w:t>功能</w:t>
      </w:r>
      <w:r>
        <w:t>IPO</w:t>
      </w:r>
      <w:r>
        <w:t>图</w:t>
      </w:r>
      <w:bookmarkEnd w:id="165"/>
    </w:p>
    <w:p w14:paraId="79368A6E" w14:textId="723C8BEE" w:rsidR="00032788" w:rsidRPr="00032788" w:rsidRDefault="00032788" w:rsidP="00032788">
      <w:r>
        <w:object w:dxaOrig="7261" w:dyaOrig="3705" w14:anchorId="7C08A205">
          <v:shape id="_x0000_i1036" type="#_x0000_t75" style="width:363.8pt;height:185.05pt" o:ole="">
            <v:imagedata r:id="rId100" o:title=""/>
          </v:shape>
          <o:OLEObject Type="Embed" ProgID="Visio.Drawing.15" ShapeID="_x0000_i1036" DrawAspect="Content" ObjectID="_1490794191" r:id="rId101"/>
        </w:object>
      </w:r>
    </w:p>
    <w:p w14:paraId="3A4771B9" w14:textId="61E290D5" w:rsidR="002074D1" w:rsidRDefault="002074D1" w:rsidP="002074D1">
      <w:pPr>
        <w:pStyle w:val="3"/>
      </w:pPr>
      <w:bookmarkStart w:id="166" w:name="_Toc416640981"/>
      <w:r>
        <w:rPr>
          <w:rFonts w:hint="eastAsia"/>
        </w:rPr>
        <w:t>时序图</w:t>
      </w:r>
      <w:bookmarkEnd w:id="166"/>
    </w:p>
    <w:p w14:paraId="17D1276B" w14:textId="7D699FD9" w:rsidR="00032788" w:rsidRPr="00032788" w:rsidRDefault="002378D8" w:rsidP="00032788">
      <w:r>
        <w:rPr>
          <w:noProof/>
          <w:lang w:bidi="ml-IN"/>
        </w:rPr>
        <w:drawing>
          <wp:inline distT="0" distB="0" distL="0" distR="0" wp14:anchorId="5826312E" wp14:editId="7D28C5E7">
            <wp:extent cx="5514975" cy="1870075"/>
            <wp:effectExtent l="0" t="0" r="9525" b="0"/>
            <wp:docPr id="316" name="Picture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2015-02-02_234235.png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187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B3849" w14:textId="340B1A7E" w:rsidR="002074D1" w:rsidRDefault="002074D1" w:rsidP="002074D1">
      <w:pPr>
        <w:pStyle w:val="3"/>
      </w:pPr>
      <w:bookmarkStart w:id="167" w:name="_Toc416640982"/>
      <w:r>
        <w:rPr>
          <w:rFonts w:hint="eastAsia"/>
        </w:rPr>
        <w:lastRenderedPageBreak/>
        <w:t>类图</w:t>
      </w:r>
      <w:bookmarkEnd w:id="167"/>
    </w:p>
    <w:p w14:paraId="203D399D" w14:textId="634E37C6" w:rsidR="002378D8" w:rsidRPr="002378D8" w:rsidRDefault="002378D8" w:rsidP="002378D8">
      <w:r>
        <w:rPr>
          <w:noProof/>
          <w:lang w:bidi="ml-IN"/>
        </w:rPr>
        <w:drawing>
          <wp:inline distT="0" distB="0" distL="0" distR="0" wp14:anchorId="4ABEA57C" wp14:editId="6EA6ED56">
            <wp:extent cx="5514975" cy="4150360"/>
            <wp:effectExtent l="0" t="0" r="9525" b="2540"/>
            <wp:docPr id="317" name="Picture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" name="2015-02-02_234608.png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415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422AD" w14:textId="54C3E21B" w:rsidR="002074D1" w:rsidRDefault="002074D1" w:rsidP="002074D1">
      <w:pPr>
        <w:pStyle w:val="3"/>
      </w:pPr>
      <w:bookmarkStart w:id="168" w:name="_Toc416640983"/>
      <w:r>
        <w:rPr>
          <w:rFonts w:hint="eastAsia"/>
        </w:rPr>
        <w:t>代码</w:t>
      </w:r>
      <w:r>
        <w:t>构成</w:t>
      </w:r>
      <w:bookmarkEnd w:id="168"/>
    </w:p>
    <w:tbl>
      <w:tblPr>
        <w:tblStyle w:val="a4"/>
        <w:tblW w:w="0" w:type="auto"/>
        <w:tblInd w:w="108" w:type="dxa"/>
        <w:tblLayout w:type="fixed"/>
        <w:tblLook w:val="04A0" w:firstRow="1" w:lastRow="0" w:firstColumn="1" w:lastColumn="0" w:noHBand="0" w:noVBand="1"/>
      </w:tblPr>
      <w:tblGrid>
        <w:gridCol w:w="2610"/>
        <w:gridCol w:w="3240"/>
        <w:gridCol w:w="2943"/>
      </w:tblGrid>
      <w:tr w:rsidR="002378D8" w14:paraId="41A41AC5" w14:textId="77777777" w:rsidTr="000D1BC8">
        <w:tc>
          <w:tcPr>
            <w:tcW w:w="2610" w:type="dxa"/>
            <w:shd w:val="clear" w:color="auto" w:fill="BFBFBF" w:themeFill="background1" w:themeFillShade="BF"/>
          </w:tcPr>
          <w:p w14:paraId="6F610CE8" w14:textId="77777777" w:rsidR="002378D8" w:rsidRDefault="002378D8" w:rsidP="000D1BC8">
            <w:pPr>
              <w:pStyle w:val="a3"/>
            </w:pPr>
            <w:r>
              <w:rPr>
                <w:rFonts w:hint="eastAsia"/>
              </w:rPr>
              <w:t>文件</w:t>
            </w:r>
            <w:r>
              <w:t>名</w:t>
            </w:r>
          </w:p>
        </w:tc>
        <w:tc>
          <w:tcPr>
            <w:tcW w:w="3240" w:type="dxa"/>
            <w:shd w:val="clear" w:color="auto" w:fill="BFBFBF" w:themeFill="background1" w:themeFillShade="BF"/>
          </w:tcPr>
          <w:p w14:paraId="79391D55" w14:textId="77777777" w:rsidR="002378D8" w:rsidRDefault="002378D8" w:rsidP="000D1BC8">
            <w:pPr>
              <w:pStyle w:val="a3"/>
            </w:pPr>
            <w:r>
              <w:rPr>
                <w:rFonts w:hint="eastAsia"/>
              </w:rPr>
              <w:t>包路径</w:t>
            </w:r>
          </w:p>
        </w:tc>
        <w:tc>
          <w:tcPr>
            <w:tcW w:w="2943" w:type="dxa"/>
            <w:shd w:val="clear" w:color="auto" w:fill="BFBFBF" w:themeFill="background1" w:themeFillShade="BF"/>
          </w:tcPr>
          <w:p w14:paraId="1F274C3A" w14:textId="77777777" w:rsidR="002378D8" w:rsidRDefault="002378D8" w:rsidP="000D1BC8">
            <w:pPr>
              <w:pStyle w:val="a3"/>
            </w:pPr>
            <w:r>
              <w:rPr>
                <w:rFonts w:hint="eastAsia"/>
              </w:rPr>
              <w:t>文件</w:t>
            </w:r>
            <w:r>
              <w:t>说明</w:t>
            </w:r>
          </w:p>
        </w:tc>
      </w:tr>
      <w:tr w:rsidR="002378D8" w14:paraId="3AD78825" w14:textId="77777777" w:rsidTr="000D1BC8">
        <w:tc>
          <w:tcPr>
            <w:tcW w:w="2610" w:type="dxa"/>
          </w:tcPr>
          <w:p w14:paraId="4FA3DF44" w14:textId="71431CE4" w:rsidR="002378D8" w:rsidRDefault="00431096" w:rsidP="000D1BC8">
            <w:pPr>
              <w:pStyle w:val="a3"/>
            </w:pPr>
            <w:r>
              <w:t>RoleFunction</w:t>
            </w:r>
            <w:r w:rsidR="002378D8">
              <w:t>Service.java</w:t>
            </w:r>
          </w:p>
        </w:tc>
        <w:tc>
          <w:tcPr>
            <w:tcW w:w="3240" w:type="dxa"/>
          </w:tcPr>
          <w:p w14:paraId="5CB91C87" w14:textId="77777777" w:rsidR="002378D8" w:rsidRPr="00364B4A" w:rsidRDefault="002378D8" w:rsidP="000D1BC8">
            <w:pPr>
              <w:pStyle w:val="a3"/>
            </w:pPr>
            <w:r>
              <w:t>com.</w:t>
            </w:r>
            <w:r w:rsidRPr="00751FD6">
              <w:t>i</w:t>
            </w:r>
            <w:r>
              <w:t>nnovaee.eorder.</w:t>
            </w:r>
            <w:r w:rsidRPr="00751FD6">
              <w:t>module</w:t>
            </w:r>
            <w:r>
              <w:t>.service</w:t>
            </w:r>
          </w:p>
        </w:tc>
        <w:tc>
          <w:tcPr>
            <w:tcW w:w="2943" w:type="dxa"/>
          </w:tcPr>
          <w:p w14:paraId="4488454E" w14:textId="32CB683D" w:rsidR="002378D8" w:rsidRDefault="00431096" w:rsidP="00431096">
            <w:pPr>
              <w:pStyle w:val="a3"/>
            </w:pPr>
            <w:r>
              <w:rPr>
                <w:rFonts w:hint="eastAsia"/>
              </w:rPr>
              <w:t>角色权限</w:t>
            </w:r>
            <w:r w:rsidR="002378D8">
              <w:t>关联关系操作相关的服务，比如</w:t>
            </w:r>
            <w:r>
              <w:rPr>
                <w:rFonts w:hint="eastAsia"/>
              </w:rPr>
              <w:t>角色</w:t>
            </w:r>
            <w:r w:rsidR="002378D8">
              <w:t>添加</w:t>
            </w:r>
            <w:r w:rsidR="002378D8">
              <w:rPr>
                <w:rFonts w:hint="eastAsia"/>
              </w:rPr>
              <w:t>/</w:t>
            </w:r>
            <w:r w:rsidR="002378D8">
              <w:rPr>
                <w:rFonts w:hint="eastAsia"/>
              </w:rPr>
              <w:t>删除</w:t>
            </w:r>
            <w:r>
              <w:rPr>
                <w:rFonts w:hint="eastAsia"/>
              </w:rPr>
              <w:t>权限</w:t>
            </w:r>
          </w:p>
        </w:tc>
      </w:tr>
      <w:tr w:rsidR="002378D8" w14:paraId="0A5649A9" w14:textId="77777777" w:rsidTr="000D1BC8">
        <w:tc>
          <w:tcPr>
            <w:tcW w:w="2610" w:type="dxa"/>
          </w:tcPr>
          <w:p w14:paraId="798EBFDD" w14:textId="7DA35FEA" w:rsidR="002378D8" w:rsidRDefault="00431096" w:rsidP="000D1BC8">
            <w:pPr>
              <w:pStyle w:val="a3"/>
            </w:pPr>
            <w:r>
              <w:t>RoleFunction</w:t>
            </w:r>
            <w:r w:rsidR="002378D8">
              <w:t>Dao.java</w:t>
            </w:r>
          </w:p>
        </w:tc>
        <w:tc>
          <w:tcPr>
            <w:tcW w:w="3240" w:type="dxa"/>
          </w:tcPr>
          <w:p w14:paraId="74638BF9" w14:textId="77777777" w:rsidR="002378D8" w:rsidRPr="00751FD6" w:rsidRDefault="002378D8" w:rsidP="000D1BC8">
            <w:pPr>
              <w:pStyle w:val="a3"/>
            </w:pPr>
            <w:r>
              <w:t>com.</w:t>
            </w:r>
            <w:r w:rsidRPr="00751FD6">
              <w:t>i</w:t>
            </w:r>
            <w:r>
              <w:t>nnovaee.eorder.</w:t>
            </w:r>
            <w:r w:rsidRPr="00751FD6">
              <w:t>module</w:t>
            </w:r>
            <w:r>
              <w:t>.dao</w:t>
            </w:r>
          </w:p>
        </w:tc>
        <w:tc>
          <w:tcPr>
            <w:tcW w:w="2943" w:type="dxa"/>
          </w:tcPr>
          <w:p w14:paraId="29FDD80E" w14:textId="32AD2104" w:rsidR="002378D8" w:rsidRDefault="00431096" w:rsidP="000D1BC8">
            <w:pPr>
              <w:pStyle w:val="a3"/>
            </w:pPr>
            <w:r>
              <w:rPr>
                <w:rFonts w:hint="eastAsia"/>
              </w:rPr>
              <w:t>角色权限</w:t>
            </w:r>
            <w:r w:rsidR="002378D8">
              <w:t>关联关系数据库访问对象</w:t>
            </w:r>
          </w:p>
        </w:tc>
      </w:tr>
      <w:tr w:rsidR="002378D8" w14:paraId="63116D5A" w14:textId="77777777" w:rsidTr="000D1BC8">
        <w:tc>
          <w:tcPr>
            <w:tcW w:w="2610" w:type="dxa"/>
          </w:tcPr>
          <w:p w14:paraId="2B549131" w14:textId="3FB31C1E" w:rsidR="002378D8" w:rsidRDefault="00431096" w:rsidP="000D1BC8">
            <w:pPr>
              <w:pStyle w:val="a3"/>
            </w:pPr>
            <w:r>
              <w:t>RoleFunction</w:t>
            </w:r>
            <w:r w:rsidR="002378D8">
              <w:t>.java</w:t>
            </w:r>
          </w:p>
        </w:tc>
        <w:tc>
          <w:tcPr>
            <w:tcW w:w="3240" w:type="dxa"/>
          </w:tcPr>
          <w:p w14:paraId="6652D280" w14:textId="77777777" w:rsidR="002378D8" w:rsidRDefault="002378D8" w:rsidP="000D1BC8">
            <w:pPr>
              <w:pStyle w:val="a3"/>
            </w:pPr>
            <w:r w:rsidRPr="00364B4A">
              <w:t>com</w:t>
            </w:r>
            <w:r>
              <w:t>.</w:t>
            </w:r>
            <w:r w:rsidRPr="00364B4A">
              <w:t>innovaee</w:t>
            </w:r>
            <w:r>
              <w:t>.</w:t>
            </w:r>
            <w:r w:rsidRPr="00364B4A">
              <w:t>eorder</w:t>
            </w:r>
            <w:r>
              <w:t>.module.entity</w:t>
            </w:r>
          </w:p>
        </w:tc>
        <w:tc>
          <w:tcPr>
            <w:tcW w:w="2943" w:type="dxa"/>
          </w:tcPr>
          <w:p w14:paraId="12626034" w14:textId="23CF732B" w:rsidR="002378D8" w:rsidRDefault="00431096" w:rsidP="000D1BC8">
            <w:pPr>
              <w:pStyle w:val="a3"/>
            </w:pPr>
            <w:r>
              <w:rPr>
                <w:rFonts w:hint="eastAsia"/>
              </w:rPr>
              <w:t>角色权限</w:t>
            </w:r>
            <w:r w:rsidR="002378D8">
              <w:t>关联关系实体对象</w:t>
            </w:r>
          </w:p>
        </w:tc>
      </w:tr>
    </w:tbl>
    <w:p w14:paraId="14EBE78B" w14:textId="77777777" w:rsidR="002378D8" w:rsidRPr="002378D8" w:rsidRDefault="002378D8" w:rsidP="002378D8"/>
    <w:p w14:paraId="79C60A0F" w14:textId="7B1D5315" w:rsidR="002074D1" w:rsidRDefault="002074D1" w:rsidP="002074D1">
      <w:pPr>
        <w:pStyle w:val="3"/>
      </w:pPr>
      <w:bookmarkStart w:id="169" w:name="_Toc416640984"/>
      <w:r>
        <w:rPr>
          <w:rFonts w:hint="eastAsia"/>
        </w:rPr>
        <w:t>配置</w:t>
      </w:r>
      <w:r>
        <w:t>文件</w:t>
      </w:r>
      <w:bookmarkEnd w:id="169"/>
    </w:p>
    <w:p w14:paraId="72C7F0E8" w14:textId="77777777" w:rsidR="007B4A96" w:rsidRDefault="007B4A96" w:rsidP="007B4A96">
      <w:pPr>
        <w:pStyle w:val="a3"/>
        <w:numPr>
          <w:ilvl w:val="0"/>
          <w:numId w:val="9"/>
        </w:numPr>
      </w:pPr>
      <w:r>
        <w:t>struts.xml</w:t>
      </w:r>
    </w:p>
    <w:p w14:paraId="44EC3AB0" w14:textId="08642AFB" w:rsidR="00BD585A" w:rsidRPr="0099324B" w:rsidRDefault="00BD585A" w:rsidP="00BD585A">
      <w:r>
        <w:rPr>
          <w:rFonts w:hint="eastAsia"/>
        </w:rPr>
        <w:t>使用</w:t>
      </w:r>
      <w:hyperlink w:anchor="_配置文件_2" w:history="1">
        <w:r w:rsidRPr="00BD585A">
          <w:rPr>
            <w:rStyle w:val="a8"/>
          </w:rPr>
          <w:t>5.4.5</w:t>
        </w:r>
      </w:hyperlink>
      <w:r>
        <w:t>中说明的配置文件，不再重复描述</w:t>
      </w:r>
    </w:p>
    <w:p w14:paraId="0AFCA2AE" w14:textId="6F1BE7D3" w:rsidR="007B4A96" w:rsidRDefault="007B4A96" w:rsidP="007B4A96"/>
    <w:p w14:paraId="1438BD93" w14:textId="77777777" w:rsidR="007B4A96" w:rsidRDefault="007B4A96" w:rsidP="007B4A96">
      <w:pPr>
        <w:pStyle w:val="a3"/>
        <w:numPr>
          <w:ilvl w:val="0"/>
          <w:numId w:val="9"/>
        </w:numPr>
      </w:pPr>
      <w:r>
        <w:t>applicationContext-total.xml</w:t>
      </w:r>
    </w:p>
    <w:p w14:paraId="2BE3CB2C" w14:textId="77777777" w:rsidR="00BD585A" w:rsidRDefault="00BD585A" w:rsidP="00BD585A">
      <w:pPr>
        <w:pStyle w:val="CodeText"/>
      </w:pPr>
      <w:r>
        <w:t xml:space="preserve">    &lt;bean id="roleFunctionDao" class="com.innovaee.eorder.module.dao.RoleFunctionDao"</w:t>
      </w:r>
    </w:p>
    <w:p w14:paraId="5CF615B3" w14:textId="77777777" w:rsidR="00BD585A" w:rsidRDefault="00BD585A" w:rsidP="00BD585A">
      <w:pPr>
        <w:pStyle w:val="CodeText"/>
      </w:pPr>
      <w:r>
        <w:t xml:space="preserve">        parent="baseDao" /&gt;</w:t>
      </w:r>
    </w:p>
    <w:p w14:paraId="67AB4F23" w14:textId="77777777" w:rsidR="00BD585A" w:rsidRDefault="00BD585A" w:rsidP="00BD585A">
      <w:pPr>
        <w:pStyle w:val="CodeText"/>
      </w:pPr>
      <w:r>
        <w:lastRenderedPageBreak/>
        <w:t xml:space="preserve">    &lt;bean id="roleFunctionService" class="com.innovaee.eorder.module.service.RoleFunctionService"</w:t>
      </w:r>
    </w:p>
    <w:p w14:paraId="4AD5CA7A" w14:textId="3207ED1F" w:rsidR="007B4A96" w:rsidRDefault="00BD585A" w:rsidP="00BD585A">
      <w:pPr>
        <w:pStyle w:val="CodeText"/>
      </w:pPr>
      <w:r>
        <w:t xml:space="preserve">        parent="baseService" /&gt;</w:t>
      </w:r>
      <w:r w:rsidR="007B4A96">
        <w:tab/>
      </w:r>
    </w:p>
    <w:p w14:paraId="06C59A0B" w14:textId="77777777" w:rsidR="007B4A96" w:rsidRPr="002469C5" w:rsidRDefault="007B4A96" w:rsidP="007B4A96">
      <w:pPr>
        <w:pStyle w:val="CodeText"/>
      </w:pPr>
    </w:p>
    <w:p w14:paraId="65B344CD" w14:textId="77777777" w:rsidR="007B4A96" w:rsidRDefault="007B4A96" w:rsidP="007B4A96">
      <w:pPr>
        <w:pStyle w:val="a3"/>
        <w:numPr>
          <w:ilvl w:val="0"/>
          <w:numId w:val="9"/>
        </w:numPr>
      </w:pPr>
      <w:r>
        <w:t xml:space="preserve">Hibernate </w:t>
      </w:r>
      <w:r>
        <w:rPr>
          <w:rFonts w:hint="eastAsia"/>
        </w:rPr>
        <w:t>配置</w:t>
      </w:r>
    </w:p>
    <w:p w14:paraId="29635E24" w14:textId="36F26040" w:rsidR="007B4A96" w:rsidRDefault="007B4A96" w:rsidP="007B4A96">
      <w:r>
        <w:rPr>
          <w:rFonts w:hint="eastAsia"/>
        </w:rPr>
        <w:t>详细</w:t>
      </w:r>
      <w:r>
        <w:t>配置见</w:t>
      </w:r>
      <w:r w:rsidR="00437174">
        <w:rPr>
          <w:rFonts w:hint="eastAsia"/>
        </w:rPr>
        <w:t>Role</w:t>
      </w:r>
      <w:r>
        <w:t>Function.</w:t>
      </w:r>
      <w:proofErr w:type="gramStart"/>
      <w:r>
        <w:t>java</w:t>
      </w:r>
      <w:proofErr w:type="gramEnd"/>
    </w:p>
    <w:p w14:paraId="71D20F4F" w14:textId="77777777" w:rsidR="00BD585A" w:rsidRPr="00BD585A" w:rsidRDefault="00BD585A" w:rsidP="00BD585A">
      <w:pPr>
        <w:rPr>
          <w:i/>
          <w:noProof/>
          <w:color w:val="C00000"/>
          <w:sz w:val="20"/>
        </w:rPr>
      </w:pPr>
      <w:r w:rsidRPr="00BD585A">
        <w:rPr>
          <w:i/>
          <w:noProof/>
          <w:color w:val="C00000"/>
          <w:sz w:val="20"/>
        </w:rPr>
        <w:t>@Entity</w:t>
      </w:r>
    </w:p>
    <w:p w14:paraId="22A24868" w14:textId="77777777" w:rsidR="00BD585A" w:rsidRPr="00BD585A" w:rsidRDefault="00BD585A" w:rsidP="00BD585A">
      <w:pPr>
        <w:rPr>
          <w:i/>
          <w:noProof/>
          <w:color w:val="C00000"/>
          <w:sz w:val="20"/>
        </w:rPr>
      </w:pPr>
      <w:r w:rsidRPr="00BD585A">
        <w:rPr>
          <w:i/>
          <w:noProof/>
          <w:color w:val="C00000"/>
          <w:sz w:val="20"/>
        </w:rPr>
        <w:t>@Table(name = "t_role_function")</w:t>
      </w:r>
    </w:p>
    <w:p w14:paraId="25631319" w14:textId="46C07740" w:rsidR="00D54DF3" w:rsidRDefault="00BD585A" w:rsidP="00BD585A">
      <w:pPr>
        <w:rPr>
          <w:i/>
          <w:noProof/>
          <w:color w:val="C00000"/>
          <w:sz w:val="20"/>
        </w:rPr>
      </w:pPr>
      <w:r w:rsidRPr="00BD585A">
        <w:rPr>
          <w:i/>
          <w:noProof/>
          <w:color w:val="C00000"/>
          <w:sz w:val="20"/>
        </w:rPr>
        <w:t>public class RoleFunction extends BaseEntity {</w:t>
      </w:r>
    </w:p>
    <w:p w14:paraId="60ABB84D" w14:textId="5C85A119" w:rsidR="00BD585A" w:rsidRPr="00D54DF3" w:rsidRDefault="00BD585A" w:rsidP="00BD585A">
      <w:r>
        <w:rPr>
          <w:rFonts w:hint="eastAsia"/>
          <w:i/>
          <w:noProof/>
          <w:color w:val="C00000"/>
          <w:sz w:val="20"/>
        </w:rPr>
        <w:t>}</w:t>
      </w:r>
    </w:p>
    <w:p w14:paraId="2F0955E6" w14:textId="3D0E2DE2" w:rsidR="002074D1" w:rsidRDefault="002074D1" w:rsidP="002074D1">
      <w:pPr>
        <w:pStyle w:val="3"/>
      </w:pPr>
      <w:bookmarkStart w:id="170" w:name="_Toc416640985"/>
      <w:r>
        <w:rPr>
          <w:rFonts w:hint="eastAsia"/>
        </w:rPr>
        <w:t>数据库</w:t>
      </w:r>
      <w:r>
        <w:t>脚本</w:t>
      </w:r>
      <w:bookmarkEnd w:id="170"/>
    </w:p>
    <w:p w14:paraId="114E819E" w14:textId="3123FE1D" w:rsidR="006067C1" w:rsidRDefault="006067C1" w:rsidP="006067C1">
      <w:pPr>
        <w:pStyle w:val="1"/>
      </w:pPr>
      <w:bookmarkStart w:id="171" w:name="_Toc416640986"/>
      <w:r>
        <w:rPr>
          <w:rFonts w:hint="eastAsia"/>
        </w:rPr>
        <w:t>菜单</w:t>
      </w:r>
      <w:r>
        <w:t>/</w:t>
      </w:r>
      <w:r>
        <w:rPr>
          <w:rFonts w:hint="eastAsia"/>
        </w:rPr>
        <w:t>菜品</w:t>
      </w:r>
      <w:r>
        <w:t>管理模块</w:t>
      </w:r>
      <w:r>
        <w:rPr>
          <w:rFonts w:hint="eastAsia"/>
        </w:rPr>
        <w:t xml:space="preserve"> (eorder-dish)</w:t>
      </w:r>
      <w:bookmarkEnd w:id="171"/>
    </w:p>
    <w:p w14:paraId="256BBC50" w14:textId="5973886D" w:rsidR="006067C1" w:rsidRDefault="006067C1" w:rsidP="006067C1">
      <w:pPr>
        <w:pStyle w:val="2"/>
      </w:pPr>
      <w:bookmarkStart w:id="172" w:name="_Toc416640987"/>
      <w:r>
        <w:rPr>
          <w:rFonts w:hint="eastAsia"/>
        </w:rPr>
        <w:t>创建</w:t>
      </w:r>
      <w:r w:rsidR="00FC3A85">
        <w:rPr>
          <w:rFonts w:hint="eastAsia"/>
        </w:rPr>
        <w:t>/</w:t>
      </w:r>
      <w:r w:rsidR="00FC3A85">
        <w:rPr>
          <w:rFonts w:hint="eastAsia"/>
        </w:rPr>
        <w:t>编辑</w:t>
      </w:r>
      <w:r>
        <w:t>菜单分类</w:t>
      </w:r>
      <w:bookmarkEnd w:id="172"/>
    </w:p>
    <w:p w14:paraId="0AC2AC1D" w14:textId="041BAA1E" w:rsidR="006067C1" w:rsidRDefault="006067C1" w:rsidP="006067C1">
      <w:pPr>
        <w:pStyle w:val="3"/>
      </w:pPr>
      <w:bookmarkStart w:id="173" w:name="_Toc416640988"/>
      <w:r>
        <w:rPr>
          <w:rFonts w:hint="eastAsia"/>
        </w:rPr>
        <w:t>功能</w:t>
      </w:r>
      <w:r>
        <w:t>IPO</w:t>
      </w:r>
      <w:r>
        <w:t>图</w:t>
      </w:r>
      <w:bookmarkEnd w:id="173"/>
    </w:p>
    <w:p w14:paraId="3459E10B" w14:textId="10F51FDE" w:rsidR="006067C1" w:rsidRDefault="006067C1" w:rsidP="006067C1">
      <w:r>
        <w:object w:dxaOrig="7261" w:dyaOrig="3705" w14:anchorId="588F6A7D">
          <v:shape id="_x0000_i1037" type="#_x0000_t75" style="width:363.05pt;height:185.05pt" o:ole="">
            <v:imagedata r:id="rId104" o:title=""/>
          </v:shape>
          <o:OLEObject Type="Embed" ProgID="Visio.Drawing.15" ShapeID="_x0000_i1037" DrawAspect="Content" ObjectID="_1490794192" r:id="rId105"/>
        </w:object>
      </w:r>
    </w:p>
    <w:p w14:paraId="26D4550D" w14:textId="3ACF9F8D" w:rsidR="006067C1" w:rsidRDefault="006067C1" w:rsidP="006067C1">
      <w:pPr>
        <w:pStyle w:val="3"/>
      </w:pPr>
      <w:bookmarkStart w:id="174" w:name="_Toc416640989"/>
      <w:r>
        <w:rPr>
          <w:rFonts w:hint="eastAsia"/>
        </w:rPr>
        <w:t>时序图</w:t>
      </w:r>
      <w:bookmarkEnd w:id="174"/>
    </w:p>
    <w:p w14:paraId="4A28B72B" w14:textId="74DCE58C" w:rsidR="006067C1" w:rsidRPr="006067C1" w:rsidRDefault="00471AB5" w:rsidP="00471AB5">
      <w:pPr>
        <w:jc w:val="left"/>
      </w:pPr>
      <w:r>
        <w:rPr>
          <w:rFonts w:hint="eastAsia"/>
          <w:noProof/>
          <w:lang w:bidi="ml-IN"/>
        </w:rPr>
        <w:drawing>
          <wp:inline distT="0" distB="0" distL="0" distR="0" wp14:anchorId="595F1150" wp14:editId="3F08C9FC">
            <wp:extent cx="5998046" cy="2230016"/>
            <wp:effectExtent l="0" t="0" r="3175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2015-04-10_224505.png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4608" cy="2232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F3A97" w14:textId="77777777" w:rsidR="00972B15" w:rsidRDefault="00972B15" w:rsidP="00972B15"/>
    <w:p w14:paraId="33BB1595" w14:textId="1725B09B" w:rsidR="00FB59A4" w:rsidRPr="00972B15" w:rsidRDefault="00FB59A4" w:rsidP="00972B15">
      <w:r>
        <w:rPr>
          <w:noProof/>
          <w:lang w:bidi="ml-IN"/>
        </w:rPr>
        <w:lastRenderedPageBreak/>
        <w:drawing>
          <wp:inline distT="0" distB="0" distL="0" distR="0" wp14:anchorId="1BF4DE9C" wp14:editId="37027FDB">
            <wp:extent cx="5514975" cy="2724150"/>
            <wp:effectExtent l="0" t="0" r="9525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2015-04-10_231300.png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FFC52" w14:textId="72C6AE3C" w:rsidR="00972B15" w:rsidRDefault="00972B15" w:rsidP="00471AB5">
      <w:pPr>
        <w:pStyle w:val="3"/>
      </w:pPr>
      <w:bookmarkStart w:id="175" w:name="_代码构成_1"/>
      <w:bookmarkEnd w:id="175"/>
      <w:r>
        <w:br w:type="page"/>
      </w:r>
      <w:bookmarkStart w:id="176" w:name="_Toc416640990"/>
      <w:r w:rsidR="00471AB5">
        <w:rPr>
          <w:rFonts w:hint="eastAsia"/>
        </w:rPr>
        <w:lastRenderedPageBreak/>
        <w:t>代码</w:t>
      </w:r>
      <w:r w:rsidR="00471AB5">
        <w:t>构成</w:t>
      </w:r>
      <w:bookmarkEnd w:id="176"/>
    </w:p>
    <w:tbl>
      <w:tblPr>
        <w:tblStyle w:val="a4"/>
        <w:tblW w:w="0" w:type="auto"/>
        <w:tblInd w:w="108" w:type="dxa"/>
        <w:tblLayout w:type="fixed"/>
        <w:tblLook w:val="04A0" w:firstRow="1" w:lastRow="0" w:firstColumn="1" w:lastColumn="0" w:noHBand="0" w:noVBand="1"/>
      </w:tblPr>
      <w:tblGrid>
        <w:gridCol w:w="2970"/>
        <w:gridCol w:w="2970"/>
        <w:gridCol w:w="2853"/>
      </w:tblGrid>
      <w:tr w:rsidR="00471AB5" w14:paraId="7DA16505" w14:textId="77777777" w:rsidTr="00524436">
        <w:tc>
          <w:tcPr>
            <w:tcW w:w="2970" w:type="dxa"/>
            <w:shd w:val="clear" w:color="auto" w:fill="BFBFBF" w:themeFill="background1" w:themeFillShade="BF"/>
          </w:tcPr>
          <w:p w14:paraId="5ABE0EB4" w14:textId="77777777" w:rsidR="00471AB5" w:rsidRDefault="00471AB5" w:rsidP="004D706F">
            <w:pPr>
              <w:pStyle w:val="a3"/>
            </w:pPr>
            <w:r>
              <w:rPr>
                <w:rFonts w:hint="eastAsia"/>
              </w:rPr>
              <w:t>文件</w:t>
            </w:r>
            <w:r>
              <w:t>名</w:t>
            </w:r>
          </w:p>
        </w:tc>
        <w:tc>
          <w:tcPr>
            <w:tcW w:w="2970" w:type="dxa"/>
            <w:shd w:val="clear" w:color="auto" w:fill="BFBFBF" w:themeFill="background1" w:themeFillShade="BF"/>
          </w:tcPr>
          <w:p w14:paraId="4846FDE9" w14:textId="77777777" w:rsidR="00471AB5" w:rsidRDefault="00471AB5" w:rsidP="004D706F">
            <w:pPr>
              <w:pStyle w:val="a3"/>
            </w:pPr>
            <w:r>
              <w:rPr>
                <w:rFonts w:hint="eastAsia"/>
              </w:rPr>
              <w:t>包路径</w:t>
            </w:r>
          </w:p>
        </w:tc>
        <w:tc>
          <w:tcPr>
            <w:tcW w:w="2853" w:type="dxa"/>
            <w:shd w:val="clear" w:color="auto" w:fill="BFBFBF" w:themeFill="background1" w:themeFillShade="BF"/>
          </w:tcPr>
          <w:p w14:paraId="6687AA69" w14:textId="77777777" w:rsidR="00471AB5" w:rsidRDefault="00471AB5" w:rsidP="004D706F">
            <w:pPr>
              <w:pStyle w:val="a3"/>
            </w:pPr>
            <w:r>
              <w:rPr>
                <w:rFonts w:hint="eastAsia"/>
              </w:rPr>
              <w:t>文件</w:t>
            </w:r>
            <w:r>
              <w:t>说明</w:t>
            </w:r>
          </w:p>
        </w:tc>
      </w:tr>
      <w:tr w:rsidR="00471AB5" w14:paraId="3C7FEABB" w14:textId="77777777" w:rsidTr="00524436">
        <w:tc>
          <w:tcPr>
            <w:tcW w:w="2970" w:type="dxa"/>
          </w:tcPr>
          <w:p w14:paraId="2720F306" w14:textId="0031A74C" w:rsidR="00471AB5" w:rsidRPr="00F63625" w:rsidRDefault="00A60483" w:rsidP="004D706F">
            <w:pPr>
              <w:pStyle w:val="a3"/>
            </w:pPr>
            <w:r>
              <w:t>cate</w:t>
            </w:r>
            <w:r>
              <w:rPr>
                <w:rFonts w:hint="eastAsia"/>
              </w:rPr>
              <w:t>gory.jsp</w:t>
            </w:r>
          </w:p>
        </w:tc>
        <w:tc>
          <w:tcPr>
            <w:tcW w:w="2970" w:type="dxa"/>
          </w:tcPr>
          <w:p w14:paraId="3617FABB" w14:textId="4E1DA47B" w:rsidR="00471AB5" w:rsidRPr="00C4509E" w:rsidRDefault="00A60483" w:rsidP="00A60483">
            <w:pPr>
              <w:pStyle w:val="a3"/>
            </w:pPr>
            <w:r>
              <w:t>/web-app/pages/</w:t>
            </w:r>
          </w:p>
        </w:tc>
        <w:tc>
          <w:tcPr>
            <w:tcW w:w="2853" w:type="dxa"/>
          </w:tcPr>
          <w:p w14:paraId="50FAB1B2" w14:textId="39B2DD0A" w:rsidR="00471AB5" w:rsidRPr="00A65081" w:rsidRDefault="00A60483" w:rsidP="004D706F">
            <w:pPr>
              <w:pStyle w:val="a3"/>
            </w:pPr>
            <w:r>
              <w:rPr>
                <w:rFonts w:hint="eastAsia"/>
              </w:rPr>
              <w:t>菜单</w:t>
            </w:r>
            <w:r>
              <w:t>分类</w:t>
            </w:r>
            <w:r>
              <w:rPr>
                <w:rFonts w:hint="eastAsia"/>
              </w:rPr>
              <w:t>列表</w:t>
            </w:r>
            <w:r>
              <w:t>页面</w:t>
            </w:r>
          </w:p>
        </w:tc>
      </w:tr>
      <w:tr w:rsidR="00471AB5" w14:paraId="422DAE67" w14:textId="77777777" w:rsidTr="00524436">
        <w:tc>
          <w:tcPr>
            <w:tcW w:w="2970" w:type="dxa"/>
          </w:tcPr>
          <w:p w14:paraId="125CE572" w14:textId="6CC12BD7" w:rsidR="00471AB5" w:rsidRPr="00E159A1" w:rsidRDefault="00A60483" w:rsidP="004D706F">
            <w:pPr>
              <w:pStyle w:val="a3"/>
            </w:pPr>
            <w:r>
              <w:t>categoryEdit.jsp</w:t>
            </w:r>
          </w:p>
        </w:tc>
        <w:tc>
          <w:tcPr>
            <w:tcW w:w="2970" w:type="dxa"/>
          </w:tcPr>
          <w:p w14:paraId="10DB1445" w14:textId="49BBB595" w:rsidR="00471AB5" w:rsidRPr="00751FD6" w:rsidRDefault="00A60483" w:rsidP="004D706F">
            <w:pPr>
              <w:pStyle w:val="a3"/>
            </w:pPr>
            <w:r>
              <w:t>/web-app/pages/</w:t>
            </w:r>
          </w:p>
        </w:tc>
        <w:tc>
          <w:tcPr>
            <w:tcW w:w="2853" w:type="dxa"/>
          </w:tcPr>
          <w:p w14:paraId="3FA543FA" w14:textId="6A30E259" w:rsidR="00471AB5" w:rsidRDefault="00A60483" w:rsidP="004D706F">
            <w:pPr>
              <w:pStyle w:val="a3"/>
            </w:pPr>
            <w:r>
              <w:rPr>
                <w:rFonts w:hint="eastAsia"/>
              </w:rPr>
              <w:t>菜单</w:t>
            </w:r>
            <w:r>
              <w:t>分类编辑页面</w:t>
            </w:r>
          </w:p>
        </w:tc>
      </w:tr>
      <w:tr w:rsidR="00471AB5" w14:paraId="7C3DC5BF" w14:textId="77777777" w:rsidTr="00524436">
        <w:tc>
          <w:tcPr>
            <w:tcW w:w="2970" w:type="dxa"/>
          </w:tcPr>
          <w:p w14:paraId="6D88846D" w14:textId="6E811216" w:rsidR="00471AB5" w:rsidRPr="00E159A1" w:rsidRDefault="00A60483" w:rsidP="004D706F">
            <w:pPr>
              <w:pStyle w:val="a3"/>
            </w:pPr>
            <w:r>
              <w:t>CategoryAction.java</w:t>
            </w:r>
          </w:p>
        </w:tc>
        <w:tc>
          <w:tcPr>
            <w:tcW w:w="2970" w:type="dxa"/>
          </w:tcPr>
          <w:p w14:paraId="294D2FBA" w14:textId="4E4742F8" w:rsidR="00471AB5" w:rsidRPr="00751FD6" w:rsidRDefault="00A60483" w:rsidP="004D706F">
            <w:pPr>
              <w:pStyle w:val="a3"/>
            </w:pPr>
            <w:r>
              <w:t>com.innovaee.eorder.action</w:t>
            </w:r>
          </w:p>
        </w:tc>
        <w:tc>
          <w:tcPr>
            <w:tcW w:w="2853" w:type="dxa"/>
          </w:tcPr>
          <w:p w14:paraId="112CBC3A" w14:textId="6CCC23AA" w:rsidR="00471AB5" w:rsidRDefault="00A60483" w:rsidP="004D706F">
            <w:pPr>
              <w:pStyle w:val="a3"/>
            </w:pPr>
            <w:r>
              <w:rPr>
                <w:rFonts w:hint="eastAsia"/>
              </w:rPr>
              <w:t>菜单分类</w:t>
            </w:r>
            <w:r>
              <w:t>管理</w:t>
            </w:r>
            <w:r>
              <w:rPr>
                <w:rFonts w:hint="eastAsia"/>
              </w:rPr>
              <w:t>Action</w:t>
            </w:r>
          </w:p>
        </w:tc>
      </w:tr>
      <w:tr w:rsidR="00471AB5" w14:paraId="1A4E4450" w14:textId="77777777" w:rsidTr="00524436">
        <w:tc>
          <w:tcPr>
            <w:tcW w:w="2970" w:type="dxa"/>
          </w:tcPr>
          <w:p w14:paraId="68D837EE" w14:textId="7F9918AB" w:rsidR="00471AB5" w:rsidRPr="00A1451B" w:rsidRDefault="00524436" w:rsidP="004D706F">
            <w:pPr>
              <w:pStyle w:val="a3"/>
            </w:pPr>
            <w:r>
              <w:t>CategoryService.java</w:t>
            </w:r>
          </w:p>
        </w:tc>
        <w:tc>
          <w:tcPr>
            <w:tcW w:w="2970" w:type="dxa"/>
          </w:tcPr>
          <w:p w14:paraId="49E695EE" w14:textId="2F5464FD" w:rsidR="00471AB5" w:rsidRPr="00751FD6" w:rsidRDefault="00524436" w:rsidP="004D706F">
            <w:pPr>
              <w:pStyle w:val="a3"/>
            </w:pPr>
            <w:r>
              <w:t>com.innovaee.eorder.service</w:t>
            </w:r>
          </w:p>
        </w:tc>
        <w:tc>
          <w:tcPr>
            <w:tcW w:w="2853" w:type="dxa"/>
          </w:tcPr>
          <w:p w14:paraId="2E129797" w14:textId="063AD909" w:rsidR="00471AB5" w:rsidRPr="008703D2" w:rsidRDefault="00524436" w:rsidP="004D706F">
            <w:pPr>
              <w:pStyle w:val="a3"/>
            </w:pPr>
            <w:r>
              <w:rPr>
                <w:rFonts w:hint="eastAsia"/>
              </w:rPr>
              <w:t>菜单</w:t>
            </w:r>
            <w:r>
              <w:t>分类管理服务接口</w:t>
            </w:r>
          </w:p>
        </w:tc>
      </w:tr>
      <w:tr w:rsidR="00471AB5" w14:paraId="131F6081" w14:textId="77777777" w:rsidTr="00524436">
        <w:tc>
          <w:tcPr>
            <w:tcW w:w="2970" w:type="dxa"/>
          </w:tcPr>
          <w:p w14:paraId="4C9848FF" w14:textId="1AA4F275" w:rsidR="00471AB5" w:rsidRDefault="00524436" w:rsidP="004D706F">
            <w:pPr>
              <w:pStyle w:val="a3"/>
            </w:pPr>
            <w:r>
              <w:t>CategoryServiceImpl.java</w:t>
            </w:r>
          </w:p>
        </w:tc>
        <w:tc>
          <w:tcPr>
            <w:tcW w:w="2970" w:type="dxa"/>
          </w:tcPr>
          <w:p w14:paraId="0935490A" w14:textId="33CB0C75" w:rsidR="00471AB5" w:rsidRPr="00364B4A" w:rsidRDefault="00524436" w:rsidP="004D706F">
            <w:pPr>
              <w:pStyle w:val="a3"/>
            </w:pPr>
            <w:r>
              <w:t>com.innovaee.eorder.service.impl</w:t>
            </w:r>
          </w:p>
        </w:tc>
        <w:tc>
          <w:tcPr>
            <w:tcW w:w="2853" w:type="dxa"/>
          </w:tcPr>
          <w:p w14:paraId="5C3FB569" w14:textId="444B24CC" w:rsidR="00471AB5" w:rsidRDefault="00524436" w:rsidP="004D706F">
            <w:pPr>
              <w:pStyle w:val="a3"/>
            </w:pPr>
            <w:r>
              <w:rPr>
                <w:rFonts w:hint="eastAsia"/>
              </w:rPr>
              <w:t>菜单</w:t>
            </w:r>
            <w:r>
              <w:t>分类管理服务实现</w:t>
            </w:r>
          </w:p>
        </w:tc>
      </w:tr>
      <w:tr w:rsidR="00471AB5" w14:paraId="1B43BD6C" w14:textId="77777777" w:rsidTr="00524436">
        <w:tc>
          <w:tcPr>
            <w:tcW w:w="2970" w:type="dxa"/>
          </w:tcPr>
          <w:p w14:paraId="039A6CDA" w14:textId="5FE26528" w:rsidR="00471AB5" w:rsidRDefault="00524436" w:rsidP="004D706F">
            <w:pPr>
              <w:pStyle w:val="a3"/>
            </w:pPr>
            <w:r>
              <w:t>CategoryDao.java</w:t>
            </w:r>
          </w:p>
        </w:tc>
        <w:tc>
          <w:tcPr>
            <w:tcW w:w="2970" w:type="dxa"/>
          </w:tcPr>
          <w:p w14:paraId="564E9846" w14:textId="062A899E" w:rsidR="00471AB5" w:rsidRPr="00751FD6" w:rsidRDefault="00524436" w:rsidP="004D706F">
            <w:pPr>
              <w:pStyle w:val="a3"/>
            </w:pPr>
            <w:r>
              <w:t>com.innovaee.eorder.dao</w:t>
            </w:r>
          </w:p>
        </w:tc>
        <w:tc>
          <w:tcPr>
            <w:tcW w:w="2853" w:type="dxa"/>
          </w:tcPr>
          <w:p w14:paraId="20348E4C" w14:textId="6BE2BF82" w:rsidR="00471AB5" w:rsidRDefault="00524436" w:rsidP="004D706F">
            <w:pPr>
              <w:pStyle w:val="a3"/>
            </w:pPr>
            <w:r>
              <w:rPr>
                <w:rFonts w:hint="eastAsia"/>
              </w:rPr>
              <w:t>菜单</w:t>
            </w:r>
            <w:r>
              <w:t>分类管理数据库访问接口</w:t>
            </w:r>
          </w:p>
        </w:tc>
      </w:tr>
      <w:tr w:rsidR="00471AB5" w14:paraId="7FEFDE19" w14:textId="77777777" w:rsidTr="00524436">
        <w:tc>
          <w:tcPr>
            <w:tcW w:w="2970" w:type="dxa"/>
          </w:tcPr>
          <w:p w14:paraId="10C69A79" w14:textId="2F99EC8F" w:rsidR="00471AB5" w:rsidRDefault="00524436" w:rsidP="004D706F">
            <w:pPr>
              <w:pStyle w:val="a3"/>
            </w:pPr>
            <w:r>
              <w:t>HibernateCategoryDao</w:t>
            </w:r>
            <w:r>
              <w:rPr>
                <w:rFonts w:hint="eastAsia"/>
              </w:rPr>
              <w:t>.java</w:t>
            </w:r>
          </w:p>
        </w:tc>
        <w:tc>
          <w:tcPr>
            <w:tcW w:w="2970" w:type="dxa"/>
          </w:tcPr>
          <w:p w14:paraId="2E20DD50" w14:textId="3602EADA" w:rsidR="00471AB5" w:rsidRPr="00364B4A" w:rsidRDefault="00524436" w:rsidP="004D706F">
            <w:pPr>
              <w:pStyle w:val="a3"/>
            </w:pPr>
            <w:r>
              <w:t>com.innovaee.eroder.dao.hibernate</w:t>
            </w:r>
          </w:p>
        </w:tc>
        <w:tc>
          <w:tcPr>
            <w:tcW w:w="2853" w:type="dxa"/>
          </w:tcPr>
          <w:p w14:paraId="3DD7193C" w14:textId="004EFB0F" w:rsidR="00471AB5" w:rsidRDefault="00524436" w:rsidP="004D706F">
            <w:pPr>
              <w:pStyle w:val="a3"/>
            </w:pPr>
            <w:r>
              <w:rPr>
                <w:rFonts w:hint="eastAsia"/>
              </w:rPr>
              <w:t>菜单</w:t>
            </w:r>
            <w:r>
              <w:t>分类管理数据库访问实现</w:t>
            </w:r>
          </w:p>
        </w:tc>
      </w:tr>
      <w:tr w:rsidR="00471AB5" w14:paraId="4366DF30" w14:textId="77777777" w:rsidTr="00524436">
        <w:tc>
          <w:tcPr>
            <w:tcW w:w="2970" w:type="dxa"/>
          </w:tcPr>
          <w:p w14:paraId="302853FA" w14:textId="77BD0B36" w:rsidR="00471AB5" w:rsidRPr="0089344E" w:rsidRDefault="00524436" w:rsidP="004D706F">
            <w:pPr>
              <w:pStyle w:val="a3"/>
            </w:pPr>
            <w:r>
              <w:t>Category.java</w:t>
            </w:r>
          </w:p>
        </w:tc>
        <w:tc>
          <w:tcPr>
            <w:tcW w:w="2970" w:type="dxa"/>
          </w:tcPr>
          <w:p w14:paraId="162A7112" w14:textId="5AE39E05" w:rsidR="00471AB5" w:rsidRPr="00364B4A" w:rsidRDefault="00524436" w:rsidP="004D706F">
            <w:pPr>
              <w:pStyle w:val="a3"/>
            </w:pPr>
            <w:r>
              <w:t>com.innovaee.eorder.entity</w:t>
            </w:r>
          </w:p>
        </w:tc>
        <w:tc>
          <w:tcPr>
            <w:tcW w:w="2853" w:type="dxa"/>
          </w:tcPr>
          <w:p w14:paraId="75406B72" w14:textId="3731AC67" w:rsidR="00471AB5" w:rsidRDefault="00524436" w:rsidP="004D706F">
            <w:pPr>
              <w:pStyle w:val="a3"/>
            </w:pPr>
            <w:r>
              <w:rPr>
                <w:rFonts w:hint="eastAsia"/>
              </w:rPr>
              <w:t>菜单</w:t>
            </w:r>
            <w:r>
              <w:t>分类实体</w:t>
            </w:r>
            <w:r>
              <w:rPr>
                <w:rFonts w:hint="eastAsia"/>
              </w:rPr>
              <w:t>类</w:t>
            </w:r>
          </w:p>
        </w:tc>
      </w:tr>
      <w:tr w:rsidR="00471AB5" w14:paraId="62294A5C" w14:textId="77777777" w:rsidTr="00524436">
        <w:tc>
          <w:tcPr>
            <w:tcW w:w="2970" w:type="dxa"/>
          </w:tcPr>
          <w:p w14:paraId="5C8D0822" w14:textId="61DC8B66" w:rsidR="00471AB5" w:rsidRDefault="00524436" w:rsidP="004D706F">
            <w:pPr>
              <w:pStyle w:val="a3"/>
            </w:pPr>
            <w:r>
              <w:t>CategoryVO.java</w:t>
            </w:r>
          </w:p>
        </w:tc>
        <w:tc>
          <w:tcPr>
            <w:tcW w:w="2970" w:type="dxa"/>
          </w:tcPr>
          <w:p w14:paraId="297DD612" w14:textId="049F61CA" w:rsidR="00471AB5" w:rsidRPr="00F63625" w:rsidRDefault="00524436" w:rsidP="004D706F">
            <w:pPr>
              <w:pStyle w:val="a3"/>
            </w:pPr>
            <w:r>
              <w:t>com.innovaee.eorder.vo</w:t>
            </w:r>
          </w:p>
        </w:tc>
        <w:tc>
          <w:tcPr>
            <w:tcW w:w="2853" w:type="dxa"/>
          </w:tcPr>
          <w:p w14:paraId="5B8A4296" w14:textId="7AFCEF4F" w:rsidR="00471AB5" w:rsidRDefault="00524436" w:rsidP="004D706F">
            <w:pPr>
              <w:pStyle w:val="a3"/>
            </w:pPr>
            <w:r>
              <w:rPr>
                <w:rFonts w:hint="eastAsia"/>
              </w:rPr>
              <w:t>菜单</w:t>
            </w:r>
            <w:r>
              <w:t>分类</w:t>
            </w:r>
            <w:r>
              <w:rPr>
                <w:rFonts w:hint="eastAsia"/>
              </w:rPr>
              <w:t>值域</w:t>
            </w:r>
            <w:r>
              <w:t>类</w:t>
            </w:r>
          </w:p>
        </w:tc>
      </w:tr>
    </w:tbl>
    <w:p w14:paraId="6E8AB7E7" w14:textId="77777777" w:rsidR="00471AB5" w:rsidRPr="00471AB5" w:rsidRDefault="00471AB5" w:rsidP="00471AB5"/>
    <w:p w14:paraId="3783EC10" w14:textId="77777777" w:rsidR="00BC0C1F" w:rsidRPr="00BC0C1F" w:rsidRDefault="00524436" w:rsidP="00524436">
      <w:pPr>
        <w:pStyle w:val="3"/>
        <w:rPr>
          <w:sz w:val="32"/>
          <w:szCs w:val="32"/>
        </w:rPr>
      </w:pPr>
      <w:bookmarkStart w:id="177" w:name="_类图"/>
      <w:bookmarkStart w:id="178" w:name="_Toc416640991"/>
      <w:bookmarkEnd w:id="177"/>
      <w:r>
        <w:rPr>
          <w:rFonts w:hint="eastAsia"/>
        </w:rPr>
        <w:t>类图</w:t>
      </w:r>
      <w:bookmarkEnd w:id="178"/>
    </w:p>
    <w:p w14:paraId="542B2C84" w14:textId="1D29F9F9" w:rsidR="00BC0C1F" w:rsidRDefault="00541EC7" w:rsidP="00BC0C1F">
      <w:pPr>
        <w:jc w:val="center"/>
      </w:pPr>
      <w:r>
        <w:rPr>
          <w:noProof/>
          <w:lang w:bidi="ml-IN"/>
        </w:rPr>
        <w:drawing>
          <wp:inline distT="0" distB="0" distL="0" distR="0" wp14:anchorId="6E678E82" wp14:editId="335550DF">
            <wp:extent cx="5514975" cy="3256280"/>
            <wp:effectExtent l="0" t="0" r="9525" b="127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2015-04-10_225921.png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325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98383" w14:textId="77777777" w:rsidR="00BC0C1F" w:rsidRDefault="00BC0C1F" w:rsidP="00BC0C1F">
      <w:pPr>
        <w:jc w:val="center"/>
      </w:pPr>
    </w:p>
    <w:p w14:paraId="51A6E46C" w14:textId="77777777" w:rsidR="00BC0C1F" w:rsidRPr="00BC0C1F" w:rsidRDefault="00BC0C1F" w:rsidP="00BC0C1F">
      <w:pPr>
        <w:pStyle w:val="3"/>
        <w:rPr>
          <w:sz w:val="32"/>
          <w:szCs w:val="32"/>
        </w:rPr>
      </w:pPr>
      <w:bookmarkStart w:id="179" w:name="_配置文件_5"/>
      <w:bookmarkStart w:id="180" w:name="_Toc416640992"/>
      <w:bookmarkEnd w:id="179"/>
      <w:r>
        <w:rPr>
          <w:rFonts w:hint="eastAsia"/>
        </w:rPr>
        <w:t>配置</w:t>
      </w:r>
      <w:r>
        <w:t>文件</w:t>
      </w:r>
      <w:bookmarkEnd w:id="180"/>
    </w:p>
    <w:p w14:paraId="013F67E5" w14:textId="77777777" w:rsidR="008D7A4D" w:rsidRPr="008D7A4D" w:rsidRDefault="008D7A4D" w:rsidP="008D7A4D">
      <w:pPr>
        <w:pStyle w:val="a5"/>
        <w:numPr>
          <w:ilvl w:val="0"/>
          <w:numId w:val="9"/>
        </w:numPr>
        <w:rPr>
          <w:sz w:val="32"/>
          <w:szCs w:val="32"/>
        </w:rPr>
      </w:pPr>
      <w:r>
        <w:rPr>
          <w:rFonts w:hint="eastAsia"/>
        </w:rPr>
        <w:t>struts.xml</w:t>
      </w:r>
    </w:p>
    <w:p w14:paraId="0D15E1E7" w14:textId="77777777" w:rsidR="00541EC7" w:rsidRDefault="00541EC7" w:rsidP="00541EC7">
      <w:pPr>
        <w:pStyle w:val="CodeText"/>
      </w:pPr>
      <w:r>
        <w:t>&lt;?xml version="1.0" encoding="UTF-8" ?&gt;</w:t>
      </w:r>
    </w:p>
    <w:p w14:paraId="1B881883" w14:textId="77777777" w:rsidR="00541EC7" w:rsidRDefault="00541EC7" w:rsidP="00541EC7">
      <w:pPr>
        <w:pStyle w:val="CodeText"/>
      </w:pPr>
      <w:r>
        <w:t>&lt;!DOCTYPE struts PUBLIC "-//Apache Software Foundation//DTD Struts Configuration 2.0//EN"</w:t>
      </w:r>
    </w:p>
    <w:p w14:paraId="4F2118E7" w14:textId="77777777" w:rsidR="00541EC7" w:rsidRDefault="00541EC7" w:rsidP="00541EC7">
      <w:pPr>
        <w:pStyle w:val="CodeText"/>
      </w:pPr>
      <w:r>
        <w:t xml:space="preserve">                        "http://struts.apache.org/dtds/struts-2.0.dtd"&gt;</w:t>
      </w:r>
    </w:p>
    <w:p w14:paraId="43C5426A" w14:textId="77777777" w:rsidR="00541EC7" w:rsidRDefault="00541EC7" w:rsidP="00541EC7">
      <w:pPr>
        <w:pStyle w:val="CodeText"/>
      </w:pPr>
      <w:r>
        <w:lastRenderedPageBreak/>
        <w:t>&lt;struts&gt;</w:t>
      </w:r>
    </w:p>
    <w:p w14:paraId="0191B6F3" w14:textId="77777777" w:rsidR="00541EC7" w:rsidRDefault="00541EC7" w:rsidP="00541EC7">
      <w:pPr>
        <w:pStyle w:val="CodeText"/>
      </w:pPr>
      <w:r>
        <w:t xml:space="preserve">    &lt;package name="com.innovaee.eorder.action.category" namespace="/category"</w:t>
      </w:r>
    </w:p>
    <w:p w14:paraId="4E2444F8" w14:textId="77777777" w:rsidR="00541EC7" w:rsidRDefault="00541EC7" w:rsidP="00541EC7">
      <w:pPr>
        <w:pStyle w:val="CodeText"/>
      </w:pPr>
      <w:r>
        <w:t xml:space="preserve">        extends="struts-base"&gt;</w:t>
      </w:r>
    </w:p>
    <w:p w14:paraId="6076BCE1" w14:textId="77777777" w:rsidR="00541EC7" w:rsidRDefault="00541EC7" w:rsidP="00541EC7">
      <w:pPr>
        <w:pStyle w:val="CodeText"/>
      </w:pPr>
      <w:r>
        <w:t xml:space="preserve">        &lt;result-types&gt;</w:t>
      </w:r>
    </w:p>
    <w:p w14:paraId="4638E06D" w14:textId="77777777" w:rsidR="00541EC7" w:rsidRDefault="00541EC7" w:rsidP="00541EC7">
      <w:pPr>
        <w:pStyle w:val="CodeText"/>
      </w:pPr>
      <w:r>
        <w:t xml:space="preserve">            &lt;result-type name="tiles"</w:t>
      </w:r>
    </w:p>
    <w:p w14:paraId="0F068387" w14:textId="77777777" w:rsidR="00541EC7" w:rsidRDefault="00541EC7" w:rsidP="00541EC7">
      <w:pPr>
        <w:pStyle w:val="CodeText"/>
      </w:pPr>
      <w:r>
        <w:t xml:space="preserve">                class="org.apache.struts2.views.tiles.TilesResult" /&gt;</w:t>
      </w:r>
    </w:p>
    <w:p w14:paraId="07F081ED" w14:textId="77777777" w:rsidR="00541EC7" w:rsidRDefault="00541EC7" w:rsidP="00541EC7">
      <w:pPr>
        <w:pStyle w:val="CodeText"/>
      </w:pPr>
      <w:r>
        <w:t xml:space="preserve">        &lt;/result-types&gt;</w:t>
      </w:r>
    </w:p>
    <w:p w14:paraId="30B51732" w14:textId="77777777" w:rsidR="00541EC7" w:rsidRDefault="00541EC7" w:rsidP="00541EC7">
      <w:pPr>
        <w:pStyle w:val="CodeText"/>
      </w:pPr>
    </w:p>
    <w:p w14:paraId="2E47B88D" w14:textId="77777777" w:rsidR="00541EC7" w:rsidRDefault="00541EC7" w:rsidP="00541EC7">
      <w:pPr>
        <w:pStyle w:val="CodeText"/>
      </w:pPr>
      <w:r>
        <w:t xml:space="preserve">        &lt;action name="list" class="com.innovaee.eorder.action.category.CategoryAction"</w:t>
      </w:r>
    </w:p>
    <w:p w14:paraId="107FB578" w14:textId="77777777" w:rsidR="00541EC7" w:rsidRDefault="00541EC7" w:rsidP="00541EC7">
      <w:pPr>
        <w:pStyle w:val="CodeText"/>
      </w:pPr>
      <w:r>
        <w:t xml:space="preserve">            method="list"&gt;</w:t>
      </w:r>
    </w:p>
    <w:p w14:paraId="0E617192" w14:textId="77777777" w:rsidR="00541EC7" w:rsidRDefault="00541EC7" w:rsidP="00541EC7">
      <w:pPr>
        <w:pStyle w:val="CodeText"/>
      </w:pPr>
      <w:r>
        <w:t xml:space="preserve">            &lt;result name="error" type="tiles"&gt;category&lt;/result&gt;</w:t>
      </w:r>
    </w:p>
    <w:p w14:paraId="4B4EB1A0" w14:textId="77777777" w:rsidR="00541EC7" w:rsidRDefault="00541EC7" w:rsidP="00541EC7">
      <w:pPr>
        <w:pStyle w:val="CodeText"/>
      </w:pPr>
      <w:r>
        <w:t xml:space="preserve">            &lt;result type="tiles"&gt;category&lt;/result&gt;</w:t>
      </w:r>
    </w:p>
    <w:p w14:paraId="25011AD2" w14:textId="77777777" w:rsidR="00541EC7" w:rsidRDefault="00541EC7" w:rsidP="00541EC7">
      <w:pPr>
        <w:pStyle w:val="CodeText"/>
      </w:pPr>
      <w:r>
        <w:t xml:space="preserve">        &lt;/action&gt;</w:t>
      </w:r>
    </w:p>
    <w:p w14:paraId="366EC002" w14:textId="77777777" w:rsidR="00541EC7" w:rsidRDefault="00541EC7" w:rsidP="00541EC7">
      <w:pPr>
        <w:pStyle w:val="CodeText"/>
      </w:pPr>
    </w:p>
    <w:p w14:paraId="51C8DEC6" w14:textId="77777777" w:rsidR="00541EC7" w:rsidRDefault="00541EC7" w:rsidP="00541EC7">
      <w:pPr>
        <w:pStyle w:val="CodeText"/>
      </w:pPr>
      <w:r>
        <w:t xml:space="preserve">        &lt;action name="add" class="com.innovaee.eorder.action.category.CategoryAction"</w:t>
      </w:r>
    </w:p>
    <w:p w14:paraId="221727CD" w14:textId="77777777" w:rsidR="00541EC7" w:rsidRDefault="00541EC7" w:rsidP="00541EC7">
      <w:pPr>
        <w:pStyle w:val="CodeText"/>
      </w:pPr>
      <w:r>
        <w:t xml:space="preserve">            method="add"&gt;</w:t>
      </w:r>
    </w:p>
    <w:p w14:paraId="6D5E9D17" w14:textId="77777777" w:rsidR="00541EC7" w:rsidRDefault="00541EC7" w:rsidP="00541EC7">
      <w:pPr>
        <w:pStyle w:val="CodeText"/>
      </w:pPr>
      <w:r>
        <w:t xml:space="preserve">            &lt;result name="error" type="tiles"&gt;categoryEdit&lt;/result&gt;</w:t>
      </w:r>
    </w:p>
    <w:p w14:paraId="61BD6F58" w14:textId="77777777" w:rsidR="00541EC7" w:rsidRDefault="00541EC7" w:rsidP="00541EC7">
      <w:pPr>
        <w:pStyle w:val="CodeText"/>
      </w:pPr>
      <w:r>
        <w:t xml:space="preserve">            &lt;result type="tiles"&gt;categoryEdit&lt;/result&gt;</w:t>
      </w:r>
    </w:p>
    <w:p w14:paraId="3B6563B4" w14:textId="77777777" w:rsidR="00541EC7" w:rsidRDefault="00541EC7" w:rsidP="00541EC7">
      <w:pPr>
        <w:pStyle w:val="CodeText"/>
      </w:pPr>
      <w:r>
        <w:t xml:space="preserve">        &lt;/action&gt;</w:t>
      </w:r>
    </w:p>
    <w:p w14:paraId="3BAEB6F9" w14:textId="77777777" w:rsidR="00541EC7" w:rsidRDefault="00541EC7" w:rsidP="00541EC7">
      <w:pPr>
        <w:pStyle w:val="CodeText"/>
      </w:pPr>
    </w:p>
    <w:p w14:paraId="38AE4C58" w14:textId="77777777" w:rsidR="00541EC7" w:rsidRDefault="00541EC7" w:rsidP="00541EC7">
      <w:pPr>
        <w:pStyle w:val="CodeText"/>
      </w:pPr>
      <w:r>
        <w:t xml:space="preserve">        &lt;action name="save" class="com.innovaee.eorder.action.category.CategoryAction"</w:t>
      </w:r>
    </w:p>
    <w:p w14:paraId="11B3964D" w14:textId="77777777" w:rsidR="00541EC7" w:rsidRDefault="00541EC7" w:rsidP="00541EC7">
      <w:pPr>
        <w:pStyle w:val="CodeText"/>
      </w:pPr>
      <w:r>
        <w:t xml:space="preserve">            method="save"&gt;</w:t>
      </w:r>
    </w:p>
    <w:p w14:paraId="3199C2A5" w14:textId="77777777" w:rsidR="00541EC7" w:rsidRDefault="00541EC7" w:rsidP="00541EC7">
      <w:pPr>
        <w:pStyle w:val="CodeText"/>
      </w:pPr>
      <w:r>
        <w:t xml:space="preserve">            &lt;result name="error" type="tiles"&gt;categoryEdit&lt;/result&gt;</w:t>
      </w:r>
    </w:p>
    <w:p w14:paraId="72CCF008" w14:textId="77777777" w:rsidR="00541EC7" w:rsidRDefault="00541EC7" w:rsidP="00541EC7">
      <w:pPr>
        <w:pStyle w:val="CodeText"/>
      </w:pPr>
      <w:r>
        <w:t xml:space="preserve">            &lt;result type="tiles"&gt;category&lt;/result&gt;</w:t>
      </w:r>
    </w:p>
    <w:p w14:paraId="3B2156AC" w14:textId="77777777" w:rsidR="00541EC7" w:rsidRDefault="00541EC7" w:rsidP="00541EC7">
      <w:pPr>
        <w:pStyle w:val="CodeText"/>
      </w:pPr>
      <w:r>
        <w:t xml:space="preserve">        &lt;/action&gt;</w:t>
      </w:r>
    </w:p>
    <w:p w14:paraId="0906D064" w14:textId="77777777" w:rsidR="00541EC7" w:rsidRDefault="00541EC7" w:rsidP="00541EC7">
      <w:pPr>
        <w:pStyle w:val="CodeText"/>
      </w:pPr>
    </w:p>
    <w:p w14:paraId="65753FE0" w14:textId="77777777" w:rsidR="00541EC7" w:rsidRDefault="00541EC7" w:rsidP="00541EC7">
      <w:pPr>
        <w:pStyle w:val="CodeText"/>
      </w:pPr>
      <w:r>
        <w:t xml:space="preserve">        &lt;action name="edit" class="com.innovaee.eorder.action.category.CategoryAction"</w:t>
      </w:r>
    </w:p>
    <w:p w14:paraId="5E207360" w14:textId="77777777" w:rsidR="00541EC7" w:rsidRDefault="00541EC7" w:rsidP="00541EC7">
      <w:pPr>
        <w:pStyle w:val="CodeText"/>
      </w:pPr>
      <w:r>
        <w:t xml:space="preserve">            method="edit"&gt;</w:t>
      </w:r>
    </w:p>
    <w:p w14:paraId="1DF72582" w14:textId="77777777" w:rsidR="00541EC7" w:rsidRDefault="00541EC7" w:rsidP="00541EC7">
      <w:pPr>
        <w:pStyle w:val="CodeText"/>
      </w:pPr>
      <w:r>
        <w:t xml:space="preserve">            &lt;result name="error" type="tiles"&gt;categoryEdit&lt;/result&gt;</w:t>
      </w:r>
    </w:p>
    <w:p w14:paraId="2D66BAD4" w14:textId="77777777" w:rsidR="00541EC7" w:rsidRDefault="00541EC7" w:rsidP="00541EC7">
      <w:pPr>
        <w:pStyle w:val="CodeText"/>
      </w:pPr>
      <w:r>
        <w:t xml:space="preserve">            &lt;result type="tiles"&gt;categoryEdit&lt;/result&gt;</w:t>
      </w:r>
    </w:p>
    <w:p w14:paraId="591A1F3F" w14:textId="77777777" w:rsidR="00541EC7" w:rsidRDefault="00541EC7" w:rsidP="00541EC7">
      <w:pPr>
        <w:pStyle w:val="CodeText"/>
      </w:pPr>
      <w:r>
        <w:t xml:space="preserve">        &lt;/action&gt;</w:t>
      </w:r>
    </w:p>
    <w:p w14:paraId="5A2D919F" w14:textId="77777777" w:rsidR="00541EC7" w:rsidRDefault="00541EC7" w:rsidP="00541EC7">
      <w:pPr>
        <w:pStyle w:val="CodeText"/>
      </w:pPr>
    </w:p>
    <w:p w14:paraId="21386385" w14:textId="77777777" w:rsidR="00541EC7" w:rsidRDefault="00541EC7" w:rsidP="00541EC7">
      <w:pPr>
        <w:pStyle w:val="CodeText"/>
      </w:pPr>
      <w:r>
        <w:t xml:space="preserve">        &lt;action name="update" class="com.innovaee.eorder.action.category.CategoryAction"</w:t>
      </w:r>
    </w:p>
    <w:p w14:paraId="0B4EA83B" w14:textId="77777777" w:rsidR="00541EC7" w:rsidRDefault="00541EC7" w:rsidP="00541EC7">
      <w:pPr>
        <w:pStyle w:val="CodeText"/>
      </w:pPr>
      <w:r>
        <w:t xml:space="preserve">            method="update"&gt;</w:t>
      </w:r>
    </w:p>
    <w:p w14:paraId="63989AC6" w14:textId="77777777" w:rsidR="00541EC7" w:rsidRDefault="00541EC7" w:rsidP="00541EC7">
      <w:pPr>
        <w:pStyle w:val="CodeText"/>
      </w:pPr>
      <w:r>
        <w:t xml:space="preserve">            &lt;result name="error" type="tiles"&gt;categoryEdit&lt;/result&gt;</w:t>
      </w:r>
    </w:p>
    <w:p w14:paraId="707698BC" w14:textId="77777777" w:rsidR="00541EC7" w:rsidRDefault="00541EC7" w:rsidP="00541EC7">
      <w:pPr>
        <w:pStyle w:val="CodeText"/>
      </w:pPr>
      <w:r>
        <w:t xml:space="preserve">            &lt;result type="tiles"&gt;category&lt;/result&gt;</w:t>
      </w:r>
    </w:p>
    <w:p w14:paraId="10CE5957" w14:textId="77777777" w:rsidR="00541EC7" w:rsidRDefault="00541EC7" w:rsidP="00541EC7">
      <w:pPr>
        <w:pStyle w:val="CodeText"/>
      </w:pPr>
      <w:r>
        <w:t xml:space="preserve">        &lt;/action&gt;</w:t>
      </w:r>
    </w:p>
    <w:p w14:paraId="57460797" w14:textId="77777777" w:rsidR="00541EC7" w:rsidRDefault="00541EC7" w:rsidP="00541EC7">
      <w:pPr>
        <w:pStyle w:val="CodeText"/>
      </w:pPr>
    </w:p>
    <w:p w14:paraId="349E1368" w14:textId="77777777" w:rsidR="00541EC7" w:rsidRDefault="00541EC7" w:rsidP="00541EC7">
      <w:pPr>
        <w:pStyle w:val="CodeText"/>
      </w:pPr>
      <w:r>
        <w:t xml:space="preserve">        &lt;action name="remove" class="com.innovaee.eorder.action.category.CategoryAction"</w:t>
      </w:r>
    </w:p>
    <w:p w14:paraId="2F5B57AC" w14:textId="77777777" w:rsidR="00541EC7" w:rsidRDefault="00541EC7" w:rsidP="00541EC7">
      <w:pPr>
        <w:pStyle w:val="CodeText"/>
      </w:pPr>
      <w:r>
        <w:t xml:space="preserve">            method="remove"&gt;</w:t>
      </w:r>
    </w:p>
    <w:p w14:paraId="5E3F219F" w14:textId="77777777" w:rsidR="00541EC7" w:rsidRDefault="00541EC7" w:rsidP="00541EC7">
      <w:pPr>
        <w:pStyle w:val="CodeText"/>
      </w:pPr>
      <w:r>
        <w:t xml:space="preserve">            &lt;result name="error" type="tiles"&gt;category&lt;/result&gt;</w:t>
      </w:r>
    </w:p>
    <w:p w14:paraId="36F9BD2F" w14:textId="77777777" w:rsidR="00541EC7" w:rsidRDefault="00541EC7" w:rsidP="00541EC7">
      <w:pPr>
        <w:pStyle w:val="CodeText"/>
      </w:pPr>
      <w:r>
        <w:t xml:space="preserve">            &lt;result type="tiles"&gt;category&lt;/result&gt;</w:t>
      </w:r>
    </w:p>
    <w:p w14:paraId="25DB878C" w14:textId="77777777" w:rsidR="00541EC7" w:rsidRDefault="00541EC7" w:rsidP="00541EC7">
      <w:pPr>
        <w:pStyle w:val="CodeText"/>
      </w:pPr>
      <w:r>
        <w:t xml:space="preserve">        &lt;/action&gt;</w:t>
      </w:r>
    </w:p>
    <w:p w14:paraId="71EBC6AB" w14:textId="77777777" w:rsidR="00541EC7" w:rsidRDefault="00541EC7" w:rsidP="00541EC7">
      <w:pPr>
        <w:pStyle w:val="CodeText"/>
      </w:pPr>
    </w:p>
    <w:p w14:paraId="7D3192E4" w14:textId="77777777" w:rsidR="00541EC7" w:rsidRDefault="00541EC7" w:rsidP="00541EC7">
      <w:pPr>
        <w:pStyle w:val="CodeText"/>
      </w:pPr>
      <w:r>
        <w:t xml:space="preserve">        &lt;action name="uploadImage" class="com.innovaee.eorder.action.category.CategoryAction"</w:t>
      </w:r>
    </w:p>
    <w:p w14:paraId="71DD2FEF" w14:textId="77777777" w:rsidR="00541EC7" w:rsidRDefault="00541EC7" w:rsidP="00541EC7">
      <w:pPr>
        <w:pStyle w:val="CodeText"/>
      </w:pPr>
      <w:r>
        <w:t xml:space="preserve">            method="uploadImage"&gt;</w:t>
      </w:r>
    </w:p>
    <w:p w14:paraId="4D84CE72" w14:textId="77777777" w:rsidR="00541EC7" w:rsidRDefault="00541EC7" w:rsidP="00541EC7">
      <w:pPr>
        <w:pStyle w:val="CodeText"/>
      </w:pPr>
      <w:r>
        <w:t xml:space="preserve">            &lt;interceptor-ref name="defaultStack"&gt;</w:t>
      </w:r>
    </w:p>
    <w:p w14:paraId="7AF0D788" w14:textId="77777777" w:rsidR="00541EC7" w:rsidRDefault="00541EC7" w:rsidP="00541EC7">
      <w:pPr>
        <w:pStyle w:val="CodeText"/>
      </w:pPr>
      <w:r>
        <w:t xml:space="preserve">                &lt;param name="fileUpload.maximumSize"&gt;10240000&lt;/param&gt;</w:t>
      </w:r>
    </w:p>
    <w:p w14:paraId="048980BC" w14:textId="77777777" w:rsidR="00541EC7" w:rsidRDefault="00541EC7" w:rsidP="00541EC7">
      <w:pPr>
        <w:pStyle w:val="CodeText"/>
      </w:pPr>
      <w:r>
        <w:t xml:space="preserve">                &lt;param name="fileUpload.allowedTypes"&gt;</w:t>
      </w:r>
    </w:p>
    <w:p w14:paraId="2A1C5762" w14:textId="77777777" w:rsidR="00541EC7" w:rsidRDefault="00541EC7" w:rsidP="00541EC7">
      <w:pPr>
        <w:pStyle w:val="CodeText"/>
      </w:pPr>
      <w:r>
        <w:t xml:space="preserve">                    image/gif,image/jpeg,image/png,image/bmp,image/jpg,image/x-png,</w:t>
      </w:r>
    </w:p>
    <w:p w14:paraId="1C510F17" w14:textId="77777777" w:rsidR="00541EC7" w:rsidRDefault="00541EC7" w:rsidP="00541EC7">
      <w:pPr>
        <w:pStyle w:val="CodeText"/>
      </w:pPr>
      <w:r>
        <w:t xml:space="preserve">                    image/pjpeg</w:t>
      </w:r>
    </w:p>
    <w:p w14:paraId="6CBC9994" w14:textId="77777777" w:rsidR="00541EC7" w:rsidRDefault="00541EC7" w:rsidP="00541EC7">
      <w:pPr>
        <w:pStyle w:val="CodeText"/>
      </w:pPr>
      <w:r>
        <w:t xml:space="preserve">                &lt;/param&gt;</w:t>
      </w:r>
    </w:p>
    <w:p w14:paraId="1A5CB3C3" w14:textId="77777777" w:rsidR="00541EC7" w:rsidRDefault="00541EC7" w:rsidP="00541EC7">
      <w:pPr>
        <w:pStyle w:val="CodeText"/>
      </w:pPr>
      <w:r>
        <w:t xml:space="preserve">            &lt;/interceptor-ref&gt;</w:t>
      </w:r>
    </w:p>
    <w:p w14:paraId="7168F004" w14:textId="77777777" w:rsidR="00541EC7" w:rsidRDefault="00541EC7" w:rsidP="00541EC7">
      <w:pPr>
        <w:pStyle w:val="CodeText"/>
      </w:pPr>
    </w:p>
    <w:p w14:paraId="61CCC1C9" w14:textId="77777777" w:rsidR="00541EC7" w:rsidRDefault="00541EC7" w:rsidP="00541EC7">
      <w:pPr>
        <w:pStyle w:val="CodeText"/>
      </w:pPr>
      <w:r>
        <w:t xml:space="preserve">            &lt;result name="input" type="tiles"&gt;categoryEdit&lt;/result&gt;</w:t>
      </w:r>
    </w:p>
    <w:p w14:paraId="07333170" w14:textId="77777777" w:rsidR="00541EC7" w:rsidRDefault="00541EC7" w:rsidP="00541EC7">
      <w:pPr>
        <w:pStyle w:val="CodeText"/>
      </w:pPr>
      <w:r>
        <w:lastRenderedPageBreak/>
        <w:t xml:space="preserve">            &lt;result type="tiles"&gt;categoryEdit&lt;/result&gt;</w:t>
      </w:r>
    </w:p>
    <w:p w14:paraId="51FC3B00" w14:textId="77777777" w:rsidR="00541EC7" w:rsidRDefault="00541EC7" w:rsidP="00541EC7">
      <w:pPr>
        <w:pStyle w:val="CodeText"/>
      </w:pPr>
      <w:r>
        <w:t xml:space="preserve">            &lt;param name="uploadDir"&gt;/resources/images/dish&lt;/param&gt;</w:t>
      </w:r>
    </w:p>
    <w:p w14:paraId="54705A5F" w14:textId="77777777" w:rsidR="00541EC7" w:rsidRDefault="00541EC7" w:rsidP="00541EC7">
      <w:pPr>
        <w:pStyle w:val="CodeText"/>
      </w:pPr>
      <w:r>
        <w:t xml:space="preserve">        &lt;/action&gt;</w:t>
      </w:r>
    </w:p>
    <w:p w14:paraId="7547D383" w14:textId="77777777" w:rsidR="00541EC7" w:rsidRDefault="00541EC7" w:rsidP="00541EC7">
      <w:pPr>
        <w:pStyle w:val="CodeText"/>
      </w:pPr>
      <w:r>
        <w:t xml:space="preserve">    &lt;/package&gt;</w:t>
      </w:r>
    </w:p>
    <w:p w14:paraId="5F8A4319" w14:textId="77777777" w:rsidR="00541EC7" w:rsidRDefault="00541EC7" w:rsidP="00541EC7">
      <w:pPr>
        <w:pStyle w:val="CodeText"/>
      </w:pPr>
    </w:p>
    <w:p w14:paraId="55EFC9A9" w14:textId="77777777" w:rsidR="00541EC7" w:rsidRDefault="00541EC7" w:rsidP="00541EC7">
      <w:pPr>
        <w:pStyle w:val="CodeText"/>
      </w:pPr>
      <w:r>
        <w:t>&lt;/struts&gt;</w:t>
      </w:r>
    </w:p>
    <w:p w14:paraId="3975D446" w14:textId="77777777" w:rsidR="00CB5748" w:rsidRPr="00CB5748" w:rsidRDefault="00CB5748" w:rsidP="00541EC7">
      <w:pPr>
        <w:pStyle w:val="a5"/>
        <w:numPr>
          <w:ilvl w:val="0"/>
          <w:numId w:val="9"/>
        </w:numPr>
        <w:rPr>
          <w:sz w:val="32"/>
          <w:szCs w:val="32"/>
        </w:rPr>
      </w:pPr>
      <w:r>
        <w:t>application-Contexnt.xml</w:t>
      </w:r>
    </w:p>
    <w:p w14:paraId="21A1EFD9" w14:textId="77777777" w:rsidR="00CB5748" w:rsidRDefault="00CB5748" w:rsidP="00CB5748">
      <w:pPr>
        <w:pStyle w:val="CodeText"/>
      </w:pPr>
      <w:r>
        <w:t xml:space="preserve">    &lt;bean id="categoryDao" class="com.innovaee.eorder.dao.hibernate.HibernateCategoryDao" /&gt;</w:t>
      </w:r>
    </w:p>
    <w:p w14:paraId="4F4219A5" w14:textId="3C3CB877" w:rsidR="00CB5748" w:rsidRDefault="00CB5748" w:rsidP="00CB5748">
      <w:pPr>
        <w:pStyle w:val="CodeText"/>
        <w:ind w:firstLine="195"/>
      </w:pPr>
      <w:r>
        <w:t>&lt;bean id="dishDao" class="com.innovaee.eorder.dao.hibernate.HibernateDishDao" /&gt;</w:t>
      </w:r>
    </w:p>
    <w:p w14:paraId="6BEC5F72" w14:textId="77777777" w:rsidR="007A27AE" w:rsidRDefault="00CB5748" w:rsidP="00CB5748">
      <w:pPr>
        <w:pStyle w:val="CodeText"/>
        <w:ind w:firstLine="195"/>
      </w:pPr>
      <w:r w:rsidRPr="00CB5748">
        <w:t>&lt;bean id="categoryService" class="com.innovaee.eorder.service.impl.CategoryServiceImpl" /&gt;</w:t>
      </w:r>
    </w:p>
    <w:p w14:paraId="79E97CFE" w14:textId="77777777" w:rsidR="00111FFA" w:rsidRDefault="00111FFA" w:rsidP="00CB5748">
      <w:pPr>
        <w:pStyle w:val="CodeText"/>
        <w:ind w:firstLine="195"/>
      </w:pPr>
    </w:p>
    <w:p w14:paraId="0D6D21F3" w14:textId="7A7A89C6" w:rsidR="00111FFA" w:rsidRDefault="00111FFA" w:rsidP="00111FFA">
      <w:pPr>
        <w:pStyle w:val="a5"/>
        <w:numPr>
          <w:ilvl w:val="0"/>
          <w:numId w:val="9"/>
        </w:numPr>
      </w:pPr>
      <w:r>
        <w:t>Hibernate Annotation</w:t>
      </w:r>
    </w:p>
    <w:p w14:paraId="46EF343A" w14:textId="77777777" w:rsidR="00111FFA" w:rsidRDefault="00111FFA" w:rsidP="00111FFA">
      <w:pPr>
        <w:pStyle w:val="CodeText"/>
      </w:pPr>
      <w:r>
        <w:t>@Entity</w:t>
      </w:r>
    </w:p>
    <w:p w14:paraId="61B372F4" w14:textId="77777777" w:rsidR="00111FFA" w:rsidRDefault="00111FFA" w:rsidP="00111FFA">
      <w:pPr>
        <w:pStyle w:val="CodeText"/>
      </w:pPr>
      <w:r>
        <w:t>@Table(name = "T_CATEGORY")</w:t>
      </w:r>
    </w:p>
    <w:p w14:paraId="0A80639F" w14:textId="3C4DEB55" w:rsidR="00111FFA" w:rsidRDefault="00111FFA" w:rsidP="00111FFA">
      <w:pPr>
        <w:pStyle w:val="CodeText"/>
      </w:pPr>
      <w:r>
        <w:t>public class Category extends BaseEntity {</w:t>
      </w:r>
    </w:p>
    <w:p w14:paraId="3AC15BE1" w14:textId="77777777" w:rsidR="00111FFA" w:rsidRDefault="00111FFA" w:rsidP="00111FFA">
      <w:pPr>
        <w:pStyle w:val="CodeText"/>
      </w:pPr>
      <w:r>
        <w:t xml:space="preserve">    @Basic</w:t>
      </w:r>
    </w:p>
    <w:p w14:paraId="26EE8801" w14:textId="77777777" w:rsidR="00111FFA" w:rsidRDefault="00111FFA" w:rsidP="00111FFA">
      <w:pPr>
        <w:pStyle w:val="CodeText"/>
      </w:pPr>
      <w:r>
        <w:t xml:space="preserve">    @Column(name = "CATEGORY_NAME")</w:t>
      </w:r>
    </w:p>
    <w:p w14:paraId="27E449DC" w14:textId="77777777" w:rsidR="00111FFA" w:rsidRDefault="00111FFA" w:rsidP="00111FFA">
      <w:pPr>
        <w:pStyle w:val="CodeText"/>
      </w:pPr>
      <w:r>
        <w:t xml:space="preserve">    public String getName() {</w:t>
      </w:r>
    </w:p>
    <w:p w14:paraId="7BF238F0" w14:textId="77777777" w:rsidR="00111FFA" w:rsidRDefault="00111FFA" w:rsidP="00111FFA">
      <w:pPr>
        <w:pStyle w:val="CodeText"/>
      </w:pPr>
    </w:p>
    <w:p w14:paraId="167F3BFC" w14:textId="77777777" w:rsidR="00111FFA" w:rsidRDefault="00111FFA" w:rsidP="00111FFA">
      <w:pPr>
        <w:pStyle w:val="CodeText"/>
      </w:pPr>
      <w:r>
        <w:t xml:space="preserve">    @Basic</w:t>
      </w:r>
    </w:p>
    <w:p w14:paraId="2A2D027F" w14:textId="77777777" w:rsidR="00111FFA" w:rsidRDefault="00111FFA" w:rsidP="00111FFA">
      <w:pPr>
        <w:pStyle w:val="CodeText"/>
      </w:pPr>
      <w:r>
        <w:t xml:space="preserve">    @Column(name = "CATEGORY_PICTURE")</w:t>
      </w:r>
    </w:p>
    <w:p w14:paraId="1BC594B6" w14:textId="77777777" w:rsidR="00111FFA" w:rsidRDefault="00111FFA" w:rsidP="00111FFA">
      <w:pPr>
        <w:pStyle w:val="CodeText"/>
      </w:pPr>
      <w:r>
        <w:t xml:space="preserve">    public String getPicPath() {</w:t>
      </w:r>
    </w:p>
    <w:p w14:paraId="05E6C40A" w14:textId="77777777" w:rsidR="00111FFA" w:rsidRDefault="00111FFA" w:rsidP="00111FFA">
      <w:pPr>
        <w:pStyle w:val="CodeText"/>
      </w:pPr>
    </w:p>
    <w:p w14:paraId="00FB76C6" w14:textId="77777777" w:rsidR="00111FFA" w:rsidRDefault="00111FFA" w:rsidP="00111FFA">
      <w:pPr>
        <w:pStyle w:val="CodeText"/>
      </w:pPr>
      <w:r>
        <w:t xml:space="preserve">    @OneToMany(targetEntity = Dish.class, fetch = FetchType.EAGER, mappedBy = "category")</w:t>
      </w:r>
    </w:p>
    <w:p w14:paraId="4A0833D0" w14:textId="77777777" w:rsidR="00111FFA" w:rsidRDefault="00111FFA" w:rsidP="00111FFA">
      <w:pPr>
        <w:pStyle w:val="CodeText"/>
      </w:pPr>
      <w:r>
        <w:t xml:space="preserve">    @Where(clause="ON_SELL=1")</w:t>
      </w:r>
    </w:p>
    <w:p w14:paraId="24FF07D9" w14:textId="37B8A102" w:rsidR="00111FFA" w:rsidRDefault="00111FFA" w:rsidP="00111FFA">
      <w:pPr>
        <w:pStyle w:val="CodeText"/>
      </w:pPr>
      <w:r>
        <w:t xml:space="preserve">    public Set&lt;Dish&gt; getDishes() {</w:t>
      </w:r>
    </w:p>
    <w:p w14:paraId="1449FCEA" w14:textId="75785919" w:rsidR="00111FFA" w:rsidRDefault="00111FFA" w:rsidP="00111FFA">
      <w:pPr>
        <w:pStyle w:val="CodeText"/>
      </w:pPr>
      <w:r>
        <w:t>}</w:t>
      </w:r>
    </w:p>
    <w:p w14:paraId="4105A4FD" w14:textId="77777777" w:rsidR="00111FFA" w:rsidRPr="00111FFA" w:rsidRDefault="007A27AE" w:rsidP="007A27AE">
      <w:pPr>
        <w:pStyle w:val="3"/>
        <w:rPr>
          <w:sz w:val="32"/>
          <w:szCs w:val="32"/>
        </w:rPr>
      </w:pPr>
      <w:bookmarkStart w:id="181" w:name="_数据库脚本"/>
      <w:bookmarkStart w:id="182" w:name="_Toc416640993"/>
      <w:bookmarkEnd w:id="181"/>
      <w:r>
        <w:rPr>
          <w:rFonts w:hint="eastAsia"/>
        </w:rPr>
        <w:t>数据</w:t>
      </w:r>
      <w:r>
        <w:t>库脚本</w:t>
      </w:r>
      <w:bookmarkEnd w:id="182"/>
    </w:p>
    <w:p w14:paraId="58912BF3" w14:textId="77777777" w:rsidR="00111FFA" w:rsidRDefault="00111FFA" w:rsidP="00111FFA">
      <w:pPr>
        <w:pStyle w:val="CodeText"/>
      </w:pPr>
      <w:r>
        <w:t>DROP TABLE IF EXISTS `t_category`;</w:t>
      </w:r>
    </w:p>
    <w:p w14:paraId="544FE66A" w14:textId="77777777" w:rsidR="00111FFA" w:rsidRDefault="00111FFA" w:rsidP="00111FFA">
      <w:pPr>
        <w:pStyle w:val="CodeText"/>
      </w:pPr>
      <w:r>
        <w:t>CREATE TABLE `t_category` (</w:t>
      </w:r>
    </w:p>
    <w:p w14:paraId="184741E2" w14:textId="77777777" w:rsidR="00111FFA" w:rsidRDefault="00111FFA" w:rsidP="00111FFA">
      <w:pPr>
        <w:pStyle w:val="CodeText"/>
      </w:pPr>
      <w:r>
        <w:t xml:space="preserve">  `id` bigint(20) NOT NULL AUTO_INCREMENT,</w:t>
      </w:r>
    </w:p>
    <w:p w14:paraId="00B7389F" w14:textId="77777777" w:rsidR="00111FFA" w:rsidRDefault="00111FFA" w:rsidP="00111FFA">
      <w:pPr>
        <w:pStyle w:val="CodeText"/>
      </w:pPr>
      <w:r>
        <w:t xml:space="preserve">  `category_name` varchar(128) NOT NULL,</w:t>
      </w:r>
    </w:p>
    <w:p w14:paraId="1003E41C" w14:textId="77777777" w:rsidR="00111FFA" w:rsidRDefault="00111FFA" w:rsidP="00111FFA">
      <w:pPr>
        <w:pStyle w:val="CodeText"/>
      </w:pPr>
      <w:r>
        <w:t xml:space="preserve">  `category_picture` varchar(256) DEFAULT NULL,</w:t>
      </w:r>
    </w:p>
    <w:p w14:paraId="0052D06E" w14:textId="77777777" w:rsidR="00111FFA" w:rsidRDefault="00111FFA" w:rsidP="00111FFA">
      <w:pPr>
        <w:pStyle w:val="CodeText"/>
      </w:pPr>
      <w:r>
        <w:t xml:space="preserve">  `create_at` datetime DEFAULT NULL,</w:t>
      </w:r>
    </w:p>
    <w:p w14:paraId="0412CB2B" w14:textId="77777777" w:rsidR="00111FFA" w:rsidRDefault="00111FFA" w:rsidP="00111FFA">
      <w:pPr>
        <w:pStyle w:val="CodeText"/>
      </w:pPr>
      <w:r>
        <w:t xml:space="preserve">  `update_at` datetime DEFAULT NULL,</w:t>
      </w:r>
    </w:p>
    <w:p w14:paraId="6008D91F" w14:textId="77777777" w:rsidR="00111FFA" w:rsidRDefault="00111FFA" w:rsidP="00111FFA">
      <w:pPr>
        <w:pStyle w:val="CodeText"/>
      </w:pPr>
      <w:r>
        <w:t xml:space="preserve">  PRIMARY KEY (`id`)</w:t>
      </w:r>
    </w:p>
    <w:p w14:paraId="41BE959C" w14:textId="77777777" w:rsidR="00FA3973" w:rsidRDefault="00111FFA" w:rsidP="00111FFA">
      <w:pPr>
        <w:pStyle w:val="CodeText"/>
      </w:pPr>
      <w:r>
        <w:t>) ENGINE=InnoDB AUTO_INCREMENT=14 DEFAULT CHARSET=utf8;</w:t>
      </w:r>
    </w:p>
    <w:p w14:paraId="57D10802" w14:textId="77777777" w:rsidR="00FA3973" w:rsidRDefault="00FA3973" w:rsidP="00111FFA">
      <w:pPr>
        <w:pStyle w:val="CodeText"/>
      </w:pPr>
    </w:p>
    <w:p w14:paraId="092D158A" w14:textId="77777777" w:rsidR="00FA3973" w:rsidRDefault="00FA3973" w:rsidP="00111FFA">
      <w:pPr>
        <w:pStyle w:val="CodeText"/>
      </w:pPr>
    </w:p>
    <w:p w14:paraId="5D5503A8" w14:textId="70D95027" w:rsidR="004A5861" w:rsidRDefault="004A5861" w:rsidP="004A5861">
      <w:pPr>
        <w:pStyle w:val="2"/>
      </w:pPr>
      <w:bookmarkStart w:id="183" w:name="_Toc416640994"/>
      <w:r>
        <w:rPr>
          <w:rFonts w:hint="eastAsia"/>
        </w:rPr>
        <w:lastRenderedPageBreak/>
        <w:t>删除</w:t>
      </w:r>
      <w:r>
        <w:t>菜单分类</w:t>
      </w:r>
      <w:bookmarkEnd w:id="183"/>
    </w:p>
    <w:p w14:paraId="5BE4DEDA" w14:textId="0C508716" w:rsidR="004A5861" w:rsidRDefault="004A5861" w:rsidP="004A5861">
      <w:pPr>
        <w:pStyle w:val="3"/>
      </w:pPr>
      <w:bookmarkStart w:id="184" w:name="_Toc416640995"/>
      <w:r>
        <w:rPr>
          <w:rFonts w:hint="eastAsia"/>
        </w:rPr>
        <w:t>功能</w:t>
      </w:r>
      <w:r>
        <w:t>IPO</w:t>
      </w:r>
      <w:r>
        <w:t>图</w:t>
      </w:r>
      <w:bookmarkEnd w:id="184"/>
    </w:p>
    <w:p w14:paraId="2044F58E" w14:textId="1EF46329" w:rsidR="004A5861" w:rsidRDefault="004A5861" w:rsidP="004A5861">
      <w:r>
        <w:object w:dxaOrig="7261" w:dyaOrig="3705" w14:anchorId="57778349">
          <v:shape id="_x0000_i1038" type="#_x0000_t75" style="width:363.05pt;height:185.05pt" o:ole="">
            <v:imagedata r:id="rId109" o:title=""/>
          </v:shape>
          <o:OLEObject Type="Embed" ProgID="Visio.Drawing.15" ShapeID="_x0000_i1038" DrawAspect="Content" ObjectID="_1490794193" r:id="rId110"/>
        </w:object>
      </w:r>
    </w:p>
    <w:p w14:paraId="208CD4FE" w14:textId="55D3D77C" w:rsidR="004A5861" w:rsidRDefault="004A5861" w:rsidP="004A5861">
      <w:pPr>
        <w:pStyle w:val="3"/>
      </w:pPr>
      <w:bookmarkStart w:id="185" w:name="_Toc416640996"/>
      <w:r>
        <w:rPr>
          <w:rFonts w:hint="eastAsia"/>
        </w:rPr>
        <w:t>时序图</w:t>
      </w:r>
      <w:bookmarkEnd w:id="185"/>
    </w:p>
    <w:p w14:paraId="3AFE8744" w14:textId="49D32F6C" w:rsidR="004A5861" w:rsidRDefault="009A6CC0" w:rsidP="004A5861">
      <w:r>
        <w:rPr>
          <w:noProof/>
          <w:lang w:bidi="ml-IN"/>
        </w:rPr>
        <w:drawing>
          <wp:inline distT="0" distB="0" distL="0" distR="0" wp14:anchorId="45CF2849" wp14:editId="3EA9B294">
            <wp:extent cx="6119366" cy="1576873"/>
            <wp:effectExtent l="0" t="0" r="0" b="4445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2015-04-11_155803.png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5735" cy="1578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FAFD3" w14:textId="38390F3D" w:rsidR="00F26E19" w:rsidRDefault="00F26E19" w:rsidP="00F26E19">
      <w:pPr>
        <w:pStyle w:val="3"/>
      </w:pPr>
      <w:bookmarkStart w:id="186" w:name="_Toc416640997"/>
      <w:r>
        <w:rPr>
          <w:rFonts w:hint="eastAsia"/>
        </w:rPr>
        <w:t>类图</w:t>
      </w:r>
      <w:bookmarkEnd w:id="186"/>
    </w:p>
    <w:p w14:paraId="1F8C79CF" w14:textId="13B92021" w:rsidR="00F26E19" w:rsidRPr="00F26E19" w:rsidRDefault="00F26E19" w:rsidP="00F26E19">
      <w:r>
        <w:rPr>
          <w:rFonts w:hint="eastAsia"/>
        </w:rPr>
        <w:t>见</w:t>
      </w:r>
      <w:r>
        <w:t>章节</w:t>
      </w:r>
      <w:hyperlink w:anchor="_类图" w:history="1">
        <w:r w:rsidRPr="00F26E19">
          <w:rPr>
            <w:rStyle w:val="a8"/>
          </w:rPr>
          <w:t>6.1.4</w:t>
        </w:r>
      </w:hyperlink>
    </w:p>
    <w:p w14:paraId="000A6BFC" w14:textId="06068F34" w:rsidR="00F26E19" w:rsidRDefault="00F26E19" w:rsidP="00F26E19">
      <w:pPr>
        <w:pStyle w:val="3"/>
      </w:pPr>
      <w:bookmarkStart w:id="187" w:name="_Toc416640998"/>
      <w:r>
        <w:rPr>
          <w:rFonts w:hint="eastAsia"/>
        </w:rPr>
        <w:t>代码</w:t>
      </w:r>
      <w:r>
        <w:t>构成</w:t>
      </w:r>
      <w:bookmarkEnd w:id="187"/>
    </w:p>
    <w:p w14:paraId="401243D1" w14:textId="10A8FC0D" w:rsidR="00F26E19" w:rsidRPr="00F26E19" w:rsidRDefault="00F26E19" w:rsidP="00F26E19">
      <w:r>
        <w:rPr>
          <w:rFonts w:hint="eastAsia"/>
        </w:rPr>
        <w:t>见</w:t>
      </w:r>
      <w:r>
        <w:t>章节</w:t>
      </w:r>
      <w:hyperlink w:anchor="_代码构成_1" w:history="1">
        <w:r w:rsidRPr="00F26E19">
          <w:rPr>
            <w:rStyle w:val="a8"/>
            <w:rFonts w:hint="eastAsia"/>
          </w:rPr>
          <w:t>6</w:t>
        </w:r>
        <w:r w:rsidRPr="00F26E19">
          <w:rPr>
            <w:rStyle w:val="a8"/>
          </w:rPr>
          <w:t>.1.3</w:t>
        </w:r>
      </w:hyperlink>
    </w:p>
    <w:p w14:paraId="44B080A7" w14:textId="534E575F" w:rsidR="00F26E19" w:rsidRDefault="00F26E19" w:rsidP="00F26E19">
      <w:pPr>
        <w:pStyle w:val="3"/>
      </w:pPr>
      <w:bookmarkStart w:id="188" w:name="_配置文件_4"/>
      <w:bookmarkStart w:id="189" w:name="_Toc416640999"/>
      <w:bookmarkEnd w:id="188"/>
      <w:r>
        <w:rPr>
          <w:rFonts w:hint="eastAsia"/>
        </w:rPr>
        <w:t>配置</w:t>
      </w:r>
      <w:r>
        <w:t>文件</w:t>
      </w:r>
      <w:bookmarkEnd w:id="189"/>
    </w:p>
    <w:p w14:paraId="3DDA3B0A" w14:textId="7C9BB841" w:rsidR="00F26E19" w:rsidRPr="00F26E19" w:rsidRDefault="00F26E19" w:rsidP="00F26E19">
      <w:r>
        <w:rPr>
          <w:rFonts w:hint="eastAsia"/>
        </w:rPr>
        <w:t>见</w:t>
      </w:r>
      <w:r>
        <w:t>章节</w:t>
      </w:r>
      <w:hyperlink w:anchor="_配置文件_5" w:history="1">
        <w:r w:rsidRPr="00F26E19">
          <w:rPr>
            <w:rStyle w:val="a8"/>
          </w:rPr>
          <w:t>6.1.5</w:t>
        </w:r>
      </w:hyperlink>
    </w:p>
    <w:p w14:paraId="7F7ACBCC" w14:textId="25574205" w:rsidR="00F26E19" w:rsidRDefault="00F26E19" w:rsidP="00F26E19">
      <w:pPr>
        <w:pStyle w:val="3"/>
      </w:pPr>
      <w:bookmarkStart w:id="190" w:name="_Toc416641000"/>
      <w:r>
        <w:rPr>
          <w:rFonts w:hint="eastAsia"/>
        </w:rPr>
        <w:t>数据库</w:t>
      </w:r>
      <w:r>
        <w:t>脚本</w:t>
      </w:r>
      <w:bookmarkEnd w:id="190"/>
    </w:p>
    <w:p w14:paraId="7CF8A2DA" w14:textId="6879ADDC" w:rsidR="00F26E19" w:rsidRDefault="00F26E19" w:rsidP="00F26E19">
      <w:r>
        <w:rPr>
          <w:rFonts w:hint="eastAsia"/>
        </w:rPr>
        <w:t>见</w:t>
      </w:r>
      <w:r>
        <w:t>章节</w:t>
      </w:r>
      <w:hyperlink w:anchor="_数据库脚本" w:history="1">
        <w:r w:rsidRPr="00F26E19">
          <w:rPr>
            <w:rStyle w:val="a8"/>
          </w:rPr>
          <w:t>6.1.6</w:t>
        </w:r>
      </w:hyperlink>
    </w:p>
    <w:p w14:paraId="3BF046A4" w14:textId="77777777" w:rsidR="0048049F" w:rsidRDefault="0048049F" w:rsidP="00F26E19"/>
    <w:p w14:paraId="53D7F137" w14:textId="77777777" w:rsidR="0048049F" w:rsidRPr="00F26E19" w:rsidRDefault="0048049F" w:rsidP="00F26E19"/>
    <w:p w14:paraId="537ABE06" w14:textId="43458822" w:rsidR="00471AB5" w:rsidRDefault="00FA3973" w:rsidP="00FA3973">
      <w:pPr>
        <w:pStyle w:val="2"/>
      </w:pPr>
      <w:bookmarkStart w:id="191" w:name="_Toc416641001"/>
      <w:r>
        <w:rPr>
          <w:rFonts w:hint="eastAsia"/>
        </w:rPr>
        <w:t>创建</w:t>
      </w:r>
      <w:r>
        <w:rPr>
          <w:rFonts w:hint="eastAsia"/>
        </w:rPr>
        <w:t>/</w:t>
      </w:r>
      <w:r>
        <w:rPr>
          <w:rFonts w:hint="eastAsia"/>
        </w:rPr>
        <w:t>编辑</w:t>
      </w:r>
      <w:r>
        <w:t>菜品</w:t>
      </w:r>
      <w:bookmarkEnd w:id="191"/>
    </w:p>
    <w:p w14:paraId="0E08A1F8" w14:textId="77777777" w:rsidR="00F26E19" w:rsidRPr="00F26E19" w:rsidRDefault="00F26E19" w:rsidP="00F26E19"/>
    <w:p w14:paraId="5D845CE3" w14:textId="0D67AC98" w:rsidR="004A5861" w:rsidRDefault="004A5861" w:rsidP="004A5861">
      <w:pPr>
        <w:pStyle w:val="3"/>
      </w:pPr>
      <w:bookmarkStart w:id="192" w:name="_Toc416641002"/>
      <w:r>
        <w:rPr>
          <w:rFonts w:hint="eastAsia"/>
        </w:rPr>
        <w:lastRenderedPageBreak/>
        <w:t>功能</w:t>
      </w:r>
      <w:r>
        <w:t>IPO</w:t>
      </w:r>
      <w:r>
        <w:t>图</w:t>
      </w:r>
      <w:bookmarkEnd w:id="192"/>
    </w:p>
    <w:p w14:paraId="1F0FC477" w14:textId="128D0391" w:rsidR="00F26E19" w:rsidRPr="00F26E19" w:rsidRDefault="00F26E19" w:rsidP="00F26E19">
      <w:r>
        <w:object w:dxaOrig="7261" w:dyaOrig="3705" w14:anchorId="54D53632">
          <v:shape id="_x0000_i1039" type="#_x0000_t75" style="width:363.05pt;height:185.05pt" o:ole="">
            <v:imagedata r:id="rId112" o:title=""/>
          </v:shape>
          <o:OLEObject Type="Embed" ProgID="Visio.Drawing.15" ShapeID="_x0000_i1039" DrawAspect="Content" ObjectID="_1490794194" r:id="rId113"/>
        </w:object>
      </w:r>
    </w:p>
    <w:p w14:paraId="3ACB6E69" w14:textId="7C0B4C21" w:rsidR="004A5861" w:rsidRDefault="004A5861" w:rsidP="0048049F">
      <w:pPr>
        <w:pStyle w:val="3"/>
      </w:pPr>
      <w:r>
        <w:br w:type="page"/>
      </w:r>
      <w:bookmarkStart w:id="193" w:name="_Toc416641003"/>
      <w:r w:rsidR="0048049F">
        <w:rPr>
          <w:rFonts w:hint="eastAsia"/>
        </w:rPr>
        <w:lastRenderedPageBreak/>
        <w:t>时序图</w:t>
      </w:r>
      <w:bookmarkEnd w:id="193"/>
    </w:p>
    <w:p w14:paraId="58748559" w14:textId="0D6F6F1F" w:rsidR="0048049F" w:rsidRDefault="0048049F" w:rsidP="0048049F">
      <w:r>
        <w:rPr>
          <w:rFonts w:hint="eastAsia"/>
          <w:noProof/>
          <w:lang w:bidi="ml-IN"/>
        </w:rPr>
        <w:drawing>
          <wp:inline distT="0" distB="0" distL="0" distR="0" wp14:anchorId="0706BC86" wp14:editId="66BC01A7">
            <wp:extent cx="5514975" cy="2355850"/>
            <wp:effectExtent l="0" t="0" r="9525" b="635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2015-04-11_161630.png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235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20B61" w14:textId="77777777" w:rsidR="0048049F" w:rsidRDefault="0048049F" w:rsidP="0048049F">
      <w:pPr>
        <w:pStyle w:val="3"/>
      </w:pPr>
      <w:bookmarkStart w:id="194" w:name="_类图_1"/>
      <w:bookmarkStart w:id="195" w:name="_Toc416641004"/>
      <w:bookmarkEnd w:id="194"/>
      <w:r>
        <w:rPr>
          <w:rFonts w:hint="eastAsia"/>
        </w:rPr>
        <w:t>类图</w:t>
      </w:r>
      <w:bookmarkEnd w:id="195"/>
    </w:p>
    <w:p w14:paraId="6D7B77A7" w14:textId="6B01B923" w:rsidR="0048049F" w:rsidRPr="00F26E19" w:rsidRDefault="00025695" w:rsidP="0048049F">
      <w:r>
        <w:rPr>
          <w:rFonts w:hint="eastAsia"/>
          <w:noProof/>
          <w:lang w:bidi="ml-IN"/>
        </w:rPr>
        <w:drawing>
          <wp:inline distT="0" distB="0" distL="0" distR="0" wp14:anchorId="3C2870FF" wp14:editId="7C636EE7">
            <wp:extent cx="5514975" cy="3703320"/>
            <wp:effectExtent l="0" t="0" r="9525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2015-04-11_162455.png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370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A45B1" w14:textId="77777777" w:rsidR="0048049F" w:rsidRDefault="0048049F" w:rsidP="0048049F">
      <w:pPr>
        <w:pStyle w:val="3"/>
      </w:pPr>
      <w:bookmarkStart w:id="196" w:name="_Toc416641005"/>
      <w:r>
        <w:rPr>
          <w:rFonts w:hint="eastAsia"/>
        </w:rPr>
        <w:t>代码</w:t>
      </w:r>
      <w:r>
        <w:t>构成</w:t>
      </w:r>
      <w:bookmarkEnd w:id="196"/>
    </w:p>
    <w:tbl>
      <w:tblPr>
        <w:tblStyle w:val="a4"/>
        <w:tblW w:w="0" w:type="auto"/>
        <w:tblInd w:w="108" w:type="dxa"/>
        <w:tblLayout w:type="fixed"/>
        <w:tblLook w:val="04A0" w:firstRow="1" w:lastRow="0" w:firstColumn="1" w:lastColumn="0" w:noHBand="0" w:noVBand="1"/>
      </w:tblPr>
      <w:tblGrid>
        <w:gridCol w:w="2970"/>
        <w:gridCol w:w="2970"/>
        <w:gridCol w:w="2853"/>
      </w:tblGrid>
      <w:tr w:rsidR="00F87CDF" w14:paraId="04D16078" w14:textId="77777777" w:rsidTr="004D706F">
        <w:tc>
          <w:tcPr>
            <w:tcW w:w="2970" w:type="dxa"/>
            <w:shd w:val="clear" w:color="auto" w:fill="BFBFBF" w:themeFill="background1" w:themeFillShade="BF"/>
          </w:tcPr>
          <w:p w14:paraId="7E9D4707" w14:textId="77777777" w:rsidR="00F87CDF" w:rsidRDefault="00F87CDF" w:rsidP="004D706F">
            <w:pPr>
              <w:pStyle w:val="a3"/>
            </w:pPr>
            <w:r>
              <w:rPr>
                <w:rFonts w:hint="eastAsia"/>
              </w:rPr>
              <w:t>文件</w:t>
            </w:r>
            <w:r>
              <w:t>名</w:t>
            </w:r>
          </w:p>
        </w:tc>
        <w:tc>
          <w:tcPr>
            <w:tcW w:w="2970" w:type="dxa"/>
            <w:shd w:val="clear" w:color="auto" w:fill="BFBFBF" w:themeFill="background1" w:themeFillShade="BF"/>
          </w:tcPr>
          <w:p w14:paraId="72BACA41" w14:textId="77777777" w:rsidR="00F87CDF" w:rsidRDefault="00F87CDF" w:rsidP="004D706F">
            <w:pPr>
              <w:pStyle w:val="a3"/>
            </w:pPr>
            <w:r>
              <w:rPr>
                <w:rFonts w:hint="eastAsia"/>
              </w:rPr>
              <w:t>包路径</w:t>
            </w:r>
          </w:p>
        </w:tc>
        <w:tc>
          <w:tcPr>
            <w:tcW w:w="2853" w:type="dxa"/>
            <w:shd w:val="clear" w:color="auto" w:fill="BFBFBF" w:themeFill="background1" w:themeFillShade="BF"/>
          </w:tcPr>
          <w:p w14:paraId="02EE236B" w14:textId="77777777" w:rsidR="00F87CDF" w:rsidRDefault="00F87CDF" w:rsidP="004D706F">
            <w:pPr>
              <w:pStyle w:val="a3"/>
            </w:pPr>
            <w:r>
              <w:rPr>
                <w:rFonts w:hint="eastAsia"/>
              </w:rPr>
              <w:t>文件</w:t>
            </w:r>
            <w:r>
              <w:t>说明</w:t>
            </w:r>
          </w:p>
        </w:tc>
      </w:tr>
      <w:tr w:rsidR="00F87CDF" w14:paraId="6EB5236E" w14:textId="77777777" w:rsidTr="004D706F">
        <w:tc>
          <w:tcPr>
            <w:tcW w:w="2970" w:type="dxa"/>
          </w:tcPr>
          <w:p w14:paraId="6F6E8F98" w14:textId="25725C4F" w:rsidR="00F87CDF" w:rsidRPr="00F63625" w:rsidRDefault="00635FAF" w:rsidP="004D706F">
            <w:pPr>
              <w:pStyle w:val="a3"/>
            </w:pPr>
            <w:r>
              <w:t>dish</w:t>
            </w:r>
            <w:r w:rsidR="00F87CDF">
              <w:rPr>
                <w:rFonts w:hint="eastAsia"/>
              </w:rPr>
              <w:t>.jsp</w:t>
            </w:r>
          </w:p>
        </w:tc>
        <w:tc>
          <w:tcPr>
            <w:tcW w:w="2970" w:type="dxa"/>
          </w:tcPr>
          <w:p w14:paraId="7F87AD4C" w14:textId="77777777" w:rsidR="00F87CDF" w:rsidRPr="00C4509E" w:rsidRDefault="00F87CDF" w:rsidP="004D706F">
            <w:pPr>
              <w:pStyle w:val="a3"/>
            </w:pPr>
            <w:r>
              <w:t>/web-app/pages/</w:t>
            </w:r>
          </w:p>
        </w:tc>
        <w:tc>
          <w:tcPr>
            <w:tcW w:w="2853" w:type="dxa"/>
          </w:tcPr>
          <w:p w14:paraId="13102DAE" w14:textId="4649109C" w:rsidR="00F87CDF" w:rsidRPr="00A65081" w:rsidRDefault="00C85A25" w:rsidP="00C85A25">
            <w:pPr>
              <w:pStyle w:val="a3"/>
            </w:pPr>
            <w:r>
              <w:rPr>
                <w:rFonts w:hint="eastAsia"/>
              </w:rPr>
              <w:t>菜品</w:t>
            </w:r>
            <w:r w:rsidR="00F87CDF">
              <w:rPr>
                <w:rFonts w:hint="eastAsia"/>
              </w:rPr>
              <w:t>列表</w:t>
            </w:r>
            <w:r w:rsidR="00F87CDF">
              <w:t>页面</w:t>
            </w:r>
          </w:p>
        </w:tc>
      </w:tr>
      <w:tr w:rsidR="00F87CDF" w14:paraId="7B5D0DD5" w14:textId="77777777" w:rsidTr="004D706F">
        <w:tc>
          <w:tcPr>
            <w:tcW w:w="2970" w:type="dxa"/>
          </w:tcPr>
          <w:p w14:paraId="361D2E25" w14:textId="12BF5089" w:rsidR="00F87CDF" w:rsidRPr="00E159A1" w:rsidRDefault="00635FAF" w:rsidP="004D706F">
            <w:pPr>
              <w:pStyle w:val="a3"/>
            </w:pPr>
            <w:r>
              <w:t>dishEdit</w:t>
            </w:r>
            <w:r w:rsidR="00F87CDF">
              <w:t>.jsp</w:t>
            </w:r>
          </w:p>
        </w:tc>
        <w:tc>
          <w:tcPr>
            <w:tcW w:w="2970" w:type="dxa"/>
          </w:tcPr>
          <w:p w14:paraId="18800C99" w14:textId="77777777" w:rsidR="00F87CDF" w:rsidRPr="00751FD6" w:rsidRDefault="00F87CDF" w:rsidP="004D706F">
            <w:pPr>
              <w:pStyle w:val="a3"/>
            </w:pPr>
            <w:r>
              <w:t>/web-app/pages/</w:t>
            </w:r>
          </w:p>
        </w:tc>
        <w:tc>
          <w:tcPr>
            <w:tcW w:w="2853" w:type="dxa"/>
          </w:tcPr>
          <w:p w14:paraId="0370042E" w14:textId="6774FC5F" w:rsidR="00F87CDF" w:rsidRDefault="00C85A25" w:rsidP="004D706F">
            <w:pPr>
              <w:pStyle w:val="a3"/>
            </w:pPr>
            <w:r>
              <w:rPr>
                <w:rFonts w:hint="eastAsia"/>
              </w:rPr>
              <w:t>菜品</w:t>
            </w:r>
            <w:r w:rsidR="00F87CDF">
              <w:t>编辑页面</w:t>
            </w:r>
          </w:p>
        </w:tc>
      </w:tr>
      <w:tr w:rsidR="00F87CDF" w14:paraId="77051400" w14:textId="77777777" w:rsidTr="004D706F">
        <w:tc>
          <w:tcPr>
            <w:tcW w:w="2970" w:type="dxa"/>
          </w:tcPr>
          <w:p w14:paraId="3BE89C44" w14:textId="48C43491" w:rsidR="00F87CDF" w:rsidRPr="00E159A1" w:rsidRDefault="00635FAF" w:rsidP="004D706F">
            <w:pPr>
              <w:pStyle w:val="a3"/>
            </w:pPr>
            <w:r>
              <w:t>Dish</w:t>
            </w:r>
            <w:r w:rsidR="00F87CDF">
              <w:t>Action.java</w:t>
            </w:r>
          </w:p>
        </w:tc>
        <w:tc>
          <w:tcPr>
            <w:tcW w:w="2970" w:type="dxa"/>
          </w:tcPr>
          <w:p w14:paraId="65BFA827" w14:textId="77777777" w:rsidR="00F87CDF" w:rsidRPr="00751FD6" w:rsidRDefault="00F87CDF" w:rsidP="004D706F">
            <w:pPr>
              <w:pStyle w:val="a3"/>
            </w:pPr>
            <w:r>
              <w:t>com.innovaee.eorder.action</w:t>
            </w:r>
          </w:p>
        </w:tc>
        <w:tc>
          <w:tcPr>
            <w:tcW w:w="2853" w:type="dxa"/>
          </w:tcPr>
          <w:p w14:paraId="04A2DD01" w14:textId="1B456CE1" w:rsidR="00F87CDF" w:rsidRDefault="00C85A25" w:rsidP="004D706F">
            <w:pPr>
              <w:pStyle w:val="a3"/>
            </w:pPr>
            <w:r>
              <w:rPr>
                <w:rFonts w:hint="eastAsia"/>
              </w:rPr>
              <w:t>菜品</w:t>
            </w:r>
            <w:r w:rsidR="00F87CDF">
              <w:t>管理</w:t>
            </w:r>
            <w:r w:rsidR="00F87CDF">
              <w:rPr>
                <w:rFonts w:hint="eastAsia"/>
              </w:rPr>
              <w:t>Action</w:t>
            </w:r>
          </w:p>
        </w:tc>
      </w:tr>
      <w:tr w:rsidR="00F87CDF" w14:paraId="2A83AE51" w14:textId="77777777" w:rsidTr="004D706F">
        <w:tc>
          <w:tcPr>
            <w:tcW w:w="2970" w:type="dxa"/>
          </w:tcPr>
          <w:p w14:paraId="18DD3D63" w14:textId="13C32EDB" w:rsidR="00F87CDF" w:rsidRPr="00A1451B" w:rsidRDefault="00471364" w:rsidP="004D706F">
            <w:pPr>
              <w:pStyle w:val="a3"/>
            </w:pPr>
            <w:r>
              <w:lastRenderedPageBreak/>
              <w:t>Dish</w:t>
            </w:r>
            <w:r w:rsidR="00F87CDF">
              <w:t>Service.java</w:t>
            </w:r>
          </w:p>
        </w:tc>
        <w:tc>
          <w:tcPr>
            <w:tcW w:w="2970" w:type="dxa"/>
          </w:tcPr>
          <w:p w14:paraId="7A88BC54" w14:textId="77777777" w:rsidR="00F87CDF" w:rsidRPr="00751FD6" w:rsidRDefault="00F87CDF" w:rsidP="004D706F">
            <w:pPr>
              <w:pStyle w:val="a3"/>
            </w:pPr>
            <w:r>
              <w:t>com.innovaee.eorder.service</w:t>
            </w:r>
          </w:p>
        </w:tc>
        <w:tc>
          <w:tcPr>
            <w:tcW w:w="2853" w:type="dxa"/>
          </w:tcPr>
          <w:p w14:paraId="6AADD9A6" w14:textId="205ED4A2" w:rsidR="00F87CDF" w:rsidRPr="008703D2" w:rsidRDefault="00C85A25" w:rsidP="004D706F">
            <w:pPr>
              <w:pStyle w:val="a3"/>
            </w:pPr>
            <w:r>
              <w:rPr>
                <w:rFonts w:hint="eastAsia"/>
              </w:rPr>
              <w:t>菜品</w:t>
            </w:r>
            <w:r w:rsidR="00F87CDF">
              <w:t>管理服务接口</w:t>
            </w:r>
          </w:p>
        </w:tc>
      </w:tr>
      <w:tr w:rsidR="00F87CDF" w14:paraId="78D20867" w14:textId="77777777" w:rsidTr="004D706F">
        <w:tc>
          <w:tcPr>
            <w:tcW w:w="2970" w:type="dxa"/>
          </w:tcPr>
          <w:p w14:paraId="18C31A51" w14:textId="4E1FCBF4" w:rsidR="00F87CDF" w:rsidRDefault="00471364" w:rsidP="004D706F">
            <w:pPr>
              <w:pStyle w:val="a3"/>
            </w:pPr>
            <w:r>
              <w:t>Dish</w:t>
            </w:r>
            <w:r w:rsidR="00F87CDF">
              <w:t>ServiceImpl.java</w:t>
            </w:r>
          </w:p>
        </w:tc>
        <w:tc>
          <w:tcPr>
            <w:tcW w:w="2970" w:type="dxa"/>
          </w:tcPr>
          <w:p w14:paraId="0FD55472" w14:textId="77777777" w:rsidR="00F87CDF" w:rsidRPr="00364B4A" w:rsidRDefault="00F87CDF" w:rsidP="004D706F">
            <w:pPr>
              <w:pStyle w:val="a3"/>
            </w:pPr>
            <w:r>
              <w:t>com.innovaee.eorder.service.impl</w:t>
            </w:r>
          </w:p>
        </w:tc>
        <w:tc>
          <w:tcPr>
            <w:tcW w:w="2853" w:type="dxa"/>
          </w:tcPr>
          <w:p w14:paraId="061543AD" w14:textId="0FF2934A" w:rsidR="00F87CDF" w:rsidRDefault="00C85A25" w:rsidP="004D706F">
            <w:pPr>
              <w:pStyle w:val="a3"/>
            </w:pPr>
            <w:r>
              <w:rPr>
                <w:rFonts w:hint="eastAsia"/>
              </w:rPr>
              <w:t>菜品</w:t>
            </w:r>
            <w:r w:rsidR="00F87CDF">
              <w:t>管理服务实现</w:t>
            </w:r>
          </w:p>
        </w:tc>
      </w:tr>
      <w:tr w:rsidR="00F87CDF" w14:paraId="5DEE425F" w14:textId="77777777" w:rsidTr="004D706F">
        <w:tc>
          <w:tcPr>
            <w:tcW w:w="2970" w:type="dxa"/>
          </w:tcPr>
          <w:p w14:paraId="2C995F57" w14:textId="04C7D87D" w:rsidR="00F87CDF" w:rsidRDefault="00471364" w:rsidP="004D706F">
            <w:pPr>
              <w:pStyle w:val="a3"/>
            </w:pPr>
            <w:r>
              <w:t>Dish</w:t>
            </w:r>
            <w:r w:rsidR="00F87CDF">
              <w:t>Dao.java</w:t>
            </w:r>
          </w:p>
        </w:tc>
        <w:tc>
          <w:tcPr>
            <w:tcW w:w="2970" w:type="dxa"/>
          </w:tcPr>
          <w:p w14:paraId="12EB5344" w14:textId="77777777" w:rsidR="00F87CDF" w:rsidRPr="00751FD6" w:rsidRDefault="00F87CDF" w:rsidP="004D706F">
            <w:pPr>
              <w:pStyle w:val="a3"/>
            </w:pPr>
            <w:r>
              <w:t>com.innovaee.eorder.dao</w:t>
            </w:r>
          </w:p>
        </w:tc>
        <w:tc>
          <w:tcPr>
            <w:tcW w:w="2853" w:type="dxa"/>
          </w:tcPr>
          <w:p w14:paraId="68E61631" w14:textId="4771BD28" w:rsidR="00F87CDF" w:rsidRDefault="00C85A25" w:rsidP="004D706F">
            <w:pPr>
              <w:pStyle w:val="a3"/>
            </w:pPr>
            <w:r>
              <w:rPr>
                <w:rFonts w:hint="eastAsia"/>
              </w:rPr>
              <w:t>菜品</w:t>
            </w:r>
            <w:r w:rsidR="00F87CDF">
              <w:t>管理数据库访问接口</w:t>
            </w:r>
          </w:p>
        </w:tc>
      </w:tr>
      <w:tr w:rsidR="00F87CDF" w14:paraId="448681D6" w14:textId="77777777" w:rsidTr="004D706F">
        <w:tc>
          <w:tcPr>
            <w:tcW w:w="2970" w:type="dxa"/>
          </w:tcPr>
          <w:p w14:paraId="187517EC" w14:textId="0CB41E36" w:rsidR="00F87CDF" w:rsidRDefault="00F87CDF" w:rsidP="00471364">
            <w:pPr>
              <w:pStyle w:val="a3"/>
            </w:pPr>
            <w:r>
              <w:t>Hibernate</w:t>
            </w:r>
            <w:r w:rsidR="00471364">
              <w:t>Dish</w:t>
            </w:r>
            <w:r>
              <w:t>Dao</w:t>
            </w:r>
            <w:r>
              <w:rPr>
                <w:rFonts w:hint="eastAsia"/>
              </w:rPr>
              <w:t>.java</w:t>
            </w:r>
          </w:p>
        </w:tc>
        <w:tc>
          <w:tcPr>
            <w:tcW w:w="2970" w:type="dxa"/>
          </w:tcPr>
          <w:p w14:paraId="5F23714E" w14:textId="77777777" w:rsidR="00F87CDF" w:rsidRPr="00364B4A" w:rsidRDefault="00F87CDF" w:rsidP="004D706F">
            <w:pPr>
              <w:pStyle w:val="a3"/>
            </w:pPr>
            <w:r>
              <w:t>com.innovaee.eroder.dao.hibernate</w:t>
            </w:r>
          </w:p>
        </w:tc>
        <w:tc>
          <w:tcPr>
            <w:tcW w:w="2853" w:type="dxa"/>
          </w:tcPr>
          <w:p w14:paraId="6DBE9C7E" w14:textId="52B715B7" w:rsidR="00F87CDF" w:rsidRDefault="00C85A25" w:rsidP="004D706F">
            <w:pPr>
              <w:pStyle w:val="a3"/>
            </w:pPr>
            <w:r>
              <w:rPr>
                <w:rFonts w:hint="eastAsia"/>
              </w:rPr>
              <w:t>菜品</w:t>
            </w:r>
            <w:r w:rsidR="00F87CDF">
              <w:t>管理数据库访问实现</w:t>
            </w:r>
          </w:p>
        </w:tc>
      </w:tr>
      <w:tr w:rsidR="00F87CDF" w14:paraId="3311D43A" w14:textId="77777777" w:rsidTr="004D706F">
        <w:tc>
          <w:tcPr>
            <w:tcW w:w="2970" w:type="dxa"/>
          </w:tcPr>
          <w:p w14:paraId="772FD684" w14:textId="2EFA3AB6" w:rsidR="00F87CDF" w:rsidRPr="0089344E" w:rsidRDefault="00471364" w:rsidP="004D706F">
            <w:pPr>
              <w:pStyle w:val="a3"/>
            </w:pPr>
            <w:r>
              <w:t>Dish</w:t>
            </w:r>
            <w:r w:rsidR="00F87CDF">
              <w:t>.java</w:t>
            </w:r>
          </w:p>
        </w:tc>
        <w:tc>
          <w:tcPr>
            <w:tcW w:w="2970" w:type="dxa"/>
          </w:tcPr>
          <w:p w14:paraId="014575C0" w14:textId="77777777" w:rsidR="00F87CDF" w:rsidRPr="00364B4A" w:rsidRDefault="00F87CDF" w:rsidP="004D706F">
            <w:pPr>
              <w:pStyle w:val="a3"/>
            </w:pPr>
            <w:r>
              <w:t>com.innovaee.eorder.entity</w:t>
            </w:r>
          </w:p>
        </w:tc>
        <w:tc>
          <w:tcPr>
            <w:tcW w:w="2853" w:type="dxa"/>
          </w:tcPr>
          <w:p w14:paraId="60C2FA86" w14:textId="3B44FC1E" w:rsidR="00F87CDF" w:rsidRDefault="00C85A25" w:rsidP="004D706F">
            <w:pPr>
              <w:pStyle w:val="a3"/>
            </w:pPr>
            <w:r>
              <w:rPr>
                <w:rFonts w:hint="eastAsia"/>
              </w:rPr>
              <w:t>菜品</w:t>
            </w:r>
            <w:r w:rsidR="00F87CDF">
              <w:t>实体</w:t>
            </w:r>
            <w:r w:rsidR="00F87CDF">
              <w:rPr>
                <w:rFonts w:hint="eastAsia"/>
              </w:rPr>
              <w:t>类</w:t>
            </w:r>
          </w:p>
        </w:tc>
      </w:tr>
      <w:tr w:rsidR="00F87CDF" w14:paraId="09412F5A" w14:textId="77777777" w:rsidTr="004D706F">
        <w:tc>
          <w:tcPr>
            <w:tcW w:w="2970" w:type="dxa"/>
          </w:tcPr>
          <w:p w14:paraId="4E078970" w14:textId="32CA5BA0" w:rsidR="00F87CDF" w:rsidRDefault="00471364" w:rsidP="004D706F">
            <w:pPr>
              <w:pStyle w:val="a3"/>
            </w:pPr>
            <w:r>
              <w:t>Dish</w:t>
            </w:r>
            <w:r w:rsidR="00F87CDF">
              <w:t>VO.java</w:t>
            </w:r>
          </w:p>
        </w:tc>
        <w:tc>
          <w:tcPr>
            <w:tcW w:w="2970" w:type="dxa"/>
          </w:tcPr>
          <w:p w14:paraId="12307BC3" w14:textId="77777777" w:rsidR="00F87CDF" w:rsidRPr="00F63625" w:rsidRDefault="00F87CDF" w:rsidP="004D706F">
            <w:pPr>
              <w:pStyle w:val="a3"/>
            </w:pPr>
            <w:r>
              <w:t>com.innovaee.eorder.vo</w:t>
            </w:r>
          </w:p>
        </w:tc>
        <w:tc>
          <w:tcPr>
            <w:tcW w:w="2853" w:type="dxa"/>
          </w:tcPr>
          <w:p w14:paraId="690894CB" w14:textId="7B40E06B" w:rsidR="00F87CDF" w:rsidRDefault="00C85A25" w:rsidP="004D706F">
            <w:pPr>
              <w:pStyle w:val="a3"/>
            </w:pPr>
            <w:r>
              <w:rPr>
                <w:rFonts w:hint="eastAsia"/>
              </w:rPr>
              <w:t>菜品</w:t>
            </w:r>
            <w:r w:rsidR="00F87CDF">
              <w:rPr>
                <w:rFonts w:hint="eastAsia"/>
              </w:rPr>
              <w:t>值域</w:t>
            </w:r>
            <w:r w:rsidR="00F87CDF">
              <w:t>类</w:t>
            </w:r>
          </w:p>
        </w:tc>
      </w:tr>
    </w:tbl>
    <w:p w14:paraId="0340733E" w14:textId="2B55B848" w:rsidR="0048049F" w:rsidRPr="00F26E19" w:rsidRDefault="0048049F" w:rsidP="0048049F"/>
    <w:p w14:paraId="5A91C021" w14:textId="77777777" w:rsidR="0048049F" w:rsidRDefault="0048049F" w:rsidP="0048049F">
      <w:pPr>
        <w:pStyle w:val="3"/>
      </w:pPr>
      <w:bookmarkStart w:id="197" w:name="_配置文件_6"/>
      <w:bookmarkStart w:id="198" w:name="_Toc416641006"/>
      <w:bookmarkEnd w:id="197"/>
      <w:r>
        <w:rPr>
          <w:rFonts w:hint="eastAsia"/>
        </w:rPr>
        <w:t>配置</w:t>
      </w:r>
      <w:r>
        <w:t>文件</w:t>
      </w:r>
      <w:bookmarkEnd w:id="198"/>
    </w:p>
    <w:p w14:paraId="3B46FFB5" w14:textId="2DCC88BD" w:rsidR="007B5EE5" w:rsidRPr="007B5EE5" w:rsidRDefault="007B5EE5" w:rsidP="007B5EE5">
      <w:pPr>
        <w:pStyle w:val="a5"/>
        <w:numPr>
          <w:ilvl w:val="0"/>
          <w:numId w:val="9"/>
        </w:numPr>
      </w:pPr>
      <w:r>
        <w:t>struts.xml</w:t>
      </w:r>
    </w:p>
    <w:p w14:paraId="0F3EA8C2" w14:textId="77777777" w:rsidR="00B22040" w:rsidRDefault="00B22040" w:rsidP="00B22040">
      <w:pPr>
        <w:pStyle w:val="CodeText"/>
      </w:pPr>
      <w:r>
        <w:t>&lt;?xml version="1.0" encoding="UTF-8" ?&gt;</w:t>
      </w:r>
    </w:p>
    <w:p w14:paraId="71DCD42B" w14:textId="77777777" w:rsidR="00B22040" w:rsidRDefault="00B22040" w:rsidP="00B22040">
      <w:pPr>
        <w:pStyle w:val="CodeText"/>
      </w:pPr>
      <w:r>
        <w:t>&lt;!DOCTYPE struts PUBLIC "-//Apache Software Foundation//DTD Struts Configuration 2.0//EN"</w:t>
      </w:r>
    </w:p>
    <w:p w14:paraId="3FC47094" w14:textId="77777777" w:rsidR="00B22040" w:rsidRDefault="00B22040" w:rsidP="00B22040">
      <w:pPr>
        <w:pStyle w:val="CodeText"/>
      </w:pPr>
      <w:r>
        <w:t xml:space="preserve">                        "http://struts.apache.org/dtds/struts-2.0.dtd"&gt;</w:t>
      </w:r>
    </w:p>
    <w:p w14:paraId="6E1FBA73" w14:textId="77777777" w:rsidR="00B22040" w:rsidRDefault="00B22040" w:rsidP="00B22040">
      <w:pPr>
        <w:pStyle w:val="CodeText"/>
      </w:pPr>
      <w:r>
        <w:t>&lt;struts&gt;</w:t>
      </w:r>
    </w:p>
    <w:p w14:paraId="5240C211" w14:textId="77777777" w:rsidR="00B22040" w:rsidRDefault="00B22040" w:rsidP="00B22040">
      <w:pPr>
        <w:pStyle w:val="CodeText"/>
      </w:pPr>
      <w:r>
        <w:t xml:space="preserve">    &lt;package name="com.innovaee.eorder.action.dish" namespace="/dish"</w:t>
      </w:r>
    </w:p>
    <w:p w14:paraId="1961DC6C" w14:textId="77777777" w:rsidR="00B22040" w:rsidRDefault="00B22040" w:rsidP="00B22040">
      <w:pPr>
        <w:pStyle w:val="CodeText"/>
      </w:pPr>
      <w:r>
        <w:t xml:space="preserve">        extends="struts-base"&gt;</w:t>
      </w:r>
    </w:p>
    <w:p w14:paraId="5A51D155" w14:textId="77777777" w:rsidR="00B22040" w:rsidRDefault="00B22040" w:rsidP="00B22040">
      <w:pPr>
        <w:pStyle w:val="CodeText"/>
      </w:pPr>
      <w:r>
        <w:t xml:space="preserve">        &lt;result-types&gt;</w:t>
      </w:r>
    </w:p>
    <w:p w14:paraId="0FD88944" w14:textId="77777777" w:rsidR="00B22040" w:rsidRDefault="00B22040" w:rsidP="00B22040">
      <w:pPr>
        <w:pStyle w:val="CodeText"/>
      </w:pPr>
      <w:r>
        <w:t xml:space="preserve">            &lt;result-type name="tiles"</w:t>
      </w:r>
    </w:p>
    <w:p w14:paraId="0116B1F3" w14:textId="77777777" w:rsidR="00B22040" w:rsidRDefault="00B22040" w:rsidP="00B22040">
      <w:pPr>
        <w:pStyle w:val="CodeText"/>
      </w:pPr>
      <w:r>
        <w:t xml:space="preserve">                class="org.apache.struts2.views.tiles.TilesResult" /&gt;</w:t>
      </w:r>
    </w:p>
    <w:p w14:paraId="5EB56C40" w14:textId="77777777" w:rsidR="00B22040" w:rsidRDefault="00B22040" w:rsidP="00B22040">
      <w:pPr>
        <w:pStyle w:val="CodeText"/>
      </w:pPr>
      <w:r>
        <w:t xml:space="preserve">        &lt;/result-types&gt;</w:t>
      </w:r>
    </w:p>
    <w:p w14:paraId="7106BD32" w14:textId="77777777" w:rsidR="00B22040" w:rsidRDefault="00B22040" w:rsidP="00B22040">
      <w:pPr>
        <w:pStyle w:val="CodeText"/>
      </w:pPr>
    </w:p>
    <w:p w14:paraId="2A952CB0" w14:textId="77777777" w:rsidR="00B22040" w:rsidRDefault="00B22040" w:rsidP="00B22040">
      <w:pPr>
        <w:pStyle w:val="CodeText"/>
      </w:pPr>
      <w:r>
        <w:t xml:space="preserve">        &lt;action name="dish" class="com.innovaee.eorder.action.dish.DishAction"</w:t>
      </w:r>
    </w:p>
    <w:p w14:paraId="37E029CA" w14:textId="77777777" w:rsidR="00B22040" w:rsidRDefault="00B22040" w:rsidP="00B22040">
      <w:pPr>
        <w:pStyle w:val="CodeText"/>
      </w:pPr>
      <w:r>
        <w:t xml:space="preserve">            method="dish"&gt;</w:t>
      </w:r>
    </w:p>
    <w:p w14:paraId="2DAFF9A9" w14:textId="77777777" w:rsidR="00B22040" w:rsidRDefault="00B22040" w:rsidP="00B22040">
      <w:pPr>
        <w:pStyle w:val="CodeText"/>
      </w:pPr>
      <w:r>
        <w:t xml:space="preserve">            &lt;result name="error" type="tiles"&gt;dish&lt;/result&gt;</w:t>
      </w:r>
    </w:p>
    <w:p w14:paraId="5309829D" w14:textId="77777777" w:rsidR="00B22040" w:rsidRDefault="00B22040" w:rsidP="00B22040">
      <w:pPr>
        <w:pStyle w:val="CodeText"/>
      </w:pPr>
      <w:r>
        <w:t xml:space="preserve">            &lt;result type="tiles"&gt;dish&lt;/result&gt;</w:t>
      </w:r>
    </w:p>
    <w:p w14:paraId="2EE4A00C" w14:textId="77777777" w:rsidR="00B22040" w:rsidRDefault="00B22040" w:rsidP="00B22040">
      <w:pPr>
        <w:pStyle w:val="CodeText"/>
      </w:pPr>
      <w:r>
        <w:t xml:space="preserve">        &lt;/action&gt;</w:t>
      </w:r>
    </w:p>
    <w:p w14:paraId="13DCAC20" w14:textId="77777777" w:rsidR="00B22040" w:rsidRDefault="00B22040" w:rsidP="00B22040">
      <w:pPr>
        <w:pStyle w:val="CodeText"/>
      </w:pPr>
    </w:p>
    <w:p w14:paraId="13C41135" w14:textId="77777777" w:rsidR="00B22040" w:rsidRDefault="00B22040" w:rsidP="00B22040">
      <w:pPr>
        <w:pStyle w:val="CodeText"/>
      </w:pPr>
      <w:r>
        <w:t xml:space="preserve">        &lt;action name="list" class="com.innovaee.eorder.action.dish.DishAction"</w:t>
      </w:r>
    </w:p>
    <w:p w14:paraId="63D4DFF7" w14:textId="77777777" w:rsidR="00B22040" w:rsidRDefault="00B22040" w:rsidP="00B22040">
      <w:pPr>
        <w:pStyle w:val="CodeText"/>
      </w:pPr>
      <w:r>
        <w:t xml:space="preserve">            method="list"&gt;</w:t>
      </w:r>
    </w:p>
    <w:p w14:paraId="78A0EC08" w14:textId="77777777" w:rsidR="00B22040" w:rsidRDefault="00B22040" w:rsidP="00B22040">
      <w:pPr>
        <w:pStyle w:val="CodeText"/>
      </w:pPr>
      <w:r>
        <w:t xml:space="preserve">            &lt;result name="error" type="tiles"&gt;dish&lt;/result&gt;</w:t>
      </w:r>
    </w:p>
    <w:p w14:paraId="508BDEEC" w14:textId="77777777" w:rsidR="00B22040" w:rsidRDefault="00B22040" w:rsidP="00B22040">
      <w:pPr>
        <w:pStyle w:val="CodeText"/>
      </w:pPr>
      <w:r>
        <w:t xml:space="preserve">            &lt;result type="tiles"&gt;dish&lt;/result&gt;</w:t>
      </w:r>
    </w:p>
    <w:p w14:paraId="20F3F2DB" w14:textId="77777777" w:rsidR="00B22040" w:rsidRDefault="00B22040" w:rsidP="00B22040">
      <w:pPr>
        <w:pStyle w:val="CodeText"/>
      </w:pPr>
      <w:r>
        <w:t xml:space="preserve">        &lt;/action&gt;</w:t>
      </w:r>
    </w:p>
    <w:p w14:paraId="49B87D58" w14:textId="77777777" w:rsidR="00B22040" w:rsidRDefault="00B22040" w:rsidP="00B22040">
      <w:pPr>
        <w:pStyle w:val="CodeText"/>
      </w:pPr>
    </w:p>
    <w:p w14:paraId="45AD853D" w14:textId="77777777" w:rsidR="00B22040" w:rsidRDefault="00B22040" w:rsidP="00B22040">
      <w:pPr>
        <w:pStyle w:val="CodeText"/>
      </w:pPr>
      <w:r>
        <w:t xml:space="preserve">        &lt;action name="add" class="com.innovaee.eorder.action.dish.DishAction"</w:t>
      </w:r>
    </w:p>
    <w:p w14:paraId="2CDD610F" w14:textId="77777777" w:rsidR="00B22040" w:rsidRDefault="00B22040" w:rsidP="00B22040">
      <w:pPr>
        <w:pStyle w:val="CodeText"/>
      </w:pPr>
      <w:r>
        <w:t xml:space="preserve">            method="add"&gt;</w:t>
      </w:r>
    </w:p>
    <w:p w14:paraId="43E14581" w14:textId="77777777" w:rsidR="00B22040" w:rsidRDefault="00B22040" w:rsidP="00B22040">
      <w:pPr>
        <w:pStyle w:val="CodeText"/>
      </w:pPr>
      <w:r>
        <w:t xml:space="preserve">            &lt;result name="error" type="tiles"&gt;dishEdit&lt;/result&gt;</w:t>
      </w:r>
    </w:p>
    <w:p w14:paraId="34344386" w14:textId="77777777" w:rsidR="00B22040" w:rsidRDefault="00B22040" w:rsidP="00B22040">
      <w:pPr>
        <w:pStyle w:val="CodeText"/>
      </w:pPr>
      <w:r>
        <w:t xml:space="preserve">            &lt;result type="tiles"&gt;dishEdit&lt;/result&gt;</w:t>
      </w:r>
    </w:p>
    <w:p w14:paraId="540F4777" w14:textId="77777777" w:rsidR="00B22040" w:rsidRDefault="00B22040" w:rsidP="00B22040">
      <w:pPr>
        <w:pStyle w:val="CodeText"/>
      </w:pPr>
      <w:r>
        <w:t xml:space="preserve">        &lt;/action&gt;</w:t>
      </w:r>
    </w:p>
    <w:p w14:paraId="69358DA0" w14:textId="77777777" w:rsidR="00B22040" w:rsidRDefault="00B22040" w:rsidP="00B22040">
      <w:pPr>
        <w:pStyle w:val="CodeText"/>
      </w:pPr>
    </w:p>
    <w:p w14:paraId="46871475" w14:textId="77777777" w:rsidR="00B22040" w:rsidRDefault="00B22040" w:rsidP="00B22040">
      <w:pPr>
        <w:pStyle w:val="CodeText"/>
      </w:pPr>
      <w:r>
        <w:t xml:space="preserve">        &lt;action name="save" class="com.innovaee.eorder.action.dish.DishAction"</w:t>
      </w:r>
    </w:p>
    <w:p w14:paraId="4728A478" w14:textId="77777777" w:rsidR="00B22040" w:rsidRDefault="00B22040" w:rsidP="00B22040">
      <w:pPr>
        <w:pStyle w:val="CodeText"/>
      </w:pPr>
      <w:r>
        <w:t xml:space="preserve">            method="save"&gt;</w:t>
      </w:r>
    </w:p>
    <w:p w14:paraId="7D3A72DF" w14:textId="77777777" w:rsidR="00B22040" w:rsidRDefault="00B22040" w:rsidP="00B22040">
      <w:pPr>
        <w:pStyle w:val="CodeText"/>
      </w:pPr>
      <w:r>
        <w:t xml:space="preserve">            &lt;result name="error" type="tiles"&gt;dishEdit&lt;/result&gt;</w:t>
      </w:r>
    </w:p>
    <w:p w14:paraId="4655C8B3" w14:textId="77777777" w:rsidR="00B22040" w:rsidRDefault="00B22040" w:rsidP="00B22040">
      <w:pPr>
        <w:pStyle w:val="CodeText"/>
      </w:pPr>
      <w:r>
        <w:t xml:space="preserve">            &lt;result type="tiles"&gt;dish&lt;/result&gt;</w:t>
      </w:r>
    </w:p>
    <w:p w14:paraId="6401663F" w14:textId="77777777" w:rsidR="00B22040" w:rsidRDefault="00B22040" w:rsidP="00B22040">
      <w:pPr>
        <w:pStyle w:val="CodeText"/>
      </w:pPr>
      <w:r>
        <w:t xml:space="preserve">        &lt;/action&gt;</w:t>
      </w:r>
    </w:p>
    <w:p w14:paraId="24BC7C52" w14:textId="77777777" w:rsidR="00B22040" w:rsidRDefault="00B22040" w:rsidP="00B22040">
      <w:pPr>
        <w:pStyle w:val="CodeText"/>
      </w:pPr>
    </w:p>
    <w:p w14:paraId="6DFA0BCF" w14:textId="77777777" w:rsidR="00B22040" w:rsidRDefault="00B22040" w:rsidP="00B22040">
      <w:pPr>
        <w:pStyle w:val="CodeText"/>
      </w:pPr>
      <w:r>
        <w:t xml:space="preserve">        &lt;action name="edit" class="com.innovaee.eorder.action.dish.DishAction"</w:t>
      </w:r>
    </w:p>
    <w:p w14:paraId="2CA402FB" w14:textId="77777777" w:rsidR="00B22040" w:rsidRDefault="00B22040" w:rsidP="00B22040">
      <w:pPr>
        <w:pStyle w:val="CodeText"/>
      </w:pPr>
      <w:r>
        <w:t xml:space="preserve">            method="edit"&gt;</w:t>
      </w:r>
    </w:p>
    <w:p w14:paraId="2B13178C" w14:textId="77777777" w:rsidR="00B22040" w:rsidRDefault="00B22040" w:rsidP="00B22040">
      <w:pPr>
        <w:pStyle w:val="CodeText"/>
      </w:pPr>
      <w:r>
        <w:t xml:space="preserve">            &lt;result name="error" type="tiles"&gt;dishEdit&lt;/result&gt;</w:t>
      </w:r>
    </w:p>
    <w:p w14:paraId="167B30D3" w14:textId="77777777" w:rsidR="00B22040" w:rsidRDefault="00B22040" w:rsidP="00B22040">
      <w:pPr>
        <w:pStyle w:val="CodeText"/>
      </w:pPr>
      <w:r>
        <w:lastRenderedPageBreak/>
        <w:t xml:space="preserve">            &lt;result type="tiles"&gt;dishEdit&lt;/result&gt;</w:t>
      </w:r>
    </w:p>
    <w:p w14:paraId="0F0CD5C3" w14:textId="77777777" w:rsidR="00B22040" w:rsidRDefault="00B22040" w:rsidP="00B22040">
      <w:pPr>
        <w:pStyle w:val="CodeText"/>
      </w:pPr>
      <w:r>
        <w:t xml:space="preserve">        &lt;/action&gt;</w:t>
      </w:r>
    </w:p>
    <w:p w14:paraId="7A715BC6" w14:textId="77777777" w:rsidR="00B22040" w:rsidRDefault="00B22040" w:rsidP="00B22040">
      <w:pPr>
        <w:pStyle w:val="CodeText"/>
      </w:pPr>
    </w:p>
    <w:p w14:paraId="69DAB523" w14:textId="77777777" w:rsidR="00B22040" w:rsidRDefault="00B22040" w:rsidP="00B22040">
      <w:pPr>
        <w:pStyle w:val="CodeText"/>
      </w:pPr>
      <w:r>
        <w:t xml:space="preserve">        &lt;action name="update" class="com.innovaee.eorder.action.dish.DishAction"</w:t>
      </w:r>
    </w:p>
    <w:p w14:paraId="0663E373" w14:textId="77777777" w:rsidR="00B22040" w:rsidRDefault="00B22040" w:rsidP="00B22040">
      <w:pPr>
        <w:pStyle w:val="CodeText"/>
      </w:pPr>
      <w:r>
        <w:t xml:space="preserve">            method="update"&gt;</w:t>
      </w:r>
    </w:p>
    <w:p w14:paraId="41195D30" w14:textId="77777777" w:rsidR="00B22040" w:rsidRDefault="00B22040" w:rsidP="00B22040">
      <w:pPr>
        <w:pStyle w:val="CodeText"/>
      </w:pPr>
      <w:r>
        <w:t xml:space="preserve">            &lt;result name="error" type="tiles"&gt;dishEdit&lt;/result&gt;</w:t>
      </w:r>
    </w:p>
    <w:p w14:paraId="0518CCF0" w14:textId="77777777" w:rsidR="00B22040" w:rsidRDefault="00B22040" w:rsidP="00B22040">
      <w:pPr>
        <w:pStyle w:val="CodeText"/>
      </w:pPr>
      <w:r>
        <w:t xml:space="preserve">            &lt;result type="tiles"&gt;dish&lt;/result&gt;</w:t>
      </w:r>
    </w:p>
    <w:p w14:paraId="237AC624" w14:textId="77777777" w:rsidR="00B22040" w:rsidRDefault="00B22040" w:rsidP="00B22040">
      <w:pPr>
        <w:pStyle w:val="CodeText"/>
      </w:pPr>
      <w:r>
        <w:t xml:space="preserve">        &lt;/action&gt;</w:t>
      </w:r>
    </w:p>
    <w:p w14:paraId="38101A56" w14:textId="77777777" w:rsidR="00B22040" w:rsidRDefault="00B22040" w:rsidP="00B22040">
      <w:pPr>
        <w:pStyle w:val="CodeText"/>
      </w:pPr>
    </w:p>
    <w:p w14:paraId="5CCF251D" w14:textId="77777777" w:rsidR="00B22040" w:rsidRDefault="00B22040" w:rsidP="00B22040">
      <w:pPr>
        <w:pStyle w:val="CodeText"/>
      </w:pPr>
      <w:r>
        <w:t xml:space="preserve">        &lt;action name="remove" class="com.innovaee.eorder.action.dish.DishAction"</w:t>
      </w:r>
    </w:p>
    <w:p w14:paraId="11CFBB81" w14:textId="77777777" w:rsidR="00B22040" w:rsidRDefault="00B22040" w:rsidP="00B22040">
      <w:pPr>
        <w:pStyle w:val="CodeText"/>
      </w:pPr>
      <w:r>
        <w:t xml:space="preserve">            method="remove"&gt;</w:t>
      </w:r>
    </w:p>
    <w:p w14:paraId="695901E7" w14:textId="77777777" w:rsidR="00B22040" w:rsidRDefault="00B22040" w:rsidP="00B22040">
      <w:pPr>
        <w:pStyle w:val="CodeText"/>
      </w:pPr>
      <w:r>
        <w:t xml:space="preserve">            &lt;result name="error" type="tiles"&gt;dish&lt;/result&gt;</w:t>
      </w:r>
    </w:p>
    <w:p w14:paraId="16AAE40C" w14:textId="77777777" w:rsidR="00B22040" w:rsidRDefault="00B22040" w:rsidP="00B22040">
      <w:pPr>
        <w:pStyle w:val="CodeText"/>
      </w:pPr>
      <w:r>
        <w:t xml:space="preserve">            &lt;result type="tiles"&gt;dish&lt;/result&gt;</w:t>
      </w:r>
    </w:p>
    <w:p w14:paraId="34FB4DC4" w14:textId="77777777" w:rsidR="00B22040" w:rsidRDefault="00B22040" w:rsidP="00B22040">
      <w:pPr>
        <w:pStyle w:val="CodeText"/>
      </w:pPr>
      <w:r>
        <w:t xml:space="preserve">        &lt;/action&gt;</w:t>
      </w:r>
    </w:p>
    <w:p w14:paraId="27E334E4" w14:textId="77777777" w:rsidR="00B22040" w:rsidRDefault="00B22040" w:rsidP="00B22040">
      <w:pPr>
        <w:pStyle w:val="CodeText"/>
      </w:pPr>
    </w:p>
    <w:p w14:paraId="5270DCC1" w14:textId="77777777" w:rsidR="00B22040" w:rsidRDefault="00B22040" w:rsidP="00B22040">
      <w:pPr>
        <w:pStyle w:val="CodeText"/>
      </w:pPr>
      <w:r>
        <w:t xml:space="preserve">        &lt;action name="uploadImage" class="com.innovaee.eorder.action.dish.DishAction"</w:t>
      </w:r>
    </w:p>
    <w:p w14:paraId="4ED1AE5B" w14:textId="77777777" w:rsidR="00B22040" w:rsidRDefault="00B22040" w:rsidP="00B22040">
      <w:pPr>
        <w:pStyle w:val="CodeText"/>
      </w:pPr>
      <w:r>
        <w:t xml:space="preserve">            method="uploadImage"&gt;</w:t>
      </w:r>
    </w:p>
    <w:p w14:paraId="5D1AB585" w14:textId="77777777" w:rsidR="00B22040" w:rsidRDefault="00B22040" w:rsidP="00B22040">
      <w:pPr>
        <w:pStyle w:val="CodeText"/>
      </w:pPr>
      <w:r>
        <w:t xml:space="preserve">            &lt;interceptor-ref name="defaultStack"&gt;</w:t>
      </w:r>
    </w:p>
    <w:p w14:paraId="64B28EB3" w14:textId="77777777" w:rsidR="00B22040" w:rsidRDefault="00B22040" w:rsidP="00B22040">
      <w:pPr>
        <w:pStyle w:val="CodeText"/>
      </w:pPr>
      <w:r>
        <w:t xml:space="preserve">                &lt;param name="fileUpload.maximumSize"&gt;10240000&lt;/param&gt;</w:t>
      </w:r>
    </w:p>
    <w:p w14:paraId="31194BA2" w14:textId="77777777" w:rsidR="00B22040" w:rsidRDefault="00B22040" w:rsidP="00B22040">
      <w:pPr>
        <w:pStyle w:val="CodeText"/>
      </w:pPr>
      <w:r>
        <w:t xml:space="preserve">                &lt;param name="fileUpload.allowedTypes"&gt;</w:t>
      </w:r>
    </w:p>
    <w:p w14:paraId="32776131" w14:textId="77777777" w:rsidR="00B22040" w:rsidRDefault="00B22040" w:rsidP="00B22040">
      <w:pPr>
        <w:pStyle w:val="CodeText"/>
      </w:pPr>
      <w:r>
        <w:t xml:space="preserve">                    image/gif,image/jpeg,image/png,image/bmp,image/jpg,image/x-png,</w:t>
      </w:r>
    </w:p>
    <w:p w14:paraId="28D85863" w14:textId="77777777" w:rsidR="00B22040" w:rsidRDefault="00B22040" w:rsidP="00B22040">
      <w:pPr>
        <w:pStyle w:val="CodeText"/>
      </w:pPr>
      <w:r>
        <w:t xml:space="preserve">                    image/pjpeg</w:t>
      </w:r>
    </w:p>
    <w:p w14:paraId="0EC3A1AA" w14:textId="77777777" w:rsidR="00B22040" w:rsidRDefault="00B22040" w:rsidP="00B22040">
      <w:pPr>
        <w:pStyle w:val="CodeText"/>
      </w:pPr>
      <w:r>
        <w:t xml:space="preserve">                &lt;/param&gt;</w:t>
      </w:r>
    </w:p>
    <w:p w14:paraId="021DA61E" w14:textId="77777777" w:rsidR="00B22040" w:rsidRDefault="00B22040" w:rsidP="00B22040">
      <w:pPr>
        <w:pStyle w:val="CodeText"/>
      </w:pPr>
      <w:r>
        <w:t xml:space="preserve">            &lt;/interceptor-ref&gt;</w:t>
      </w:r>
    </w:p>
    <w:p w14:paraId="467A7895" w14:textId="77777777" w:rsidR="00B22040" w:rsidRDefault="00B22040" w:rsidP="00B22040">
      <w:pPr>
        <w:pStyle w:val="CodeText"/>
      </w:pPr>
    </w:p>
    <w:p w14:paraId="6370C1FF" w14:textId="77777777" w:rsidR="00B22040" w:rsidRDefault="00B22040" w:rsidP="00B22040">
      <w:pPr>
        <w:pStyle w:val="CodeText"/>
      </w:pPr>
      <w:r>
        <w:t xml:space="preserve">            &lt;result name="input" type="tiles"&gt;dishEdit&lt;/result&gt;</w:t>
      </w:r>
    </w:p>
    <w:p w14:paraId="77CF4A9F" w14:textId="77777777" w:rsidR="00B22040" w:rsidRDefault="00B22040" w:rsidP="00B22040">
      <w:pPr>
        <w:pStyle w:val="CodeText"/>
      </w:pPr>
      <w:r>
        <w:t xml:space="preserve">            &lt;result type="tiles"&gt;dishEdit&lt;/result&gt;</w:t>
      </w:r>
    </w:p>
    <w:p w14:paraId="666EA0AF" w14:textId="77777777" w:rsidR="00B22040" w:rsidRDefault="00B22040" w:rsidP="00B22040">
      <w:pPr>
        <w:pStyle w:val="CodeText"/>
      </w:pPr>
      <w:r>
        <w:t xml:space="preserve">            &lt;param name="uploadDir"&gt;/resources/images/dish&lt;/param&gt;</w:t>
      </w:r>
    </w:p>
    <w:p w14:paraId="3D173B35" w14:textId="77777777" w:rsidR="00B22040" w:rsidRDefault="00B22040" w:rsidP="00B22040">
      <w:pPr>
        <w:pStyle w:val="CodeText"/>
      </w:pPr>
      <w:r>
        <w:t xml:space="preserve">        &lt;/action&gt;</w:t>
      </w:r>
    </w:p>
    <w:p w14:paraId="3F472DBB" w14:textId="77777777" w:rsidR="00B22040" w:rsidRDefault="00B22040" w:rsidP="00B22040">
      <w:pPr>
        <w:pStyle w:val="CodeText"/>
      </w:pPr>
      <w:r>
        <w:t xml:space="preserve">    &lt;/package&gt;</w:t>
      </w:r>
    </w:p>
    <w:p w14:paraId="28B231BB" w14:textId="77777777" w:rsidR="00B22040" w:rsidRDefault="00B22040" w:rsidP="00B22040">
      <w:pPr>
        <w:pStyle w:val="CodeText"/>
      </w:pPr>
    </w:p>
    <w:p w14:paraId="24848B15" w14:textId="572AA1C2" w:rsidR="0048049F" w:rsidRDefault="00B22040" w:rsidP="00B22040">
      <w:pPr>
        <w:pStyle w:val="CodeText"/>
      </w:pPr>
      <w:r>
        <w:t>&lt;/struts&gt;</w:t>
      </w:r>
    </w:p>
    <w:p w14:paraId="75A91C51" w14:textId="63A4679D" w:rsidR="00B22040" w:rsidRDefault="007B5EE5" w:rsidP="007B5EE5">
      <w:pPr>
        <w:pStyle w:val="a5"/>
        <w:numPr>
          <w:ilvl w:val="0"/>
          <w:numId w:val="9"/>
        </w:numPr>
      </w:pPr>
      <w:r>
        <w:t>ApplicationContext-Total.xml</w:t>
      </w:r>
    </w:p>
    <w:p w14:paraId="0A8B6DC0" w14:textId="77777777" w:rsidR="007B5EE5" w:rsidRDefault="007B5EE5" w:rsidP="007B5EE5">
      <w:pPr>
        <w:pStyle w:val="CodeText"/>
      </w:pPr>
      <w:r>
        <w:t>&lt;bean id="dishDao" class="com.innovaee.eorder.dao.hibernate.HibernateDishDao" /&gt;</w:t>
      </w:r>
    </w:p>
    <w:p w14:paraId="7B9902F4" w14:textId="21FE0783" w:rsidR="007B5EE5" w:rsidRDefault="007B5EE5" w:rsidP="007B5EE5">
      <w:pPr>
        <w:pStyle w:val="CodeText"/>
      </w:pPr>
      <w:r>
        <w:t xml:space="preserve"> &lt;bean id="dishService" class="com.innovaee.eorder.service.impl.DishServiceImpl" /&gt;</w:t>
      </w:r>
    </w:p>
    <w:p w14:paraId="316AA764" w14:textId="3527EC65" w:rsidR="007B5EE5" w:rsidRDefault="007B5EE5" w:rsidP="007B5EE5">
      <w:pPr>
        <w:pStyle w:val="a5"/>
        <w:numPr>
          <w:ilvl w:val="0"/>
          <w:numId w:val="9"/>
        </w:numPr>
      </w:pPr>
      <w:r>
        <w:t>Hibernate</w:t>
      </w:r>
    </w:p>
    <w:p w14:paraId="3C842DC1" w14:textId="77777777" w:rsidR="007B5EE5" w:rsidRDefault="007B5EE5" w:rsidP="007B5EE5">
      <w:pPr>
        <w:pStyle w:val="CodeText"/>
      </w:pPr>
      <w:r>
        <w:t>@Entity</w:t>
      </w:r>
    </w:p>
    <w:p w14:paraId="35DC2BD7" w14:textId="77777777" w:rsidR="007B5EE5" w:rsidRDefault="007B5EE5" w:rsidP="007B5EE5">
      <w:pPr>
        <w:pStyle w:val="CodeText"/>
      </w:pPr>
      <w:r>
        <w:t>@Table(name = "T_DISH")</w:t>
      </w:r>
    </w:p>
    <w:p w14:paraId="5A8AB211" w14:textId="77777777" w:rsidR="007B5EE5" w:rsidRDefault="007B5EE5" w:rsidP="007B5EE5">
      <w:pPr>
        <w:pStyle w:val="CodeText"/>
      </w:pPr>
      <w:r>
        <w:t>public class Dish extends BaseEntity {</w:t>
      </w:r>
    </w:p>
    <w:p w14:paraId="15DE23A6" w14:textId="77777777" w:rsidR="007B5EE5" w:rsidRDefault="007B5EE5" w:rsidP="007B5EE5">
      <w:pPr>
        <w:pStyle w:val="CodeText"/>
      </w:pPr>
      <w:r>
        <w:t xml:space="preserve">    @Basic</w:t>
      </w:r>
    </w:p>
    <w:p w14:paraId="060A593F" w14:textId="77777777" w:rsidR="007B5EE5" w:rsidRDefault="007B5EE5" w:rsidP="007B5EE5">
      <w:pPr>
        <w:pStyle w:val="CodeText"/>
      </w:pPr>
      <w:r>
        <w:t xml:space="preserve">    @Column(name = "DISH_NAME")</w:t>
      </w:r>
    </w:p>
    <w:p w14:paraId="560E735E" w14:textId="77777777" w:rsidR="007B5EE5" w:rsidRDefault="007B5EE5" w:rsidP="007B5EE5">
      <w:pPr>
        <w:pStyle w:val="CodeText"/>
      </w:pPr>
      <w:r>
        <w:t xml:space="preserve">    public String getName() {</w:t>
      </w:r>
    </w:p>
    <w:p w14:paraId="036CC0CF" w14:textId="77777777" w:rsidR="007B5EE5" w:rsidRDefault="007B5EE5" w:rsidP="007B5EE5">
      <w:pPr>
        <w:pStyle w:val="CodeText"/>
      </w:pPr>
    </w:p>
    <w:p w14:paraId="7E2D68A3" w14:textId="77777777" w:rsidR="007B5EE5" w:rsidRDefault="007B5EE5" w:rsidP="007B5EE5">
      <w:pPr>
        <w:pStyle w:val="CodeText"/>
      </w:pPr>
      <w:r>
        <w:t xml:space="preserve">    @Basic</w:t>
      </w:r>
    </w:p>
    <w:p w14:paraId="2F143232" w14:textId="77777777" w:rsidR="007B5EE5" w:rsidRDefault="007B5EE5" w:rsidP="007B5EE5">
      <w:pPr>
        <w:pStyle w:val="CodeText"/>
      </w:pPr>
      <w:r>
        <w:t xml:space="preserve">    @Column(name = "DISH_PICTURE")</w:t>
      </w:r>
    </w:p>
    <w:p w14:paraId="34D6811B" w14:textId="77777777" w:rsidR="007B5EE5" w:rsidRDefault="007B5EE5" w:rsidP="007B5EE5">
      <w:pPr>
        <w:pStyle w:val="CodeText"/>
      </w:pPr>
      <w:r>
        <w:t xml:space="preserve">    public String getPicPath() {</w:t>
      </w:r>
    </w:p>
    <w:p w14:paraId="2423B397" w14:textId="77777777" w:rsidR="007B5EE5" w:rsidRDefault="007B5EE5" w:rsidP="007B5EE5">
      <w:pPr>
        <w:pStyle w:val="CodeText"/>
      </w:pPr>
    </w:p>
    <w:p w14:paraId="08AD65FA" w14:textId="77777777" w:rsidR="007B5EE5" w:rsidRDefault="007B5EE5" w:rsidP="007B5EE5">
      <w:pPr>
        <w:pStyle w:val="CodeText"/>
      </w:pPr>
      <w:r>
        <w:t xml:space="preserve">    @Basic</w:t>
      </w:r>
    </w:p>
    <w:p w14:paraId="7F2DCB2F" w14:textId="77777777" w:rsidR="007B5EE5" w:rsidRDefault="007B5EE5" w:rsidP="007B5EE5">
      <w:pPr>
        <w:pStyle w:val="CodeText"/>
      </w:pPr>
      <w:r>
        <w:t xml:space="preserve">    @Column(name = "DISH_PRICE")</w:t>
      </w:r>
    </w:p>
    <w:p w14:paraId="1AD8C017" w14:textId="77777777" w:rsidR="007B5EE5" w:rsidRDefault="007B5EE5" w:rsidP="007B5EE5">
      <w:pPr>
        <w:pStyle w:val="CodeText"/>
      </w:pPr>
      <w:r>
        <w:t xml:space="preserve">    public float getPrice() {</w:t>
      </w:r>
    </w:p>
    <w:p w14:paraId="084DE922" w14:textId="77777777" w:rsidR="007B5EE5" w:rsidRDefault="007B5EE5" w:rsidP="007B5EE5">
      <w:pPr>
        <w:pStyle w:val="CodeText"/>
      </w:pPr>
    </w:p>
    <w:p w14:paraId="2FF5685D" w14:textId="77777777" w:rsidR="007B5EE5" w:rsidRDefault="007B5EE5" w:rsidP="007B5EE5">
      <w:pPr>
        <w:pStyle w:val="CodeText"/>
      </w:pPr>
      <w:r>
        <w:t xml:space="preserve">    @Basic</w:t>
      </w:r>
    </w:p>
    <w:p w14:paraId="74B1754C" w14:textId="77777777" w:rsidR="007B5EE5" w:rsidRDefault="007B5EE5" w:rsidP="007B5EE5">
      <w:pPr>
        <w:pStyle w:val="CodeText"/>
      </w:pPr>
      <w:r>
        <w:t xml:space="preserve">    @Column(name = "ON_SELL")</w:t>
      </w:r>
    </w:p>
    <w:p w14:paraId="56EDE9AE" w14:textId="77777777" w:rsidR="007B5EE5" w:rsidRDefault="007B5EE5" w:rsidP="007B5EE5">
      <w:pPr>
        <w:pStyle w:val="CodeText"/>
      </w:pPr>
      <w:r>
        <w:t xml:space="preserve">    public boolean isOnSell() {</w:t>
      </w:r>
    </w:p>
    <w:p w14:paraId="002AA8D5" w14:textId="77777777" w:rsidR="007B5EE5" w:rsidRDefault="007B5EE5" w:rsidP="007B5EE5">
      <w:pPr>
        <w:pStyle w:val="CodeText"/>
      </w:pPr>
    </w:p>
    <w:p w14:paraId="7F9BA713" w14:textId="77777777" w:rsidR="007B5EE5" w:rsidRDefault="007B5EE5" w:rsidP="007B5EE5">
      <w:pPr>
        <w:pStyle w:val="CodeText"/>
      </w:pPr>
      <w:r>
        <w:lastRenderedPageBreak/>
        <w:t xml:space="preserve">    @Basic</w:t>
      </w:r>
    </w:p>
    <w:p w14:paraId="116590D9" w14:textId="77777777" w:rsidR="007B5EE5" w:rsidRDefault="007B5EE5" w:rsidP="007B5EE5">
      <w:pPr>
        <w:pStyle w:val="CodeText"/>
      </w:pPr>
      <w:r>
        <w:t xml:space="preserve">    @Column(name = "MISC")</w:t>
      </w:r>
    </w:p>
    <w:p w14:paraId="007289F6" w14:textId="77777777" w:rsidR="007B5EE5" w:rsidRDefault="007B5EE5" w:rsidP="007B5EE5">
      <w:pPr>
        <w:pStyle w:val="CodeText"/>
      </w:pPr>
      <w:r>
        <w:t xml:space="preserve">    public String getMisc() {</w:t>
      </w:r>
    </w:p>
    <w:p w14:paraId="45234D87" w14:textId="77777777" w:rsidR="007B5EE5" w:rsidRDefault="007B5EE5" w:rsidP="007B5EE5">
      <w:pPr>
        <w:pStyle w:val="CodeText"/>
      </w:pPr>
    </w:p>
    <w:p w14:paraId="7661FF7E" w14:textId="77777777" w:rsidR="007B5EE5" w:rsidRDefault="007B5EE5" w:rsidP="007B5EE5">
      <w:pPr>
        <w:pStyle w:val="CodeText"/>
      </w:pPr>
      <w:r>
        <w:t xml:space="preserve">    @ManyToOne(targetEntity = Category.class, fetch = FetchType.LAZY)</w:t>
      </w:r>
    </w:p>
    <w:p w14:paraId="28938D12" w14:textId="77777777" w:rsidR="007B5EE5" w:rsidRDefault="007B5EE5" w:rsidP="007B5EE5">
      <w:pPr>
        <w:pStyle w:val="CodeText"/>
      </w:pPr>
      <w:r>
        <w:t xml:space="preserve">    @JoinColumn(name = "CATEGORY_ID")</w:t>
      </w:r>
    </w:p>
    <w:p w14:paraId="3F97AE9A" w14:textId="77777777" w:rsidR="007B5EE5" w:rsidRDefault="007B5EE5" w:rsidP="007B5EE5">
      <w:pPr>
        <w:pStyle w:val="CodeText"/>
      </w:pPr>
      <w:r>
        <w:t xml:space="preserve">    public Category getCategory() {</w:t>
      </w:r>
    </w:p>
    <w:p w14:paraId="2972FF3D" w14:textId="3912133A" w:rsidR="007B5EE5" w:rsidRPr="00F26E19" w:rsidRDefault="007B5EE5" w:rsidP="007B5EE5">
      <w:pPr>
        <w:pStyle w:val="CodeText"/>
      </w:pPr>
      <w:r>
        <w:t>}</w:t>
      </w:r>
    </w:p>
    <w:p w14:paraId="0BD86DFD" w14:textId="77777777" w:rsidR="0048049F" w:rsidRDefault="0048049F" w:rsidP="0048049F">
      <w:pPr>
        <w:pStyle w:val="3"/>
      </w:pPr>
      <w:bookmarkStart w:id="199" w:name="_数据库脚本_1"/>
      <w:bookmarkStart w:id="200" w:name="_Toc416641007"/>
      <w:bookmarkEnd w:id="199"/>
      <w:r>
        <w:rPr>
          <w:rFonts w:hint="eastAsia"/>
        </w:rPr>
        <w:t>数据库</w:t>
      </w:r>
      <w:r>
        <w:t>脚本</w:t>
      </w:r>
      <w:bookmarkEnd w:id="200"/>
    </w:p>
    <w:p w14:paraId="0C47848C" w14:textId="77777777" w:rsidR="00B22040" w:rsidRDefault="00B22040" w:rsidP="00B22040">
      <w:pPr>
        <w:pStyle w:val="CodeText"/>
      </w:pPr>
      <w:r>
        <w:t>DROP TABLE IF EXISTS `t_order`;</w:t>
      </w:r>
    </w:p>
    <w:p w14:paraId="2EB49E97" w14:textId="77777777" w:rsidR="00B22040" w:rsidRDefault="00B22040" w:rsidP="00B22040">
      <w:pPr>
        <w:pStyle w:val="CodeText"/>
      </w:pPr>
      <w:r>
        <w:t>CREATE TABLE `t_order` (</w:t>
      </w:r>
    </w:p>
    <w:p w14:paraId="6234E0E1" w14:textId="77777777" w:rsidR="00B22040" w:rsidRDefault="00B22040" w:rsidP="00B22040">
      <w:pPr>
        <w:pStyle w:val="CodeText"/>
      </w:pPr>
      <w:r>
        <w:t xml:space="preserve">  `id` bigint(20) NOT NULL AUTO_INCREMENT,</w:t>
      </w:r>
    </w:p>
    <w:p w14:paraId="21A40E04" w14:textId="77777777" w:rsidR="00B22040" w:rsidRDefault="00B22040" w:rsidP="00B22040">
      <w:pPr>
        <w:pStyle w:val="CodeText"/>
      </w:pPr>
      <w:r>
        <w:t xml:space="preserve">  `order_seq` varchar(128) NOT NULL,</w:t>
      </w:r>
    </w:p>
    <w:p w14:paraId="2DBA6B66" w14:textId="77777777" w:rsidR="00B22040" w:rsidRDefault="00B22040" w:rsidP="00B22040">
      <w:pPr>
        <w:pStyle w:val="CodeText"/>
      </w:pPr>
      <w:r>
        <w:t xml:space="preserve">  `table_number` int(8) NOT NULL,</w:t>
      </w:r>
    </w:p>
    <w:p w14:paraId="63B6E784" w14:textId="77777777" w:rsidR="00B22040" w:rsidRDefault="00B22040" w:rsidP="00B22040">
      <w:pPr>
        <w:pStyle w:val="CodeText"/>
      </w:pPr>
      <w:r>
        <w:t xml:space="preserve">  `attendee_number` int(8) NOT NULL,</w:t>
      </w:r>
    </w:p>
    <w:p w14:paraId="7ADCAD62" w14:textId="77777777" w:rsidR="00B22040" w:rsidRDefault="00B22040" w:rsidP="00B22040">
      <w:pPr>
        <w:pStyle w:val="CodeText"/>
      </w:pPr>
      <w:r>
        <w:t xml:space="preserve">  `total_price` float(64,2) DEFAULT NULL,</w:t>
      </w:r>
    </w:p>
    <w:p w14:paraId="7EF48128" w14:textId="77777777" w:rsidR="00B22040" w:rsidRDefault="00B22040" w:rsidP="00B22040">
      <w:pPr>
        <w:pStyle w:val="CodeText"/>
      </w:pPr>
      <w:r>
        <w:t xml:space="preserve">  `order_status` bigint(20) NOT NULL,</w:t>
      </w:r>
    </w:p>
    <w:p w14:paraId="050BE5C7" w14:textId="77777777" w:rsidR="00B22040" w:rsidRDefault="00B22040" w:rsidP="00B22040">
      <w:pPr>
        <w:pStyle w:val="CodeText"/>
      </w:pPr>
      <w:r>
        <w:t xml:space="preserve">  `servent_id` bigint(20) NOT NULL,</w:t>
      </w:r>
    </w:p>
    <w:p w14:paraId="347ABBB7" w14:textId="77777777" w:rsidR="00B22040" w:rsidRDefault="00B22040" w:rsidP="00B22040">
      <w:pPr>
        <w:pStyle w:val="CodeText"/>
      </w:pPr>
      <w:r>
        <w:t xml:space="preserve">  `member_id` bigint(20) DEFAULT NULL,</w:t>
      </w:r>
    </w:p>
    <w:p w14:paraId="63802CB3" w14:textId="77777777" w:rsidR="00B22040" w:rsidRDefault="00B22040" w:rsidP="00B22040">
      <w:pPr>
        <w:pStyle w:val="CodeText"/>
      </w:pPr>
      <w:r>
        <w:t xml:space="preserve">  `casher_id` bigint(20) DEFAULT NULL,</w:t>
      </w:r>
    </w:p>
    <w:p w14:paraId="473FCB55" w14:textId="77777777" w:rsidR="00B22040" w:rsidRDefault="00B22040" w:rsidP="00B22040">
      <w:pPr>
        <w:pStyle w:val="CodeText"/>
      </w:pPr>
      <w:r>
        <w:t xml:space="preserve">  `create_at` datetime DEFAULT NULL,</w:t>
      </w:r>
    </w:p>
    <w:p w14:paraId="756862D4" w14:textId="77777777" w:rsidR="00B22040" w:rsidRDefault="00B22040" w:rsidP="00B22040">
      <w:pPr>
        <w:pStyle w:val="CodeText"/>
      </w:pPr>
      <w:r>
        <w:t xml:space="preserve">  `update_at` datetime DEFAULT NULL,</w:t>
      </w:r>
    </w:p>
    <w:p w14:paraId="40A44EE2" w14:textId="77777777" w:rsidR="00B22040" w:rsidRDefault="00B22040" w:rsidP="00B22040">
      <w:pPr>
        <w:pStyle w:val="CodeText"/>
      </w:pPr>
      <w:r>
        <w:t xml:space="preserve">  `discount_price` float(64,2) DEFAULT NULL,</w:t>
      </w:r>
    </w:p>
    <w:p w14:paraId="7A731548" w14:textId="77777777" w:rsidR="00B22040" w:rsidRDefault="00B22040" w:rsidP="00B22040">
      <w:pPr>
        <w:pStyle w:val="CodeText"/>
      </w:pPr>
      <w:r>
        <w:t xml:space="preserve">  PRIMARY KEY (`id`)</w:t>
      </w:r>
    </w:p>
    <w:p w14:paraId="09002FB9" w14:textId="3E38F562" w:rsidR="0048049F" w:rsidRDefault="00B22040" w:rsidP="00B22040">
      <w:pPr>
        <w:pStyle w:val="CodeText"/>
      </w:pPr>
      <w:r>
        <w:t>) ENGINE=InnoDB DEFAULT CHARSET=utf8;</w:t>
      </w:r>
    </w:p>
    <w:p w14:paraId="4E5F602C" w14:textId="77777777" w:rsidR="0048049F" w:rsidRDefault="0048049F" w:rsidP="00C87E77">
      <w:pPr>
        <w:ind w:firstLine="0"/>
      </w:pPr>
    </w:p>
    <w:p w14:paraId="4FA8FF7C" w14:textId="2F4BB55F" w:rsidR="005B55B5" w:rsidRDefault="005B55B5" w:rsidP="00B54534">
      <w:pPr>
        <w:pStyle w:val="2"/>
      </w:pPr>
      <w:bookmarkStart w:id="201" w:name="_Toc416641008"/>
      <w:r>
        <w:rPr>
          <w:rFonts w:hint="eastAsia"/>
        </w:rPr>
        <w:t>删除</w:t>
      </w:r>
      <w:r>
        <w:t>菜品</w:t>
      </w:r>
      <w:bookmarkEnd w:id="201"/>
    </w:p>
    <w:p w14:paraId="287FBE99" w14:textId="27B6BBEF" w:rsidR="00B54534" w:rsidRDefault="00B54534" w:rsidP="00B54534">
      <w:pPr>
        <w:pStyle w:val="3"/>
      </w:pPr>
      <w:bookmarkStart w:id="202" w:name="_Toc416641009"/>
      <w:r>
        <w:rPr>
          <w:rFonts w:hint="eastAsia"/>
        </w:rPr>
        <w:t>功能</w:t>
      </w:r>
      <w:r>
        <w:t>IPO</w:t>
      </w:r>
      <w:r>
        <w:t>图</w:t>
      </w:r>
      <w:bookmarkEnd w:id="202"/>
    </w:p>
    <w:p w14:paraId="3324BB42" w14:textId="7DD0B5FC" w:rsidR="00B54534" w:rsidRDefault="00B54534" w:rsidP="00B54534">
      <w:r>
        <w:object w:dxaOrig="7261" w:dyaOrig="3705" w14:anchorId="13ECC866">
          <v:shape id="_x0000_i1040" type="#_x0000_t75" style="width:363.05pt;height:185.05pt" o:ole="">
            <v:imagedata r:id="rId116" o:title=""/>
          </v:shape>
          <o:OLEObject Type="Embed" ProgID="Visio.Drawing.15" ShapeID="_x0000_i1040" DrawAspect="Content" ObjectID="_1490794195" r:id="rId117"/>
        </w:object>
      </w:r>
    </w:p>
    <w:p w14:paraId="4AE288F2" w14:textId="6FAC8440" w:rsidR="00B54534" w:rsidRDefault="00B54534" w:rsidP="00B54534">
      <w:pPr>
        <w:pStyle w:val="3"/>
      </w:pPr>
      <w:bookmarkStart w:id="203" w:name="_Toc416641010"/>
      <w:r>
        <w:rPr>
          <w:rFonts w:hint="eastAsia"/>
        </w:rPr>
        <w:lastRenderedPageBreak/>
        <w:t>时序图</w:t>
      </w:r>
      <w:bookmarkEnd w:id="203"/>
    </w:p>
    <w:p w14:paraId="552D1C0E" w14:textId="0FC060F3" w:rsidR="00B54534" w:rsidRDefault="00DC34AD" w:rsidP="00B54534">
      <w:r>
        <w:rPr>
          <w:rFonts w:hint="eastAsia"/>
          <w:noProof/>
          <w:lang w:bidi="ml-IN"/>
        </w:rPr>
        <w:drawing>
          <wp:inline distT="0" distB="0" distL="0" distR="0" wp14:anchorId="625411E8" wp14:editId="59A16E86">
            <wp:extent cx="5514975" cy="1802130"/>
            <wp:effectExtent l="0" t="0" r="9525" b="762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2015-04-11_164413.png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180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D8138" w14:textId="2A734A17" w:rsidR="00E26599" w:rsidRDefault="00E26599" w:rsidP="00E26599">
      <w:pPr>
        <w:pStyle w:val="3"/>
      </w:pPr>
      <w:bookmarkStart w:id="204" w:name="_Toc416641011"/>
      <w:r>
        <w:rPr>
          <w:rFonts w:hint="eastAsia"/>
        </w:rPr>
        <w:t>类图</w:t>
      </w:r>
      <w:bookmarkEnd w:id="204"/>
    </w:p>
    <w:p w14:paraId="32490457" w14:textId="5F78E823" w:rsidR="00E26599" w:rsidRDefault="00AB6240" w:rsidP="00E26599">
      <w:r>
        <w:rPr>
          <w:rFonts w:hint="eastAsia"/>
        </w:rPr>
        <w:t>见</w:t>
      </w:r>
      <w:r>
        <w:t>章节</w:t>
      </w:r>
      <w:hyperlink w:anchor="_类图_1" w:history="1">
        <w:r w:rsidRPr="00AB6240">
          <w:rPr>
            <w:rStyle w:val="a8"/>
          </w:rPr>
          <w:t>6.3.3</w:t>
        </w:r>
      </w:hyperlink>
    </w:p>
    <w:p w14:paraId="0FFE2AFF" w14:textId="175E295F" w:rsidR="00AB6240" w:rsidRDefault="00AB6240" w:rsidP="00AB6240">
      <w:pPr>
        <w:pStyle w:val="3"/>
      </w:pPr>
      <w:bookmarkStart w:id="205" w:name="_代码构成_2"/>
      <w:bookmarkStart w:id="206" w:name="_Toc416641012"/>
      <w:bookmarkEnd w:id="205"/>
      <w:r>
        <w:rPr>
          <w:rFonts w:hint="eastAsia"/>
        </w:rPr>
        <w:t>代码</w:t>
      </w:r>
      <w:r>
        <w:t>构成</w:t>
      </w:r>
      <w:bookmarkEnd w:id="206"/>
    </w:p>
    <w:p w14:paraId="4A392926" w14:textId="753C2616" w:rsidR="00AB6240" w:rsidRPr="00AB6240" w:rsidRDefault="00AB6240" w:rsidP="00AB6240">
      <w:r>
        <w:rPr>
          <w:rFonts w:hint="eastAsia"/>
        </w:rPr>
        <w:t>见</w:t>
      </w:r>
      <w:r>
        <w:t>章节</w:t>
      </w:r>
      <w:hyperlink w:anchor="_代码构成_2" w:history="1">
        <w:r w:rsidRPr="00AB6240">
          <w:rPr>
            <w:rStyle w:val="a8"/>
          </w:rPr>
          <w:t>6.3.4</w:t>
        </w:r>
      </w:hyperlink>
    </w:p>
    <w:p w14:paraId="67D99D62" w14:textId="61285FFD" w:rsidR="00AB6240" w:rsidRDefault="00AB6240" w:rsidP="00AB6240">
      <w:pPr>
        <w:pStyle w:val="3"/>
      </w:pPr>
      <w:bookmarkStart w:id="207" w:name="_Toc416641013"/>
      <w:r>
        <w:rPr>
          <w:rFonts w:hint="eastAsia"/>
        </w:rPr>
        <w:t>配置</w:t>
      </w:r>
      <w:r>
        <w:t>文件</w:t>
      </w:r>
      <w:bookmarkEnd w:id="207"/>
    </w:p>
    <w:p w14:paraId="58712340" w14:textId="569D2B85" w:rsidR="00AB6240" w:rsidRPr="00AB6240" w:rsidRDefault="00AB6240" w:rsidP="00AB6240">
      <w:r>
        <w:rPr>
          <w:rFonts w:hint="eastAsia"/>
        </w:rPr>
        <w:t>见</w:t>
      </w:r>
      <w:r>
        <w:t>章节</w:t>
      </w:r>
      <w:hyperlink w:anchor="_配置文件_6" w:history="1">
        <w:r w:rsidRPr="00AB6240">
          <w:rPr>
            <w:rStyle w:val="a8"/>
          </w:rPr>
          <w:t>6.3.5</w:t>
        </w:r>
      </w:hyperlink>
    </w:p>
    <w:p w14:paraId="64F74985" w14:textId="24A42795" w:rsidR="00AB6240" w:rsidRDefault="00AB6240" w:rsidP="00AB6240">
      <w:pPr>
        <w:pStyle w:val="3"/>
      </w:pPr>
      <w:bookmarkStart w:id="208" w:name="_Toc416641014"/>
      <w:r>
        <w:rPr>
          <w:rFonts w:hint="eastAsia"/>
        </w:rPr>
        <w:t>数据库</w:t>
      </w:r>
      <w:r>
        <w:t>脚本</w:t>
      </w:r>
      <w:bookmarkEnd w:id="208"/>
    </w:p>
    <w:p w14:paraId="17E6F2C2" w14:textId="569574AC" w:rsidR="00AB6240" w:rsidRDefault="00AB6240" w:rsidP="00AB6240">
      <w:r>
        <w:rPr>
          <w:rFonts w:hint="eastAsia"/>
        </w:rPr>
        <w:t>见</w:t>
      </w:r>
      <w:r>
        <w:t>章节</w:t>
      </w:r>
      <w:hyperlink w:anchor="_数据库脚本_1" w:history="1">
        <w:r w:rsidRPr="00AB6240">
          <w:rPr>
            <w:rStyle w:val="a8"/>
          </w:rPr>
          <w:t>6.3.6</w:t>
        </w:r>
      </w:hyperlink>
    </w:p>
    <w:p w14:paraId="3EA9D0E9" w14:textId="77777777" w:rsidR="00AB6240" w:rsidRDefault="00AB6240" w:rsidP="00AB6240"/>
    <w:p w14:paraId="13C0601A" w14:textId="180069FE" w:rsidR="00AB6240" w:rsidRDefault="00AB6240" w:rsidP="00AB6240">
      <w:pPr>
        <w:pStyle w:val="1"/>
      </w:pPr>
      <w:bookmarkStart w:id="209" w:name="_Toc416641015"/>
      <w:r>
        <w:rPr>
          <w:rFonts w:hint="eastAsia"/>
        </w:rPr>
        <w:t>会员</w:t>
      </w:r>
      <w:r>
        <w:t>管理功能</w:t>
      </w:r>
      <w:r w:rsidR="002C3CB8">
        <w:rPr>
          <w:rFonts w:hint="eastAsia"/>
        </w:rPr>
        <w:t xml:space="preserve"> (eorder-member)</w:t>
      </w:r>
      <w:bookmarkEnd w:id="209"/>
    </w:p>
    <w:p w14:paraId="3E1A74D2" w14:textId="07300D25" w:rsidR="002C3CB8" w:rsidRDefault="002C3CB8" w:rsidP="00EE0D06">
      <w:pPr>
        <w:pStyle w:val="2"/>
      </w:pPr>
      <w:bookmarkStart w:id="210" w:name="_Toc416641016"/>
      <w:r>
        <w:rPr>
          <w:rFonts w:hint="eastAsia"/>
        </w:rPr>
        <w:t>创建</w:t>
      </w:r>
      <w:r>
        <w:rPr>
          <w:rFonts w:hint="eastAsia"/>
        </w:rPr>
        <w:t>/</w:t>
      </w:r>
      <w:r>
        <w:rPr>
          <w:rFonts w:hint="eastAsia"/>
        </w:rPr>
        <w:t>编辑</w:t>
      </w:r>
      <w:r>
        <w:t>会员等级</w:t>
      </w:r>
      <w:bookmarkEnd w:id="210"/>
    </w:p>
    <w:p w14:paraId="03851769" w14:textId="1E6269A3" w:rsidR="00923225" w:rsidRDefault="00923225" w:rsidP="00FA6C04">
      <w:pPr>
        <w:pStyle w:val="3"/>
      </w:pPr>
      <w:bookmarkStart w:id="211" w:name="_Toc416641017"/>
      <w:r>
        <w:rPr>
          <w:rFonts w:hint="eastAsia"/>
        </w:rPr>
        <w:t>功能</w:t>
      </w:r>
      <w:r>
        <w:t>IPO</w:t>
      </w:r>
      <w:r>
        <w:t>图</w:t>
      </w:r>
      <w:bookmarkEnd w:id="211"/>
    </w:p>
    <w:p w14:paraId="35BAFA42" w14:textId="5459260E" w:rsidR="00FA6C04" w:rsidRDefault="00FA6C04" w:rsidP="00FA6C04">
      <w:r>
        <w:object w:dxaOrig="7261" w:dyaOrig="3705" w14:anchorId="1CA72C3F">
          <v:shape id="_x0000_i1041" type="#_x0000_t75" style="width:363.05pt;height:185.05pt" o:ole="">
            <v:imagedata r:id="rId119" o:title=""/>
          </v:shape>
          <o:OLEObject Type="Embed" ProgID="Visio.Drawing.15" ShapeID="_x0000_i1041" DrawAspect="Content" ObjectID="_1490794196" r:id="rId120"/>
        </w:object>
      </w:r>
    </w:p>
    <w:p w14:paraId="7B15D7A0" w14:textId="0FFE0E96" w:rsidR="00FA6C04" w:rsidRDefault="00FA6C04" w:rsidP="00FA6C04">
      <w:pPr>
        <w:pStyle w:val="3"/>
      </w:pPr>
      <w:bookmarkStart w:id="212" w:name="_Toc416641018"/>
      <w:r>
        <w:rPr>
          <w:rFonts w:hint="eastAsia"/>
        </w:rPr>
        <w:lastRenderedPageBreak/>
        <w:t>时序图</w:t>
      </w:r>
      <w:bookmarkEnd w:id="212"/>
    </w:p>
    <w:p w14:paraId="208254E7" w14:textId="4CA4480A" w:rsidR="00FA6C04" w:rsidRDefault="0002266F" w:rsidP="00FA6C04">
      <w:r>
        <w:rPr>
          <w:rFonts w:hint="eastAsia"/>
          <w:noProof/>
          <w:lang w:bidi="ml-IN"/>
        </w:rPr>
        <w:drawing>
          <wp:inline distT="0" distB="0" distL="0" distR="0" wp14:anchorId="556C76E8" wp14:editId="230B1275">
            <wp:extent cx="5514975" cy="2546985"/>
            <wp:effectExtent l="0" t="0" r="9525" b="5715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2015-04-11_232211.png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254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FD436" w14:textId="1DA8E52D" w:rsidR="0002266F" w:rsidRDefault="0002266F" w:rsidP="00FA6C04">
      <w:r>
        <w:rPr>
          <w:rFonts w:hint="eastAsia"/>
          <w:noProof/>
          <w:lang w:bidi="ml-IN"/>
        </w:rPr>
        <w:drawing>
          <wp:inline distT="0" distB="0" distL="0" distR="0" wp14:anchorId="736CB806" wp14:editId="33C9CAFA">
            <wp:extent cx="5485714" cy="2866667"/>
            <wp:effectExtent l="0" t="0" r="127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2015-04-11_232217.png"/>
                    <pic:cNvPicPr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5714" cy="28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CA146" w14:textId="40E0FC10" w:rsidR="0002266F" w:rsidRDefault="0002266F" w:rsidP="0002266F">
      <w:pPr>
        <w:pStyle w:val="3"/>
      </w:pPr>
      <w:bookmarkStart w:id="213" w:name="_类图_2"/>
      <w:bookmarkStart w:id="214" w:name="_Toc416641019"/>
      <w:bookmarkEnd w:id="213"/>
      <w:r>
        <w:rPr>
          <w:rFonts w:hint="eastAsia"/>
        </w:rPr>
        <w:lastRenderedPageBreak/>
        <w:t>类图</w:t>
      </w:r>
      <w:bookmarkEnd w:id="214"/>
    </w:p>
    <w:p w14:paraId="1232D52C" w14:textId="3BBA4508" w:rsidR="0002266F" w:rsidRDefault="00DC7F5A" w:rsidP="0002266F">
      <w:r>
        <w:rPr>
          <w:rFonts w:hint="eastAsia"/>
          <w:noProof/>
          <w:lang w:bidi="ml-IN"/>
        </w:rPr>
        <w:drawing>
          <wp:inline distT="0" distB="0" distL="0" distR="0" wp14:anchorId="73F70D68" wp14:editId="14740A31">
            <wp:extent cx="5514975" cy="3583305"/>
            <wp:effectExtent l="0" t="0" r="9525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2015-04-11_234818.png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358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6080C" w14:textId="15607EDB" w:rsidR="00E61C1E" w:rsidRDefault="00C21228" w:rsidP="00C21228">
      <w:pPr>
        <w:pStyle w:val="3"/>
      </w:pPr>
      <w:bookmarkStart w:id="215" w:name="_代码构成_3"/>
      <w:bookmarkStart w:id="216" w:name="_Toc416641020"/>
      <w:bookmarkEnd w:id="215"/>
      <w:r>
        <w:rPr>
          <w:rFonts w:hint="eastAsia"/>
        </w:rPr>
        <w:t>代码</w:t>
      </w:r>
      <w:r>
        <w:t>构成</w:t>
      </w:r>
      <w:bookmarkEnd w:id="216"/>
    </w:p>
    <w:tbl>
      <w:tblPr>
        <w:tblStyle w:val="a4"/>
        <w:tblW w:w="0" w:type="auto"/>
        <w:tblInd w:w="108" w:type="dxa"/>
        <w:tblLayout w:type="fixed"/>
        <w:tblLook w:val="04A0" w:firstRow="1" w:lastRow="0" w:firstColumn="1" w:lastColumn="0" w:noHBand="0" w:noVBand="1"/>
      </w:tblPr>
      <w:tblGrid>
        <w:gridCol w:w="2970"/>
        <w:gridCol w:w="2970"/>
        <w:gridCol w:w="2853"/>
      </w:tblGrid>
      <w:tr w:rsidR="00C21228" w14:paraId="1C1FC56D" w14:textId="77777777" w:rsidTr="004D706F">
        <w:tc>
          <w:tcPr>
            <w:tcW w:w="2970" w:type="dxa"/>
            <w:shd w:val="clear" w:color="auto" w:fill="BFBFBF" w:themeFill="background1" w:themeFillShade="BF"/>
          </w:tcPr>
          <w:p w14:paraId="18DBFE66" w14:textId="77777777" w:rsidR="00C21228" w:rsidRDefault="00C21228" w:rsidP="004D706F">
            <w:pPr>
              <w:pStyle w:val="a3"/>
            </w:pPr>
            <w:r>
              <w:rPr>
                <w:rFonts w:hint="eastAsia"/>
              </w:rPr>
              <w:t>文件</w:t>
            </w:r>
            <w:r>
              <w:t>名</w:t>
            </w:r>
          </w:p>
        </w:tc>
        <w:tc>
          <w:tcPr>
            <w:tcW w:w="2970" w:type="dxa"/>
            <w:shd w:val="clear" w:color="auto" w:fill="BFBFBF" w:themeFill="background1" w:themeFillShade="BF"/>
          </w:tcPr>
          <w:p w14:paraId="4ABB46CD" w14:textId="77777777" w:rsidR="00C21228" w:rsidRDefault="00C21228" w:rsidP="004D706F">
            <w:pPr>
              <w:pStyle w:val="a3"/>
            </w:pPr>
            <w:r>
              <w:rPr>
                <w:rFonts w:hint="eastAsia"/>
              </w:rPr>
              <w:t>包路径</w:t>
            </w:r>
          </w:p>
        </w:tc>
        <w:tc>
          <w:tcPr>
            <w:tcW w:w="2853" w:type="dxa"/>
            <w:shd w:val="clear" w:color="auto" w:fill="BFBFBF" w:themeFill="background1" w:themeFillShade="BF"/>
          </w:tcPr>
          <w:p w14:paraId="0D9805B6" w14:textId="77777777" w:rsidR="00C21228" w:rsidRDefault="00C21228" w:rsidP="004D706F">
            <w:pPr>
              <w:pStyle w:val="a3"/>
            </w:pPr>
            <w:r>
              <w:rPr>
                <w:rFonts w:hint="eastAsia"/>
              </w:rPr>
              <w:t>文件</w:t>
            </w:r>
            <w:r>
              <w:t>说明</w:t>
            </w:r>
          </w:p>
        </w:tc>
      </w:tr>
      <w:tr w:rsidR="00C21228" w14:paraId="7671D054" w14:textId="77777777" w:rsidTr="004D706F">
        <w:tc>
          <w:tcPr>
            <w:tcW w:w="2970" w:type="dxa"/>
          </w:tcPr>
          <w:p w14:paraId="09E5A3D1" w14:textId="21E21363" w:rsidR="00C21228" w:rsidRPr="00F63625" w:rsidRDefault="00C21228" w:rsidP="004D706F">
            <w:pPr>
              <w:pStyle w:val="a3"/>
            </w:pPr>
            <w:r>
              <w:t>level</w:t>
            </w:r>
            <w:r>
              <w:rPr>
                <w:rFonts w:hint="eastAsia"/>
              </w:rPr>
              <w:t>.jsp</w:t>
            </w:r>
          </w:p>
        </w:tc>
        <w:tc>
          <w:tcPr>
            <w:tcW w:w="2970" w:type="dxa"/>
          </w:tcPr>
          <w:p w14:paraId="49CA4BC3" w14:textId="77777777" w:rsidR="00C21228" w:rsidRPr="00C4509E" w:rsidRDefault="00C21228" w:rsidP="004D706F">
            <w:pPr>
              <w:pStyle w:val="a3"/>
            </w:pPr>
            <w:r>
              <w:t>/web-app/pages/</w:t>
            </w:r>
          </w:p>
        </w:tc>
        <w:tc>
          <w:tcPr>
            <w:tcW w:w="2853" w:type="dxa"/>
          </w:tcPr>
          <w:p w14:paraId="70C95293" w14:textId="77C920CB" w:rsidR="00C21228" w:rsidRPr="00A65081" w:rsidRDefault="00977D44" w:rsidP="004D706F">
            <w:pPr>
              <w:pStyle w:val="a3"/>
            </w:pPr>
            <w:r>
              <w:rPr>
                <w:rFonts w:hint="eastAsia"/>
              </w:rPr>
              <w:t>会员</w:t>
            </w:r>
            <w:r>
              <w:t>等级</w:t>
            </w:r>
            <w:r w:rsidR="00C21228">
              <w:rPr>
                <w:rFonts w:hint="eastAsia"/>
              </w:rPr>
              <w:t>列表</w:t>
            </w:r>
            <w:r w:rsidR="00C21228">
              <w:t>页面</w:t>
            </w:r>
          </w:p>
        </w:tc>
      </w:tr>
      <w:tr w:rsidR="00C21228" w14:paraId="2BA6886A" w14:textId="77777777" w:rsidTr="004D706F">
        <w:tc>
          <w:tcPr>
            <w:tcW w:w="2970" w:type="dxa"/>
          </w:tcPr>
          <w:p w14:paraId="07521B55" w14:textId="3EEA57F3" w:rsidR="00C21228" w:rsidRPr="00E159A1" w:rsidRDefault="00C21228" w:rsidP="004D706F">
            <w:pPr>
              <w:pStyle w:val="a3"/>
            </w:pPr>
            <w:r>
              <w:t>levelEdit.jsp</w:t>
            </w:r>
          </w:p>
        </w:tc>
        <w:tc>
          <w:tcPr>
            <w:tcW w:w="2970" w:type="dxa"/>
          </w:tcPr>
          <w:p w14:paraId="73EF463F" w14:textId="77777777" w:rsidR="00C21228" w:rsidRPr="00751FD6" w:rsidRDefault="00C21228" w:rsidP="004D706F">
            <w:pPr>
              <w:pStyle w:val="a3"/>
            </w:pPr>
            <w:r>
              <w:t>/web-app/pages/</w:t>
            </w:r>
          </w:p>
        </w:tc>
        <w:tc>
          <w:tcPr>
            <w:tcW w:w="2853" w:type="dxa"/>
          </w:tcPr>
          <w:p w14:paraId="3D66CBD5" w14:textId="6E362696" w:rsidR="00C21228" w:rsidRDefault="00977D44" w:rsidP="004D706F">
            <w:pPr>
              <w:pStyle w:val="a3"/>
            </w:pPr>
            <w:r>
              <w:rPr>
                <w:rFonts w:hint="eastAsia"/>
              </w:rPr>
              <w:t>会员</w:t>
            </w:r>
            <w:r>
              <w:t>等级</w:t>
            </w:r>
            <w:r w:rsidR="00C21228">
              <w:t>编辑页面</w:t>
            </w:r>
          </w:p>
        </w:tc>
      </w:tr>
      <w:tr w:rsidR="00C21228" w14:paraId="18A7E515" w14:textId="77777777" w:rsidTr="004D706F">
        <w:tc>
          <w:tcPr>
            <w:tcW w:w="2970" w:type="dxa"/>
          </w:tcPr>
          <w:p w14:paraId="2ECC22C6" w14:textId="1C511EB2" w:rsidR="00C21228" w:rsidRPr="00E159A1" w:rsidRDefault="00C21228" w:rsidP="004D706F">
            <w:pPr>
              <w:pStyle w:val="a3"/>
            </w:pPr>
            <w:r>
              <w:t>LevelAction.java</w:t>
            </w:r>
          </w:p>
        </w:tc>
        <w:tc>
          <w:tcPr>
            <w:tcW w:w="2970" w:type="dxa"/>
          </w:tcPr>
          <w:p w14:paraId="685EDEB8" w14:textId="77777777" w:rsidR="00C21228" w:rsidRPr="00751FD6" w:rsidRDefault="00C21228" w:rsidP="004D706F">
            <w:pPr>
              <w:pStyle w:val="a3"/>
            </w:pPr>
            <w:r>
              <w:t>com.innovaee.eorder.action</w:t>
            </w:r>
          </w:p>
        </w:tc>
        <w:tc>
          <w:tcPr>
            <w:tcW w:w="2853" w:type="dxa"/>
          </w:tcPr>
          <w:p w14:paraId="1A931C0D" w14:textId="14041117" w:rsidR="00C21228" w:rsidRDefault="00977D44" w:rsidP="004D706F">
            <w:pPr>
              <w:pStyle w:val="a3"/>
            </w:pPr>
            <w:r>
              <w:rPr>
                <w:rFonts w:hint="eastAsia"/>
              </w:rPr>
              <w:t>会员</w:t>
            </w:r>
            <w:r>
              <w:t>等级</w:t>
            </w:r>
            <w:r w:rsidR="00C21228">
              <w:t>管理</w:t>
            </w:r>
            <w:r w:rsidR="00C21228">
              <w:rPr>
                <w:rFonts w:hint="eastAsia"/>
              </w:rPr>
              <w:t>Action</w:t>
            </w:r>
          </w:p>
        </w:tc>
      </w:tr>
      <w:tr w:rsidR="00C21228" w14:paraId="75205044" w14:textId="77777777" w:rsidTr="004D706F">
        <w:tc>
          <w:tcPr>
            <w:tcW w:w="2970" w:type="dxa"/>
          </w:tcPr>
          <w:p w14:paraId="7C0C1F9B" w14:textId="7929C2F8" w:rsidR="00C21228" w:rsidRPr="00A1451B" w:rsidRDefault="004A1ADA" w:rsidP="004D706F">
            <w:pPr>
              <w:pStyle w:val="a3"/>
            </w:pPr>
            <w:r>
              <w:t>Member</w:t>
            </w:r>
            <w:r w:rsidR="00C21228">
              <w:t>Service.java</w:t>
            </w:r>
          </w:p>
        </w:tc>
        <w:tc>
          <w:tcPr>
            <w:tcW w:w="2970" w:type="dxa"/>
          </w:tcPr>
          <w:p w14:paraId="78257A5C" w14:textId="77777777" w:rsidR="00C21228" w:rsidRPr="00751FD6" w:rsidRDefault="00C21228" w:rsidP="004D706F">
            <w:pPr>
              <w:pStyle w:val="a3"/>
            </w:pPr>
            <w:r>
              <w:t>com.innovaee.eorder.service</w:t>
            </w:r>
          </w:p>
        </w:tc>
        <w:tc>
          <w:tcPr>
            <w:tcW w:w="2853" w:type="dxa"/>
          </w:tcPr>
          <w:p w14:paraId="50D421C5" w14:textId="71BA5839" w:rsidR="00C21228" w:rsidRPr="008703D2" w:rsidRDefault="00977D44" w:rsidP="004D706F">
            <w:pPr>
              <w:pStyle w:val="a3"/>
            </w:pPr>
            <w:r>
              <w:rPr>
                <w:rFonts w:hint="eastAsia"/>
              </w:rPr>
              <w:t>会员</w:t>
            </w:r>
            <w:r w:rsidR="00C21228">
              <w:t>管理服务接口</w:t>
            </w:r>
          </w:p>
        </w:tc>
      </w:tr>
      <w:tr w:rsidR="00C21228" w14:paraId="14282DB3" w14:textId="77777777" w:rsidTr="004D706F">
        <w:tc>
          <w:tcPr>
            <w:tcW w:w="2970" w:type="dxa"/>
          </w:tcPr>
          <w:p w14:paraId="73B42867" w14:textId="1EA2B69F" w:rsidR="00C21228" w:rsidRDefault="004A1ADA" w:rsidP="004D706F">
            <w:pPr>
              <w:pStyle w:val="a3"/>
            </w:pPr>
            <w:r>
              <w:t>Member</w:t>
            </w:r>
            <w:r w:rsidR="00C21228">
              <w:t>ServiceImpl.java</w:t>
            </w:r>
          </w:p>
        </w:tc>
        <w:tc>
          <w:tcPr>
            <w:tcW w:w="2970" w:type="dxa"/>
          </w:tcPr>
          <w:p w14:paraId="617EE03E" w14:textId="77777777" w:rsidR="00C21228" w:rsidRPr="00364B4A" w:rsidRDefault="00C21228" w:rsidP="004D706F">
            <w:pPr>
              <w:pStyle w:val="a3"/>
            </w:pPr>
            <w:r>
              <w:t>com.innovaee.eorder.service.impl</w:t>
            </w:r>
          </w:p>
        </w:tc>
        <w:tc>
          <w:tcPr>
            <w:tcW w:w="2853" w:type="dxa"/>
          </w:tcPr>
          <w:p w14:paraId="5B6D88DB" w14:textId="14D77281" w:rsidR="00C21228" w:rsidRDefault="00977D44" w:rsidP="004D706F">
            <w:pPr>
              <w:pStyle w:val="a3"/>
            </w:pPr>
            <w:r>
              <w:rPr>
                <w:rFonts w:hint="eastAsia"/>
              </w:rPr>
              <w:t>会员</w:t>
            </w:r>
            <w:r w:rsidR="00C21228">
              <w:t>管理服务实现</w:t>
            </w:r>
          </w:p>
        </w:tc>
      </w:tr>
      <w:tr w:rsidR="00C21228" w14:paraId="7B21797C" w14:textId="77777777" w:rsidTr="004D706F">
        <w:tc>
          <w:tcPr>
            <w:tcW w:w="2970" w:type="dxa"/>
          </w:tcPr>
          <w:p w14:paraId="646DF455" w14:textId="5310EB53" w:rsidR="00C21228" w:rsidRDefault="00C21228" w:rsidP="004D706F">
            <w:pPr>
              <w:pStyle w:val="a3"/>
            </w:pPr>
            <w:r>
              <w:t>LevelDao.java</w:t>
            </w:r>
          </w:p>
        </w:tc>
        <w:tc>
          <w:tcPr>
            <w:tcW w:w="2970" w:type="dxa"/>
          </w:tcPr>
          <w:p w14:paraId="69434595" w14:textId="77777777" w:rsidR="00C21228" w:rsidRPr="00751FD6" w:rsidRDefault="00C21228" w:rsidP="004D706F">
            <w:pPr>
              <w:pStyle w:val="a3"/>
            </w:pPr>
            <w:r>
              <w:t>com.innovaee.eorder.dao</w:t>
            </w:r>
          </w:p>
        </w:tc>
        <w:tc>
          <w:tcPr>
            <w:tcW w:w="2853" w:type="dxa"/>
          </w:tcPr>
          <w:p w14:paraId="54D143C3" w14:textId="540039BD" w:rsidR="00C21228" w:rsidRDefault="00977D44" w:rsidP="004D706F">
            <w:pPr>
              <w:pStyle w:val="a3"/>
            </w:pPr>
            <w:r>
              <w:rPr>
                <w:rFonts w:hint="eastAsia"/>
              </w:rPr>
              <w:t>会员</w:t>
            </w:r>
            <w:r>
              <w:t>等级</w:t>
            </w:r>
            <w:r w:rsidR="00C21228">
              <w:t>管理数据库访问接口</w:t>
            </w:r>
          </w:p>
        </w:tc>
      </w:tr>
      <w:tr w:rsidR="00C21228" w14:paraId="59B88480" w14:textId="77777777" w:rsidTr="004D706F">
        <w:tc>
          <w:tcPr>
            <w:tcW w:w="2970" w:type="dxa"/>
          </w:tcPr>
          <w:p w14:paraId="4E3E8E98" w14:textId="0FC9AC1E" w:rsidR="00C21228" w:rsidRDefault="00C21228" w:rsidP="00C21228">
            <w:pPr>
              <w:pStyle w:val="a3"/>
            </w:pPr>
            <w:r>
              <w:t>HibernateLevelDao</w:t>
            </w:r>
            <w:r>
              <w:rPr>
                <w:rFonts w:hint="eastAsia"/>
              </w:rPr>
              <w:t>.java</w:t>
            </w:r>
          </w:p>
        </w:tc>
        <w:tc>
          <w:tcPr>
            <w:tcW w:w="2970" w:type="dxa"/>
          </w:tcPr>
          <w:p w14:paraId="50F1437F" w14:textId="77777777" w:rsidR="00C21228" w:rsidRPr="00364B4A" w:rsidRDefault="00C21228" w:rsidP="004D706F">
            <w:pPr>
              <w:pStyle w:val="a3"/>
            </w:pPr>
            <w:r>
              <w:t>com.innovaee.eroder.dao.hibernate</w:t>
            </w:r>
          </w:p>
        </w:tc>
        <w:tc>
          <w:tcPr>
            <w:tcW w:w="2853" w:type="dxa"/>
          </w:tcPr>
          <w:p w14:paraId="52B736A7" w14:textId="3E261769" w:rsidR="00C21228" w:rsidRDefault="00977D44" w:rsidP="004D706F">
            <w:pPr>
              <w:pStyle w:val="a3"/>
            </w:pPr>
            <w:r>
              <w:rPr>
                <w:rFonts w:hint="eastAsia"/>
              </w:rPr>
              <w:t>会员</w:t>
            </w:r>
            <w:r>
              <w:t>等级</w:t>
            </w:r>
            <w:r w:rsidR="00C21228">
              <w:t>管理数据库访问实现</w:t>
            </w:r>
          </w:p>
        </w:tc>
      </w:tr>
      <w:tr w:rsidR="00C21228" w14:paraId="6E5D3259" w14:textId="77777777" w:rsidTr="004D706F">
        <w:tc>
          <w:tcPr>
            <w:tcW w:w="2970" w:type="dxa"/>
          </w:tcPr>
          <w:p w14:paraId="16C0088E" w14:textId="5D8F722F" w:rsidR="00C21228" w:rsidRPr="0089344E" w:rsidRDefault="00C21228" w:rsidP="004D706F">
            <w:pPr>
              <w:pStyle w:val="a3"/>
            </w:pPr>
            <w:r>
              <w:t>UserLevel.java</w:t>
            </w:r>
          </w:p>
        </w:tc>
        <w:tc>
          <w:tcPr>
            <w:tcW w:w="2970" w:type="dxa"/>
          </w:tcPr>
          <w:p w14:paraId="6014F232" w14:textId="77777777" w:rsidR="00C21228" w:rsidRPr="00364B4A" w:rsidRDefault="00C21228" w:rsidP="004D706F">
            <w:pPr>
              <w:pStyle w:val="a3"/>
            </w:pPr>
            <w:r>
              <w:t>com.innovaee.eorder.entity</w:t>
            </w:r>
          </w:p>
        </w:tc>
        <w:tc>
          <w:tcPr>
            <w:tcW w:w="2853" w:type="dxa"/>
          </w:tcPr>
          <w:p w14:paraId="1E9C545D" w14:textId="44681E4F" w:rsidR="00C21228" w:rsidRDefault="00977D44" w:rsidP="004D706F">
            <w:pPr>
              <w:pStyle w:val="a3"/>
            </w:pPr>
            <w:r>
              <w:rPr>
                <w:rFonts w:hint="eastAsia"/>
              </w:rPr>
              <w:t>会员</w:t>
            </w:r>
            <w:r>
              <w:t>等级</w:t>
            </w:r>
            <w:r w:rsidR="00C21228">
              <w:t>实体</w:t>
            </w:r>
            <w:r w:rsidR="00C21228">
              <w:rPr>
                <w:rFonts w:hint="eastAsia"/>
              </w:rPr>
              <w:t>类</w:t>
            </w:r>
          </w:p>
        </w:tc>
      </w:tr>
      <w:tr w:rsidR="00C21228" w14:paraId="3896A7CA" w14:textId="77777777" w:rsidTr="004D706F">
        <w:tc>
          <w:tcPr>
            <w:tcW w:w="2970" w:type="dxa"/>
          </w:tcPr>
          <w:p w14:paraId="086173E0" w14:textId="3E967B40" w:rsidR="00C21228" w:rsidRDefault="00C21228" w:rsidP="004D706F">
            <w:pPr>
              <w:pStyle w:val="a3"/>
            </w:pPr>
            <w:r>
              <w:t>UserLevelVO.java</w:t>
            </w:r>
          </w:p>
        </w:tc>
        <w:tc>
          <w:tcPr>
            <w:tcW w:w="2970" w:type="dxa"/>
          </w:tcPr>
          <w:p w14:paraId="1DA70F73" w14:textId="77777777" w:rsidR="00C21228" w:rsidRPr="00F63625" w:rsidRDefault="00C21228" w:rsidP="004D706F">
            <w:pPr>
              <w:pStyle w:val="a3"/>
            </w:pPr>
            <w:r>
              <w:t>com.innovaee.eorder.vo</w:t>
            </w:r>
          </w:p>
        </w:tc>
        <w:tc>
          <w:tcPr>
            <w:tcW w:w="2853" w:type="dxa"/>
          </w:tcPr>
          <w:p w14:paraId="2D0875A9" w14:textId="12220930" w:rsidR="00C21228" w:rsidRDefault="00977D44" w:rsidP="004D706F">
            <w:pPr>
              <w:pStyle w:val="a3"/>
            </w:pPr>
            <w:r>
              <w:rPr>
                <w:rFonts w:hint="eastAsia"/>
              </w:rPr>
              <w:t>会员</w:t>
            </w:r>
            <w:r>
              <w:t>等级</w:t>
            </w:r>
            <w:r w:rsidR="00C21228">
              <w:rPr>
                <w:rFonts w:hint="eastAsia"/>
              </w:rPr>
              <w:t>值域</w:t>
            </w:r>
            <w:r w:rsidR="00C21228">
              <w:t>类</w:t>
            </w:r>
          </w:p>
        </w:tc>
      </w:tr>
    </w:tbl>
    <w:p w14:paraId="31CCCCDD" w14:textId="58B63B38" w:rsidR="00C21228" w:rsidRDefault="004D706F" w:rsidP="004D706F">
      <w:pPr>
        <w:pStyle w:val="3"/>
      </w:pPr>
      <w:bookmarkStart w:id="217" w:name="_配置文件_7"/>
      <w:bookmarkStart w:id="218" w:name="_Toc416641021"/>
      <w:bookmarkEnd w:id="217"/>
      <w:r>
        <w:rPr>
          <w:rFonts w:hint="eastAsia"/>
        </w:rPr>
        <w:t>配置</w:t>
      </w:r>
      <w:r>
        <w:t>文件</w:t>
      </w:r>
      <w:bookmarkEnd w:id="218"/>
    </w:p>
    <w:p w14:paraId="1DCA17C2" w14:textId="6CFE34A8" w:rsidR="001A6424" w:rsidRPr="001A6424" w:rsidRDefault="001A6424" w:rsidP="001A6424">
      <w:pPr>
        <w:pStyle w:val="a5"/>
        <w:numPr>
          <w:ilvl w:val="0"/>
          <w:numId w:val="9"/>
        </w:numPr>
      </w:pPr>
      <w:r>
        <w:t>struts.xml</w:t>
      </w:r>
    </w:p>
    <w:p w14:paraId="287AA746" w14:textId="77777777" w:rsidR="001A6424" w:rsidRDefault="001A6424" w:rsidP="001A6424">
      <w:pPr>
        <w:pStyle w:val="CodeText"/>
      </w:pPr>
      <w:r>
        <w:t>&lt;?xml version="1.0" encoding="UTF-8" ?&gt;</w:t>
      </w:r>
    </w:p>
    <w:p w14:paraId="046FFD7A" w14:textId="77777777" w:rsidR="001A6424" w:rsidRDefault="001A6424" w:rsidP="001A6424">
      <w:pPr>
        <w:pStyle w:val="CodeText"/>
      </w:pPr>
      <w:r>
        <w:t>&lt;!DOCTYPE struts PUBLIC "-//Apache Software Foundation//DTD Struts Configuration 2.0//EN"</w:t>
      </w:r>
    </w:p>
    <w:p w14:paraId="575BEB04" w14:textId="77777777" w:rsidR="001A6424" w:rsidRDefault="001A6424" w:rsidP="001A6424">
      <w:pPr>
        <w:pStyle w:val="CodeText"/>
      </w:pPr>
      <w:r>
        <w:t xml:space="preserve">                        "http://struts.apache.org/dtds/struts-2.0.dtd"&gt;</w:t>
      </w:r>
    </w:p>
    <w:p w14:paraId="7C53CD0B" w14:textId="77777777" w:rsidR="001A6424" w:rsidRDefault="001A6424" w:rsidP="001A6424">
      <w:pPr>
        <w:pStyle w:val="CodeText"/>
      </w:pPr>
      <w:r>
        <w:t>&lt;struts&gt;</w:t>
      </w:r>
    </w:p>
    <w:p w14:paraId="35EE21F9" w14:textId="77777777" w:rsidR="001A6424" w:rsidRDefault="001A6424" w:rsidP="001A6424">
      <w:pPr>
        <w:pStyle w:val="CodeText"/>
      </w:pPr>
      <w:r>
        <w:lastRenderedPageBreak/>
        <w:t xml:space="preserve">    &lt;package name="com.innovaee.eorder.action.level" namespace="/level"</w:t>
      </w:r>
    </w:p>
    <w:p w14:paraId="0B9A146B" w14:textId="77777777" w:rsidR="001A6424" w:rsidRDefault="001A6424" w:rsidP="001A6424">
      <w:pPr>
        <w:pStyle w:val="CodeText"/>
      </w:pPr>
      <w:r>
        <w:t xml:space="preserve">        extends="struts-base"&gt;</w:t>
      </w:r>
    </w:p>
    <w:p w14:paraId="310E00DF" w14:textId="77777777" w:rsidR="001A6424" w:rsidRDefault="001A6424" w:rsidP="001A6424">
      <w:pPr>
        <w:pStyle w:val="CodeText"/>
      </w:pPr>
      <w:r>
        <w:t xml:space="preserve">        &lt;result-types&gt;</w:t>
      </w:r>
    </w:p>
    <w:p w14:paraId="0144471A" w14:textId="77777777" w:rsidR="001A6424" w:rsidRDefault="001A6424" w:rsidP="001A6424">
      <w:pPr>
        <w:pStyle w:val="CodeText"/>
      </w:pPr>
      <w:r>
        <w:t xml:space="preserve">            &lt;result-type name="tiles"</w:t>
      </w:r>
    </w:p>
    <w:p w14:paraId="33686CFD" w14:textId="77777777" w:rsidR="001A6424" w:rsidRDefault="001A6424" w:rsidP="001A6424">
      <w:pPr>
        <w:pStyle w:val="CodeText"/>
      </w:pPr>
      <w:r>
        <w:t xml:space="preserve">                class="org.apache.struts2.views.tiles.TilesResult" /&gt;</w:t>
      </w:r>
    </w:p>
    <w:p w14:paraId="4829F6C2" w14:textId="77777777" w:rsidR="001A6424" w:rsidRDefault="001A6424" w:rsidP="001A6424">
      <w:pPr>
        <w:pStyle w:val="CodeText"/>
      </w:pPr>
      <w:r>
        <w:t xml:space="preserve">        &lt;/result-types&gt;</w:t>
      </w:r>
    </w:p>
    <w:p w14:paraId="0CEC5572" w14:textId="77777777" w:rsidR="001A6424" w:rsidRDefault="001A6424" w:rsidP="001A6424">
      <w:pPr>
        <w:pStyle w:val="CodeText"/>
      </w:pPr>
    </w:p>
    <w:p w14:paraId="6196B3DB" w14:textId="77777777" w:rsidR="001A6424" w:rsidRDefault="001A6424" w:rsidP="001A6424">
      <w:pPr>
        <w:pStyle w:val="CodeText"/>
      </w:pPr>
      <w:r>
        <w:t xml:space="preserve">        &lt;action name="list" class="com.innovaee.eorder.action.level.LevelAction"</w:t>
      </w:r>
    </w:p>
    <w:p w14:paraId="6D7EB04C" w14:textId="77777777" w:rsidR="001A6424" w:rsidRDefault="001A6424" w:rsidP="001A6424">
      <w:pPr>
        <w:pStyle w:val="CodeText"/>
      </w:pPr>
      <w:r>
        <w:t xml:space="preserve">            method="list"&gt;</w:t>
      </w:r>
    </w:p>
    <w:p w14:paraId="303E4859" w14:textId="77777777" w:rsidR="001A6424" w:rsidRDefault="001A6424" w:rsidP="001A6424">
      <w:pPr>
        <w:pStyle w:val="CodeText"/>
      </w:pPr>
      <w:r>
        <w:t xml:space="preserve">            &lt;result type="tiles"&gt;listLevel&lt;/result&gt;</w:t>
      </w:r>
    </w:p>
    <w:p w14:paraId="606A582B" w14:textId="77777777" w:rsidR="001A6424" w:rsidRDefault="001A6424" w:rsidP="001A6424">
      <w:pPr>
        <w:pStyle w:val="CodeText"/>
      </w:pPr>
      <w:r>
        <w:t xml:space="preserve">        &lt;/action&gt;</w:t>
      </w:r>
    </w:p>
    <w:p w14:paraId="6AC561A7" w14:textId="77777777" w:rsidR="001A6424" w:rsidRDefault="001A6424" w:rsidP="001A6424">
      <w:pPr>
        <w:pStyle w:val="CodeText"/>
      </w:pPr>
    </w:p>
    <w:p w14:paraId="3140436C" w14:textId="77777777" w:rsidR="001A6424" w:rsidRDefault="001A6424" w:rsidP="001A6424">
      <w:pPr>
        <w:pStyle w:val="CodeText"/>
      </w:pPr>
      <w:r>
        <w:t xml:space="preserve">        &lt;action name="add" class="com.innovaee.eorder.action.level.LevelAction"</w:t>
      </w:r>
    </w:p>
    <w:p w14:paraId="0967548A" w14:textId="77777777" w:rsidR="001A6424" w:rsidRDefault="001A6424" w:rsidP="001A6424">
      <w:pPr>
        <w:pStyle w:val="CodeText"/>
      </w:pPr>
      <w:r>
        <w:t xml:space="preserve">            method="add"&gt;</w:t>
      </w:r>
    </w:p>
    <w:p w14:paraId="5C22DE7D" w14:textId="77777777" w:rsidR="001A6424" w:rsidRDefault="001A6424" w:rsidP="001A6424">
      <w:pPr>
        <w:pStyle w:val="CodeText"/>
      </w:pPr>
      <w:r>
        <w:t xml:space="preserve">            &lt;result name="success" type="tiles"&gt;addLevel&lt;/result&gt;</w:t>
      </w:r>
    </w:p>
    <w:p w14:paraId="40BE4FA1" w14:textId="77777777" w:rsidR="001A6424" w:rsidRDefault="001A6424" w:rsidP="001A6424">
      <w:pPr>
        <w:pStyle w:val="CodeText"/>
      </w:pPr>
      <w:r>
        <w:t xml:space="preserve">        &lt;/action&gt;</w:t>
      </w:r>
    </w:p>
    <w:p w14:paraId="6001B4BE" w14:textId="77777777" w:rsidR="001A6424" w:rsidRDefault="001A6424" w:rsidP="001A6424">
      <w:pPr>
        <w:pStyle w:val="CodeText"/>
      </w:pPr>
    </w:p>
    <w:p w14:paraId="3C7FD462" w14:textId="77777777" w:rsidR="001A6424" w:rsidRDefault="001A6424" w:rsidP="001A6424">
      <w:pPr>
        <w:pStyle w:val="CodeText"/>
      </w:pPr>
      <w:r>
        <w:t xml:space="preserve">        &lt;action name="save" class="com.innovaee.eorder.action.level.LevelAction"</w:t>
      </w:r>
    </w:p>
    <w:p w14:paraId="0F039B02" w14:textId="77777777" w:rsidR="001A6424" w:rsidRDefault="001A6424" w:rsidP="001A6424">
      <w:pPr>
        <w:pStyle w:val="CodeText"/>
      </w:pPr>
      <w:r>
        <w:t xml:space="preserve">            method="save"&gt;</w:t>
      </w:r>
    </w:p>
    <w:p w14:paraId="185E4251" w14:textId="77777777" w:rsidR="001A6424" w:rsidRDefault="001A6424" w:rsidP="001A6424">
      <w:pPr>
        <w:pStyle w:val="CodeText"/>
      </w:pPr>
      <w:r>
        <w:t xml:space="preserve">            &lt;result name="success" type="tiles"&gt;listLevel&lt;/result&gt;</w:t>
      </w:r>
    </w:p>
    <w:p w14:paraId="7322E5CE" w14:textId="77777777" w:rsidR="001A6424" w:rsidRDefault="001A6424" w:rsidP="001A6424">
      <w:pPr>
        <w:pStyle w:val="CodeText"/>
      </w:pPr>
      <w:r>
        <w:t xml:space="preserve">            &lt;result name="error" type="tiles"&gt;addLevel&lt;/result&gt;</w:t>
      </w:r>
    </w:p>
    <w:p w14:paraId="1CD6FB83" w14:textId="77777777" w:rsidR="001A6424" w:rsidRDefault="001A6424" w:rsidP="001A6424">
      <w:pPr>
        <w:pStyle w:val="CodeText"/>
      </w:pPr>
      <w:r>
        <w:t xml:space="preserve">        &lt;/action&gt;</w:t>
      </w:r>
    </w:p>
    <w:p w14:paraId="7E7B84D0" w14:textId="77777777" w:rsidR="001A6424" w:rsidRDefault="001A6424" w:rsidP="001A6424">
      <w:pPr>
        <w:pStyle w:val="CodeText"/>
      </w:pPr>
    </w:p>
    <w:p w14:paraId="63A3108D" w14:textId="77777777" w:rsidR="001A6424" w:rsidRDefault="001A6424" w:rsidP="001A6424">
      <w:pPr>
        <w:pStyle w:val="CodeText"/>
      </w:pPr>
      <w:r>
        <w:t xml:space="preserve">        &lt;action name="remove" class="com.innovaee.eorder.action.level.LevelAction"</w:t>
      </w:r>
    </w:p>
    <w:p w14:paraId="01BEEE22" w14:textId="77777777" w:rsidR="001A6424" w:rsidRDefault="001A6424" w:rsidP="001A6424">
      <w:pPr>
        <w:pStyle w:val="CodeText"/>
      </w:pPr>
      <w:r>
        <w:t xml:space="preserve">            method="remove"&gt;</w:t>
      </w:r>
    </w:p>
    <w:p w14:paraId="14C239F6" w14:textId="77777777" w:rsidR="001A6424" w:rsidRDefault="001A6424" w:rsidP="001A6424">
      <w:pPr>
        <w:pStyle w:val="CodeText"/>
      </w:pPr>
      <w:r>
        <w:t xml:space="preserve">            &lt;result name="success" type="tiles"&gt;listLevel&lt;/result&gt;</w:t>
      </w:r>
    </w:p>
    <w:p w14:paraId="7A366144" w14:textId="77777777" w:rsidR="001A6424" w:rsidRDefault="001A6424" w:rsidP="001A6424">
      <w:pPr>
        <w:pStyle w:val="CodeText"/>
      </w:pPr>
      <w:r>
        <w:t xml:space="preserve">            &lt;result name="error" type="tiles"&gt;listLevel&lt;/result&gt;</w:t>
      </w:r>
    </w:p>
    <w:p w14:paraId="133E68D0" w14:textId="77777777" w:rsidR="001A6424" w:rsidRDefault="001A6424" w:rsidP="001A6424">
      <w:pPr>
        <w:pStyle w:val="CodeText"/>
      </w:pPr>
      <w:r>
        <w:t xml:space="preserve">        &lt;/action&gt;</w:t>
      </w:r>
    </w:p>
    <w:p w14:paraId="5C47B7D2" w14:textId="77777777" w:rsidR="001A6424" w:rsidRDefault="001A6424" w:rsidP="001A6424">
      <w:pPr>
        <w:pStyle w:val="CodeText"/>
      </w:pPr>
    </w:p>
    <w:p w14:paraId="4663DF56" w14:textId="77777777" w:rsidR="001A6424" w:rsidRDefault="001A6424" w:rsidP="001A6424">
      <w:pPr>
        <w:pStyle w:val="CodeText"/>
      </w:pPr>
      <w:r>
        <w:t xml:space="preserve">        &lt;action name="edit" class="com.innovaee.eorder.action.level.LevelAction"</w:t>
      </w:r>
    </w:p>
    <w:p w14:paraId="007BBD3D" w14:textId="77777777" w:rsidR="001A6424" w:rsidRDefault="001A6424" w:rsidP="001A6424">
      <w:pPr>
        <w:pStyle w:val="CodeText"/>
      </w:pPr>
      <w:r>
        <w:t xml:space="preserve">            method="edit"&gt;</w:t>
      </w:r>
    </w:p>
    <w:p w14:paraId="26177C38" w14:textId="77777777" w:rsidR="001A6424" w:rsidRDefault="001A6424" w:rsidP="001A6424">
      <w:pPr>
        <w:pStyle w:val="CodeText"/>
      </w:pPr>
      <w:r>
        <w:t xml:space="preserve">            &lt;result name="success" type="tiles"&gt;editLevel&lt;/result&gt;</w:t>
      </w:r>
    </w:p>
    <w:p w14:paraId="6E052684" w14:textId="77777777" w:rsidR="001A6424" w:rsidRDefault="001A6424" w:rsidP="001A6424">
      <w:pPr>
        <w:pStyle w:val="CodeText"/>
      </w:pPr>
      <w:r>
        <w:t xml:space="preserve">            &lt;result name="error" type="tiles"&gt;listLevel&lt;/result&gt;</w:t>
      </w:r>
    </w:p>
    <w:p w14:paraId="56A387CE" w14:textId="77777777" w:rsidR="001A6424" w:rsidRDefault="001A6424" w:rsidP="001A6424">
      <w:pPr>
        <w:pStyle w:val="CodeText"/>
      </w:pPr>
      <w:r>
        <w:t xml:space="preserve">        &lt;/action&gt;</w:t>
      </w:r>
    </w:p>
    <w:p w14:paraId="5A9DD701" w14:textId="77777777" w:rsidR="001A6424" w:rsidRDefault="001A6424" w:rsidP="001A6424">
      <w:pPr>
        <w:pStyle w:val="CodeText"/>
      </w:pPr>
    </w:p>
    <w:p w14:paraId="744E3427" w14:textId="77777777" w:rsidR="001A6424" w:rsidRDefault="001A6424" w:rsidP="001A6424">
      <w:pPr>
        <w:pStyle w:val="CodeText"/>
      </w:pPr>
      <w:r>
        <w:t xml:space="preserve">        &lt;action name="update" class="com.innovaee.eorder.action.level.LevelAction"</w:t>
      </w:r>
    </w:p>
    <w:p w14:paraId="7733A07E" w14:textId="77777777" w:rsidR="001A6424" w:rsidRDefault="001A6424" w:rsidP="001A6424">
      <w:pPr>
        <w:pStyle w:val="CodeText"/>
      </w:pPr>
      <w:r>
        <w:t xml:space="preserve">            method="update"&gt;</w:t>
      </w:r>
    </w:p>
    <w:p w14:paraId="12A10A5F" w14:textId="77777777" w:rsidR="001A6424" w:rsidRDefault="001A6424" w:rsidP="001A6424">
      <w:pPr>
        <w:pStyle w:val="CodeText"/>
      </w:pPr>
      <w:r>
        <w:t xml:space="preserve">            &lt;result name="success" type="tiles"&gt;listLevel&lt;/result&gt;</w:t>
      </w:r>
    </w:p>
    <w:p w14:paraId="47179715" w14:textId="77777777" w:rsidR="001A6424" w:rsidRDefault="001A6424" w:rsidP="001A6424">
      <w:pPr>
        <w:pStyle w:val="CodeText"/>
      </w:pPr>
      <w:r>
        <w:t xml:space="preserve">            &lt;result name="error" type="tiles"&gt;editLevel&lt;/result&gt;</w:t>
      </w:r>
    </w:p>
    <w:p w14:paraId="6F0BDFC9" w14:textId="77777777" w:rsidR="001A6424" w:rsidRDefault="001A6424" w:rsidP="001A6424">
      <w:pPr>
        <w:pStyle w:val="CodeText"/>
      </w:pPr>
      <w:r>
        <w:t xml:space="preserve">            &lt;result name="input" type="tiles"&gt;editLevel&lt;/result&gt;</w:t>
      </w:r>
    </w:p>
    <w:p w14:paraId="35951616" w14:textId="77777777" w:rsidR="001A6424" w:rsidRDefault="001A6424" w:rsidP="001A6424">
      <w:pPr>
        <w:pStyle w:val="CodeText"/>
      </w:pPr>
      <w:r>
        <w:t xml:space="preserve">        &lt;/action&gt;</w:t>
      </w:r>
    </w:p>
    <w:p w14:paraId="337D0B68" w14:textId="77777777" w:rsidR="001A6424" w:rsidRDefault="001A6424" w:rsidP="001A6424">
      <w:pPr>
        <w:pStyle w:val="CodeText"/>
      </w:pPr>
      <w:r>
        <w:t xml:space="preserve">    &lt;/package&gt;</w:t>
      </w:r>
    </w:p>
    <w:p w14:paraId="42CF3BDF" w14:textId="5F2B5E36" w:rsidR="001A6424" w:rsidRDefault="001A6424" w:rsidP="001A6424">
      <w:pPr>
        <w:pStyle w:val="CodeText"/>
      </w:pPr>
      <w:r>
        <w:t>&lt;/struts&gt;</w:t>
      </w:r>
    </w:p>
    <w:p w14:paraId="316A75C5" w14:textId="77777777" w:rsidR="001A6424" w:rsidRDefault="001A6424" w:rsidP="001A6424">
      <w:pPr>
        <w:pStyle w:val="CodeText"/>
      </w:pPr>
    </w:p>
    <w:p w14:paraId="5C34C9ED" w14:textId="70336E40" w:rsidR="001A6424" w:rsidRDefault="001A6424" w:rsidP="001A6424">
      <w:pPr>
        <w:pStyle w:val="a5"/>
        <w:numPr>
          <w:ilvl w:val="0"/>
          <w:numId w:val="9"/>
        </w:numPr>
      </w:pPr>
      <w:r>
        <w:t>ApplicationContext-total.xml</w:t>
      </w:r>
    </w:p>
    <w:p w14:paraId="5F1BA45F" w14:textId="77777777" w:rsidR="001A6424" w:rsidRDefault="001A6424" w:rsidP="001A6424">
      <w:pPr>
        <w:pStyle w:val="CodeText"/>
      </w:pPr>
      <w:r>
        <w:t xml:space="preserve">    &lt;bean id="userLevelDao" class="com.innovaee.eorder.dao.hibernate.HibernateUserLevelDao"&gt;</w:t>
      </w:r>
    </w:p>
    <w:p w14:paraId="427DB2E5" w14:textId="77777777" w:rsidR="001A6424" w:rsidRDefault="001A6424" w:rsidP="001A6424">
      <w:pPr>
        <w:pStyle w:val="CodeText"/>
      </w:pPr>
      <w:r>
        <w:t xml:space="preserve">        &lt;property name="sessionFactory" ref="sessionFactory" /&gt;</w:t>
      </w:r>
    </w:p>
    <w:p w14:paraId="6B44C19F" w14:textId="77777777" w:rsidR="001A6424" w:rsidRDefault="001A6424" w:rsidP="001A6424">
      <w:pPr>
        <w:pStyle w:val="CodeText"/>
      </w:pPr>
      <w:r>
        <w:t xml:space="preserve">    &lt;/bean&gt;</w:t>
      </w:r>
    </w:p>
    <w:p w14:paraId="47C4E713" w14:textId="77777777" w:rsidR="001A6424" w:rsidRDefault="001A6424" w:rsidP="001A6424">
      <w:pPr>
        <w:pStyle w:val="CodeText"/>
      </w:pPr>
      <w:r>
        <w:t xml:space="preserve">    &lt;bean id="memberShipDao" class="com.innovaee.eorder.dao.hibernate.HibernateMemberShipDao"&gt;</w:t>
      </w:r>
    </w:p>
    <w:p w14:paraId="67E1968C" w14:textId="77777777" w:rsidR="001A6424" w:rsidRDefault="001A6424" w:rsidP="001A6424">
      <w:pPr>
        <w:pStyle w:val="CodeText"/>
      </w:pPr>
      <w:r>
        <w:t xml:space="preserve">        &lt;property name="sessionFactory" ref="sessionFactory" /&gt;</w:t>
      </w:r>
    </w:p>
    <w:p w14:paraId="5459601C" w14:textId="77777777" w:rsidR="001A6424" w:rsidRDefault="001A6424" w:rsidP="001A6424">
      <w:pPr>
        <w:pStyle w:val="CodeText"/>
      </w:pPr>
      <w:r>
        <w:t xml:space="preserve">    &lt;/bean&gt;</w:t>
      </w:r>
    </w:p>
    <w:p w14:paraId="03C8F78E" w14:textId="77777777" w:rsidR="001A6424" w:rsidRDefault="001A6424" w:rsidP="001A6424">
      <w:pPr>
        <w:pStyle w:val="CodeText"/>
      </w:pPr>
    </w:p>
    <w:p w14:paraId="4FCDACD8" w14:textId="77777777" w:rsidR="001A6424" w:rsidRDefault="001A6424" w:rsidP="001A6424">
      <w:pPr>
        <w:pStyle w:val="CodeText"/>
      </w:pPr>
    </w:p>
    <w:p w14:paraId="206CC565" w14:textId="77777777" w:rsidR="001A6424" w:rsidRDefault="001A6424" w:rsidP="001A6424">
      <w:pPr>
        <w:pStyle w:val="CodeText"/>
      </w:pPr>
      <w:r>
        <w:t xml:space="preserve">    &lt;bean id="memberShipService" class="com.innovaee.eorder.service.impl.MemberShipServiceImpl"&gt;</w:t>
      </w:r>
    </w:p>
    <w:p w14:paraId="07DD6EE3" w14:textId="77777777" w:rsidR="001A6424" w:rsidRDefault="001A6424" w:rsidP="001A6424">
      <w:pPr>
        <w:pStyle w:val="CodeText"/>
      </w:pPr>
      <w:r>
        <w:t xml:space="preserve">        &lt;property name="userDao" ref="userDao" /&gt;</w:t>
      </w:r>
    </w:p>
    <w:p w14:paraId="54F3C0F9" w14:textId="77777777" w:rsidR="001A6424" w:rsidRDefault="001A6424" w:rsidP="001A6424">
      <w:pPr>
        <w:pStyle w:val="CodeText"/>
      </w:pPr>
      <w:r>
        <w:lastRenderedPageBreak/>
        <w:t xml:space="preserve">        &lt;property name="userLevelDao" ref="userLevelDao" /&gt;</w:t>
      </w:r>
    </w:p>
    <w:p w14:paraId="263EE760" w14:textId="77777777" w:rsidR="001A6424" w:rsidRDefault="001A6424" w:rsidP="001A6424">
      <w:pPr>
        <w:pStyle w:val="CodeText"/>
      </w:pPr>
      <w:r>
        <w:t xml:space="preserve">        &lt;property name="memberShipDao" ref="memberShipDao" /&gt;</w:t>
      </w:r>
    </w:p>
    <w:p w14:paraId="1513C72A" w14:textId="563F1C53" w:rsidR="001A6424" w:rsidRDefault="001A6424" w:rsidP="001A6424">
      <w:pPr>
        <w:pStyle w:val="CodeText"/>
      </w:pPr>
      <w:r>
        <w:t xml:space="preserve">    &lt;/bean&gt;</w:t>
      </w:r>
    </w:p>
    <w:p w14:paraId="25B13192" w14:textId="19C77D04" w:rsidR="001A6424" w:rsidRDefault="001A6424" w:rsidP="001A6424">
      <w:pPr>
        <w:pStyle w:val="a5"/>
        <w:numPr>
          <w:ilvl w:val="0"/>
          <w:numId w:val="9"/>
        </w:numPr>
      </w:pPr>
      <w:r>
        <w:t>Hibernate</w:t>
      </w:r>
    </w:p>
    <w:p w14:paraId="19C294AB" w14:textId="77777777" w:rsidR="001A6424" w:rsidRDefault="001A6424" w:rsidP="001A6424">
      <w:pPr>
        <w:pStyle w:val="CodeText"/>
      </w:pPr>
      <w:r>
        <w:t>@Entity</w:t>
      </w:r>
    </w:p>
    <w:p w14:paraId="58CE10B4" w14:textId="77777777" w:rsidR="001A6424" w:rsidRDefault="001A6424" w:rsidP="001A6424">
      <w:pPr>
        <w:pStyle w:val="CodeText"/>
      </w:pPr>
      <w:r>
        <w:t>@Table(name = "T_USER_LEVEL")</w:t>
      </w:r>
    </w:p>
    <w:p w14:paraId="7463A626" w14:textId="77777777" w:rsidR="001A6424" w:rsidRDefault="001A6424" w:rsidP="001A6424">
      <w:pPr>
        <w:pStyle w:val="CodeText"/>
      </w:pPr>
      <w:r>
        <w:t>public class UserLevel extends BaseEntity {</w:t>
      </w:r>
    </w:p>
    <w:p w14:paraId="2DE9FB10" w14:textId="77777777" w:rsidR="001A6424" w:rsidRDefault="001A6424" w:rsidP="001A6424">
      <w:pPr>
        <w:pStyle w:val="CodeText"/>
      </w:pPr>
      <w:r>
        <w:t xml:space="preserve">    @Basic</w:t>
      </w:r>
    </w:p>
    <w:p w14:paraId="04516703" w14:textId="77777777" w:rsidR="001A6424" w:rsidRDefault="001A6424" w:rsidP="001A6424">
      <w:pPr>
        <w:pStyle w:val="CodeText"/>
      </w:pPr>
      <w:r>
        <w:t xml:space="preserve">    @Column(name = "LEVEL_NAME")</w:t>
      </w:r>
    </w:p>
    <w:p w14:paraId="41E99B88" w14:textId="77777777" w:rsidR="001A6424" w:rsidRDefault="001A6424" w:rsidP="001A6424">
      <w:pPr>
        <w:pStyle w:val="CodeText"/>
      </w:pPr>
      <w:r>
        <w:t xml:space="preserve">    public String getLevelName() {</w:t>
      </w:r>
    </w:p>
    <w:p w14:paraId="3A008826" w14:textId="77777777" w:rsidR="001A6424" w:rsidRDefault="001A6424" w:rsidP="001A6424">
      <w:pPr>
        <w:pStyle w:val="CodeText"/>
      </w:pPr>
    </w:p>
    <w:p w14:paraId="4173E82E" w14:textId="77777777" w:rsidR="001A6424" w:rsidRDefault="001A6424" w:rsidP="001A6424">
      <w:pPr>
        <w:pStyle w:val="CodeText"/>
      </w:pPr>
      <w:r>
        <w:t xml:space="preserve">    @Basic</w:t>
      </w:r>
    </w:p>
    <w:p w14:paraId="169F0667" w14:textId="77777777" w:rsidR="001A6424" w:rsidRDefault="001A6424" w:rsidP="001A6424">
      <w:pPr>
        <w:pStyle w:val="CodeText"/>
      </w:pPr>
      <w:r>
        <w:t xml:space="preserve">    @Column(name = "DISCOUNT")</w:t>
      </w:r>
    </w:p>
    <w:p w14:paraId="6DC56127" w14:textId="77777777" w:rsidR="001A6424" w:rsidRDefault="001A6424" w:rsidP="001A6424">
      <w:pPr>
        <w:pStyle w:val="CodeText"/>
      </w:pPr>
      <w:r>
        <w:t xml:space="preserve">    public Float getDiscount() {</w:t>
      </w:r>
    </w:p>
    <w:p w14:paraId="482CF6CD" w14:textId="77777777" w:rsidR="001A6424" w:rsidRDefault="001A6424" w:rsidP="001A6424">
      <w:pPr>
        <w:pStyle w:val="CodeText"/>
      </w:pPr>
    </w:p>
    <w:p w14:paraId="0004E407" w14:textId="77777777" w:rsidR="001A6424" w:rsidRDefault="001A6424" w:rsidP="001A6424">
      <w:pPr>
        <w:pStyle w:val="CodeText"/>
      </w:pPr>
      <w:r>
        <w:t xml:space="preserve">    @Basic</w:t>
      </w:r>
    </w:p>
    <w:p w14:paraId="56AC93F1" w14:textId="77777777" w:rsidR="001A6424" w:rsidRDefault="001A6424" w:rsidP="001A6424">
      <w:pPr>
        <w:pStyle w:val="CodeText"/>
      </w:pPr>
      <w:r>
        <w:t xml:space="preserve">    @Column(name = "LEVEL_SCORE")</w:t>
      </w:r>
    </w:p>
    <w:p w14:paraId="35B4759F" w14:textId="77777777" w:rsidR="001A6424" w:rsidRDefault="001A6424" w:rsidP="001A6424">
      <w:pPr>
        <w:pStyle w:val="CodeText"/>
      </w:pPr>
      <w:r>
        <w:t xml:space="preserve">    public Integer getLevelScore() {</w:t>
      </w:r>
    </w:p>
    <w:p w14:paraId="671119C5" w14:textId="77777777" w:rsidR="001A6424" w:rsidRDefault="001A6424" w:rsidP="001A6424">
      <w:pPr>
        <w:pStyle w:val="CodeText"/>
      </w:pPr>
    </w:p>
    <w:p w14:paraId="16167F93" w14:textId="77777777" w:rsidR="001A6424" w:rsidRDefault="001A6424" w:rsidP="001A6424">
      <w:pPr>
        <w:pStyle w:val="CodeText"/>
      </w:pPr>
      <w:r>
        <w:t xml:space="preserve">    @Basic</w:t>
      </w:r>
    </w:p>
    <w:p w14:paraId="7828D82E" w14:textId="77777777" w:rsidR="001A6424" w:rsidRDefault="001A6424" w:rsidP="001A6424">
      <w:pPr>
        <w:pStyle w:val="CodeText"/>
      </w:pPr>
      <w:r>
        <w:t xml:space="preserve">    @Column(name = "LEVEL_STATUS")</w:t>
      </w:r>
    </w:p>
    <w:p w14:paraId="51FA5C3D" w14:textId="77777777" w:rsidR="001A6424" w:rsidRDefault="001A6424" w:rsidP="001A6424">
      <w:pPr>
        <w:pStyle w:val="CodeText"/>
      </w:pPr>
      <w:r>
        <w:t xml:space="preserve">    public boolean isLevelStatus() {</w:t>
      </w:r>
    </w:p>
    <w:p w14:paraId="0CB16FFF" w14:textId="77777777" w:rsidR="001A6424" w:rsidRDefault="001A6424" w:rsidP="001A6424">
      <w:pPr>
        <w:pStyle w:val="CodeText"/>
      </w:pPr>
    </w:p>
    <w:p w14:paraId="0FA863A6" w14:textId="0E224954" w:rsidR="001A6424" w:rsidRPr="001A6424" w:rsidRDefault="001A6424" w:rsidP="001A6424">
      <w:pPr>
        <w:pStyle w:val="CodeText"/>
      </w:pPr>
      <w:r>
        <w:t>}</w:t>
      </w:r>
    </w:p>
    <w:p w14:paraId="620AB918" w14:textId="50DEFE64" w:rsidR="004D706F" w:rsidRDefault="004D706F" w:rsidP="004D706F">
      <w:pPr>
        <w:pStyle w:val="3"/>
      </w:pPr>
      <w:bookmarkStart w:id="219" w:name="_数据库脚本_2"/>
      <w:bookmarkStart w:id="220" w:name="_Toc416641022"/>
      <w:bookmarkEnd w:id="219"/>
      <w:r>
        <w:rPr>
          <w:rFonts w:hint="eastAsia"/>
        </w:rPr>
        <w:t>数据库</w:t>
      </w:r>
      <w:r>
        <w:t>脚本</w:t>
      </w:r>
      <w:bookmarkEnd w:id="220"/>
    </w:p>
    <w:p w14:paraId="1083FC73" w14:textId="77777777" w:rsidR="001A6424" w:rsidRDefault="001A6424" w:rsidP="001A6424">
      <w:pPr>
        <w:pStyle w:val="CodeText"/>
      </w:pPr>
      <w:r>
        <w:t>DROP TABLE IF EXISTS `t_user_level`;</w:t>
      </w:r>
    </w:p>
    <w:p w14:paraId="3278776F" w14:textId="77777777" w:rsidR="001A6424" w:rsidRDefault="001A6424" w:rsidP="001A6424">
      <w:pPr>
        <w:pStyle w:val="CodeText"/>
      </w:pPr>
      <w:r>
        <w:t>CREATE TABLE `t_user_level` (</w:t>
      </w:r>
    </w:p>
    <w:p w14:paraId="528AA4E1" w14:textId="77777777" w:rsidR="001A6424" w:rsidRDefault="001A6424" w:rsidP="001A6424">
      <w:pPr>
        <w:pStyle w:val="CodeText"/>
      </w:pPr>
      <w:r>
        <w:t xml:space="preserve">  `id` bigint(20) NOT NULL AUTO_INCREMENT,</w:t>
      </w:r>
    </w:p>
    <w:p w14:paraId="2BE4377D" w14:textId="77777777" w:rsidR="001A6424" w:rsidRDefault="001A6424" w:rsidP="001A6424">
      <w:pPr>
        <w:pStyle w:val="CodeText"/>
      </w:pPr>
      <w:r>
        <w:t xml:space="preserve">  `level_name` varchar(128) NOT NULL,</w:t>
      </w:r>
    </w:p>
    <w:p w14:paraId="6D317187" w14:textId="77777777" w:rsidR="001A6424" w:rsidRDefault="001A6424" w:rsidP="001A6424">
      <w:pPr>
        <w:pStyle w:val="CodeText"/>
      </w:pPr>
      <w:r>
        <w:t xml:space="preserve">  `discount` float(32,2) DEFAULT 10.0,</w:t>
      </w:r>
    </w:p>
    <w:p w14:paraId="1CDD2DF3" w14:textId="77777777" w:rsidR="001A6424" w:rsidRDefault="001A6424" w:rsidP="001A6424">
      <w:pPr>
        <w:pStyle w:val="CodeText"/>
      </w:pPr>
      <w:r>
        <w:t xml:space="preserve">  `level_score` int(20) DEFAULT 0,</w:t>
      </w:r>
    </w:p>
    <w:p w14:paraId="6C3877F3" w14:textId="77777777" w:rsidR="001A6424" w:rsidRDefault="001A6424" w:rsidP="001A6424">
      <w:pPr>
        <w:pStyle w:val="CodeText"/>
      </w:pPr>
      <w:r>
        <w:t xml:space="preserve">  `level_status` tinyint(1) DEFAULT 1,</w:t>
      </w:r>
    </w:p>
    <w:p w14:paraId="4D5E99B7" w14:textId="77777777" w:rsidR="001A6424" w:rsidRDefault="001A6424" w:rsidP="001A6424">
      <w:pPr>
        <w:pStyle w:val="CodeText"/>
      </w:pPr>
      <w:r>
        <w:t xml:space="preserve">  `create_at` datetime DEFAULT NULL,</w:t>
      </w:r>
    </w:p>
    <w:p w14:paraId="413BE5CF" w14:textId="77777777" w:rsidR="001A6424" w:rsidRDefault="001A6424" w:rsidP="001A6424">
      <w:pPr>
        <w:pStyle w:val="CodeText"/>
      </w:pPr>
      <w:r>
        <w:t xml:space="preserve">  `update_at` datetime DEFAULT NULL,</w:t>
      </w:r>
    </w:p>
    <w:p w14:paraId="31EC185B" w14:textId="77777777" w:rsidR="001A6424" w:rsidRDefault="001A6424" w:rsidP="001A6424">
      <w:pPr>
        <w:pStyle w:val="CodeText"/>
      </w:pPr>
      <w:r>
        <w:t xml:space="preserve">  PRIMARY KEY (`id`)</w:t>
      </w:r>
    </w:p>
    <w:p w14:paraId="5463DE20" w14:textId="4A027097" w:rsidR="001A6424" w:rsidRPr="001A6424" w:rsidRDefault="001A6424" w:rsidP="001A6424">
      <w:pPr>
        <w:pStyle w:val="CodeText"/>
      </w:pPr>
      <w:r>
        <w:t>) ENGINE=InnoDB DEFAULT CHARSET=utf8;</w:t>
      </w:r>
    </w:p>
    <w:p w14:paraId="59750148" w14:textId="6E19D4AF" w:rsidR="002C3CB8" w:rsidRDefault="002C3CB8" w:rsidP="00EE0D06">
      <w:pPr>
        <w:pStyle w:val="2"/>
      </w:pPr>
      <w:bookmarkStart w:id="221" w:name="_Toc416641023"/>
      <w:r>
        <w:rPr>
          <w:rFonts w:hint="eastAsia"/>
        </w:rPr>
        <w:lastRenderedPageBreak/>
        <w:t>删除</w:t>
      </w:r>
      <w:r>
        <w:t>会员等级</w:t>
      </w:r>
      <w:bookmarkEnd w:id="221"/>
    </w:p>
    <w:p w14:paraId="45D128E1" w14:textId="5ACAEE45" w:rsidR="00A5327E" w:rsidRDefault="00A5327E" w:rsidP="00A5327E">
      <w:pPr>
        <w:pStyle w:val="3"/>
      </w:pPr>
      <w:bookmarkStart w:id="222" w:name="_Toc416641024"/>
      <w:r>
        <w:rPr>
          <w:rFonts w:hint="eastAsia"/>
        </w:rPr>
        <w:t>功能</w:t>
      </w:r>
      <w:r>
        <w:t>IPO</w:t>
      </w:r>
      <w:r>
        <w:t>图</w:t>
      </w:r>
      <w:bookmarkEnd w:id="222"/>
    </w:p>
    <w:p w14:paraId="3623C27B" w14:textId="6EC016AB" w:rsidR="00A5327E" w:rsidRDefault="00CD1323" w:rsidP="00A5327E">
      <w:r>
        <w:object w:dxaOrig="7261" w:dyaOrig="3705" w14:anchorId="677781EC">
          <v:shape id="_x0000_i1042" type="#_x0000_t75" style="width:363.05pt;height:185.05pt" o:ole="">
            <v:imagedata r:id="rId124" o:title=""/>
          </v:shape>
          <o:OLEObject Type="Embed" ProgID="Visio.Drawing.15" ShapeID="_x0000_i1042" DrawAspect="Content" ObjectID="_1490794197" r:id="rId125"/>
        </w:object>
      </w:r>
    </w:p>
    <w:p w14:paraId="6AED970C" w14:textId="37C89FFF" w:rsidR="00A5327E" w:rsidRDefault="00A5327E" w:rsidP="00A5327E">
      <w:pPr>
        <w:pStyle w:val="3"/>
      </w:pPr>
      <w:bookmarkStart w:id="223" w:name="_Toc416641025"/>
      <w:r>
        <w:rPr>
          <w:rFonts w:hint="eastAsia"/>
        </w:rPr>
        <w:t>时序图</w:t>
      </w:r>
      <w:bookmarkEnd w:id="223"/>
    </w:p>
    <w:p w14:paraId="26AEBE33" w14:textId="1B2230B8" w:rsidR="00A5327E" w:rsidRDefault="00A5327E" w:rsidP="00A5327E">
      <w:r>
        <w:rPr>
          <w:rFonts w:hint="eastAsia"/>
          <w:noProof/>
          <w:lang w:bidi="ml-IN"/>
        </w:rPr>
        <w:drawing>
          <wp:inline distT="0" distB="0" distL="0" distR="0" wp14:anchorId="09B3B367" wp14:editId="7B265653">
            <wp:extent cx="5514975" cy="2517140"/>
            <wp:effectExtent l="0" t="0" r="9525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2015-04-12_163541.png"/>
                    <pic:cNvPicPr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251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AA571" w14:textId="063016A5" w:rsidR="00A5327E" w:rsidRDefault="00A5327E" w:rsidP="00A5327E">
      <w:pPr>
        <w:pStyle w:val="3"/>
      </w:pPr>
      <w:bookmarkStart w:id="224" w:name="_Toc416641026"/>
      <w:r>
        <w:rPr>
          <w:rFonts w:hint="eastAsia"/>
        </w:rPr>
        <w:t>类图</w:t>
      </w:r>
      <w:bookmarkEnd w:id="224"/>
    </w:p>
    <w:p w14:paraId="7DE17E38" w14:textId="6465BE34" w:rsidR="00A5327E" w:rsidRDefault="00A5327E" w:rsidP="00A5327E">
      <w:r>
        <w:rPr>
          <w:rFonts w:hint="eastAsia"/>
        </w:rPr>
        <w:t>见</w:t>
      </w:r>
      <w:r>
        <w:t>章节</w:t>
      </w:r>
      <w:hyperlink w:anchor="_类图_2" w:history="1">
        <w:r w:rsidRPr="00A5327E">
          <w:rPr>
            <w:rStyle w:val="a8"/>
          </w:rPr>
          <w:t>7.1.3</w:t>
        </w:r>
      </w:hyperlink>
    </w:p>
    <w:p w14:paraId="2E3EBED0" w14:textId="63508365" w:rsidR="00A5327E" w:rsidRDefault="00A5327E" w:rsidP="00A5327E">
      <w:pPr>
        <w:pStyle w:val="3"/>
      </w:pPr>
      <w:bookmarkStart w:id="225" w:name="_代码构成_4"/>
      <w:bookmarkStart w:id="226" w:name="_Toc416641027"/>
      <w:bookmarkEnd w:id="225"/>
      <w:r>
        <w:rPr>
          <w:rFonts w:hint="eastAsia"/>
        </w:rPr>
        <w:t>代码</w:t>
      </w:r>
      <w:r>
        <w:t>构成</w:t>
      </w:r>
      <w:bookmarkEnd w:id="226"/>
    </w:p>
    <w:p w14:paraId="22CD9F99" w14:textId="36EBC182" w:rsidR="00A5327E" w:rsidRDefault="00A5327E" w:rsidP="00A5327E">
      <w:r>
        <w:rPr>
          <w:rFonts w:hint="eastAsia"/>
        </w:rPr>
        <w:t>见</w:t>
      </w:r>
      <w:r>
        <w:t>章节</w:t>
      </w:r>
      <w:hyperlink w:anchor="_代码构成_3" w:history="1">
        <w:r w:rsidRPr="00A5327E">
          <w:rPr>
            <w:rStyle w:val="a8"/>
          </w:rPr>
          <w:t>7.1.4</w:t>
        </w:r>
      </w:hyperlink>
    </w:p>
    <w:p w14:paraId="0D6B6C4D" w14:textId="6D2671CE" w:rsidR="00A5327E" w:rsidRDefault="00A5327E" w:rsidP="00A5327E">
      <w:pPr>
        <w:pStyle w:val="3"/>
      </w:pPr>
      <w:bookmarkStart w:id="227" w:name="_Toc416641028"/>
      <w:r>
        <w:rPr>
          <w:rFonts w:hint="eastAsia"/>
        </w:rPr>
        <w:t>配置文件</w:t>
      </w:r>
      <w:bookmarkEnd w:id="227"/>
    </w:p>
    <w:p w14:paraId="4367CAD1" w14:textId="633A8B59" w:rsidR="00A5327E" w:rsidRPr="00A5327E" w:rsidRDefault="00A5327E" w:rsidP="00A5327E">
      <w:r>
        <w:rPr>
          <w:rFonts w:hint="eastAsia"/>
        </w:rPr>
        <w:t>见</w:t>
      </w:r>
      <w:r>
        <w:t>章节</w:t>
      </w:r>
      <w:hyperlink w:anchor="_配置文件_7" w:history="1">
        <w:r w:rsidRPr="00A5327E">
          <w:rPr>
            <w:rStyle w:val="a8"/>
          </w:rPr>
          <w:t>7.1.5</w:t>
        </w:r>
      </w:hyperlink>
    </w:p>
    <w:p w14:paraId="76E8CFA3" w14:textId="34307E3D" w:rsidR="00A5327E" w:rsidRDefault="00A5327E" w:rsidP="00A5327E">
      <w:pPr>
        <w:pStyle w:val="3"/>
      </w:pPr>
      <w:bookmarkStart w:id="228" w:name="_Toc416641029"/>
      <w:r>
        <w:rPr>
          <w:rFonts w:hint="eastAsia"/>
        </w:rPr>
        <w:lastRenderedPageBreak/>
        <w:t>数据库</w:t>
      </w:r>
      <w:r>
        <w:t>脚本</w:t>
      </w:r>
      <w:bookmarkEnd w:id="228"/>
    </w:p>
    <w:p w14:paraId="5800CE0A" w14:textId="0E2C8352" w:rsidR="00A5327E" w:rsidRPr="00A5327E" w:rsidRDefault="00A5327E" w:rsidP="00A5327E">
      <w:r>
        <w:rPr>
          <w:rFonts w:hint="eastAsia"/>
        </w:rPr>
        <w:t>见</w:t>
      </w:r>
      <w:r>
        <w:t>章节</w:t>
      </w:r>
      <w:hyperlink w:anchor="_数据库脚本_2" w:history="1">
        <w:r w:rsidRPr="00A5327E">
          <w:rPr>
            <w:rStyle w:val="a8"/>
          </w:rPr>
          <w:t>7.1.6</w:t>
        </w:r>
      </w:hyperlink>
    </w:p>
    <w:p w14:paraId="70012B6B" w14:textId="3118AB24" w:rsidR="002C3CB8" w:rsidRDefault="002C3CB8" w:rsidP="00EE0D06">
      <w:pPr>
        <w:pStyle w:val="2"/>
      </w:pPr>
      <w:bookmarkStart w:id="229" w:name="_Toc416641030"/>
      <w:r>
        <w:rPr>
          <w:rFonts w:hint="eastAsia"/>
        </w:rPr>
        <w:t>创建</w:t>
      </w:r>
      <w:r>
        <w:rPr>
          <w:rFonts w:hint="eastAsia"/>
        </w:rPr>
        <w:t>/</w:t>
      </w:r>
      <w:r>
        <w:rPr>
          <w:rFonts w:hint="eastAsia"/>
        </w:rPr>
        <w:t>编辑</w:t>
      </w:r>
      <w:r>
        <w:t>用户会员</w:t>
      </w:r>
      <w:bookmarkEnd w:id="229"/>
    </w:p>
    <w:p w14:paraId="68A813A0" w14:textId="0D70A1D3" w:rsidR="00CD1323" w:rsidRDefault="00CD1323" w:rsidP="00CD1323">
      <w:pPr>
        <w:pStyle w:val="3"/>
      </w:pPr>
      <w:bookmarkStart w:id="230" w:name="_Toc416641031"/>
      <w:r>
        <w:rPr>
          <w:rFonts w:hint="eastAsia"/>
        </w:rPr>
        <w:t>功能</w:t>
      </w:r>
      <w:r>
        <w:t>IPO</w:t>
      </w:r>
      <w:r>
        <w:t>图</w:t>
      </w:r>
      <w:bookmarkEnd w:id="230"/>
    </w:p>
    <w:p w14:paraId="510EAA20" w14:textId="4B338FFE" w:rsidR="00CD1323" w:rsidRPr="00CD1323" w:rsidRDefault="00CD1323" w:rsidP="00CD1323">
      <w:r>
        <w:object w:dxaOrig="7261" w:dyaOrig="3705" w14:anchorId="2E1DE053">
          <v:shape id="_x0000_i1043" type="#_x0000_t75" style="width:363.05pt;height:185.05pt" o:ole="">
            <v:imagedata r:id="rId127" o:title=""/>
          </v:shape>
          <o:OLEObject Type="Embed" ProgID="Visio.Drawing.15" ShapeID="_x0000_i1043" DrawAspect="Content" ObjectID="_1490794198" r:id="rId128"/>
        </w:object>
      </w:r>
    </w:p>
    <w:p w14:paraId="34FCE6E2" w14:textId="65322DA9" w:rsidR="00CD1323" w:rsidRDefault="00CD1323" w:rsidP="00CD1323">
      <w:pPr>
        <w:pStyle w:val="3"/>
      </w:pPr>
      <w:bookmarkStart w:id="231" w:name="_Toc416641032"/>
      <w:r>
        <w:rPr>
          <w:rFonts w:hint="eastAsia"/>
        </w:rPr>
        <w:t>时序图</w:t>
      </w:r>
      <w:bookmarkEnd w:id="231"/>
    </w:p>
    <w:p w14:paraId="3BDB815A" w14:textId="2726164D" w:rsidR="009B41B0" w:rsidRDefault="009B41B0" w:rsidP="009B41B0">
      <w:r>
        <w:rPr>
          <w:rFonts w:hint="eastAsia"/>
          <w:noProof/>
          <w:lang w:bidi="ml-IN"/>
        </w:rPr>
        <w:drawing>
          <wp:inline distT="0" distB="0" distL="0" distR="0" wp14:anchorId="7B3240FD" wp14:editId="44A05DE4">
            <wp:extent cx="5514975" cy="1713230"/>
            <wp:effectExtent l="0" t="0" r="9525" b="127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2015-04-12_165603.png"/>
                    <pic:cNvPicPr/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171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AB58F" w14:textId="77777777" w:rsidR="005A64BD" w:rsidRDefault="005A64BD" w:rsidP="009B41B0"/>
    <w:p w14:paraId="2D7409D7" w14:textId="38FC5FF2" w:rsidR="005A64BD" w:rsidRDefault="005A64BD" w:rsidP="009B41B0">
      <w:r>
        <w:rPr>
          <w:rFonts w:hint="eastAsia"/>
          <w:noProof/>
          <w:lang w:bidi="ml-IN"/>
        </w:rPr>
        <w:drawing>
          <wp:inline distT="0" distB="0" distL="0" distR="0" wp14:anchorId="44F99A62" wp14:editId="3D06B0E6">
            <wp:extent cx="5514975" cy="1753235"/>
            <wp:effectExtent l="0" t="0" r="9525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2015-04-12_170736.png"/>
                    <pic:cNvPicPr/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175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D4CA2" w14:textId="77777777" w:rsidR="005A64BD" w:rsidRDefault="005A64BD" w:rsidP="009B41B0"/>
    <w:p w14:paraId="1D848682" w14:textId="0028DF7B" w:rsidR="005A64BD" w:rsidRDefault="005A64BD" w:rsidP="005A64BD">
      <w:pPr>
        <w:pStyle w:val="3"/>
      </w:pPr>
      <w:bookmarkStart w:id="232" w:name="_类图_3"/>
      <w:bookmarkStart w:id="233" w:name="_Toc416641033"/>
      <w:bookmarkEnd w:id="232"/>
      <w:r>
        <w:rPr>
          <w:rFonts w:hint="eastAsia"/>
        </w:rPr>
        <w:lastRenderedPageBreak/>
        <w:t>类图</w:t>
      </w:r>
      <w:bookmarkEnd w:id="233"/>
    </w:p>
    <w:p w14:paraId="3B121247" w14:textId="15C9D102" w:rsidR="005A64BD" w:rsidRDefault="005A64BD" w:rsidP="005A64BD">
      <w:r>
        <w:rPr>
          <w:rFonts w:hint="eastAsia"/>
          <w:noProof/>
          <w:lang w:bidi="ml-IN"/>
        </w:rPr>
        <w:drawing>
          <wp:inline distT="0" distB="0" distL="0" distR="0" wp14:anchorId="7A63F178" wp14:editId="48EF4013">
            <wp:extent cx="5514975" cy="3661410"/>
            <wp:effectExtent l="0" t="0" r="9525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2015-04-12_171208.png"/>
                    <pic:cNvPicPr/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366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9F418" w14:textId="07D9EB39" w:rsidR="005A64BD" w:rsidRDefault="005A64BD" w:rsidP="005A64BD">
      <w:pPr>
        <w:pStyle w:val="3"/>
      </w:pPr>
      <w:bookmarkStart w:id="234" w:name="_代码构成_5"/>
      <w:bookmarkStart w:id="235" w:name="_Toc416641034"/>
      <w:bookmarkEnd w:id="234"/>
      <w:r>
        <w:rPr>
          <w:rFonts w:hint="eastAsia"/>
        </w:rPr>
        <w:t>代码</w:t>
      </w:r>
      <w:r>
        <w:t>构成</w:t>
      </w:r>
      <w:bookmarkEnd w:id="235"/>
    </w:p>
    <w:tbl>
      <w:tblPr>
        <w:tblStyle w:val="a4"/>
        <w:tblW w:w="0" w:type="auto"/>
        <w:tblInd w:w="108" w:type="dxa"/>
        <w:tblLayout w:type="fixed"/>
        <w:tblLook w:val="04A0" w:firstRow="1" w:lastRow="0" w:firstColumn="1" w:lastColumn="0" w:noHBand="0" w:noVBand="1"/>
      </w:tblPr>
      <w:tblGrid>
        <w:gridCol w:w="2970"/>
        <w:gridCol w:w="2970"/>
        <w:gridCol w:w="2853"/>
      </w:tblGrid>
      <w:tr w:rsidR="005A64BD" w14:paraId="6169ABD5" w14:textId="77777777" w:rsidTr="0038527D">
        <w:tc>
          <w:tcPr>
            <w:tcW w:w="2970" w:type="dxa"/>
            <w:shd w:val="clear" w:color="auto" w:fill="BFBFBF" w:themeFill="background1" w:themeFillShade="BF"/>
          </w:tcPr>
          <w:p w14:paraId="7BE93F46" w14:textId="77777777" w:rsidR="005A64BD" w:rsidRDefault="005A64BD" w:rsidP="0038527D">
            <w:pPr>
              <w:pStyle w:val="a3"/>
            </w:pPr>
            <w:r>
              <w:rPr>
                <w:rFonts w:hint="eastAsia"/>
              </w:rPr>
              <w:t>文件</w:t>
            </w:r>
            <w:r>
              <w:t>名</w:t>
            </w:r>
          </w:p>
        </w:tc>
        <w:tc>
          <w:tcPr>
            <w:tcW w:w="2970" w:type="dxa"/>
            <w:shd w:val="clear" w:color="auto" w:fill="BFBFBF" w:themeFill="background1" w:themeFillShade="BF"/>
          </w:tcPr>
          <w:p w14:paraId="3E2D4968" w14:textId="77777777" w:rsidR="005A64BD" w:rsidRDefault="005A64BD" w:rsidP="0038527D">
            <w:pPr>
              <w:pStyle w:val="a3"/>
            </w:pPr>
            <w:r>
              <w:rPr>
                <w:rFonts w:hint="eastAsia"/>
              </w:rPr>
              <w:t>包路径</w:t>
            </w:r>
          </w:p>
        </w:tc>
        <w:tc>
          <w:tcPr>
            <w:tcW w:w="2853" w:type="dxa"/>
            <w:shd w:val="clear" w:color="auto" w:fill="BFBFBF" w:themeFill="background1" w:themeFillShade="BF"/>
          </w:tcPr>
          <w:p w14:paraId="6A65E0B0" w14:textId="77777777" w:rsidR="005A64BD" w:rsidRDefault="005A64BD" w:rsidP="0038527D">
            <w:pPr>
              <w:pStyle w:val="a3"/>
            </w:pPr>
            <w:r>
              <w:rPr>
                <w:rFonts w:hint="eastAsia"/>
              </w:rPr>
              <w:t>文件</w:t>
            </w:r>
            <w:r>
              <w:t>说明</w:t>
            </w:r>
          </w:p>
        </w:tc>
      </w:tr>
      <w:tr w:rsidR="005A64BD" w14:paraId="2634AB18" w14:textId="77777777" w:rsidTr="0038527D">
        <w:tc>
          <w:tcPr>
            <w:tcW w:w="2970" w:type="dxa"/>
          </w:tcPr>
          <w:p w14:paraId="2DF1F9CC" w14:textId="7A6A2EB9" w:rsidR="005A64BD" w:rsidRPr="00F63625" w:rsidRDefault="005A64BD" w:rsidP="0038527D">
            <w:pPr>
              <w:pStyle w:val="a3"/>
            </w:pPr>
            <w:r>
              <w:t>member</w:t>
            </w:r>
            <w:r>
              <w:rPr>
                <w:rFonts w:hint="eastAsia"/>
              </w:rPr>
              <w:t>.jsp</w:t>
            </w:r>
          </w:p>
        </w:tc>
        <w:tc>
          <w:tcPr>
            <w:tcW w:w="2970" w:type="dxa"/>
          </w:tcPr>
          <w:p w14:paraId="3708E4C5" w14:textId="77777777" w:rsidR="005A64BD" w:rsidRPr="00C4509E" w:rsidRDefault="005A64BD" w:rsidP="0038527D">
            <w:pPr>
              <w:pStyle w:val="a3"/>
            </w:pPr>
            <w:r>
              <w:t>/web-app/pages/</w:t>
            </w:r>
          </w:p>
        </w:tc>
        <w:tc>
          <w:tcPr>
            <w:tcW w:w="2853" w:type="dxa"/>
          </w:tcPr>
          <w:p w14:paraId="6B3D355A" w14:textId="777A64B4" w:rsidR="005A64BD" w:rsidRPr="00A65081" w:rsidRDefault="002167B3" w:rsidP="0038527D">
            <w:pPr>
              <w:pStyle w:val="a3"/>
            </w:pPr>
            <w:r>
              <w:rPr>
                <w:rFonts w:hint="eastAsia"/>
              </w:rPr>
              <w:t>用户会员</w:t>
            </w:r>
            <w:r w:rsidR="005A64BD">
              <w:rPr>
                <w:rFonts w:hint="eastAsia"/>
              </w:rPr>
              <w:t>列表</w:t>
            </w:r>
            <w:r w:rsidR="005A64BD">
              <w:t>页面</w:t>
            </w:r>
          </w:p>
        </w:tc>
      </w:tr>
      <w:tr w:rsidR="005A64BD" w14:paraId="49D7B7DA" w14:textId="77777777" w:rsidTr="0038527D">
        <w:tc>
          <w:tcPr>
            <w:tcW w:w="2970" w:type="dxa"/>
          </w:tcPr>
          <w:p w14:paraId="4D9472B0" w14:textId="57DCFF06" w:rsidR="005A64BD" w:rsidRPr="00E159A1" w:rsidRDefault="005A64BD" w:rsidP="0038527D">
            <w:pPr>
              <w:pStyle w:val="a3"/>
            </w:pPr>
            <w:r>
              <w:t>memberEdit.jsp</w:t>
            </w:r>
          </w:p>
        </w:tc>
        <w:tc>
          <w:tcPr>
            <w:tcW w:w="2970" w:type="dxa"/>
          </w:tcPr>
          <w:p w14:paraId="5300A1E7" w14:textId="77777777" w:rsidR="005A64BD" w:rsidRPr="00751FD6" w:rsidRDefault="005A64BD" w:rsidP="0038527D">
            <w:pPr>
              <w:pStyle w:val="a3"/>
            </w:pPr>
            <w:r>
              <w:t>/web-app/pages/</w:t>
            </w:r>
          </w:p>
        </w:tc>
        <w:tc>
          <w:tcPr>
            <w:tcW w:w="2853" w:type="dxa"/>
          </w:tcPr>
          <w:p w14:paraId="5A4FFE32" w14:textId="4CABFFD4" w:rsidR="005A64BD" w:rsidRDefault="002167B3" w:rsidP="0038527D">
            <w:pPr>
              <w:pStyle w:val="a3"/>
            </w:pPr>
            <w:r>
              <w:rPr>
                <w:rFonts w:hint="eastAsia"/>
              </w:rPr>
              <w:t>用户会员</w:t>
            </w:r>
            <w:r w:rsidR="005A64BD">
              <w:t>编辑页面</w:t>
            </w:r>
          </w:p>
        </w:tc>
      </w:tr>
      <w:tr w:rsidR="005A64BD" w14:paraId="7156B28E" w14:textId="77777777" w:rsidTr="0038527D">
        <w:tc>
          <w:tcPr>
            <w:tcW w:w="2970" w:type="dxa"/>
          </w:tcPr>
          <w:p w14:paraId="73B5116A" w14:textId="6394F779" w:rsidR="005A64BD" w:rsidRPr="00E159A1" w:rsidRDefault="005A64BD" w:rsidP="0038527D">
            <w:pPr>
              <w:pStyle w:val="a3"/>
            </w:pPr>
            <w:r>
              <w:t>MemberAction.java</w:t>
            </w:r>
          </w:p>
        </w:tc>
        <w:tc>
          <w:tcPr>
            <w:tcW w:w="2970" w:type="dxa"/>
          </w:tcPr>
          <w:p w14:paraId="046A0CF1" w14:textId="77777777" w:rsidR="005A64BD" w:rsidRPr="00751FD6" w:rsidRDefault="005A64BD" w:rsidP="0038527D">
            <w:pPr>
              <w:pStyle w:val="a3"/>
            </w:pPr>
            <w:r>
              <w:t>com.innovaee.eorder.action</w:t>
            </w:r>
          </w:p>
        </w:tc>
        <w:tc>
          <w:tcPr>
            <w:tcW w:w="2853" w:type="dxa"/>
          </w:tcPr>
          <w:p w14:paraId="737F2FB9" w14:textId="0A6A119F" w:rsidR="005A64BD" w:rsidRDefault="002167B3" w:rsidP="0038527D">
            <w:pPr>
              <w:pStyle w:val="a3"/>
            </w:pPr>
            <w:r>
              <w:rPr>
                <w:rFonts w:hint="eastAsia"/>
              </w:rPr>
              <w:t>用户会员</w:t>
            </w:r>
            <w:r w:rsidR="005A64BD">
              <w:t>管理</w:t>
            </w:r>
            <w:r w:rsidR="005A64BD">
              <w:rPr>
                <w:rFonts w:hint="eastAsia"/>
              </w:rPr>
              <w:t>Action</w:t>
            </w:r>
          </w:p>
        </w:tc>
      </w:tr>
      <w:tr w:rsidR="005A64BD" w14:paraId="1F3AD0DC" w14:textId="77777777" w:rsidTr="0038527D">
        <w:tc>
          <w:tcPr>
            <w:tcW w:w="2970" w:type="dxa"/>
          </w:tcPr>
          <w:p w14:paraId="2FB46473" w14:textId="4090D92B" w:rsidR="005A64BD" w:rsidRDefault="0069210F" w:rsidP="0038527D">
            <w:pPr>
              <w:pStyle w:val="a3"/>
            </w:pPr>
            <w:r>
              <w:t>MemberShip</w:t>
            </w:r>
            <w:r w:rsidR="005A64BD">
              <w:t>Dao.java</w:t>
            </w:r>
          </w:p>
        </w:tc>
        <w:tc>
          <w:tcPr>
            <w:tcW w:w="2970" w:type="dxa"/>
          </w:tcPr>
          <w:p w14:paraId="367E5889" w14:textId="77777777" w:rsidR="005A64BD" w:rsidRPr="00751FD6" w:rsidRDefault="005A64BD" w:rsidP="0038527D">
            <w:pPr>
              <w:pStyle w:val="a3"/>
            </w:pPr>
            <w:r>
              <w:t>com.innovaee.eorder.dao</w:t>
            </w:r>
          </w:p>
        </w:tc>
        <w:tc>
          <w:tcPr>
            <w:tcW w:w="2853" w:type="dxa"/>
          </w:tcPr>
          <w:p w14:paraId="2817418F" w14:textId="0D5EE3AA" w:rsidR="005A64BD" w:rsidRDefault="002167B3" w:rsidP="0038527D">
            <w:pPr>
              <w:pStyle w:val="a3"/>
            </w:pPr>
            <w:r>
              <w:rPr>
                <w:rFonts w:hint="eastAsia"/>
              </w:rPr>
              <w:t>用户会员</w:t>
            </w:r>
            <w:r w:rsidR="005A64BD">
              <w:t>管理数据库访问接口</w:t>
            </w:r>
          </w:p>
        </w:tc>
      </w:tr>
      <w:tr w:rsidR="005A64BD" w14:paraId="5C969575" w14:textId="77777777" w:rsidTr="0038527D">
        <w:tc>
          <w:tcPr>
            <w:tcW w:w="2970" w:type="dxa"/>
          </w:tcPr>
          <w:p w14:paraId="2E6B4D75" w14:textId="0FCBFEE5" w:rsidR="005A64BD" w:rsidRDefault="005A64BD" w:rsidP="0038527D">
            <w:pPr>
              <w:pStyle w:val="a3"/>
            </w:pPr>
            <w:r>
              <w:t>Hibernate</w:t>
            </w:r>
            <w:r w:rsidR="00913EC0">
              <w:t>MemberShip</w:t>
            </w:r>
            <w:r>
              <w:t>Dao</w:t>
            </w:r>
            <w:r>
              <w:rPr>
                <w:rFonts w:hint="eastAsia"/>
              </w:rPr>
              <w:t>.java</w:t>
            </w:r>
          </w:p>
        </w:tc>
        <w:tc>
          <w:tcPr>
            <w:tcW w:w="2970" w:type="dxa"/>
          </w:tcPr>
          <w:p w14:paraId="65874A8F" w14:textId="77777777" w:rsidR="005A64BD" w:rsidRPr="00364B4A" w:rsidRDefault="005A64BD" w:rsidP="0038527D">
            <w:pPr>
              <w:pStyle w:val="a3"/>
            </w:pPr>
            <w:r>
              <w:t>com.innovaee.eroder.dao.hibernate</w:t>
            </w:r>
          </w:p>
        </w:tc>
        <w:tc>
          <w:tcPr>
            <w:tcW w:w="2853" w:type="dxa"/>
          </w:tcPr>
          <w:p w14:paraId="12442D9D" w14:textId="0D999962" w:rsidR="005A64BD" w:rsidRDefault="002167B3" w:rsidP="0038527D">
            <w:pPr>
              <w:pStyle w:val="a3"/>
            </w:pPr>
            <w:r>
              <w:rPr>
                <w:rFonts w:hint="eastAsia"/>
              </w:rPr>
              <w:t>用户会员</w:t>
            </w:r>
            <w:r w:rsidR="005A64BD">
              <w:t>管理数据库访问实现</w:t>
            </w:r>
          </w:p>
        </w:tc>
      </w:tr>
      <w:tr w:rsidR="005A64BD" w14:paraId="72D2513D" w14:textId="77777777" w:rsidTr="0038527D">
        <w:tc>
          <w:tcPr>
            <w:tcW w:w="2970" w:type="dxa"/>
          </w:tcPr>
          <w:p w14:paraId="17F096E7" w14:textId="6AD2014E" w:rsidR="005A64BD" w:rsidRPr="0089344E" w:rsidRDefault="002167B3" w:rsidP="0038527D">
            <w:pPr>
              <w:pStyle w:val="a3"/>
            </w:pPr>
            <w:r>
              <w:t>MemberShip</w:t>
            </w:r>
            <w:r w:rsidR="005A64BD">
              <w:t>.java</w:t>
            </w:r>
          </w:p>
        </w:tc>
        <w:tc>
          <w:tcPr>
            <w:tcW w:w="2970" w:type="dxa"/>
          </w:tcPr>
          <w:p w14:paraId="03D9D6E4" w14:textId="77777777" w:rsidR="005A64BD" w:rsidRPr="00364B4A" w:rsidRDefault="005A64BD" w:rsidP="0038527D">
            <w:pPr>
              <w:pStyle w:val="a3"/>
            </w:pPr>
            <w:r>
              <w:t>com.innovaee.eorder.entity</w:t>
            </w:r>
          </w:p>
        </w:tc>
        <w:tc>
          <w:tcPr>
            <w:tcW w:w="2853" w:type="dxa"/>
          </w:tcPr>
          <w:p w14:paraId="57159A6E" w14:textId="42C3C097" w:rsidR="005A64BD" w:rsidRDefault="002167B3" w:rsidP="0038527D">
            <w:pPr>
              <w:pStyle w:val="a3"/>
            </w:pPr>
            <w:r>
              <w:rPr>
                <w:rFonts w:hint="eastAsia"/>
              </w:rPr>
              <w:t>用户会员</w:t>
            </w:r>
            <w:r w:rsidR="005A64BD">
              <w:t>实体</w:t>
            </w:r>
            <w:r w:rsidR="005A64BD">
              <w:rPr>
                <w:rFonts w:hint="eastAsia"/>
              </w:rPr>
              <w:t>类</w:t>
            </w:r>
          </w:p>
        </w:tc>
      </w:tr>
      <w:tr w:rsidR="005A64BD" w14:paraId="542E688E" w14:textId="77777777" w:rsidTr="0038527D">
        <w:tc>
          <w:tcPr>
            <w:tcW w:w="2970" w:type="dxa"/>
          </w:tcPr>
          <w:p w14:paraId="098384DA" w14:textId="0E3CF664" w:rsidR="005A64BD" w:rsidRDefault="002167B3" w:rsidP="0038527D">
            <w:pPr>
              <w:pStyle w:val="a3"/>
            </w:pPr>
            <w:r>
              <w:t>MemberShip</w:t>
            </w:r>
            <w:r w:rsidR="005A64BD">
              <w:t>VO.java</w:t>
            </w:r>
          </w:p>
        </w:tc>
        <w:tc>
          <w:tcPr>
            <w:tcW w:w="2970" w:type="dxa"/>
          </w:tcPr>
          <w:p w14:paraId="158C640F" w14:textId="77777777" w:rsidR="005A64BD" w:rsidRPr="00F63625" w:rsidRDefault="005A64BD" w:rsidP="0038527D">
            <w:pPr>
              <w:pStyle w:val="a3"/>
            </w:pPr>
            <w:r>
              <w:t>com.innovaee.eorder.vo</w:t>
            </w:r>
          </w:p>
        </w:tc>
        <w:tc>
          <w:tcPr>
            <w:tcW w:w="2853" w:type="dxa"/>
          </w:tcPr>
          <w:p w14:paraId="45E74427" w14:textId="68907340" w:rsidR="005A64BD" w:rsidRDefault="002167B3" w:rsidP="0038527D">
            <w:pPr>
              <w:pStyle w:val="a3"/>
            </w:pPr>
            <w:r>
              <w:rPr>
                <w:rFonts w:hint="eastAsia"/>
              </w:rPr>
              <w:t>用户会员</w:t>
            </w:r>
            <w:r w:rsidR="005A64BD">
              <w:rPr>
                <w:rFonts w:hint="eastAsia"/>
              </w:rPr>
              <w:t>值域</w:t>
            </w:r>
            <w:r w:rsidR="005A64BD">
              <w:t>类</w:t>
            </w:r>
          </w:p>
        </w:tc>
      </w:tr>
    </w:tbl>
    <w:p w14:paraId="5200988D" w14:textId="4AE4CF69" w:rsidR="005A64BD" w:rsidRDefault="009A6FEE" w:rsidP="009A6FEE">
      <w:pPr>
        <w:pStyle w:val="3"/>
      </w:pPr>
      <w:bookmarkStart w:id="236" w:name="_配置文件_8"/>
      <w:bookmarkStart w:id="237" w:name="_Toc416641035"/>
      <w:bookmarkEnd w:id="236"/>
      <w:r>
        <w:rPr>
          <w:rFonts w:hint="eastAsia"/>
        </w:rPr>
        <w:t>配置</w:t>
      </w:r>
      <w:r>
        <w:t>文件</w:t>
      </w:r>
      <w:bookmarkEnd w:id="237"/>
    </w:p>
    <w:p w14:paraId="5EA7D7A8" w14:textId="4384813E" w:rsidR="009A6FEE" w:rsidRDefault="009A6FEE" w:rsidP="009A6FEE">
      <w:pPr>
        <w:pStyle w:val="a5"/>
        <w:numPr>
          <w:ilvl w:val="0"/>
          <w:numId w:val="9"/>
        </w:numPr>
      </w:pPr>
      <w:r>
        <w:t>struts.xml</w:t>
      </w:r>
    </w:p>
    <w:p w14:paraId="39C86968" w14:textId="77777777" w:rsidR="009A6FEE" w:rsidRDefault="009A6FEE" w:rsidP="009A6FEE">
      <w:pPr>
        <w:pStyle w:val="CodeText"/>
      </w:pPr>
      <w:r>
        <w:t>&lt;?xml version="1.0" encoding="UTF-8" ?&gt;</w:t>
      </w:r>
    </w:p>
    <w:p w14:paraId="58808E66" w14:textId="77777777" w:rsidR="009A6FEE" w:rsidRDefault="009A6FEE" w:rsidP="009A6FEE">
      <w:pPr>
        <w:pStyle w:val="CodeText"/>
      </w:pPr>
      <w:r>
        <w:t>&lt;!DOCTYPE struts PUBLIC "-//Apache Software Foundation//DTD Struts Configuration 2.0//EN"</w:t>
      </w:r>
    </w:p>
    <w:p w14:paraId="56E3D42B" w14:textId="77777777" w:rsidR="009A6FEE" w:rsidRDefault="009A6FEE" w:rsidP="009A6FEE">
      <w:pPr>
        <w:pStyle w:val="CodeText"/>
      </w:pPr>
      <w:r>
        <w:t xml:space="preserve">                        "http://struts.apache.org/dtds/struts-2.0.dtd"&gt;</w:t>
      </w:r>
    </w:p>
    <w:p w14:paraId="7D4F4BC9" w14:textId="77777777" w:rsidR="009A6FEE" w:rsidRDefault="009A6FEE" w:rsidP="009A6FEE">
      <w:pPr>
        <w:pStyle w:val="CodeText"/>
      </w:pPr>
      <w:r>
        <w:t>&lt;struts&gt;</w:t>
      </w:r>
    </w:p>
    <w:p w14:paraId="661B59E0" w14:textId="77777777" w:rsidR="009A6FEE" w:rsidRDefault="009A6FEE" w:rsidP="009A6FEE">
      <w:pPr>
        <w:pStyle w:val="CodeText"/>
      </w:pPr>
      <w:r>
        <w:t xml:space="preserve">    &lt;package name="com.innovaee.eorder.action.member" namespace="/member"</w:t>
      </w:r>
    </w:p>
    <w:p w14:paraId="4253C9F4" w14:textId="77777777" w:rsidR="009A6FEE" w:rsidRDefault="009A6FEE" w:rsidP="009A6FEE">
      <w:pPr>
        <w:pStyle w:val="CodeText"/>
      </w:pPr>
      <w:r>
        <w:t xml:space="preserve">        extends="struts-base"&gt;</w:t>
      </w:r>
    </w:p>
    <w:p w14:paraId="23777ED8" w14:textId="77777777" w:rsidR="009A6FEE" w:rsidRDefault="009A6FEE" w:rsidP="009A6FEE">
      <w:pPr>
        <w:pStyle w:val="CodeText"/>
      </w:pPr>
      <w:r>
        <w:t xml:space="preserve">        &lt;result-types&gt;</w:t>
      </w:r>
    </w:p>
    <w:p w14:paraId="3A49D8D8" w14:textId="77777777" w:rsidR="009A6FEE" w:rsidRDefault="009A6FEE" w:rsidP="009A6FEE">
      <w:pPr>
        <w:pStyle w:val="CodeText"/>
      </w:pPr>
      <w:r>
        <w:t xml:space="preserve">            &lt;result-type name="tiles"</w:t>
      </w:r>
    </w:p>
    <w:p w14:paraId="3E10AF09" w14:textId="77777777" w:rsidR="009A6FEE" w:rsidRDefault="009A6FEE" w:rsidP="009A6FEE">
      <w:pPr>
        <w:pStyle w:val="CodeText"/>
      </w:pPr>
      <w:r>
        <w:lastRenderedPageBreak/>
        <w:t xml:space="preserve">                class="org.apache.struts2.views.tiles.TilesResult" /&gt;</w:t>
      </w:r>
    </w:p>
    <w:p w14:paraId="2117BA92" w14:textId="77777777" w:rsidR="009A6FEE" w:rsidRDefault="009A6FEE" w:rsidP="009A6FEE">
      <w:pPr>
        <w:pStyle w:val="CodeText"/>
      </w:pPr>
      <w:r>
        <w:t xml:space="preserve">        &lt;/result-types&gt;</w:t>
      </w:r>
    </w:p>
    <w:p w14:paraId="265D45C3" w14:textId="77777777" w:rsidR="009A6FEE" w:rsidRDefault="009A6FEE" w:rsidP="009A6FEE">
      <w:pPr>
        <w:pStyle w:val="CodeText"/>
      </w:pPr>
    </w:p>
    <w:p w14:paraId="634A11B2" w14:textId="77777777" w:rsidR="009A6FEE" w:rsidRDefault="009A6FEE" w:rsidP="009A6FEE">
      <w:pPr>
        <w:pStyle w:val="CodeText"/>
      </w:pPr>
      <w:r>
        <w:t xml:space="preserve">        &lt;action name="list" class="com.innovaee.eorder.action.member.MemberAction"</w:t>
      </w:r>
    </w:p>
    <w:p w14:paraId="2B95BAEC" w14:textId="77777777" w:rsidR="009A6FEE" w:rsidRDefault="009A6FEE" w:rsidP="009A6FEE">
      <w:pPr>
        <w:pStyle w:val="CodeText"/>
      </w:pPr>
      <w:r>
        <w:t xml:space="preserve">            method="list"&gt;</w:t>
      </w:r>
    </w:p>
    <w:p w14:paraId="2A30C0BC" w14:textId="77777777" w:rsidR="009A6FEE" w:rsidRDefault="009A6FEE" w:rsidP="009A6FEE">
      <w:pPr>
        <w:pStyle w:val="CodeText"/>
      </w:pPr>
      <w:r>
        <w:t xml:space="preserve">            &lt;result type="tiles"&gt;listMember&lt;/result&gt;</w:t>
      </w:r>
    </w:p>
    <w:p w14:paraId="2B5EAD56" w14:textId="77777777" w:rsidR="009A6FEE" w:rsidRDefault="009A6FEE" w:rsidP="009A6FEE">
      <w:pPr>
        <w:pStyle w:val="CodeText"/>
      </w:pPr>
      <w:r>
        <w:t xml:space="preserve">            &lt;result name="error" type="tiles"&gt;listMember&lt;/result&gt;</w:t>
      </w:r>
    </w:p>
    <w:p w14:paraId="6A2C8931" w14:textId="77777777" w:rsidR="009A6FEE" w:rsidRDefault="009A6FEE" w:rsidP="009A6FEE">
      <w:pPr>
        <w:pStyle w:val="CodeText"/>
      </w:pPr>
      <w:r>
        <w:t xml:space="preserve">        &lt;/action&gt;</w:t>
      </w:r>
    </w:p>
    <w:p w14:paraId="49980B8B" w14:textId="77777777" w:rsidR="009A6FEE" w:rsidRDefault="009A6FEE" w:rsidP="009A6FEE">
      <w:pPr>
        <w:pStyle w:val="CodeText"/>
      </w:pPr>
    </w:p>
    <w:p w14:paraId="68FFBF2A" w14:textId="77777777" w:rsidR="009A6FEE" w:rsidRDefault="009A6FEE" w:rsidP="009A6FEE">
      <w:pPr>
        <w:pStyle w:val="CodeText"/>
      </w:pPr>
      <w:r>
        <w:t xml:space="preserve">        &lt;action name="add" class="com.innovaee.eorder.action.member.MemberAction"</w:t>
      </w:r>
    </w:p>
    <w:p w14:paraId="3655AF23" w14:textId="77777777" w:rsidR="009A6FEE" w:rsidRDefault="009A6FEE" w:rsidP="009A6FEE">
      <w:pPr>
        <w:pStyle w:val="CodeText"/>
      </w:pPr>
      <w:r>
        <w:t xml:space="preserve">            method="add"&gt;</w:t>
      </w:r>
    </w:p>
    <w:p w14:paraId="102C9561" w14:textId="77777777" w:rsidR="009A6FEE" w:rsidRDefault="009A6FEE" w:rsidP="009A6FEE">
      <w:pPr>
        <w:pStyle w:val="CodeText"/>
      </w:pPr>
      <w:r>
        <w:t xml:space="preserve">            &lt;result type="tiles"&gt;editMember&lt;/result&gt;</w:t>
      </w:r>
    </w:p>
    <w:p w14:paraId="196B5E8A" w14:textId="77777777" w:rsidR="009A6FEE" w:rsidRDefault="009A6FEE" w:rsidP="009A6FEE">
      <w:pPr>
        <w:pStyle w:val="CodeText"/>
      </w:pPr>
      <w:r>
        <w:t xml:space="preserve">            &lt;result name="error" type="tiles"&gt;editMember&lt;/result&gt;</w:t>
      </w:r>
    </w:p>
    <w:p w14:paraId="4716A5BB" w14:textId="77777777" w:rsidR="009A6FEE" w:rsidRDefault="009A6FEE" w:rsidP="009A6FEE">
      <w:pPr>
        <w:pStyle w:val="CodeText"/>
      </w:pPr>
      <w:r>
        <w:t xml:space="preserve">        &lt;/action&gt;</w:t>
      </w:r>
    </w:p>
    <w:p w14:paraId="4AE0C95B" w14:textId="77777777" w:rsidR="009A6FEE" w:rsidRDefault="009A6FEE" w:rsidP="009A6FEE">
      <w:pPr>
        <w:pStyle w:val="CodeText"/>
      </w:pPr>
    </w:p>
    <w:p w14:paraId="2C997A68" w14:textId="77777777" w:rsidR="009A6FEE" w:rsidRDefault="009A6FEE" w:rsidP="009A6FEE">
      <w:pPr>
        <w:pStyle w:val="CodeText"/>
      </w:pPr>
      <w:r>
        <w:t xml:space="preserve">        &lt;action name="save" class="com.innovaee.eorder.action.member.MemberAction"</w:t>
      </w:r>
    </w:p>
    <w:p w14:paraId="16F9B329" w14:textId="77777777" w:rsidR="009A6FEE" w:rsidRDefault="009A6FEE" w:rsidP="009A6FEE">
      <w:pPr>
        <w:pStyle w:val="CodeText"/>
      </w:pPr>
      <w:r>
        <w:t xml:space="preserve">            method="save"&gt;</w:t>
      </w:r>
    </w:p>
    <w:p w14:paraId="045AFB66" w14:textId="77777777" w:rsidR="009A6FEE" w:rsidRDefault="009A6FEE" w:rsidP="009A6FEE">
      <w:pPr>
        <w:pStyle w:val="CodeText"/>
      </w:pPr>
      <w:r>
        <w:t xml:space="preserve">            &lt;result type="tiles"&gt;listMember&lt;/result&gt;</w:t>
      </w:r>
    </w:p>
    <w:p w14:paraId="316B20D1" w14:textId="77777777" w:rsidR="009A6FEE" w:rsidRDefault="009A6FEE" w:rsidP="009A6FEE">
      <w:pPr>
        <w:pStyle w:val="CodeText"/>
      </w:pPr>
      <w:r>
        <w:t xml:space="preserve">            &lt;result name="error" type="tiles"&gt;editMember&lt;/result&gt;</w:t>
      </w:r>
    </w:p>
    <w:p w14:paraId="75D6C492" w14:textId="77777777" w:rsidR="009A6FEE" w:rsidRDefault="009A6FEE" w:rsidP="009A6FEE">
      <w:pPr>
        <w:pStyle w:val="CodeText"/>
      </w:pPr>
      <w:r>
        <w:t xml:space="preserve">        &lt;/action&gt;</w:t>
      </w:r>
    </w:p>
    <w:p w14:paraId="4B3FFC4A" w14:textId="77777777" w:rsidR="009A6FEE" w:rsidRDefault="009A6FEE" w:rsidP="009A6FEE">
      <w:pPr>
        <w:pStyle w:val="CodeText"/>
      </w:pPr>
    </w:p>
    <w:p w14:paraId="70BE8868" w14:textId="77777777" w:rsidR="009A6FEE" w:rsidRDefault="009A6FEE" w:rsidP="009A6FEE">
      <w:pPr>
        <w:pStyle w:val="CodeText"/>
      </w:pPr>
      <w:r>
        <w:t xml:space="preserve">        &lt;action name="remove" class="com.innovaee.eorder.action.member.MemberAction"</w:t>
      </w:r>
    </w:p>
    <w:p w14:paraId="588402B4" w14:textId="77777777" w:rsidR="009A6FEE" w:rsidRDefault="009A6FEE" w:rsidP="009A6FEE">
      <w:pPr>
        <w:pStyle w:val="CodeText"/>
      </w:pPr>
      <w:r>
        <w:t xml:space="preserve">            method="remove"&gt;</w:t>
      </w:r>
    </w:p>
    <w:p w14:paraId="5B689638" w14:textId="77777777" w:rsidR="009A6FEE" w:rsidRDefault="009A6FEE" w:rsidP="009A6FEE">
      <w:pPr>
        <w:pStyle w:val="CodeText"/>
      </w:pPr>
      <w:r>
        <w:t xml:space="preserve">            &lt;result type="tiles"&gt;listMember&lt;/result&gt;</w:t>
      </w:r>
    </w:p>
    <w:p w14:paraId="5657D296" w14:textId="77777777" w:rsidR="009A6FEE" w:rsidRDefault="009A6FEE" w:rsidP="009A6FEE">
      <w:pPr>
        <w:pStyle w:val="CodeText"/>
      </w:pPr>
      <w:r>
        <w:t xml:space="preserve">            &lt;result name="error" type="tiles"&gt;listMember&lt;/result&gt;</w:t>
      </w:r>
    </w:p>
    <w:p w14:paraId="0236A215" w14:textId="77777777" w:rsidR="009A6FEE" w:rsidRDefault="009A6FEE" w:rsidP="009A6FEE">
      <w:pPr>
        <w:pStyle w:val="CodeText"/>
      </w:pPr>
      <w:r>
        <w:t xml:space="preserve">        &lt;/action&gt;</w:t>
      </w:r>
    </w:p>
    <w:p w14:paraId="04F4AE17" w14:textId="77777777" w:rsidR="009A6FEE" w:rsidRDefault="009A6FEE" w:rsidP="009A6FEE">
      <w:pPr>
        <w:pStyle w:val="CodeText"/>
      </w:pPr>
    </w:p>
    <w:p w14:paraId="39C74D26" w14:textId="77777777" w:rsidR="009A6FEE" w:rsidRDefault="009A6FEE" w:rsidP="009A6FEE">
      <w:pPr>
        <w:pStyle w:val="CodeText"/>
      </w:pPr>
      <w:r>
        <w:t xml:space="preserve">        &lt;action name="edit" class="com.innovaee.eorder.action.member.MemberAction"</w:t>
      </w:r>
    </w:p>
    <w:p w14:paraId="2DE77C65" w14:textId="77777777" w:rsidR="009A6FEE" w:rsidRDefault="009A6FEE" w:rsidP="009A6FEE">
      <w:pPr>
        <w:pStyle w:val="CodeText"/>
      </w:pPr>
      <w:r>
        <w:t xml:space="preserve">            method="edit"&gt;</w:t>
      </w:r>
    </w:p>
    <w:p w14:paraId="249BF1D4" w14:textId="77777777" w:rsidR="009A6FEE" w:rsidRDefault="009A6FEE" w:rsidP="009A6FEE">
      <w:pPr>
        <w:pStyle w:val="CodeText"/>
      </w:pPr>
      <w:r>
        <w:t xml:space="preserve">            &lt;result type="tiles"&gt;editMember&lt;/result&gt;</w:t>
      </w:r>
    </w:p>
    <w:p w14:paraId="0D992244" w14:textId="77777777" w:rsidR="009A6FEE" w:rsidRDefault="009A6FEE" w:rsidP="009A6FEE">
      <w:pPr>
        <w:pStyle w:val="CodeText"/>
      </w:pPr>
      <w:r>
        <w:t xml:space="preserve">            &lt;result name="error" type="tiles"&gt;listMember&lt;/result&gt;</w:t>
      </w:r>
    </w:p>
    <w:p w14:paraId="46C452C9" w14:textId="77777777" w:rsidR="009A6FEE" w:rsidRDefault="009A6FEE" w:rsidP="009A6FEE">
      <w:pPr>
        <w:pStyle w:val="CodeText"/>
      </w:pPr>
      <w:r>
        <w:t xml:space="preserve">        &lt;/action&gt;</w:t>
      </w:r>
    </w:p>
    <w:p w14:paraId="74A8B8D1" w14:textId="77777777" w:rsidR="009A6FEE" w:rsidRDefault="009A6FEE" w:rsidP="009A6FEE">
      <w:pPr>
        <w:pStyle w:val="CodeText"/>
      </w:pPr>
    </w:p>
    <w:p w14:paraId="07C714ED" w14:textId="77777777" w:rsidR="009A6FEE" w:rsidRDefault="009A6FEE" w:rsidP="009A6FEE">
      <w:pPr>
        <w:pStyle w:val="CodeText"/>
      </w:pPr>
      <w:r>
        <w:t xml:space="preserve">        &lt;action name="update" class="com.innovaee.eorder.action.member.MemberAction"</w:t>
      </w:r>
    </w:p>
    <w:p w14:paraId="7B7A8A42" w14:textId="77777777" w:rsidR="009A6FEE" w:rsidRDefault="009A6FEE" w:rsidP="009A6FEE">
      <w:pPr>
        <w:pStyle w:val="CodeText"/>
      </w:pPr>
      <w:r>
        <w:t xml:space="preserve">            method="update"&gt;</w:t>
      </w:r>
    </w:p>
    <w:p w14:paraId="2716EEBA" w14:textId="77777777" w:rsidR="009A6FEE" w:rsidRDefault="009A6FEE" w:rsidP="009A6FEE">
      <w:pPr>
        <w:pStyle w:val="CodeText"/>
      </w:pPr>
      <w:r>
        <w:t xml:space="preserve">            &lt;result type="tiles"&gt;listMember&lt;/result&gt;</w:t>
      </w:r>
    </w:p>
    <w:p w14:paraId="35D12D03" w14:textId="77777777" w:rsidR="009A6FEE" w:rsidRDefault="009A6FEE" w:rsidP="009A6FEE">
      <w:pPr>
        <w:pStyle w:val="CodeText"/>
      </w:pPr>
      <w:r>
        <w:t xml:space="preserve">            &lt;result name="error" type="tiles"&gt;editMember&lt;/result&gt;</w:t>
      </w:r>
    </w:p>
    <w:p w14:paraId="34B8A4F5" w14:textId="77777777" w:rsidR="009A6FEE" w:rsidRDefault="009A6FEE" w:rsidP="009A6FEE">
      <w:pPr>
        <w:pStyle w:val="CodeText"/>
      </w:pPr>
      <w:r>
        <w:t xml:space="preserve">            &lt;result name="input" type="tiles"&gt;editMember&lt;/result&gt;</w:t>
      </w:r>
    </w:p>
    <w:p w14:paraId="2A9D0ED1" w14:textId="77777777" w:rsidR="009A6FEE" w:rsidRDefault="009A6FEE" w:rsidP="009A6FEE">
      <w:pPr>
        <w:pStyle w:val="CodeText"/>
      </w:pPr>
      <w:r>
        <w:t xml:space="preserve">        &lt;/action&gt;</w:t>
      </w:r>
    </w:p>
    <w:p w14:paraId="664E2A29" w14:textId="77777777" w:rsidR="009A6FEE" w:rsidRDefault="009A6FEE" w:rsidP="009A6FEE">
      <w:pPr>
        <w:pStyle w:val="CodeText"/>
      </w:pPr>
      <w:r>
        <w:t xml:space="preserve">    &lt;/package&gt;</w:t>
      </w:r>
    </w:p>
    <w:p w14:paraId="42D75FFD" w14:textId="5FB4569C" w:rsidR="009A6FEE" w:rsidRDefault="009A6FEE" w:rsidP="009A6FEE">
      <w:pPr>
        <w:pStyle w:val="CodeText"/>
      </w:pPr>
      <w:r>
        <w:t>&lt;/struts&gt;</w:t>
      </w:r>
    </w:p>
    <w:p w14:paraId="4D5EF54C" w14:textId="3488AF7F" w:rsidR="009A6FEE" w:rsidRDefault="009A6FEE" w:rsidP="009A6FEE">
      <w:pPr>
        <w:pStyle w:val="a5"/>
        <w:numPr>
          <w:ilvl w:val="0"/>
          <w:numId w:val="9"/>
        </w:numPr>
      </w:pPr>
      <w:r>
        <w:t>ApplicationContext-total.xml</w:t>
      </w:r>
    </w:p>
    <w:p w14:paraId="246B9835" w14:textId="486EDACD" w:rsidR="009A6FEE" w:rsidRDefault="009A6FEE" w:rsidP="009A6FEE">
      <w:pPr>
        <w:pStyle w:val="a5"/>
        <w:ind w:firstLine="0"/>
      </w:pPr>
      <w:r>
        <w:rPr>
          <w:rFonts w:hint="eastAsia"/>
        </w:rPr>
        <w:t>见</w:t>
      </w:r>
      <w:r>
        <w:t>章节</w:t>
      </w:r>
      <w:hyperlink w:anchor="_配置文件_7" w:history="1">
        <w:r w:rsidRPr="009A6FEE">
          <w:rPr>
            <w:rStyle w:val="a8"/>
          </w:rPr>
          <w:t>7.</w:t>
        </w:r>
        <w:r>
          <w:rPr>
            <w:rStyle w:val="a8"/>
          </w:rPr>
          <w:t>1</w:t>
        </w:r>
        <w:r w:rsidRPr="009A6FEE">
          <w:rPr>
            <w:rStyle w:val="a8"/>
          </w:rPr>
          <w:t>.5</w:t>
        </w:r>
      </w:hyperlink>
    </w:p>
    <w:p w14:paraId="4EF55347" w14:textId="7AC179C5" w:rsidR="009A6FEE" w:rsidRDefault="009A6FEE" w:rsidP="009A6FEE">
      <w:pPr>
        <w:pStyle w:val="a5"/>
        <w:numPr>
          <w:ilvl w:val="0"/>
          <w:numId w:val="9"/>
        </w:numPr>
      </w:pPr>
      <w:r>
        <w:t>Hibernate</w:t>
      </w:r>
    </w:p>
    <w:p w14:paraId="27C9878D" w14:textId="77777777" w:rsidR="009A6FEE" w:rsidRDefault="009A6FEE" w:rsidP="009A6FEE">
      <w:pPr>
        <w:pStyle w:val="CodeText"/>
      </w:pPr>
      <w:r>
        <w:t>@Entity</w:t>
      </w:r>
    </w:p>
    <w:p w14:paraId="7961F713" w14:textId="77777777" w:rsidR="009A6FEE" w:rsidRDefault="009A6FEE" w:rsidP="009A6FEE">
      <w:pPr>
        <w:pStyle w:val="CodeText"/>
      </w:pPr>
      <w:r>
        <w:t>@Table(name = "T_MEMBER_SHIP")</w:t>
      </w:r>
    </w:p>
    <w:p w14:paraId="3E507F5A" w14:textId="77777777" w:rsidR="009A6FEE" w:rsidRDefault="009A6FEE" w:rsidP="009A6FEE">
      <w:pPr>
        <w:pStyle w:val="CodeText"/>
      </w:pPr>
      <w:r>
        <w:t>public class MemberShip extends BaseEntity {</w:t>
      </w:r>
    </w:p>
    <w:p w14:paraId="31326574" w14:textId="77777777" w:rsidR="009A6FEE" w:rsidRDefault="009A6FEE" w:rsidP="009A6FEE">
      <w:pPr>
        <w:pStyle w:val="CodeText"/>
      </w:pPr>
      <w:r>
        <w:t xml:space="preserve">    @OneToOne</w:t>
      </w:r>
    </w:p>
    <w:p w14:paraId="756AF119" w14:textId="77777777" w:rsidR="009A6FEE" w:rsidRDefault="009A6FEE" w:rsidP="009A6FEE">
      <w:pPr>
        <w:pStyle w:val="CodeText"/>
      </w:pPr>
      <w:r>
        <w:t xml:space="preserve">    @JoinColumn(name="user_id", insertable=true, unique=true)</w:t>
      </w:r>
    </w:p>
    <w:p w14:paraId="22B043BF" w14:textId="77777777" w:rsidR="009A6FEE" w:rsidRDefault="009A6FEE" w:rsidP="009A6FEE">
      <w:pPr>
        <w:pStyle w:val="CodeText"/>
      </w:pPr>
      <w:r>
        <w:t xml:space="preserve">    public User getUser() {</w:t>
      </w:r>
    </w:p>
    <w:p w14:paraId="5F23AD02" w14:textId="77777777" w:rsidR="009A6FEE" w:rsidRDefault="009A6FEE" w:rsidP="009A6FEE">
      <w:pPr>
        <w:pStyle w:val="CodeText"/>
      </w:pPr>
    </w:p>
    <w:p w14:paraId="76B10F86" w14:textId="77777777" w:rsidR="009A6FEE" w:rsidRDefault="009A6FEE" w:rsidP="009A6FEE">
      <w:pPr>
        <w:pStyle w:val="CodeText"/>
      </w:pPr>
      <w:r>
        <w:t xml:space="preserve">    @OneToOne(targetEntity=UserLevel.class, fetch=FetchType.EAGER)</w:t>
      </w:r>
    </w:p>
    <w:p w14:paraId="01AD73CE" w14:textId="77777777" w:rsidR="009A6FEE" w:rsidRDefault="009A6FEE" w:rsidP="009A6FEE">
      <w:pPr>
        <w:pStyle w:val="CodeText"/>
      </w:pPr>
      <w:r>
        <w:t xml:space="preserve">    @JoinColumn(name="level_id")</w:t>
      </w:r>
    </w:p>
    <w:p w14:paraId="76405D81" w14:textId="77777777" w:rsidR="009A6FEE" w:rsidRDefault="009A6FEE" w:rsidP="009A6FEE">
      <w:pPr>
        <w:pStyle w:val="CodeText"/>
      </w:pPr>
      <w:r>
        <w:t xml:space="preserve">    public UserLevel getLevel() {</w:t>
      </w:r>
    </w:p>
    <w:p w14:paraId="1E501C7F" w14:textId="77777777" w:rsidR="009A6FEE" w:rsidRDefault="009A6FEE" w:rsidP="009A6FEE">
      <w:pPr>
        <w:pStyle w:val="CodeText"/>
      </w:pPr>
    </w:p>
    <w:p w14:paraId="0261FDA5" w14:textId="77777777" w:rsidR="009A6FEE" w:rsidRDefault="009A6FEE" w:rsidP="009A6FEE">
      <w:pPr>
        <w:pStyle w:val="CodeText"/>
      </w:pPr>
      <w:r>
        <w:t xml:space="preserve">    @Basic</w:t>
      </w:r>
    </w:p>
    <w:p w14:paraId="044C5DB0" w14:textId="77777777" w:rsidR="009A6FEE" w:rsidRDefault="009A6FEE" w:rsidP="009A6FEE">
      <w:pPr>
        <w:pStyle w:val="CodeText"/>
      </w:pPr>
      <w:r>
        <w:t xml:space="preserve">    @Column(name="current_score")</w:t>
      </w:r>
    </w:p>
    <w:p w14:paraId="00B2EC01" w14:textId="77777777" w:rsidR="009A6FEE" w:rsidRDefault="009A6FEE" w:rsidP="009A6FEE">
      <w:pPr>
        <w:pStyle w:val="CodeText"/>
      </w:pPr>
      <w:r>
        <w:t xml:space="preserve">    public Integer getCurrentScore() {</w:t>
      </w:r>
    </w:p>
    <w:p w14:paraId="6B149C45" w14:textId="77777777" w:rsidR="009A6FEE" w:rsidRDefault="009A6FEE" w:rsidP="009A6FEE">
      <w:pPr>
        <w:pStyle w:val="CodeText"/>
      </w:pPr>
    </w:p>
    <w:p w14:paraId="10BC03AD" w14:textId="77777777" w:rsidR="009A6FEE" w:rsidRDefault="009A6FEE" w:rsidP="009A6FEE">
      <w:pPr>
        <w:pStyle w:val="CodeText"/>
      </w:pPr>
      <w:r>
        <w:t xml:space="preserve">    @Basic</w:t>
      </w:r>
    </w:p>
    <w:p w14:paraId="17E5BEAB" w14:textId="77777777" w:rsidR="009A6FEE" w:rsidRDefault="009A6FEE" w:rsidP="009A6FEE">
      <w:pPr>
        <w:pStyle w:val="CodeText"/>
      </w:pPr>
      <w:r>
        <w:t xml:space="preserve">    @Column(name="member_id")</w:t>
      </w:r>
    </w:p>
    <w:p w14:paraId="63D07026" w14:textId="77777777" w:rsidR="009A6FEE" w:rsidRDefault="009A6FEE" w:rsidP="009A6FEE">
      <w:pPr>
        <w:pStyle w:val="CodeText"/>
      </w:pPr>
      <w:r>
        <w:t xml:space="preserve">    public String getMemberId() {</w:t>
      </w:r>
    </w:p>
    <w:p w14:paraId="4E6B4D54" w14:textId="77777777" w:rsidR="009A6FEE" w:rsidRDefault="009A6FEE" w:rsidP="009A6FEE">
      <w:pPr>
        <w:pStyle w:val="CodeText"/>
      </w:pPr>
    </w:p>
    <w:p w14:paraId="5FCCC702" w14:textId="05825C19" w:rsidR="009A6FEE" w:rsidRDefault="009A6FEE" w:rsidP="009A6FEE">
      <w:pPr>
        <w:pStyle w:val="CodeText"/>
      </w:pPr>
      <w:r>
        <w:t>}</w:t>
      </w:r>
    </w:p>
    <w:p w14:paraId="79B3B37C" w14:textId="77777777" w:rsidR="00043DEA" w:rsidRDefault="00043DEA" w:rsidP="009A6FEE">
      <w:pPr>
        <w:pStyle w:val="CodeText"/>
      </w:pPr>
    </w:p>
    <w:p w14:paraId="7DF99115" w14:textId="2BF5993C" w:rsidR="00043DEA" w:rsidRDefault="00043DEA" w:rsidP="00043DEA">
      <w:pPr>
        <w:pStyle w:val="3"/>
      </w:pPr>
      <w:bookmarkStart w:id="238" w:name="_数据库脚本_3"/>
      <w:bookmarkStart w:id="239" w:name="_Toc416641036"/>
      <w:bookmarkEnd w:id="238"/>
      <w:r>
        <w:rPr>
          <w:rFonts w:hint="eastAsia"/>
        </w:rPr>
        <w:t>数据库</w:t>
      </w:r>
      <w:r>
        <w:t>脚本</w:t>
      </w:r>
      <w:bookmarkEnd w:id="239"/>
    </w:p>
    <w:p w14:paraId="5C07D444" w14:textId="77777777" w:rsidR="00043DEA" w:rsidRDefault="00043DEA" w:rsidP="00043DEA">
      <w:pPr>
        <w:pStyle w:val="CodeText"/>
      </w:pPr>
      <w:r>
        <w:t>DROP TABLE IF EXISTS `t_member_ship`;</w:t>
      </w:r>
    </w:p>
    <w:p w14:paraId="336725FF" w14:textId="77777777" w:rsidR="00043DEA" w:rsidRDefault="00043DEA" w:rsidP="00043DEA">
      <w:pPr>
        <w:pStyle w:val="CodeText"/>
      </w:pPr>
      <w:r>
        <w:t>CREATE TABLE `t_member_ship` (</w:t>
      </w:r>
    </w:p>
    <w:p w14:paraId="172973B1" w14:textId="77777777" w:rsidR="00043DEA" w:rsidRDefault="00043DEA" w:rsidP="00043DEA">
      <w:pPr>
        <w:pStyle w:val="CodeText"/>
      </w:pPr>
      <w:r>
        <w:t xml:space="preserve">  `id` bigint(20) NOT NULL AUTO_INCREMENT,</w:t>
      </w:r>
    </w:p>
    <w:p w14:paraId="2C480ECA" w14:textId="77777777" w:rsidR="00043DEA" w:rsidRDefault="00043DEA" w:rsidP="00043DEA">
      <w:pPr>
        <w:pStyle w:val="CodeText"/>
      </w:pPr>
      <w:r>
        <w:t xml:space="preserve">  `user_id` bigint(20) NOT NULL,</w:t>
      </w:r>
    </w:p>
    <w:p w14:paraId="636C2BC7" w14:textId="77777777" w:rsidR="00043DEA" w:rsidRDefault="00043DEA" w:rsidP="00043DEA">
      <w:pPr>
        <w:pStyle w:val="CodeText"/>
      </w:pPr>
      <w:r>
        <w:t xml:space="preserve">  `level_id` bigint(20) NOT NULL,</w:t>
      </w:r>
    </w:p>
    <w:p w14:paraId="47D86DAC" w14:textId="77777777" w:rsidR="00043DEA" w:rsidRDefault="00043DEA" w:rsidP="00043DEA">
      <w:pPr>
        <w:pStyle w:val="CodeText"/>
      </w:pPr>
      <w:r>
        <w:t xml:space="preserve">  `member_id` varchar(20) NOT NULL,</w:t>
      </w:r>
    </w:p>
    <w:p w14:paraId="54F44D67" w14:textId="77777777" w:rsidR="00043DEA" w:rsidRDefault="00043DEA" w:rsidP="00043DEA">
      <w:pPr>
        <w:pStyle w:val="CodeText"/>
      </w:pPr>
      <w:r>
        <w:t xml:space="preserve">  `current_score` int(20) DEFAULT 0,</w:t>
      </w:r>
    </w:p>
    <w:p w14:paraId="3B4A542A" w14:textId="77777777" w:rsidR="00043DEA" w:rsidRDefault="00043DEA" w:rsidP="00043DEA">
      <w:pPr>
        <w:pStyle w:val="CodeText"/>
      </w:pPr>
      <w:r>
        <w:t xml:space="preserve">  `create_at` datetime DEFAULT NULL,</w:t>
      </w:r>
    </w:p>
    <w:p w14:paraId="2D8BB0BE" w14:textId="77777777" w:rsidR="00043DEA" w:rsidRDefault="00043DEA" w:rsidP="00043DEA">
      <w:pPr>
        <w:pStyle w:val="CodeText"/>
      </w:pPr>
      <w:r>
        <w:t xml:space="preserve">  `update_at` datetime DEFAULT NULL,</w:t>
      </w:r>
    </w:p>
    <w:p w14:paraId="63082890" w14:textId="77777777" w:rsidR="00043DEA" w:rsidRDefault="00043DEA" w:rsidP="00043DEA">
      <w:pPr>
        <w:pStyle w:val="CodeText"/>
      </w:pPr>
      <w:r>
        <w:t xml:space="preserve">  PRIMARY KEY (`id`)</w:t>
      </w:r>
    </w:p>
    <w:p w14:paraId="08044E4B" w14:textId="320605C6" w:rsidR="00043DEA" w:rsidRPr="00043DEA" w:rsidRDefault="00043DEA" w:rsidP="00043DEA">
      <w:pPr>
        <w:pStyle w:val="CodeText"/>
      </w:pPr>
      <w:r>
        <w:t>) ENGINE=InnoDB DEFAULT CHARSET=utf8;</w:t>
      </w:r>
    </w:p>
    <w:p w14:paraId="1A6A480A" w14:textId="1D462E0F" w:rsidR="002C3CB8" w:rsidRDefault="002C3CB8" w:rsidP="00EE0D06">
      <w:pPr>
        <w:pStyle w:val="2"/>
      </w:pPr>
      <w:bookmarkStart w:id="240" w:name="_Toc416641037"/>
      <w:r>
        <w:rPr>
          <w:rFonts w:hint="eastAsia"/>
        </w:rPr>
        <w:t>删除</w:t>
      </w:r>
      <w:r>
        <w:t>用户会员</w:t>
      </w:r>
      <w:bookmarkEnd w:id="240"/>
    </w:p>
    <w:p w14:paraId="03276A70" w14:textId="2B2E76C1" w:rsidR="00C55D1E" w:rsidRDefault="00C55D1E" w:rsidP="00C55D1E">
      <w:pPr>
        <w:pStyle w:val="3"/>
      </w:pPr>
      <w:bookmarkStart w:id="241" w:name="_Toc416641038"/>
      <w:r>
        <w:rPr>
          <w:rFonts w:hint="eastAsia"/>
        </w:rPr>
        <w:t>功能</w:t>
      </w:r>
      <w:r>
        <w:t>IPO</w:t>
      </w:r>
      <w:r>
        <w:t>图</w:t>
      </w:r>
      <w:bookmarkEnd w:id="241"/>
    </w:p>
    <w:p w14:paraId="308E81C9" w14:textId="6F42B52D" w:rsidR="00C55D1E" w:rsidRDefault="00C55D1E" w:rsidP="00C55D1E">
      <w:r>
        <w:object w:dxaOrig="7261" w:dyaOrig="3705" w14:anchorId="7BC27D02">
          <v:shape id="_x0000_i1044" type="#_x0000_t75" style="width:363.05pt;height:185.05pt" o:ole="">
            <v:imagedata r:id="rId132" o:title=""/>
          </v:shape>
          <o:OLEObject Type="Embed" ProgID="Visio.Drawing.15" ShapeID="_x0000_i1044" DrawAspect="Content" ObjectID="_1490794199" r:id="rId133"/>
        </w:object>
      </w:r>
    </w:p>
    <w:p w14:paraId="6D2D7E80" w14:textId="055AD7C9" w:rsidR="00C55D1E" w:rsidRDefault="00C55D1E" w:rsidP="00C55D1E">
      <w:pPr>
        <w:pStyle w:val="3"/>
      </w:pPr>
      <w:bookmarkStart w:id="242" w:name="_Toc416641039"/>
      <w:r>
        <w:rPr>
          <w:rFonts w:hint="eastAsia"/>
        </w:rPr>
        <w:lastRenderedPageBreak/>
        <w:t>时序图</w:t>
      </w:r>
      <w:bookmarkEnd w:id="242"/>
    </w:p>
    <w:p w14:paraId="0914E110" w14:textId="15B21EBE" w:rsidR="00C55D1E" w:rsidRPr="00C55D1E" w:rsidRDefault="00C55D1E" w:rsidP="00C55D1E">
      <w:r>
        <w:rPr>
          <w:rFonts w:hint="eastAsia"/>
          <w:noProof/>
          <w:lang w:bidi="ml-IN"/>
        </w:rPr>
        <w:drawing>
          <wp:inline distT="0" distB="0" distL="0" distR="0" wp14:anchorId="6D52156C" wp14:editId="40DA6948">
            <wp:extent cx="5094515" cy="1727501"/>
            <wp:effectExtent l="0" t="0" r="0" b="635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2015-04-12_174920.png"/>
                    <pic:cNvPicPr/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9806" cy="1732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29AA4" w14:textId="1605C0D5" w:rsidR="002167B3" w:rsidRDefault="00C55D1E" w:rsidP="00AC54AA">
      <w:pPr>
        <w:pStyle w:val="3"/>
      </w:pPr>
      <w:bookmarkStart w:id="243" w:name="_Toc416641040"/>
      <w:r>
        <w:rPr>
          <w:rFonts w:hint="eastAsia"/>
        </w:rPr>
        <w:t>类图</w:t>
      </w:r>
      <w:bookmarkEnd w:id="243"/>
    </w:p>
    <w:p w14:paraId="3FDFC73C" w14:textId="3F854E2C" w:rsidR="00C55D1E" w:rsidRDefault="00AC54AA" w:rsidP="00C55D1E">
      <w:r>
        <w:rPr>
          <w:rFonts w:hint="eastAsia"/>
        </w:rPr>
        <w:t>见</w:t>
      </w:r>
      <w:r>
        <w:t>章节</w:t>
      </w:r>
      <w:hyperlink w:anchor="_类图_3" w:history="1">
        <w:r w:rsidRPr="00AC54AA">
          <w:rPr>
            <w:rStyle w:val="a8"/>
          </w:rPr>
          <w:t>7.3.3</w:t>
        </w:r>
      </w:hyperlink>
    </w:p>
    <w:p w14:paraId="7814B2C4" w14:textId="1FCEFD58" w:rsidR="00AC54AA" w:rsidRDefault="00AC54AA" w:rsidP="00AC54AA">
      <w:pPr>
        <w:pStyle w:val="3"/>
      </w:pPr>
      <w:bookmarkStart w:id="244" w:name="_Toc416641041"/>
      <w:r>
        <w:rPr>
          <w:rFonts w:hint="eastAsia"/>
        </w:rPr>
        <w:t>代码</w:t>
      </w:r>
      <w:r>
        <w:t>构成</w:t>
      </w:r>
      <w:bookmarkEnd w:id="244"/>
    </w:p>
    <w:p w14:paraId="602279D7" w14:textId="70AB21E5" w:rsidR="00AC54AA" w:rsidRDefault="00AC54AA" w:rsidP="00AC54AA">
      <w:r>
        <w:rPr>
          <w:rFonts w:hint="eastAsia"/>
        </w:rPr>
        <w:t>见</w:t>
      </w:r>
      <w:r>
        <w:t>章节</w:t>
      </w:r>
      <w:hyperlink w:anchor="_代码构成_5" w:history="1">
        <w:r w:rsidRPr="00AC54AA">
          <w:rPr>
            <w:rStyle w:val="a8"/>
          </w:rPr>
          <w:t>7.3.4</w:t>
        </w:r>
      </w:hyperlink>
    </w:p>
    <w:p w14:paraId="704037D6" w14:textId="1F14547D" w:rsidR="00AC54AA" w:rsidRDefault="00AC54AA" w:rsidP="00AC54AA">
      <w:pPr>
        <w:pStyle w:val="3"/>
      </w:pPr>
      <w:bookmarkStart w:id="245" w:name="_Toc416641042"/>
      <w:r>
        <w:rPr>
          <w:rFonts w:hint="eastAsia"/>
        </w:rPr>
        <w:t>配置</w:t>
      </w:r>
      <w:r>
        <w:t>文件</w:t>
      </w:r>
      <w:bookmarkEnd w:id="245"/>
    </w:p>
    <w:p w14:paraId="19C21232" w14:textId="4F2EA270" w:rsidR="00AC54AA" w:rsidRDefault="00AC54AA" w:rsidP="00AC54AA">
      <w:r>
        <w:rPr>
          <w:rFonts w:hint="eastAsia"/>
        </w:rPr>
        <w:t>见章节</w:t>
      </w:r>
      <w:hyperlink w:anchor="_配置文件_8" w:history="1">
        <w:r w:rsidRPr="00AC54AA">
          <w:rPr>
            <w:rStyle w:val="a8"/>
          </w:rPr>
          <w:t>7.3.5</w:t>
        </w:r>
      </w:hyperlink>
    </w:p>
    <w:p w14:paraId="138231B3" w14:textId="545252B5" w:rsidR="001047ED" w:rsidRDefault="001047ED" w:rsidP="001047ED">
      <w:pPr>
        <w:pStyle w:val="3"/>
      </w:pPr>
      <w:bookmarkStart w:id="246" w:name="_Toc416641043"/>
      <w:r>
        <w:rPr>
          <w:rFonts w:hint="eastAsia"/>
        </w:rPr>
        <w:t>数据库</w:t>
      </w:r>
      <w:r>
        <w:t>脚本</w:t>
      </w:r>
      <w:bookmarkEnd w:id="246"/>
    </w:p>
    <w:p w14:paraId="753BCE88" w14:textId="36712A7F" w:rsidR="001047ED" w:rsidRPr="001047ED" w:rsidRDefault="001047ED" w:rsidP="001047ED">
      <w:r>
        <w:rPr>
          <w:rFonts w:hint="eastAsia"/>
        </w:rPr>
        <w:t>见</w:t>
      </w:r>
      <w:r>
        <w:t>章节</w:t>
      </w:r>
      <w:hyperlink w:anchor="_数据库脚本_3" w:history="1">
        <w:r w:rsidRPr="001047ED">
          <w:rPr>
            <w:rStyle w:val="a8"/>
          </w:rPr>
          <w:t>7.3.6</w:t>
        </w:r>
      </w:hyperlink>
    </w:p>
    <w:p w14:paraId="2EE27DF8" w14:textId="77777777" w:rsidR="00BE38C9" w:rsidRDefault="00BE38C9">
      <w:pPr>
        <w:spacing w:after="160" w:line="259" w:lineRule="auto"/>
        <w:ind w:firstLine="0"/>
        <w:jc w:val="left"/>
        <w:rPr>
          <w:rFonts w:cstheme="majorBidi"/>
          <w:b/>
          <w:sz w:val="32"/>
          <w:szCs w:val="32"/>
        </w:rPr>
      </w:pPr>
      <w:r>
        <w:br w:type="page"/>
      </w:r>
    </w:p>
    <w:p w14:paraId="007876A4" w14:textId="32DBA1FF" w:rsidR="00B53E67" w:rsidRDefault="00B53E67" w:rsidP="00B53E67">
      <w:pPr>
        <w:pStyle w:val="1"/>
      </w:pPr>
      <w:bookmarkStart w:id="247" w:name="_Toc416641044"/>
      <w:r w:rsidRPr="00C9114B">
        <w:rPr>
          <w:rFonts w:hint="eastAsia"/>
        </w:rPr>
        <w:lastRenderedPageBreak/>
        <w:t>数据库</w:t>
      </w:r>
      <w:r w:rsidRPr="00C9114B">
        <w:t>设计</w:t>
      </w:r>
      <w:bookmarkEnd w:id="247"/>
    </w:p>
    <w:p w14:paraId="56860AE4" w14:textId="22A3CCE4" w:rsidR="00B53E67" w:rsidRPr="00163562" w:rsidRDefault="00B53E67" w:rsidP="0094671E">
      <w:pPr>
        <w:pStyle w:val="2"/>
      </w:pPr>
      <w:bookmarkStart w:id="248" w:name="_Toc416641045"/>
      <w:r w:rsidRPr="00D058DB">
        <w:rPr>
          <w:rFonts w:hint="eastAsia"/>
        </w:rPr>
        <w:t>用户</w:t>
      </w:r>
      <w:r w:rsidRPr="00D058DB">
        <w:t>表</w:t>
      </w:r>
      <w:bookmarkEnd w:id="248"/>
    </w:p>
    <w:tbl>
      <w:tblPr>
        <w:tblStyle w:val="TableContent"/>
        <w:tblW w:w="8444" w:type="dxa"/>
        <w:tblLook w:val="04A0" w:firstRow="1" w:lastRow="0" w:firstColumn="1" w:lastColumn="0" w:noHBand="0" w:noVBand="1"/>
      </w:tblPr>
      <w:tblGrid>
        <w:gridCol w:w="1647"/>
        <w:gridCol w:w="1336"/>
        <w:gridCol w:w="1589"/>
        <w:gridCol w:w="1254"/>
        <w:gridCol w:w="2618"/>
      </w:tblGrid>
      <w:tr w:rsidR="00B53E67" w:rsidRPr="00311E3F" w14:paraId="5E9C98D5" w14:textId="77777777" w:rsidTr="009112F4">
        <w:tc>
          <w:tcPr>
            <w:tcW w:w="1727" w:type="dxa"/>
            <w:shd w:val="clear" w:color="auto" w:fill="BFBFBF" w:themeFill="background1" w:themeFillShade="BF"/>
          </w:tcPr>
          <w:p w14:paraId="6F5CA128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数据</w:t>
            </w:r>
            <w:r w:rsidRPr="00311E3F">
              <w:t>表名</w:t>
            </w:r>
          </w:p>
        </w:tc>
        <w:tc>
          <w:tcPr>
            <w:tcW w:w="2662" w:type="dxa"/>
            <w:gridSpan w:val="2"/>
          </w:tcPr>
          <w:p w14:paraId="4F9F7943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用户表</w:t>
            </w:r>
          </w:p>
        </w:tc>
        <w:tc>
          <w:tcPr>
            <w:tcW w:w="4055" w:type="dxa"/>
            <w:gridSpan w:val="2"/>
          </w:tcPr>
          <w:p w14:paraId="33FBD163" w14:textId="77777777" w:rsidR="00B53E67" w:rsidRPr="00311E3F" w:rsidRDefault="00B53E67" w:rsidP="002D4C07">
            <w:pPr>
              <w:pStyle w:val="TableText"/>
            </w:pPr>
            <w:r w:rsidRPr="00311E3F">
              <w:t>t_user</w:t>
            </w:r>
          </w:p>
        </w:tc>
      </w:tr>
      <w:tr w:rsidR="00B53E67" w:rsidRPr="00311E3F" w14:paraId="3A865A11" w14:textId="77777777" w:rsidTr="009112F4">
        <w:tc>
          <w:tcPr>
            <w:tcW w:w="1727" w:type="dxa"/>
            <w:shd w:val="clear" w:color="auto" w:fill="BFBFBF" w:themeFill="background1" w:themeFillShade="BF"/>
          </w:tcPr>
          <w:p w14:paraId="38A0035D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数据项描述</w:t>
            </w:r>
          </w:p>
        </w:tc>
        <w:tc>
          <w:tcPr>
            <w:tcW w:w="1280" w:type="dxa"/>
            <w:shd w:val="clear" w:color="auto" w:fill="BFBFBF" w:themeFill="background1" w:themeFillShade="BF"/>
          </w:tcPr>
          <w:p w14:paraId="6DADD469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数据项</w:t>
            </w:r>
            <w:r w:rsidRPr="00311E3F">
              <w:t>名</w:t>
            </w:r>
          </w:p>
        </w:tc>
        <w:tc>
          <w:tcPr>
            <w:tcW w:w="1382" w:type="dxa"/>
            <w:shd w:val="clear" w:color="auto" w:fill="BFBFBF" w:themeFill="background1" w:themeFillShade="BF"/>
          </w:tcPr>
          <w:p w14:paraId="40BAA0E1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类型</w:t>
            </w:r>
            <w:r w:rsidRPr="00311E3F">
              <w:rPr>
                <w:rFonts w:hint="eastAsia"/>
              </w:rPr>
              <w:t>(</w:t>
            </w:r>
            <w:r w:rsidRPr="00311E3F">
              <w:rPr>
                <w:rFonts w:hint="eastAsia"/>
              </w:rPr>
              <w:t>长度</w:t>
            </w:r>
            <w:r w:rsidRPr="00311E3F">
              <w:rPr>
                <w:rFonts w:hint="eastAsia"/>
              </w:rPr>
              <w:t>)</w:t>
            </w:r>
          </w:p>
        </w:tc>
        <w:tc>
          <w:tcPr>
            <w:tcW w:w="1305" w:type="dxa"/>
            <w:shd w:val="clear" w:color="auto" w:fill="BFBFBF" w:themeFill="background1" w:themeFillShade="BF"/>
          </w:tcPr>
          <w:p w14:paraId="52BA9E65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默认值</w:t>
            </w:r>
          </w:p>
        </w:tc>
        <w:tc>
          <w:tcPr>
            <w:tcW w:w="2750" w:type="dxa"/>
            <w:shd w:val="clear" w:color="auto" w:fill="BFBFBF" w:themeFill="background1" w:themeFillShade="BF"/>
          </w:tcPr>
          <w:p w14:paraId="5C5B6D8B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限制</w:t>
            </w:r>
          </w:p>
        </w:tc>
      </w:tr>
      <w:tr w:rsidR="00B53E67" w:rsidRPr="00311E3F" w14:paraId="46DA6621" w14:textId="77777777" w:rsidTr="009112F4">
        <w:tc>
          <w:tcPr>
            <w:tcW w:w="1727" w:type="dxa"/>
          </w:tcPr>
          <w:p w14:paraId="4F3A1F95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用户</w:t>
            </w:r>
            <w:r w:rsidRPr="00311E3F">
              <w:rPr>
                <w:rFonts w:hint="eastAsia"/>
              </w:rPr>
              <w:t>ID</w:t>
            </w:r>
          </w:p>
        </w:tc>
        <w:tc>
          <w:tcPr>
            <w:tcW w:w="1280" w:type="dxa"/>
          </w:tcPr>
          <w:p w14:paraId="03DA7611" w14:textId="22E22803" w:rsidR="00B53E67" w:rsidRPr="00311E3F" w:rsidRDefault="00B53E67" w:rsidP="002D4C07">
            <w:pPr>
              <w:pStyle w:val="TableText"/>
            </w:pPr>
            <w:r w:rsidRPr="00311E3F">
              <w:t>id</w:t>
            </w:r>
          </w:p>
        </w:tc>
        <w:tc>
          <w:tcPr>
            <w:tcW w:w="1382" w:type="dxa"/>
          </w:tcPr>
          <w:p w14:paraId="6EF022F8" w14:textId="77777777" w:rsidR="00B53E67" w:rsidRPr="00311E3F" w:rsidRDefault="00B53E67" w:rsidP="002D4C07">
            <w:pPr>
              <w:pStyle w:val="TableText"/>
            </w:pPr>
            <w:r w:rsidRPr="00311E3F">
              <w:t>Int(32)</w:t>
            </w:r>
          </w:p>
        </w:tc>
        <w:tc>
          <w:tcPr>
            <w:tcW w:w="1305" w:type="dxa"/>
          </w:tcPr>
          <w:p w14:paraId="0D7A7829" w14:textId="77777777" w:rsidR="00B53E67" w:rsidRPr="00311E3F" w:rsidRDefault="00B53E67" w:rsidP="002D4C07">
            <w:pPr>
              <w:pStyle w:val="TableText"/>
            </w:pPr>
            <w:r w:rsidRPr="00311E3F">
              <w:t>n/a</w:t>
            </w:r>
          </w:p>
        </w:tc>
        <w:tc>
          <w:tcPr>
            <w:tcW w:w="2750" w:type="dxa"/>
          </w:tcPr>
          <w:p w14:paraId="2E607E4F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主键，</w:t>
            </w:r>
            <w:r w:rsidRPr="00311E3F">
              <w:t>自动增加</w:t>
            </w:r>
          </w:p>
        </w:tc>
      </w:tr>
      <w:tr w:rsidR="00B53E67" w:rsidRPr="00311E3F" w14:paraId="5A6A59E5" w14:textId="77777777" w:rsidTr="009112F4">
        <w:trPr>
          <w:trHeight w:val="233"/>
        </w:trPr>
        <w:tc>
          <w:tcPr>
            <w:tcW w:w="1727" w:type="dxa"/>
          </w:tcPr>
          <w:p w14:paraId="438CDA21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用户名</w:t>
            </w:r>
          </w:p>
        </w:tc>
        <w:tc>
          <w:tcPr>
            <w:tcW w:w="1280" w:type="dxa"/>
          </w:tcPr>
          <w:p w14:paraId="0D98EB2C" w14:textId="77777777" w:rsidR="00B53E67" w:rsidRPr="00311E3F" w:rsidRDefault="00B53E67" w:rsidP="002D4C07">
            <w:pPr>
              <w:pStyle w:val="TableText"/>
            </w:pPr>
            <w:r w:rsidRPr="00311E3F">
              <w:t>username</w:t>
            </w:r>
          </w:p>
        </w:tc>
        <w:tc>
          <w:tcPr>
            <w:tcW w:w="1382" w:type="dxa"/>
          </w:tcPr>
          <w:p w14:paraId="3E82BFE4" w14:textId="77777777" w:rsidR="00B53E67" w:rsidRPr="00311E3F" w:rsidRDefault="00B53E67" w:rsidP="002D4C07">
            <w:pPr>
              <w:pStyle w:val="TableText"/>
            </w:pPr>
            <w:r w:rsidRPr="00311E3F">
              <w:t>Varchar(128)r</w:t>
            </w:r>
          </w:p>
        </w:tc>
        <w:tc>
          <w:tcPr>
            <w:tcW w:w="1305" w:type="dxa"/>
          </w:tcPr>
          <w:p w14:paraId="39085D8D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n/a</w:t>
            </w:r>
          </w:p>
        </w:tc>
        <w:tc>
          <w:tcPr>
            <w:tcW w:w="2750" w:type="dxa"/>
          </w:tcPr>
          <w:p w14:paraId="10F9CE41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非空</w:t>
            </w:r>
            <w:r w:rsidRPr="00311E3F">
              <w:t>，英文字母和数字组成不少于</w:t>
            </w:r>
            <w:r w:rsidRPr="00311E3F">
              <w:t>6</w:t>
            </w:r>
            <w:r w:rsidRPr="00311E3F">
              <w:t>位</w:t>
            </w:r>
          </w:p>
        </w:tc>
      </w:tr>
      <w:tr w:rsidR="00B53E67" w:rsidRPr="00311E3F" w14:paraId="4A421043" w14:textId="77777777" w:rsidTr="009112F4">
        <w:tc>
          <w:tcPr>
            <w:tcW w:w="1727" w:type="dxa"/>
          </w:tcPr>
          <w:p w14:paraId="3D078E91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密码</w:t>
            </w:r>
          </w:p>
        </w:tc>
        <w:tc>
          <w:tcPr>
            <w:tcW w:w="1280" w:type="dxa"/>
          </w:tcPr>
          <w:p w14:paraId="65F52B7D" w14:textId="77777777" w:rsidR="00B53E67" w:rsidRPr="00311E3F" w:rsidRDefault="00B53E67" w:rsidP="002D4C07">
            <w:pPr>
              <w:pStyle w:val="TableText"/>
            </w:pPr>
            <w:r w:rsidRPr="00311E3F">
              <w:t>password</w:t>
            </w:r>
          </w:p>
        </w:tc>
        <w:tc>
          <w:tcPr>
            <w:tcW w:w="1382" w:type="dxa"/>
          </w:tcPr>
          <w:p w14:paraId="099239F3" w14:textId="77777777" w:rsidR="00B53E67" w:rsidRPr="00311E3F" w:rsidRDefault="00B53E67" w:rsidP="002D4C07">
            <w:pPr>
              <w:pStyle w:val="TableText"/>
            </w:pPr>
            <w:r w:rsidRPr="00311E3F">
              <w:t>Varchar(128)</w:t>
            </w:r>
          </w:p>
        </w:tc>
        <w:tc>
          <w:tcPr>
            <w:tcW w:w="1305" w:type="dxa"/>
          </w:tcPr>
          <w:p w14:paraId="49C5C318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n/a</w:t>
            </w:r>
          </w:p>
        </w:tc>
        <w:tc>
          <w:tcPr>
            <w:tcW w:w="2750" w:type="dxa"/>
          </w:tcPr>
          <w:p w14:paraId="42DA42D0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非空，</w:t>
            </w:r>
            <w:r w:rsidRPr="00311E3F">
              <w:t>英文字母和数字组成不少于</w:t>
            </w:r>
            <w:r w:rsidRPr="00311E3F">
              <w:t>6</w:t>
            </w:r>
            <w:r w:rsidRPr="00311E3F">
              <w:t>位</w:t>
            </w:r>
          </w:p>
        </w:tc>
      </w:tr>
      <w:tr w:rsidR="00B53E67" w:rsidRPr="00311E3F" w14:paraId="7D888C0E" w14:textId="77777777" w:rsidTr="009112F4">
        <w:tc>
          <w:tcPr>
            <w:tcW w:w="1727" w:type="dxa"/>
          </w:tcPr>
          <w:p w14:paraId="6376A6FD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手机号</w:t>
            </w:r>
          </w:p>
        </w:tc>
        <w:tc>
          <w:tcPr>
            <w:tcW w:w="1280" w:type="dxa"/>
          </w:tcPr>
          <w:p w14:paraId="59F13125" w14:textId="77777777" w:rsidR="00B53E67" w:rsidRPr="00311E3F" w:rsidRDefault="00B53E67" w:rsidP="002D4C07">
            <w:pPr>
              <w:pStyle w:val="TableText"/>
            </w:pPr>
            <w:r w:rsidRPr="00311E3F">
              <w:t>cellphone</w:t>
            </w:r>
          </w:p>
        </w:tc>
        <w:tc>
          <w:tcPr>
            <w:tcW w:w="1382" w:type="dxa"/>
          </w:tcPr>
          <w:p w14:paraId="14F72E3D" w14:textId="77777777" w:rsidR="00B53E67" w:rsidRPr="00311E3F" w:rsidRDefault="00B53E67" w:rsidP="002D4C07">
            <w:pPr>
              <w:pStyle w:val="TableText"/>
            </w:pPr>
            <w:r w:rsidRPr="00311E3F">
              <w:t>Varchar(16)</w:t>
            </w:r>
          </w:p>
        </w:tc>
        <w:tc>
          <w:tcPr>
            <w:tcW w:w="1305" w:type="dxa"/>
          </w:tcPr>
          <w:p w14:paraId="69B58CCF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n/a</w:t>
            </w:r>
          </w:p>
        </w:tc>
        <w:tc>
          <w:tcPr>
            <w:tcW w:w="2750" w:type="dxa"/>
          </w:tcPr>
          <w:p w14:paraId="74E7D94E" w14:textId="77777777" w:rsidR="00B53E67" w:rsidRPr="00311E3F" w:rsidRDefault="00B53E67" w:rsidP="002D4C07">
            <w:pPr>
              <w:pStyle w:val="TableText"/>
            </w:pPr>
          </w:p>
        </w:tc>
      </w:tr>
      <w:tr w:rsidR="00B53E67" w:rsidRPr="00311E3F" w14:paraId="106A774F" w14:textId="77777777" w:rsidTr="009112F4">
        <w:tc>
          <w:tcPr>
            <w:tcW w:w="1727" w:type="dxa"/>
          </w:tcPr>
          <w:p w14:paraId="7A71E5B3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会员</w:t>
            </w:r>
            <w:r w:rsidRPr="00311E3F">
              <w:t>等级</w:t>
            </w:r>
            <w:r w:rsidRPr="00311E3F">
              <w:t>ID</w:t>
            </w:r>
          </w:p>
        </w:tc>
        <w:tc>
          <w:tcPr>
            <w:tcW w:w="1280" w:type="dxa"/>
          </w:tcPr>
          <w:p w14:paraId="7E860487" w14:textId="77777777" w:rsidR="00B53E67" w:rsidRPr="00311E3F" w:rsidRDefault="00B53E67" w:rsidP="002D4C07">
            <w:pPr>
              <w:pStyle w:val="TableText"/>
            </w:pPr>
            <w:r w:rsidRPr="00311E3F">
              <w:t>level_id</w:t>
            </w:r>
          </w:p>
        </w:tc>
        <w:tc>
          <w:tcPr>
            <w:tcW w:w="1382" w:type="dxa"/>
          </w:tcPr>
          <w:p w14:paraId="76689CA9" w14:textId="77777777" w:rsidR="00B53E67" w:rsidRPr="00311E3F" w:rsidRDefault="00B53E67" w:rsidP="002D4C07">
            <w:pPr>
              <w:pStyle w:val="TableText"/>
            </w:pPr>
            <w:r w:rsidRPr="00311E3F">
              <w:t>Int(32)</w:t>
            </w:r>
          </w:p>
        </w:tc>
        <w:tc>
          <w:tcPr>
            <w:tcW w:w="1305" w:type="dxa"/>
          </w:tcPr>
          <w:p w14:paraId="264EF5B5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n/a</w:t>
            </w:r>
          </w:p>
        </w:tc>
        <w:tc>
          <w:tcPr>
            <w:tcW w:w="2750" w:type="dxa"/>
          </w:tcPr>
          <w:p w14:paraId="3E34F366" w14:textId="77777777" w:rsidR="00B53E67" w:rsidRPr="00311E3F" w:rsidRDefault="00B53E67" w:rsidP="002D4C07">
            <w:pPr>
              <w:pStyle w:val="TableText"/>
            </w:pPr>
          </w:p>
        </w:tc>
      </w:tr>
      <w:tr w:rsidR="00B53E67" w:rsidRPr="00311E3F" w14:paraId="4BBCCB42" w14:textId="77777777" w:rsidTr="009112F4">
        <w:tc>
          <w:tcPr>
            <w:tcW w:w="1727" w:type="dxa"/>
          </w:tcPr>
          <w:p w14:paraId="5F6FD0B6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用户</w:t>
            </w:r>
            <w:r w:rsidRPr="00311E3F">
              <w:t>状态</w:t>
            </w:r>
          </w:p>
        </w:tc>
        <w:tc>
          <w:tcPr>
            <w:tcW w:w="1280" w:type="dxa"/>
          </w:tcPr>
          <w:p w14:paraId="5FA6CD1A" w14:textId="77777777" w:rsidR="00B53E67" w:rsidRPr="00311E3F" w:rsidRDefault="00B53E67" w:rsidP="002D4C07">
            <w:pPr>
              <w:pStyle w:val="TableText"/>
            </w:pPr>
            <w:r w:rsidRPr="00311E3F">
              <w:t>U</w:t>
            </w:r>
            <w:r w:rsidRPr="00311E3F">
              <w:rPr>
                <w:rFonts w:hint="eastAsia"/>
              </w:rPr>
              <w:t>ser_</w:t>
            </w:r>
            <w:r w:rsidRPr="00311E3F">
              <w:t>status</w:t>
            </w:r>
          </w:p>
        </w:tc>
        <w:tc>
          <w:tcPr>
            <w:tcW w:w="1382" w:type="dxa"/>
          </w:tcPr>
          <w:p w14:paraId="1D17495F" w14:textId="77777777" w:rsidR="00B53E67" w:rsidRPr="00311E3F" w:rsidRDefault="00B53E67" w:rsidP="002D4C07">
            <w:pPr>
              <w:pStyle w:val="TableText"/>
            </w:pPr>
            <w:r w:rsidRPr="00311E3F">
              <w:t>tinyint</w:t>
            </w:r>
          </w:p>
        </w:tc>
        <w:tc>
          <w:tcPr>
            <w:tcW w:w="1305" w:type="dxa"/>
          </w:tcPr>
          <w:p w14:paraId="21667CB5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1</w:t>
            </w:r>
          </w:p>
        </w:tc>
        <w:tc>
          <w:tcPr>
            <w:tcW w:w="2750" w:type="dxa"/>
          </w:tcPr>
          <w:p w14:paraId="73CAF242" w14:textId="77777777" w:rsidR="00B53E67" w:rsidRPr="00311E3F" w:rsidRDefault="00B53E67" w:rsidP="002D4C07">
            <w:pPr>
              <w:pStyle w:val="TableText"/>
            </w:pPr>
          </w:p>
        </w:tc>
      </w:tr>
      <w:tr w:rsidR="00B53E67" w:rsidRPr="00311E3F" w14:paraId="7E8544B6" w14:textId="77777777" w:rsidTr="009112F4">
        <w:tc>
          <w:tcPr>
            <w:tcW w:w="1727" w:type="dxa"/>
          </w:tcPr>
          <w:p w14:paraId="24CE716E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创建</w:t>
            </w:r>
            <w:r w:rsidRPr="00311E3F">
              <w:t>时间</w:t>
            </w:r>
          </w:p>
        </w:tc>
        <w:tc>
          <w:tcPr>
            <w:tcW w:w="1280" w:type="dxa"/>
          </w:tcPr>
          <w:p w14:paraId="1EE24342" w14:textId="77777777" w:rsidR="00B53E67" w:rsidRPr="00311E3F" w:rsidRDefault="00B53E67" w:rsidP="002D4C07">
            <w:pPr>
              <w:pStyle w:val="TableText"/>
            </w:pPr>
            <w:r w:rsidRPr="00311E3F">
              <w:t>create_at</w:t>
            </w:r>
          </w:p>
        </w:tc>
        <w:tc>
          <w:tcPr>
            <w:tcW w:w="1382" w:type="dxa"/>
          </w:tcPr>
          <w:p w14:paraId="693AFA97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d</w:t>
            </w:r>
            <w:r w:rsidRPr="00311E3F">
              <w:t>atetime</w:t>
            </w:r>
          </w:p>
        </w:tc>
        <w:tc>
          <w:tcPr>
            <w:tcW w:w="1305" w:type="dxa"/>
          </w:tcPr>
          <w:p w14:paraId="16AC54DD" w14:textId="77777777" w:rsidR="00B53E67" w:rsidRPr="00311E3F" w:rsidRDefault="00B53E67" w:rsidP="002D4C07">
            <w:pPr>
              <w:pStyle w:val="TableText"/>
            </w:pPr>
          </w:p>
        </w:tc>
        <w:tc>
          <w:tcPr>
            <w:tcW w:w="2750" w:type="dxa"/>
          </w:tcPr>
          <w:p w14:paraId="6C406C3D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当前</w:t>
            </w:r>
            <w:r w:rsidRPr="00311E3F">
              <w:t>日期</w:t>
            </w:r>
          </w:p>
        </w:tc>
      </w:tr>
      <w:tr w:rsidR="00B53E67" w:rsidRPr="00311E3F" w14:paraId="3FFA6584" w14:textId="77777777" w:rsidTr="009112F4">
        <w:tc>
          <w:tcPr>
            <w:tcW w:w="1727" w:type="dxa"/>
          </w:tcPr>
          <w:p w14:paraId="59A9F154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修改</w:t>
            </w:r>
            <w:r w:rsidRPr="00311E3F">
              <w:t>时间</w:t>
            </w:r>
          </w:p>
        </w:tc>
        <w:tc>
          <w:tcPr>
            <w:tcW w:w="1280" w:type="dxa"/>
          </w:tcPr>
          <w:p w14:paraId="679BFD0E" w14:textId="77777777" w:rsidR="00B53E67" w:rsidRPr="00311E3F" w:rsidRDefault="00B53E67" w:rsidP="002D4C07">
            <w:pPr>
              <w:pStyle w:val="TableText"/>
            </w:pPr>
            <w:r w:rsidRPr="00311E3F">
              <w:t>update_at</w:t>
            </w:r>
          </w:p>
        </w:tc>
        <w:tc>
          <w:tcPr>
            <w:tcW w:w="1382" w:type="dxa"/>
          </w:tcPr>
          <w:p w14:paraId="6647DE3F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d</w:t>
            </w:r>
            <w:r w:rsidRPr="00311E3F">
              <w:t>atetime</w:t>
            </w:r>
          </w:p>
        </w:tc>
        <w:tc>
          <w:tcPr>
            <w:tcW w:w="1305" w:type="dxa"/>
          </w:tcPr>
          <w:p w14:paraId="6E2600C2" w14:textId="77777777" w:rsidR="00B53E67" w:rsidRPr="00311E3F" w:rsidRDefault="00B53E67" w:rsidP="002D4C07">
            <w:pPr>
              <w:pStyle w:val="TableText"/>
            </w:pPr>
          </w:p>
        </w:tc>
        <w:tc>
          <w:tcPr>
            <w:tcW w:w="2750" w:type="dxa"/>
          </w:tcPr>
          <w:p w14:paraId="42F80591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当前</w:t>
            </w:r>
            <w:r w:rsidRPr="00311E3F">
              <w:t>日期</w:t>
            </w:r>
          </w:p>
        </w:tc>
      </w:tr>
    </w:tbl>
    <w:p w14:paraId="04154AA1" w14:textId="77777777" w:rsidR="00B53E67" w:rsidRPr="00CB01B2" w:rsidRDefault="00B53E67" w:rsidP="00B53E67"/>
    <w:p w14:paraId="3FDCB584" w14:textId="77777777" w:rsidR="00B53E67" w:rsidRDefault="00B53E67" w:rsidP="0094671E">
      <w:pPr>
        <w:pStyle w:val="2"/>
      </w:pPr>
      <w:bookmarkStart w:id="249" w:name="_Toc416641046"/>
      <w:r w:rsidRPr="00D058DB">
        <w:rPr>
          <w:rFonts w:hint="eastAsia"/>
        </w:rPr>
        <w:t>角色</w:t>
      </w:r>
      <w:r w:rsidRPr="00D058DB">
        <w:t>表</w:t>
      </w:r>
      <w:bookmarkEnd w:id="249"/>
    </w:p>
    <w:tbl>
      <w:tblPr>
        <w:tblStyle w:val="TableContent"/>
        <w:tblW w:w="8444" w:type="dxa"/>
        <w:tblLook w:val="04A0" w:firstRow="1" w:lastRow="0" w:firstColumn="1" w:lastColumn="0" w:noHBand="0" w:noVBand="1"/>
      </w:tblPr>
      <w:tblGrid>
        <w:gridCol w:w="1648"/>
        <w:gridCol w:w="1668"/>
        <w:gridCol w:w="1509"/>
        <w:gridCol w:w="1255"/>
        <w:gridCol w:w="2364"/>
      </w:tblGrid>
      <w:tr w:rsidR="00B53E67" w:rsidRPr="006E3408" w14:paraId="4B563249" w14:textId="77777777" w:rsidTr="009112F4">
        <w:tc>
          <w:tcPr>
            <w:tcW w:w="1684" w:type="dxa"/>
            <w:shd w:val="clear" w:color="auto" w:fill="BFBFBF" w:themeFill="background1" w:themeFillShade="BF"/>
          </w:tcPr>
          <w:p w14:paraId="112C572E" w14:textId="77777777" w:rsidR="00B53E67" w:rsidRPr="006E3408" w:rsidRDefault="00B53E67" w:rsidP="002D4C07">
            <w:pPr>
              <w:pStyle w:val="TableText"/>
            </w:pPr>
            <w:r w:rsidRPr="006E3408">
              <w:rPr>
                <w:rFonts w:hint="eastAsia"/>
              </w:rPr>
              <w:t>数据</w:t>
            </w:r>
            <w:r w:rsidRPr="006E3408">
              <w:t>表名</w:t>
            </w:r>
          </w:p>
        </w:tc>
        <w:tc>
          <w:tcPr>
            <w:tcW w:w="3062" w:type="dxa"/>
            <w:gridSpan w:val="2"/>
          </w:tcPr>
          <w:p w14:paraId="6D194B76" w14:textId="77777777" w:rsidR="00B53E67" w:rsidRPr="006E3408" w:rsidRDefault="00B53E67" w:rsidP="00311E3F">
            <w:pPr>
              <w:pStyle w:val="a3"/>
            </w:pPr>
            <w:r w:rsidRPr="006E3408">
              <w:t>角色表</w:t>
            </w:r>
          </w:p>
        </w:tc>
        <w:tc>
          <w:tcPr>
            <w:tcW w:w="3698" w:type="dxa"/>
            <w:gridSpan w:val="2"/>
          </w:tcPr>
          <w:p w14:paraId="7E70E034" w14:textId="77777777" w:rsidR="00B53E67" w:rsidRPr="006E3408" w:rsidRDefault="00B53E67" w:rsidP="00311E3F">
            <w:pPr>
              <w:pStyle w:val="a3"/>
            </w:pPr>
            <w:r w:rsidRPr="006E3408">
              <w:t>t_role</w:t>
            </w:r>
          </w:p>
        </w:tc>
      </w:tr>
      <w:tr w:rsidR="00B53E67" w:rsidRPr="006E3408" w14:paraId="7DE70F65" w14:textId="77777777" w:rsidTr="009112F4">
        <w:tc>
          <w:tcPr>
            <w:tcW w:w="1684" w:type="dxa"/>
            <w:shd w:val="clear" w:color="auto" w:fill="BFBFBF" w:themeFill="background1" w:themeFillShade="BF"/>
          </w:tcPr>
          <w:p w14:paraId="44D3FD0D" w14:textId="77777777" w:rsidR="00B53E67" w:rsidRPr="006E3408" w:rsidRDefault="00B53E67" w:rsidP="002D4C07">
            <w:pPr>
              <w:pStyle w:val="TableText"/>
            </w:pPr>
            <w:r w:rsidRPr="006E3408">
              <w:rPr>
                <w:rFonts w:hint="eastAsia"/>
              </w:rPr>
              <w:t>数据项描述</w:t>
            </w:r>
          </w:p>
        </w:tc>
        <w:tc>
          <w:tcPr>
            <w:tcW w:w="1680" w:type="dxa"/>
            <w:shd w:val="clear" w:color="auto" w:fill="BFBFBF" w:themeFill="background1" w:themeFillShade="BF"/>
          </w:tcPr>
          <w:p w14:paraId="139FB018" w14:textId="77777777" w:rsidR="00B53E67" w:rsidRPr="006E3408" w:rsidRDefault="00B53E67" w:rsidP="00311E3F">
            <w:pPr>
              <w:pStyle w:val="a3"/>
            </w:pPr>
            <w:r w:rsidRPr="006E3408">
              <w:rPr>
                <w:rFonts w:hint="eastAsia"/>
              </w:rPr>
              <w:t>数据项</w:t>
            </w:r>
            <w:r w:rsidRPr="006E3408">
              <w:t>名</w:t>
            </w:r>
          </w:p>
        </w:tc>
        <w:tc>
          <w:tcPr>
            <w:tcW w:w="1382" w:type="dxa"/>
            <w:shd w:val="clear" w:color="auto" w:fill="BFBFBF" w:themeFill="background1" w:themeFillShade="BF"/>
          </w:tcPr>
          <w:p w14:paraId="7033506C" w14:textId="77777777" w:rsidR="00B53E67" w:rsidRPr="006E3408" w:rsidRDefault="00B53E67" w:rsidP="00311E3F">
            <w:pPr>
              <w:pStyle w:val="a3"/>
            </w:pPr>
            <w:r w:rsidRPr="006E3408">
              <w:rPr>
                <w:rFonts w:hint="eastAsia"/>
              </w:rPr>
              <w:t>类型</w:t>
            </w:r>
          </w:p>
        </w:tc>
        <w:tc>
          <w:tcPr>
            <w:tcW w:w="1277" w:type="dxa"/>
            <w:shd w:val="clear" w:color="auto" w:fill="BFBFBF" w:themeFill="background1" w:themeFillShade="BF"/>
          </w:tcPr>
          <w:p w14:paraId="7BA138EA" w14:textId="77777777" w:rsidR="00B53E67" w:rsidRPr="006E3408" w:rsidRDefault="00B53E67" w:rsidP="00311E3F">
            <w:pPr>
              <w:pStyle w:val="a3"/>
            </w:pPr>
            <w:r w:rsidRPr="006E3408">
              <w:rPr>
                <w:rFonts w:hint="eastAsia"/>
              </w:rPr>
              <w:t>默认值</w:t>
            </w:r>
          </w:p>
        </w:tc>
        <w:tc>
          <w:tcPr>
            <w:tcW w:w="2421" w:type="dxa"/>
            <w:shd w:val="clear" w:color="auto" w:fill="BFBFBF" w:themeFill="background1" w:themeFillShade="BF"/>
          </w:tcPr>
          <w:p w14:paraId="7311689C" w14:textId="77777777" w:rsidR="00B53E67" w:rsidRPr="006E3408" w:rsidRDefault="00B53E67" w:rsidP="00311E3F">
            <w:pPr>
              <w:pStyle w:val="a3"/>
            </w:pPr>
            <w:r w:rsidRPr="006E3408">
              <w:rPr>
                <w:rFonts w:hint="eastAsia"/>
              </w:rPr>
              <w:t>限制</w:t>
            </w:r>
          </w:p>
        </w:tc>
      </w:tr>
      <w:tr w:rsidR="00B53E67" w:rsidRPr="006E3408" w14:paraId="5C73EBE1" w14:textId="77777777" w:rsidTr="009112F4">
        <w:tc>
          <w:tcPr>
            <w:tcW w:w="1684" w:type="dxa"/>
          </w:tcPr>
          <w:p w14:paraId="24469718" w14:textId="77777777" w:rsidR="00B53E67" w:rsidRPr="006E3408" w:rsidRDefault="00B53E67" w:rsidP="002D4C07">
            <w:pPr>
              <w:pStyle w:val="TableText"/>
            </w:pPr>
            <w:r w:rsidRPr="006E3408">
              <w:rPr>
                <w:rFonts w:hint="eastAsia"/>
              </w:rPr>
              <w:t>角色</w:t>
            </w:r>
            <w:r w:rsidRPr="006E3408">
              <w:t>ID</w:t>
            </w:r>
          </w:p>
        </w:tc>
        <w:tc>
          <w:tcPr>
            <w:tcW w:w="1680" w:type="dxa"/>
          </w:tcPr>
          <w:p w14:paraId="431F41DE" w14:textId="5925AD24" w:rsidR="00B53E67" w:rsidRPr="006E3408" w:rsidRDefault="00B53E67" w:rsidP="00311E3F">
            <w:pPr>
              <w:pStyle w:val="a3"/>
            </w:pPr>
            <w:r w:rsidRPr="006E3408">
              <w:t>id</w:t>
            </w:r>
          </w:p>
        </w:tc>
        <w:tc>
          <w:tcPr>
            <w:tcW w:w="1382" w:type="dxa"/>
          </w:tcPr>
          <w:p w14:paraId="212ECCCC" w14:textId="77777777" w:rsidR="00B53E67" w:rsidRPr="006E3408" w:rsidRDefault="00B53E67" w:rsidP="00311E3F">
            <w:pPr>
              <w:pStyle w:val="a3"/>
            </w:pPr>
            <w:r w:rsidRPr="006E3408">
              <w:t>Int(32)</w:t>
            </w:r>
          </w:p>
        </w:tc>
        <w:tc>
          <w:tcPr>
            <w:tcW w:w="1277" w:type="dxa"/>
          </w:tcPr>
          <w:p w14:paraId="1B737E36" w14:textId="77777777" w:rsidR="00B53E67" w:rsidRPr="006E3408" w:rsidRDefault="00B53E67" w:rsidP="00311E3F">
            <w:pPr>
              <w:pStyle w:val="a3"/>
            </w:pPr>
            <w:r w:rsidRPr="006E3408">
              <w:t>n/a</w:t>
            </w:r>
          </w:p>
        </w:tc>
        <w:tc>
          <w:tcPr>
            <w:tcW w:w="2421" w:type="dxa"/>
          </w:tcPr>
          <w:p w14:paraId="38BD97C3" w14:textId="77777777" w:rsidR="00B53E67" w:rsidRPr="006E3408" w:rsidRDefault="00B53E67" w:rsidP="00311E3F">
            <w:pPr>
              <w:pStyle w:val="a3"/>
            </w:pPr>
            <w:r w:rsidRPr="006E3408">
              <w:rPr>
                <w:rFonts w:hint="eastAsia"/>
              </w:rPr>
              <w:t>主键</w:t>
            </w:r>
          </w:p>
        </w:tc>
      </w:tr>
      <w:tr w:rsidR="00B53E67" w:rsidRPr="006E3408" w14:paraId="7DB97A79" w14:textId="77777777" w:rsidTr="009112F4">
        <w:tc>
          <w:tcPr>
            <w:tcW w:w="1684" w:type="dxa"/>
          </w:tcPr>
          <w:p w14:paraId="662D00FC" w14:textId="77777777" w:rsidR="00B53E67" w:rsidRPr="006E3408" w:rsidRDefault="00B53E67" w:rsidP="002D4C07">
            <w:pPr>
              <w:pStyle w:val="TableText"/>
            </w:pPr>
            <w:r w:rsidRPr="006E3408">
              <w:rPr>
                <w:rFonts w:hint="eastAsia"/>
              </w:rPr>
              <w:t>角色</w:t>
            </w:r>
            <w:r w:rsidRPr="006E3408">
              <w:t>名称</w:t>
            </w:r>
          </w:p>
        </w:tc>
        <w:tc>
          <w:tcPr>
            <w:tcW w:w="1680" w:type="dxa"/>
          </w:tcPr>
          <w:p w14:paraId="678BB31D" w14:textId="77777777" w:rsidR="00B53E67" w:rsidRPr="006E3408" w:rsidRDefault="00B53E67" w:rsidP="00311E3F">
            <w:pPr>
              <w:pStyle w:val="a3"/>
            </w:pPr>
            <w:r w:rsidRPr="006E3408">
              <w:t>role</w:t>
            </w:r>
            <w:r w:rsidRPr="006E3408">
              <w:rPr>
                <w:rFonts w:hint="eastAsia"/>
              </w:rPr>
              <w:t>_</w:t>
            </w:r>
            <w:r w:rsidRPr="006E3408">
              <w:t>name</w:t>
            </w:r>
          </w:p>
        </w:tc>
        <w:tc>
          <w:tcPr>
            <w:tcW w:w="1382" w:type="dxa"/>
          </w:tcPr>
          <w:p w14:paraId="75634B21" w14:textId="77777777" w:rsidR="00B53E67" w:rsidRPr="006E3408" w:rsidRDefault="00B53E67" w:rsidP="00311E3F">
            <w:pPr>
              <w:pStyle w:val="a3"/>
            </w:pPr>
            <w:r w:rsidRPr="006E3408">
              <w:t>Varchar(128)</w:t>
            </w:r>
          </w:p>
        </w:tc>
        <w:tc>
          <w:tcPr>
            <w:tcW w:w="1277" w:type="dxa"/>
          </w:tcPr>
          <w:p w14:paraId="7D462AE5" w14:textId="77777777" w:rsidR="00B53E67" w:rsidRPr="006E3408" w:rsidRDefault="00B53E67" w:rsidP="00311E3F">
            <w:pPr>
              <w:pStyle w:val="a3"/>
            </w:pPr>
            <w:r w:rsidRPr="006E3408">
              <w:t>n/a</w:t>
            </w:r>
          </w:p>
        </w:tc>
        <w:tc>
          <w:tcPr>
            <w:tcW w:w="2421" w:type="dxa"/>
          </w:tcPr>
          <w:p w14:paraId="07E8816A" w14:textId="77777777" w:rsidR="00B53E67" w:rsidRPr="006E3408" w:rsidRDefault="00B53E67" w:rsidP="00311E3F">
            <w:pPr>
              <w:pStyle w:val="a3"/>
            </w:pPr>
          </w:p>
        </w:tc>
      </w:tr>
      <w:tr w:rsidR="00B53E67" w:rsidRPr="006E3408" w14:paraId="4EA4C10A" w14:textId="77777777" w:rsidTr="009112F4">
        <w:tc>
          <w:tcPr>
            <w:tcW w:w="1684" w:type="dxa"/>
          </w:tcPr>
          <w:p w14:paraId="4F9C7249" w14:textId="77777777" w:rsidR="00B53E67" w:rsidRPr="006E3408" w:rsidRDefault="00B53E67" w:rsidP="002D4C07">
            <w:pPr>
              <w:pStyle w:val="TableText"/>
            </w:pPr>
            <w:r w:rsidRPr="006E3408">
              <w:rPr>
                <w:rFonts w:hint="eastAsia"/>
              </w:rPr>
              <w:t>角色</w:t>
            </w:r>
            <w:r w:rsidRPr="006E3408">
              <w:t>描述</w:t>
            </w:r>
          </w:p>
        </w:tc>
        <w:tc>
          <w:tcPr>
            <w:tcW w:w="1680" w:type="dxa"/>
          </w:tcPr>
          <w:p w14:paraId="3FD93DF3" w14:textId="77777777" w:rsidR="00B53E67" w:rsidRPr="006E3408" w:rsidRDefault="00B53E67" w:rsidP="00311E3F">
            <w:pPr>
              <w:pStyle w:val="a3"/>
            </w:pPr>
            <w:r w:rsidRPr="006E3408">
              <w:t>role</w:t>
            </w:r>
            <w:r w:rsidRPr="006E3408">
              <w:rPr>
                <w:rFonts w:hint="eastAsia"/>
              </w:rPr>
              <w:t>_</w:t>
            </w:r>
            <w:r w:rsidRPr="006E3408">
              <w:t>desc</w:t>
            </w:r>
          </w:p>
        </w:tc>
        <w:tc>
          <w:tcPr>
            <w:tcW w:w="1382" w:type="dxa"/>
          </w:tcPr>
          <w:p w14:paraId="0C2A6E8B" w14:textId="77777777" w:rsidR="00B53E67" w:rsidRPr="006E3408" w:rsidRDefault="00B53E67" w:rsidP="00311E3F">
            <w:pPr>
              <w:pStyle w:val="a3"/>
            </w:pPr>
            <w:r w:rsidRPr="006E3408">
              <w:t>Varchar(128)</w:t>
            </w:r>
          </w:p>
        </w:tc>
        <w:tc>
          <w:tcPr>
            <w:tcW w:w="1277" w:type="dxa"/>
          </w:tcPr>
          <w:p w14:paraId="52DF871D" w14:textId="77777777" w:rsidR="00B53E67" w:rsidRPr="006E3408" w:rsidRDefault="00B53E67" w:rsidP="00311E3F">
            <w:pPr>
              <w:pStyle w:val="a3"/>
            </w:pPr>
            <w:r w:rsidRPr="006E3408">
              <w:rPr>
                <w:rFonts w:hint="eastAsia"/>
              </w:rPr>
              <w:t>n/a</w:t>
            </w:r>
          </w:p>
        </w:tc>
        <w:tc>
          <w:tcPr>
            <w:tcW w:w="2421" w:type="dxa"/>
          </w:tcPr>
          <w:p w14:paraId="644F3B59" w14:textId="77777777" w:rsidR="00B53E67" w:rsidRPr="006E3408" w:rsidRDefault="00B53E67" w:rsidP="00311E3F">
            <w:pPr>
              <w:pStyle w:val="a3"/>
            </w:pPr>
          </w:p>
        </w:tc>
      </w:tr>
      <w:tr w:rsidR="00B53E67" w:rsidRPr="006E3408" w14:paraId="2DB9995C" w14:textId="77777777" w:rsidTr="009112F4">
        <w:tc>
          <w:tcPr>
            <w:tcW w:w="1684" w:type="dxa"/>
          </w:tcPr>
          <w:p w14:paraId="218E7234" w14:textId="77777777" w:rsidR="00B53E67" w:rsidRPr="006E3408" w:rsidRDefault="00B53E67" w:rsidP="002D4C07">
            <w:pPr>
              <w:pStyle w:val="TableText"/>
            </w:pPr>
            <w:r w:rsidRPr="006E3408">
              <w:rPr>
                <w:rFonts w:hint="eastAsia"/>
              </w:rPr>
              <w:t>角色</w:t>
            </w:r>
            <w:r w:rsidRPr="006E3408">
              <w:t>状态</w:t>
            </w:r>
          </w:p>
        </w:tc>
        <w:tc>
          <w:tcPr>
            <w:tcW w:w="1680" w:type="dxa"/>
          </w:tcPr>
          <w:p w14:paraId="70BFF8FF" w14:textId="77777777" w:rsidR="00B53E67" w:rsidRPr="006E3408" w:rsidRDefault="00B53E67" w:rsidP="00311E3F">
            <w:pPr>
              <w:pStyle w:val="a3"/>
            </w:pPr>
            <w:r w:rsidRPr="006E3408">
              <w:t>role</w:t>
            </w:r>
            <w:r w:rsidRPr="006E3408">
              <w:rPr>
                <w:rFonts w:hint="eastAsia"/>
              </w:rPr>
              <w:t>_</w:t>
            </w:r>
            <w:r w:rsidRPr="006E3408">
              <w:t>status</w:t>
            </w:r>
          </w:p>
        </w:tc>
        <w:tc>
          <w:tcPr>
            <w:tcW w:w="1382" w:type="dxa"/>
          </w:tcPr>
          <w:p w14:paraId="0FC0531D" w14:textId="77777777" w:rsidR="00B53E67" w:rsidRPr="006E3408" w:rsidRDefault="00B53E67" w:rsidP="00311E3F">
            <w:pPr>
              <w:pStyle w:val="a3"/>
            </w:pPr>
            <w:r w:rsidRPr="006E3408">
              <w:t>tinyint</w:t>
            </w:r>
          </w:p>
        </w:tc>
        <w:tc>
          <w:tcPr>
            <w:tcW w:w="1277" w:type="dxa"/>
          </w:tcPr>
          <w:p w14:paraId="60413867" w14:textId="77777777" w:rsidR="00B53E67" w:rsidRPr="006E3408" w:rsidRDefault="00B53E67" w:rsidP="00311E3F">
            <w:pPr>
              <w:pStyle w:val="a3"/>
            </w:pPr>
            <w:r w:rsidRPr="006E3408">
              <w:t>1</w:t>
            </w:r>
          </w:p>
        </w:tc>
        <w:tc>
          <w:tcPr>
            <w:tcW w:w="2421" w:type="dxa"/>
          </w:tcPr>
          <w:p w14:paraId="411DC273" w14:textId="77777777" w:rsidR="00B53E67" w:rsidRPr="006E3408" w:rsidRDefault="00B53E67" w:rsidP="00311E3F">
            <w:pPr>
              <w:pStyle w:val="a3"/>
            </w:pPr>
          </w:p>
        </w:tc>
      </w:tr>
      <w:tr w:rsidR="00B53E67" w:rsidRPr="006E3408" w14:paraId="49CED689" w14:textId="77777777" w:rsidTr="009112F4">
        <w:tc>
          <w:tcPr>
            <w:tcW w:w="1684" w:type="dxa"/>
          </w:tcPr>
          <w:p w14:paraId="443D2142" w14:textId="77777777" w:rsidR="00B53E67" w:rsidRPr="006E3408" w:rsidRDefault="00B53E67" w:rsidP="002D4C07">
            <w:pPr>
              <w:pStyle w:val="TableText"/>
            </w:pPr>
            <w:r w:rsidRPr="006E3408">
              <w:rPr>
                <w:rFonts w:hint="eastAsia"/>
              </w:rPr>
              <w:t>创建</w:t>
            </w:r>
            <w:r w:rsidRPr="006E3408">
              <w:t>时间</w:t>
            </w:r>
          </w:p>
        </w:tc>
        <w:tc>
          <w:tcPr>
            <w:tcW w:w="1680" w:type="dxa"/>
          </w:tcPr>
          <w:p w14:paraId="7831BBB6" w14:textId="77777777" w:rsidR="00B53E67" w:rsidRPr="006E3408" w:rsidRDefault="00B53E67" w:rsidP="00311E3F">
            <w:pPr>
              <w:pStyle w:val="a3"/>
            </w:pPr>
            <w:r w:rsidRPr="006E3408">
              <w:t>create_at</w:t>
            </w:r>
          </w:p>
        </w:tc>
        <w:tc>
          <w:tcPr>
            <w:tcW w:w="1382" w:type="dxa"/>
          </w:tcPr>
          <w:p w14:paraId="26FB340C" w14:textId="77777777" w:rsidR="00B53E67" w:rsidRPr="006E3408" w:rsidRDefault="00B53E67" w:rsidP="00311E3F">
            <w:pPr>
              <w:pStyle w:val="a3"/>
            </w:pPr>
            <w:r w:rsidRPr="006E3408">
              <w:rPr>
                <w:rFonts w:hint="eastAsia"/>
              </w:rPr>
              <w:t>d</w:t>
            </w:r>
            <w:r w:rsidRPr="006E3408">
              <w:t>atetime</w:t>
            </w:r>
          </w:p>
        </w:tc>
        <w:tc>
          <w:tcPr>
            <w:tcW w:w="1277" w:type="dxa"/>
          </w:tcPr>
          <w:p w14:paraId="0E087ED0" w14:textId="77777777" w:rsidR="00B53E67" w:rsidRPr="006E3408" w:rsidRDefault="00B53E67" w:rsidP="00311E3F">
            <w:pPr>
              <w:pStyle w:val="a3"/>
            </w:pPr>
          </w:p>
        </w:tc>
        <w:tc>
          <w:tcPr>
            <w:tcW w:w="2421" w:type="dxa"/>
          </w:tcPr>
          <w:p w14:paraId="76F5ABDB" w14:textId="77777777" w:rsidR="00B53E67" w:rsidRPr="006E3408" w:rsidRDefault="00B53E67" w:rsidP="00311E3F">
            <w:pPr>
              <w:pStyle w:val="a3"/>
            </w:pPr>
            <w:r w:rsidRPr="006E3408">
              <w:rPr>
                <w:rFonts w:hint="eastAsia"/>
              </w:rPr>
              <w:t>当前</w:t>
            </w:r>
            <w:r w:rsidRPr="006E3408">
              <w:t>日期</w:t>
            </w:r>
          </w:p>
        </w:tc>
      </w:tr>
      <w:tr w:rsidR="00B53E67" w:rsidRPr="006E3408" w14:paraId="000347E1" w14:textId="77777777" w:rsidTr="009112F4">
        <w:tc>
          <w:tcPr>
            <w:tcW w:w="1684" w:type="dxa"/>
          </w:tcPr>
          <w:p w14:paraId="1F0927DA" w14:textId="77777777" w:rsidR="00B53E67" w:rsidRPr="006E3408" w:rsidRDefault="00B53E67" w:rsidP="002D4C07">
            <w:pPr>
              <w:pStyle w:val="TableText"/>
            </w:pPr>
            <w:r w:rsidRPr="006E3408">
              <w:rPr>
                <w:rFonts w:hint="eastAsia"/>
              </w:rPr>
              <w:t>修改</w:t>
            </w:r>
            <w:r w:rsidRPr="006E3408">
              <w:t>时间</w:t>
            </w:r>
          </w:p>
        </w:tc>
        <w:tc>
          <w:tcPr>
            <w:tcW w:w="1680" w:type="dxa"/>
          </w:tcPr>
          <w:p w14:paraId="3D4AA71E" w14:textId="77777777" w:rsidR="00B53E67" w:rsidRPr="006E3408" w:rsidRDefault="00B53E67" w:rsidP="00311E3F">
            <w:pPr>
              <w:pStyle w:val="a3"/>
            </w:pPr>
            <w:r w:rsidRPr="006E3408">
              <w:t>update_at</w:t>
            </w:r>
          </w:p>
        </w:tc>
        <w:tc>
          <w:tcPr>
            <w:tcW w:w="1382" w:type="dxa"/>
          </w:tcPr>
          <w:p w14:paraId="73FA0A54" w14:textId="77777777" w:rsidR="00B53E67" w:rsidRPr="006E3408" w:rsidRDefault="00B53E67" w:rsidP="00311E3F">
            <w:pPr>
              <w:pStyle w:val="a3"/>
            </w:pPr>
            <w:r w:rsidRPr="006E3408">
              <w:rPr>
                <w:rFonts w:hint="eastAsia"/>
              </w:rPr>
              <w:t>d</w:t>
            </w:r>
            <w:r w:rsidRPr="006E3408">
              <w:t>atetime</w:t>
            </w:r>
          </w:p>
        </w:tc>
        <w:tc>
          <w:tcPr>
            <w:tcW w:w="1277" w:type="dxa"/>
          </w:tcPr>
          <w:p w14:paraId="5A6B2FF3" w14:textId="77777777" w:rsidR="00B53E67" w:rsidRPr="006E3408" w:rsidRDefault="00B53E67" w:rsidP="00311E3F">
            <w:pPr>
              <w:pStyle w:val="a3"/>
            </w:pPr>
          </w:p>
        </w:tc>
        <w:tc>
          <w:tcPr>
            <w:tcW w:w="2421" w:type="dxa"/>
          </w:tcPr>
          <w:p w14:paraId="5D1B6BCC" w14:textId="77777777" w:rsidR="00B53E67" w:rsidRPr="006E3408" w:rsidRDefault="00B53E67" w:rsidP="00311E3F">
            <w:pPr>
              <w:pStyle w:val="a3"/>
            </w:pPr>
            <w:r w:rsidRPr="006E3408">
              <w:rPr>
                <w:rFonts w:hint="eastAsia"/>
              </w:rPr>
              <w:t>当前</w:t>
            </w:r>
            <w:r w:rsidRPr="006E3408">
              <w:t>日期</w:t>
            </w:r>
          </w:p>
        </w:tc>
      </w:tr>
    </w:tbl>
    <w:p w14:paraId="18E94341" w14:textId="77777777" w:rsidR="00B53E67" w:rsidRPr="003240DB" w:rsidRDefault="00B53E67" w:rsidP="00B53E67"/>
    <w:p w14:paraId="47C5D727" w14:textId="77777777" w:rsidR="00B53E67" w:rsidRDefault="00B53E67" w:rsidP="0094671E">
      <w:pPr>
        <w:pStyle w:val="2"/>
      </w:pPr>
      <w:bookmarkStart w:id="250" w:name="_Toc416641047"/>
      <w:r w:rsidRPr="00D058DB">
        <w:rPr>
          <w:rFonts w:hint="eastAsia"/>
        </w:rPr>
        <w:t>功能</w:t>
      </w:r>
      <w:r w:rsidRPr="00D058DB">
        <w:t>表</w:t>
      </w:r>
      <w:bookmarkEnd w:id="250"/>
    </w:p>
    <w:p w14:paraId="0BDBBFDC" w14:textId="77777777" w:rsidR="00B53E67" w:rsidRPr="006E3408" w:rsidRDefault="00B53E67" w:rsidP="00B53E67"/>
    <w:tbl>
      <w:tblPr>
        <w:tblStyle w:val="a4"/>
        <w:tblW w:w="8444" w:type="dxa"/>
        <w:tblInd w:w="198" w:type="dxa"/>
        <w:tblLayout w:type="fixed"/>
        <w:tblLook w:val="04A0" w:firstRow="1" w:lastRow="0" w:firstColumn="1" w:lastColumn="0" w:noHBand="0" w:noVBand="1"/>
      </w:tblPr>
      <w:tblGrid>
        <w:gridCol w:w="1498"/>
        <w:gridCol w:w="2259"/>
        <w:gridCol w:w="1890"/>
        <w:gridCol w:w="1170"/>
        <w:gridCol w:w="1627"/>
      </w:tblGrid>
      <w:tr w:rsidR="00B53E67" w:rsidRPr="006E3408" w14:paraId="4298ADF8" w14:textId="77777777" w:rsidTr="009112F4">
        <w:tc>
          <w:tcPr>
            <w:tcW w:w="1498" w:type="dxa"/>
            <w:shd w:val="clear" w:color="auto" w:fill="BFBFBF" w:themeFill="background1" w:themeFillShade="BF"/>
          </w:tcPr>
          <w:p w14:paraId="085C1E10" w14:textId="77777777" w:rsidR="00B53E67" w:rsidRPr="006E3408" w:rsidRDefault="00B53E67" w:rsidP="002D4C07">
            <w:pPr>
              <w:pStyle w:val="TableText"/>
            </w:pPr>
            <w:r w:rsidRPr="006E3408">
              <w:rPr>
                <w:rFonts w:hint="eastAsia"/>
              </w:rPr>
              <w:t>数据</w:t>
            </w:r>
            <w:r w:rsidRPr="006E3408">
              <w:t>表名</w:t>
            </w:r>
          </w:p>
        </w:tc>
        <w:tc>
          <w:tcPr>
            <w:tcW w:w="4149" w:type="dxa"/>
            <w:gridSpan w:val="2"/>
          </w:tcPr>
          <w:p w14:paraId="50F9F5B2" w14:textId="77777777" w:rsidR="00B53E67" w:rsidRPr="006E3408" w:rsidRDefault="00B53E67" w:rsidP="002D4C07">
            <w:pPr>
              <w:pStyle w:val="TableText"/>
            </w:pPr>
            <w:r w:rsidRPr="006E3408">
              <w:rPr>
                <w:rFonts w:hint="eastAsia"/>
              </w:rPr>
              <w:t>功能</w:t>
            </w:r>
            <w:r w:rsidRPr="006E3408">
              <w:t>表</w:t>
            </w:r>
          </w:p>
        </w:tc>
        <w:tc>
          <w:tcPr>
            <w:tcW w:w="2797" w:type="dxa"/>
            <w:gridSpan w:val="2"/>
          </w:tcPr>
          <w:p w14:paraId="20539C1C" w14:textId="77777777" w:rsidR="00B53E67" w:rsidRPr="006E3408" w:rsidRDefault="00B53E67" w:rsidP="002D4C07">
            <w:pPr>
              <w:pStyle w:val="TableText"/>
            </w:pPr>
            <w:r w:rsidRPr="006E3408">
              <w:t>t_function</w:t>
            </w:r>
          </w:p>
        </w:tc>
      </w:tr>
      <w:tr w:rsidR="00B53E67" w:rsidRPr="006E3408" w14:paraId="448495EF" w14:textId="77777777" w:rsidTr="009112F4">
        <w:tc>
          <w:tcPr>
            <w:tcW w:w="1498" w:type="dxa"/>
            <w:shd w:val="clear" w:color="auto" w:fill="BFBFBF" w:themeFill="background1" w:themeFillShade="BF"/>
          </w:tcPr>
          <w:p w14:paraId="7656EE17" w14:textId="77777777" w:rsidR="00B53E67" w:rsidRPr="006E3408" w:rsidRDefault="00B53E67" w:rsidP="002D4C07">
            <w:pPr>
              <w:pStyle w:val="TableText"/>
            </w:pPr>
            <w:r w:rsidRPr="006E3408">
              <w:rPr>
                <w:rFonts w:hint="eastAsia"/>
              </w:rPr>
              <w:t>数据项描述</w:t>
            </w:r>
          </w:p>
        </w:tc>
        <w:tc>
          <w:tcPr>
            <w:tcW w:w="2259" w:type="dxa"/>
            <w:shd w:val="clear" w:color="auto" w:fill="BFBFBF" w:themeFill="background1" w:themeFillShade="BF"/>
          </w:tcPr>
          <w:p w14:paraId="7FF8D0E0" w14:textId="77777777" w:rsidR="00B53E67" w:rsidRPr="006E3408" w:rsidRDefault="00B53E67" w:rsidP="002D4C07">
            <w:pPr>
              <w:pStyle w:val="TableText"/>
            </w:pPr>
            <w:r w:rsidRPr="006E3408">
              <w:rPr>
                <w:rFonts w:hint="eastAsia"/>
              </w:rPr>
              <w:t>数据项</w:t>
            </w:r>
            <w:r w:rsidRPr="006E3408">
              <w:t>名</w:t>
            </w:r>
          </w:p>
        </w:tc>
        <w:tc>
          <w:tcPr>
            <w:tcW w:w="1890" w:type="dxa"/>
            <w:shd w:val="clear" w:color="auto" w:fill="BFBFBF" w:themeFill="background1" w:themeFillShade="BF"/>
          </w:tcPr>
          <w:p w14:paraId="07723091" w14:textId="77777777" w:rsidR="00B53E67" w:rsidRPr="006E3408" w:rsidRDefault="00B53E67" w:rsidP="002D4C07">
            <w:pPr>
              <w:pStyle w:val="TableText"/>
            </w:pPr>
            <w:r w:rsidRPr="006E3408">
              <w:rPr>
                <w:rFonts w:hint="eastAsia"/>
              </w:rPr>
              <w:t>类型</w:t>
            </w:r>
          </w:p>
        </w:tc>
        <w:tc>
          <w:tcPr>
            <w:tcW w:w="1170" w:type="dxa"/>
            <w:shd w:val="clear" w:color="auto" w:fill="BFBFBF" w:themeFill="background1" w:themeFillShade="BF"/>
          </w:tcPr>
          <w:p w14:paraId="42BDE2A6" w14:textId="77777777" w:rsidR="00B53E67" w:rsidRPr="006E3408" w:rsidRDefault="00B53E67" w:rsidP="002D4C07">
            <w:pPr>
              <w:pStyle w:val="TableText"/>
            </w:pPr>
            <w:r w:rsidRPr="006E3408">
              <w:rPr>
                <w:rFonts w:hint="eastAsia"/>
              </w:rPr>
              <w:t>默认值</w:t>
            </w:r>
          </w:p>
        </w:tc>
        <w:tc>
          <w:tcPr>
            <w:tcW w:w="1627" w:type="dxa"/>
            <w:shd w:val="clear" w:color="auto" w:fill="BFBFBF" w:themeFill="background1" w:themeFillShade="BF"/>
          </w:tcPr>
          <w:p w14:paraId="09ACC815" w14:textId="77777777" w:rsidR="00B53E67" w:rsidRPr="006E3408" w:rsidRDefault="00B53E67" w:rsidP="002D4C07">
            <w:pPr>
              <w:pStyle w:val="TableText"/>
            </w:pPr>
            <w:r w:rsidRPr="006E3408">
              <w:rPr>
                <w:rFonts w:hint="eastAsia"/>
              </w:rPr>
              <w:t>限制</w:t>
            </w:r>
          </w:p>
        </w:tc>
      </w:tr>
      <w:tr w:rsidR="00B53E67" w:rsidRPr="006E3408" w14:paraId="453C1EB1" w14:textId="77777777" w:rsidTr="009112F4">
        <w:tc>
          <w:tcPr>
            <w:tcW w:w="1498" w:type="dxa"/>
          </w:tcPr>
          <w:p w14:paraId="2D78D688" w14:textId="77777777" w:rsidR="00B53E67" w:rsidRPr="006E3408" w:rsidRDefault="00B53E67" w:rsidP="002D4C07">
            <w:pPr>
              <w:pStyle w:val="TableText"/>
            </w:pPr>
            <w:r w:rsidRPr="006E3408">
              <w:rPr>
                <w:rFonts w:hint="eastAsia"/>
              </w:rPr>
              <w:t>功能</w:t>
            </w:r>
            <w:r w:rsidRPr="006E3408">
              <w:t>ID</w:t>
            </w:r>
          </w:p>
        </w:tc>
        <w:tc>
          <w:tcPr>
            <w:tcW w:w="2259" w:type="dxa"/>
          </w:tcPr>
          <w:p w14:paraId="0FCAD7AE" w14:textId="157024CF" w:rsidR="00B53E67" w:rsidRPr="006E3408" w:rsidRDefault="00B53E67" w:rsidP="002D4C07">
            <w:pPr>
              <w:pStyle w:val="TableText"/>
            </w:pPr>
            <w:r w:rsidRPr="006E3408">
              <w:t>id</w:t>
            </w:r>
          </w:p>
        </w:tc>
        <w:tc>
          <w:tcPr>
            <w:tcW w:w="1890" w:type="dxa"/>
          </w:tcPr>
          <w:p w14:paraId="73C0F17E" w14:textId="77777777" w:rsidR="00B53E67" w:rsidRPr="006E3408" w:rsidRDefault="00B53E67" w:rsidP="002D4C07">
            <w:pPr>
              <w:pStyle w:val="TableText"/>
            </w:pPr>
            <w:r w:rsidRPr="006E3408">
              <w:t>Int(32)</w:t>
            </w:r>
          </w:p>
        </w:tc>
        <w:tc>
          <w:tcPr>
            <w:tcW w:w="1170" w:type="dxa"/>
          </w:tcPr>
          <w:p w14:paraId="4BFD7352" w14:textId="77777777" w:rsidR="00B53E67" w:rsidRPr="006E3408" w:rsidRDefault="00B53E67" w:rsidP="002D4C07">
            <w:pPr>
              <w:pStyle w:val="TableText"/>
            </w:pPr>
            <w:r w:rsidRPr="006E3408">
              <w:t>n/a</w:t>
            </w:r>
          </w:p>
        </w:tc>
        <w:tc>
          <w:tcPr>
            <w:tcW w:w="1627" w:type="dxa"/>
          </w:tcPr>
          <w:p w14:paraId="553DF711" w14:textId="77777777" w:rsidR="00B53E67" w:rsidRPr="006E3408" w:rsidRDefault="00B53E67" w:rsidP="002D4C07">
            <w:pPr>
              <w:pStyle w:val="TableText"/>
            </w:pPr>
            <w:r w:rsidRPr="006E3408">
              <w:rPr>
                <w:rFonts w:hint="eastAsia"/>
              </w:rPr>
              <w:t>主键</w:t>
            </w:r>
          </w:p>
        </w:tc>
      </w:tr>
      <w:tr w:rsidR="00B53E67" w:rsidRPr="006E3408" w14:paraId="275CA6BE" w14:textId="77777777" w:rsidTr="009112F4">
        <w:tc>
          <w:tcPr>
            <w:tcW w:w="1498" w:type="dxa"/>
          </w:tcPr>
          <w:p w14:paraId="2E724C23" w14:textId="77777777" w:rsidR="00B53E67" w:rsidRPr="006E3408" w:rsidRDefault="00B53E67" w:rsidP="002D4C07">
            <w:pPr>
              <w:pStyle w:val="TableText"/>
            </w:pPr>
            <w:r w:rsidRPr="006E3408">
              <w:rPr>
                <w:rFonts w:hint="eastAsia"/>
              </w:rPr>
              <w:t>功能</w:t>
            </w:r>
            <w:r w:rsidRPr="006E3408">
              <w:t>名称</w:t>
            </w:r>
          </w:p>
        </w:tc>
        <w:tc>
          <w:tcPr>
            <w:tcW w:w="2259" w:type="dxa"/>
          </w:tcPr>
          <w:p w14:paraId="71DF9A67" w14:textId="77777777" w:rsidR="00B53E67" w:rsidRPr="006E3408" w:rsidRDefault="00B53E67" w:rsidP="002D4C07">
            <w:pPr>
              <w:pStyle w:val="TableText"/>
            </w:pPr>
            <w:r w:rsidRPr="006E3408">
              <w:t>f</w:t>
            </w:r>
            <w:r w:rsidRPr="006E3408">
              <w:rPr>
                <w:rFonts w:hint="eastAsia"/>
              </w:rPr>
              <w:t>unction_</w:t>
            </w:r>
            <w:r w:rsidRPr="006E3408">
              <w:t>name</w:t>
            </w:r>
          </w:p>
        </w:tc>
        <w:tc>
          <w:tcPr>
            <w:tcW w:w="1890" w:type="dxa"/>
          </w:tcPr>
          <w:p w14:paraId="2A334A65" w14:textId="77777777" w:rsidR="00B53E67" w:rsidRPr="006E3408" w:rsidRDefault="00B53E67" w:rsidP="002D4C07">
            <w:pPr>
              <w:pStyle w:val="TableText"/>
            </w:pPr>
            <w:r w:rsidRPr="006E3408">
              <w:t>Varchar(128)</w:t>
            </w:r>
          </w:p>
        </w:tc>
        <w:tc>
          <w:tcPr>
            <w:tcW w:w="1170" w:type="dxa"/>
          </w:tcPr>
          <w:p w14:paraId="0CB9CA9A" w14:textId="77777777" w:rsidR="00B53E67" w:rsidRPr="006E3408" w:rsidRDefault="00B53E67" w:rsidP="002D4C07">
            <w:pPr>
              <w:pStyle w:val="TableText"/>
            </w:pPr>
            <w:r w:rsidRPr="006E3408">
              <w:t>n/a</w:t>
            </w:r>
          </w:p>
        </w:tc>
        <w:tc>
          <w:tcPr>
            <w:tcW w:w="1627" w:type="dxa"/>
          </w:tcPr>
          <w:p w14:paraId="4E9E3B7A" w14:textId="77777777" w:rsidR="00B53E67" w:rsidRPr="006E3408" w:rsidRDefault="00B53E67" w:rsidP="002D4C07">
            <w:pPr>
              <w:pStyle w:val="TableText"/>
            </w:pPr>
            <w:r w:rsidRPr="006E3408">
              <w:rPr>
                <w:rFonts w:hint="eastAsia"/>
              </w:rPr>
              <w:t>非空</w:t>
            </w:r>
          </w:p>
        </w:tc>
      </w:tr>
      <w:tr w:rsidR="00B53E67" w:rsidRPr="006E3408" w14:paraId="4773B1BC" w14:textId="77777777" w:rsidTr="009112F4">
        <w:tc>
          <w:tcPr>
            <w:tcW w:w="1498" w:type="dxa"/>
          </w:tcPr>
          <w:p w14:paraId="28757E53" w14:textId="77777777" w:rsidR="00B53E67" w:rsidRPr="006E3408" w:rsidRDefault="00B53E67" w:rsidP="002D4C07">
            <w:pPr>
              <w:pStyle w:val="TableText"/>
            </w:pPr>
            <w:r w:rsidRPr="006E3408">
              <w:rPr>
                <w:rFonts w:hint="eastAsia"/>
              </w:rPr>
              <w:t>功能</w:t>
            </w:r>
            <w:r w:rsidRPr="006E3408">
              <w:t>描述</w:t>
            </w:r>
          </w:p>
        </w:tc>
        <w:tc>
          <w:tcPr>
            <w:tcW w:w="2259" w:type="dxa"/>
          </w:tcPr>
          <w:p w14:paraId="3E7BEB94" w14:textId="77777777" w:rsidR="00B53E67" w:rsidRPr="006E3408" w:rsidRDefault="00B53E67" w:rsidP="002D4C07">
            <w:pPr>
              <w:pStyle w:val="TableText"/>
            </w:pPr>
            <w:r w:rsidRPr="006E3408">
              <w:t>f</w:t>
            </w:r>
            <w:r w:rsidRPr="006E3408">
              <w:rPr>
                <w:rFonts w:hint="eastAsia"/>
              </w:rPr>
              <w:t>unction_</w:t>
            </w:r>
            <w:r w:rsidRPr="006E3408">
              <w:t>desc</w:t>
            </w:r>
          </w:p>
        </w:tc>
        <w:tc>
          <w:tcPr>
            <w:tcW w:w="1890" w:type="dxa"/>
          </w:tcPr>
          <w:p w14:paraId="330953CC" w14:textId="77777777" w:rsidR="00B53E67" w:rsidRPr="006E3408" w:rsidRDefault="00B53E67" w:rsidP="002D4C07">
            <w:pPr>
              <w:pStyle w:val="TableText"/>
            </w:pPr>
            <w:r w:rsidRPr="006E3408">
              <w:t>Varchar(128)</w:t>
            </w:r>
          </w:p>
        </w:tc>
        <w:tc>
          <w:tcPr>
            <w:tcW w:w="1170" w:type="dxa"/>
          </w:tcPr>
          <w:p w14:paraId="07E09A72" w14:textId="77777777" w:rsidR="00B53E67" w:rsidRPr="006E3408" w:rsidRDefault="00B53E67" w:rsidP="002D4C07">
            <w:pPr>
              <w:pStyle w:val="TableText"/>
            </w:pPr>
            <w:r w:rsidRPr="006E3408">
              <w:rPr>
                <w:rFonts w:hint="eastAsia"/>
              </w:rPr>
              <w:t>n/a</w:t>
            </w:r>
          </w:p>
        </w:tc>
        <w:tc>
          <w:tcPr>
            <w:tcW w:w="1627" w:type="dxa"/>
          </w:tcPr>
          <w:p w14:paraId="4E91B904" w14:textId="77777777" w:rsidR="00B53E67" w:rsidRPr="006E3408" w:rsidRDefault="00B53E67" w:rsidP="002D4C07">
            <w:pPr>
              <w:pStyle w:val="TableText"/>
            </w:pPr>
            <w:r w:rsidRPr="006E3408">
              <w:rPr>
                <w:rFonts w:hint="eastAsia"/>
              </w:rPr>
              <w:t>非空</w:t>
            </w:r>
          </w:p>
        </w:tc>
      </w:tr>
      <w:tr w:rsidR="00B53E67" w:rsidRPr="006E3408" w14:paraId="660BDAFA" w14:textId="77777777" w:rsidTr="009112F4">
        <w:tc>
          <w:tcPr>
            <w:tcW w:w="1498" w:type="dxa"/>
          </w:tcPr>
          <w:p w14:paraId="3C7646A0" w14:textId="77777777" w:rsidR="00B53E67" w:rsidRPr="006E3408" w:rsidRDefault="00B53E67" w:rsidP="002D4C07">
            <w:pPr>
              <w:pStyle w:val="TableText"/>
            </w:pPr>
            <w:r w:rsidRPr="006E3408">
              <w:rPr>
                <w:rFonts w:hint="eastAsia"/>
              </w:rPr>
              <w:t>功能路径</w:t>
            </w:r>
          </w:p>
        </w:tc>
        <w:tc>
          <w:tcPr>
            <w:tcW w:w="2259" w:type="dxa"/>
          </w:tcPr>
          <w:p w14:paraId="20802CFD" w14:textId="77777777" w:rsidR="00B53E67" w:rsidRPr="006E3408" w:rsidRDefault="00B53E67" w:rsidP="002D4C07">
            <w:pPr>
              <w:pStyle w:val="TableText"/>
            </w:pPr>
            <w:r w:rsidRPr="006E3408">
              <w:t>f</w:t>
            </w:r>
            <w:r w:rsidRPr="006E3408">
              <w:rPr>
                <w:rFonts w:hint="eastAsia"/>
              </w:rPr>
              <w:t>unction_</w:t>
            </w:r>
            <w:r w:rsidRPr="006E3408">
              <w:t>path</w:t>
            </w:r>
          </w:p>
        </w:tc>
        <w:tc>
          <w:tcPr>
            <w:tcW w:w="1890" w:type="dxa"/>
          </w:tcPr>
          <w:p w14:paraId="704A969C" w14:textId="77777777" w:rsidR="00B53E67" w:rsidRPr="006E3408" w:rsidRDefault="00B53E67" w:rsidP="002D4C07">
            <w:pPr>
              <w:pStyle w:val="TableText"/>
            </w:pPr>
            <w:r w:rsidRPr="006E3408">
              <w:t>Varchar(128</w:t>
            </w:r>
            <w:r>
              <w:t>)</w:t>
            </w:r>
          </w:p>
        </w:tc>
        <w:tc>
          <w:tcPr>
            <w:tcW w:w="1170" w:type="dxa"/>
          </w:tcPr>
          <w:p w14:paraId="7880E16B" w14:textId="77777777" w:rsidR="00B53E67" w:rsidRPr="006E3408" w:rsidRDefault="00B53E67" w:rsidP="002D4C07">
            <w:pPr>
              <w:pStyle w:val="TableText"/>
            </w:pPr>
            <w:r w:rsidRPr="006E3408">
              <w:t>n/a</w:t>
            </w:r>
          </w:p>
        </w:tc>
        <w:tc>
          <w:tcPr>
            <w:tcW w:w="1627" w:type="dxa"/>
          </w:tcPr>
          <w:p w14:paraId="0354C4BB" w14:textId="77777777" w:rsidR="00B53E67" w:rsidRPr="006E3408" w:rsidRDefault="00B53E67" w:rsidP="002D4C07">
            <w:pPr>
              <w:pStyle w:val="TableText"/>
            </w:pPr>
            <w:r w:rsidRPr="006E3408">
              <w:rPr>
                <w:rFonts w:hint="eastAsia"/>
              </w:rPr>
              <w:t>非空</w:t>
            </w:r>
          </w:p>
        </w:tc>
      </w:tr>
      <w:tr w:rsidR="00B53E67" w:rsidRPr="006E3408" w14:paraId="79403214" w14:textId="77777777" w:rsidTr="009112F4">
        <w:tc>
          <w:tcPr>
            <w:tcW w:w="1498" w:type="dxa"/>
          </w:tcPr>
          <w:p w14:paraId="6FDC86A1" w14:textId="77777777" w:rsidR="00B53E67" w:rsidRPr="006E3408" w:rsidRDefault="00B53E67" w:rsidP="002D4C07">
            <w:pPr>
              <w:pStyle w:val="TableText"/>
            </w:pPr>
            <w:proofErr w:type="gramStart"/>
            <w:r w:rsidRPr="006E3408">
              <w:rPr>
                <w:rFonts w:hint="eastAsia"/>
              </w:rPr>
              <w:t>父功能</w:t>
            </w:r>
            <w:proofErr w:type="gramEnd"/>
            <w:r w:rsidRPr="006E3408">
              <w:rPr>
                <w:rFonts w:hint="eastAsia"/>
              </w:rPr>
              <w:t>ID</w:t>
            </w:r>
          </w:p>
        </w:tc>
        <w:tc>
          <w:tcPr>
            <w:tcW w:w="2259" w:type="dxa"/>
          </w:tcPr>
          <w:p w14:paraId="7A25CF36" w14:textId="77777777" w:rsidR="00B53E67" w:rsidRPr="006E3408" w:rsidRDefault="00B53E67" w:rsidP="002D4C07">
            <w:pPr>
              <w:pStyle w:val="TableText"/>
            </w:pPr>
            <w:r w:rsidRPr="006E3408">
              <w:t>f</w:t>
            </w:r>
            <w:r w:rsidRPr="006E3408">
              <w:rPr>
                <w:rFonts w:hint="eastAsia"/>
              </w:rPr>
              <w:t>unction_</w:t>
            </w:r>
            <w:r w:rsidRPr="006E3408">
              <w:t>parent</w:t>
            </w:r>
          </w:p>
        </w:tc>
        <w:tc>
          <w:tcPr>
            <w:tcW w:w="1890" w:type="dxa"/>
          </w:tcPr>
          <w:p w14:paraId="178B4D38" w14:textId="77777777" w:rsidR="00B53E67" w:rsidRPr="006E3408" w:rsidRDefault="00B53E67" w:rsidP="002D4C07">
            <w:pPr>
              <w:pStyle w:val="TableText"/>
            </w:pPr>
            <w:r w:rsidRPr="006E3408">
              <w:t>Int(32)</w:t>
            </w:r>
          </w:p>
        </w:tc>
        <w:tc>
          <w:tcPr>
            <w:tcW w:w="1170" w:type="dxa"/>
          </w:tcPr>
          <w:p w14:paraId="561E27E5" w14:textId="77777777" w:rsidR="00B53E67" w:rsidRPr="006E3408" w:rsidRDefault="00B53E67" w:rsidP="002D4C07">
            <w:pPr>
              <w:pStyle w:val="TableText"/>
            </w:pPr>
            <w:r w:rsidRPr="006E3408">
              <w:rPr>
                <w:rFonts w:hint="eastAsia"/>
              </w:rPr>
              <w:t>n/a</w:t>
            </w:r>
          </w:p>
        </w:tc>
        <w:tc>
          <w:tcPr>
            <w:tcW w:w="1627" w:type="dxa"/>
          </w:tcPr>
          <w:p w14:paraId="5DED7221" w14:textId="77777777" w:rsidR="00B53E67" w:rsidRPr="006E3408" w:rsidRDefault="00B53E67" w:rsidP="002D4C07">
            <w:pPr>
              <w:pStyle w:val="TableText"/>
            </w:pPr>
            <w:r w:rsidRPr="006E3408">
              <w:rPr>
                <w:rFonts w:hint="eastAsia"/>
              </w:rPr>
              <w:t>可</w:t>
            </w:r>
            <w:r w:rsidRPr="006E3408">
              <w:t>为</w:t>
            </w:r>
            <w:r w:rsidRPr="006E3408">
              <w:rPr>
                <w:rFonts w:hint="eastAsia"/>
              </w:rPr>
              <w:t>空</w:t>
            </w:r>
          </w:p>
        </w:tc>
      </w:tr>
      <w:tr w:rsidR="00B53E67" w:rsidRPr="006E3408" w14:paraId="0BEB023B" w14:textId="77777777" w:rsidTr="009112F4">
        <w:tc>
          <w:tcPr>
            <w:tcW w:w="1498" w:type="dxa"/>
          </w:tcPr>
          <w:p w14:paraId="2ECE1E28" w14:textId="77777777" w:rsidR="00B53E67" w:rsidRPr="006E3408" w:rsidRDefault="00B53E67" w:rsidP="002D4C07">
            <w:pPr>
              <w:pStyle w:val="TableText"/>
            </w:pPr>
            <w:r w:rsidRPr="006E3408">
              <w:rPr>
                <w:rFonts w:hint="eastAsia"/>
              </w:rPr>
              <w:t>功能排序</w:t>
            </w:r>
          </w:p>
        </w:tc>
        <w:tc>
          <w:tcPr>
            <w:tcW w:w="2259" w:type="dxa"/>
          </w:tcPr>
          <w:p w14:paraId="3467A5CB" w14:textId="77777777" w:rsidR="00B53E67" w:rsidRPr="006E3408" w:rsidRDefault="00B53E67" w:rsidP="002D4C07">
            <w:pPr>
              <w:pStyle w:val="TableText"/>
            </w:pPr>
            <w:r w:rsidRPr="006E3408">
              <w:t>f</w:t>
            </w:r>
            <w:r w:rsidRPr="006E3408">
              <w:rPr>
                <w:rFonts w:hint="eastAsia"/>
              </w:rPr>
              <w:t>unction_</w:t>
            </w:r>
            <w:r w:rsidRPr="006E3408">
              <w:t>order</w:t>
            </w:r>
          </w:p>
        </w:tc>
        <w:tc>
          <w:tcPr>
            <w:tcW w:w="1890" w:type="dxa"/>
          </w:tcPr>
          <w:p w14:paraId="07503E9B" w14:textId="77777777" w:rsidR="00B53E67" w:rsidRPr="006E3408" w:rsidRDefault="00B53E67" w:rsidP="002D4C07">
            <w:pPr>
              <w:pStyle w:val="TableText"/>
            </w:pPr>
            <w:r w:rsidRPr="006E3408">
              <w:t>Varchar(128</w:t>
            </w:r>
            <w:r>
              <w:t>)</w:t>
            </w:r>
          </w:p>
        </w:tc>
        <w:tc>
          <w:tcPr>
            <w:tcW w:w="1170" w:type="dxa"/>
          </w:tcPr>
          <w:p w14:paraId="2C7E7C54" w14:textId="77777777" w:rsidR="00B53E67" w:rsidRPr="006E3408" w:rsidRDefault="00B53E67" w:rsidP="002D4C07">
            <w:pPr>
              <w:pStyle w:val="TableText"/>
            </w:pPr>
            <w:r w:rsidRPr="006E3408">
              <w:t>n/a</w:t>
            </w:r>
          </w:p>
        </w:tc>
        <w:tc>
          <w:tcPr>
            <w:tcW w:w="1627" w:type="dxa"/>
          </w:tcPr>
          <w:p w14:paraId="0B7468F4" w14:textId="77777777" w:rsidR="00B53E67" w:rsidRPr="006E3408" w:rsidRDefault="00B53E67" w:rsidP="002D4C07">
            <w:pPr>
              <w:pStyle w:val="TableText"/>
            </w:pPr>
            <w:r w:rsidRPr="006E3408">
              <w:rPr>
                <w:rFonts w:hint="eastAsia"/>
              </w:rPr>
              <w:t>非空</w:t>
            </w:r>
          </w:p>
        </w:tc>
      </w:tr>
      <w:tr w:rsidR="00B53E67" w:rsidRPr="006E3408" w14:paraId="0C8282CA" w14:textId="77777777" w:rsidTr="009112F4">
        <w:tc>
          <w:tcPr>
            <w:tcW w:w="1498" w:type="dxa"/>
          </w:tcPr>
          <w:p w14:paraId="51C13DA4" w14:textId="77777777" w:rsidR="00B53E67" w:rsidRPr="006E3408" w:rsidRDefault="00B53E67" w:rsidP="002D4C07">
            <w:pPr>
              <w:pStyle w:val="TableText"/>
            </w:pPr>
            <w:r w:rsidRPr="006E3408">
              <w:rPr>
                <w:rFonts w:hint="eastAsia"/>
              </w:rPr>
              <w:t>功能</w:t>
            </w:r>
            <w:r w:rsidRPr="006E3408">
              <w:t>状态</w:t>
            </w:r>
          </w:p>
        </w:tc>
        <w:tc>
          <w:tcPr>
            <w:tcW w:w="2259" w:type="dxa"/>
          </w:tcPr>
          <w:p w14:paraId="7D669CDC" w14:textId="77777777" w:rsidR="00B53E67" w:rsidRPr="006E3408" w:rsidRDefault="00B53E67" w:rsidP="002D4C07">
            <w:pPr>
              <w:pStyle w:val="TableText"/>
            </w:pPr>
            <w:r w:rsidRPr="006E3408">
              <w:t>f</w:t>
            </w:r>
            <w:r w:rsidRPr="006E3408">
              <w:rPr>
                <w:rFonts w:hint="eastAsia"/>
              </w:rPr>
              <w:t>unction_</w:t>
            </w:r>
            <w:r w:rsidRPr="006E3408">
              <w:t>status</w:t>
            </w:r>
          </w:p>
        </w:tc>
        <w:tc>
          <w:tcPr>
            <w:tcW w:w="1890" w:type="dxa"/>
          </w:tcPr>
          <w:p w14:paraId="649C8D6B" w14:textId="77777777" w:rsidR="00B53E67" w:rsidRPr="006E3408" w:rsidRDefault="00B53E67" w:rsidP="002D4C07">
            <w:pPr>
              <w:pStyle w:val="TableText"/>
            </w:pPr>
            <w:r w:rsidRPr="006E3408">
              <w:t>tinyint</w:t>
            </w:r>
          </w:p>
        </w:tc>
        <w:tc>
          <w:tcPr>
            <w:tcW w:w="1170" w:type="dxa"/>
          </w:tcPr>
          <w:p w14:paraId="64EA387B" w14:textId="77777777" w:rsidR="00B53E67" w:rsidRPr="006E3408" w:rsidRDefault="00B53E67" w:rsidP="002D4C07">
            <w:pPr>
              <w:pStyle w:val="TableText"/>
            </w:pPr>
            <w:r w:rsidRPr="006E3408">
              <w:t>1</w:t>
            </w:r>
          </w:p>
        </w:tc>
        <w:tc>
          <w:tcPr>
            <w:tcW w:w="1627" w:type="dxa"/>
          </w:tcPr>
          <w:p w14:paraId="0885B522" w14:textId="77777777" w:rsidR="00B53E67" w:rsidRPr="006E3408" w:rsidRDefault="00B53E67" w:rsidP="002D4C07">
            <w:pPr>
              <w:pStyle w:val="TableText"/>
            </w:pPr>
            <w:r w:rsidRPr="006E3408">
              <w:rPr>
                <w:rFonts w:hint="eastAsia"/>
              </w:rPr>
              <w:t>非空</w:t>
            </w:r>
          </w:p>
        </w:tc>
      </w:tr>
      <w:tr w:rsidR="00B53E67" w:rsidRPr="006E3408" w14:paraId="24467441" w14:textId="77777777" w:rsidTr="009112F4">
        <w:tc>
          <w:tcPr>
            <w:tcW w:w="1498" w:type="dxa"/>
          </w:tcPr>
          <w:p w14:paraId="05E04405" w14:textId="77777777" w:rsidR="00B53E67" w:rsidRPr="006E3408" w:rsidRDefault="00B53E67" w:rsidP="002D4C07">
            <w:pPr>
              <w:pStyle w:val="TableText"/>
            </w:pPr>
            <w:r w:rsidRPr="006E3408">
              <w:rPr>
                <w:rFonts w:hint="eastAsia"/>
              </w:rPr>
              <w:t>创建</w:t>
            </w:r>
            <w:r w:rsidRPr="006E3408">
              <w:t>时间</w:t>
            </w:r>
          </w:p>
        </w:tc>
        <w:tc>
          <w:tcPr>
            <w:tcW w:w="2259" w:type="dxa"/>
          </w:tcPr>
          <w:p w14:paraId="079E35FB" w14:textId="77777777" w:rsidR="00B53E67" w:rsidRPr="006E3408" w:rsidRDefault="00B53E67" w:rsidP="002D4C07">
            <w:pPr>
              <w:pStyle w:val="TableText"/>
            </w:pPr>
            <w:r w:rsidRPr="006E3408">
              <w:t>create_at</w:t>
            </w:r>
          </w:p>
        </w:tc>
        <w:tc>
          <w:tcPr>
            <w:tcW w:w="1890" w:type="dxa"/>
          </w:tcPr>
          <w:p w14:paraId="5B89A092" w14:textId="77777777" w:rsidR="00B53E67" w:rsidRPr="006E3408" w:rsidRDefault="00B53E67" w:rsidP="002D4C07">
            <w:pPr>
              <w:pStyle w:val="TableText"/>
            </w:pPr>
            <w:r w:rsidRPr="006E3408">
              <w:rPr>
                <w:rFonts w:hint="eastAsia"/>
              </w:rPr>
              <w:t>d</w:t>
            </w:r>
            <w:r w:rsidRPr="006E3408">
              <w:t>atetime</w:t>
            </w:r>
          </w:p>
        </w:tc>
        <w:tc>
          <w:tcPr>
            <w:tcW w:w="1170" w:type="dxa"/>
          </w:tcPr>
          <w:p w14:paraId="49E1D855" w14:textId="77777777" w:rsidR="00B53E67" w:rsidRPr="006E3408" w:rsidRDefault="00B53E67" w:rsidP="002D4C07">
            <w:pPr>
              <w:pStyle w:val="TableText"/>
            </w:pPr>
          </w:p>
        </w:tc>
        <w:tc>
          <w:tcPr>
            <w:tcW w:w="1627" w:type="dxa"/>
          </w:tcPr>
          <w:p w14:paraId="7834FFCE" w14:textId="77777777" w:rsidR="00B53E67" w:rsidRPr="006E3408" w:rsidRDefault="00B53E67" w:rsidP="002D4C07">
            <w:pPr>
              <w:pStyle w:val="TableText"/>
            </w:pPr>
            <w:r w:rsidRPr="006E3408">
              <w:rPr>
                <w:rFonts w:hint="eastAsia"/>
              </w:rPr>
              <w:t>当前</w:t>
            </w:r>
            <w:r w:rsidRPr="006E3408">
              <w:t>日期</w:t>
            </w:r>
          </w:p>
        </w:tc>
      </w:tr>
      <w:tr w:rsidR="00B53E67" w:rsidRPr="006E3408" w14:paraId="590C01B5" w14:textId="77777777" w:rsidTr="009112F4">
        <w:tc>
          <w:tcPr>
            <w:tcW w:w="1498" w:type="dxa"/>
          </w:tcPr>
          <w:p w14:paraId="3DE6A32D" w14:textId="77777777" w:rsidR="00B53E67" w:rsidRPr="006E3408" w:rsidRDefault="00B53E67" w:rsidP="002D4C07">
            <w:pPr>
              <w:pStyle w:val="TableText"/>
            </w:pPr>
            <w:r w:rsidRPr="006E3408">
              <w:rPr>
                <w:rFonts w:hint="eastAsia"/>
              </w:rPr>
              <w:lastRenderedPageBreak/>
              <w:t>修改</w:t>
            </w:r>
            <w:r w:rsidRPr="006E3408">
              <w:t>时间</w:t>
            </w:r>
          </w:p>
        </w:tc>
        <w:tc>
          <w:tcPr>
            <w:tcW w:w="2259" w:type="dxa"/>
          </w:tcPr>
          <w:p w14:paraId="540ECCB7" w14:textId="77777777" w:rsidR="00B53E67" w:rsidRPr="006E3408" w:rsidRDefault="00B53E67" w:rsidP="002D4C07">
            <w:pPr>
              <w:pStyle w:val="TableText"/>
            </w:pPr>
            <w:r w:rsidRPr="006E3408">
              <w:t>update_at</w:t>
            </w:r>
          </w:p>
        </w:tc>
        <w:tc>
          <w:tcPr>
            <w:tcW w:w="1890" w:type="dxa"/>
          </w:tcPr>
          <w:p w14:paraId="56D05A60" w14:textId="77777777" w:rsidR="00B53E67" w:rsidRPr="006E3408" w:rsidRDefault="00B53E67" w:rsidP="002D4C07">
            <w:pPr>
              <w:pStyle w:val="TableText"/>
            </w:pPr>
            <w:r w:rsidRPr="006E3408">
              <w:rPr>
                <w:rFonts w:hint="eastAsia"/>
              </w:rPr>
              <w:t>d</w:t>
            </w:r>
            <w:r w:rsidRPr="006E3408">
              <w:t>atetime</w:t>
            </w:r>
          </w:p>
        </w:tc>
        <w:tc>
          <w:tcPr>
            <w:tcW w:w="1170" w:type="dxa"/>
          </w:tcPr>
          <w:p w14:paraId="1228032C" w14:textId="77777777" w:rsidR="00B53E67" w:rsidRPr="006E3408" w:rsidRDefault="00B53E67" w:rsidP="002D4C07">
            <w:pPr>
              <w:pStyle w:val="TableText"/>
            </w:pPr>
          </w:p>
        </w:tc>
        <w:tc>
          <w:tcPr>
            <w:tcW w:w="1627" w:type="dxa"/>
          </w:tcPr>
          <w:p w14:paraId="240E70D9" w14:textId="77777777" w:rsidR="00B53E67" w:rsidRPr="006E3408" w:rsidRDefault="00B53E67" w:rsidP="002D4C07">
            <w:pPr>
              <w:pStyle w:val="TableText"/>
            </w:pPr>
            <w:r w:rsidRPr="006E3408">
              <w:rPr>
                <w:rFonts w:hint="eastAsia"/>
              </w:rPr>
              <w:t>当前</w:t>
            </w:r>
            <w:r w:rsidRPr="006E3408">
              <w:t>日期</w:t>
            </w:r>
          </w:p>
        </w:tc>
      </w:tr>
    </w:tbl>
    <w:p w14:paraId="3CAA6488" w14:textId="77777777" w:rsidR="00B53E67" w:rsidRPr="003240DB" w:rsidRDefault="00B53E67" w:rsidP="00B53E67"/>
    <w:p w14:paraId="6FDF7ED5" w14:textId="77777777" w:rsidR="00B53E67" w:rsidRDefault="00B53E67" w:rsidP="0094671E">
      <w:pPr>
        <w:pStyle w:val="2"/>
      </w:pPr>
      <w:bookmarkStart w:id="251" w:name="_Toc416641048"/>
      <w:r w:rsidRPr="00D058DB">
        <w:rPr>
          <w:rFonts w:hint="eastAsia"/>
        </w:rPr>
        <w:t>用户</w:t>
      </w:r>
      <w:r w:rsidRPr="00D058DB">
        <w:t>角色关联表</w:t>
      </w:r>
      <w:bookmarkEnd w:id="251"/>
    </w:p>
    <w:tbl>
      <w:tblPr>
        <w:tblStyle w:val="TableContent"/>
        <w:tblW w:w="8444" w:type="dxa"/>
        <w:tblLook w:val="04A0" w:firstRow="1" w:lastRow="0" w:firstColumn="1" w:lastColumn="0" w:noHBand="0" w:noVBand="1"/>
      </w:tblPr>
      <w:tblGrid>
        <w:gridCol w:w="1769"/>
        <w:gridCol w:w="1368"/>
        <w:gridCol w:w="1167"/>
        <w:gridCol w:w="1331"/>
        <w:gridCol w:w="2809"/>
      </w:tblGrid>
      <w:tr w:rsidR="00B53E67" w:rsidRPr="00311E3F" w14:paraId="1A8BA629" w14:textId="77777777" w:rsidTr="009112F4">
        <w:tc>
          <w:tcPr>
            <w:tcW w:w="1769" w:type="dxa"/>
            <w:shd w:val="clear" w:color="auto" w:fill="BFBFBF" w:themeFill="background1" w:themeFillShade="BF"/>
          </w:tcPr>
          <w:p w14:paraId="6C11B1E1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数据</w:t>
            </w:r>
            <w:r w:rsidRPr="00311E3F">
              <w:t>表名</w:t>
            </w:r>
          </w:p>
        </w:tc>
        <w:tc>
          <w:tcPr>
            <w:tcW w:w="2535" w:type="dxa"/>
            <w:gridSpan w:val="2"/>
          </w:tcPr>
          <w:p w14:paraId="7DE1F25B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用户</w:t>
            </w:r>
            <w:r w:rsidRPr="00311E3F">
              <w:t>角色关联表</w:t>
            </w:r>
          </w:p>
        </w:tc>
        <w:tc>
          <w:tcPr>
            <w:tcW w:w="4140" w:type="dxa"/>
            <w:gridSpan w:val="2"/>
          </w:tcPr>
          <w:p w14:paraId="601B835E" w14:textId="77777777" w:rsidR="00B53E67" w:rsidRPr="00311E3F" w:rsidRDefault="00B53E67" w:rsidP="002D4C07">
            <w:pPr>
              <w:pStyle w:val="TableText"/>
            </w:pPr>
            <w:r w:rsidRPr="00311E3F">
              <w:t>t_user_role</w:t>
            </w:r>
          </w:p>
        </w:tc>
      </w:tr>
      <w:tr w:rsidR="00B53E67" w:rsidRPr="00311E3F" w14:paraId="63965768" w14:textId="77777777" w:rsidTr="009112F4">
        <w:tc>
          <w:tcPr>
            <w:tcW w:w="1769" w:type="dxa"/>
            <w:shd w:val="clear" w:color="auto" w:fill="BFBFBF" w:themeFill="background1" w:themeFillShade="BF"/>
          </w:tcPr>
          <w:p w14:paraId="7A7233C7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数据项描述</w:t>
            </w:r>
          </w:p>
        </w:tc>
        <w:tc>
          <w:tcPr>
            <w:tcW w:w="1368" w:type="dxa"/>
            <w:shd w:val="clear" w:color="auto" w:fill="BFBFBF" w:themeFill="background1" w:themeFillShade="BF"/>
          </w:tcPr>
          <w:p w14:paraId="0A39650A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数据项</w:t>
            </w:r>
            <w:r w:rsidRPr="00311E3F">
              <w:t>名</w:t>
            </w:r>
          </w:p>
        </w:tc>
        <w:tc>
          <w:tcPr>
            <w:tcW w:w="1167" w:type="dxa"/>
            <w:shd w:val="clear" w:color="auto" w:fill="BFBFBF" w:themeFill="background1" w:themeFillShade="BF"/>
          </w:tcPr>
          <w:p w14:paraId="56E5DAF7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类型</w:t>
            </w:r>
          </w:p>
        </w:tc>
        <w:tc>
          <w:tcPr>
            <w:tcW w:w="1331" w:type="dxa"/>
            <w:shd w:val="clear" w:color="auto" w:fill="BFBFBF" w:themeFill="background1" w:themeFillShade="BF"/>
          </w:tcPr>
          <w:p w14:paraId="4B0E279F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默认值</w:t>
            </w:r>
          </w:p>
        </w:tc>
        <w:tc>
          <w:tcPr>
            <w:tcW w:w="2809" w:type="dxa"/>
            <w:shd w:val="clear" w:color="auto" w:fill="BFBFBF" w:themeFill="background1" w:themeFillShade="BF"/>
          </w:tcPr>
          <w:p w14:paraId="7912DC32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限制</w:t>
            </w:r>
          </w:p>
        </w:tc>
      </w:tr>
      <w:tr w:rsidR="00B53E67" w:rsidRPr="00311E3F" w14:paraId="34106A29" w14:textId="77777777" w:rsidTr="009112F4">
        <w:tc>
          <w:tcPr>
            <w:tcW w:w="1769" w:type="dxa"/>
          </w:tcPr>
          <w:p w14:paraId="19A42AB1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用户</w:t>
            </w:r>
            <w:r w:rsidRPr="00311E3F">
              <w:t>角色</w:t>
            </w:r>
            <w:r w:rsidRPr="00311E3F">
              <w:t>ID</w:t>
            </w:r>
          </w:p>
        </w:tc>
        <w:tc>
          <w:tcPr>
            <w:tcW w:w="1368" w:type="dxa"/>
          </w:tcPr>
          <w:p w14:paraId="4A069015" w14:textId="0A40CDCD" w:rsidR="00B53E67" w:rsidRPr="00311E3F" w:rsidRDefault="00B53E67" w:rsidP="002D4C07">
            <w:pPr>
              <w:pStyle w:val="TableText"/>
            </w:pPr>
            <w:r w:rsidRPr="00311E3F">
              <w:t>id</w:t>
            </w:r>
          </w:p>
        </w:tc>
        <w:tc>
          <w:tcPr>
            <w:tcW w:w="1167" w:type="dxa"/>
          </w:tcPr>
          <w:p w14:paraId="78D24FEA" w14:textId="77777777" w:rsidR="00B53E67" w:rsidRPr="00311E3F" w:rsidRDefault="00B53E67" w:rsidP="002D4C07">
            <w:pPr>
              <w:pStyle w:val="TableText"/>
            </w:pPr>
            <w:r w:rsidRPr="00311E3F">
              <w:t>int(32)</w:t>
            </w:r>
          </w:p>
        </w:tc>
        <w:tc>
          <w:tcPr>
            <w:tcW w:w="1331" w:type="dxa"/>
          </w:tcPr>
          <w:p w14:paraId="3750BF7E" w14:textId="77777777" w:rsidR="00B53E67" w:rsidRPr="00311E3F" w:rsidRDefault="00B53E67" w:rsidP="002D4C07">
            <w:pPr>
              <w:pStyle w:val="TableText"/>
            </w:pPr>
            <w:r w:rsidRPr="00311E3F">
              <w:t>n/a</w:t>
            </w:r>
          </w:p>
        </w:tc>
        <w:tc>
          <w:tcPr>
            <w:tcW w:w="2809" w:type="dxa"/>
          </w:tcPr>
          <w:p w14:paraId="2FCF0570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主键</w:t>
            </w:r>
          </w:p>
        </w:tc>
      </w:tr>
      <w:tr w:rsidR="00B53E67" w:rsidRPr="00311E3F" w14:paraId="1F4D2D20" w14:textId="77777777" w:rsidTr="009112F4">
        <w:tc>
          <w:tcPr>
            <w:tcW w:w="1769" w:type="dxa"/>
          </w:tcPr>
          <w:p w14:paraId="74C583E1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用户</w:t>
            </w:r>
            <w:r w:rsidRPr="00311E3F">
              <w:t>ID</w:t>
            </w:r>
          </w:p>
        </w:tc>
        <w:tc>
          <w:tcPr>
            <w:tcW w:w="1368" w:type="dxa"/>
          </w:tcPr>
          <w:p w14:paraId="58613889" w14:textId="77777777" w:rsidR="00B53E67" w:rsidRPr="00311E3F" w:rsidRDefault="00B53E67" w:rsidP="002D4C07">
            <w:pPr>
              <w:pStyle w:val="TableText"/>
            </w:pPr>
            <w:r w:rsidRPr="00311E3F">
              <w:t>user_id</w:t>
            </w:r>
          </w:p>
        </w:tc>
        <w:tc>
          <w:tcPr>
            <w:tcW w:w="1167" w:type="dxa"/>
          </w:tcPr>
          <w:p w14:paraId="24C2CBE5" w14:textId="77777777" w:rsidR="00B53E67" w:rsidRPr="00311E3F" w:rsidRDefault="00B53E67" w:rsidP="002D4C07">
            <w:pPr>
              <w:pStyle w:val="TableText"/>
            </w:pPr>
            <w:r w:rsidRPr="00311E3F">
              <w:t>Int</w:t>
            </w:r>
            <w:r w:rsidRPr="00311E3F">
              <w:rPr>
                <w:rFonts w:hint="eastAsia"/>
              </w:rPr>
              <w:t>(</w:t>
            </w:r>
            <w:r w:rsidRPr="00311E3F">
              <w:t>32</w:t>
            </w:r>
          </w:p>
        </w:tc>
        <w:tc>
          <w:tcPr>
            <w:tcW w:w="1331" w:type="dxa"/>
          </w:tcPr>
          <w:p w14:paraId="6014C7C9" w14:textId="77777777" w:rsidR="00B53E67" w:rsidRPr="00311E3F" w:rsidRDefault="00B53E67" w:rsidP="002D4C07">
            <w:pPr>
              <w:pStyle w:val="TableText"/>
            </w:pPr>
            <w:r w:rsidRPr="00311E3F">
              <w:t>n/a</w:t>
            </w:r>
          </w:p>
        </w:tc>
        <w:tc>
          <w:tcPr>
            <w:tcW w:w="2809" w:type="dxa"/>
          </w:tcPr>
          <w:p w14:paraId="184161AF" w14:textId="77777777" w:rsidR="00B53E67" w:rsidRPr="00311E3F" w:rsidRDefault="00B53E67" w:rsidP="002D4C07">
            <w:pPr>
              <w:pStyle w:val="TableText"/>
            </w:pPr>
            <w:proofErr w:type="gramStart"/>
            <w:r w:rsidRPr="00311E3F">
              <w:rPr>
                <w:rFonts w:hint="eastAsia"/>
              </w:rPr>
              <w:t>外键</w:t>
            </w:r>
            <w:proofErr w:type="gramEnd"/>
          </w:p>
        </w:tc>
      </w:tr>
      <w:tr w:rsidR="00B53E67" w:rsidRPr="00311E3F" w14:paraId="5E331A40" w14:textId="77777777" w:rsidTr="009112F4">
        <w:tc>
          <w:tcPr>
            <w:tcW w:w="1769" w:type="dxa"/>
          </w:tcPr>
          <w:p w14:paraId="6EC8E117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角色</w:t>
            </w:r>
            <w:r w:rsidRPr="00311E3F">
              <w:rPr>
                <w:rFonts w:hint="eastAsia"/>
              </w:rPr>
              <w:t>ID</w:t>
            </w:r>
          </w:p>
        </w:tc>
        <w:tc>
          <w:tcPr>
            <w:tcW w:w="1368" w:type="dxa"/>
          </w:tcPr>
          <w:p w14:paraId="2B701F9A" w14:textId="77777777" w:rsidR="00B53E67" w:rsidRPr="00311E3F" w:rsidRDefault="00B53E67" w:rsidP="002D4C07">
            <w:pPr>
              <w:pStyle w:val="TableText"/>
            </w:pPr>
            <w:r w:rsidRPr="00311E3F">
              <w:t>role_id</w:t>
            </w:r>
          </w:p>
        </w:tc>
        <w:tc>
          <w:tcPr>
            <w:tcW w:w="1167" w:type="dxa"/>
          </w:tcPr>
          <w:p w14:paraId="07790E52" w14:textId="77777777" w:rsidR="00B53E67" w:rsidRPr="00311E3F" w:rsidRDefault="00B53E67" w:rsidP="002D4C07">
            <w:pPr>
              <w:pStyle w:val="TableText"/>
            </w:pPr>
            <w:r w:rsidRPr="00311E3F">
              <w:t>Int</w:t>
            </w:r>
            <w:r w:rsidRPr="00311E3F">
              <w:rPr>
                <w:rFonts w:hint="eastAsia"/>
              </w:rPr>
              <w:t>(</w:t>
            </w:r>
            <w:r w:rsidRPr="00311E3F">
              <w:t>32</w:t>
            </w:r>
          </w:p>
        </w:tc>
        <w:tc>
          <w:tcPr>
            <w:tcW w:w="1331" w:type="dxa"/>
          </w:tcPr>
          <w:p w14:paraId="4A271C2E" w14:textId="77777777" w:rsidR="00B53E67" w:rsidRPr="00311E3F" w:rsidRDefault="00B53E67" w:rsidP="002D4C07">
            <w:pPr>
              <w:pStyle w:val="TableText"/>
            </w:pPr>
            <w:r w:rsidRPr="00311E3F">
              <w:t>n/a</w:t>
            </w:r>
          </w:p>
        </w:tc>
        <w:tc>
          <w:tcPr>
            <w:tcW w:w="2809" w:type="dxa"/>
          </w:tcPr>
          <w:p w14:paraId="5970F9FC" w14:textId="77777777" w:rsidR="00B53E67" w:rsidRPr="00311E3F" w:rsidRDefault="00B53E67" w:rsidP="002D4C07">
            <w:pPr>
              <w:pStyle w:val="TableText"/>
            </w:pPr>
            <w:proofErr w:type="gramStart"/>
            <w:r w:rsidRPr="00311E3F">
              <w:rPr>
                <w:rFonts w:hint="eastAsia"/>
              </w:rPr>
              <w:t>外键</w:t>
            </w:r>
            <w:proofErr w:type="gramEnd"/>
          </w:p>
        </w:tc>
      </w:tr>
      <w:tr w:rsidR="00B53E67" w:rsidRPr="00311E3F" w14:paraId="4AB21422" w14:textId="77777777" w:rsidTr="009112F4">
        <w:tc>
          <w:tcPr>
            <w:tcW w:w="1769" w:type="dxa"/>
          </w:tcPr>
          <w:p w14:paraId="6983040E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创建</w:t>
            </w:r>
            <w:r w:rsidRPr="00311E3F">
              <w:t>时间</w:t>
            </w:r>
          </w:p>
        </w:tc>
        <w:tc>
          <w:tcPr>
            <w:tcW w:w="1368" w:type="dxa"/>
          </w:tcPr>
          <w:p w14:paraId="623F821F" w14:textId="77777777" w:rsidR="00B53E67" w:rsidRPr="00311E3F" w:rsidRDefault="00B53E67" w:rsidP="002D4C07">
            <w:pPr>
              <w:pStyle w:val="TableText"/>
            </w:pPr>
            <w:r w:rsidRPr="00311E3F">
              <w:t>create_at</w:t>
            </w:r>
          </w:p>
        </w:tc>
        <w:tc>
          <w:tcPr>
            <w:tcW w:w="1167" w:type="dxa"/>
          </w:tcPr>
          <w:p w14:paraId="396FD4D3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d</w:t>
            </w:r>
            <w:r w:rsidRPr="00311E3F">
              <w:t>atetime</w:t>
            </w:r>
          </w:p>
        </w:tc>
        <w:tc>
          <w:tcPr>
            <w:tcW w:w="1331" w:type="dxa"/>
          </w:tcPr>
          <w:p w14:paraId="12447C45" w14:textId="77777777" w:rsidR="00B53E67" w:rsidRPr="00311E3F" w:rsidRDefault="00B53E67" w:rsidP="002D4C07">
            <w:pPr>
              <w:pStyle w:val="TableText"/>
            </w:pPr>
            <w:r w:rsidRPr="00311E3F">
              <w:t>n/a</w:t>
            </w:r>
          </w:p>
        </w:tc>
        <w:tc>
          <w:tcPr>
            <w:tcW w:w="2809" w:type="dxa"/>
          </w:tcPr>
          <w:p w14:paraId="68601FD5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当前</w:t>
            </w:r>
            <w:r w:rsidRPr="00311E3F">
              <w:t>日期</w:t>
            </w:r>
          </w:p>
        </w:tc>
      </w:tr>
      <w:tr w:rsidR="00B53E67" w:rsidRPr="00311E3F" w14:paraId="74DEAE45" w14:textId="77777777" w:rsidTr="009112F4">
        <w:tc>
          <w:tcPr>
            <w:tcW w:w="1769" w:type="dxa"/>
          </w:tcPr>
          <w:p w14:paraId="2CBB2974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修改</w:t>
            </w:r>
            <w:r w:rsidRPr="00311E3F">
              <w:t>时间</w:t>
            </w:r>
          </w:p>
        </w:tc>
        <w:tc>
          <w:tcPr>
            <w:tcW w:w="1368" w:type="dxa"/>
          </w:tcPr>
          <w:p w14:paraId="23321D76" w14:textId="77777777" w:rsidR="00B53E67" w:rsidRPr="00311E3F" w:rsidRDefault="00B53E67" w:rsidP="002D4C07">
            <w:pPr>
              <w:pStyle w:val="TableText"/>
            </w:pPr>
            <w:r w:rsidRPr="00311E3F">
              <w:t>update_at</w:t>
            </w:r>
          </w:p>
        </w:tc>
        <w:tc>
          <w:tcPr>
            <w:tcW w:w="1167" w:type="dxa"/>
          </w:tcPr>
          <w:p w14:paraId="54A0F4EF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d</w:t>
            </w:r>
            <w:r w:rsidRPr="00311E3F">
              <w:t>atetime</w:t>
            </w:r>
          </w:p>
        </w:tc>
        <w:tc>
          <w:tcPr>
            <w:tcW w:w="1331" w:type="dxa"/>
          </w:tcPr>
          <w:p w14:paraId="3DE15016" w14:textId="77777777" w:rsidR="00B53E67" w:rsidRPr="00311E3F" w:rsidRDefault="00B53E67" w:rsidP="002D4C07">
            <w:pPr>
              <w:pStyle w:val="TableText"/>
            </w:pPr>
            <w:r w:rsidRPr="00311E3F">
              <w:t>n/a</w:t>
            </w:r>
          </w:p>
        </w:tc>
        <w:tc>
          <w:tcPr>
            <w:tcW w:w="2809" w:type="dxa"/>
          </w:tcPr>
          <w:p w14:paraId="07CA3EFA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当前</w:t>
            </w:r>
            <w:r w:rsidRPr="00311E3F">
              <w:t>日期</w:t>
            </w:r>
          </w:p>
        </w:tc>
      </w:tr>
    </w:tbl>
    <w:p w14:paraId="1DD088C7" w14:textId="77777777" w:rsidR="00B53E67" w:rsidRPr="003240DB" w:rsidRDefault="00B53E67" w:rsidP="00B53E67"/>
    <w:p w14:paraId="641BE992" w14:textId="77777777" w:rsidR="00B53E67" w:rsidRPr="00D058DB" w:rsidRDefault="00B53E67" w:rsidP="0094671E">
      <w:pPr>
        <w:pStyle w:val="2"/>
      </w:pPr>
      <w:bookmarkStart w:id="252" w:name="_Toc416641049"/>
      <w:r w:rsidRPr="00D058DB">
        <w:rPr>
          <w:rFonts w:hint="eastAsia"/>
        </w:rPr>
        <w:t>角色</w:t>
      </w:r>
      <w:r w:rsidRPr="00D058DB">
        <w:t>功能关联表</w:t>
      </w:r>
      <w:bookmarkEnd w:id="252"/>
    </w:p>
    <w:tbl>
      <w:tblPr>
        <w:tblStyle w:val="TableContent"/>
        <w:tblW w:w="8444" w:type="dxa"/>
        <w:tblLook w:val="04A0" w:firstRow="1" w:lastRow="0" w:firstColumn="1" w:lastColumn="0" w:noHBand="0" w:noVBand="1"/>
      </w:tblPr>
      <w:tblGrid>
        <w:gridCol w:w="1662"/>
        <w:gridCol w:w="1744"/>
        <w:gridCol w:w="1134"/>
        <w:gridCol w:w="1273"/>
        <w:gridCol w:w="2631"/>
      </w:tblGrid>
      <w:tr w:rsidR="00B53E67" w:rsidRPr="00311E3F" w14:paraId="37BC92DE" w14:textId="77777777" w:rsidTr="009112F4">
        <w:tc>
          <w:tcPr>
            <w:tcW w:w="1662" w:type="dxa"/>
            <w:shd w:val="clear" w:color="auto" w:fill="BFBFBF" w:themeFill="background1" w:themeFillShade="BF"/>
          </w:tcPr>
          <w:p w14:paraId="1DDC777C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数据</w:t>
            </w:r>
            <w:r w:rsidRPr="00311E3F">
              <w:t>表名</w:t>
            </w:r>
          </w:p>
        </w:tc>
        <w:tc>
          <w:tcPr>
            <w:tcW w:w="2878" w:type="dxa"/>
            <w:gridSpan w:val="2"/>
          </w:tcPr>
          <w:p w14:paraId="2DE083AD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角色功能</w:t>
            </w:r>
            <w:r w:rsidRPr="00311E3F">
              <w:t>关联表</w:t>
            </w:r>
          </w:p>
        </w:tc>
        <w:tc>
          <w:tcPr>
            <w:tcW w:w="3904" w:type="dxa"/>
            <w:gridSpan w:val="2"/>
          </w:tcPr>
          <w:p w14:paraId="19283D18" w14:textId="77777777" w:rsidR="00B53E67" w:rsidRPr="00311E3F" w:rsidRDefault="00B53E67" w:rsidP="002D4C07">
            <w:pPr>
              <w:pStyle w:val="TableText"/>
            </w:pPr>
            <w:r w:rsidRPr="00311E3F">
              <w:t>t_role_function</w:t>
            </w:r>
          </w:p>
        </w:tc>
      </w:tr>
      <w:tr w:rsidR="00B53E67" w:rsidRPr="00311E3F" w14:paraId="5B86574B" w14:textId="77777777" w:rsidTr="009112F4">
        <w:tc>
          <w:tcPr>
            <w:tcW w:w="1662" w:type="dxa"/>
            <w:shd w:val="clear" w:color="auto" w:fill="BFBFBF" w:themeFill="background1" w:themeFillShade="BF"/>
          </w:tcPr>
          <w:p w14:paraId="585B1D9F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数据项描述</w:t>
            </w:r>
          </w:p>
        </w:tc>
        <w:tc>
          <w:tcPr>
            <w:tcW w:w="1744" w:type="dxa"/>
            <w:shd w:val="clear" w:color="auto" w:fill="BFBFBF" w:themeFill="background1" w:themeFillShade="BF"/>
          </w:tcPr>
          <w:p w14:paraId="3A8C47D6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数据项</w:t>
            </w:r>
            <w:r w:rsidRPr="00311E3F">
              <w:t>名</w:t>
            </w:r>
          </w:p>
        </w:tc>
        <w:tc>
          <w:tcPr>
            <w:tcW w:w="1134" w:type="dxa"/>
            <w:shd w:val="clear" w:color="auto" w:fill="BFBFBF" w:themeFill="background1" w:themeFillShade="BF"/>
          </w:tcPr>
          <w:p w14:paraId="32ACA5E0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类型</w:t>
            </w:r>
          </w:p>
        </w:tc>
        <w:tc>
          <w:tcPr>
            <w:tcW w:w="1273" w:type="dxa"/>
            <w:shd w:val="clear" w:color="auto" w:fill="BFBFBF" w:themeFill="background1" w:themeFillShade="BF"/>
          </w:tcPr>
          <w:p w14:paraId="246440A4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默认值</w:t>
            </w:r>
          </w:p>
        </w:tc>
        <w:tc>
          <w:tcPr>
            <w:tcW w:w="2631" w:type="dxa"/>
            <w:shd w:val="clear" w:color="auto" w:fill="BFBFBF" w:themeFill="background1" w:themeFillShade="BF"/>
          </w:tcPr>
          <w:p w14:paraId="3510AB3F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限制</w:t>
            </w:r>
          </w:p>
        </w:tc>
      </w:tr>
      <w:tr w:rsidR="00B53E67" w:rsidRPr="00311E3F" w14:paraId="0E18A933" w14:textId="77777777" w:rsidTr="009112F4">
        <w:tc>
          <w:tcPr>
            <w:tcW w:w="1662" w:type="dxa"/>
          </w:tcPr>
          <w:p w14:paraId="4BCFB60E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角色</w:t>
            </w:r>
            <w:r w:rsidRPr="00311E3F">
              <w:t>功能</w:t>
            </w:r>
            <w:r w:rsidRPr="00311E3F">
              <w:t>ID</w:t>
            </w:r>
          </w:p>
        </w:tc>
        <w:tc>
          <w:tcPr>
            <w:tcW w:w="1744" w:type="dxa"/>
          </w:tcPr>
          <w:p w14:paraId="7A8820CE" w14:textId="7323F894" w:rsidR="00B53E67" w:rsidRPr="00311E3F" w:rsidRDefault="00B53E67" w:rsidP="002D4C07">
            <w:pPr>
              <w:pStyle w:val="TableText"/>
            </w:pPr>
            <w:r w:rsidRPr="00311E3F">
              <w:t>id</w:t>
            </w:r>
          </w:p>
        </w:tc>
        <w:tc>
          <w:tcPr>
            <w:tcW w:w="1134" w:type="dxa"/>
          </w:tcPr>
          <w:p w14:paraId="535F8A5A" w14:textId="77777777" w:rsidR="00B53E67" w:rsidRPr="00311E3F" w:rsidRDefault="00B53E67" w:rsidP="002D4C07">
            <w:pPr>
              <w:pStyle w:val="TableText"/>
            </w:pPr>
            <w:r w:rsidRPr="00311E3F">
              <w:t>int(32)</w:t>
            </w:r>
          </w:p>
        </w:tc>
        <w:tc>
          <w:tcPr>
            <w:tcW w:w="1273" w:type="dxa"/>
          </w:tcPr>
          <w:p w14:paraId="134B80EE" w14:textId="77777777" w:rsidR="00B53E67" w:rsidRPr="00311E3F" w:rsidRDefault="00B53E67" w:rsidP="002D4C07">
            <w:pPr>
              <w:pStyle w:val="TableText"/>
            </w:pPr>
            <w:r w:rsidRPr="00311E3F">
              <w:t>n/a</w:t>
            </w:r>
          </w:p>
        </w:tc>
        <w:tc>
          <w:tcPr>
            <w:tcW w:w="2631" w:type="dxa"/>
          </w:tcPr>
          <w:p w14:paraId="529DE2F5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主键</w:t>
            </w:r>
          </w:p>
        </w:tc>
      </w:tr>
      <w:tr w:rsidR="00B53E67" w:rsidRPr="00311E3F" w14:paraId="657AB3F0" w14:textId="77777777" w:rsidTr="009112F4">
        <w:tc>
          <w:tcPr>
            <w:tcW w:w="1662" w:type="dxa"/>
          </w:tcPr>
          <w:p w14:paraId="631FB4FC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功能</w:t>
            </w:r>
            <w:r w:rsidRPr="00311E3F">
              <w:t>ID</w:t>
            </w:r>
          </w:p>
        </w:tc>
        <w:tc>
          <w:tcPr>
            <w:tcW w:w="1744" w:type="dxa"/>
          </w:tcPr>
          <w:p w14:paraId="526F0EDF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function</w:t>
            </w:r>
            <w:r w:rsidRPr="00311E3F">
              <w:t>_id</w:t>
            </w:r>
          </w:p>
        </w:tc>
        <w:tc>
          <w:tcPr>
            <w:tcW w:w="1134" w:type="dxa"/>
          </w:tcPr>
          <w:p w14:paraId="099A6D5D" w14:textId="77777777" w:rsidR="00B53E67" w:rsidRPr="00311E3F" w:rsidRDefault="00B53E67" w:rsidP="002D4C07">
            <w:pPr>
              <w:pStyle w:val="TableText"/>
            </w:pPr>
            <w:r w:rsidRPr="00311E3F">
              <w:t>Int</w:t>
            </w:r>
            <w:r w:rsidRPr="00311E3F">
              <w:rPr>
                <w:rFonts w:hint="eastAsia"/>
              </w:rPr>
              <w:t>(</w:t>
            </w:r>
            <w:r w:rsidRPr="00311E3F">
              <w:t>32</w:t>
            </w:r>
          </w:p>
        </w:tc>
        <w:tc>
          <w:tcPr>
            <w:tcW w:w="1273" w:type="dxa"/>
          </w:tcPr>
          <w:p w14:paraId="04622EED" w14:textId="77777777" w:rsidR="00B53E67" w:rsidRPr="00311E3F" w:rsidRDefault="00B53E67" w:rsidP="002D4C07">
            <w:pPr>
              <w:pStyle w:val="TableText"/>
            </w:pPr>
            <w:r w:rsidRPr="00311E3F">
              <w:t>n/a</w:t>
            </w:r>
          </w:p>
        </w:tc>
        <w:tc>
          <w:tcPr>
            <w:tcW w:w="2631" w:type="dxa"/>
          </w:tcPr>
          <w:p w14:paraId="45AEFF08" w14:textId="77777777" w:rsidR="00B53E67" w:rsidRPr="00311E3F" w:rsidRDefault="00B53E67" w:rsidP="002D4C07">
            <w:pPr>
              <w:pStyle w:val="TableText"/>
            </w:pPr>
            <w:proofErr w:type="gramStart"/>
            <w:r w:rsidRPr="00311E3F">
              <w:rPr>
                <w:rFonts w:hint="eastAsia"/>
              </w:rPr>
              <w:t>外键</w:t>
            </w:r>
            <w:proofErr w:type="gramEnd"/>
          </w:p>
        </w:tc>
      </w:tr>
      <w:tr w:rsidR="00B53E67" w:rsidRPr="00311E3F" w14:paraId="325E6A8C" w14:textId="77777777" w:rsidTr="009112F4">
        <w:tc>
          <w:tcPr>
            <w:tcW w:w="1662" w:type="dxa"/>
          </w:tcPr>
          <w:p w14:paraId="2F55FCD1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角色</w:t>
            </w:r>
            <w:r w:rsidRPr="00311E3F">
              <w:rPr>
                <w:rFonts w:hint="eastAsia"/>
              </w:rPr>
              <w:t>ID</w:t>
            </w:r>
          </w:p>
        </w:tc>
        <w:tc>
          <w:tcPr>
            <w:tcW w:w="1744" w:type="dxa"/>
          </w:tcPr>
          <w:p w14:paraId="10D0B6B8" w14:textId="77777777" w:rsidR="00B53E67" w:rsidRPr="00311E3F" w:rsidRDefault="00B53E67" w:rsidP="002D4C07">
            <w:pPr>
              <w:pStyle w:val="TableText"/>
            </w:pPr>
            <w:r w:rsidRPr="00311E3F">
              <w:t>role_id</w:t>
            </w:r>
          </w:p>
        </w:tc>
        <w:tc>
          <w:tcPr>
            <w:tcW w:w="1134" w:type="dxa"/>
          </w:tcPr>
          <w:p w14:paraId="31FE6DB0" w14:textId="77777777" w:rsidR="00B53E67" w:rsidRPr="00311E3F" w:rsidRDefault="00B53E67" w:rsidP="002D4C07">
            <w:pPr>
              <w:pStyle w:val="TableText"/>
            </w:pPr>
            <w:r w:rsidRPr="00311E3F">
              <w:t>Int</w:t>
            </w:r>
            <w:r w:rsidRPr="00311E3F">
              <w:rPr>
                <w:rFonts w:hint="eastAsia"/>
              </w:rPr>
              <w:t>(</w:t>
            </w:r>
            <w:r w:rsidRPr="00311E3F">
              <w:t>32</w:t>
            </w:r>
          </w:p>
        </w:tc>
        <w:tc>
          <w:tcPr>
            <w:tcW w:w="1273" w:type="dxa"/>
          </w:tcPr>
          <w:p w14:paraId="08C2BF4D" w14:textId="77777777" w:rsidR="00B53E67" w:rsidRPr="00311E3F" w:rsidRDefault="00B53E67" w:rsidP="002D4C07">
            <w:pPr>
              <w:pStyle w:val="TableText"/>
            </w:pPr>
            <w:r w:rsidRPr="00311E3F">
              <w:t>n/a</w:t>
            </w:r>
          </w:p>
        </w:tc>
        <w:tc>
          <w:tcPr>
            <w:tcW w:w="2631" w:type="dxa"/>
          </w:tcPr>
          <w:p w14:paraId="32318F97" w14:textId="77777777" w:rsidR="00B53E67" w:rsidRPr="00311E3F" w:rsidRDefault="00B53E67" w:rsidP="002D4C07">
            <w:pPr>
              <w:pStyle w:val="TableText"/>
            </w:pPr>
            <w:proofErr w:type="gramStart"/>
            <w:r w:rsidRPr="00311E3F">
              <w:rPr>
                <w:rFonts w:hint="eastAsia"/>
              </w:rPr>
              <w:t>外键</w:t>
            </w:r>
            <w:proofErr w:type="gramEnd"/>
          </w:p>
        </w:tc>
      </w:tr>
      <w:tr w:rsidR="00B53E67" w:rsidRPr="00311E3F" w14:paraId="778B2857" w14:textId="77777777" w:rsidTr="009112F4">
        <w:tc>
          <w:tcPr>
            <w:tcW w:w="1662" w:type="dxa"/>
          </w:tcPr>
          <w:p w14:paraId="6B2A5CC4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创建</w:t>
            </w:r>
            <w:r w:rsidRPr="00311E3F">
              <w:t>时间</w:t>
            </w:r>
          </w:p>
        </w:tc>
        <w:tc>
          <w:tcPr>
            <w:tcW w:w="1744" w:type="dxa"/>
          </w:tcPr>
          <w:p w14:paraId="5335B839" w14:textId="77777777" w:rsidR="00B53E67" w:rsidRPr="00311E3F" w:rsidRDefault="00B53E67" w:rsidP="002D4C07">
            <w:pPr>
              <w:pStyle w:val="TableText"/>
            </w:pPr>
            <w:r w:rsidRPr="00311E3F">
              <w:t>create_at</w:t>
            </w:r>
          </w:p>
        </w:tc>
        <w:tc>
          <w:tcPr>
            <w:tcW w:w="1134" w:type="dxa"/>
          </w:tcPr>
          <w:p w14:paraId="4EE947A3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d</w:t>
            </w:r>
            <w:r w:rsidRPr="00311E3F">
              <w:t>atetime</w:t>
            </w:r>
          </w:p>
        </w:tc>
        <w:tc>
          <w:tcPr>
            <w:tcW w:w="1273" w:type="dxa"/>
          </w:tcPr>
          <w:p w14:paraId="666E0564" w14:textId="77777777" w:rsidR="00B53E67" w:rsidRPr="00311E3F" w:rsidRDefault="00B53E67" w:rsidP="002D4C07">
            <w:pPr>
              <w:pStyle w:val="TableText"/>
            </w:pPr>
            <w:r w:rsidRPr="00311E3F">
              <w:t>n/a</w:t>
            </w:r>
          </w:p>
        </w:tc>
        <w:tc>
          <w:tcPr>
            <w:tcW w:w="2631" w:type="dxa"/>
          </w:tcPr>
          <w:p w14:paraId="25D1AA9E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当前</w:t>
            </w:r>
            <w:r w:rsidRPr="00311E3F">
              <w:t>日期</w:t>
            </w:r>
          </w:p>
        </w:tc>
      </w:tr>
      <w:tr w:rsidR="00B53E67" w:rsidRPr="00311E3F" w14:paraId="22AB12C4" w14:textId="77777777" w:rsidTr="009112F4">
        <w:tc>
          <w:tcPr>
            <w:tcW w:w="1662" w:type="dxa"/>
          </w:tcPr>
          <w:p w14:paraId="3097939B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修改</w:t>
            </w:r>
            <w:r w:rsidRPr="00311E3F">
              <w:t>时间</w:t>
            </w:r>
          </w:p>
        </w:tc>
        <w:tc>
          <w:tcPr>
            <w:tcW w:w="1744" w:type="dxa"/>
          </w:tcPr>
          <w:p w14:paraId="420680D8" w14:textId="77777777" w:rsidR="00B53E67" w:rsidRPr="00311E3F" w:rsidRDefault="00B53E67" w:rsidP="002D4C07">
            <w:pPr>
              <w:pStyle w:val="TableText"/>
            </w:pPr>
            <w:r w:rsidRPr="00311E3F">
              <w:t>update_at</w:t>
            </w:r>
          </w:p>
        </w:tc>
        <w:tc>
          <w:tcPr>
            <w:tcW w:w="1134" w:type="dxa"/>
          </w:tcPr>
          <w:p w14:paraId="0E89A8A7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d</w:t>
            </w:r>
            <w:r w:rsidRPr="00311E3F">
              <w:t>atetime</w:t>
            </w:r>
          </w:p>
        </w:tc>
        <w:tc>
          <w:tcPr>
            <w:tcW w:w="1273" w:type="dxa"/>
          </w:tcPr>
          <w:p w14:paraId="5217BB66" w14:textId="77777777" w:rsidR="00B53E67" w:rsidRPr="00311E3F" w:rsidRDefault="00B53E67" w:rsidP="002D4C07">
            <w:pPr>
              <w:pStyle w:val="TableText"/>
            </w:pPr>
            <w:r w:rsidRPr="00311E3F">
              <w:t>n/a</w:t>
            </w:r>
          </w:p>
        </w:tc>
        <w:tc>
          <w:tcPr>
            <w:tcW w:w="2631" w:type="dxa"/>
          </w:tcPr>
          <w:p w14:paraId="737D22C0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当前</w:t>
            </w:r>
            <w:r w:rsidRPr="00311E3F">
              <w:t>日期</w:t>
            </w:r>
          </w:p>
        </w:tc>
      </w:tr>
    </w:tbl>
    <w:p w14:paraId="17FBBC27" w14:textId="77777777" w:rsidR="00B53E67" w:rsidRDefault="00B53E67" w:rsidP="0094671E">
      <w:pPr>
        <w:pStyle w:val="2"/>
      </w:pPr>
      <w:bookmarkStart w:id="253" w:name="_Toc416641050"/>
      <w:r w:rsidRPr="00D058DB">
        <w:rPr>
          <w:rFonts w:hint="eastAsia"/>
        </w:rPr>
        <w:t>菜品</w:t>
      </w:r>
      <w:r>
        <w:rPr>
          <w:rFonts w:hint="eastAsia"/>
        </w:rPr>
        <w:t>分类</w:t>
      </w:r>
      <w:r w:rsidRPr="00D058DB">
        <w:t>表</w:t>
      </w:r>
      <w:bookmarkEnd w:id="253"/>
    </w:p>
    <w:p w14:paraId="2F6DDA91" w14:textId="77777777" w:rsidR="00B53E67" w:rsidRPr="00311E3F" w:rsidRDefault="00B53E67" w:rsidP="00311E3F">
      <w:pPr>
        <w:pStyle w:val="a3"/>
      </w:pPr>
    </w:p>
    <w:tbl>
      <w:tblPr>
        <w:tblStyle w:val="TableContent"/>
        <w:tblW w:w="8444" w:type="dxa"/>
        <w:tblLook w:val="04A0" w:firstRow="1" w:lastRow="0" w:firstColumn="1" w:lastColumn="0" w:noHBand="0" w:noVBand="1"/>
      </w:tblPr>
      <w:tblGrid>
        <w:gridCol w:w="1459"/>
        <w:gridCol w:w="1829"/>
        <w:gridCol w:w="1589"/>
        <w:gridCol w:w="1193"/>
        <w:gridCol w:w="2374"/>
      </w:tblGrid>
      <w:tr w:rsidR="00B53E67" w:rsidRPr="00311E3F" w14:paraId="4C658ECC" w14:textId="77777777" w:rsidTr="009112F4">
        <w:tc>
          <w:tcPr>
            <w:tcW w:w="1702" w:type="dxa"/>
            <w:shd w:val="clear" w:color="auto" w:fill="BFBFBF" w:themeFill="background1" w:themeFillShade="BF"/>
          </w:tcPr>
          <w:p w14:paraId="2466C192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数据</w:t>
            </w:r>
            <w:r w:rsidRPr="00311E3F">
              <w:t>表名</w:t>
            </w:r>
          </w:p>
        </w:tc>
        <w:tc>
          <w:tcPr>
            <w:tcW w:w="2729" w:type="dxa"/>
            <w:gridSpan w:val="2"/>
          </w:tcPr>
          <w:p w14:paraId="151CD02A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菜品</w:t>
            </w:r>
            <w:r w:rsidRPr="00311E3F">
              <w:t>分类表</w:t>
            </w:r>
          </w:p>
        </w:tc>
        <w:tc>
          <w:tcPr>
            <w:tcW w:w="4013" w:type="dxa"/>
            <w:gridSpan w:val="2"/>
          </w:tcPr>
          <w:p w14:paraId="0D6A91BC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t_dish_category</w:t>
            </w:r>
          </w:p>
        </w:tc>
      </w:tr>
      <w:tr w:rsidR="00B53E67" w:rsidRPr="00311E3F" w14:paraId="0A2CEBC1" w14:textId="77777777" w:rsidTr="009112F4">
        <w:tc>
          <w:tcPr>
            <w:tcW w:w="1702" w:type="dxa"/>
            <w:shd w:val="clear" w:color="auto" w:fill="BFBFBF" w:themeFill="background1" w:themeFillShade="BF"/>
          </w:tcPr>
          <w:p w14:paraId="6F23F61B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数据项描述</w:t>
            </w:r>
          </w:p>
        </w:tc>
        <w:tc>
          <w:tcPr>
            <w:tcW w:w="1270" w:type="dxa"/>
            <w:shd w:val="clear" w:color="auto" w:fill="BFBFBF" w:themeFill="background1" w:themeFillShade="BF"/>
          </w:tcPr>
          <w:p w14:paraId="51A56D62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数据项</w:t>
            </w:r>
            <w:r w:rsidRPr="00311E3F">
              <w:t>名</w:t>
            </w:r>
          </w:p>
        </w:tc>
        <w:tc>
          <w:tcPr>
            <w:tcW w:w="1459" w:type="dxa"/>
            <w:shd w:val="clear" w:color="auto" w:fill="BFBFBF" w:themeFill="background1" w:themeFillShade="BF"/>
          </w:tcPr>
          <w:p w14:paraId="526220F1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类型</w:t>
            </w:r>
          </w:p>
        </w:tc>
        <w:tc>
          <w:tcPr>
            <w:tcW w:w="1299" w:type="dxa"/>
            <w:shd w:val="clear" w:color="auto" w:fill="BFBFBF" w:themeFill="background1" w:themeFillShade="BF"/>
          </w:tcPr>
          <w:p w14:paraId="19969D50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默认值</w:t>
            </w:r>
          </w:p>
        </w:tc>
        <w:tc>
          <w:tcPr>
            <w:tcW w:w="2714" w:type="dxa"/>
            <w:shd w:val="clear" w:color="auto" w:fill="BFBFBF" w:themeFill="background1" w:themeFillShade="BF"/>
          </w:tcPr>
          <w:p w14:paraId="421DBEC9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限制</w:t>
            </w:r>
          </w:p>
        </w:tc>
      </w:tr>
      <w:tr w:rsidR="00B53E67" w:rsidRPr="00311E3F" w14:paraId="5E83E4BF" w14:textId="77777777" w:rsidTr="009112F4">
        <w:tc>
          <w:tcPr>
            <w:tcW w:w="1702" w:type="dxa"/>
          </w:tcPr>
          <w:p w14:paraId="785D1092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菜品类别</w:t>
            </w:r>
            <w:r w:rsidRPr="00311E3F">
              <w:t>ID</w:t>
            </w:r>
          </w:p>
        </w:tc>
        <w:tc>
          <w:tcPr>
            <w:tcW w:w="1270" w:type="dxa"/>
          </w:tcPr>
          <w:p w14:paraId="2551997E" w14:textId="46042E11" w:rsidR="00B53E67" w:rsidRPr="00311E3F" w:rsidRDefault="00B53E67" w:rsidP="002D4C07">
            <w:pPr>
              <w:pStyle w:val="TableText"/>
            </w:pPr>
            <w:r w:rsidRPr="00311E3F">
              <w:t>id</w:t>
            </w:r>
          </w:p>
        </w:tc>
        <w:tc>
          <w:tcPr>
            <w:tcW w:w="1459" w:type="dxa"/>
          </w:tcPr>
          <w:p w14:paraId="467A3257" w14:textId="77777777" w:rsidR="00B53E67" w:rsidRPr="00311E3F" w:rsidRDefault="00B53E67" w:rsidP="002D4C07">
            <w:pPr>
              <w:pStyle w:val="TableText"/>
            </w:pPr>
            <w:r w:rsidRPr="00311E3F">
              <w:t>Int(32)</w:t>
            </w:r>
          </w:p>
        </w:tc>
        <w:tc>
          <w:tcPr>
            <w:tcW w:w="1299" w:type="dxa"/>
          </w:tcPr>
          <w:p w14:paraId="58EA1CF4" w14:textId="77777777" w:rsidR="00B53E67" w:rsidRPr="00311E3F" w:rsidRDefault="00B53E67" w:rsidP="002D4C07">
            <w:pPr>
              <w:pStyle w:val="TableText"/>
            </w:pPr>
            <w:r w:rsidRPr="00311E3F">
              <w:t>n/a</w:t>
            </w:r>
          </w:p>
        </w:tc>
        <w:tc>
          <w:tcPr>
            <w:tcW w:w="2714" w:type="dxa"/>
          </w:tcPr>
          <w:p w14:paraId="2865A551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主键，</w:t>
            </w:r>
            <w:r w:rsidRPr="00311E3F">
              <w:t>自动增加</w:t>
            </w:r>
          </w:p>
        </w:tc>
      </w:tr>
      <w:tr w:rsidR="00B53E67" w:rsidRPr="00311E3F" w14:paraId="02553946" w14:textId="77777777" w:rsidTr="009112F4">
        <w:tc>
          <w:tcPr>
            <w:tcW w:w="1702" w:type="dxa"/>
          </w:tcPr>
          <w:p w14:paraId="04EB68CE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类别</w:t>
            </w:r>
            <w:r w:rsidRPr="00311E3F">
              <w:t>名称</w:t>
            </w:r>
          </w:p>
        </w:tc>
        <w:tc>
          <w:tcPr>
            <w:tcW w:w="1270" w:type="dxa"/>
          </w:tcPr>
          <w:p w14:paraId="56204C26" w14:textId="77777777" w:rsidR="00B53E67" w:rsidRPr="00311E3F" w:rsidRDefault="00B53E67" w:rsidP="002D4C07">
            <w:pPr>
              <w:pStyle w:val="TableText"/>
            </w:pPr>
            <w:r w:rsidRPr="00311E3F">
              <w:t>category_name</w:t>
            </w:r>
          </w:p>
        </w:tc>
        <w:tc>
          <w:tcPr>
            <w:tcW w:w="1459" w:type="dxa"/>
          </w:tcPr>
          <w:p w14:paraId="3016392E" w14:textId="77777777" w:rsidR="00B53E67" w:rsidRPr="00311E3F" w:rsidRDefault="00B53E67" w:rsidP="002D4C07">
            <w:pPr>
              <w:pStyle w:val="TableText"/>
            </w:pPr>
            <w:r w:rsidRPr="00311E3F">
              <w:t>Varchar(r128)</w:t>
            </w:r>
          </w:p>
        </w:tc>
        <w:tc>
          <w:tcPr>
            <w:tcW w:w="1299" w:type="dxa"/>
          </w:tcPr>
          <w:p w14:paraId="5F9C5859" w14:textId="77777777" w:rsidR="00B53E67" w:rsidRPr="00311E3F" w:rsidRDefault="00B53E67" w:rsidP="002D4C07">
            <w:pPr>
              <w:pStyle w:val="TableText"/>
            </w:pPr>
            <w:r w:rsidRPr="00311E3F">
              <w:t>n/a</w:t>
            </w:r>
          </w:p>
        </w:tc>
        <w:tc>
          <w:tcPr>
            <w:tcW w:w="2714" w:type="dxa"/>
          </w:tcPr>
          <w:p w14:paraId="0BF648D8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非空</w:t>
            </w:r>
          </w:p>
        </w:tc>
      </w:tr>
      <w:tr w:rsidR="00B53E67" w:rsidRPr="00311E3F" w14:paraId="38C09D9C" w14:textId="77777777" w:rsidTr="009112F4">
        <w:tc>
          <w:tcPr>
            <w:tcW w:w="1702" w:type="dxa"/>
          </w:tcPr>
          <w:p w14:paraId="1A82EBC1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类别图片</w:t>
            </w:r>
          </w:p>
        </w:tc>
        <w:tc>
          <w:tcPr>
            <w:tcW w:w="1270" w:type="dxa"/>
          </w:tcPr>
          <w:p w14:paraId="2B9AFCDF" w14:textId="77777777" w:rsidR="00B53E67" w:rsidRPr="00311E3F" w:rsidRDefault="00B53E67" w:rsidP="002D4C07">
            <w:pPr>
              <w:pStyle w:val="TableText"/>
            </w:pPr>
            <w:r w:rsidRPr="00311E3F">
              <w:t>category_picture</w:t>
            </w:r>
          </w:p>
        </w:tc>
        <w:tc>
          <w:tcPr>
            <w:tcW w:w="1459" w:type="dxa"/>
          </w:tcPr>
          <w:p w14:paraId="73E3B280" w14:textId="77777777" w:rsidR="00B53E67" w:rsidRPr="00311E3F" w:rsidRDefault="00B53E67" w:rsidP="002D4C07">
            <w:pPr>
              <w:pStyle w:val="TableText"/>
            </w:pPr>
            <w:r w:rsidRPr="00311E3F">
              <w:t>Varchar(r128)</w:t>
            </w:r>
          </w:p>
        </w:tc>
        <w:tc>
          <w:tcPr>
            <w:tcW w:w="1299" w:type="dxa"/>
          </w:tcPr>
          <w:p w14:paraId="0143E140" w14:textId="77777777" w:rsidR="00B53E67" w:rsidRPr="00311E3F" w:rsidRDefault="00B53E67" w:rsidP="002D4C07">
            <w:pPr>
              <w:pStyle w:val="TableText"/>
            </w:pPr>
            <w:r w:rsidRPr="00311E3F">
              <w:t>n/a</w:t>
            </w:r>
          </w:p>
        </w:tc>
        <w:tc>
          <w:tcPr>
            <w:tcW w:w="2714" w:type="dxa"/>
          </w:tcPr>
          <w:p w14:paraId="2424F465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非空</w:t>
            </w:r>
          </w:p>
        </w:tc>
      </w:tr>
      <w:tr w:rsidR="00B53E67" w:rsidRPr="00311E3F" w14:paraId="2C317967" w14:textId="77777777" w:rsidTr="009112F4">
        <w:tc>
          <w:tcPr>
            <w:tcW w:w="1702" w:type="dxa"/>
          </w:tcPr>
          <w:p w14:paraId="506B439F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创建</w:t>
            </w:r>
            <w:r w:rsidRPr="00311E3F">
              <w:t>时间</w:t>
            </w:r>
          </w:p>
        </w:tc>
        <w:tc>
          <w:tcPr>
            <w:tcW w:w="1270" w:type="dxa"/>
          </w:tcPr>
          <w:p w14:paraId="3E0E1A1B" w14:textId="77777777" w:rsidR="00B53E67" w:rsidRPr="00311E3F" w:rsidRDefault="00B53E67" w:rsidP="002D4C07">
            <w:pPr>
              <w:pStyle w:val="TableText"/>
            </w:pPr>
            <w:r w:rsidRPr="00311E3F">
              <w:t>create_at</w:t>
            </w:r>
          </w:p>
        </w:tc>
        <w:tc>
          <w:tcPr>
            <w:tcW w:w="1459" w:type="dxa"/>
          </w:tcPr>
          <w:p w14:paraId="3E0C5480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d</w:t>
            </w:r>
            <w:r w:rsidRPr="00311E3F">
              <w:t>atetime</w:t>
            </w:r>
          </w:p>
        </w:tc>
        <w:tc>
          <w:tcPr>
            <w:tcW w:w="1299" w:type="dxa"/>
          </w:tcPr>
          <w:p w14:paraId="7A129268" w14:textId="77777777" w:rsidR="00B53E67" w:rsidRPr="00311E3F" w:rsidRDefault="00B53E67" w:rsidP="002D4C07">
            <w:pPr>
              <w:pStyle w:val="TableText"/>
            </w:pPr>
            <w:r w:rsidRPr="00311E3F">
              <w:t>n/a</w:t>
            </w:r>
          </w:p>
        </w:tc>
        <w:tc>
          <w:tcPr>
            <w:tcW w:w="2714" w:type="dxa"/>
          </w:tcPr>
          <w:p w14:paraId="35878CCE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当前</w:t>
            </w:r>
            <w:r w:rsidRPr="00311E3F">
              <w:t>日期</w:t>
            </w:r>
          </w:p>
        </w:tc>
      </w:tr>
      <w:tr w:rsidR="00B53E67" w:rsidRPr="00311E3F" w14:paraId="7D10D311" w14:textId="77777777" w:rsidTr="009112F4">
        <w:tc>
          <w:tcPr>
            <w:tcW w:w="1702" w:type="dxa"/>
          </w:tcPr>
          <w:p w14:paraId="010B3199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修改</w:t>
            </w:r>
            <w:r w:rsidRPr="00311E3F">
              <w:t>时间</w:t>
            </w:r>
          </w:p>
        </w:tc>
        <w:tc>
          <w:tcPr>
            <w:tcW w:w="1270" w:type="dxa"/>
          </w:tcPr>
          <w:p w14:paraId="257A7182" w14:textId="77777777" w:rsidR="00B53E67" w:rsidRPr="00311E3F" w:rsidRDefault="00B53E67" w:rsidP="002D4C07">
            <w:pPr>
              <w:pStyle w:val="TableText"/>
            </w:pPr>
            <w:r w:rsidRPr="00311E3F">
              <w:t>update_at</w:t>
            </w:r>
          </w:p>
        </w:tc>
        <w:tc>
          <w:tcPr>
            <w:tcW w:w="1459" w:type="dxa"/>
          </w:tcPr>
          <w:p w14:paraId="6561412C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d</w:t>
            </w:r>
            <w:r w:rsidRPr="00311E3F">
              <w:t>atetime</w:t>
            </w:r>
          </w:p>
        </w:tc>
        <w:tc>
          <w:tcPr>
            <w:tcW w:w="1299" w:type="dxa"/>
          </w:tcPr>
          <w:p w14:paraId="5F0E1C1F" w14:textId="77777777" w:rsidR="00B53E67" w:rsidRPr="00311E3F" w:rsidRDefault="00B53E67" w:rsidP="002D4C07">
            <w:pPr>
              <w:pStyle w:val="TableText"/>
            </w:pPr>
            <w:r w:rsidRPr="00311E3F">
              <w:t>n/a</w:t>
            </w:r>
          </w:p>
        </w:tc>
        <w:tc>
          <w:tcPr>
            <w:tcW w:w="2714" w:type="dxa"/>
          </w:tcPr>
          <w:p w14:paraId="3B59BF68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当前</w:t>
            </w:r>
            <w:r w:rsidRPr="00311E3F">
              <w:t>日期</w:t>
            </w:r>
          </w:p>
        </w:tc>
      </w:tr>
    </w:tbl>
    <w:p w14:paraId="097E2EA9" w14:textId="77777777" w:rsidR="00B53E67" w:rsidRPr="0058792B" w:rsidRDefault="00B53E67" w:rsidP="00B53E67"/>
    <w:p w14:paraId="48D0CA0F" w14:textId="77777777" w:rsidR="00B53E67" w:rsidRDefault="00B53E67" w:rsidP="0094671E">
      <w:pPr>
        <w:pStyle w:val="2"/>
      </w:pPr>
      <w:bookmarkStart w:id="254" w:name="_Toc416641051"/>
      <w:r w:rsidRPr="00D058DB">
        <w:rPr>
          <w:rFonts w:hint="eastAsia"/>
        </w:rPr>
        <w:t>菜品</w:t>
      </w:r>
      <w:r w:rsidRPr="00D058DB">
        <w:t>表</w:t>
      </w:r>
      <w:bookmarkEnd w:id="254"/>
    </w:p>
    <w:tbl>
      <w:tblPr>
        <w:tblStyle w:val="TableContent"/>
        <w:tblW w:w="8444" w:type="dxa"/>
        <w:tblLook w:val="04A0" w:firstRow="1" w:lastRow="0" w:firstColumn="1" w:lastColumn="0" w:noHBand="0" w:noVBand="1"/>
      </w:tblPr>
      <w:tblGrid>
        <w:gridCol w:w="1585"/>
        <w:gridCol w:w="1403"/>
        <w:gridCol w:w="1553"/>
        <w:gridCol w:w="1245"/>
        <w:gridCol w:w="2658"/>
      </w:tblGrid>
      <w:tr w:rsidR="00B53E67" w:rsidRPr="00311E3F" w14:paraId="10B04AB4" w14:textId="77777777" w:rsidTr="009112F4">
        <w:tc>
          <w:tcPr>
            <w:tcW w:w="1616" w:type="dxa"/>
            <w:shd w:val="clear" w:color="auto" w:fill="BFBFBF" w:themeFill="background1" w:themeFillShade="BF"/>
          </w:tcPr>
          <w:p w14:paraId="0CE471ED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数据</w:t>
            </w:r>
            <w:r w:rsidRPr="00311E3F">
              <w:t>表名</w:t>
            </w:r>
          </w:p>
        </w:tc>
        <w:tc>
          <w:tcPr>
            <w:tcW w:w="2854" w:type="dxa"/>
            <w:gridSpan w:val="2"/>
          </w:tcPr>
          <w:p w14:paraId="32F347B9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菜品</w:t>
            </w:r>
            <w:r w:rsidRPr="00311E3F">
              <w:t>表</w:t>
            </w:r>
          </w:p>
        </w:tc>
        <w:tc>
          <w:tcPr>
            <w:tcW w:w="3974" w:type="dxa"/>
            <w:gridSpan w:val="2"/>
          </w:tcPr>
          <w:p w14:paraId="3A1347A5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t_dish</w:t>
            </w:r>
          </w:p>
        </w:tc>
      </w:tr>
      <w:tr w:rsidR="00B53E67" w:rsidRPr="00311E3F" w14:paraId="5E408040" w14:textId="77777777" w:rsidTr="009112F4">
        <w:tc>
          <w:tcPr>
            <w:tcW w:w="1616" w:type="dxa"/>
            <w:shd w:val="clear" w:color="auto" w:fill="BFBFBF" w:themeFill="background1" w:themeFillShade="BF"/>
          </w:tcPr>
          <w:p w14:paraId="562E92FD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数据项描述</w:t>
            </w:r>
          </w:p>
        </w:tc>
        <w:tc>
          <w:tcPr>
            <w:tcW w:w="1300" w:type="dxa"/>
            <w:shd w:val="clear" w:color="auto" w:fill="BFBFBF" w:themeFill="background1" w:themeFillShade="BF"/>
          </w:tcPr>
          <w:p w14:paraId="53C9C535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数据项</w:t>
            </w:r>
            <w:r w:rsidRPr="00311E3F">
              <w:t>名</w:t>
            </w:r>
          </w:p>
        </w:tc>
        <w:tc>
          <w:tcPr>
            <w:tcW w:w="1554" w:type="dxa"/>
            <w:shd w:val="clear" w:color="auto" w:fill="BFBFBF" w:themeFill="background1" w:themeFillShade="BF"/>
          </w:tcPr>
          <w:p w14:paraId="7E9F5F29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类型</w:t>
            </w:r>
          </w:p>
        </w:tc>
        <w:tc>
          <w:tcPr>
            <w:tcW w:w="1261" w:type="dxa"/>
            <w:shd w:val="clear" w:color="auto" w:fill="BFBFBF" w:themeFill="background1" w:themeFillShade="BF"/>
          </w:tcPr>
          <w:p w14:paraId="4312B117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默认值</w:t>
            </w:r>
          </w:p>
        </w:tc>
        <w:tc>
          <w:tcPr>
            <w:tcW w:w="2713" w:type="dxa"/>
            <w:shd w:val="clear" w:color="auto" w:fill="BFBFBF" w:themeFill="background1" w:themeFillShade="BF"/>
          </w:tcPr>
          <w:p w14:paraId="3F20894F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限制</w:t>
            </w:r>
          </w:p>
        </w:tc>
      </w:tr>
      <w:tr w:rsidR="00B53E67" w:rsidRPr="00311E3F" w14:paraId="08E7F8D0" w14:textId="77777777" w:rsidTr="009112F4">
        <w:tc>
          <w:tcPr>
            <w:tcW w:w="1616" w:type="dxa"/>
          </w:tcPr>
          <w:p w14:paraId="6B850E4F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菜品</w:t>
            </w:r>
            <w:r w:rsidRPr="00311E3F">
              <w:t>ID</w:t>
            </w:r>
          </w:p>
        </w:tc>
        <w:tc>
          <w:tcPr>
            <w:tcW w:w="1300" w:type="dxa"/>
          </w:tcPr>
          <w:p w14:paraId="6A82DE97" w14:textId="29681606" w:rsidR="00B53E67" w:rsidRPr="00311E3F" w:rsidRDefault="00B53E67" w:rsidP="002D4C07">
            <w:pPr>
              <w:pStyle w:val="TableText"/>
            </w:pPr>
            <w:r w:rsidRPr="00311E3F">
              <w:t>id</w:t>
            </w:r>
          </w:p>
        </w:tc>
        <w:tc>
          <w:tcPr>
            <w:tcW w:w="1554" w:type="dxa"/>
          </w:tcPr>
          <w:p w14:paraId="39A2244B" w14:textId="77777777" w:rsidR="00B53E67" w:rsidRPr="00311E3F" w:rsidRDefault="00B53E67" w:rsidP="002D4C07">
            <w:pPr>
              <w:pStyle w:val="TableText"/>
            </w:pPr>
            <w:r w:rsidRPr="00311E3F">
              <w:t>Int(32)</w:t>
            </w:r>
          </w:p>
        </w:tc>
        <w:tc>
          <w:tcPr>
            <w:tcW w:w="1261" w:type="dxa"/>
          </w:tcPr>
          <w:p w14:paraId="1C571821" w14:textId="77777777" w:rsidR="00B53E67" w:rsidRPr="00311E3F" w:rsidRDefault="00B53E67" w:rsidP="002D4C07">
            <w:pPr>
              <w:pStyle w:val="TableText"/>
            </w:pPr>
            <w:r w:rsidRPr="00311E3F">
              <w:t>n/a</w:t>
            </w:r>
          </w:p>
        </w:tc>
        <w:tc>
          <w:tcPr>
            <w:tcW w:w="2713" w:type="dxa"/>
          </w:tcPr>
          <w:p w14:paraId="54457D62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主键，</w:t>
            </w:r>
            <w:r w:rsidRPr="00311E3F">
              <w:t>自动增加</w:t>
            </w:r>
          </w:p>
        </w:tc>
      </w:tr>
      <w:tr w:rsidR="00B53E67" w:rsidRPr="00311E3F" w14:paraId="5E0E5268" w14:textId="77777777" w:rsidTr="009112F4">
        <w:tc>
          <w:tcPr>
            <w:tcW w:w="1616" w:type="dxa"/>
          </w:tcPr>
          <w:p w14:paraId="4640FFBB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菜品</w:t>
            </w:r>
            <w:r w:rsidRPr="00311E3F">
              <w:t>分类</w:t>
            </w:r>
            <w:r w:rsidRPr="00311E3F">
              <w:t>ID</w:t>
            </w:r>
          </w:p>
        </w:tc>
        <w:tc>
          <w:tcPr>
            <w:tcW w:w="1300" w:type="dxa"/>
          </w:tcPr>
          <w:p w14:paraId="469F7D4E" w14:textId="77777777" w:rsidR="00B53E67" w:rsidRPr="00311E3F" w:rsidRDefault="00B53E67" w:rsidP="002D4C07">
            <w:pPr>
              <w:pStyle w:val="TableText"/>
            </w:pPr>
            <w:r w:rsidRPr="00311E3F">
              <w:t>category_id</w:t>
            </w:r>
          </w:p>
        </w:tc>
        <w:tc>
          <w:tcPr>
            <w:tcW w:w="1554" w:type="dxa"/>
          </w:tcPr>
          <w:p w14:paraId="6F96E10A" w14:textId="77777777" w:rsidR="00B53E67" w:rsidRPr="00311E3F" w:rsidRDefault="00B53E67" w:rsidP="002D4C07">
            <w:pPr>
              <w:pStyle w:val="TableText"/>
            </w:pPr>
            <w:r w:rsidRPr="00311E3F">
              <w:t>Int(32)</w:t>
            </w:r>
          </w:p>
        </w:tc>
        <w:tc>
          <w:tcPr>
            <w:tcW w:w="1261" w:type="dxa"/>
          </w:tcPr>
          <w:p w14:paraId="0A443652" w14:textId="77777777" w:rsidR="00B53E67" w:rsidRPr="00311E3F" w:rsidRDefault="00B53E67" w:rsidP="002D4C07">
            <w:pPr>
              <w:pStyle w:val="TableText"/>
            </w:pPr>
            <w:r w:rsidRPr="00311E3F">
              <w:t>0</w:t>
            </w:r>
          </w:p>
        </w:tc>
        <w:tc>
          <w:tcPr>
            <w:tcW w:w="2713" w:type="dxa"/>
          </w:tcPr>
          <w:p w14:paraId="75E49AAA" w14:textId="77777777" w:rsidR="00B53E67" w:rsidRPr="00311E3F" w:rsidRDefault="00B53E67" w:rsidP="002D4C07">
            <w:pPr>
              <w:pStyle w:val="TableText"/>
            </w:pPr>
            <w:proofErr w:type="gramStart"/>
            <w:r w:rsidRPr="00311E3F">
              <w:rPr>
                <w:rFonts w:hint="eastAsia"/>
              </w:rPr>
              <w:t>外键</w:t>
            </w:r>
            <w:proofErr w:type="gramEnd"/>
          </w:p>
        </w:tc>
      </w:tr>
      <w:tr w:rsidR="00B53E67" w:rsidRPr="00311E3F" w14:paraId="4FEA047C" w14:textId="77777777" w:rsidTr="009112F4">
        <w:tc>
          <w:tcPr>
            <w:tcW w:w="1616" w:type="dxa"/>
          </w:tcPr>
          <w:p w14:paraId="667C5A49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菜品</w:t>
            </w:r>
            <w:r w:rsidRPr="00311E3F">
              <w:t>名称</w:t>
            </w:r>
          </w:p>
        </w:tc>
        <w:tc>
          <w:tcPr>
            <w:tcW w:w="1300" w:type="dxa"/>
          </w:tcPr>
          <w:p w14:paraId="4BA0A20C" w14:textId="77777777" w:rsidR="00B53E67" w:rsidRPr="00311E3F" w:rsidRDefault="00B53E67" w:rsidP="002D4C07">
            <w:pPr>
              <w:pStyle w:val="TableText"/>
            </w:pPr>
            <w:r w:rsidRPr="00311E3F">
              <w:t>dish_name</w:t>
            </w:r>
          </w:p>
        </w:tc>
        <w:tc>
          <w:tcPr>
            <w:tcW w:w="1554" w:type="dxa"/>
          </w:tcPr>
          <w:p w14:paraId="6C75860A" w14:textId="77777777" w:rsidR="00B53E67" w:rsidRPr="00311E3F" w:rsidRDefault="00B53E67" w:rsidP="002D4C07">
            <w:pPr>
              <w:pStyle w:val="TableText"/>
            </w:pPr>
            <w:r w:rsidRPr="00311E3F">
              <w:t>Varchar(128)</w:t>
            </w:r>
          </w:p>
        </w:tc>
        <w:tc>
          <w:tcPr>
            <w:tcW w:w="1261" w:type="dxa"/>
          </w:tcPr>
          <w:p w14:paraId="73A42C1C" w14:textId="77777777" w:rsidR="00B53E67" w:rsidRPr="00311E3F" w:rsidRDefault="00B53E67" w:rsidP="002D4C07">
            <w:pPr>
              <w:pStyle w:val="TableText"/>
            </w:pPr>
            <w:r w:rsidRPr="00311E3F">
              <w:t>n/a</w:t>
            </w:r>
          </w:p>
        </w:tc>
        <w:tc>
          <w:tcPr>
            <w:tcW w:w="2713" w:type="dxa"/>
          </w:tcPr>
          <w:p w14:paraId="7C3D1F63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非空</w:t>
            </w:r>
          </w:p>
        </w:tc>
      </w:tr>
      <w:tr w:rsidR="00B53E67" w:rsidRPr="00311E3F" w14:paraId="1B8085B9" w14:textId="77777777" w:rsidTr="009112F4">
        <w:tc>
          <w:tcPr>
            <w:tcW w:w="1616" w:type="dxa"/>
          </w:tcPr>
          <w:p w14:paraId="5FBAFC0F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菜品图片</w:t>
            </w:r>
          </w:p>
        </w:tc>
        <w:tc>
          <w:tcPr>
            <w:tcW w:w="1300" w:type="dxa"/>
          </w:tcPr>
          <w:p w14:paraId="2364C4AF" w14:textId="77777777" w:rsidR="00B53E67" w:rsidRPr="00311E3F" w:rsidRDefault="00B53E67" w:rsidP="002D4C07">
            <w:pPr>
              <w:pStyle w:val="TableText"/>
            </w:pPr>
            <w:r w:rsidRPr="00311E3F">
              <w:t>dish_picture</w:t>
            </w:r>
          </w:p>
        </w:tc>
        <w:tc>
          <w:tcPr>
            <w:tcW w:w="1554" w:type="dxa"/>
          </w:tcPr>
          <w:p w14:paraId="6BDA435D" w14:textId="77777777" w:rsidR="00B53E67" w:rsidRPr="00311E3F" w:rsidRDefault="00B53E67" w:rsidP="002D4C07">
            <w:pPr>
              <w:pStyle w:val="TableText"/>
            </w:pPr>
            <w:r w:rsidRPr="00311E3F">
              <w:t>Varchar(128)</w:t>
            </w:r>
          </w:p>
        </w:tc>
        <w:tc>
          <w:tcPr>
            <w:tcW w:w="1261" w:type="dxa"/>
          </w:tcPr>
          <w:p w14:paraId="2F57462A" w14:textId="77777777" w:rsidR="00B53E67" w:rsidRPr="00311E3F" w:rsidRDefault="00B53E67" w:rsidP="002D4C07">
            <w:pPr>
              <w:pStyle w:val="TableText"/>
            </w:pPr>
            <w:r w:rsidRPr="00311E3F">
              <w:t>n/a</w:t>
            </w:r>
          </w:p>
        </w:tc>
        <w:tc>
          <w:tcPr>
            <w:tcW w:w="2713" w:type="dxa"/>
          </w:tcPr>
          <w:p w14:paraId="422B8B01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非空</w:t>
            </w:r>
          </w:p>
        </w:tc>
      </w:tr>
      <w:tr w:rsidR="00B53E67" w:rsidRPr="00311E3F" w14:paraId="1CCB01C4" w14:textId="77777777" w:rsidTr="009112F4">
        <w:tc>
          <w:tcPr>
            <w:tcW w:w="1616" w:type="dxa"/>
          </w:tcPr>
          <w:p w14:paraId="2C96D450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lastRenderedPageBreak/>
              <w:t>价格</w:t>
            </w:r>
          </w:p>
        </w:tc>
        <w:tc>
          <w:tcPr>
            <w:tcW w:w="1300" w:type="dxa"/>
          </w:tcPr>
          <w:p w14:paraId="315BCD31" w14:textId="77777777" w:rsidR="00B53E67" w:rsidRPr="00311E3F" w:rsidRDefault="00B53E67" w:rsidP="002D4C07">
            <w:pPr>
              <w:pStyle w:val="TableText"/>
            </w:pPr>
            <w:r w:rsidRPr="00311E3F">
              <w:t>price</w:t>
            </w:r>
          </w:p>
        </w:tc>
        <w:tc>
          <w:tcPr>
            <w:tcW w:w="1554" w:type="dxa"/>
          </w:tcPr>
          <w:p w14:paraId="29DB9942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d</w:t>
            </w:r>
            <w:r w:rsidRPr="00311E3F">
              <w:t>ouble(64)</w:t>
            </w:r>
          </w:p>
        </w:tc>
        <w:tc>
          <w:tcPr>
            <w:tcW w:w="1261" w:type="dxa"/>
          </w:tcPr>
          <w:p w14:paraId="68934540" w14:textId="77777777" w:rsidR="00B53E67" w:rsidRPr="00311E3F" w:rsidRDefault="00B53E67" w:rsidP="002D4C07">
            <w:pPr>
              <w:pStyle w:val="TableText"/>
            </w:pPr>
            <w:r w:rsidRPr="00311E3F">
              <w:t>0.0</w:t>
            </w:r>
          </w:p>
        </w:tc>
        <w:tc>
          <w:tcPr>
            <w:tcW w:w="2713" w:type="dxa"/>
          </w:tcPr>
          <w:p w14:paraId="74D4A501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精确</w:t>
            </w:r>
            <w:r w:rsidRPr="00311E3F">
              <w:t>到小数点后一位</w:t>
            </w:r>
          </w:p>
        </w:tc>
      </w:tr>
      <w:tr w:rsidR="00B53E67" w:rsidRPr="00311E3F" w14:paraId="4ED32259" w14:textId="77777777" w:rsidTr="009112F4">
        <w:tc>
          <w:tcPr>
            <w:tcW w:w="1616" w:type="dxa"/>
          </w:tcPr>
          <w:p w14:paraId="330F6CFC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是否</w:t>
            </w:r>
            <w:r w:rsidRPr="00311E3F">
              <w:t>在售</w:t>
            </w:r>
          </w:p>
        </w:tc>
        <w:tc>
          <w:tcPr>
            <w:tcW w:w="1300" w:type="dxa"/>
          </w:tcPr>
          <w:p w14:paraId="71D4BC89" w14:textId="77777777" w:rsidR="00B53E67" w:rsidRPr="00311E3F" w:rsidRDefault="00B53E67" w:rsidP="002D4C07">
            <w:pPr>
              <w:pStyle w:val="TableText"/>
            </w:pPr>
            <w:r w:rsidRPr="00311E3F">
              <w:t>on_sell</w:t>
            </w:r>
          </w:p>
        </w:tc>
        <w:tc>
          <w:tcPr>
            <w:tcW w:w="1554" w:type="dxa"/>
          </w:tcPr>
          <w:p w14:paraId="0951CE6E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tinyint</w:t>
            </w:r>
          </w:p>
        </w:tc>
        <w:tc>
          <w:tcPr>
            <w:tcW w:w="1261" w:type="dxa"/>
          </w:tcPr>
          <w:p w14:paraId="226912C7" w14:textId="77777777" w:rsidR="00B53E67" w:rsidRPr="00311E3F" w:rsidRDefault="00B53E67" w:rsidP="002D4C07">
            <w:pPr>
              <w:pStyle w:val="TableText"/>
            </w:pPr>
            <w:r w:rsidRPr="00311E3F">
              <w:t>True</w:t>
            </w:r>
          </w:p>
        </w:tc>
        <w:tc>
          <w:tcPr>
            <w:tcW w:w="2713" w:type="dxa"/>
          </w:tcPr>
          <w:p w14:paraId="34021457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非空</w:t>
            </w:r>
          </w:p>
        </w:tc>
      </w:tr>
      <w:tr w:rsidR="00B53E67" w:rsidRPr="00311E3F" w14:paraId="133577E1" w14:textId="77777777" w:rsidTr="009112F4">
        <w:tc>
          <w:tcPr>
            <w:tcW w:w="1616" w:type="dxa"/>
          </w:tcPr>
          <w:p w14:paraId="14D99AE2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其他</w:t>
            </w:r>
            <w:r w:rsidRPr="00311E3F">
              <w:t>信息</w:t>
            </w:r>
          </w:p>
        </w:tc>
        <w:tc>
          <w:tcPr>
            <w:tcW w:w="1300" w:type="dxa"/>
          </w:tcPr>
          <w:p w14:paraId="7B178ED0" w14:textId="77777777" w:rsidR="00B53E67" w:rsidRPr="00311E3F" w:rsidRDefault="00B53E67" w:rsidP="002D4C07">
            <w:pPr>
              <w:pStyle w:val="TableText"/>
            </w:pPr>
            <w:r w:rsidRPr="00311E3F">
              <w:t>misc</w:t>
            </w:r>
          </w:p>
        </w:tc>
        <w:tc>
          <w:tcPr>
            <w:tcW w:w="1554" w:type="dxa"/>
          </w:tcPr>
          <w:p w14:paraId="51CEC30A" w14:textId="77777777" w:rsidR="00B53E67" w:rsidRPr="00311E3F" w:rsidRDefault="00B53E67" w:rsidP="002D4C07">
            <w:pPr>
              <w:pStyle w:val="TableText"/>
            </w:pPr>
            <w:r w:rsidRPr="00311E3F">
              <w:t>Varchar(128)</w:t>
            </w:r>
          </w:p>
        </w:tc>
        <w:tc>
          <w:tcPr>
            <w:tcW w:w="1261" w:type="dxa"/>
          </w:tcPr>
          <w:p w14:paraId="041D2BAE" w14:textId="77777777" w:rsidR="00B53E67" w:rsidRPr="00311E3F" w:rsidRDefault="00B53E67" w:rsidP="002D4C07">
            <w:pPr>
              <w:pStyle w:val="TableText"/>
            </w:pPr>
            <w:r w:rsidRPr="00311E3F">
              <w:t>n/a</w:t>
            </w:r>
          </w:p>
        </w:tc>
        <w:tc>
          <w:tcPr>
            <w:tcW w:w="2713" w:type="dxa"/>
          </w:tcPr>
          <w:p w14:paraId="6E216BE7" w14:textId="77777777" w:rsidR="00B53E67" w:rsidRPr="00311E3F" w:rsidRDefault="00B53E67" w:rsidP="002D4C07">
            <w:pPr>
              <w:pStyle w:val="TableText"/>
            </w:pPr>
            <w:r w:rsidRPr="00311E3F">
              <w:t>n/a</w:t>
            </w:r>
          </w:p>
        </w:tc>
      </w:tr>
      <w:tr w:rsidR="00B53E67" w:rsidRPr="00311E3F" w14:paraId="578A285E" w14:textId="77777777" w:rsidTr="009112F4">
        <w:tc>
          <w:tcPr>
            <w:tcW w:w="1616" w:type="dxa"/>
          </w:tcPr>
          <w:p w14:paraId="0544A911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创建</w:t>
            </w:r>
            <w:r w:rsidRPr="00311E3F">
              <w:t>时间</w:t>
            </w:r>
          </w:p>
        </w:tc>
        <w:tc>
          <w:tcPr>
            <w:tcW w:w="1300" w:type="dxa"/>
          </w:tcPr>
          <w:p w14:paraId="361698BD" w14:textId="77777777" w:rsidR="00B53E67" w:rsidRPr="00311E3F" w:rsidRDefault="00B53E67" w:rsidP="002D4C07">
            <w:pPr>
              <w:pStyle w:val="TableText"/>
            </w:pPr>
            <w:r w:rsidRPr="00311E3F">
              <w:t>create_at</w:t>
            </w:r>
          </w:p>
        </w:tc>
        <w:tc>
          <w:tcPr>
            <w:tcW w:w="1554" w:type="dxa"/>
          </w:tcPr>
          <w:p w14:paraId="1BEE60E8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d</w:t>
            </w:r>
            <w:r w:rsidRPr="00311E3F">
              <w:t>atetime</w:t>
            </w:r>
          </w:p>
        </w:tc>
        <w:tc>
          <w:tcPr>
            <w:tcW w:w="1261" w:type="dxa"/>
          </w:tcPr>
          <w:p w14:paraId="23085A62" w14:textId="77777777" w:rsidR="00B53E67" w:rsidRPr="00311E3F" w:rsidRDefault="00B53E67" w:rsidP="002D4C07">
            <w:pPr>
              <w:pStyle w:val="TableText"/>
            </w:pPr>
          </w:p>
        </w:tc>
        <w:tc>
          <w:tcPr>
            <w:tcW w:w="2713" w:type="dxa"/>
          </w:tcPr>
          <w:p w14:paraId="12801AA0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当前</w:t>
            </w:r>
            <w:r w:rsidRPr="00311E3F">
              <w:t>日期</w:t>
            </w:r>
          </w:p>
        </w:tc>
      </w:tr>
      <w:tr w:rsidR="00B53E67" w:rsidRPr="00311E3F" w14:paraId="557B105B" w14:textId="77777777" w:rsidTr="009112F4">
        <w:tc>
          <w:tcPr>
            <w:tcW w:w="1616" w:type="dxa"/>
          </w:tcPr>
          <w:p w14:paraId="6A3B797C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修改</w:t>
            </w:r>
            <w:r w:rsidRPr="00311E3F">
              <w:t>时间</w:t>
            </w:r>
          </w:p>
        </w:tc>
        <w:tc>
          <w:tcPr>
            <w:tcW w:w="1300" w:type="dxa"/>
          </w:tcPr>
          <w:p w14:paraId="06B07400" w14:textId="77777777" w:rsidR="00B53E67" w:rsidRPr="00311E3F" w:rsidRDefault="00B53E67" w:rsidP="002D4C07">
            <w:pPr>
              <w:pStyle w:val="TableText"/>
            </w:pPr>
            <w:r w:rsidRPr="00311E3F">
              <w:t>update_at</w:t>
            </w:r>
          </w:p>
        </w:tc>
        <w:tc>
          <w:tcPr>
            <w:tcW w:w="1554" w:type="dxa"/>
          </w:tcPr>
          <w:p w14:paraId="3A5ED155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d</w:t>
            </w:r>
            <w:r w:rsidRPr="00311E3F">
              <w:t>atetime</w:t>
            </w:r>
          </w:p>
        </w:tc>
        <w:tc>
          <w:tcPr>
            <w:tcW w:w="1261" w:type="dxa"/>
          </w:tcPr>
          <w:p w14:paraId="62917F98" w14:textId="77777777" w:rsidR="00B53E67" w:rsidRPr="00311E3F" w:rsidRDefault="00B53E67" w:rsidP="002D4C07">
            <w:pPr>
              <w:pStyle w:val="TableText"/>
            </w:pPr>
          </w:p>
        </w:tc>
        <w:tc>
          <w:tcPr>
            <w:tcW w:w="2713" w:type="dxa"/>
          </w:tcPr>
          <w:p w14:paraId="02D8E2A2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当前</w:t>
            </w:r>
            <w:r w:rsidRPr="00311E3F">
              <w:t>日期</w:t>
            </w:r>
          </w:p>
        </w:tc>
      </w:tr>
    </w:tbl>
    <w:p w14:paraId="6D2F530B" w14:textId="77777777" w:rsidR="00B53E67" w:rsidRPr="005D3FA9" w:rsidRDefault="00B53E67" w:rsidP="00B53E67"/>
    <w:p w14:paraId="4B91B1A0" w14:textId="77777777" w:rsidR="00B53E67" w:rsidRDefault="00B53E67" w:rsidP="0094671E">
      <w:pPr>
        <w:pStyle w:val="2"/>
      </w:pPr>
      <w:bookmarkStart w:id="255" w:name="_Toc416641052"/>
      <w:r w:rsidRPr="00D058DB">
        <w:rPr>
          <w:rFonts w:hint="eastAsia"/>
        </w:rPr>
        <w:t>订单</w:t>
      </w:r>
      <w:r w:rsidRPr="00D058DB">
        <w:t>表</w:t>
      </w:r>
      <w:bookmarkEnd w:id="255"/>
    </w:p>
    <w:tbl>
      <w:tblPr>
        <w:tblStyle w:val="TableContent"/>
        <w:tblW w:w="8444" w:type="dxa"/>
        <w:tblLook w:val="04A0" w:firstRow="1" w:lastRow="0" w:firstColumn="1" w:lastColumn="0" w:noHBand="0" w:noVBand="1"/>
      </w:tblPr>
      <w:tblGrid>
        <w:gridCol w:w="1432"/>
        <w:gridCol w:w="1869"/>
        <w:gridCol w:w="1509"/>
        <w:gridCol w:w="1086"/>
        <w:gridCol w:w="2548"/>
      </w:tblGrid>
      <w:tr w:rsidR="00B53E67" w14:paraId="7FE312BE" w14:textId="77777777" w:rsidTr="009112F4">
        <w:tc>
          <w:tcPr>
            <w:tcW w:w="1593" w:type="dxa"/>
            <w:shd w:val="clear" w:color="auto" w:fill="BFBFBF" w:themeFill="background1" w:themeFillShade="BF"/>
          </w:tcPr>
          <w:p w14:paraId="2F581EDE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数据</w:t>
            </w:r>
            <w:r>
              <w:t>表名</w:t>
            </w:r>
          </w:p>
        </w:tc>
        <w:tc>
          <w:tcPr>
            <w:tcW w:w="3104" w:type="dxa"/>
            <w:gridSpan w:val="2"/>
          </w:tcPr>
          <w:p w14:paraId="62A4F906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订单</w:t>
            </w:r>
            <w:r>
              <w:t>表</w:t>
            </w:r>
          </w:p>
        </w:tc>
        <w:tc>
          <w:tcPr>
            <w:tcW w:w="3747" w:type="dxa"/>
            <w:gridSpan w:val="2"/>
          </w:tcPr>
          <w:p w14:paraId="6DF234DE" w14:textId="77777777" w:rsidR="00B53E67" w:rsidRDefault="00B53E67" w:rsidP="002D4C07">
            <w:pPr>
              <w:pStyle w:val="TableText"/>
            </w:pPr>
            <w:r>
              <w:t>t_order</w:t>
            </w:r>
          </w:p>
        </w:tc>
      </w:tr>
      <w:tr w:rsidR="00B53E67" w14:paraId="5D2C8F56" w14:textId="77777777" w:rsidTr="009112F4">
        <w:tc>
          <w:tcPr>
            <w:tcW w:w="1593" w:type="dxa"/>
            <w:shd w:val="clear" w:color="auto" w:fill="BFBFBF" w:themeFill="background1" w:themeFillShade="BF"/>
          </w:tcPr>
          <w:p w14:paraId="45530B05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数据项描述</w:t>
            </w:r>
          </w:p>
        </w:tc>
        <w:tc>
          <w:tcPr>
            <w:tcW w:w="1595" w:type="dxa"/>
            <w:shd w:val="clear" w:color="auto" w:fill="BFBFBF" w:themeFill="background1" w:themeFillShade="BF"/>
          </w:tcPr>
          <w:p w14:paraId="1DDA8C5F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数据项</w:t>
            </w:r>
            <w:r>
              <w:t>名</w:t>
            </w:r>
          </w:p>
        </w:tc>
        <w:tc>
          <w:tcPr>
            <w:tcW w:w="1509" w:type="dxa"/>
            <w:shd w:val="clear" w:color="auto" w:fill="BFBFBF" w:themeFill="background1" w:themeFillShade="BF"/>
          </w:tcPr>
          <w:p w14:paraId="6447CBE9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类型</w:t>
            </w:r>
          </w:p>
        </w:tc>
        <w:tc>
          <w:tcPr>
            <w:tcW w:w="1138" w:type="dxa"/>
            <w:shd w:val="clear" w:color="auto" w:fill="BFBFBF" w:themeFill="background1" w:themeFillShade="BF"/>
          </w:tcPr>
          <w:p w14:paraId="31669AB6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默认值</w:t>
            </w:r>
          </w:p>
        </w:tc>
        <w:tc>
          <w:tcPr>
            <w:tcW w:w="2609" w:type="dxa"/>
            <w:shd w:val="clear" w:color="auto" w:fill="BFBFBF" w:themeFill="background1" w:themeFillShade="BF"/>
          </w:tcPr>
          <w:p w14:paraId="484A15A1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限制</w:t>
            </w:r>
          </w:p>
        </w:tc>
      </w:tr>
      <w:tr w:rsidR="00B53E67" w14:paraId="390E5AE3" w14:textId="77777777" w:rsidTr="009112F4">
        <w:tc>
          <w:tcPr>
            <w:tcW w:w="1593" w:type="dxa"/>
          </w:tcPr>
          <w:p w14:paraId="1183CBE2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订单</w:t>
            </w:r>
            <w:r>
              <w:t>ID</w:t>
            </w:r>
          </w:p>
        </w:tc>
        <w:tc>
          <w:tcPr>
            <w:tcW w:w="1595" w:type="dxa"/>
          </w:tcPr>
          <w:p w14:paraId="08315753" w14:textId="1921A179" w:rsidR="00B53E67" w:rsidRDefault="00B53E67" w:rsidP="002D4C07">
            <w:pPr>
              <w:pStyle w:val="TableText"/>
            </w:pPr>
            <w:r>
              <w:t>id</w:t>
            </w:r>
          </w:p>
        </w:tc>
        <w:tc>
          <w:tcPr>
            <w:tcW w:w="1509" w:type="dxa"/>
          </w:tcPr>
          <w:p w14:paraId="67EFC3CC" w14:textId="77777777" w:rsidR="00B53E67" w:rsidRDefault="00B53E67" w:rsidP="002D4C07">
            <w:pPr>
              <w:pStyle w:val="TableText"/>
            </w:pPr>
            <w:r>
              <w:t>Int(32)</w:t>
            </w:r>
          </w:p>
        </w:tc>
        <w:tc>
          <w:tcPr>
            <w:tcW w:w="1138" w:type="dxa"/>
          </w:tcPr>
          <w:p w14:paraId="74374F3C" w14:textId="77777777" w:rsidR="00B53E67" w:rsidRDefault="00B53E67" w:rsidP="002D4C07">
            <w:pPr>
              <w:pStyle w:val="TableText"/>
            </w:pPr>
            <w:r>
              <w:t>n/a</w:t>
            </w:r>
          </w:p>
        </w:tc>
        <w:tc>
          <w:tcPr>
            <w:tcW w:w="2609" w:type="dxa"/>
          </w:tcPr>
          <w:p w14:paraId="08E7A0BE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主键，</w:t>
            </w:r>
            <w:r>
              <w:t>自动增加</w:t>
            </w:r>
          </w:p>
        </w:tc>
      </w:tr>
      <w:tr w:rsidR="00B53E67" w:rsidRPr="00625CB3" w14:paraId="6EC55997" w14:textId="77777777" w:rsidTr="009112F4">
        <w:tc>
          <w:tcPr>
            <w:tcW w:w="1593" w:type="dxa"/>
          </w:tcPr>
          <w:p w14:paraId="76C18357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订单</w:t>
            </w:r>
            <w:r>
              <w:t>流水号</w:t>
            </w:r>
          </w:p>
        </w:tc>
        <w:tc>
          <w:tcPr>
            <w:tcW w:w="1595" w:type="dxa"/>
          </w:tcPr>
          <w:p w14:paraId="78D88861" w14:textId="77777777" w:rsidR="00B53E67" w:rsidRDefault="00B53E67" w:rsidP="002D4C07">
            <w:pPr>
              <w:pStyle w:val="TableText"/>
            </w:pPr>
            <w:r>
              <w:t>order_seq</w:t>
            </w:r>
          </w:p>
        </w:tc>
        <w:tc>
          <w:tcPr>
            <w:tcW w:w="1509" w:type="dxa"/>
          </w:tcPr>
          <w:p w14:paraId="25F4E11C" w14:textId="77777777" w:rsidR="00B53E67" w:rsidRDefault="00B53E67" w:rsidP="002D4C07">
            <w:pPr>
              <w:pStyle w:val="TableText"/>
            </w:pPr>
            <w:r>
              <w:t>Varchar(128)</w:t>
            </w:r>
          </w:p>
        </w:tc>
        <w:tc>
          <w:tcPr>
            <w:tcW w:w="1138" w:type="dxa"/>
          </w:tcPr>
          <w:p w14:paraId="3E6CA9FE" w14:textId="77777777" w:rsidR="00B53E67" w:rsidRDefault="00B53E67" w:rsidP="002D4C07">
            <w:pPr>
              <w:pStyle w:val="TableText"/>
            </w:pPr>
            <w:r>
              <w:t>n/a</w:t>
            </w:r>
          </w:p>
        </w:tc>
        <w:tc>
          <w:tcPr>
            <w:tcW w:w="2609" w:type="dxa"/>
          </w:tcPr>
          <w:p w14:paraId="69C23F4D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格式为</w:t>
            </w:r>
            <w:r>
              <w:rPr>
                <w:rFonts w:hint="eastAsia"/>
              </w:rPr>
              <w:t>&lt;yyyymmddxxxxx</w:t>
            </w:r>
            <w:r>
              <w:t>&gt;</w:t>
            </w:r>
          </w:p>
          <w:p w14:paraId="5C03587E" w14:textId="77777777" w:rsidR="00B53E67" w:rsidRDefault="00B53E67" w:rsidP="002D4C07">
            <w:pPr>
              <w:pStyle w:val="TableText"/>
            </w:pPr>
            <w:r>
              <w:t>yyyy</w:t>
            </w:r>
            <w:r>
              <w:rPr>
                <w:rFonts w:hint="eastAsia"/>
              </w:rPr>
              <w:t>四位数</w:t>
            </w:r>
            <w:r>
              <w:t>年份</w:t>
            </w:r>
          </w:p>
          <w:p w14:paraId="0766CCB8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mm</w:t>
            </w:r>
            <w:r>
              <w:rPr>
                <w:rFonts w:hint="eastAsia"/>
              </w:rPr>
              <w:t>两位数</w:t>
            </w:r>
            <w:r>
              <w:t>月份</w:t>
            </w:r>
          </w:p>
          <w:p w14:paraId="0DC85463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dd</w:t>
            </w:r>
            <w:r>
              <w:t>两位日期</w:t>
            </w:r>
          </w:p>
          <w:p w14:paraId="595A0D84" w14:textId="77777777" w:rsidR="00B53E67" w:rsidRPr="00625CB3" w:rsidRDefault="00B53E67" w:rsidP="002D4C07">
            <w:pPr>
              <w:pStyle w:val="TableText"/>
            </w:pPr>
            <w:r>
              <w:t>xxxxx</w:t>
            </w:r>
            <w:r>
              <w:t>当天订单序号</w:t>
            </w:r>
          </w:p>
        </w:tc>
      </w:tr>
      <w:tr w:rsidR="00B53E67" w14:paraId="224A8257" w14:textId="77777777" w:rsidTr="009112F4">
        <w:tc>
          <w:tcPr>
            <w:tcW w:w="1593" w:type="dxa"/>
          </w:tcPr>
          <w:p w14:paraId="240AF17D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订单</w:t>
            </w:r>
            <w:r>
              <w:t>状态</w:t>
            </w:r>
          </w:p>
        </w:tc>
        <w:tc>
          <w:tcPr>
            <w:tcW w:w="1595" w:type="dxa"/>
          </w:tcPr>
          <w:p w14:paraId="52DF1729" w14:textId="77777777" w:rsidR="00B53E67" w:rsidRDefault="00B53E67" w:rsidP="002D4C07">
            <w:pPr>
              <w:pStyle w:val="TableText"/>
            </w:pPr>
            <w:r>
              <w:t>order_status</w:t>
            </w:r>
          </w:p>
        </w:tc>
        <w:tc>
          <w:tcPr>
            <w:tcW w:w="1509" w:type="dxa"/>
          </w:tcPr>
          <w:p w14:paraId="53885610" w14:textId="77777777" w:rsidR="00B53E67" w:rsidRDefault="00B53E67" w:rsidP="002D4C07">
            <w:pPr>
              <w:pStyle w:val="TableText"/>
            </w:pPr>
            <w:r>
              <w:t>Varchar(128)</w:t>
            </w:r>
          </w:p>
        </w:tc>
        <w:tc>
          <w:tcPr>
            <w:tcW w:w="1138" w:type="dxa"/>
          </w:tcPr>
          <w:p w14:paraId="305A794F" w14:textId="77777777" w:rsidR="00B53E67" w:rsidRDefault="00B53E67" w:rsidP="002D4C07">
            <w:pPr>
              <w:pStyle w:val="TableText"/>
            </w:pPr>
            <w:r>
              <w:t>‘new’</w:t>
            </w:r>
          </w:p>
        </w:tc>
        <w:tc>
          <w:tcPr>
            <w:tcW w:w="2609" w:type="dxa"/>
          </w:tcPr>
          <w:p w14:paraId="19EC88D8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非空</w:t>
            </w:r>
          </w:p>
        </w:tc>
      </w:tr>
      <w:tr w:rsidR="00B53E67" w14:paraId="13FE820D" w14:textId="77777777" w:rsidTr="009112F4">
        <w:tc>
          <w:tcPr>
            <w:tcW w:w="1593" w:type="dxa"/>
          </w:tcPr>
          <w:p w14:paraId="1F76FC1B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台号</w:t>
            </w:r>
          </w:p>
        </w:tc>
        <w:tc>
          <w:tcPr>
            <w:tcW w:w="1595" w:type="dxa"/>
          </w:tcPr>
          <w:p w14:paraId="32B249A3" w14:textId="77777777" w:rsidR="00B53E67" w:rsidRDefault="00B53E67" w:rsidP="002D4C07">
            <w:pPr>
              <w:pStyle w:val="TableText"/>
            </w:pPr>
            <w:r>
              <w:t>table_number</w:t>
            </w:r>
          </w:p>
        </w:tc>
        <w:tc>
          <w:tcPr>
            <w:tcW w:w="1509" w:type="dxa"/>
          </w:tcPr>
          <w:p w14:paraId="7CBFC408" w14:textId="77777777" w:rsidR="00B53E67" w:rsidRDefault="00B53E67" w:rsidP="002D4C07">
            <w:pPr>
              <w:pStyle w:val="TableText"/>
            </w:pPr>
            <w:r>
              <w:t>Int(32)</w:t>
            </w:r>
          </w:p>
        </w:tc>
        <w:tc>
          <w:tcPr>
            <w:tcW w:w="1138" w:type="dxa"/>
          </w:tcPr>
          <w:p w14:paraId="63D07498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n/a</w:t>
            </w:r>
          </w:p>
        </w:tc>
        <w:tc>
          <w:tcPr>
            <w:tcW w:w="2609" w:type="dxa"/>
          </w:tcPr>
          <w:p w14:paraId="4F15D7A4" w14:textId="77777777" w:rsidR="00B53E67" w:rsidRDefault="00B53E67" w:rsidP="002D4C07">
            <w:pPr>
              <w:pStyle w:val="TableText"/>
            </w:pPr>
          </w:p>
        </w:tc>
      </w:tr>
      <w:tr w:rsidR="00B53E67" w14:paraId="343E3D62" w14:textId="77777777" w:rsidTr="009112F4">
        <w:tc>
          <w:tcPr>
            <w:tcW w:w="1593" w:type="dxa"/>
          </w:tcPr>
          <w:p w14:paraId="25CFED8A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人数</w:t>
            </w:r>
          </w:p>
        </w:tc>
        <w:tc>
          <w:tcPr>
            <w:tcW w:w="1595" w:type="dxa"/>
          </w:tcPr>
          <w:p w14:paraId="34D87F2E" w14:textId="77777777" w:rsidR="00B53E67" w:rsidRDefault="00B53E67" w:rsidP="002D4C07">
            <w:pPr>
              <w:pStyle w:val="TableText"/>
            </w:pPr>
            <w:r>
              <w:t>attendee_number</w:t>
            </w:r>
          </w:p>
        </w:tc>
        <w:tc>
          <w:tcPr>
            <w:tcW w:w="1509" w:type="dxa"/>
          </w:tcPr>
          <w:p w14:paraId="7093DC74" w14:textId="77777777" w:rsidR="00B53E67" w:rsidRDefault="00B53E67" w:rsidP="002D4C07">
            <w:pPr>
              <w:pStyle w:val="TableText"/>
            </w:pPr>
            <w:r>
              <w:t>Int(32)</w:t>
            </w:r>
          </w:p>
        </w:tc>
        <w:tc>
          <w:tcPr>
            <w:tcW w:w="1138" w:type="dxa"/>
          </w:tcPr>
          <w:p w14:paraId="737D38B0" w14:textId="77777777" w:rsidR="00B53E67" w:rsidRDefault="00B53E67" w:rsidP="002D4C07">
            <w:pPr>
              <w:pStyle w:val="TableText"/>
            </w:pPr>
            <w:r>
              <w:t>1</w:t>
            </w:r>
          </w:p>
        </w:tc>
        <w:tc>
          <w:tcPr>
            <w:tcW w:w="2609" w:type="dxa"/>
          </w:tcPr>
          <w:p w14:paraId="25F49D2B" w14:textId="77777777" w:rsidR="00B53E67" w:rsidRDefault="00B53E67" w:rsidP="002D4C07">
            <w:pPr>
              <w:pStyle w:val="TableText"/>
            </w:pPr>
          </w:p>
        </w:tc>
      </w:tr>
      <w:tr w:rsidR="00B53E67" w14:paraId="3EDFF832" w14:textId="77777777" w:rsidTr="009112F4">
        <w:tc>
          <w:tcPr>
            <w:tcW w:w="1593" w:type="dxa"/>
          </w:tcPr>
          <w:p w14:paraId="52C5AC5F" w14:textId="0C38334F" w:rsidR="00B53E67" w:rsidRDefault="00564A43" w:rsidP="002D4C07">
            <w:pPr>
              <w:pStyle w:val="TableText"/>
            </w:pPr>
            <w:r>
              <w:rPr>
                <w:rFonts w:hint="eastAsia"/>
              </w:rPr>
              <w:t>应收</w:t>
            </w:r>
            <w:r w:rsidR="00B53E67">
              <w:t>金额</w:t>
            </w:r>
          </w:p>
        </w:tc>
        <w:tc>
          <w:tcPr>
            <w:tcW w:w="1595" w:type="dxa"/>
          </w:tcPr>
          <w:p w14:paraId="04729534" w14:textId="77777777" w:rsidR="00B53E67" w:rsidRDefault="00B53E67" w:rsidP="002D4C07">
            <w:pPr>
              <w:pStyle w:val="TableText"/>
            </w:pPr>
            <w:r>
              <w:t>total_price</w:t>
            </w:r>
          </w:p>
        </w:tc>
        <w:tc>
          <w:tcPr>
            <w:tcW w:w="1509" w:type="dxa"/>
          </w:tcPr>
          <w:p w14:paraId="3AD29374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d</w:t>
            </w:r>
            <w:r>
              <w:t>ouble</w:t>
            </w:r>
          </w:p>
        </w:tc>
        <w:tc>
          <w:tcPr>
            <w:tcW w:w="1138" w:type="dxa"/>
          </w:tcPr>
          <w:p w14:paraId="3B6F9F62" w14:textId="77777777" w:rsidR="00B53E67" w:rsidRDefault="00B53E67" w:rsidP="002D4C07">
            <w:pPr>
              <w:pStyle w:val="TableText"/>
            </w:pPr>
            <w:r>
              <w:t>0.0</w:t>
            </w:r>
          </w:p>
        </w:tc>
        <w:tc>
          <w:tcPr>
            <w:tcW w:w="2609" w:type="dxa"/>
          </w:tcPr>
          <w:p w14:paraId="44424F10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精确</w:t>
            </w:r>
            <w:r>
              <w:t>小数点后一位</w:t>
            </w:r>
          </w:p>
        </w:tc>
      </w:tr>
      <w:tr w:rsidR="00564A43" w14:paraId="5A60A7E3" w14:textId="77777777" w:rsidTr="009112F4">
        <w:tc>
          <w:tcPr>
            <w:tcW w:w="1593" w:type="dxa"/>
          </w:tcPr>
          <w:p w14:paraId="67B53A7D" w14:textId="38CB0DD5" w:rsidR="00564A43" w:rsidRDefault="00564A43" w:rsidP="002D4C07">
            <w:pPr>
              <w:pStyle w:val="TableText"/>
            </w:pPr>
            <w:r>
              <w:rPr>
                <w:rFonts w:hint="eastAsia"/>
              </w:rPr>
              <w:t>实收</w:t>
            </w:r>
            <w:r>
              <w:t>金额</w:t>
            </w:r>
          </w:p>
        </w:tc>
        <w:tc>
          <w:tcPr>
            <w:tcW w:w="1595" w:type="dxa"/>
          </w:tcPr>
          <w:p w14:paraId="2E91C8BE" w14:textId="60DE7C6B" w:rsidR="00564A43" w:rsidRDefault="00564A43" w:rsidP="002D4C07">
            <w:pPr>
              <w:pStyle w:val="TableText"/>
            </w:pPr>
            <w:r>
              <w:t>discount_price</w:t>
            </w:r>
          </w:p>
        </w:tc>
        <w:tc>
          <w:tcPr>
            <w:tcW w:w="1509" w:type="dxa"/>
          </w:tcPr>
          <w:p w14:paraId="29CEFA1D" w14:textId="5257FF1E" w:rsidR="00564A43" w:rsidRDefault="00564A43" w:rsidP="002D4C07">
            <w:pPr>
              <w:pStyle w:val="TableText"/>
            </w:pPr>
            <w:r>
              <w:t>double</w:t>
            </w:r>
          </w:p>
        </w:tc>
        <w:tc>
          <w:tcPr>
            <w:tcW w:w="1138" w:type="dxa"/>
          </w:tcPr>
          <w:p w14:paraId="045E0341" w14:textId="14E31178" w:rsidR="00564A43" w:rsidRDefault="00564A43" w:rsidP="002D4C07">
            <w:pPr>
              <w:pStyle w:val="TableText"/>
            </w:pPr>
            <w:r>
              <w:t>0.0</w:t>
            </w:r>
          </w:p>
        </w:tc>
        <w:tc>
          <w:tcPr>
            <w:tcW w:w="2609" w:type="dxa"/>
          </w:tcPr>
          <w:p w14:paraId="25AF8A7D" w14:textId="1140D803" w:rsidR="00564A43" w:rsidRDefault="00564A43" w:rsidP="002D4C07">
            <w:pPr>
              <w:pStyle w:val="TableText"/>
            </w:pPr>
            <w:r>
              <w:rPr>
                <w:rFonts w:hint="eastAsia"/>
              </w:rPr>
              <w:t>精确</w:t>
            </w:r>
            <w:r>
              <w:t>小数点后一位</w:t>
            </w:r>
          </w:p>
        </w:tc>
      </w:tr>
      <w:tr w:rsidR="00B53E67" w14:paraId="7D9BF5FB" w14:textId="77777777" w:rsidTr="009112F4">
        <w:tc>
          <w:tcPr>
            <w:tcW w:w="1593" w:type="dxa"/>
          </w:tcPr>
          <w:p w14:paraId="314178C5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服务员</w:t>
            </w:r>
            <w:r>
              <w:t>ID</w:t>
            </w:r>
          </w:p>
        </w:tc>
        <w:tc>
          <w:tcPr>
            <w:tcW w:w="1595" w:type="dxa"/>
          </w:tcPr>
          <w:p w14:paraId="37C2F8E8" w14:textId="77777777" w:rsidR="00B53E67" w:rsidRDefault="00B53E67" w:rsidP="002D4C07">
            <w:pPr>
              <w:pStyle w:val="TableText"/>
            </w:pPr>
            <w:r>
              <w:t>servent_id</w:t>
            </w:r>
          </w:p>
        </w:tc>
        <w:tc>
          <w:tcPr>
            <w:tcW w:w="1509" w:type="dxa"/>
          </w:tcPr>
          <w:p w14:paraId="4DD39FDE" w14:textId="77777777" w:rsidR="00B53E67" w:rsidRDefault="00B53E67" w:rsidP="002D4C07">
            <w:pPr>
              <w:pStyle w:val="TableText"/>
            </w:pPr>
            <w:r>
              <w:t>Int(32)</w:t>
            </w:r>
          </w:p>
        </w:tc>
        <w:tc>
          <w:tcPr>
            <w:tcW w:w="1138" w:type="dxa"/>
          </w:tcPr>
          <w:p w14:paraId="4AA8DB58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n/a</w:t>
            </w:r>
          </w:p>
        </w:tc>
        <w:tc>
          <w:tcPr>
            <w:tcW w:w="2609" w:type="dxa"/>
          </w:tcPr>
          <w:p w14:paraId="4AF394B0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非空</w:t>
            </w:r>
          </w:p>
        </w:tc>
      </w:tr>
      <w:tr w:rsidR="00B53E67" w14:paraId="27771F5B" w14:textId="77777777" w:rsidTr="009112F4">
        <w:tc>
          <w:tcPr>
            <w:tcW w:w="1593" w:type="dxa"/>
          </w:tcPr>
          <w:p w14:paraId="63389A6A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会员</w:t>
            </w:r>
            <w:r>
              <w:t>ID</w:t>
            </w:r>
          </w:p>
        </w:tc>
        <w:tc>
          <w:tcPr>
            <w:tcW w:w="1595" w:type="dxa"/>
          </w:tcPr>
          <w:p w14:paraId="0D88B4A5" w14:textId="77777777" w:rsidR="00B53E67" w:rsidRDefault="00B53E67" w:rsidP="002D4C07">
            <w:pPr>
              <w:pStyle w:val="TableText"/>
            </w:pPr>
            <w:r>
              <w:t>member_id</w:t>
            </w:r>
          </w:p>
        </w:tc>
        <w:tc>
          <w:tcPr>
            <w:tcW w:w="1509" w:type="dxa"/>
          </w:tcPr>
          <w:p w14:paraId="5086D324" w14:textId="77777777" w:rsidR="00B53E67" w:rsidRDefault="00B53E67" w:rsidP="002D4C07">
            <w:pPr>
              <w:pStyle w:val="TableText"/>
            </w:pPr>
            <w:r>
              <w:t>Int(32)</w:t>
            </w:r>
          </w:p>
        </w:tc>
        <w:tc>
          <w:tcPr>
            <w:tcW w:w="1138" w:type="dxa"/>
          </w:tcPr>
          <w:p w14:paraId="5F5EE491" w14:textId="77777777" w:rsidR="00B53E67" w:rsidRDefault="00B53E67" w:rsidP="002D4C07">
            <w:pPr>
              <w:pStyle w:val="TableText"/>
            </w:pPr>
            <w:r>
              <w:t>n/a</w:t>
            </w:r>
          </w:p>
        </w:tc>
        <w:tc>
          <w:tcPr>
            <w:tcW w:w="2609" w:type="dxa"/>
          </w:tcPr>
          <w:p w14:paraId="56737C5F" w14:textId="77777777" w:rsidR="00B53E67" w:rsidRDefault="00B53E67" w:rsidP="002D4C07">
            <w:pPr>
              <w:pStyle w:val="TableText"/>
            </w:pPr>
            <w:r>
              <w:t>n/a</w:t>
            </w:r>
          </w:p>
        </w:tc>
      </w:tr>
      <w:tr w:rsidR="00B53E67" w14:paraId="27E27CDC" w14:textId="77777777" w:rsidTr="009112F4">
        <w:tc>
          <w:tcPr>
            <w:tcW w:w="1593" w:type="dxa"/>
          </w:tcPr>
          <w:p w14:paraId="1FFAAD8B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收银员</w:t>
            </w:r>
            <w:r>
              <w:t>ID</w:t>
            </w:r>
          </w:p>
        </w:tc>
        <w:tc>
          <w:tcPr>
            <w:tcW w:w="1595" w:type="dxa"/>
          </w:tcPr>
          <w:p w14:paraId="6EE06BE9" w14:textId="77777777" w:rsidR="00B53E67" w:rsidRDefault="00B53E67" w:rsidP="002D4C07">
            <w:pPr>
              <w:pStyle w:val="TableText"/>
            </w:pPr>
            <w:r>
              <w:t>casher_id</w:t>
            </w:r>
          </w:p>
        </w:tc>
        <w:tc>
          <w:tcPr>
            <w:tcW w:w="1509" w:type="dxa"/>
          </w:tcPr>
          <w:p w14:paraId="3298AF40" w14:textId="77777777" w:rsidR="00B53E67" w:rsidRDefault="00B53E67" w:rsidP="002D4C07">
            <w:pPr>
              <w:pStyle w:val="TableText"/>
            </w:pPr>
            <w:r>
              <w:t>Int(32)</w:t>
            </w:r>
          </w:p>
        </w:tc>
        <w:tc>
          <w:tcPr>
            <w:tcW w:w="1138" w:type="dxa"/>
          </w:tcPr>
          <w:p w14:paraId="2687E96B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n/a</w:t>
            </w:r>
          </w:p>
        </w:tc>
        <w:tc>
          <w:tcPr>
            <w:tcW w:w="2609" w:type="dxa"/>
          </w:tcPr>
          <w:p w14:paraId="47126611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n/a</w:t>
            </w:r>
          </w:p>
        </w:tc>
      </w:tr>
      <w:tr w:rsidR="00B53E67" w14:paraId="40D82EDD" w14:textId="77777777" w:rsidTr="009112F4">
        <w:tc>
          <w:tcPr>
            <w:tcW w:w="1593" w:type="dxa"/>
          </w:tcPr>
          <w:p w14:paraId="36DCBFDE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创建</w:t>
            </w:r>
            <w:r>
              <w:t>时间</w:t>
            </w:r>
          </w:p>
        </w:tc>
        <w:tc>
          <w:tcPr>
            <w:tcW w:w="1595" w:type="dxa"/>
          </w:tcPr>
          <w:p w14:paraId="4DB9671D" w14:textId="77777777" w:rsidR="00B53E67" w:rsidRDefault="00B53E67" w:rsidP="002D4C07">
            <w:pPr>
              <w:pStyle w:val="TableText"/>
            </w:pPr>
            <w:r>
              <w:t>create_at</w:t>
            </w:r>
          </w:p>
        </w:tc>
        <w:tc>
          <w:tcPr>
            <w:tcW w:w="1509" w:type="dxa"/>
          </w:tcPr>
          <w:p w14:paraId="5CB5979A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d</w:t>
            </w:r>
            <w:r>
              <w:t>atetime</w:t>
            </w:r>
          </w:p>
        </w:tc>
        <w:tc>
          <w:tcPr>
            <w:tcW w:w="1138" w:type="dxa"/>
          </w:tcPr>
          <w:p w14:paraId="3D85E781" w14:textId="77777777" w:rsidR="00B53E67" w:rsidRDefault="00B53E67" w:rsidP="002D4C07">
            <w:pPr>
              <w:pStyle w:val="TableText"/>
            </w:pPr>
          </w:p>
        </w:tc>
        <w:tc>
          <w:tcPr>
            <w:tcW w:w="2609" w:type="dxa"/>
          </w:tcPr>
          <w:p w14:paraId="550F23AB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当前</w:t>
            </w:r>
            <w:r>
              <w:t>日期</w:t>
            </w:r>
          </w:p>
        </w:tc>
      </w:tr>
      <w:tr w:rsidR="00B53E67" w14:paraId="2A40AC19" w14:textId="77777777" w:rsidTr="009112F4">
        <w:tc>
          <w:tcPr>
            <w:tcW w:w="1593" w:type="dxa"/>
          </w:tcPr>
          <w:p w14:paraId="408AA2A9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修改</w:t>
            </w:r>
            <w:r>
              <w:t>时间</w:t>
            </w:r>
          </w:p>
        </w:tc>
        <w:tc>
          <w:tcPr>
            <w:tcW w:w="1595" w:type="dxa"/>
          </w:tcPr>
          <w:p w14:paraId="218F0716" w14:textId="77777777" w:rsidR="00B53E67" w:rsidRDefault="00B53E67" w:rsidP="002D4C07">
            <w:pPr>
              <w:pStyle w:val="TableText"/>
            </w:pPr>
            <w:r>
              <w:t>update_at</w:t>
            </w:r>
          </w:p>
        </w:tc>
        <w:tc>
          <w:tcPr>
            <w:tcW w:w="1509" w:type="dxa"/>
          </w:tcPr>
          <w:p w14:paraId="070F9ABB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d</w:t>
            </w:r>
            <w:r>
              <w:t>atetime</w:t>
            </w:r>
          </w:p>
        </w:tc>
        <w:tc>
          <w:tcPr>
            <w:tcW w:w="1138" w:type="dxa"/>
          </w:tcPr>
          <w:p w14:paraId="7CAFB333" w14:textId="77777777" w:rsidR="00B53E67" w:rsidRDefault="00B53E67" w:rsidP="002D4C07">
            <w:pPr>
              <w:pStyle w:val="TableText"/>
            </w:pPr>
          </w:p>
        </w:tc>
        <w:tc>
          <w:tcPr>
            <w:tcW w:w="2609" w:type="dxa"/>
          </w:tcPr>
          <w:p w14:paraId="7B7A9F5D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当前</w:t>
            </w:r>
            <w:r>
              <w:t>日期</w:t>
            </w:r>
          </w:p>
        </w:tc>
      </w:tr>
    </w:tbl>
    <w:p w14:paraId="0E16F18F" w14:textId="77777777" w:rsidR="00B53E67" w:rsidRPr="005077B9" w:rsidRDefault="00B53E67" w:rsidP="00B53E67"/>
    <w:p w14:paraId="213DB073" w14:textId="77777777" w:rsidR="00B53E67" w:rsidRDefault="00B53E67" w:rsidP="0094671E">
      <w:pPr>
        <w:pStyle w:val="2"/>
      </w:pPr>
      <w:bookmarkStart w:id="256" w:name="_Toc416641053"/>
      <w:r w:rsidRPr="00D058DB">
        <w:rPr>
          <w:rFonts w:hint="eastAsia"/>
        </w:rPr>
        <w:t>订单</w:t>
      </w:r>
      <w:r>
        <w:rPr>
          <w:rFonts w:hint="eastAsia"/>
        </w:rPr>
        <w:t>条目</w:t>
      </w:r>
      <w:r w:rsidRPr="00D058DB">
        <w:t>表</w:t>
      </w:r>
      <w:bookmarkEnd w:id="256"/>
    </w:p>
    <w:tbl>
      <w:tblPr>
        <w:tblStyle w:val="TableContent"/>
        <w:tblW w:w="8444" w:type="dxa"/>
        <w:tblLook w:val="04A0" w:firstRow="1" w:lastRow="0" w:firstColumn="1" w:lastColumn="0" w:noHBand="0" w:noVBand="1"/>
      </w:tblPr>
      <w:tblGrid>
        <w:gridCol w:w="1622"/>
        <w:gridCol w:w="1483"/>
        <w:gridCol w:w="1168"/>
        <w:gridCol w:w="1339"/>
        <w:gridCol w:w="2832"/>
      </w:tblGrid>
      <w:tr w:rsidR="00B53E67" w14:paraId="03F447A7" w14:textId="77777777" w:rsidTr="009112F4">
        <w:tc>
          <w:tcPr>
            <w:tcW w:w="1640" w:type="dxa"/>
            <w:shd w:val="clear" w:color="auto" w:fill="BFBFBF" w:themeFill="background1" w:themeFillShade="BF"/>
          </w:tcPr>
          <w:p w14:paraId="56A6F9C7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数据</w:t>
            </w:r>
            <w:r>
              <w:t>表名</w:t>
            </w:r>
          </w:p>
        </w:tc>
        <w:tc>
          <w:tcPr>
            <w:tcW w:w="2590" w:type="dxa"/>
            <w:gridSpan w:val="2"/>
          </w:tcPr>
          <w:p w14:paraId="5EC92481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订单条目</w:t>
            </w:r>
            <w:r>
              <w:t>表</w:t>
            </w:r>
          </w:p>
        </w:tc>
        <w:tc>
          <w:tcPr>
            <w:tcW w:w="4214" w:type="dxa"/>
            <w:gridSpan w:val="2"/>
          </w:tcPr>
          <w:p w14:paraId="658A4134" w14:textId="77777777" w:rsidR="00B53E67" w:rsidRDefault="00B53E67" w:rsidP="002D4C07">
            <w:pPr>
              <w:pStyle w:val="TableText"/>
            </w:pPr>
            <w:r>
              <w:t>t_order_item</w:t>
            </w:r>
          </w:p>
        </w:tc>
      </w:tr>
      <w:tr w:rsidR="00B53E67" w14:paraId="17EA199A" w14:textId="77777777" w:rsidTr="009112F4">
        <w:tc>
          <w:tcPr>
            <w:tcW w:w="1640" w:type="dxa"/>
            <w:shd w:val="clear" w:color="auto" w:fill="BFBFBF" w:themeFill="background1" w:themeFillShade="BF"/>
          </w:tcPr>
          <w:p w14:paraId="4D6D8A63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数据项描述</w:t>
            </w:r>
          </w:p>
        </w:tc>
        <w:tc>
          <w:tcPr>
            <w:tcW w:w="1420" w:type="dxa"/>
            <w:shd w:val="clear" w:color="auto" w:fill="BFBFBF" w:themeFill="background1" w:themeFillShade="BF"/>
          </w:tcPr>
          <w:p w14:paraId="7E62E50F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数据项</w:t>
            </w:r>
            <w:r>
              <w:t>名</w:t>
            </w:r>
          </w:p>
        </w:tc>
        <w:tc>
          <w:tcPr>
            <w:tcW w:w="1170" w:type="dxa"/>
            <w:shd w:val="clear" w:color="auto" w:fill="BFBFBF" w:themeFill="background1" w:themeFillShade="BF"/>
          </w:tcPr>
          <w:p w14:paraId="32FA5C46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类型</w:t>
            </w:r>
          </w:p>
        </w:tc>
        <w:tc>
          <w:tcPr>
            <w:tcW w:w="1350" w:type="dxa"/>
            <w:shd w:val="clear" w:color="auto" w:fill="BFBFBF" w:themeFill="background1" w:themeFillShade="BF"/>
          </w:tcPr>
          <w:p w14:paraId="49B2AB97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默认值</w:t>
            </w:r>
          </w:p>
        </w:tc>
        <w:tc>
          <w:tcPr>
            <w:tcW w:w="2864" w:type="dxa"/>
            <w:shd w:val="clear" w:color="auto" w:fill="BFBFBF" w:themeFill="background1" w:themeFillShade="BF"/>
          </w:tcPr>
          <w:p w14:paraId="666DA89A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限制</w:t>
            </w:r>
          </w:p>
        </w:tc>
      </w:tr>
      <w:tr w:rsidR="00B53E67" w14:paraId="478B22B4" w14:textId="77777777" w:rsidTr="009112F4">
        <w:tc>
          <w:tcPr>
            <w:tcW w:w="1640" w:type="dxa"/>
          </w:tcPr>
          <w:p w14:paraId="0AE4F3E1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订单条目</w:t>
            </w:r>
            <w:r>
              <w:t>ID</w:t>
            </w:r>
          </w:p>
        </w:tc>
        <w:tc>
          <w:tcPr>
            <w:tcW w:w="1420" w:type="dxa"/>
          </w:tcPr>
          <w:p w14:paraId="0C6CA46E" w14:textId="3A3C68C3" w:rsidR="00B53E67" w:rsidRDefault="00B53E67" w:rsidP="002D4C07">
            <w:pPr>
              <w:pStyle w:val="TableText"/>
            </w:pPr>
            <w:r>
              <w:t>id</w:t>
            </w:r>
          </w:p>
        </w:tc>
        <w:tc>
          <w:tcPr>
            <w:tcW w:w="1170" w:type="dxa"/>
          </w:tcPr>
          <w:p w14:paraId="3EECD173" w14:textId="77777777" w:rsidR="00B53E67" w:rsidRDefault="00B53E67" w:rsidP="002D4C07">
            <w:pPr>
              <w:pStyle w:val="TableText"/>
            </w:pPr>
            <w:r>
              <w:t>Int(32)</w:t>
            </w:r>
          </w:p>
        </w:tc>
        <w:tc>
          <w:tcPr>
            <w:tcW w:w="1350" w:type="dxa"/>
          </w:tcPr>
          <w:p w14:paraId="1E2BF92E" w14:textId="77777777" w:rsidR="00B53E67" w:rsidRDefault="00B53E67" w:rsidP="002D4C07">
            <w:pPr>
              <w:pStyle w:val="TableText"/>
            </w:pPr>
            <w:r>
              <w:t>n/a</w:t>
            </w:r>
          </w:p>
        </w:tc>
        <w:tc>
          <w:tcPr>
            <w:tcW w:w="2864" w:type="dxa"/>
          </w:tcPr>
          <w:p w14:paraId="1803095E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主键，</w:t>
            </w:r>
            <w:r>
              <w:t>自动增加</w:t>
            </w:r>
          </w:p>
        </w:tc>
      </w:tr>
      <w:tr w:rsidR="00B53E67" w14:paraId="17229F45" w14:textId="77777777" w:rsidTr="009112F4">
        <w:trPr>
          <w:trHeight w:val="233"/>
        </w:trPr>
        <w:tc>
          <w:tcPr>
            <w:tcW w:w="1640" w:type="dxa"/>
          </w:tcPr>
          <w:p w14:paraId="3FBF3F23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订单</w:t>
            </w:r>
            <w:r>
              <w:t>ID</w:t>
            </w:r>
          </w:p>
        </w:tc>
        <w:tc>
          <w:tcPr>
            <w:tcW w:w="1420" w:type="dxa"/>
          </w:tcPr>
          <w:p w14:paraId="26E60333" w14:textId="77777777" w:rsidR="00B53E67" w:rsidRDefault="00B53E67" w:rsidP="002D4C07">
            <w:pPr>
              <w:pStyle w:val="TableText"/>
            </w:pPr>
            <w:r>
              <w:t>order_id</w:t>
            </w:r>
          </w:p>
        </w:tc>
        <w:tc>
          <w:tcPr>
            <w:tcW w:w="1170" w:type="dxa"/>
          </w:tcPr>
          <w:p w14:paraId="61157B11" w14:textId="77777777" w:rsidR="00B53E67" w:rsidRDefault="00B53E67" w:rsidP="002D4C07">
            <w:pPr>
              <w:pStyle w:val="TableText"/>
            </w:pPr>
            <w:r>
              <w:t>Int(32)</w:t>
            </w:r>
          </w:p>
        </w:tc>
        <w:tc>
          <w:tcPr>
            <w:tcW w:w="1350" w:type="dxa"/>
          </w:tcPr>
          <w:p w14:paraId="101F1638" w14:textId="77777777" w:rsidR="00B53E67" w:rsidRDefault="00B53E67" w:rsidP="002D4C07">
            <w:pPr>
              <w:pStyle w:val="TableText"/>
            </w:pPr>
            <w:r>
              <w:t>0</w:t>
            </w:r>
          </w:p>
        </w:tc>
        <w:tc>
          <w:tcPr>
            <w:tcW w:w="2864" w:type="dxa"/>
          </w:tcPr>
          <w:p w14:paraId="13A40A0F" w14:textId="77777777" w:rsidR="00B53E67" w:rsidRDefault="00B53E67" w:rsidP="002D4C07">
            <w:pPr>
              <w:pStyle w:val="TableText"/>
            </w:pPr>
          </w:p>
        </w:tc>
      </w:tr>
      <w:tr w:rsidR="00B53E67" w14:paraId="1B879894" w14:textId="77777777" w:rsidTr="009112F4">
        <w:tc>
          <w:tcPr>
            <w:tcW w:w="1640" w:type="dxa"/>
          </w:tcPr>
          <w:p w14:paraId="2644C7ED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菜品</w:t>
            </w:r>
            <w:r>
              <w:t>ID</w:t>
            </w:r>
          </w:p>
        </w:tc>
        <w:tc>
          <w:tcPr>
            <w:tcW w:w="1420" w:type="dxa"/>
          </w:tcPr>
          <w:p w14:paraId="37B688DE" w14:textId="77777777" w:rsidR="00B53E67" w:rsidRDefault="00B53E67" w:rsidP="002D4C07">
            <w:pPr>
              <w:pStyle w:val="TableText"/>
            </w:pPr>
            <w:r>
              <w:t>dish_id</w:t>
            </w:r>
          </w:p>
        </w:tc>
        <w:tc>
          <w:tcPr>
            <w:tcW w:w="1170" w:type="dxa"/>
          </w:tcPr>
          <w:p w14:paraId="70AD8835" w14:textId="77777777" w:rsidR="00B53E67" w:rsidRDefault="00B53E67" w:rsidP="002D4C07">
            <w:pPr>
              <w:pStyle w:val="TableText"/>
            </w:pPr>
            <w:r>
              <w:t>Int(32)</w:t>
            </w:r>
          </w:p>
        </w:tc>
        <w:tc>
          <w:tcPr>
            <w:tcW w:w="1350" w:type="dxa"/>
          </w:tcPr>
          <w:p w14:paraId="4C4F581B" w14:textId="77777777" w:rsidR="00B53E67" w:rsidRDefault="00B53E67" w:rsidP="002D4C07">
            <w:pPr>
              <w:pStyle w:val="TableText"/>
            </w:pPr>
            <w:r>
              <w:t>0</w:t>
            </w:r>
          </w:p>
        </w:tc>
        <w:tc>
          <w:tcPr>
            <w:tcW w:w="2864" w:type="dxa"/>
          </w:tcPr>
          <w:p w14:paraId="1AF3F195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非空</w:t>
            </w:r>
          </w:p>
        </w:tc>
      </w:tr>
      <w:tr w:rsidR="00B53E67" w14:paraId="38A143A5" w14:textId="77777777" w:rsidTr="009112F4">
        <w:tc>
          <w:tcPr>
            <w:tcW w:w="1640" w:type="dxa"/>
          </w:tcPr>
          <w:p w14:paraId="3BF52920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份数</w:t>
            </w:r>
          </w:p>
        </w:tc>
        <w:tc>
          <w:tcPr>
            <w:tcW w:w="1420" w:type="dxa"/>
          </w:tcPr>
          <w:p w14:paraId="473795C7" w14:textId="77777777" w:rsidR="00B53E67" w:rsidRDefault="00B53E67" w:rsidP="002D4C07">
            <w:pPr>
              <w:pStyle w:val="TableText"/>
            </w:pPr>
            <w:r>
              <w:t>dish_account</w:t>
            </w:r>
          </w:p>
        </w:tc>
        <w:tc>
          <w:tcPr>
            <w:tcW w:w="1170" w:type="dxa"/>
          </w:tcPr>
          <w:p w14:paraId="3A79D560" w14:textId="77777777" w:rsidR="00B53E67" w:rsidRDefault="00B53E67" w:rsidP="002D4C07">
            <w:pPr>
              <w:pStyle w:val="TableText"/>
            </w:pPr>
            <w:r>
              <w:t>Int(32)</w:t>
            </w:r>
          </w:p>
        </w:tc>
        <w:tc>
          <w:tcPr>
            <w:tcW w:w="1350" w:type="dxa"/>
          </w:tcPr>
          <w:p w14:paraId="6EFB94CC" w14:textId="77777777" w:rsidR="00B53E67" w:rsidRDefault="00B53E67" w:rsidP="002D4C07">
            <w:pPr>
              <w:pStyle w:val="TableText"/>
            </w:pPr>
            <w:r>
              <w:t>1</w:t>
            </w:r>
          </w:p>
        </w:tc>
        <w:tc>
          <w:tcPr>
            <w:tcW w:w="2864" w:type="dxa"/>
          </w:tcPr>
          <w:p w14:paraId="4488368B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最大</w:t>
            </w:r>
            <w:r>
              <w:t>99</w:t>
            </w:r>
          </w:p>
        </w:tc>
      </w:tr>
      <w:tr w:rsidR="00B53E67" w14:paraId="2CE04ABA" w14:textId="77777777" w:rsidTr="009112F4">
        <w:tc>
          <w:tcPr>
            <w:tcW w:w="1640" w:type="dxa"/>
          </w:tcPr>
          <w:p w14:paraId="1DACDFEB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创建</w:t>
            </w:r>
            <w:r>
              <w:t>时间</w:t>
            </w:r>
          </w:p>
        </w:tc>
        <w:tc>
          <w:tcPr>
            <w:tcW w:w="1420" w:type="dxa"/>
          </w:tcPr>
          <w:p w14:paraId="0C16FF15" w14:textId="77777777" w:rsidR="00B53E67" w:rsidRDefault="00B53E67" w:rsidP="002D4C07">
            <w:pPr>
              <w:pStyle w:val="TableText"/>
            </w:pPr>
            <w:r>
              <w:t>create_at</w:t>
            </w:r>
          </w:p>
        </w:tc>
        <w:tc>
          <w:tcPr>
            <w:tcW w:w="1170" w:type="dxa"/>
          </w:tcPr>
          <w:p w14:paraId="694491C2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d</w:t>
            </w:r>
            <w:r>
              <w:t>atetime</w:t>
            </w:r>
          </w:p>
        </w:tc>
        <w:tc>
          <w:tcPr>
            <w:tcW w:w="1350" w:type="dxa"/>
          </w:tcPr>
          <w:p w14:paraId="0698A41C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当前</w:t>
            </w:r>
            <w:r>
              <w:t>日期</w:t>
            </w:r>
          </w:p>
        </w:tc>
        <w:tc>
          <w:tcPr>
            <w:tcW w:w="2864" w:type="dxa"/>
          </w:tcPr>
          <w:p w14:paraId="28DC777A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当前</w:t>
            </w:r>
            <w:r>
              <w:t>日期</w:t>
            </w:r>
          </w:p>
        </w:tc>
      </w:tr>
      <w:tr w:rsidR="00B53E67" w14:paraId="25C9CB41" w14:textId="77777777" w:rsidTr="009112F4">
        <w:tc>
          <w:tcPr>
            <w:tcW w:w="1640" w:type="dxa"/>
          </w:tcPr>
          <w:p w14:paraId="339F9F62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修改</w:t>
            </w:r>
            <w:r>
              <w:t>时间</w:t>
            </w:r>
          </w:p>
        </w:tc>
        <w:tc>
          <w:tcPr>
            <w:tcW w:w="1420" w:type="dxa"/>
          </w:tcPr>
          <w:p w14:paraId="0DB235F7" w14:textId="77777777" w:rsidR="00B53E67" w:rsidRDefault="00B53E67" w:rsidP="002D4C07">
            <w:pPr>
              <w:pStyle w:val="TableText"/>
            </w:pPr>
            <w:r>
              <w:t>update_at</w:t>
            </w:r>
          </w:p>
        </w:tc>
        <w:tc>
          <w:tcPr>
            <w:tcW w:w="1170" w:type="dxa"/>
          </w:tcPr>
          <w:p w14:paraId="08CD0386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d</w:t>
            </w:r>
            <w:r>
              <w:t>atetime</w:t>
            </w:r>
          </w:p>
        </w:tc>
        <w:tc>
          <w:tcPr>
            <w:tcW w:w="1350" w:type="dxa"/>
          </w:tcPr>
          <w:p w14:paraId="3C0CE766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当前</w:t>
            </w:r>
            <w:r>
              <w:t>日期</w:t>
            </w:r>
          </w:p>
        </w:tc>
        <w:tc>
          <w:tcPr>
            <w:tcW w:w="2864" w:type="dxa"/>
          </w:tcPr>
          <w:p w14:paraId="561604FA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当前</w:t>
            </w:r>
            <w:r>
              <w:t>日期</w:t>
            </w:r>
          </w:p>
        </w:tc>
      </w:tr>
    </w:tbl>
    <w:p w14:paraId="49874DAF" w14:textId="77777777" w:rsidR="00B53E67" w:rsidRDefault="00B53E67" w:rsidP="00B53E67"/>
    <w:p w14:paraId="66BC20F1" w14:textId="77777777" w:rsidR="00B53E67" w:rsidRDefault="00B53E67" w:rsidP="0094671E">
      <w:pPr>
        <w:pStyle w:val="2"/>
      </w:pPr>
      <w:bookmarkStart w:id="257" w:name="_Toc416641054"/>
      <w:r>
        <w:rPr>
          <w:rFonts w:hint="eastAsia"/>
        </w:rPr>
        <w:lastRenderedPageBreak/>
        <w:t>会员</w:t>
      </w:r>
      <w:r>
        <w:t>等级</w:t>
      </w:r>
      <w:r w:rsidRPr="00D058DB">
        <w:t>表</w:t>
      </w:r>
      <w:bookmarkEnd w:id="257"/>
    </w:p>
    <w:tbl>
      <w:tblPr>
        <w:tblStyle w:val="TableContent"/>
        <w:tblW w:w="8444" w:type="dxa"/>
        <w:tblLook w:val="04A0" w:firstRow="1" w:lastRow="0" w:firstColumn="1" w:lastColumn="0" w:noHBand="0" w:noVBand="1"/>
      </w:tblPr>
      <w:tblGrid>
        <w:gridCol w:w="1775"/>
        <w:gridCol w:w="1350"/>
        <w:gridCol w:w="1234"/>
        <w:gridCol w:w="1334"/>
        <w:gridCol w:w="2751"/>
      </w:tblGrid>
      <w:tr w:rsidR="00B53E67" w14:paraId="733F9A57" w14:textId="77777777" w:rsidTr="009112F4">
        <w:tc>
          <w:tcPr>
            <w:tcW w:w="1783" w:type="dxa"/>
            <w:shd w:val="clear" w:color="auto" w:fill="BFBFBF" w:themeFill="background1" w:themeFillShade="BF"/>
          </w:tcPr>
          <w:p w14:paraId="5A48ACBE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数据</w:t>
            </w:r>
            <w:r>
              <w:t>表名</w:t>
            </w:r>
          </w:p>
        </w:tc>
        <w:tc>
          <w:tcPr>
            <w:tcW w:w="2558" w:type="dxa"/>
            <w:gridSpan w:val="2"/>
          </w:tcPr>
          <w:p w14:paraId="3117E425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会员</w:t>
            </w:r>
            <w:r>
              <w:t>等级</w:t>
            </w:r>
            <w:r>
              <w:rPr>
                <w:rFonts w:hint="eastAsia"/>
              </w:rPr>
              <w:t>表</w:t>
            </w:r>
          </w:p>
        </w:tc>
        <w:tc>
          <w:tcPr>
            <w:tcW w:w="4103" w:type="dxa"/>
            <w:gridSpan w:val="2"/>
          </w:tcPr>
          <w:p w14:paraId="7C98213A" w14:textId="77777777" w:rsidR="00B53E67" w:rsidRDefault="00B53E67" w:rsidP="002D4C07">
            <w:pPr>
              <w:pStyle w:val="TableText"/>
            </w:pPr>
            <w:r>
              <w:t>t_user</w:t>
            </w:r>
            <w:r>
              <w:rPr>
                <w:rFonts w:hint="eastAsia"/>
              </w:rPr>
              <w:t>_level</w:t>
            </w:r>
          </w:p>
        </w:tc>
      </w:tr>
      <w:tr w:rsidR="00B53E67" w14:paraId="68795E45" w14:textId="77777777" w:rsidTr="009112F4">
        <w:tc>
          <w:tcPr>
            <w:tcW w:w="1783" w:type="dxa"/>
            <w:shd w:val="clear" w:color="auto" w:fill="BFBFBF" w:themeFill="background1" w:themeFillShade="BF"/>
          </w:tcPr>
          <w:p w14:paraId="6A10E793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数据项描述</w:t>
            </w:r>
          </w:p>
        </w:tc>
        <w:tc>
          <w:tcPr>
            <w:tcW w:w="1323" w:type="dxa"/>
            <w:shd w:val="clear" w:color="auto" w:fill="BFBFBF" w:themeFill="background1" w:themeFillShade="BF"/>
          </w:tcPr>
          <w:p w14:paraId="2590E8DE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数据项</w:t>
            </w:r>
            <w:r>
              <w:t>名</w:t>
            </w:r>
          </w:p>
        </w:tc>
        <w:tc>
          <w:tcPr>
            <w:tcW w:w="1235" w:type="dxa"/>
            <w:shd w:val="clear" w:color="auto" w:fill="BFBFBF" w:themeFill="background1" w:themeFillShade="BF"/>
          </w:tcPr>
          <w:p w14:paraId="434246CB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类型</w:t>
            </w:r>
          </w:p>
        </w:tc>
        <w:tc>
          <w:tcPr>
            <w:tcW w:w="1339" w:type="dxa"/>
            <w:shd w:val="clear" w:color="auto" w:fill="BFBFBF" w:themeFill="background1" w:themeFillShade="BF"/>
          </w:tcPr>
          <w:p w14:paraId="60A2B1C9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默认值</w:t>
            </w:r>
          </w:p>
        </w:tc>
        <w:tc>
          <w:tcPr>
            <w:tcW w:w="2764" w:type="dxa"/>
            <w:shd w:val="clear" w:color="auto" w:fill="BFBFBF" w:themeFill="background1" w:themeFillShade="BF"/>
          </w:tcPr>
          <w:p w14:paraId="5C8B5644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限制</w:t>
            </w:r>
          </w:p>
        </w:tc>
      </w:tr>
      <w:tr w:rsidR="00B53E67" w14:paraId="4C54BA9D" w14:textId="77777777" w:rsidTr="009112F4">
        <w:tc>
          <w:tcPr>
            <w:tcW w:w="1783" w:type="dxa"/>
          </w:tcPr>
          <w:p w14:paraId="132268AB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会员</w:t>
            </w:r>
            <w:r>
              <w:t>等级</w:t>
            </w:r>
            <w:r>
              <w:rPr>
                <w:rFonts w:hint="eastAsia"/>
              </w:rPr>
              <w:t>ID</w:t>
            </w:r>
          </w:p>
        </w:tc>
        <w:tc>
          <w:tcPr>
            <w:tcW w:w="1323" w:type="dxa"/>
          </w:tcPr>
          <w:p w14:paraId="2A16154E" w14:textId="3A8BD775" w:rsidR="00B53E67" w:rsidRDefault="00B53E67" w:rsidP="002D4C07">
            <w:pPr>
              <w:pStyle w:val="TableText"/>
            </w:pPr>
            <w:r>
              <w:t>id</w:t>
            </w:r>
          </w:p>
        </w:tc>
        <w:tc>
          <w:tcPr>
            <w:tcW w:w="1235" w:type="dxa"/>
          </w:tcPr>
          <w:p w14:paraId="2C3C191E" w14:textId="77777777" w:rsidR="00B53E67" w:rsidRDefault="00B53E67" w:rsidP="002D4C07">
            <w:pPr>
              <w:pStyle w:val="TableText"/>
            </w:pPr>
            <w:r>
              <w:t>Int(32)</w:t>
            </w:r>
          </w:p>
        </w:tc>
        <w:tc>
          <w:tcPr>
            <w:tcW w:w="1339" w:type="dxa"/>
          </w:tcPr>
          <w:p w14:paraId="189C6E31" w14:textId="77777777" w:rsidR="00B53E67" w:rsidRDefault="00B53E67" w:rsidP="002D4C07">
            <w:pPr>
              <w:pStyle w:val="TableText"/>
            </w:pPr>
            <w:r>
              <w:t>n/a</w:t>
            </w:r>
          </w:p>
        </w:tc>
        <w:tc>
          <w:tcPr>
            <w:tcW w:w="2764" w:type="dxa"/>
          </w:tcPr>
          <w:p w14:paraId="443BFC8E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主键，</w:t>
            </w:r>
            <w:r>
              <w:t>自动增加</w:t>
            </w:r>
          </w:p>
        </w:tc>
      </w:tr>
      <w:tr w:rsidR="00B53E67" w14:paraId="00E5A314" w14:textId="77777777" w:rsidTr="009112F4">
        <w:trPr>
          <w:trHeight w:val="233"/>
        </w:trPr>
        <w:tc>
          <w:tcPr>
            <w:tcW w:w="1783" w:type="dxa"/>
          </w:tcPr>
          <w:p w14:paraId="6987E982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等级</w:t>
            </w:r>
            <w:r>
              <w:t>名称</w:t>
            </w:r>
          </w:p>
        </w:tc>
        <w:tc>
          <w:tcPr>
            <w:tcW w:w="1323" w:type="dxa"/>
          </w:tcPr>
          <w:p w14:paraId="1E15FD37" w14:textId="77777777" w:rsidR="00B53E67" w:rsidRDefault="00B53E67" w:rsidP="002D4C07">
            <w:pPr>
              <w:pStyle w:val="TableText"/>
            </w:pPr>
            <w:r>
              <w:t>level_name</w:t>
            </w:r>
          </w:p>
        </w:tc>
        <w:tc>
          <w:tcPr>
            <w:tcW w:w="1235" w:type="dxa"/>
          </w:tcPr>
          <w:p w14:paraId="4C9FEA6A" w14:textId="77777777" w:rsidR="00B53E67" w:rsidRDefault="00B53E67" w:rsidP="002D4C07">
            <w:pPr>
              <w:pStyle w:val="TableText"/>
            </w:pPr>
            <w:r>
              <w:t>Int(32)</w:t>
            </w:r>
          </w:p>
        </w:tc>
        <w:tc>
          <w:tcPr>
            <w:tcW w:w="1339" w:type="dxa"/>
          </w:tcPr>
          <w:p w14:paraId="2DF0D0A1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n/a</w:t>
            </w:r>
          </w:p>
        </w:tc>
        <w:tc>
          <w:tcPr>
            <w:tcW w:w="2764" w:type="dxa"/>
          </w:tcPr>
          <w:p w14:paraId="0A808E74" w14:textId="77777777" w:rsidR="00B53E67" w:rsidRDefault="00B53E67" w:rsidP="002D4C07">
            <w:pPr>
              <w:pStyle w:val="TableText"/>
            </w:pPr>
          </w:p>
        </w:tc>
      </w:tr>
      <w:tr w:rsidR="00B53E67" w14:paraId="5CE9B749" w14:textId="77777777" w:rsidTr="009112F4">
        <w:tc>
          <w:tcPr>
            <w:tcW w:w="1783" w:type="dxa"/>
          </w:tcPr>
          <w:p w14:paraId="04ADECD1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等级</w:t>
            </w:r>
            <w:r>
              <w:t>分数</w:t>
            </w:r>
          </w:p>
        </w:tc>
        <w:tc>
          <w:tcPr>
            <w:tcW w:w="1323" w:type="dxa"/>
          </w:tcPr>
          <w:p w14:paraId="1F62CA65" w14:textId="77777777" w:rsidR="00B53E67" w:rsidRDefault="00B53E67" w:rsidP="002D4C07">
            <w:pPr>
              <w:pStyle w:val="TableText"/>
            </w:pPr>
            <w:r>
              <w:t>level_score</w:t>
            </w:r>
          </w:p>
        </w:tc>
        <w:tc>
          <w:tcPr>
            <w:tcW w:w="1235" w:type="dxa"/>
          </w:tcPr>
          <w:p w14:paraId="2BFB5A12" w14:textId="77777777" w:rsidR="00B53E67" w:rsidRDefault="00B53E67" w:rsidP="002D4C07">
            <w:pPr>
              <w:pStyle w:val="TableText"/>
            </w:pPr>
            <w:r>
              <w:t>Int(32)</w:t>
            </w:r>
          </w:p>
        </w:tc>
        <w:tc>
          <w:tcPr>
            <w:tcW w:w="1339" w:type="dxa"/>
          </w:tcPr>
          <w:p w14:paraId="64BB22C4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n/a</w:t>
            </w:r>
          </w:p>
        </w:tc>
        <w:tc>
          <w:tcPr>
            <w:tcW w:w="2764" w:type="dxa"/>
          </w:tcPr>
          <w:p w14:paraId="7A31A090" w14:textId="77777777" w:rsidR="00B53E67" w:rsidRDefault="00B53E67" w:rsidP="002D4C07">
            <w:pPr>
              <w:pStyle w:val="TableText"/>
            </w:pPr>
          </w:p>
        </w:tc>
      </w:tr>
      <w:tr w:rsidR="00B53E67" w14:paraId="63E4AED9" w14:textId="77777777" w:rsidTr="009112F4">
        <w:tc>
          <w:tcPr>
            <w:tcW w:w="1783" w:type="dxa"/>
          </w:tcPr>
          <w:p w14:paraId="0D2958D8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等级</w:t>
            </w:r>
            <w:r>
              <w:t>状态</w:t>
            </w:r>
          </w:p>
        </w:tc>
        <w:tc>
          <w:tcPr>
            <w:tcW w:w="1323" w:type="dxa"/>
          </w:tcPr>
          <w:p w14:paraId="06420A79" w14:textId="77777777" w:rsidR="00B53E67" w:rsidRDefault="00B53E67" w:rsidP="002D4C07">
            <w:pPr>
              <w:pStyle w:val="TableText"/>
            </w:pPr>
            <w:r>
              <w:t>level</w:t>
            </w:r>
            <w:r>
              <w:rPr>
                <w:rFonts w:hint="eastAsia"/>
              </w:rPr>
              <w:t>_</w:t>
            </w:r>
            <w:r>
              <w:t>status</w:t>
            </w:r>
          </w:p>
        </w:tc>
        <w:tc>
          <w:tcPr>
            <w:tcW w:w="1235" w:type="dxa"/>
          </w:tcPr>
          <w:p w14:paraId="2E9879AF" w14:textId="77777777" w:rsidR="00B53E67" w:rsidRDefault="00B53E67" w:rsidP="002D4C07">
            <w:pPr>
              <w:pStyle w:val="TableText"/>
            </w:pPr>
            <w:r>
              <w:t>tinyint</w:t>
            </w:r>
          </w:p>
        </w:tc>
        <w:tc>
          <w:tcPr>
            <w:tcW w:w="1339" w:type="dxa"/>
          </w:tcPr>
          <w:p w14:paraId="2A80EB1E" w14:textId="77777777" w:rsidR="00B53E67" w:rsidRDefault="00B53E67" w:rsidP="002D4C07">
            <w:pPr>
              <w:pStyle w:val="TableText"/>
            </w:pPr>
            <w:r>
              <w:t>n/a</w:t>
            </w:r>
          </w:p>
        </w:tc>
        <w:tc>
          <w:tcPr>
            <w:tcW w:w="2764" w:type="dxa"/>
          </w:tcPr>
          <w:p w14:paraId="2EC8AEBF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非空</w:t>
            </w:r>
          </w:p>
        </w:tc>
      </w:tr>
      <w:tr w:rsidR="00B53E67" w14:paraId="15418424" w14:textId="77777777" w:rsidTr="009112F4">
        <w:tc>
          <w:tcPr>
            <w:tcW w:w="1783" w:type="dxa"/>
          </w:tcPr>
          <w:p w14:paraId="5714B663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创建</w:t>
            </w:r>
            <w:r>
              <w:t>时间</w:t>
            </w:r>
          </w:p>
        </w:tc>
        <w:tc>
          <w:tcPr>
            <w:tcW w:w="1323" w:type="dxa"/>
          </w:tcPr>
          <w:p w14:paraId="50A5E1F5" w14:textId="77777777" w:rsidR="00B53E67" w:rsidRDefault="00B53E67" w:rsidP="002D4C07">
            <w:pPr>
              <w:pStyle w:val="TableText"/>
            </w:pPr>
            <w:r>
              <w:t>create_at</w:t>
            </w:r>
          </w:p>
        </w:tc>
        <w:tc>
          <w:tcPr>
            <w:tcW w:w="1235" w:type="dxa"/>
          </w:tcPr>
          <w:p w14:paraId="06DA66B9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d</w:t>
            </w:r>
            <w:r>
              <w:t>atetime</w:t>
            </w:r>
          </w:p>
        </w:tc>
        <w:tc>
          <w:tcPr>
            <w:tcW w:w="1339" w:type="dxa"/>
          </w:tcPr>
          <w:p w14:paraId="03A37E35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当前</w:t>
            </w:r>
            <w:r>
              <w:t>日期</w:t>
            </w:r>
          </w:p>
        </w:tc>
        <w:tc>
          <w:tcPr>
            <w:tcW w:w="2764" w:type="dxa"/>
          </w:tcPr>
          <w:p w14:paraId="322D772B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非空</w:t>
            </w:r>
          </w:p>
        </w:tc>
      </w:tr>
      <w:tr w:rsidR="00B53E67" w14:paraId="7843C4FA" w14:textId="77777777" w:rsidTr="009112F4">
        <w:tc>
          <w:tcPr>
            <w:tcW w:w="1783" w:type="dxa"/>
          </w:tcPr>
          <w:p w14:paraId="0D77128D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修改</w:t>
            </w:r>
            <w:r>
              <w:t>时间</w:t>
            </w:r>
          </w:p>
        </w:tc>
        <w:tc>
          <w:tcPr>
            <w:tcW w:w="1323" w:type="dxa"/>
          </w:tcPr>
          <w:p w14:paraId="2C0F6AEA" w14:textId="77777777" w:rsidR="00B53E67" w:rsidRDefault="00B53E67" w:rsidP="002D4C07">
            <w:pPr>
              <w:pStyle w:val="TableText"/>
            </w:pPr>
            <w:r>
              <w:t>update_at</w:t>
            </w:r>
          </w:p>
        </w:tc>
        <w:tc>
          <w:tcPr>
            <w:tcW w:w="1235" w:type="dxa"/>
          </w:tcPr>
          <w:p w14:paraId="6685559E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d</w:t>
            </w:r>
            <w:r>
              <w:t>atetime</w:t>
            </w:r>
          </w:p>
        </w:tc>
        <w:tc>
          <w:tcPr>
            <w:tcW w:w="1339" w:type="dxa"/>
          </w:tcPr>
          <w:p w14:paraId="24327A99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当前</w:t>
            </w:r>
            <w:r>
              <w:t>日期</w:t>
            </w:r>
          </w:p>
        </w:tc>
        <w:tc>
          <w:tcPr>
            <w:tcW w:w="2764" w:type="dxa"/>
          </w:tcPr>
          <w:p w14:paraId="3F95FE26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非空</w:t>
            </w:r>
          </w:p>
        </w:tc>
      </w:tr>
    </w:tbl>
    <w:p w14:paraId="5AE8AE78" w14:textId="77777777" w:rsidR="00B53E67" w:rsidRPr="009F2E63" w:rsidRDefault="00B53E67" w:rsidP="00B53E67"/>
    <w:p w14:paraId="5434655A" w14:textId="4F02B2A7" w:rsidR="00C378D4" w:rsidRDefault="00C378D4" w:rsidP="00B53E67">
      <w:pPr>
        <w:pStyle w:val="1"/>
      </w:pPr>
      <w:bookmarkStart w:id="258" w:name="_Toc416641055"/>
      <w:r>
        <w:t>Web-Service</w:t>
      </w:r>
      <w:r>
        <w:rPr>
          <w:rFonts w:hint="eastAsia"/>
        </w:rPr>
        <w:t>接口</w:t>
      </w:r>
      <w:r>
        <w:t>协议</w:t>
      </w:r>
      <w:bookmarkEnd w:id="258"/>
    </w:p>
    <w:p w14:paraId="7057C556" w14:textId="17BC1129" w:rsidR="00C378D4" w:rsidRDefault="00C378D4" w:rsidP="0094671E">
      <w:pPr>
        <w:pStyle w:val="2"/>
      </w:pPr>
      <w:bookmarkStart w:id="259" w:name="_Toc408845562"/>
      <w:bookmarkStart w:id="260" w:name="_Toc408845620"/>
      <w:bookmarkStart w:id="261" w:name="_Toc410072112"/>
      <w:bookmarkStart w:id="262" w:name="_Toc410072183"/>
      <w:bookmarkStart w:id="263" w:name="_Toc410147316"/>
      <w:bookmarkStart w:id="264" w:name="_Toc407458596"/>
      <w:bookmarkStart w:id="265" w:name="_Toc408771900"/>
      <w:bookmarkStart w:id="266" w:name="_Toc416641056"/>
      <w:bookmarkStart w:id="267" w:name="_Toc405827637"/>
      <w:bookmarkEnd w:id="259"/>
      <w:bookmarkEnd w:id="260"/>
      <w:bookmarkEnd w:id="261"/>
      <w:bookmarkEnd w:id="262"/>
      <w:bookmarkEnd w:id="263"/>
      <w:r>
        <w:t>获取</w:t>
      </w:r>
      <w:r>
        <w:rPr>
          <w:rFonts w:hint="eastAsia"/>
        </w:rPr>
        <w:t>用户</w:t>
      </w:r>
      <w:r>
        <w:t>信息</w:t>
      </w:r>
      <w:bookmarkEnd w:id="264"/>
      <w:bookmarkEnd w:id="265"/>
      <w:bookmarkEnd w:id="266"/>
    </w:p>
    <w:p w14:paraId="723A636F" w14:textId="6B1042E7" w:rsidR="00C378D4" w:rsidRPr="002C5312" w:rsidRDefault="00C378D4" w:rsidP="0094671E">
      <w:pPr>
        <w:pStyle w:val="a3"/>
        <w:numPr>
          <w:ilvl w:val="0"/>
          <w:numId w:val="7"/>
        </w:numPr>
        <w:rPr>
          <w:color w:val="FF0000"/>
        </w:rPr>
      </w:pPr>
      <w:r>
        <w:t>URL</w:t>
      </w:r>
      <w:r>
        <w:t>：</w:t>
      </w:r>
      <w:r w:rsidRPr="002C5312">
        <w:t>http://192</w:t>
      </w:r>
      <w:r>
        <w:t>.168.0.100:8080/eorder-ws/rest/users/</w:t>
      </w:r>
      <w:r w:rsidR="009618AA">
        <w:t>&lt;cellphone&gt;</w:t>
      </w:r>
    </w:p>
    <w:p w14:paraId="45058871" w14:textId="77777777" w:rsidR="00C378D4" w:rsidRDefault="00C378D4" w:rsidP="0094671E">
      <w:pPr>
        <w:pStyle w:val="a3"/>
        <w:numPr>
          <w:ilvl w:val="0"/>
          <w:numId w:val="7"/>
        </w:numPr>
      </w:pPr>
      <w:r>
        <w:rPr>
          <w:rFonts w:hint="eastAsia"/>
        </w:rPr>
        <w:t>方法</w:t>
      </w:r>
      <w:r>
        <w:t>：</w:t>
      </w:r>
      <w:r>
        <w:t>GET</w:t>
      </w:r>
    </w:p>
    <w:p w14:paraId="00503F48" w14:textId="77777777" w:rsidR="00C378D4" w:rsidRDefault="00C378D4" w:rsidP="0094671E">
      <w:pPr>
        <w:pStyle w:val="a3"/>
        <w:numPr>
          <w:ilvl w:val="0"/>
          <w:numId w:val="7"/>
        </w:numPr>
      </w:pPr>
      <w:r>
        <w:t>输入：</w:t>
      </w:r>
      <w:r>
        <w:rPr>
          <w:rFonts w:hint="eastAsia"/>
        </w:rPr>
        <w:t>手机号码</w:t>
      </w:r>
    </w:p>
    <w:tbl>
      <w:tblPr>
        <w:tblStyle w:val="TableContent1"/>
        <w:tblW w:w="0" w:type="auto"/>
        <w:tblInd w:w="46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406"/>
        <w:gridCol w:w="1495"/>
        <w:gridCol w:w="1880"/>
        <w:gridCol w:w="2959"/>
      </w:tblGrid>
      <w:tr w:rsidR="00C378D4" w14:paraId="2BFA4134" w14:textId="77777777" w:rsidTr="00F16E1F">
        <w:trPr>
          <w:trHeight w:val="270"/>
        </w:trPr>
        <w:tc>
          <w:tcPr>
            <w:tcW w:w="1406" w:type="dxa"/>
            <w:shd w:val="clear" w:color="auto" w:fill="BFBFBF" w:themeFill="background1" w:themeFillShade="BF"/>
          </w:tcPr>
          <w:p w14:paraId="219853AC" w14:textId="77777777" w:rsidR="00C378D4" w:rsidRDefault="00C378D4" w:rsidP="00021A92">
            <w:pPr>
              <w:pStyle w:val="Tabletext0"/>
            </w:pPr>
            <w:r>
              <w:t>名称</w:t>
            </w:r>
          </w:p>
        </w:tc>
        <w:tc>
          <w:tcPr>
            <w:tcW w:w="1495" w:type="dxa"/>
            <w:shd w:val="clear" w:color="auto" w:fill="BFBFBF" w:themeFill="background1" w:themeFillShade="BF"/>
          </w:tcPr>
          <w:p w14:paraId="6BCEAEE5" w14:textId="77777777" w:rsidR="00C378D4" w:rsidRDefault="00C378D4" w:rsidP="00021A92">
            <w:pPr>
              <w:pStyle w:val="Tabletext0"/>
            </w:pPr>
            <w:r>
              <w:t>参数类型</w:t>
            </w:r>
          </w:p>
        </w:tc>
        <w:tc>
          <w:tcPr>
            <w:tcW w:w="1880" w:type="dxa"/>
            <w:shd w:val="clear" w:color="auto" w:fill="BFBFBF" w:themeFill="background1" w:themeFillShade="BF"/>
          </w:tcPr>
          <w:p w14:paraId="7318855E" w14:textId="77777777" w:rsidR="00C378D4" w:rsidRDefault="00C378D4" w:rsidP="00021A92">
            <w:pPr>
              <w:pStyle w:val="Tabletext0"/>
            </w:pPr>
            <w:r>
              <w:t>说明</w:t>
            </w:r>
          </w:p>
        </w:tc>
        <w:tc>
          <w:tcPr>
            <w:tcW w:w="2959" w:type="dxa"/>
            <w:shd w:val="clear" w:color="auto" w:fill="BFBFBF" w:themeFill="background1" w:themeFillShade="BF"/>
          </w:tcPr>
          <w:p w14:paraId="0EC162DC" w14:textId="77777777" w:rsidR="00C378D4" w:rsidRDefault="00C378D4" w:rsidP="00021A92">
            <w:pPr>
              <w:pStyle w:val="Tabletext0"/>
            </w:pPr>
            <w:r>
              <w:t>备注</w:t>
            </w:r>
          </w:p>
        </w:tc>
      </w:tr>
      <w:tr w:rsidR="00C378D4" w14:paraId="19FA79C0" w14:textId="77777777" w:rsidTr="00F16E1F">
        <w:trPr>
          <w:trHeight w:val="285"/>
        </w:trPr>
        <w:tc>
          <w:tcPr>
            <w:tcW w:w="1406" w:type="dxa"/>
          </w:tcPr>
          <w:p w14:paraId="3AA432F8" w14:textId="77777777" w:rsidR="00C378D4" w:rsidRDefault="00C378D4" w:rsidP="00021A92">
            <w:pPr>
              <w:pStyle w:val="Tabletext0"/>
            </w:pPr>
            <w:r>
              <w:t>cellphone</w:t>
            </w:r>
          </w:p>
        </w:tc>
        <w:tc>
          <w:tcPr>
            <w:tcW w:w="1495" w:type="dxa"/>
          </w:tcPr>
          <w:p w14:paraId="48442E15" w14:textId="77777777" w:rsidR="00C378D4" w:rsidRDefault="00C378D4" w:rsidP="00021A92">
            <w:pPr>
              <w:pStyle w:val="Tabletext0"/>
            </w:pPr>
            <w:r>
              <w:t>String</w:t>
            </w:r>
          </w:p>
        </w:tc>
        <w:tc>
          <w:tcPr>
            <w:tcW w:w="1880" w:type="dxa"/>
          </w:tcPr>
          <w:p w14:paraId="7AA8BB3C" w14:textId="77777777" w:rsidR="00C378D4" w:rsidRDefault="00C378D4" w:rsidP="00021A92">
            <w:pPr>
              <w:pStyle w:val="Tabletext0"/>
            </w:pPr>
            <w:r>
              <w:rPr>
                <w:rFonts w:hint="eastAsia"/>
              </w:rPr>
              <w:t>手机</w:t>
            </w:r>
            <w:r>
              <w:t>号码</w:t>
            </w:r>
          </w:p>
        </w:tc>
        <w:tc>
          <w:tcPr>
            <w:tcW w:w="2959" w:type="dxa"/>
          </w:tcPr>
          <w:p w14:paraId="3623E44F" w14:textId="77777777" w:rsidR="00C378D4" w:rsidRDefault="00C378D4" w:rsidP="00021A92">
            <w:pPr>
              <w:pStyle w:val="Tabletext0"/>
            </w:pPr>
            <w:r>
              <w:t>例如：</w:t>
            </w:r>
            <w:r>
              <w:t>13988888888</w:t>
            </w:r>
          </w:p>
        </w:tc>
      </w:tr>
    </w:tbl>
    <w:p w14:paraId="391D866E" w14:textId="77777777" w:rsidR="00C378D4" w:rsidRDefault="00C378D4" w:rsidP="0094671E">
      <w:pPr>
        <w:pStyle w:val="a3"/>
        <w:numPr>
          <w:ilvl w:val="0"/>
          <w:numId w:val="7"/>
        </w:numPr>
      </w:pPr>
      <w:r>
        <w:t>输出：</w:t>
      </w:r>
      <w:r>
        <w:t xml:space="preserve"> </w:t>
      </w:r>
      <w:r>
        <w:rPr>
          <w:rFonts w:hint="eastAsia"/>
        </w:rPr>
        <w:t>会员</w:t>
      </w:r>
      <w:r>
        <w:t>信息</w:t>
      </w:r>
    </w:p>
    <w:tbl>
      <w:tblPr>
        <w:tblStyle w:val="TableContent1"/>
        <w:tblW w:w="0" w:type="auto"/>
        <w:tblInd w:w="46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406"/>
        <w:gridCol w:w="1495"/>
        <w:gridCol w:w="1880"/>
        <w:gridCol w:w="2959"/>
      </w:tblGrid>
      <w:tr w:rsidR="00C378D4" w14:paraId="5900037B" w14:textId="77777777" w:rsidTr="00F16E1F">
        <w:trPr>
          <w:trHeight w:val="270"/>
        </w:trPr>
        <w:tc>
          <w:tcPr>
            <w:tcW w:w="1406" w:type="dxa"/>
            <w:shd w:val="clear" w:color="auto" w:fill="BFBFBF" w:themeFill="background1" w:themeFillShade="BF"/>
          </w:tcPr>
          <w:p w14:paraId="3CBAEEF8" w14:textId="77777777" w:rsidR="00C378D4" w:rsidRDefault="00C378D4" w:rsidP="00021A92">
            <w:pPr>
              <w:pStyle w:val="a3"/>
            </w:pPr>
            <w:r>
              <w:t>名称</w:t>
            </w:r>
          </w:p>
        </w:tc>
        <w:tc>
          <w:tcPr>
            <w:tcW w:w="1495" w:type="dxa"/>
            <w:shd w:val="clear" w:color="auto" w:fill="BFBFBF" w:themeFill="background1" w:themeFillShade="BF"/>
          </w:tcPr>
          <w:p w14:paraId="6A6E8518" w14:textId="77777777" w:rsidR="00C378D4" w:rsidRDefault="00C378D4" w:rsidP="00021A92">
            <w:pPr>
              <w:pStyle w:val="a3"/>
            </w:pPr>
            <w:r>
              <w:t>参数类型</w:t>
            </w:r>
          </w:p>
        </w:tc>
        <w:tc>
          <w:tcPr>
            <w:tcW w:w="1880" w:type="dxa"/>
            <w:shd w:val="clear" w:color="auto" w:fill="BFBFBF" w:themeFill="background1" w:themeFillShade="BF"/>
          </w:tcPr>
          <w:p w14:paraId="2CF4E43A" w14:textId="77777777" w:rsidR="00C378D4" w:rsidRDefault="00C378D4" w:rsidP="00021A92">
            <w:pPr>
              <w:pStyle w:val="a3"/>
            </w:pPr>
            <w:r>
              <w:t>说明</w:t>
            </w:r>
          </w:p>
        </w:tc>
        <w:tc>
          <w:tcPr>
            <w:tcW w:w="2959" w:type="dxa"/>
            <w:shd w:val="clear" w:color="auto" w:fill="BFBFBF" w:themeFill="background1" w:themeFillShade="BF"/>
          </w:tcPr>
          <w:p w14:paraId="49E45E3C" w14:textId="77777777" w:rsidR="00C378D4" w:rsidRDefault="00C378D4" w:rsidP="00021A92">
            <w:pPr>
              <w:pStyle w:val="a3"/>
            </w:pPr>
            <w:r>
              <w:t>备注</w:t>
            </w:r>
          </w:p>
        </w:tc>
      </w:tr>
      <w:tr w:rsidR="00C378D4" w14:paraId="05D64581" w14:textId="77777777" w:rsidTr="00F16E1F">
        <w:trPr>
          <w:trHeight w:val="285"/>
        </w:trPr>
        <w:tc>
          <w:tcPr>
            <w:tcW w:w="1406" w:type="dxa"/>
          </w:tcPr>
          <w:p w14:paraId="70925DCC" w14:textId="35887D36" w:rsidR="00C378D4" w:rsidRDefault="00373387" w:rsidP="00021A92">
            <w:pPr>
              <w:pStyle w:val="a3"/>
            </w:pPr>
            <w:r>
              <w:t>id</w:t>
            </w:r>
          </w:p>
        </w:tc>
        <w:tc>
          <w:tcPr>
            <w:tcW w:w="1495" w:type="dxa"/>
          </w:tcPr>
          <w:p w14:paraId="3A254C54" w14:textId="0171CD8B" w:rsidR="00C378D4" w:rsidRDefault="00DC2397" w:rsidP="00021A92">
            <w:pPr>
              <w:pStyle w:val="a3"/>
            </w:pPr>
            <w:r>
              <w:t>Integer</w:t>
            </w:r>
          </w:p>
        </w:tc>
        <w:tc>
          <w:tcPr>
            <w:tcW w:w="1880" w:type="dxa"/>
          </w:tcPr>
          <w:p w14:paraId="43EDF7AD" w14:textId="77777777" w:rsidR="00C378D4" w:rsidRDefault="00C378D4" w:rsidP="00021A92">
            <w:pPr>
              <w:pStyle w:val="a3"/>
            </w:pPr>
            <w:r>
              <w:rPr>
                <w:rFonts w:hint="eastAsia"/>
              </w:rPr>
              <w:t>分类</w:t>
            </w:r>
            <w:r>
              <w:t>id</w:t>
            </w:r>
          </w:p>
        </w:tc>
        <w:tc>
          <w:tcPr>
            <w:tcW w:w="2959" w:type="dxa"/>
          </w:tcPr>
          <w:p w14:paraId="1B43746D" w14:textId="77777777" w:rsidR="00C378D4" w:rsidRDefault="00C378D4" w:rsidP="00021A92">
            <w:pPr>
              <w:pStyle w:val="a3"/>
            </w:pPr>
            <w:r>
              <w:t>例如：</w:t>
            </w:r>
            <w:r>
              <w:t xml:space="preserve"> 1</w:t>
            </w:r>
          </w:p>
        </w:tc>
      </w:tr>
      <w:tr w:rsidR="00C378D4" w14:paraId="35E696D6" w14:textId="77777777" w:rsidTr="00F16E1F">
        <w:trPr>
          <w:trHeight w:val="285"/>
        </w:trPr>
        <w:tc>
          <w:tcPr>
            <w:tcW w:w="1406" w:type="dxa"/>
          </w:tcPr>
          <w:p w14:paraId="0835196B" w14:textId="3A8FC9A9" w:rsidR="00C378D4" w:rsidRDefault="003F0DC8" w:rsidP="00021A92">
            <w:pPr>
              <w:pStyle w:val="a3"/>
            </w:pPr>
            <w:r>
              <w:t>username</w:t>
            </w:r>
          </w:p>
        </w:tc>
        <w:tc>
          <w:tcPr>
            <w:tcW w:w="1495" w:type="dxa"/>
          </w:tcPr>
          <w:p w14:paraId="781CD025" w14:textId="77777777" w:rsidR="00C378D4" w:rsidRDefault="00C378D4" w:rsidP="00021A92">
            <w:pPr>
              <w:pStyle w:val="a3"/>
            </w:pPr>
            <w:r>
              <w:t>String</w:t>
            </w:r>
          </w:p>
        </w:tc>
        <w:tc>
          <w:tcPr>
            <w:tcW w:w="1880" w:type="dxa"/>
          </w:tcPr>
          <w:p w14:paraId="046A1714" w14:textId="77777777" w:rsidR="00C378D4" w:rsidRDefault="00C378D4" w:rsidP="00021A92">
            <w:pPr>
              <w:pStyle w:val="a3"/>
            </w:pPr>
            <w:r>
              <w:rPr>
                <w:rFonts w:hint="eastAsia"/>
              </w:rPr>
              <w:t>分类</w:t>
            </w:r>
            <w:r>
              <w:t>名称</w:t>
            </w:r>
          </w:p>
        </w:tc>
        <w:tc>
          <w:tcPr>
            <w:tcW w:w="2959" w:type="dxa"/>
          </w:tcPr>
          <w:p w14:paraId="750402A6" w14:textId="77777777" w:rsidR="00C378D4" w:rsidRDefault="00C378D4" w:rsidP="00021A92">
            <w:pPr>
              <w:pStyle w:val="a3"/>
            </w:pPr>
            <w:r>
              <w:t>例如：</w:t>
            </w:r>
            <w:r>
              <w:rPr>
                <w:rFonts w:hint="eastAsia"/>
              </w:rPr>
              <w:t>张三</w:t>
            </w:r>
          </w:p>
        </w:tc>
      </w:tr>
      <w:tr w:rsidR="00C378D4" w14:paraId="555B57AD" w14:textId="77777777" w:rsidTr="00F16E1F">
        <w:trPr>
          <w:trHeight w:val="365"/>
        </w:trPr>
        <w:tc>
          <w:tcPr>
            <w:tcW w:w="1406" w:type="dxa"/>
          </w:tcPr>
          <w:p w14:paraId="6A356562" w14:textId="77777777" w:rsidR="00C378D4" w:rsidRDefault="00C378D4" w:rsidP="00021A92">
            <w:pPr>
              <w:pStyle w:val="a3"/>
            </w:pPr>
            <w:r>
              <w:t>cellphone</w:t>
            </w:r>
          </w:p>
        </w:tc>
        <w:tc>
          <w:tcPr>
            <w:tcW w:w="1495" w:type="dxa"/>
          </w:tcPr>
          <w:p w14:paraId="1D7F520C" w14:textId="77777777" w:rsidR="00C378D4" w:rsidRDefault="00C378D4" w:rsidP="00021A92">
            <w:pPr>
              <w:pStyle w:val="a3"/>
            </w:pPr>
            <w:r>
              <w:t>String</w:t>
            </w:r>
          </w:p>
        </w:tc>
        <w:tc>
          <w:tcPr>
            <w:tcW w:w="1880" w:type="dxa"/>
          </w:tcPr>
          <w:p w14:paraId="387B49FC" w14:textId="77777777" w:rsidR="00C378D4" w:rsidRDefault="00C378D4" w:rsidP="00021A92">
            <w:pPr>
              <w:pStyle w:val="a3"/>
            </w:pPr>
            <w:r>
              <w:t>该</w:t>
            </w:r>
            <w:r>
              <w:rPr>
                <w:rFonts w:hint="eastAsia"/>
              </w:rPr>
              <w:t>分类</w:t>
            </w:r>
            <w:r>
              <w:t>的图</w:t>
            </w:r>
            <w:r>
              <w:rPr>
                <w:rFonts w:hint="eastAsia"/>
              </w:rPr>
              <w:t>片</w:t>
            </w:r>
          </w:p>
        </w:tc>
        <w:tc>
          <w:tcPr>
            <w:tcW w:w="2959" w:type="dxa"/>
          </w:tcPr>
          <w:p w14:paraId="6CD22827" w14:textId="77777777" w:rsidR="00C378D4" w:rsidRDefault="00C378D4" w:rsidP="00021A92">
            <w:pPr>
              <w:pStyle w:val="a3"/>
            </w:pPr>
            <w:r>
              <w:t>例如：</w:t>
            </w:r>
            <w:r>
              <w:t>13988888888</w:t>
            </w:r>
          </w:p>
        </w:tc>
      </w:tr>
      <w:tr w:rsidR="00C378D4" w14:paraId="5596772D" w14:textId="77777777" w:rsidTr="00F16E1F">
        <w:trPr>
          <w:trHeight w:val="365"/>
        </w:trPr>
        <w:tc>
          <w:tcPr>
            <w:tcW w:w="1406" w:type="dxa"/>
          </w:tcPr>
          <w:p w14:paraId="2C3F7D43" w14:textId="77777777" w:rsidR="00C378D4" w:rsidRDefault="00C378D4" w:rsidP="00021A92">
            <w:pPr>
              <w:pStyle w:val="a3"/>
            </w:pPr>
            <w:r>
              <w:t>levelName</w:t>
            </w:r>
          </w:p>
        </w:tc>
        <w:tc>
          <w:tcPr>
            <w:tcW w:w="1495" w:type="dxa"/>
          </w:tcPr>
          <w:p w14:paraId="1AB53F05" w14:textId="77777777" w:rsidR="00C378D4" w:rsidRDefault="00C378D4" w:rsidP="00021A92">
            <w:pPr>
              <w:pStyle w:val="a3"/>
            </w:pPr>
            <w:r>
              <w:t>String</w:t>
            </w:r>
          </w:p>
        </w:tc>
        <w:tc>
          <w:tcPr>
            <w:tcW w:w="1880" w:type="dxa"/>
          </w:tcPr>
          <w:p w14:paraId="363F67D4" w14:textId="77777777" w:rsidR="00C378D4" w:rsidRDefault="00C378D4" w:rsidP="00021A92">
            <w:pPr>
              <w:pStyle w:val="a3"/>
            </w:pPr>
            <w:r>
              <w:rPr>
                <w:rFonts w:hint="eastAsia"/>
              </w:rPr>
              <w:t>用户</w:t>
            </w:r>
            <w:r>
              <w:t>等级名称</w:t>
            </w:r>
          </w:p>
        </w:tc>
        <w:tc>
          <w:tcPr>
            <w:tcW w:w="2959" w:type="dxa"/>
          </w:tcPr>
          <w:p w14:paraId="397EEEA8" w14:textId="77777777" w:rsidR="00C378D4" w:rsidRDefault="00C378D4" w:rsidP="00021A92">
            <w:pPr>
              <w:pStyle w:val="a3"/>
            </w:pPr>
            <w:r>
              <w:rPr>
                <w:rFonts w:hint="eastAsia"/>
              </w:rPr>
              <w:t>金牌</w:t>
            </w:r>
            <w:r>
              <w:t>会员</w:t>
            </w:r>
          </w:p>
        </w:tc>
      </w:tr>
      <w:tr w:rsidR="00C378D4" w14:paraId="1D9776A4" w14:textId="77777777" w:rsidTr="00F16E1F">
        <w:trPr>
          <w:trHeight w:val="365"/>
        </w:trPr>
        <w:tc>
          <w:tcPr>
            <w:tcW w:w="1406" w:type="dxa"/>
          </w:tcPr>
          <w:p w14:paraId="0866D284" w14:textId="77777777" w:rsidR="00C378D4" w:rsidRDefault="00C378D4" w:rsidP="00021A92">
            <w:pPr>
              <w:pStyle w:val="a3"/>
            </w:pPr>
            <w:r>
              <w:rPr>
                <w:rFonts w:hint="eastAsia"/>
              </w:rPr>
              <w:t>di</w:t>
            </w:r>
            <w:r>
              <w:t>scount</w:t>
            </w:r>
          </w:p>
        </w:tc>
        <w:tc>
          <w:tcPr>
            <w:tcW w:w="1495" w:type="dxa"/>
          </w:tcPr>
          <w:p w14:paraId="6BA6CB45" w14:textId="77777777" w:rsidR="00C378D4" w:rsidRDefault="00C378D4" w:rsidP="00021A92">
            <w:pPr>
              <w:pStyle w:val="a3"/>
            </w:pPr>
            <w:r>
              <w:rPr>
                <w:rFonts w:hint="eastAsia"/>
              </w:rPr>
              <w:t>Float</w:t>
            </w:r>
          </w:p>
        </w:tc>
        <w:tc>
          <w:tcPr>
            <w:tcW w:w="1880" w:type="dxa"/>
          </w:tcPr>
          <w:p w14:paraId="78D1148B" w14:textId="77777777" w:rsidR="00C378D4" w:rsidRDefault="00C378D4" w:rsidP="00021A92">
            <w:pPr>
              <w:pStyle w:val="a3"/>
            </w:pPr>
            <w:r>
              <w:rPr>
                <w:rFonts w:hint="eastAsia"/>
              </w:rPr>
              <w:t>折扣</w:t>
            </w:r>
            <w:r>
              <w:t>信息</w:t>
            </w:r>
          </w:p>
        </w:tc>
        <w:tc>
          <w:tcPr>
            <w:tcW w:w="2959" w:type="dxa"/>
          </w:tcPr>
          <w:p w14:paraId="080E09B7" w14:textId="77777777" w:rsidR="00C378D4" w:rsidRDefault="00C378D4" w:rsidP="00021A92">
            <w:pPr>
              <w:pStyle w:val="a3"/>
            </w:pPr>
            <w:r>
              <w:rPr>
                <w:rFonts w:hint="eastAsia"/>
              </w:rPr>
              <w:t>例如</w:t>
            </w:r>
            <w:r>
              <w:t>：</w:t>
            </w:r>
            <w:r>
              <w:rPr>
                <w:rFonts w:hint="eastAsia"/>
              </w:rPr>
              <w:t>钻石</w:t>
            </w:r>
            <w:r>
              <w:rPr>
                <w:rFonts w:hint="eastAsia"/>
              </w:rPr>
              <w:t>8</w:t>
            </w:r>
            <w:r>
              <w:rPr>
                <w:rFonts w:hint="eastAsia"/>
              </w:rPr>
              <w:t>折、</w:t>
            </w:r>
            <w:r>
              <w:t>白金</w:t>
            </w:r>
            <w:r>
              <w:rPr>
                <w:rFonts w:hint="eastAsia"/>
              </w:rPr>
              <w:t>8.5</w:t>
            </w:r>
            <w:r>
              <w:rPr>
                <w:rFonts w:hint="eastAsia"/>
              </w:rPr>
              <w:t>折</w:t>
            </w:r>
            <w:r>
              <w:t>、金牌</w:t>
            </w:r>
            <w:r>
              <w:rPr>
                <w:rFonts w:hint="eastAsia"/>
              </w:rPr>
              <w:t>9</w:t>
            </w:r>
            <w:r>
              <w:rPr>
                <w:rFonts w:hint="eastAsia"/>
              </w:rPr>
              <w:t>折</w:t>
            </w:r>
            <w:r>
              <w:t>、普通会员</w:t>
            </w:r>
            <w:r>
              <w:rPr>
                <w:rFonts w:hint="eastAsia"/>
              </w:rPr>
              <w:t>9.5</w:t>
            </w:r>
            <w:r>
              <w:rPr>
                <w:rFonts w:hint="eastAsia"/>
              </w:rPr>
              <w:t>折</w:t>
            </w:r>
            <w:r>
              <w:t>等等。</w:t>
            </w:r>
          </w:p>
        </w:tc>
      </w:tr>
    </w:tbl>
    <w:p w14:paraId="56AF3E27" w14:textId="77777777" w:rsidR="00C378D4" w:rsidRDefault="00C378D4" w:rsidP="0094671E">
      <w:pPr>
        <w:pStyle w:val="a3"/>
        <w:numPr>
          <w:ilvl w:val="0"/>
          <w:numId w:val="7"/>
        </w:numPr>
      </w:pPr>
      <w:r>
        <w:rPr>
          <w:rFonts w:hint="eastAsia"/>
        </w:rPr>
        <w:t>样列</w:t>
      </w:r>
      <w:r>
        <w:t>：</w:t>
      </w:r>
    </w:p>
    <w:p w14:paraId="1BF05070" w14:textId="77777777" w:rsidR="00C378D4" w:rsidRDefault="00C378D4" w:rsidP="00DC3861">
      <w:pPr>
        <w:pStyle w:val="CodeText"/>
      </w:pPr>
      <w:r>
        <w:tab/>
        <w:t>{</w:t>
      </w:r>
    </w:p>
    <w:p w14:paraId="6D4A8C3C" w14:textId="77777777" w:rsidR="00C378D4" w:rsidRDefault="00C378D4" w:rsidP="00DC3861">
      <w:pPr>
        <w:pStyle w:val="CodeText"/>
      </w:pPr>
      <w:r>
        <w:t xml:space="preserve">    "user": </w:t>
      </w:r>
    </w:p>
    <w:p w14:paraId="5FF2D8CC" w14:textId="77777777" w:rsidR="00C378D4" w:rsidRDefault="00C378D4" w:rsidP="00DC3861">
      <w:pPr>
        <w:pStyle w:val="CodeText"/>
      </w:pPr>
      <w:r>
        <w:t xml:space="preserve">        {</w:t>
      </w:r>
    </w:p>
    <w:p w14:paraId="027405D2" w14:textId="5037ACE4" w:rsidR="00C378D4" w:rsidRDefault="00C378D4" w:rsidP="00DC3861">
      <w:pPr>
        <w:pStyle w:val="CodeText"/>
      </w:pPr>
      <w:r>
        <w:t xml:space="preserve">            "</w:t>
      </w:r>
      <w:r w:rsidR="00F15156">
        <w:t>id</w:t>
      </w:r>
      <w:r>
        <w:t>": 1,</w:t>
      </w:r>
    </w:p>
    <w:p w14:paraId="380FF87F" w14:textId="20AD159A" w:rsidR="00C378D4" w:rsidRDefault="00C378D4" w:rsidP="00DC3861">
      <w:pPr>
        <w:pStyle w:val="CodeText"/>
      </w:pPr>
      <w:r>
        <w:rPr>
          <w:rFonts w:hint="eastAsia"/>
        </w:rPr>
        <w:t xml:space="preserve">            "</w:t>
      </w:r>
      <w:r w:rsidR="001E2736">
        <w:t>username</w:t>
      </w:r>
      <w:r>
        <w:rPr>
          <w:rFonts w:hint="eastAsia"/>
        </w:rPr>
        <w:t>": "</w:t>
      </w:r>
      <w:r>
        <w:rPr>
          <w:rFonts w:hint="eastAsia"/>
        </w:rPr>
        <w:t>张三</w:t>
      </w:r>
      <w:r>
        <w:rPr>
          <w:rFonts w:hint="eastAsia"/>
        </w:rPr>
        <w:t>",</w:t>
      </w:r>
    </w:p>
    <w:p w14:paraId="57BCE43F" w14:textId="77777777" w:rsidR="00C378D4" w:rsidRDefault="00C378D4" w:rsidP="00DC3861">
      <w:pPr>
        <w:pStyle w:val="CodeText"/>
      </w:pPr>
      <w:r>
        <w:t xml:space="preserve">            "cellphone": “13988888888”,</w:t>
      </w:r>
      <w:r w:rsidRPr="00A52D59">
        <w:t xml:space="preserve"> </w:t>
      </w:r>
    </w:p>
    <w:p w14:paraId="048D3A01" w14:textId="77777777" w:rsidR="00C378D4" w:rsidRDefault="00C378D4" w:rsidP="00DC3861">
      <w:pPr>
        <w:pStyle w:val="CodeText"/>
      </w:pPr>
      <w:r>
        <w:rPr>
          <w:rFonts w:hint="eastAsia"/>
        </w:rPr>
        <w:t xml:space="preserve">     </w:t>
      </w:r>
      <w:r>
        <w:t xml:space="preserve"> "levelName": “</w:t>
      </w:r>
      <w:r>
        <w:rPr>
          <w:rFonts w:hint="eastAsia"/>
        </w:rPr>
        <w:t>金牌会员</w:t>
      </w:r>
      <w:r>
        <w:t>”</w:t>
      </w:r>
      <w:r>
        <w:rPr>
          <w:rFonts w:hint="eastAsia"/>
        </w:rPr>
        <w:t>,</w:t>
      </w:r>
    </w:p>
    <w:p w14:paraId="38F6E82B" w14:textId="77777777" w:rsidR="00C378D4" w:rsidRDefault="00C378D4" w:rsidP="00DC3861">
      <w:pPr>
        <w:pStyle w:val="CodeText"/>
      </w:pPr>
      <w:r>
        <w:t>"discount</w:t>
      </w:r>
      <w:r>
        <w:t>：</w:t>
      </w:r>
      <w:r>
        <w:rPr>
          <w:rFonts w:hint="eastAsia"/>
        </w:rPr>
        <w:t>9</w:t>
      </w:r>
    </w:p>
    <w:p w14:paraId="73358F1D" w14:textId="77777777" w:rsidR="00C378D4" w:rsidRDefault="00C378D4" w:rsidP="00DC3861">
      <w:pPr>
        <w:pStyle w:val="CodeText"/>
      </w:pPr>
      <w:r>
        <w:t xml:space="preserve">        }</w:t>
      </w:r>
    </w:p>
    <w:p w14:paraId="68C02F0A" w14:textId="77777777" w:rsidR="00C378D4" w:rsidRPr="004F5C59" w:rsidRDefault="00C378D4" w:rsidP="00DC3861">
      <w:pPr>
        <w:pStyle w:val="CodeText"/>
      </w:pPr>
      <w:r>
        <w:t>}</w:t>
      </w:r>
    </w:p>
    <w:p w14:paraId="2FD974DD" w14:textId="77777777" w:rsidR="00C378D4" w:rsidRDefault="00C378D4" w:rsidP="0094671E">
      <w:pPr>
        <w:pStyle w:val="2"/>
      </w:pPr>
      <w:bookmarkStart w:id="268" w:name="_Toc407458597"/>
      <w:bookmarkStart w:id="269" w:name="_Toc408771901"/>
      <w:bookmarkStart w:id="270" w:name="_Toc416641057"/>
      <w:r>
        <w:t>获取目前所有分类列表</w:t>
      </w:r>
      <w:bookmarkEnd w:id="267"/>
      <w:bookmarkEnd w:id="268"/>
      <w:bookmarkEnd w:id="269"/>
      <w:bookmarkEnd w:id="270"/>
    </w:p>
    <w:p w14:paraId="44652125" w14:textId="77777777" w:rsidR="00C378D4" w:rsidRPr="00566FB0" w:rsidRDefault="00C378D4" w:rsidP="0094671E">
      <w:pPr>
        <w:pStyle w:val="a3"/>
        <w:numPr>
          <w:ilvl w:val="0"/>
          <w:numId w:val="7"/>
        </w:numPr>
        <w:rPr>
          <w:color w:val="FF0000"/>
        </w:rPr>
      </w:pPr>
      <w:r>
        <w:t>URL</w:t>
      </w:r>
      <w:r>
        <w:t>：</w:t>
      </w:r>
      <w:r w:rsidRPr="009E7455">
        <w:t>http://192.168.0.100:8080/eorder-ws/rest/categories</w:t>
      </w:r>
    </w:p>
    <w:p w14:paraId="76B560A1" w14:textId="77777777" w:rsidR="00C378D4" w:rsidRDefault="00C378D4" w:rsidP="0094671E">
      <w:pPr>
        <w:pStyle w:val="a3"/>
        <w:numPr>
          <w:ilvl w:val="0"/>
          <w:numId w:val="7"/>
        </w:numPr>
      </w:pPr>
      <w:r>
        <w:rPr>
          <w:rFonts w:hint="eastAsia"/>
        </w:rPr>
        <w:lastRenderedPageBreak/>
        <w:t>方法</w:t>
      </w:r>
      <w:r>
        <w:t>：</w:t>
      </w:r>
      <w:r>
        <w:t>GET</w:t>
      </w:r>
    </w:p>
    <w:p w14:paraId="2748F8AD" w14:textId="77777777" w:rsidR="00C378D4" w:rsidRDefault="00C378D4" w:rsidP="0094671E">
      <w:pPr>
        <w:pStyle w:val="a3"/>
        <w:numPr>
          <w:ilvl w:val="0"/>
          <w:numId w:val="7"/>
        </w:numPr>
      </w:pPr>
      <w:r>
        <w:t>输入：无</w:t>
      </w:r>
    </w:p>
    <w:p w14:paraId="3578C5D0" w14:textId="77777777" w:rsidR="00C378D4" w:rsidRDefault="00C378D4" w:rsidP="0094671E">
      <w:pPr>
        <w:pStyle w:val="a3"/>
        <w:numPr>
          <w:ilvl w:val="0"/>
          <w:numId w:val="7"/>
        </w:numPr>
      </w:pPr>
      <w:r>
        <w:t>输出：分类列表，包含分类名，分类</w:t>
      </w:r>
      <w:r>
        <w:t>id</w:t>
      </w:r>
      <w:r>
        <w:t>字段，分类图片</w:t>
      </w:r>
      <w:r>
        <w:t>URL</w:t>
      </w:r>
    </w:p>
    <w:tbl>
      <w:tblPr>
        <w:tblStyle w:val="TableContent1"/>
        <w:tblW w:w="0" w:type="auto"/>
        <w:tblInd w:w="46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800"/>
        <w:gridCol w:w="1260"/>
        <w:gridCol w:w="1721"/>
        <w:gridCol w:w="3229"/>
      </w:tblGrid>
      <w:tr w:rsidR="00C378D4" w14:paraId="371302E5" w14:textId="77777777" w:rsidTr="00F16E1F">
        <w:trPr>
          <w:trHeight w:val="270"/>
        </w:trPr>
        <w:tc>
          <w:tcPr>
            <w:tcW w:w="1800" w:type="dxa"/>
            <w:shd w:val="clear" w:color="auto" w:fill="BFBFBF" w:themeFill="background1" w:themeFillShade="BF"/>
          </w:tcPr>
          <w:p w14:paraId="7549828B" w14:textId="77777777" w:rsidR="00C378D4" w:rsidRDefault="00C378D4" w:rsidP="00021A92">
            <w:pPr>
              <w:pStyle w:val="a3"/>
            </w:pPr>
            <w:r>
              <w:t>名称</w:t>
            </w:r>
          </w:p>
        </w:tc>
        <w:tc>
          <w:tcPr>
            <w:tcW w:w="1260" w:type="dxa"/>
            <w:shd w:val="clear" w:color="auto" w:fill="BFBFBF" w:themeFill="background1" w:themeFillShade="BF"/>
          </w:tcPr>
          <w:p w14:paraId="2022015D" w14:textId="77777777" w:rsidR="00C378D4" w:rsidRDefault="00C378D4" w:rsidP="00021A92">
            <w:pPr>
              <w:pStyle w:val="a3"/>
            </w:pPr>
            <w:r>
              <w:t>参数类型</w:t>
            </w:r>
          </w:p>
        </w:tc>
        <w:tc>
          <w:tcPr>
            <w:tcW w:w="1721" w:type="dxa"/>
            <w:shd w:val="clear" w:color="auto" w:fill="BFBFBF" w:themeFill="background1" w:themeFillShade="BF"/>
          </w:tcPr>
          <w:p w14:paraId="539B11CB" w14:textId="77777777" w:rsidR="00C378D4" w:rsidRDefault="00C378D4" w:rsidP="00021A92">
            <w:pPr>
              <w:pStyle w:val="a3"/>
            </w:pPr>
            <w:r>
              <w:t>说明</w:t>
            </w:r>
          </w:p>
        </w:tc>
        <w:tc>
          <w:tcPr>
            <w:tcW w:w="3229" w:type="dxa"/>
            <w:shd w:val="clear" w:color="auto" w:fill="BFBFBF" w:themeFill="background1" w:themeFillShade="BF"/>
          </w:tcPr>
          <w:p w14:paraId="7F067DBF" w14:textId="77777777" w:rsidR="00C378D4" w:rsidRDefault="00C378D4" w:rsidP="00021A92">
            <w:pPr>
              <w:pStyle w:val="a3"/>
            </w:pPr>
            <w:r>
              <w:t>备注</w:t>
            </w:r>
          </w:p>
        </w:tc>
      </w:tr>
      <w:tr w:rsidR="00C378D4" w14:paraId="66BD9B0E" w14:textId="77777777" w:rsidTr="00F16E1F">
        <w:trPr>
          <w:trHeight w:val="285"/>
        </w:trPr>
        <w:tc>
          <w:tcPr>
            <w:tcW w:w="1800" w:type="dxa"/>
          </w:tcPr>
          <w:p w14:paraId="6F62E46E" w14:textId="33E117AB" w:rsidR="00C378D4" w:rsidRDefault="00371B71" w:rsidP="00021A92">
            <w:pPr>
              <w:pStyle w:val="a3"/>
            </w:pPr>
            <w:r>
              <w:t>id</w:t>
            </w:r>
          </w:p>
        </w:tc>
        <w:tc>
          <w:tcPr>
            <w:tcW w:w="1260" w:type="dxa"/>
          </w:tcPr>
          <w:p w14:paraId="3FE2369D" w14:textId="5CB67572" w:rsidR="00C378D4" w:rsidRDefault="00DC2397" w:rsidP="00021A92">
            <w:pPr>
              <w:pStyle w:val="a3"/>
            </w:pPr>
            <w:r>
              <w:t>Integer</w:t>
            </w:r>
          </w:p>
        </w:tc>
        <w:tc>
          <w:tcPr>
            <w:tcW w:w="1721" w:type="dxa"/>
          </w:tcPr>
          <w:p w14:paraId="6455F92E" w14:textId="77777777" w:rsidR="00C378D4" w:rsidRDefault="00C378D4" w:rsidP="00021A92">
            <w:pPr>
              <w:pStyle w:val="a3"/>
            </w:pPr>
            <w:r>
              <w:rPr>
                <w:rFonts w:hint="eastAsia"/>
              </w:rPr>
              <w:t>分类</w:t>
            </w:r>
            <w:r>
              <w:t>id</w:t>
            </w:r>
          </w:p>
        </w:tc>
        <w:tc>
          <w:tcPr>
            <w:tcW w:w="3229" w:type="dxa"/>
          </w:tcPr>
          <w:p w14:paraId="514532E0" w14:textId="77777777" w:rsidR="00C378D4" w:rsidRDefault="00C378D4" w:rsidP="00021A92">
            <w:pPr>
              <w:pStyle w:val="a3"/>
            </w:pPr>
            <w:r>
              <w:t>例如：</w:t>
            </w:r>
            <w:r>
              <w:t xml:space="preserve"> 1</w:t>
            </w:r>
          </w:p>
        </w:tc>
      </w:tr>
      <w:tr w:rsidR="00C378D4" w14:paraId="26039F5E" w14:textId="77777777" w:rsidTr="00F16E1F">
        <w:trPr>
          <w:trHeight w:val="285"/>
        </w:trPr>
        <w:tc>
          <w:tcPr>
            <w:tcW w:w="1800" w:type="dxa"/>
          </w:tcPr>
          <w:p w14:paraId="12F26691" w14:textId="7273882E" w:rsidR="00C378D4" w:rsidRDefault="00371B71" w:rsidP="00021A92">
            <w:pPr>
              <w:pStyle w:val="a3"/>
            </w:pPr>
            <w:r>
              <w:t>name</w:t>
            </w:r>
          </w:p>
        </w:tc>
        <w:tc>
          <w:tcPr>
            <w:tcW w:w="1260" w:type="dxa"/>
          </w:tcPr>
          <w:p w14:paraId="78559387" w14:textId="77777777" w:rsidR="00C378D4" w:rsidRDefault="00C378D4" w:rsidP="00021A92">
            <w:pPr>
              <w:pStyle w:val="a3"/>
            </w:pPr>
            <w:r>
              <w:t>String</w:t>
            </w:r>
          </w:p>
        </w:tc>
        <w:tc>
          <w:tcPr>
            <w:tcW w:w="1721" w:type="dxa"/>
          </w:tcPr>
          <w:p w14:paraId="06098D7E" w14:textId="77777777" w:rsidR="00C378D4" w:rsidRDefault="00C378D4" w:rsidP="00021A92">
            <w:pPr>
              <w:pStyle w:val="a3"/>
            </w:pPr>
            <w:r>
              <w:rPr>
                <w:rFonts w:hint="eastAsia"/>
              </w:rPr>
              <w:t>分类</w:t>
            </w:r>
            <w:r>
              <w:t>名称</w:t>
            </w:r>
          </w:p>
        </w:tc>
        <w:tc>
          <w:tcPr>
            <w:tcW w:w="3229" w:type="dxa"/>
          </w:tcPr>
          <w:p w14:paraId="3785E088" w14:textId="77777777" w:rsidR="00C378D4" w:rsidRDefault="00C378D4" w:rsidP="00021A92">
            <w:pPr>
              <w:pStyle w:val="a3"/>
            </w:pPr>
            <w:r>
              <w:t>例如：最新</w:t>
            </w:r>
          </w:p>
        </w:tc>
      </w:tr>
      <w:tr w:rsidR="00C378D4" w14:paraId="467F522F" w14:textId="77777777" w:rsidTr="00F16E1F">
        <w:trPr>
          <w:trHeight w:val="365"/>
        </w:trPr>
        <w:tc>
          <w:tcPr>
            <w:tcW w:w="1800" w:type="dxa"/>
          </w:tcPr>
          <w:p w14:paraId="7405AA71" w14:textId="66FD8622" w:rsidR="00C378D4" w:rsidRDefault="00371B71" w:rsidP="00021A92">
            <w:pPr>
              <w:pStyle w:val="a3"/>
            </w:pPr>
            <w:r>
              <w:t>picPath</w:t>
            </w:r>
          </w:p>
        </w:tc>
        <w:tc>
          <w:tcPr>
            <w:tcW w:w="1260" w:type="dxa"/>
          </w:tcPr>
          <w:p w14:paraId="1868B454" w14:textId="77777777" w:rsidR="00C378D4" w:rsidRDefault="00C378D4" w:rsidP="00021A92">
            <w:pPr>
              <w:pStyle w:val="a3"/>
            </w:pPr>
            <w:r>
              <w:t>String</w:t>
            </w:r>
          </w:p>
        </w:tc>
        <w:tc>
          <w:tcPr>
            <w:tcW w:w="1721" w:type="dxa"/>
          </w:tcPr>
          <w:p w14:paraId="03DAB6FD" w14:textId="77777777" w:rsidR="00C378D4" w:rsidRDefault="00C378D4" w:rsidP="00021A92">
            <w:pPr>
              <w:pStyle w:val="a3"/>
            </w:pPr>
            <w:r>
              <w:t>该</w:t>
            </w:r>
            <w:r>
              <w:rPr>
                <w:rFonts w:hint="eastAsia"/>
              </w:rPr>
              <w:t>分类</w:t>
            </w:r>
            <w:r>
              <w:t>的图</w:t>
            </w:r>
            <w:r>
              <w:rPr>
                <w:rFonts w:hint="eastAsia"/>
              </w:rPr>
              <w:t>片</w:t>
            </w:r>
          </w:p>
        </w:tc>
        <w:tc>
          <w:tcPr>
            <w:tcW w:w="3229" w:type="dxa"/>
          </w:tcPr>
          <w:p w14:paraId="78AAAB6C" w14:textId="77777777" w:rsidR="00C378D4" w:rsidRDefault="00C378D4" w:rsidP="00021A92">
            <w:pPr>
              <w:pStyle w:val="a3"/>
            </w:pPr>
            <w:r>
              <w:t>例如：</w:t>
            </w:r>
            <w:r>
              <w:t>http://www....33/21.jpg</w:t>
            </w:r>
          </w:p>
        </w:tc>
      </w:tr>
    </w:tbl>
    <w:p w14:paraId="1D80A9F8" w14:textId="77777777" w:rsidR="00C378D4" w:rsidRDefault="00C378D4" w:rsidP="0094671E">
      <w:pPr>
        <w:pStyle w:val="a3"/>
        <w:numPr>
          <w:ilvl w:val="0"/>
          <w:numId w:val="7"/>
        </w:numPr>
      </w:pPr>
      <w:r>
        <w:t>举例：</w:t>
      </w:r>
    </w:p>
    <w:p w14:paraId="6C056136" w14:textId="77777777" w:rsidR="00C378D4" w:rsidRDefault="00C378D4" w:rsidP="00DC3861">
      <w:pPr>
        <w:pStyle w:val="CodeText"/>
      </w:pPr>
      <w:r>
        <w:tab/>
        <w:t>{</w:t>
      </w:r>
    </w:p>
    <w:p w14:paraId="256F57D2" w14:textId="77777777" w:rsidR="00C378D4" w:rsidRDefault="00C378D4" w:rsidP="00DC3861">
      <w:pPr>
        <w:pStyle w:val="CodeText"/>
      </w:pPr>
      <w:r>
        <w:t xml:space="preserve">    "categories": [</w:t>
      </w:r>
    </w:p>
    <w:p w14:paraId="3B88C8DD" w14:textId="77777777" w:rsidR="00C378D4" w:rsidRDefault="00C378D4" w:rsidP="00DC3861">
      <w:pPr>
        <w:pStyle w:val="CodeText"/>
      </w:pPr>
      <w:r>
        <w:t xml:space="preserve">        {</w:t>
      </w:r>
    </w:p>
    <w:p w14:paraId="098E9B42" w14:textId="4FCCD655" w:rsidR="00C378D4" w:rsidRDefault="00C378D4" w:rsidP="00DC3861">
      <w:pPr>
        <w:pStyle w:val="CodeText"/>
      </w:pPr>
      <w:r>
        <w:t xml:space="preserve">            "</w:t>
      </w:r>
      <w:r w:rsidR="00371B71">
        <w:t>id</w:t>
      </w:r>
      <w:r>
        <w:t>": 1,</w:t>
      </w:r>
    </w:p>
    <w:p w14:paraId="3EE6E5B4" w14:textId="081A5A28" w:rsidR="00C378D4" w:rsidRDefault="00C378D4" w:rsidP="00DC3861">
      <w:pPr>
        <w:pStyle w:val="CodeText"/>
      </w:pPr>
      <w:r>
        <w:rPr>
          <w:rFonts w:hint="eastAsia"/>
        </w:rPr>
        <w:t xml:space="preserve">            "</w:t>
      </w:r>
      <w:r w:rsidR="00371B71">
        <w:t>name</w:t>
      </w:r>
      <w:r>
        <w:rPr>
          <w:rFonts w:hint="eastAsia"/>
        </w:rPr>
        <w:t>": "</w:t>
      </w:r>
      <w:r>
        <w:rPr>
          <w:rFonts w:hint="eastAsia"/>
        </w:rPr>
        <w:t>最热</w:t>
      </w:r>
      <w:r>
        <w:rPr>
          <w:rFonts w:hint="eastAsia"/>
        </w:rPr>
        <w:t>",</w:t>
      </w:r>
    </w:p>
    <w:p w14:paraId="3B07031B" w14:textId="0623B687" w:rsidR="00C378D4" w:rsidRDefault="00C378D4" w:rsidP="00DC3861">
      <w:pPr>
        <w:pStyle w:val="CodeText"/>
      </w:pPr>
      <w:r>
        <w:t xml:space="preserve">            "</w:t>
      </w:r>
      <w:r w:rsidR="00371B71">
        <w:t>picPath</w:t>
      </w:r>
      <w:r>
        <w:t>": null</w:t>
      </w:r>
    </w:p>
    <w:p w14:paraId="170EFF0C" w14:textId="77777777" w:rsidR="00C378D4" w:rsidRDefault="00C378D4" w:rsidP="00DC3861">
      <w:pPr>
        <w:pStyle w:val="CodeText"/>
      </w:pPr>
      <w:r>
        <w:t xml:space="preserve">        },</w:t>
      </w:r>
    </w:p>
    <w:p w14:paraId="355B39D7" w14:textId="77777777" w:rsidR="00C378D4" w:rsidRDefault="00C378D4" w:rsidP="00DC3861">
      <w:pPr>
        <w:pStyle w:val="CodeText"/>
      </w:pPr>
      <w:r>
        <w:t xml:space="preserve">        {</w:t>
      </w:r>
    </w:p>
    <w:p w14:paraId="07C6B5B7" w14:textId="15ACFA0C" w:rsidR="00C378D4" w:rsidRDefault="00C378D4" w:rsidP="00DC3861">
      <w:pPr>
        <w:pStyle w:val="CodeText"/>
      </w:pPr>
      <w:r>
        <w:t xml:space="preserve">            "</w:t>
      </w:r>
      <w:r w:rsidR="00371B71" w:rsidRPr="00371B71">
        <w:t xml:space="preserve"> </w:t>
      </w:r>
      <w:r w:rsidR="00371B71">
        <w:t xml:space="preserve">id </w:t>
      </w:r>
      <w:r>
        <w:t>": 2,</w:t>
      </w:r>
    </w:p>
    <w:p w14:paraId="6D35E154" w14:textId="7827FC3E" w:rsidR="00C378D4" w:rsidRDefault="00C378D4" w:rsidP="00DC3861">
      <w:pPr>
        <w:pStyle w:val="CodeText"/>
      </w:pPr>
      <w:r>
        <w:rPr>
          <w:rFonts w:hint="eastAsia"/>
        </w:rPr>
        <w:t xml:space="preserve">            "</w:t>
      </w:r>
      <w:r w:rsidR="00371B71" w:rsidRPr="00371B71">
        <w:t xml:space="preserve"> </w:t>
      </w:r>
      <w:r w:rsidR="00371B71">
        <w:t>name</w:t>
      </w:r>
      <w:r w:rsidR="00371B71">
        <w:rPr>
          <w:rFonts w:hint="eastAsia"/>
        </w:rPr>
        <w:t xml:space="preserve"> </w:t>
      </w:r>
      <w:r>
        <w:rPr>
          <w:rFonts w:hint="eastAsia"/>
        </w:rPr>
        <w:t>": "</w:t>
      </w:r>
      <w:r>
        <w:rPr>
          <w:rFonts w:hint="eastAsia"/>
        </w:rPr>
        <w:t>最新</w:t>
      </w:r>
      <w:r>
        <w:rPr>
          <w:rFonts w:hint="eastAsia"/>
        </w:rPr>
        <w:t>",</w:t>
      </w:r>
    </w:p>
    <w:p w14:paraId="47124807" w14:textId="70A2626C" w:rsidR="00C378D4" w:rsidRDefault="00C378D4" w:rsidP="00DC3861">
      <w:pPr>
        <w:pStyle w:val="CodeText"/>
      </w:pPr>
      <w:r>
        <w:t xml:space="preserve">            "</w:t>
      </w:r>
      <w:r w:rsidR="00371B71" w:rsidRPr="00371B71">
        <w:t xml:space="preserve"> </w:t>
      </w:r>
      <w:r w:rsidR="00371B71">
        <w:t xml:space="preserve">picPath </w:t>
      </w:r>
      <w:r>
        <w:t>": null</w:t>
      </w:r>
    </w:p>
    <w:p w14:paraId="23621FC4" w14:textId="77777777" w:rsidR="00C378D4" w:rsidRDefault="00C378D4" w:rsidP="00DC3861">
      <w:pPr>
        <w:pStyle w:val="CodeText"/>
      </w:pPr>
      <w:r>
        <w:t xml:space="preserve">        },</w:t>
      </w:r>
    </w:p>
    <w:p w14:paraId="06697946" w14:textId="77777777" w:rsidR="00C378D4" w:rsidRDefault="00C378D4" w:rsidP="00DC3861">
      <w:pPr>
        <w:pStyle w:val="CodeText"/>
      </w:pPr>
      <w:r>
        <w:t xml:space="preserve">        {</w:t>
      </w:r>
    </w:p>
    <w:p w14:paraId="175E2875" w14:textId="428026CF" w:rsidR="00C378D4" w:rsidRDefault="00C378D4" w:rsidP="00DC3861">
      <w:pPr>
        <w:pStyle w:val="CodeText"/>
      </w:pPr>
      <w:r>
        <w:t xml:space="preserve">            "</w:t>
      </w:r>
      <w:r w:rsidR="00371B71" w:rsidRPr="00371B71">
        <w:t xml:space="preserve"> </w:t>
      </w:r>
      <w:r w:rsidR="00371B71">
        <w:t xml:space="preserve">id </w:t>
      </w:r>
      <w:r>
        <w:t>": 3,</w:t>
      </w:r>
    </w:p>
    <w:p w14:paraId="1242C28F" w14:textId="50695139" w:rsidR="00C378D4" w:rsidRDefault="00C378D4" w:rsidP="00DC3861">
      <w:pPr>
        <w:pStyle w:val="CodeText"/>
      </w:pPr>
      <w:r>
        <w:rPr>
          <w:rFonts w:hint="eastAsia"/>
        </w:rPr>
        <w:t xml:space="preserve">            "</w:t>
      </w:r>
      <w:r w:rsidR="00371B71" w:rsidRPr="00371B71">
        <w:t xml:space="preserve"> </w:t>
      </w:r>
      <w:r w:rsidR="00371B71">
        <w:t>name</w:t>
      </w:r>
      <w:r w:rsidR="00371B71">
        <w:rPr>
          <w:rFonts w:hint="eastAsia"/>
        </w:rPr>
        <w:t xml:space="preserve"> </w:t>
      </w:r>
      <w:r>
        <w:rPr>
          <w:rFonts w:hint="eastAsia"/>
        </w:rPr>
        <w:t>": "</w:t>
      </w:r>
      <w:r>
        <w:rPr>
          <w:rFonts w:hint="eastAsia"/>
        </w:rPr>
        <w:t>湘菜</w:t>
      </w:r>
      <w:r>
        <w:rPr>
          <w:rFonts w:hint="eastAsia"/>
        </w:rPr>
        <w:t>",</w:t>
      </w:r>
    </w:p>
    <w:p w14:paraId="262EA851" w14:textId="163A957D" w:rsidR="00C378D4" w:rsidRDefault="00C378D4" w:rsidP="00DC3861">
      <w:pPr>
        <w:pStyle w:val="CodeText"/>
      </w:pPr>
      <w:r>
        <w:t xml:space="preserve">            "</w:t>
      </w:r>
      <w:r w:rsidR="00371B71" w:rsidRPr="00371B71">
        <w:t xml:space="preserve"> </w:t>
      </w:r>
      <w:r w:rsidR="00371B71">
        <w:t xml:space="preserve">picPath </w:t>
      </w:r>
      <w:r>
        <w:t>": null</w:t>
      </w:r>
    </w:p>
    <w:p w14:paraId="66FBE006" w14:textId="77777777" w:rsidR="00C378D4" w:rsidRDefault="00C378D4" w:rsidP="00DC3861">
      <w:pPr>
        <w:pStyle w:val="CodeText"/>
      </w:pPr>
      <w:r>
        <w:t xml:space="preserve">        }</w:t>
      </w:r>
    </w:p>
    <w:p w14:paraId="67CE33A6" w14:textId="77777777" w:rsidR="00C378D4" w:rsidRDefault="00C378D4" w:rsidP="00DC3861">
      <w:pPr>
        <w:pStyle w:val="CodeText"/>
      </w:pPr>
      <w:r>
        <w:t xml:space="preserve">    ]</w:t>
      </w:r>
    </w:p>
    <w:p w14:paraId="6CA04F9A" w14:textId="77777777" w:rsidR="00C378D4" w:rsidRPr="00215D3A" w:rsidRDefault="00C378D4" w:rsidP="00DC3861">
      <w:pPr>
        <w:pStyle w:val="CodeText"/>
      </w:pPr>
      <w:r>
        <w:t>}</w:t>
      </w:r>
    </w:p>
    <w:p w14:paraId="5D1AC127" w14:textId="77777777" w:rsidR="00C378D4" w:rsidRDefault="00C378D4" w:rsidP="0094671E">
      <w:pPr>
        <w:pStyle w:val="2"/>
      </w:pPr>
      <w:bookmarkStart w:id="271" w:name="_Toc405827638"/>
      <w:bookmarkStart w:id="272" w:name="_Toc407458598"/>
      <w:bookmarkStart w:id="273" w:name="_Toc408771902"/>
      <w:bookmarkStart w:id="274" w:name="_Toc416641058"/>
      <w:r>
        <w:t>获取某一个分类下面所有菜品列表</w:t>
      </w:r>
      <w:bookmarkEnd w:id="271"/>
      <w:bookmarkEnd w:id="272"/>
      <w:bookmarkEnd w:id="273"/>
      <w:bookmarkEnd w:id="274"/>
    </w:p>
    <w:p w14:paraId="6670D8E5" w14:textId="5B8C0C37" w:rsidR="00C378D4" w:rsidRDefault="00C378D4" w:rsidP="0094671E">
      <w:pPr>
        <w:pStyle w:val="a3"/>
        <w:numPr>
          <w:ilvl w:val="0"/>
          <w:numId w:val="7"/>
        </w:numPr>
      </w:pPr>
      <w:r>
        <w:t>URL</w:t>
      </w:r>
      <w:r>
        <w:t>：</w:t>
      </w:r>
      <w:r w:rsidRPr="00430561">
        <w:t>http://localhost:8080/eorder-ws/rest/</w:t>
      </w:r>
      <w:r w:rsidR="009618AA">
        <w:t>categories/&lt;categoryId&gt;/dishes</w:t>
      </w:r>
    </w:p>
    <w:p w14:paraId="123DC055" w14:textId="77777777" w:rsidR="00C378D4" w:rsidRPr="009D3600" w:rsidRDefault="00C378D4" w:rsidP="0094671E">
      <w:pPr>
        <w:pStyle w:val="a3"/>
        <w:numPr>
          <w:ilvl w:val="0"/>
          <w:numId w:val="7"/>
        </w:numPr>
      </w:pPr>
      <w:r>
        <w:rPr>
          <w:rFonts w:hint="eastAsia"/>
        </w:rPr>
        <w:t>方法</w:t>
      </w:r>
      <w:r>
        <w:t>：</w:t>
      </w:r>
      <w:r>
        <w:t>GET</w:t>
      </w:r>
    </w:p>
    <w:p w14:paraId="66082902" w14:textId="77777777" w:rsidR="00C378D4" w:rsidRDefault="00C378D4" w:rsidP="0094671E">
      <w:pPr>
        <w:pStyle w:val="a3"/>
        <w:numPr>
          <w:ilvl w:val="0"/>
          <w:numId w:val="7"/>
        </w:numPr>
      </w:pPr>
      <w:r>
        <w:t>输入：分类</w:t>
      </w:r>
      <w:r>
        <w:t>id</w:t>
      </w:r>
    </w:p>
    <w:tbl>
      <w:tblPr>
        <w:tblStyle w:val="TableContent1"/>
        <w:tblW w:w="7830" w:type="dxa"/>
        <w:tblInd w:w="46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260"/>
        <w:gridCol w:w="1385"/>
        <w:gridCol w:w="2338"/>
        <w:gridCol w:w="2847"/>
      </w:tblGrid>
      <w:tr w:rsidR="00C378D4" w14:paraId="1827F06C" w14:textId="77777777" w:rsidTr="00F16E1F">
        <w:trPr>
          <w:trHeight w:val="270"/>
        </w:trPr>
        <w:tc>
          <w:tcPr>
            <w:tcW w:w="1260" w:type="dxa"/>
            <w:shd w:val="clear" w:color="auto" w:fill="BFBFBF" w:themeFill="background1" w:themeFillShade="BF"/>
          </w:tcPr>
          <w:p w14:paraId="621A3167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名称</w:t>
            </w:r>
          </w:p>
        </w:tc>
        <w:tc>
          <w:tcPr>
            <w:tcW w:w="1385" w:type="dxa"/>
            <w:shd w:val="clear" w:color="auto" w:fill="BFBFBF" w:themeFill="background1" w:themeFillShade="BF"/>
          </w:tcPr>
          <w:p w14:paraId="21E62A0A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参数类型</w:t>
            </w:r>
          </w:p>
        </w:tc>
        <w:tc>
          <w:tcPr>
            <w:tcW w:w="2338" w:type="dxa"/>
            <w:shd w:val="clear" w:color="auto" w:fill="BFBFBF" w:themeFill="background1" w:themeFillShade="BF"/>
          </w:tcPr>
          <w:p w14:paraId="15E79182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说明</w:t>
            </w:r>
          </w:p>
        </w:tc>
        <w:tc>
          <w:tcPr>
            <w:tcW w:w="2847" w:type="dxa"/>
            <w:shd w:val="clear" w:color="auto" w:fill="BFBFBF" w:themeFill="background1" w:themeFillShade="BF"/>
          </w:tcPr>
          <w:p w14:paraId="6FC5F3D4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备注</w:t>
            </w:r>
          </w:p>
        </w:tc>
      </w:tr>
      <w:tr w:rsidR="00C378D4" w14:paraId="3D456E90" w14:textId="77777777" w:rsidTr="00F16E1F">
        <w:trPr>
          <w:trHeight w:val="285"/>
        </w:trPr>
        <w:tc>
          <w:tcPr>
            <w:tcW w:w="1260" w:type="dxa"/>
          </w:tcPr>
          <w:p w14:paraId="4F3F21FF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categoryId</w:t>
            </w:r>
          </w:p>
        </w:tc>
        <w:tc>
          <w:tcPr>
            <w:tcW w:w="1385" w:type="dxa"/>
          </w:tcPr>
          <w:p w14:paraId="44080768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int</w:t>
            </w:r>
          </w:p>
        </w:tc>
        <w:tc>
          <w:tcPr>
            <w:tcW w:w="2338" w:type="dxa"/>
          </w:tcPr>
          <w:p w14:paraId="0310FD79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 w:hint="eastAsia"/>
              </w:rPr>
              <w:t>分类</w:t>
            </w:r>
            <w:r>
              <w:rPr>
                <w:rFonts w:cs="宋体"/>
              </w:rPr>
              <w:t>id</w:t>
            </w:r>
          </w:p>
        </w:tc>
        <w:tc>
          <w:tcPr>
            <w:tcW w:w="2847" w:type="dxa"/>
          </w:tcPr>
          <w:p w14:paraId="3DD8B285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snapToGrid w:val="0"/>
              <w:rPr>
                <w:rFonts w:cs="宋体"/>
              </w:rPr>
            </w:pPr>
            <w:r>
              <w:rPr>
                <w:rFonts w:cs="宋体"/>
              </w:rPr>
              <w:t>例如：</w:t>
            </w:r>
            <w:r>
              <w:t xml:space="preserve"> 1</w:t>
            </w:r>
          </w:p>
        </w:tc>
      </w:tr>
    </w:tbl>
    <w:p w14:paraId="2BAF576A" w14:textId="77777777" w:rsidR="00C378D4" w:rsidRDefault="00C378D4" w:rsidP="0094671E">
      <w:pPr>
        <w:pStyle w:val="a3"/>
        <w:numPr>
          <w:ilvl w:val="0"/>
          <w:numId w:val="7"/>
        </w:numPr>
      </w:pPr>
      <w:r>
        <w:t>输出：菜品列表，包含菜品名</w:t>
      </w:r>
      <w:r>
        <w:rPr>
          <w:rFonts w:hint="eastAsia"/>
        </w:rPr>
        <w:t>、</w:t>
      </w:r>
      <w:r>
        <w:t>菜品</w:t>
      </w:r>
      <w:r>
        <w:t>id</w:t>
      </w:r>
      <w:r>
        <w:t>字段</w:t>
      </w:r>
      <w:r>
        <w:rPr>
          <w:rFonts w:hint="eastAsia"/>
        </w:rPr>
        <w:t>、</w:t>
      </w:r>
      <w:r>
        <w:t>菜品价格</w:t>
      </w:r>
      <w:r>
        <w:rPr>
          <w:rFonts w:hint="eastAsia"/>
        </w:rPr>
        <w:t>和</w:t>
      </w:r>
      <w:r>
        <w:t>菜品图片</w:t>
      </w:r>
      <w:r>
        <w:t>URL</w:t>
      </w:r>
    </w:p>
    <w:tbl>
      <w:tblPr>
        <w:tblStyle w:val="TableContent1"/>
        <w:tblW w:w="0" w:type="auto"/>
        <w:tblInd w:w="46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350"/>
        <w:gridCol w:w="1295"/>
        <w:gridCol w:w="1945"/>
        <w:gridCol w:w="3330"/>
      </w:tblGrid>
      <w:tr w:rsidR="00C378D4" w14:paraId="0399AF3B" w14:textId="77777777" w:rsidTr="00F16E1F">
        <w:trPr>
          <w:trHeight w:val="270"/>
        </w:trPr>
        <w:tc>
          <w:tcPr>
            <w:tcW w:w="1350" w:type="dxa"/>
            <w:shd w:val="clear" w:color="auto" w:fill="BFBFBF" w:themeFill="background1" w:themeFillShade="BF"/>
          </w:tcPr>
          <w:p w14:paraId="00B953D4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名称</w:t>
            </w:r>
          </w:p>
        </w:tc>
        <w:tc>
          <w:tcPr>
            <w:tcW w:w="1295" w:type="dxa"/>
            <w:shd w:val="clear" w:color="auto" w:fill="BFBFBF" w:themeFill="background1" w:themeFillShade="BF"/>
          </w:tcPr>
          <w:p w14:paraId="60D1A915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参数类型</w:t>
            </w:r>
          </w:p>
        </w:tc>
        <w:tc>
          <w:tcPr>
            <w:tcW w:w="1945" w:type="dxa"/>
            <w:shd w:val="clear" w:color="auto" w:fill="BFBFBF" w:themeFill="background1" w:themeFillShade="BF"/>
          </w:tcPr>
          <w:p w14:paraId="665065E4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说明</w:t>
            </w:r>
          </w:p>
        </w:tc>
        <w:tc>
          <w:tcPr>
            <w:tcW w:w="3330" w:type="dxa"/>
            <w:shd w:val="clear" w:color="auto" w:fill="BFBFBF" w:themeFill="background1" w:themeFillShade="BF"/>
          </w:tcPr>
          <w:p w14:paraId="3561CA46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备注</w:t>
            </w:r>
          </w:p>
        </w:tc>
      </w:tr>
      <w:tr w:rsidR="00C378D4" w14:paraId="231A376D" w14:textId="77777777" w:rsidTr="00F16E1F">
        <w:trPr>
          <w:trHeight w:val="285"/>
        </w:trPr>
        <w:tc>
          <w:tcPr>
            <w:tcW w:w="1350" w:type="dxa"/>
          </w:tcPr>
          <w:p w14:paraId="39E42F12" w14:textId="68BE8704" w:rsidR="00C378D4" w:rsidRDefault="001A3FD9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id</w:t>
            </w:r>
          </w:p>
        </w:tc>
        <w:tc>
          <w:tcPr>
            <w:tcW w:w="1295" w:type="dxa"/>
          </w:tcPr>
          <w:p w14:paraId="01EE87B4" w14:textId="30D62A0E" w:rsidR="00C378D4" w:rsidRDefault="00DC2397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t>Integer</w:t>
            </w:r>
          </w:p>
        </w:tc>
        <w:tc>
          <w:tcPr>
            <w:tcW w:w="1945" w:type="dxa"/>
          </w:tcPr>
          <w:p w14:paraId="36D8C6C7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t>菜品</w:t>
            </w:r>
            <w:r>
              <w:rPr>
                <w:rFonts w:cs="宋体"/>
              </w:rPr>
              <w:t>id</w:t>
            </w:r>
          </w:p>
        </w:tc>
        <w:tc>
          <w:tcPr>
            <w:tcW w:w="3330" w:type="dxa"/>
          </w:tcPr>
          <w:p w14:paraId="354E9796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snapToGrid w:val="0"/>
              <w:rPr>
                <w:rFonts w:cs="宋体"/>
              </w:rPr>
            </w:pPr>
            <w:r>
              <w:rPr>
                <w:rFonts w:cs="宋体"/>
              </w:rPr>
              <w:t>例如：</w:t>
            </w:r>
            <w:r>
              <w:t>30001</w:t>
            </w:r>
          </w:p>
        </w:tc>
      </w:tr>
      <w:tr w:rsidR="00C378D4" w14:paraId="63466C97" w14:textId="77777777" w:rsidTr="00F16E1F">
        <w:trPr>
          <w:trHeight w:val="285"/>
        </w:trPr>
        <w:tc>
          <w:tcPr>
            <w:tcW w:w="1350" w:type="dxa"/>
          </w:tcPr>
          <w:p w14:paraId="3FCD1395" w14:textId="2B75DD0A" w:rsidR="00C378D4" w:rsidRDefault="001A3FD9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name</w:t>
            </w:r>
          </w:p>
        </w:tc>
        <w:tc>
          <w:tcPr>
            <w:tcW w:w="1295" w:type="dxa"/>
          </w:tcPr>
          <w:p w14:paraId="397523CE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String</w:t>
            </w:r>
          </w:p>
        </w:tc>
        <w:tc>
          <w:tcPr>
            <w:tcW w:w="1945" w:type="dxa"/>
          </w:tcPr>
          <w:p w14:paraId="5DEB6628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t>菜品</w:t>
            </w:r>
            <w:r>
              <w:rPr>
                <w:rFonts w:cs="宋体"/>
              </w:rPr>
              <w:t>名称</w:t>
            </w:r>
          </w:p>
        </w:tc>
        <w:tc>
          <w:tcPr>
            <w:tcW w:w="3330" w:type="dxa"/>
          </w:tcPr>
          <w:p w14:paraId="2ABB01F2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snapToGrid w:val="0"/>
              <w:rPr>
                <w:rFonts w:cs="宋体"/>
              </w:rPr>
            </w:pPr>
            <w:r>
              <w:rPr>
                <w:rFonts w:cs="宋体"/>
              </w:rPr>
              <w:t>例如：</w:t>
            </w:r>
            <w:r>
              <w:t>麻婆豆腐</w:t>
            </w:r>
          </w:p>
        </w:tc>
      </w:tr>
      <w:tr w:rsidR="00C378D4" w14:paraId="046FF05E" w14:textId="77777777" w:rsidTr="00F16E1F">
        <w:trPr>
          <w:trHeight w:val="365"/>
        </w:trPr>
        <w:tc>
          <w:tcPr>
            <w:tcW w:w="1350" w:type="dxa"/>
          </w:tcPr>
          <w:p w14:paraId="1FC0C83B" w14:textId="401B661C" w:rsidR="00C378D4" w:rsidRDefault="001A3FD9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picPath</w:t>
            </w:r>
          </w:p>
        </w:tc>
        <w:tc>
          <w:tcPr>
            <w:tcW w:w="1295" w:type="dxa"/>
          </w:tcPr>
          <w:p w14:paraId="41CE3E13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String</w:t>
            </w:r>
          </w:p>
        </w:tc>
        <w:tc>
          <w:tcPr>
            <w:tcW w:w="1945" w:type="dxa"/>
          </w:tcPr>
          <w:p w14:paraId="2030330D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该</w:t>
            </w:r>
            <w:r>
              <w:t>菜品</w:t>
            </w:r>
            <w:r>
              <w:rPr>
                <w:rFonts w:cs="宋体"/>
              </w:rPr>
              <w:t>的图</w:t>
            </w:r>
            <w:r>
              <w:rPr>
                <w:rFonts w:cs="宋体" w:hint="eastAsia"/>
              </w:rPr>
              <w:t>片</w:t>
            </w:r>
          </w:p>
        </w:tc>
        <w:tc>
          <w:tcPr>
            <w:tcW w:w="3330" w:type="dxa"/>
          </w:tcPr>
          <w:p w14:paraId="74232C85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snapToGrid w:val="0"/>
              <w:rPr>
                <w:rFonts w:cs="宋体"/>
              </w:rPr>
            </w:pPr>
            <w:r>
              <w:rPr>
                <w:rFonts w:cs="宋体"/>
              </w:rPr>
              <w:t>例如：</w:t>
            </w:r>
            <w:r>
              <w:t>http://www....33/31.jpg</w:t>
            </w:r>
          </w:p>
        </w:tc>
      </w:tr>
      <w:tr w:rsidR="00C378D4" w14:paraId="6A60F834" w14:textId="77777777" w:rsidTr="00F16E1F">
        <w:trPr>
          <w:trHeight w:val="365"/>
        </w:trPr>
        <w:tc>
          <w:tcPr>
            <w:tcW w:w="1350" w:type="dxa"/>
          </w:tcPr>
          <w:p w14:paraId="5564F7FA" w14:textId="17549B7F" w:rsidR="00C378D4" w:rsidRDefault="001A3FD9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price</w:t>
            </w:r>
          </w:p>
        </w:tc>
        <w:tc>
          <w:tcPr>
            <w:tcW w:w="1295" w:type="dxa"/>
          </w:tcPr>
          <w:p w14:paraId="1D8A03A5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Float</w:t>
            </w:r>
          </w:p>
        </w:tc>
        <w:tc>
          <w:tcPr>
            <w:tcW w:w="1945" w:type="dxa"/>
          </w:tcPr>
          <w:p w14:paraId="52BA91E7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该</w:t>
            </w:r>
            <w:r>
              <w:t>菜品</w:t>
            </w:r>
            <w:r>
              <w:rPr>
                <w:rFonts w:cs="宋体"/>
              </w:rPr>
              <w:t>的价格</w:t>
            </w:r>
          </w:p>
        </w:tc>
        <w:tc>
          <w:tcPr>
            <w:tcW w:w="3330" w:type="dxa"/>
          </w:tcPr>
          <w:p w14:paraId="5A7C3743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snapToGrid w:val="0"/>
              <w:rPr>
                <w:rFonts w:cs="宋体"/>
              </w:rPr>
            </w:pPr>
            <w:r>
              <w:rPr>
                <w:rFonts w:cs="宋体"/>
              </w:rPr>
              <w:t>例如：</w:t>
            </w:r>
            <w:r>
              <w:rPr>
                <w:rFonts w:cs="宋体"/>
              </w:rPr>
              <w:t>48.5</w:t>
            </w:r>
          </w:p>
        </w:tc>
      </w:tr>
    </w:tbl>
    <w:p w14:paraId="251ECE31" w14:textId="77777777" w:rsidR="00C378D4" w:rsidRDefault="00C378D4" w:rsidP="0094671E">
      <w:pPr>
        <w:pStyle w:val="a3"/>
        <w:numPr>
          <w:ilvl w:val="0"/>
          <w:numId w:val="7"/>
        </w:numPr>
      </w:pPr>
      <w:r>
        <w:tab/>
      </w:r>
      <w:r>
        <w:t>举例：</w:t>
      </w:r>
    </w:p>
    <w:p w14:paraId="29D8E579" w14:textId="77777777" w:rsidR="00C378D4" w:rsidRDefault="00C378D4" w:rsidP="00DC3861">
      <w:pPr>
        <w:pStyle w:val="CodeText"/>
      </w:pPr>
      <w:r>
        <w:tab/>
      </w:r>
      <w:r>
        <w:t>｛</w:t>
      </w:r>
      <w:r>
        <w:rPr>
          <w:rFonts w:hint="eastAsia"/>
        </w:rPr>
        <w:t>dishes:[</w:t>
      </w:r>
    </w:p>
    <w:p w14:paraId="00E82B3A" w14:textId="6F3038AA" w:rsidR="00C378D4" w:rsidRDefault="00C378D4" w:rsidP="00DC3861">
      <w:pPr>
        <w:pStyle w:val="CodeText"/>
      </w:pPr>
      <w:r>
        <w:tab/>
      </w:r>
      <w:r>
        <w:tab/>
      </w:r>
      <w:r>
        <w:t>｛＂</w:t>
      </w:r>
      <w:r w:rsidR="001A3FD9">
        <w:rPr>
          <w:rFonts w:cs="宋体"/>
        </w:rPr>
        <w:t>id</w:t>
      </w:r>
      <w:r>
        <w:t>＂：＂</w:t>
      </w:r>
      <w:r>
        <w:t>30001</w:t>
      </w:r>
      <w:r>
        <w:t>＂，＂</w:t>
      </w:r>
      <w:r w:rsidR="001A3FD9">
        <w:rPr>
          <w:rFonts w:cs="宋体"/>
        </w:rPr>
        <w:t>name</w:t>
      </w:r>
      <w:r>
        <w:t>＂：＂麻婆豆腐＂，＂</w:t>
      </w:r>
      <w:r w:rsidR="001A3FD9">
        <w:rPr>
          <w:rFonts w:cs="宋体"/>
        </w:rPr>
        <w:t>price</w:t>
      </w:r>
      <w:r>
        <w:t>＂：＂</w:t>
      </w:r>
      <w:r>
        <w:t>18</w:t>
      </w:r>
      <w:r>
        <w:t>＂，＂</w:t>
      </w:r>
      <w:r w:rsidR="001A3FD9">
        <w:rPr>
          <w:rFonts w:cs="宋体"/>
        </w:rPr>
        <w:t>picPath</w:t>
      </w:r>
      <w:r>
        <w:t>＂：＂</w:t>
      </w:r>
      <w:r>
        <w:t>http://www.google.com/2332333/31.jpg</w:t>
      </w:r>
      <w:r>
        <w:t>＂｝</w:t>
      </w:r>
    </w:p>
    <w:p w14:paraId="65CF027F" w14:textId="31F21966" w:rsidR="00C378D4" w:rsidRDefault="00C378D4" w:rsidP="00DC3861">
      <w:pPr>
        <w:pStyle w:val="CodeText"/>
      </w:pPr>
      <w:r>
        <w:lastRenderedPageBreak/>
        <w:tab/>
      </w:r>
      <w:r>
        <w:tab/>
      </w:r>
      <w:r>
        <w:t>｛＂</w:t>
      </w:r>
      <w:r w:rsidR="001A3FD9">
        <w:rPr>
          <w:rFonts w:cs="宋体"/>
        </w:rPr>
        <w:t>id</w:t>
      </w:r>
      <w:r>
        <w:t>＂：＂</w:t>
      </w:r>
      <w:r>
        <w:t>30002</w:t>
      </w:r>
      <w:r>
        <w:t>＂，＂</w:t>
      </w:r>
      <w:r w:rsidR="001A3FD9">
        <w:rPr>
          <w:rFonts w:cs="宋体"/>
        </w:rPr>
        <w:t>name</w:t>
      </w:r>
      <w:r>
        <w:t>＂：＂豆花鱼＂，＂</w:t>
      </w:r>
      <w:r w:rsidR="001A3FD9">
        <w:rPr>
          <w:rFonts w:cs="宋体"/>
        </w:rPr>
        <w:t>price</w:t>
      </w:r>
      <w:r>
        <w:t>＂：＂</w:t>
      </w:r>
      <w:r>
        <w:t>38</w:t>
      </w:r>
      <w:r>
        <w:t>＂，＂</w:t>
      </w:r>
      <w:r w:rsidR="001A3FD9">
        <w:rPr>
          <w:rFonts w:cs="宋体"/>
        </w:rPr>
        <w:t>picPath</w:t>
      </w:r>
      <w:r>
        <w:t>＂：＂</w:t>
      </w:r>
      <w:r>
        <w:t>http://www.google.com/2332333/32.jpg</w:t>
      </w:r>
      <w:r>
        <w:t>＂｝</w:t>
      </w:r>
    </w:p>
    <w:p w14:paraId="7496F2CA" w14:textId="39719B39" w:rsidR="00C378D4" w:rsidRDefault="00C378D4" w:rsidP="00DC3861">
      <w:pPr>
        <w:pStyle w:val="CodeText"/>
      </w:pPr>
      <w:r>
        <w:tab/>
      </w:r>
      <w:r>
        <w:tab/>
      </w:r>
      <w:r>
        <w:t>｛＂</w:t>
      </w:r>
      <w:r w:rsidR="001A3FD9">
        <w:rPr>
          <w:rFonts w:cs="宋体"/>
        </w:rPr>
        <w:t>id</w:t>
      </w:r>
      <w:r>
        <w:t>＂：＂</w:t>
      </w:r>
      <w:r>
        <w:t>30003</w:t>
      </w:r>
      <w:r>
        <w:t>＂，＂</w:t>
      </w:r>
      <w:r w:rsidR="001A3FD9">
        <w:rPr>
          <w:rFonts w:cs="宋体"/>
        </w:rPr>
        <w:t>name</w:t>
      </w:r>
      <w:r>
        <w:t>＂：＂夫妻肺片＂，＂</w:t>
      </w:r>
      <w:r w:rsidR="001A3FD9">
        <w:rPr>
          <w:rFonts w:cs="宋体"/>
        </w:rPr>
        <w:t>price</w:t>
      </w:r>
      <w:r>
        <w:t>＂：＂</w:t>
      </w:r>
      <w:r>
        <w:t>28</w:t>
      </w:r>
      <w:r>
        <w:rPr>
          <w:rFonts w:hint="eastAsia"/>
        </w:rPr>
        <w:t>.9</w:t>
      </w:r>
      <w:r>
        <w:t>＂，＂</w:t>
      </w:r>
      <w:r w:rsidR="001A3FD9">
        <w:rPr>
          <w:rFonts w:cs="宋体"/>
        </w:rPr>
        <w:t>picPath</w:t>
      </w:r>
      <w:r>
        <w:t>＂：＂</w:t>
      </w:r>
      <w:r>
        <w:t>http://www.google.com/2332333/33.jpg</w:t>
      </w:r>
      <w:r>
        <w:t>＂｝</w:t>
      </w:r>
      <w:r>
        <w:rPr>
          <w:rFonts w:hint="eastAsia"/>
        </w:rPr>
        <w:t>]</w:t>
      </w:r>
    </w:p>
    <w:p w14:paraId="5DED16B5" w14:textId="77777777" w:rsidR="00C378D4" w:rsidRDefault="00C378D4" w:rsidP="00DC3861">
      <w:pPr>
        <w:pStyle w:val="CodeText"/>
      </w:pPr>
      <w:r>
        <w:tab/>
        <w:t>}</w:t>
      </w:r>
      <w:r>
        <w:tab/>
      </w:r>
    </w:p>
    <w:p w14:paraId="5FC91195" w14:textId="77777777" w:rsidR="00D823A3" w:rsidRDefault="00D823A3" w:rsidP="00D823A3">
      <w:bookmarkStart w:id="275" w:name="_Toc405827639"/>
      <w:bookmarkStart w:id="276" w:name="_Toc407458599"/>
      <w:bookmarkStart w:id="277" w:name="_Toc408771903"/>
    </w:p>
    <w:p w14:paraId="1F095E89" w14:textId="77777777" w:rsidR="00130832" w:rsidRPr="00D823A3" w:rsidRDefault="00130832" w:rsidP="00D823A3"/>
    <w:p w14:paraId="6B8D0A2C" w14:textId="77777777" w:rsidR="00C378D4" w:rsidRDefault="00C378D4" w:rsidP="0094671E">
      <w:pPr>
        <w:pStyle w:val="2"/>
      </w:pPr>
      <w:bookmarkStart w:id="278" w:name="_Toc416641059"/>
      <w:r>
        <w:t>查询某个会员的历史订餐记录</w:t>
      </w:r>
      <w:bookmarkEnd w:id="275"/>
      <w:bookmarkEnd w:id="276"/>
      <w:bookmarkEnd w:id="277"/>
      <w:bookmarkEnd w:id="278"/>
    </w:p>
    <w:p w14:paraId="1CCC33D2" w14:textId="1D70B3ED" w:rsidR="00C378D4" w:rsidRDefault="00C378D4" w:rsidP="0094671E">
      <w:pPr>
        <w:pStyle w:val="a3"/>
        <w:numPr>
          <w:ilvl w:val="0"/>
          <w:numId w:val="7"/>
        </w:numPr>
      </w:pPr>
      <w:r>
        <w:t>URL</w:t>
      </w:r>
      <w:r>
        <w:t>：</w:t>
      </w:r>
      <w:r w:rsidRPr="00382BF3">
        <w:t>http://localhost:8080/eorder-ws/rest/</w:t>
      </w:r>
      <w:r w:rsidR="00BD7D95">
        <w:t>users/&lt;cellphone&gt;/orders</w:t>
      </w:r>
    </w:p>
    <w:p w14:paraId="60ECC040" w14:textId="77777777" w:rsidR="00C378D4" w:rsidRDefault="00C378D4" w:rsidP="0094671E">
      <w:pPr>
        <w:pStyle w:val="a3"/>
        <w:numPr>
          <w:ilvl w:val="0"/>
          <w:numId w:val="7"/>
        </w:numPr>
      </w:pPr>
      <w:r>
        <w:rPr>
          <w:rFonts w:hint="eastAsia"/>
        </w:rPr>
        <w:t>方法</w:t>
      </w:r>
      <w:r>
        <w:t>：</w:t>
      </w:r>
      <w:r>
        <w:t>GET</w:t>
      </w:r>
    </w:p>
    <w:p w14:paraId="75984398" w14:textId="77777777" w:rsidR="00C378D4" w:rsidRDefault="00C378D4" w:rsidP="0094671E">
      <w:pPr>
        <w:pStyle w:val="a3"/>
        <w:numPr>
          <w:ilvl w:val="0"/>
          <w:numId w:val="7"/>
        </w:numPr>
      </w:pPr>
      <w:r>
        <w:t>输入：会员</w:t>
      </w:r>
      <w:r>
        <w:rPr>
          <w:rFonts w:hint="eastAsia"/>
        </w:rPr>
        <w:t>手机</w:t>
      </w:r>
      <w:r>
        <w:t>号码</w:t>
      </w:r>
    </w:p>
    <w:tbl>
      <w:tblPr>
        <w:tblStyle w:val="TableContent1"/>
        <w:tblW w:w="7650" w:type="dxa"/>
        <w:tblInd w:w="46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260"/>
        <w:gridCol w:w="1385"/>
        <w:gridCol w:w="2338"/>
        <w:gridCol w:w="2667"/>
      </w:tblGrid>
      <w:tr w:rsidR="00C378D4" w14:paraId="00307328" w14:textId="77777777" w:rsidTr="00F16E1F">
        <w:trPr>
          <w:trHeight w:val="270"/>
        </w:trPr>
        <w:tc>
          <w:tcPr>
            <w:tcW w:w="1260" w:type="dxa"/>
            <w:shd w:val="clear" w:color="auto" w:fill="BFBFBF" w:themeFill="background1" w:themeFillShade="BF"/>
          </w:tcPr>
          <w:p w14:paraId="6D661115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名称</w:t>
            </w:r>
          </w:p>
        </w:tc>
        <w:tc>
          <w:tcPr>
            <w:tcW w:w="1385" w:type="dxa"/>
            <w:shd w:val="clear" w:color="auto" w:fill="BFBFBF" w:themeFill="background1" w:themeFillShade="BF"/>
          </w:tcPr>
          <w:p w14:paraId="7FAA3DFF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参数类型</w:t>
            </w:r>
          </w:p>
        </w:tc>
        <w:tc>
          <w:tcPr>
            <w:tcW w:w="2338" w:type="dxa"/>
            <w:shd w:val="clear" w:color="auto" w:fill="BFBFBF" w:themeFill="background1" w:themeFillShade="BF"/>
          </w:tcPr>
          <w:p w14:paraId="41196B14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说明</w:t>
            </w:r>
          </w:p>
        </w:tc>
        <w:tc>
          <w:tcPr>
            <w:tcW w:w="2667" w:type="dxa"/>
            <w:shd w:val="clear" w:color="auto" w:fill="BFBFBF" w:themeFill="background1" w:themeFillShade="BF"/>
          </w:tcPr>
          <w:p w14:paraId="072DB975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备注</w:t>
            </w:r>
          </w:p>
        </w:tc>
      </w:tr>
      <w:tr w:rsidR="00C378D4" w14:paraId="0B2EC09E" w14:textId="77777777" w:rsidTr="00F16E1F">
        <w:trPr>
          <w:trHeight w:val="285"/>
        </w:trPr>
        <w:tc>
          <w:tcPr>
            <w:tcW w:w="1260" w:type="dxa"/>
          </w:tcPr>
          <w:p w14:paraId="5DBE7B1A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t>cellphone</w:t>
            </w:r>
          </w:p>
        </w:tc>
        <w:tc>
          <w:tcPr>
            <w:tcW w:w="1385" w:type="dxa"/>
          </w:tcPr>
          <w:p w14:paraId="6F858FC7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String</w:t>
            </w:r>
          </w:p>
        </w:tc>
        <w:tc>
          <w:tcPr>
            <w:tcW w:w="2338" w:type="dxa"/>
          </w:tcPr>
          <w:p w14:paraId="71E9ACC4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 w:hint="eastAsia"/>
              </w:rPr>
              <w:t>手机号码</w:t>
            </w:r>
          </w:p>
        </w:tc>
        <w:tc>
          <w:tcPr>
            <w:tcW w:w="2667" w:type="dxa"/>
          </w:tcPr>
          <w:p w14:paraId="2C95D590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snapToGrid w:val="0"/>
              <w:rPr>
                <w:rFonts w:cs="宋体"/>
              </w:rPr>
            </w:pPr>
            <w:r>
              <w:rPr>
                <w:rFonts w:cs="宋体"/>
              </w:rPr>
              <w:t>例如：</w:t>
            </w:r>
            <w:r>
              <w:t xml:space="preserve"> 13988888888</w:t>
            </w:r>
          </w:p>
        </w:tc>
      </w:tr>
    </w:tbl>
    <w:p w14:paraId="1BA035EE" w14:textId="77777777" w:rsidR="00C378D4" w:rsidRDefault="00C378D4" w:rsidP="0094671E">
      <w:pPr>
        <w:pStyle w:val="a3"/>
        <w:numPr>
          <w:ilvl w:val="0"/>
          <w:numId w:val="7"/>
        </w:numPr>
      </w:pPr>
      <w:r>
        <w:t>输出：会员历史订单记录列表</w:t>
      </w:r>
      <w:r>
        <w:t xml:space="preserve">, </w:t>
      </w:r>
      <w:r>
        <w:t>包含订单</w:t>
      </w:r>
      <w:r>
        <w:t>id,</w:t>
      </w:r>
      <w:r>
        <w:t xml:space="preserve">　订单日期，总价</w:t>
      </w:r>
      <w:r>
        <w:t>;</w:t>
      </w:r>
    </w:p>
    <w:tbl>
      <w:tblPr>
        <w:tblStyle w:val="TableContent1"/>
        <w:tblW w:w="0" w:type="auto"/>
        <w:tblInd w:w="46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608"/>
        <w:gridCol w:w="1495"/>
        <w:gridCol w:w="1880"/>
        <w:gridCol w:w="2667"/>
      </w:tblGrid>
      <w:tr w:rsidR="00C378D4" w14:paraId="15CB28E0" w14:textId="77777777" w:rsidTr="00F16E1F">
        <w:trPr>
          <w:trHeight w:val="270"/>
        </w:trPr>
        <w:tc>
          <w:tcPr>
            <w:tcW w:w="1608" w:type="dxa"/>
            <w:shd w:val="clear" w:color="auto" w:fill="BFBFBF" w:themeFill="background1" w:themeFillShade="BF"/>
          </w:tcPr>
          <w:p w14:paraId="6C41BEB4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名称</w:t>
            </w:r>
          </w:p>
        </w:tc>
        <w:tc>
          <w:tcPr>
            <w:tcW w:w="1495" w:type="dxa"/>
            <w:shd w:val="clear" w:color="auto" w:fill="BFBFBF" w:themeFill="background1" w:themeFillShade="BF"/>
          </w:tcPr>
          <w:p w14:paraId="313DF807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参数类型</w:t>
            </w:r>
          </w:p>
        </w:tc>
        <w:tc>
          <w:tcPr>
            <w:tcW w:w="1880" w:type="dxa"/>
            <w:shd w:val="clear" w:color="auto" w:fill="BFBFBF" w:themeFill="background1" w:themeFillShade="BF"/>
          </w:tcPr>
          <w:p w14:paraId="3160E91B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说明</w:t>
            </w:r>
          </w:p>
        </w:tc>
        <w:tc>
          <w:tcPr>
            <w:tcW w:w="2667" w:type="dxa"/>
            <w:shd w:val="clear" w:color="auto" w:fill="BFBFBF" w:themeFill="background1" w:themeFillShade="BF"/>
          </w:tcPr>
          <w:p w14:paraId="6DDB6C00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备注</w:t>
            </w:r>
          </w:p>
        </w:tc>
      </w:tr>
      <w:tr w:rsidR="00C378D4" w14:paraId="79A24AA6" w14:textId="77777777" w:rsidTr="00F16E1F">
        <w:trPr>
          <w:trHeight w:val="285"/>
        </w:trPr>
        <w:tc>
          <w:tcPr>
            <w:tcW w:w="1608" w:type="dxa"/>
          </w:tcPr>
          <w:p w14:paraId="2DEBCA01" w14:textId="05864437" w:rsidR="00C378D4" w:rsidRDefault="004C5912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id</w:t>
            </w:r>
          </w:p>
        </w:tc>
        <w:tc>
          <w:tcPr>
            <w:tcW w:w="1495" w:type="dxa"/>
          </w:tcPr>
          <w:p w14:paraId="49B15DC8" w14:textId="6EC52708" w:rsidR="00C378D4" w:rsidRDefault="00DC2397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t>Integer</w:t>
            </w:r>
          </w:p>
        </w:tc>
        <w:tc>
          <w:tcPr>
            <w:tcW w:w="1880" w:type="dxa"/>
          </w:tcPr>
          <w:p w14:paraId="34679E32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订单</w:t>
            </w:r>
            <w:r>
              <w:rPr>
                <w:rFonts w:cs="宋体"/>
              </w:rPr>
              <w:t>id</w:t>
            </w:r>
          </w:p>
        </w:tc>
        <w:tc>
          <w:tcPr>
            <w:tcW w:w="2667" w:type="dxa"/>
          </w:tcPr>
          <w:p w14:paraId="062CA428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snapToGrid w:val="0"/>
              <w:rPr>
                <w:rFonts w:cs="宋体"/>
              </w:rPr>
            </w:pPr>
            <w:r>
              <w:rPr>
                <w:rFonts w:cs="宋体"/>
              </w:rPr>
              <w:t>例如：</w:t>
            </w:r>
            <w:r>
              <w:t xml:space="preserve"> 1</w:t>
            </w:r>
          </w:p>
        </w:tc>
      </w:tr>
      <w:tr w:rsidR="00C378D4" w14:paraId="4420710E" w14:textId="77777777" w:rsidTr="00F16E1F">
        <w:trPr>
          <w:trHeight w:val="285"/>
        </w:trPr>
        <w:tc>
          <w:tcPr>
            <w:tcW w:w="1608" w:type="dxa"/>
          </w:tcPr>
          <w:p w14:paraId="6216C461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 w:rsidRPr="000D253B">
              <w:rPr>
                <w:rFonts w:cs="宋体"/>
              </w:rPr>
              <w:t>createAt</w:t>
            </w:r>
          </w:p>
        </w:tc>
        <w:tc>
          <w:tcPr>
            <w:tcW w:w="1495" w:type="dxa"/>
          </w:tcPr>
          <w:p w14:paraId="1E78A3AB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String</w:t>
            </w:r>
          </w:p>
        </w:tc>
        <w:tc>
          <w:tcPr>
            <w:tcW w:w="1880" w:type="dxa"/>
          </w:tcPr>
          <w:p w14:paraId="152B9637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订单时间</w:t>
            </w:r>
          </w:p>
        </w:tc>
        <w:tc>
          <w:tcPr>
            <w:tcW w:w="2667" w:type="dxa"/>
          </w:tcPr>
          <w:p w14:paraId="442E6D35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snapToGrid w:val="0"/>
              <w:rPr>
                <w:rFonts w:cs="宋体"/>
              </w:rPr>
            </w:pPr>
            <w:r>
              <w:rPr>
                <w:rFonts w:cs="宋体"/>
              </w:rPr>
              <w:t>例如：</w:t>
            </w:r>
            <w:r>
              <w:t>2014-8-1</w:t>
            </w:r>
          </w:p>
        </w:tc>
      </w:tr>
      <w:tr w:rsidR="00C378D4" w14:paraId="4645760A" w14:textId="77777777" w:rsidTr="00F16E1F">
        <w:trPr>
          <w:trHeight w:val="365"/>
        </w:trPr>
        <w:tc>
          <w:tcPr>
            <w:tcW w:w="1608" w:type="dxa"/>
          </w:tcPr>
          <w:p w14:paraId="2B9E0805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totalPrice</w:t>
            </w:r>
          </w:p>
        </w:tc>
        <w:tc>
          <w:tcPr>
            <w:tcW w:w="1495" w:type="dxa"/>
          </w:tcPr>
          <w:p w14:paraId="68A66ACD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Float</w:t>
            </w:r>
          </w:p>
        </w:tc>
        <w:tc>
          <w:tcPr>
            <w:tcW w:w="1880" w:type="dxa"/>
          </w:tcPr>
          <w:p w14:paraId="535C2326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订单的总价</w:t>
            </w:r>
          </w:p>
        </w:tc>
        <w:tc>
          <w:tcPr>
            <w:tcW w:w="2667" w:type="dxa"/>
          </w:tcPr>
          <w:p w14:paraId="10BD3922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snapToGrid w:val="0"/>
              <w:rPr>
                <w:rFonts w:cs="宋体"/>
              </w:rPr>
            </w:pPr>
            <w:r>
              <w:rPr>
                <w:rFonts w:cs="宋体"/>
              </w:rPr>
              <w:t>例如：</w:t>
            </w:r>
            <w:r>
              <w:t>104.5</w:t>
            </w:r>
          </w:p>
        </w:tc>
      </w:tr>
    </w:tbl>
    <w:p w14:paraId="71CE294F" w14:textId="77777777" w:rsidR="00C378D4" w:rsidRDefault="00C378D4" w:rsidP="0094671E">
      <w:pPr>
        <w:pStyle w:val="a3"/>
        <w:numPr>
          <w:ilvl w:val="0"/>
          <w:numId w:val="7"/>
        </w:numPr>
      </w:pPr>
      <w:r>
        <w:tab/>
      </w:r>
      <w:r>
        <w:t>举例：</w:t>
      </w:r>
    </w:p>
    <w:p w14:paraId="0D13A713" w14:textId="77777777" w:rsidR="00C378D4" w:rsidRDefault="00C378D4" w:rsidP="00DC3861">
      <w:pPr>
        <w:pStyle w:val="CodeText"/>
      </w:pPr>
      <w:r>
        <w:tab/>
      </w:r>
      <w:r>
        <w:t>｛</w:t>
      </w:r>
      <w:r>
        <w:t>”orders”:</w:t>
      </w:r>
    </w:p>
    <w:p w14:paraId="45FD429E" w14:textId="41C8B809" w:rsidR="00C378D4" w:rsidRDefault="00C378D4" w:rsidP="00DC3861">
      <w:pPr>
        <w:pStyle w:val="CodeText"/>
      </w:pPr>
      <w:r>
        <w:t>[</w:t>
      </w:r>
      <w:r>
        <w:tab/>
      </w:r>
      <w:r>
        <w:tab/>
      </w:r>
      <w:r>
        <w:t>｛＂</w:t>
      </w:r>
      <w:r w:rsidR="004C5912">
        <w:rPr>
          <w:rFonts w:cs="宋体"/>
        </w:rPr>
        <w:t>id</w:t>
      </w:r>
      <w:r>
        <w:t>＂：＂</w:t>
      </w:r>
      <w:r>
        <w:t>40001</w:t>
      </w:r>
      <w:r>
        <w:t>＂，＂</w:t>
      </w:r>
      <w:r w:rsidRPr="000D253B">
        <w:rPr>
          <w:rFonts w:cs="宋体"/>
        </w:rPr>
        <w:t>createAt</w:t>
      </w:r>
      <w:r>
        <w:t>＂：＂</w:t>
      </w:r>
      <w:r>
        <w:t>2014-8-1</w:t>
      </w:r>
      <w:r>
        <w:t>＂</w:t>
      </w:r>
      <w:r>
        <w:t>,</w:t>
      </w:r>
      <w:r>
        <w:t>＂</w:t>
      </w:r>
      <w:r>
        <w:rPr>
          <w:rFonts w:cs="宋体"/>
        </w:rPr>
        <w:t>totalPrice</w:t>
      </w:r>
      <w:r>
        <w:t>＂：</w:t>
      </w:r>
      <w:r>
        <w:t xml:space="preserve"> "104.5"</w:t>
      </w:r>
      <w:r>
        <w:t>｝</w:t>
      </w:r>
    </w:p>
    <w:p w14:paraId="1FF18283" w14:textId="29C03CE5" w:rsidR="00C378D4" w:rsidRDefault="00C378D4" w:rsidP="00DC3861">
      <w:pPr>
        <w:pStyle w:val="CodeText"/>
      </w:pPr>
      <w:r>
        <w:tab/>
      </w:r>
      <w:r>
        <w:tab/>
      </w:r>
      <w:r>
        <w:t>｛＂</w:t>
      </w:r>
      <w:r w:rsidR="004C5912">
        <w:rPr>
          <w:rFonts w:cs="宋体"/>
        </w:rPr>
        <w:t>id</w:t>
      </w:r>
      <w:r>
        <w:t>＂：＂</w:t>
      </w:r>
      <w:r>
        <w:t>40002</w:t>
      </w:r>
      <w:r>
        <w:t>＂，＂</w:t>
      </w:r>
      <w:r w:rsidRPr="000D253B">
        <w:rPr>
          <w:rFonts w:cs="宋体"/>
        </w:rPr>
        <w:t>createAt</w:t>
      </w:r>
      <w:r>
        <w:t>＂：＂</w:t>
      </w:r>
      <w:r>
        <w:t>2014-9-15</w:t>
      </w:r>
      <w:r>
        <w:t>＂</w:t>
      </w:r>
      <w:r>
        <w:t xml:space="preserve">, </w:t>
      </w:r>
      <w:r>
        <w:t>＂</w:t>
      </w:r>
      <w:r>
        <w:rPr>
          <w:rFonts w:cs="宋体"/>
        </w:rPr>
        <w:t>totalPrice</w:t>
      </w:r>
      <w:r>
        <w:t>＂：</w:t>
      </w:r>
      <w:r>
        <w:t>"234.5"</w:t>
      </w:r>
      <w:r>
        <w:t>｝</w:t>
      </w:r>
    </w:p>
    <w:p w14:paraId="0F28B0A3" w14:textId="7412BC79" w:rsidR="00C378D4" w:rsidRDefault="00C378D4" w:rsidP="00DC3861">
      <w:pPr>
        <w:pStyle w:val="CodeText"/>
      </w:pPr>
      <w:r>
        <w:tab/>
      </w:r>
      <w:r>
        <w:tab/>
      </w:r>
      <w:r>
        <w:t>｛＂</w:t>
      </w:r>
      <w:r w:rsidR="004C5912">
        <w:rPr>
          <w:rFonts w:cs="宋体"/>
        </w:rPr>
        <w:t>id</w:t>
      </w:r>
      <w:r>
        <w:t>＂：＂</w:t>
      </w:r>
      <w:r>
        <w:t>40003</w:t>
      </w:r>
      <w:r>
        <w:t>＂，＂</w:t>
      </w:r>
      <w:r w:rsidRPr="000D253B">
        <w:rPr>
          <w:rFonts w:cs="宋体"/>
        </w:rPr>
        <w:t>createAt</w:t>
      </w:r>
      <w:r>
        <w:t>＂：＂</w:t>
      </w:r>
      <w:r>
        <w:t>2014-10-11</w:t>
      </w:r>
      <w:r>
        <w:t>＂</w:t>
      </w:r>
      <w:r>
        <w:t xml:space="preserve">, </w:t>
      </w:r>
      <w:r>
        <w:t>＂</w:t>
      </w:r>
      <w:r>
        <w:rPr>
          <w:rFonts w:cs="宋体"/>
        </w:rPr>
        <w:t>totalPrice</w:t>
      </w:r>
      <w:r>
        <w:t>＂：</w:t>
      </w:r>
      <w:r>
        <w:t>"800"</w:t>
      </w:r>
      <w:r>
        <w:t>｝</w:t>
      </w:r>
      <w:r>
        <w:rPr>
          <w:rFonts w:hint="eastAsia"/>
        </w:rPr>
        <w:t>]</w:t>
      </w:r>
    </w:p>
    <w:p w14:paraId="270D16E9" w14:textId="77777777" w:rsidR="00C378D4" w:rsidRDefault="00C378D4" w:rsidP="00DC3861">
      <w:pPr>
        <w:pStyle w:val="CodeText"/>
      </w:pPr>
      <w:r>
        <w:tab/>
      </w:r>
      <w:r>
        <w:tab/>
        <w:t>.......</w:t>
      </w:r>
    </w:p>
    <w:p w14:paraId="3C34BD3D" w14:textId="77777777" w:rsidR="00C378D4" w:rsidRDefault="00C378D4" w:rsidP="00DC3861">
      <w:pPr>
        <w:pStyle w:val="CodeText"/>
      </w:pPr>
      <w:r>
        <w:tab/>
      </w:r>
      <w:r>
        <w:t>｝</w:t>
      </w:r>
    </w:p>
    <w:p w14:paraId="4E4CA9C5" w14:textId="77777777" w:rsidR="00C378D4" w:rsidRDefault="00C378D4" w:rsidP="0094671E">
      <w:pPr>
        <w:pStyle w:val="2"/>
      </w:pPr>
      <w:bookmarkStart w:id="279" w:name="_Toc405827640"/>
      <w:bookmarkStart w:id="280" w:name="_Toc407458600"/>
      <w:bookmarkStart w:id="281" w:name="_Toc408771904"/>
      <w:bookmarkStart w:id="282" w:name="_Toc416641060"/>
      <w:r>
        <w:t>查询某个订单详情</w:t>
      </w:r>
      <w:bookmarkEnd w:id="279"/>
      <w:bookmarkEnd w:id="280"/>
      <w:bookmarkEnd w:id="281"/>
      <w:bookmarkEnd w:id="282"/>
    </w:p>
    <w:p w14:paraId="6E19D7E2" w14:textId="6660EBE9" w:rsidR="00C378D4" w:rsidRDefault="00C378D4" w:rsidP="0094671E">
      <w:pPr>
        <w:pStyle w:val="a3"/>
        <w:numPr>
          <w:ilvl w:val="0"/>
          <w:numId w:val="7"/>
        </w:numPr>
      </w:pPr>
      <w:r>
        <w:t>URL</w:t>
      </w:r>
      <w:r>
        <w:rPr>
          <w:rFonts w:hint="eastAsia"/>
        </w:rPr>
        <w:t>：</w:t>
      </w:r>
      <w:r w:rsidRPr="00627497">
        <w:t>http://localhost:8080/eorder-w</w:t>
      </w:r>
      <w:r>
        <w:t>s/rest/</w:t>
      </w:r>
      <w:r w:rsidR="00BD7D95">
        <w:t>orders/&lt;orderId&gt;</w:t>
      </w:r>
    </w:p>
    <w:p w14:paraId="707BF9D3" w14:textId="77777777" w:rsidR="00C378D4" w:rsidRPr="000F4EC5" w:rsidRDefault="00C378D4" w:rsidP="0094671E">
      <w:pPr>
        <w:pStyle w:val="a3"/>
        <w:numPr>
          <w:ilvl w:val="0"/>
          <w:numId w:val="7"/>
        </w:numPr>
      </w:pPr>
      <w:r>
        <w:rPr>
          <w:rFonts w:hint="eastAsia"/>
        </w:rPr>
        <w:t>方法</w:t>
      </w:r>
      <w:r>
        <w:t>：</w:t>
      </w:r>
      <w:r>
        <w:t>GET</w:t>
      </w:r>
    </w:p>
    <w:p w14:paraId="5F2C1640" w14:textId="77777777" w:rsidR="00C378D4" w:rsidRDefault="00C378D4" w:rsidP="0094671E">
      <w:pPr>
        <w:pStyle w:val="a3"/>
        <w:numPr>
          <w:ilvl w:val="0"/>
          <w:numId w:val="7"/>
        </w:numPr>
      </w:pPr>
      <w:r>
        <w:t>输入：订单</w:t>
      </w:r>
      <w:r>
        <w:t>id</w:t>
      </w:r>
    </w:p>
    <w:tbl>
      <w:tblPr>
        <w:tblStyle w:val="TableContent1"/>
        <w:tblW w:w="7920" w:type="dxa"/>
        <w:tblInd w:w="46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592"/>
        <w:gridCol w:w="1369"/>
        <w:gridCol w:w="2022"/>
        <w:gridCol w:w="2937"/>
      </w:tblGrid>
      <w:tr w:rsidR="00C378D4" w14:paraId="05053F00" w14:textId="77777777" w:rsidTr="00F16E1F">
        <w:trPr>
          <w:trHeight w:val="270"/>
        </w:trPr>
        <w:tc>
          <w:tcPr>
            <w:tcW w:w="1592" w:type="dxa"/>
            <w:shd w:val="clear" w:color="auto" w:fill="BFBFBF" w:themeFill="background1" w:themeFillShade="BF"/>
          </w:tcPr>
          <w:p w14:paraId="395E862B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名称</w:t>
            </w:r>
          </w:p>
        </w:tc>
        <w:tc>
          <w:tcPr>
            <w:tcW w:w="1369" w:type="dxa"/>
            <w:shd w:val="clear" w:color="auto" w:fill="BFBFBF" w:themeFill="background1" w:themeFillShade="BF"/>
          </w:tcPr>
          <w:p w14:paraId="7A4DEF31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参数类型</w:t>
            </w:r>
          </w:p>
        </w:tc>
        <w:tc>
          <w:tcPr>
            <w:tcW w:w="2022" w:type="dxa"/>
            <w:shd w:val="clear" w:color="auto" w:fill="BFBFBF" w:themeFill="background1" w:themeFillShade="BF"/>
          </w:tcPr>
          <w:p w14:paraId="1ADE2742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说明</w:t>
            </w:r>
          </w:p>
        </w:tc>
        <w:tc>
          <w:tcPr>
            <w:tcW w:w="2937" w:type="dxa"/>
            <w:shd w:val="clear" w:color="auto" w:fill="BFBFBF" w:themeFill="background1" w:themeFillShade="BF"/>
          </w:tcPr>
          <w:p w14:paraId="5794DD93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备注</w:t>
            </w:r>
          </w:p>
        </w:tc>
      </w:tr>
      <w:tr w:rsidR="00C378D4" w14:paraId="18F3FD7D" w14:textId="77777777" w:rsidTr="00F16E1F">
        <w:trPr>
          <w:trHeight w:val="285"/>
        </w:trPr>
        <w:tc>
          <w:tcPr>
            <w:tcW w:w="1592" w:type="dxa"/>
          </w:tcPr>
          <w:p w14:paraId="354E9A5F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orderId</w:t>
            </w:r>
          </w:p>
        </w:tc>
        <w:tc>
          <w:tcPr>
            <w:tcW w:w="1369" w:type="dxa"/>
          </w:tcPr>
          <w:p w14:paraId="23851145" w14:textId="2800C556" w:rsidR="00C378D4" w:rsidRDefault="00DC2397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t>Integer</w:t>
            </w:r>
          </w:p>
        </w:tc>
        <w:tc>
          <w:tcPr>
            <w:tcW w:w="2022" w:type="dxa"/>
          </w:tcPr>
          <w:p w14:paraId="42F446FA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菜品</w:t>
            </w:r>
            <w:r>
              <w:rPr>
                <w:rFonts w:cs="宋体"/>
              </w:rPr>
              <w:t>id</w:t>
            </w:r>
          </w:p>
        </w:tc>
        <w:tc>
          <w:tcPr>
            <w:tcW w:w="2937" w:type="dxa"/>
          </w:tcPr>
          <w:p w14:paraId="3053C687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snapToGrid w:val="0"/>
              <w:rPr>
                <w:rFonts w:cs="宋体"/>
              </w:rPr>
            </w:pPr>
            <w:r>
              <w:rPr>
                <w:rFonts w:cs="宋体"/>
              </w:rPr>
              <w:t>例如：</w:t>
            </w:r>
            <w:r>
              <w:t xml:space="preserve"> 1</w:t>
            </w:r>
          </w:p>
        </w:tc>
      </w:tr>
    </w:tbl>
    <w:p w14:paraId="63507315" w14:textId="77777777" w:rsidR="00C378D4" w:rsidRPr="00C44BBC" w:rsidRDefault="00C378D4" w:rsidP="00C378D4"/>
    <w:p w14:paraId="205BE232" w14:textId="77777777" w:rsidR="00C378D4" w:rsidRDefault="00C378D4" w:rsidP="0094671E">
      <w:pPr>
        <w:pStyle w:val="a3"/>
        <w:numPr>
          <w:ilvl w:val="0"/>
          <w:numId w:val="8"/>
        </w:numPr>
      </w:pPr>
      <w:r>
        <w:t>输出：订单详情，包括订单号，订单日期，订单总价，订单菜品列表，单项菜品数量</w:t>
      </w:r>
      <w:r>
        <w:t>;</w:t>
      </w:r>
    </w:p>
    <w:tbl>
      <w:tblPr>
        <w:tblStyle w:val="TableContent1"/>
        <w:tblW w:w="8440" w:type="dxa"/>
        <w:tblInd w:w="37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682"/>
        <w:gridCol w:w="1369"/>
        <w:gridCol w:w="2022"/>
        <w:gridCol w:w="3367"/>
      </w:tblGrid>
      <w:tr w:rsidR="00C378D4" w14:paraId="3B834D8F" w14:textId="77777777" w:rsidTr="00F16E1F">
        <w:trPr>
          <w:trHeight w:val="270"/>
        </w:trPr>
        <w:tc>
          <w:tcPr>
            <w:tcW w:w="1682" w:type="dxa"/>
            <w:shd w:val="clear" w:color="auto" w:fill="BFBFBF" w:themeFill="background1" w:themeFillShade="BF"/>
          </w:tcPr>
          <w:p w14:paraId="00014B6B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名称</w:t>
            </w:r>
          </w:p>
        </w:tc>
        <w:tc>
          <w:tcPr>
            <w:tcW w:w="1369" w:type="dxa"/>
            <w:shd w:val="clear" w:color="auto" w:fill="BFBFBF" w:themeFill="background1" w:themeFillShade="BF"/>
          </w:tcPr>
          <w:p w14:paraId="4CB704A3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参数类型</w:t>
            </w:r>
          </w:p>
        </w:tc>
        <w:tc>
          <w:tcPr>
            <w:tcW w:w="2022" w:type="dxa"/>
            <w:shd w:val="clear" w:color="auto" w:fill="BFBFBF" w:themeFill="background1" w:themeFillShade="BF"/>
          </w:tcPr>
          <w:p w14:paraId="2439C6F9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说明</w:t>
            </w:r>
          </w:p>
        </w:tc>
        <w:tc>
          <w:tcPr>
            <w:tcW w:w="3367" w:type="dxa"/>
            <w:shd w:val="clear" w:color="auto" w:fill="BFBFBF" w:themeFill="background1" w:themeFillShade="BF"/>
          </w:tcPr>
          <w:p w14:paraId="5792F30E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备注</w:t>
            </w:r>
          </w:p>
        </w:tc>
      </w:tr>
      <w:tr w:rsidR="00C378D4" w14:paraId="79211AE6" w14:textId="77777777" w:rsidTr="00F16E1F">
        <w:trPr>
          <w:trHeight w:val="285"/>
        </w:trPr>
        <w:tc>
          <w:tcPr>
            <w:tcW w:w="1682" w:type="dxa"/>
          </w:tcPr>
          <w:p w14:paraId="374328E3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dishId</w:t>
            </w:r>
          </w:p>
        </w:tc>
        <w:tc>
          <w:tcPr>
            <w:tcW w:w="1369" w:type="dxa"/>
          </w:tcPr>
          <w:p w14:paraId="26846050" w14:textId="3A2FF10D" w:rsidR="00C378D4" w:rsidRDefault="00DC2397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t>Integer</w:t>
            </w:r>
          </w:p>
        </w:tc>
        <w:tc>
          <w:tcPr>
            <w:tcW w:w="2022" w:type="dxa"/>
          </w:tcPr>
          <w:p w14:paraId="3F6F9A5B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菜品</w:t>
            </w:r>
            <w:r>
              <w:rPr>
                <w:rFonts w:cs="宋体"/>
              </w:rPr>
              <w:t>id</w:t>
            </w:r>
          </w:p>
        </w:tc>
        <w:tc>
          <w:tcPr>
            <w:tcW w:w="3367" w:type="dxa"/>
          </w:tcPr>
          <w:p w14:paraId="37815EDD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snapToGrid w:val="0"/>
              <w:rPr>
                <w:rFonts w:cs="宋体"/>
              </w:rPr>
            </w:pPr>
            <w:r>
              <w:rPr>
                <w:rFonts w:cs="宋体"/>
              </w:rPr>
              <w:t>例如：</w:t>
            </w:r>
            <w:r>
              <w:t xml:space="preserve"> 1</w:t>
            </w:r>
          </w:p>
        </w:tc>
      </w:tr>
      <w:tr w:rsidR="00C378D4" w14:paraId="47092B99" w14:textId="77777777" w:rsidTr="00F16E1F">
        <w:trPr>
          <w:trHeight w:val="285"/>
        </w:trPr>
        <w:tc>
          <w:tcPr>
            <w:tcW w:w="1682" w:type="dxa"/>
          </w:tcPr>
          <w:p w14:paraId="0611E8DD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dishName</w:t>
            </w:r>
          </w:p>
        </w:tc>
        <w:tc>
          <w:tcPr>
            <w:tcW w:w="1369" w:type="dxa"/>
          </w:tcPr>
          <w:p w14:paraId="781F0AC6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String</w:t>
            </w:r>
          </w:p>
        </w:tc>
        <w:tc>
          <w:tcPr>
            <w:tcW w:w="2022" w:type="dxa"/>
          </w:tcPr>
          <w:p w14:paraId="59ED3960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菜品名称</w:t>
            </w:r>
          </w:p>
        </w:tc>
        <w:tc>
          <w:tcPr>
            <w:tcW w:w="3367" w:type="dxa"/>
          </w:tcPr>
          <w:p w14:paraId="7CBF03FE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snapToGrid w:val="0"/>
              <w:rPr>
                <w:rFonts w:cs="宋体"/>
              </w:rPr>
            </w:pPr>
            <w:r>
              <w:rPr>
                <w:rFonts w:cs="宋体"/>
              </w:rPr>
              <w:t>例如：</w:t>
            </w:r>
            <w:r>
              <w:t>麻婆豆腐</w:t>
            </w:r>
          </w:p>
        </w:tc>
      </w:tr>
      <w:tr w:rsidR="00C378D4" w14:paraId="43F9278B" w14:textId="77777777" w:rsidTr="00F16E1F">
        <w:trPr>
          <w:trHeight w:val="365"/>
        </w:trPr>
        <w:tc>
          <w:tcPr>
            <w:tcW w:w="1682" w:type="dxa"/>
          </w:tcPr>
          <w:p w14:paraId="45DA5E07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dishPrice</w:t>
            </w:r>
          </w:p>
        </w:tc>
        <w:tc>
          <w:tcPr>
            <w:tcW w:w="1369" w:type="dxa"/>
          </w:tcPr>
          <w:p w14:paraId="65561D64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Float</w:t>
            </w:r>
          </w:p>
        </w:tc>
        <w:tc>
          <w:tcPr>
            <w:tcW w:w="2022" w:type="dxa"/>
          </w:tcPr>
          <w:p w14:paraId="33B25FEB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菜品的单价</w:t>
            </w:r>
          </w:p>
        </w:tc>
        <w:tc>
          <w:tcPr>
            <w:tcW w:w="3367" w:type="dxa"/>
          </w:tcPr>
          <w:p w14:paraId="5D168500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snapToGrid w:val="0"/>
              <w:rPr>
                <w:rFonts w:cs="宋体"/>
              </w:rPr>
            </w:pPr>
            <w:r>
              <w:rPr>
                <w:rFonts w:cs="宋体"/>
              </w:rPr>
              <w:t>例如：</w:t>
            </w:r>
            <w:r>
              <w:t>18</w:t>
            </w:r>
          </w:p>
        </w:tc>
      </w:tr>
      <w:tr w:rsidR="00C378D4" w14:paraId="0A0D022B" w14:textId="77777777" w:rsidTr="00F16E1F">
        <w:trPr>
          <w:trHeight w:val="365"/>
        </w:trPr>
        <w:tc>
          <w:tcPr>
            <w:tcW w:w="1682" w:type="dxa"/>
          </w:tcPr>
          <w:p w14:paraId="486ED178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dishAmount</w:t>
            </w:r>
          </w:p>
        </w:tc>
        <w:tc>
          <w:tcPr>
            <w:tcW w:w="1369" w:type="dxa"/>
          </w:tcPr>
          <w:p w14:paraId="5E66B77E" w14:textId="05F41422" w:rsidR="00C378D4" w:rsidRDefault="00DC2397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t>Integer</w:t>
            </w:r>
          </w:p>
        </w:tc>
        <w:tc>
          <w:tcPr>
            <w:tcW w:w="2022" w:type="dxa"/>
          </w:tcPr>
          <w:p w14:paraId="259A40E1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菜品的数量</w:t>
            </w:r>
          </w:p>
        </w:tc>
        <w:tc>
          <w:tcPr>
            <w:tcW w:w="3367" w:type="dxa"/>
          </w:tcPr>
          <w:p w14:paraId="29B7C4FE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snapToGrid w:val="0"/>
              <w:rPr>
                <w:rFonts w:cs="宋体"/>
              </w:rPr>
            </w:pPr>
            <w:r>
              <w:rPr>
                <w:rFonts w:cs="宋体"/>
              </w:rPr>
              <w:t>例如：</w:t>
            </w:r>
            <w:r>
              <w:t>１</w:t>
            </w:r>
          </w:p>
        </w:tc>
      </w:tr>
      <w:tr w:rsidR="00C378D4" w14:paraId="2554A5C0" w14:textId="77777777" w:rsidTr="00F16E1F">
        <w:trPr>
          <w:trHeight w:val="364"/>
        </w:trPr>
        <w:tc>
          <w:tcPr>
            <w:tcW w:w="1682" w:type="dxa"/>
          </w:tcPr>
          <w:p w14:paraId="3018E072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dishPicture</w:t>
            </w:r>
          </w:p>
        </w:tc>
        <w:tc>
          <w:tcPr>
            <w:tcW w:w="1369" w:type="dxa"/>
          </w:tcPr>
          <w:p w14:paraId="4567516D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String</w:t>
            </w:r>
          </w:p>
        </w:tc>
        <w:tc>
          <w:tcPr>
            <w:tcW w:w="2022" w:type="dxa"/>
          </w:tcPr>
          <w:p w14:paraId="27AB9E89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菜品的图</w:t>
            </w:r>
            <w:r>
              <w:rPr>
                <w:rFonts w:cs="宋体" w:hint="eastAsia"/>
              </w:rPr>
              <w:t>片</w:t>
            </w:r>
          </w:p>
        </w:tc>
        <w:tc>
          <w:tcPr>
            <w:tcW w:w="3367" w:type="dxa"/>
          </w:tcPr>
          <w:p w14:paraId="7DEDC2BC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snapToGrid w:val="0"/>
              <w:rPr>
                <w:rFonts w:cs="宋体"/>
              </w:rPr>
            </w:pPr>
            <w:r>
              <w:rPr>
                <w:rFonts w:cs="宋体"/>
              </w:rPr>
              <w:t>例如：</w:t>
            </w:r>
            <w:r>
              <w:t>http://www....33/31.jpg</w:t>
            </w:r>
          </w:p>
        </w:tc>
      </w:tr>
    </w:tbl>
    <w:p w14:paraId="3B678F8A" w14:textId="77777777" w:rsidR="00C378D4" w:rsidRDefault="00C378D4" w:rsidP="0094671E">
      <w:pPr>
        <w:pStyle w:val="a3"/>
        <w:numPr>
          <w:ilvl w:val="0"/>
          <w:numId w:val="8"/>
        </w:numPr>
      </w:pPr>
      <w:r>
        <w:lastRenderedPageBreak/>
        <w:t>举例：</w:t>
      </w:r>
    </w:p>
    <w:p w14:paraId="0EFA8457" w14:textId="77777777" w:rsidR="00C378D4" w:rsidRDefault="00C378D4" w:rsidP="00DC3861">
      <w:pPr>
        <w:pStyle w:val="CodeText"/>
      </w:pPr>
      <w:r>
        <w:tab/>
      </w:r>
      <w:r>
        <w:t>｛</w:t>
      </w:r>
      <w:r>
        <w:tab/>
        <w:t>“</w:t>
      </w:r>
      <w:r>
        <w:rPr>
          <w:rFonts w:hint="eastAsia"/>
        </w:rPr>
        <w:t>orderitems</w:t>
      </w:r>
      <w:r>
        <w:t>”</w:t>
      </w:r>
      <w:r>
        <w:rPr>
          <w:rFonts w:hint="eastAsia"/>
        </w:rPr>
        <w:t>：</w:t>
      </w:r>
      <w:r>
        <w:t>[</w:t>
      </w:r>
    </w:p>
    <w:p w14:paraId="3BB3C3F7" w14:textId="77777777" w:rsidR="00C378D4" w:rsidRDefault="00C378D4" w:rsidP="00DC3861">
      <w:pPr>
        <w:pStyle w:val="CodeText"/>
      </w:pPr>
      <w:r>
        <w:tab/>
      </w:r>
      <w:r>
        <w:tab/>
      </w:r>
      <w:r>
        <w:t>｛＂</w:t>
      </w:r>
      <w:r>
        <w:rPr>
          <w:rFonts w:cs="宋体"/>
        </w:rPr>
        <w:t>dishId</w:t>
      </w:r>
      <w:r>
        <w:t>＂：＂</w:t>
      </w:r>
      <w:r>
        <w:t>30001</w:t>
      </w:r>
      <w:r>
        <w:t>＂，＂</w:t>
      </w:r>
      <w:r>
        <w:rPr>
          <w:rFonts w:cs="宋体"/>
        </w:rPr>
        <w:t>dishName</w:t>
      </w:r>
      <w:r>
        <w:t>＂：＂麻婆豆腐＂，＂</w:t>
      </w:r>
      <w:r>
        <w:rPr>
          <w:rFonts w:cs="宋体"/>
        </w:rPr>
        <w:t>dishPrice</w:t>
      </w:r>
      <w:r>
        <w:t>＂：＂</w:t>
      </w:r>
      <w:r>
        <w:t>18</w:t>
      </w:r>
      <w:r>
        <w:t>＂，　＂</w:t>
      </w:r>
      <w:r>
        <w:rPr>
          <w:rFonts w:hint="eastAsia"/>
        </w:rPr>
        <w:t>d</w:t>
      </w:r>
      <w:r>
        <w:t>ishA</w:t>
      </w:r>
      <w:r>
        <w:rPr>
          <w:rFonts w:cs="宋体"/>
        </w:rPr>
        <w:t>mount</w:t>
      </w:r>
      <w:r>
        <w:t>＂：＂１＂，＂</w:t>
      </w:r>
      <w:r>
        <w:rPr>
          <w:rFonts w:cs="宋体"/>
        </w:rPr>
        <w:t>dishPicture</w:t>
      </w:r>
      <w:r>
        <w:t>＂：＂</w:t>
      </w:r>
      <w:r>
        <w:t>http://www.google.com/2332/31.jpg</w:t>
      </w:r>
      <w:r>
        <w:t>＂｝</w:t>
      </w:r>
    </w:p>
    <w:p w14:paraId="7A71A3B5" w14:textId="77777777" w:rsidR="00C378D4" w:rsidRDefault="00C378D4" w:rsidP="00DC3861">
      <w:pPr>
        <w:pStyle w:val="CodeText"/>
      </w:pPr>
      <w:r>
        <w:tab/>
      </w:r>
      <w:r>
        <w:tab/>
      </w:r>
      <w:r>
        <w:t>｛＂</w:t>
      </w:r>
      <w:r>
        <w:rPr>
          <w:rFonts w:cs="宋体"/>
        </w:rPr>
        <w:t>dishId</w:t>
      </w:r>
      <w:r>
        <w:t>＂：＂</w:t>
      </w:r>
      <w:r>
        <w:t>60001</w:t>
      </w:r>
      <w:r>
        <w:t>＂，＂</w:t>
      </w:r>
      <w:r>
        <w:rPr>
          <w:rFonts w:cs="宋体"/>
        </w:rPr>
        <w:t>dishName</w:t>
      </w:r>
      <w:r>
        <w:t>＂：＂鱼香肉丝＂，＂</w:t>
      </w:r>
      <w:r>
        <w:rPr>
          <w:rFonts w:cs="宋体"/>
        </w:rPr>
        <w:t>dishPrice</w:t>
      </w:r>
      <w:r>
        <w:t>＂：＂</w:t>
      </w:r>
      <w:r>
        <w:t>32</w:t>
      </w:r>
      <w:r>
        <w:t>＂，＂</w:t>
      </w:r>
      <w:r>
        <w:rPr>
          <w:rFonts w:hint="eastAsia"/>
        </w:rPr>
        <w:t>d</w:t>
      </w:r>
      <w:r>
        <w:t>ishA</w:t>
      </w:r>
      <w:r>
        <w:rPr>
          <w:rFonts w:cs="宋体"/>
        </w:rPr>
        <w:t>mount</w:t>
      </w:r>
      <w:r>
        <w:t>＂：＂１＂，＂</w:t>
      </w:r>
      <w:r>
        <w:rPr>
          <w:rFonts w:cs="宋体"/>
        </w:rPr>
        <w:t>dishPicture</w:t>
      </w:r>
      <w:r>
        <w:t>＂：＂</w:t>
      </w:r>
      <w:r>
        <w:t>http://www.google.com/2332/88.jpg</w:t>
      </w:r>
      <w:r>
        <w:t>＂｝</w:t>
      </w:r>
    </w:p>
    <w:p w14:paraId="74A253CE" w14:textId="77777777" w:rsidR="00C378D4" w:rsidRDefault="00C378D4" w:rsidP="00DC3861">
      <w:pPr>
        <w:pStyle w:val="CodeText"/>
      </w:pPr>
      <w:r>
        <w:tab/>
      </w:r>
      <w:r>
        <w:tab/>
      </w:r>
      <w:r>
        <w:t>｛＂</w:t>
      </w:r>
      <w:r>
        <w:rPr>
          <w:rFonts w:cs="宋体"/>
        </w:rPr>
        <w:t>dishId</w:t>
      </w:r>
      <w:r>
        <w:t>＂：＂</w:t>
      </w:r>
      <w:r>
        <w:t>80001</w:t>
      </w:r>
      <w:r>
        <w:t>＂，＂</w:t>
      </w:r>
      <w:r>
        <w:rPr>
          <w:rFonts w:cs="宋体"/>
        </w:rPr>
        <w:t>dishName</w:t>
      </w:r>
      <w:r>
        <w:t>＂：＂紫菜蛋汤＂，＂</w:t>
      </w:r>
      <w:r>
        <w:rPr>
          <w:rFonts w:cs="宋体"/>
        </w:rPr>
        <w:t>dishPrice</w:t>
      </w:r>
      <w:r>
        <w:t>＂：＂</w:t>
      </w:r>
      <w:r>
        <w:t>28</w:t>
      </w:r>
      <w:r>
        <w:t>＂，＂</w:t>
      </w:r>
      <w:r>
        <w:rPr>
          <w:rFonts w:hint="eastAsia"/>
        </w:rPr>
        <w:t>d</w:t>
      </w:r>
      <w:r>
        <w:t>ishA</w:t>
      </w:r>
      <w:r>
        <w:rPr>
          <w:rFonts w:cs="宋体"/>
        </w:rPr>
        <w:t>mount</w:t>
      </w:r>
      <w:r>
        <w:t>＂：＂１＂，＂</w:t>
      </w:r>
      <w:r>
        <w:rPr>
          <w:rFonts w:cs="宋体"/>
        </w:rPr>
        <w:t>dishPicture</w:t>
      </w:r>
      <w:r>
        <w:t>＂：＂</w:t>
      </w:r>
      <w:r>
        <w:t>http://www.google.com/2333/92.jpg</w:t>
      </w:r>
      <w:r>
        <w:t>＂｝</w:t>
      </w:r>
    </w:p>
    <w:p w14:paraId="12760C2F" w14:textId="77777777" w:rsidR="00C378D4" w:rsidRDefault="00C378D4" w:rsidP="00DC3861">
      <w:pPr>
        <w:pStyle w:val="CodeText"/>
      </w:pPr>
      <w:r>
        <w:tab/>
        <w:t>]</w:t>
      </w:r>
      <w:r>
        <w:t>｝</w:t>
      </w:r>
    </w:p>
    <w:p w14:paraId="574D582E" w14:textId="30EB8617" w:rsidR="006E0657" w:rsidRDefault="006E0657" w:rsidP="006E0657">
      <w:pPr>
        <w:pStyle w:val="2"/>
      </w:pPr>
      <w:bookmarkStart w:id="283" w:name="_Toc416641061"/>
      <w:r>
        <w:rPr>
          <w:rFonts w:hint="eastAsia"/>
        </w:rPr>
        <w:t>订单</w:t>
      </w:r>
      <w:r>
        <w:t>下单</w:t>
      </w:r>
      <w:bookmarkEnd w:id="283"/>
    </w:p>
    <w:p w14:paraId="36BA76F9" w14:textId="276828C1" w:rsidR="006E0657" w:rsidRDefault="006E0657" w:rsidP="006E0657">
      <w:pPr>
        <w:pStyle w:val="a3"/>
        <w:numPr>
          <w:ilvl w:val="0"/>
          <w:numId w:val="7"/>
        </w:numPr>
      </w:pPr>
      <w:r>
        <w:t>URL</w:t>
      </w:r>
      <w:r>
        <w:rPr>
          <w:rFonts w:hint="eastAsia"/>
        </w:rPr>
        <w:t>：</w:t>
      </w:r>
      <w:r w:rsidRPr="00627497">
        <w:t>http://localhost:8080/eorder-w</w:t>
      </w:r>
      <w:r>
        <w:t>s/rest/orders/</w:t>
      </w:r>
    </w:p>
    <w:p w14:paraId="2A72FD23" w14:textId="581F9B83" w:rsidR="006E0657" w:rsidRPr="000F4EC5" w:rsidRDefault="006E0657" w:rsidP="006E0657">
      <w:pPr>
        <w:pStyle w:val="a3"/>
        <w:numPr>
          <w:ilvl w:val="0"/>
          <w:numId w:val="7"/>
        </w:numPr>
      </w:pPr>
      <w:r>
        <w:rPr>
          <w:rFonts w:hint="eastAsia"/>
        </w:rPr>
        <w:t>方法</w:t>
      </w:r>
      <w:r>
        <w:t>：</w:t>
      </w:r>
      <w:r>
        <w:t>POST</w:t>
      </w:r>
    </w:p>
    <w:p w14:paraId="1865DEF1" w14:textId="1C0989AB" w:rsidR="006E0657" w:rsidRDefault="00F16E1F" w:rsidP="006E0657">
      <w:pPr>
        <w:pStyle w:val="a3"/>
        <w:numPr>
          <w:ilvl w:val="0"/>
          <w:numId w:val="7"/>
        </w:numPr>
      </w:pPr>
      <w:r>
        <w:t>输入</w:t>
      </w:r>
      <w:r>
        <w:rPr>
          <w:rFonts w:hint="eastAsia"/>
        </w:rPr>
        <w:t>：</w:t>
      </w:r>
      <w:r>
        <w:t>参数说明见下表</w:t>
      </w:r>
    </w:p>
    <w:tbl>
      <w:tblPr>
        <w:tblStyle w:val="TableContent1"/>
        <w:tblW w:w="7920" w:type="dxa"/>
        <w:tblInd w:w="46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890"/>
        <w:gridCol w:w="1260"/>
        <w:gridCol w:w="1833"/>
        <w:gridCol w:w="2937"/>
      </w:tblGrid>
      <w:tr w:rsidR="006E0657" w14:paraId="09F11BBE" w14:textId="77777777" w:rsidTr="00165046">
        <w:trPr>
          <w:trHeight w:val="270"/>
        </w:trPr>
        <w:tc>
          <w:tcPr>
            <w:tcW w:w="1890" w:type="dxa"/>
            <w:shd w:val="clear" w:color="auto" w:fill="BFBFBF" w:themeFill="background1" w:themeFillShade="BF"/>
          </w:tcPr>
          <w:p w14:paraId="555FC107" w14:textId="77777777" w:rsidR="006E0657" w:rsidRDefault="006E0657" w:rsidP="00623616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名称</w:t>
            </w:r>
          </w:p>
        </w:tc>
        <w:tc>
          <w:tcPr>
            <w:tcW w:w="1260" w:type="dxa"/>
            <w:shd w:val="clear" w:color="auto" w:fill="BFBFBF" w:themeFill="background1" w:themeFillShade="BF"/>
          </w:tcPr>
          <w:p w14:paraId="557D0EEC" w14:textId="77777777" w:rsidR="006E0657" w:rsidRDefault="006E0657" w:rsidP="00623616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参数类型</w:t>
            </w:r>
          </w:p>
        </w:tc>
        <w:tc>
          <w:tcPr>
            <w:tcW w:w="1833" w:type="dxa"/>
            <w:shd w:val="clear" w:color="auto" w:fill="BFBFBF" w:themeFill="background1" w:themeFillShade="BF"/>
          </w:tcPr>
          <w:p w14:paraId="39B2445C" w14:textId="77777777" w:rsidR="006E0657" w:rsidRDefault="006E0657" w:rsidP="00623616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说明</w:t>
            </w:r>
          </w:p>
        </w:tc>
        <w:tc>
          <w:tcPr>
            <w:tcW w:w="2937" w:type="dxa"/>
            <w:shd w:val="clear" w:color="auto" w:fill="BFBFBF" w:themeFill="background1" w:themeFillShade="BF"/>
          </w:tcPr>
          <w:p w14:paraId="06F541FC" w14:textId="77777777" w:rsidR="006E0657" w:rsidRDefault="006E0657" w:rsidP="00623616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备注</w:t>
            </w:r>
          </w:p>
        </w:tc>
      </w:tr>
      <w:tr w:rsidR="006E0657" w14:paraId="62EAEE48" w14:textId="77777777" w:rsidTr="00165046">
        <w:trPr>
          <w:trHeight w:val="285"/>
        </w:trPr>
        <w:tc>
          <w:tcPr>
            <w:tcW w:w="1890" w:type="dxa"/>
          </w:tcPr>
          <w:p w14:paraId="01C20E89" w14:textId="299C3DA3" w:rsidR="006E0657" w:rsidRDefault="00F16E1F" w:rsidP="00623616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table</w:t>
            </w:r>
            <w:r>
              <w:rPr>
                <w:rFonts w:cs="宋体" w:hint="eastAsia"/>
              </w:rPr>
              <w:t>Number</w:t>
            </w:r>
          </w:p>
        </w:tc>
        <w:tc>
          <w:tcPr>
            <w:tcW w:w="1260" w:type="dxa"/>
          </w:tcPr>
          <w:p w14:paraId="0CB44E54" w14:textId="15A079FD" w:rsidR="006E0657" w:rsidRDefault="00165046" w:rsidP="00623616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Integer</w:t>
            </w:r>
          </w:p>
        </w:tc>
        <w:tc>
          <w:tcPr>
            <w:tcW w:w="1833" w:type="dxa"/>
          </w:tcPr>
          <w:p w14:paraId="7C2D949A" w14:textId="3161D282" w:rsidR="006E0657" w:rsidRDefault="00F16E1F" w:rsidP="00623616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 w:hint="eastAsia"/>
              </w:rPr>
              <w:t>用餐</w:t>
            </w:r>
            <w:r>
              <w:rPr>
                <w:rFonts w:cs="宋体"/>
              </w:rPr>
              <w:t>桌号</w:t>
            </w:r>
          </w:p>
        </w:tc>
        <w:tc>
          <w:tcPr>
            <w:tcW w:w="2937" w:type="dxa"/>
          </w:tcPr>
          <w:p w14:paraId="7BAACF98" w14:textId="6E1EC287" w:rsidR="006E0657" w:rsidRDefault="006E0657" w:rsidP="00F16E1F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snapToGrid w:val="0"/>
              <w:rPr>
                <w:rFonts w:cs="宋体"/>
              </w:rPr>
            </w:pPr>
            <w:r>
              <w:rPr>
                <w:rFonts w:cs="宋体"/>
              </w:rPr>
              <w:t>例如：</w:t>
            </w:r>
            <w:r>
              <w:t xml:space="preserve"> </w:t>
            </w:r>
            <w:r w:rsidR="00F16E1F">
              <w:t>2</w:t>
            </w:r>
          </w:p>
        </w:tc>
      </w:tr>
      <w:tr w:rsidR="00F16E1F" w14:paraId="2C5BFE1A" w14:textId="77777777" w:rsidTr="00165046">
        <w:trPr>
          <w:trHeight w:val="285"/>
        </w:trPr>
        <w:tc>
          <w:tcPr>
            <w:tcW w:w="1890" w:type="dxa"/>
          </w:tcPr>
          <w:p w14:paraId="51B49EF9" w14:textId="4C49E247" w:rsidR="00F16E1F" w:rsidRDefault="00165046" w:rsidP="00623616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attendeeNumber</w:t>
            </w:r>
          </w:p>
        </w:tc>
        <w:tc>
          <w:tcPr>
            <w:tcW w:w="1260" w:type="dxa"/>
          </w:tcPr>
          <w:p w14:paraId="194390AC" w14:textId="4D04B407" w:rsidR="00F16E1F" w:rsidRDefault="00165046" w:rsidP="00623616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Integer</w:t>
            </w:r>
          </w:p>
        </w:tc>
        <w:tc>
          <w:tcPr>
            <w:tcW w:w="1833" w:type="dxa"/>
          </w:tcPr>
          <w:p w14:paraId="5011E4A2" w14:textId="61DF1628" w:rsidR="00F16E1F" w:rsidRDefault="00DC2397" w:rsidP="00623616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 w:hint="eastAsia"/>
              </w:rPr>
              <w:t>用餐</w:t>
            </w:r>
            <w:r>
              <w:rPr>
                <w:rFonts w:cs="宋体"/>
              </w:rPr>
              <w:t>人数</w:t>
            </w:r>
          </w:p>
        </w:tc>
        <w:tc>
          <w:tcPr>
            <w:tcW w:w="2937" w:type="dxa"/>
          </w:tcPr>
          <w:p w14:paraId="597D05FF" w14:textId="5829F962" w:rsidR="00F16E1F" w:rsidRDefault="00DC2397" w:rsidP="00F16E1F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snapToGrid w:val="0"/>
              <w:rPr>
                <w:rFonts w:cs="宋体"/>
              </w:rPr>
            </w:pPr>
            <w:r>
              <w:rPr>
                <w:rFonts w:cs="宋体" w:hint="eastAsia"/>
              </w:rPr>
              <w:t>例如</w:t>
            </w:r>
            <w:r>
              <w:rPr>
                <w:rFonts w:cs="宋体"/>
              </w:rPr>
              <w:t>：</w:t>
            </w:r>
            <w:r>
              <w:rPr>
                <w:rFonts w:cs="宋体"/>
              </w:rPr>
              <w:t>4</w:t>
            </w:r>
          </w:p>
        </w:tc>
      </w:tr>
      <w:tr w:rsidR="00F16E1F" w14:paraId="6335D238" w14:textId="77777777" w:rsidTr="00165046">
        <w:trPr>
          <w:trHeight w:val="285"/>
        </w:trPr>
        <w:tc>
          <w:tcPr>
            <w:tcW w:w="1890" w:type="dxa"/>
          </w:tcPr>
          <w:p w14:paraId="2B852149" w14:textId="5D511358" w:rsidR="00F16E1F" w:rsidRDefault="00DC2397" w:rsidP="00623616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serventId</w:t>
            </w:r>
          </w:p>
        </w:tc>
        <w:tc>
          <w:tcPr>
            <w:tcW w:w="1260" w:type="dxa"/>
          </w:tcPr>
          <w:p w14:paraId="2D5AC809" w14:textId="0A6002A5" w:rsidR="00F16E1F" w:rsidRDefault="00DC2397" w:rsidP="00623616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t>Integer</w:t>
            </w:r>
          </w:p>
        </w:tc>
        <w:tc>
          <w:tcPr>
            <w:tcW w:w="1833" w:type="dxa"/>
          </w:tcPr>
          <w:p w14:paraId="0EB8C4EF" w14:textId="0AD8E462" w:rsidR="00F16E1F" w:rsidRDefault="00DC2397" w:rsidP="00DC2397">
            <w:pPr>
              <w:suppressAutoHyphens/>
              <w:kinsoku w:val="0"/>
              <w:overflowPunct w:val="0"/>
              <w:autoSpaceDE w:val="0"/>
              <w:ind w:firstLine="0"/>
              <w:rPr>
                <w:rFonts w:cs="宋体"/>
              </w:rPr>
            </w:pPr>
            <w:r>
              <w:rPr>
                <w:rFonts w:cs="宋体" w:hint="eastAsia"/>
              </w:rPr>
              <w:t>服务员</w:t>
            </w:r>
            <w:r>
              <w:rPr>
                <w:rFonts w:cs="宋体"/>
              </w:rPr>
              <w:t>工号</w:t>
            </w:r>
          </w:p>
        </w:tc>
        <w:tc>
          <w:tcPr>
            <w:tcW w:w="2937" w:type="dxa"/>
          </w:tcPr>
          <w:p w14:paraId="6167B91F" w14:textId="26319329" w:rsidR="00F16E1F" w:rsidRDefault="00DC2397" w:rsidP="00F16E1F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snapToGrid w:val="0"/>
              <w:rPr>
                <w:rFonts w:cs="宋体"/>
              </w:rPr>
            </w:pPr>
            <w:r>
              <w:rPr>
                <w:rFonts w:cs="宋体" w:hint="eastAsia"/>
              </w:rPr>
              <w:t>例如</w:t>
            </w:r>
            <w:r>
              <w:rPr>
                <w:rFonts w:cs="宋体"/>
              </w:rPr>
              <w:t>：</w:t>
            </w:r>
            <w:r>
              <w:rPr>
                <w:rFonts w:cs="宋体"/>
              </w:rPr>
              <w:t>123</w:t>
            </w:r>
          </w:p>
        </w:tc>
      </w:tr>
      <w:tr w:rsidR="00F16E1F" w14:paraId="7CD8524C" w14:textId="77777777" w:rsidTr="00165046">
        <w:trPr>
          <w:trHeight w:val="285"/>
        </w:trPr>
        <w:tc>
          <w:tcPr>
            <w:tcW w:w="1890" w:type="dxa"/>
          </w:tcPr>
          <w:p w14:paraId="5A9D9934" w14:textId="05B554CB" w:rsidR="00F16E1F" w:rsidRDefault="00DC2397" w:rsidP="00623616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memberId</w:t>
            </w:r>
          </w:p>
        </w:tc>
        <w:tc>
          <w:tcPr>
            <w:tcW w:w="1260" w:type="dxa"/>
          </w:tcPr>
          <w:p w14:paraId="6B0B50A8" w14:textId="18829C68" w:rsidR="00F16E1F" w:rsidRDefault="00DC2397" w:rsidP="00623616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t>Integer</w:t>
            </w:r>
          </w:p>
        </w:tc>
        <w:tc>
          <w:tcPr>
            <w:tcW w:w="1833" w:type="dxa"/>
          </w:tcPr>
          <w:p w14:paraId="2C222509" w14:textId="331AF0A8" w:rsidR="00F16E1F" w:rsidRDefault="00DC2397" w:rsidP="00623616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 w:hint="eastAsia"/>
              </w:rPr>
              <w:t>会员</w:t>
            </w:r>
            <w:r>
              <w:rPr>
                <w:rFonts w:cs="宋体" w:hint="eastAsia"/>
              </w:rPr>
              <w:t>ID</w:t>
            </w:r>
          </w:p>
        </w:tc>
        <w:tc>
          <w:tcPr>
            <w:tcW w:w="2937" w:type="dxa"/>
          </w:tcPr>
          <w:p w14:paraId="34F3823E" w14:textId="16E33040" w:rsidR="00F16E1F" w:rsidRDefault="00DC2397" w:rsidP="00F16E1F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snapToGrid w:val="0"/>
              <w:rPr>
                <w:rFonts w:cs="宋体"/>
              </w:rPr>
            </w:pPr>
            <w:r>
              <w:rPr>
                <w:rFonts w:cs="宋体" w:hint="eastAsia"/>
              </w:rPr>
              <w:t>例如</w:t>
            </w:r>
            <w:r>
              <w:rPr>
                <w:rFonts w:cs="宋体"/>
              </w:rPr>
              <w:t>：</w:t>
            </w:r>
            <w:r>
              <w:rPr>
                <w:rFonts w:cs="宋体"/>
              </w:rPr>
              <w:t>456</w:t>
            </w:r>
          </w:p>
        </w:tc>
      </w:tr>
      <w:tr w:rsidR="00F16E1F" w14:paraId="0DA615BA" w14:textId="77777777" w:rsidTr="00165046">
        <w:trPr>
          <w:trHeight w:val="285"/>
        </w:trPr>
        <w:tc>
          <w:tcPr>
            <w:tcW w:w="1890" w:type="dxa"/>
          </w:tcPr>
          <w:p w14:paraId="2C581E2A" w14:textId="011055FF" w:rsidR="00F16E1F" w:rsidRDefault="00DC2397" w:rsidP="00623616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items</w:t>
            </w:r>
          </w:p>
        </w:tc>
        <w:tc>
          <w:tcPr>
            <w:tcW w:w="1260" w:type="dxa"/>
          </w:tcPr>
          <w:p w14:paraId="4B89EB8D" w14:textId="6ABFBDEC" w:rsidR="00F16E1F" w:rsidRDefault="00DC2397" w:rsidP="00623616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Array</w:t>
            </w:r>
          </w:p>
        </w:tc>
        <w:tc>
          <w:tcPr>
            <w:tcW w:w="1833" w:type="dxa"/>
          </w:tcPr>
          <w:p w14:paraId="051E6634" w14:textId="0A99AE5B" w:rsidR="00F16E1F" w:rsidRDefault="00DC2397" w:rsidP="00623616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 w:hint="eastAsia"/>
              </w:rPr>
              <w:t>点菜</w:t>
            </w:r>
            <w:r>
              <w:rPr>
                <w:rFonts w:cs="宋体"/>
              </w:rPr>
              <w:t>明细</w:t>
            </w:r>
          </w:p>
        </w:tc>
        <w:tc>
          <w:tcPr>
            <w:tcW w:w="2937" w:type="dxa"/>
          </w:tcPr>
          <w:p w14:paraId="7A439488" w14:textId="754304B3" w:rsidR="00F16E1F" w:rsidRDefault="00F16E1F" w:rsidP="00F16E1F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snapToGrid w:val="0"/>
              <w:rPr>
                <w:rFonts w:cs="宋体"/>
              </w:rPr>
            </w:pPr>
          </w:p>
        </w:tc>
      </w:tr>
      <w:tr w:rsidR="00DC2397" w14:paraId="32D06DC8" w14:textId="77777777" w:rsidTr="00165046">
        <w:trPr>
          <w:trHeight w:val="285"/>
        </w:trPr>
        <w:tc>
          <w:tcPr>
            <w:tcW w:w="1890" w:type="dxa"/>
          </w:tcPr>
          <w:p w14:paraId="688771A9" w14:textId="67830A6C" w:rsidR="00DC2397" w:rsidRDefault="00DC2397" w:rsidP="00623616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dishId</w:t>
            </w:r>
          </w:p>
        </w:tc>
        <w:tc>
          <w:tcPr>
            <w:tcW w:w="1260" w:type="dxa"/>
          </w:tcPr>
          <w:p w14:paraId="2F203FC8" w14:textId="2933C3E0" w:rsidR="00DC2397" w:rsidRDefault="00DC2397" w:rsidP="00623616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Integer</w:t>
            </w:r>
          </w:p>
        </w:tc>
        <w:tc>
          <w:tcPr>
            <w:tcW w:w="1833" w:type="dxa"/>
          </w:tcPr>
          <w:p w14:paraId="033B97E7" w14:textId="6BEACF99" w:rsidR="00DC2397" w:rsidRDefault="00DC2397" w:rsidP="00623616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 w:hint="eastAsia"/>
              </w:rPr>
              <w:t>菜品</w:t>
            </w:r>
            <w:r>
              <w:rPr>
                <w:rFonts w:cs="宋体"/>
              </w:rPr>
              <w:t>ID</w:t>
            </w:r>
          </w:p>
        </w:tc>
        <w:tc>
          <w:tcPr>
            <w:tcW w:w="2937" w:type="dxa"/>
          </w:tcPr>
          <w:p w14:paraId="203F2DE5" w14:textId="77777777" w:rsidR="00DC2397" w:rsidRDefault="00DC2397" w:rsidP="00F16E1F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snapToGrid w:val="0"/>
              <w:rPr>
                <w:rFonts w:cs="宋体"/>
              </w:rPr>
            </w:pPr>
          </w:p>
        </w:tc>
      </w:tr>
      <w:tr w:rsidR="00DC2397" w14:paraId="71B45709" w14:textId="77777777" w:rsidTr="00165046">
        <w:trPr>
          <w:trHeight w:val="285"/>
        </w:trPr>
        <w:tc>
          <w:tcPr>
            <w:tcW w:w="1890" w:type="dxa"/>
          </w:tcPr>
          <w:p w14:paraId="5208F8B7" w14:textId="62E048FA" w:rsidR="00DC2397" w:rsidRDefault="00DC2397" w:rsidP="00623616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dishAmount</w:t>
            </w:r>
          </w:p>
        </w:tc>
        <w:tc>
          <w:tcPr>
            <w:tcW w:w="1260" w:type="dxa"/>
          </w:tcPr>
          <w:p w14:paraId="3D3A59D3" w14:textId="515C9129" w:rsidR="00DC2397" w:rsidRDefault="00DC2397" w:rsidP="00623616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Integer</w:t>
            </w:r>
          </w:p>
        </w:tc>
        <w:tc>
          <w:tcPr>
            <w:tcW w:w="1833" w:type="dxa"/>
          </w:tcPr>
          <w:p w14:paraId="0294C939" w14:textId="2B8C50D0" w:rsidR="00DC2397" w:rsidRDefault="00DC2397" w:rsidP="00623616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 w:hint="eastAsia"/>
              </w:rPr>
              <w:t>菜品</w:t>
            </w:r>
            <w:r>
              <w:rPr>
                <w:rFonts w:cs="宋体"/>
              </w:rPr>
              <w:t>份数</w:t>
            </w:r>
          </w:p>
        </w:tc>
        <w:tc>
          <w:tcPr>
            <w:tcW w:w="2937" w:type="dxa"/>
          </w:tcPr>
          <w:p w14:paraId="20F853D2" w14:textId="77777777" w:rsidR="00DC2397" w:rsidRDefault="00DC2397" w:rsidP="00F16E1F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snapToGrid w:val="0"/>
              <w:rPr>
                <w:rFonts w:cs="宋体"/>
              </w:rPr>
            </w:pPr>
          </w:p>
        </w:tc>
      </w:tr>
    </w:tbl>
    <w:p w14:paraId="248E8D26" w14:textId="77777777" w:rsidR="00E21FF8" w:rsidRPr="00E21FF8" w:rsidRDefault="00F16E1F" w:rsidP="00E21FF8">
      <w:pPr>
        <w:pStyle w:val="a3"/>
        <w:numPr>
          <w:ilvl w:val="0"/>
          <w:numId w:val="9"/>
        </w:numPr>
        <w:rPr>
          <w:i/>
          <w:noProof/>
          <w:color w:val="C00000"/>
          <w:sz w:val="20"/>
        </w:rPr>
      </w:pPr>
      <w:r>
        <w:t>举例：</w:t>
      </w:r>
      <w:r w:rsidR="00E21FF8">
        <w:br/>
      </w:r>
      <w:r w:rsidR="00E21FF8">
        <w:rPr>
          <w:rFonts w:hint="eastAsia"/>
        </w:rPr>
        <w:t>单个</w:t>
      </w:r>
      <w:r w:rsidR="00E21FF8">
        <w:t>菜品</w:t>
      </w:r>
      <w:r w:rsidR="00E21FF8">
        <w:br/>
      </w:r>
      <w:r w:rsidR="00E21FF8" w:rsidRPr="00E21FF8">
        <w:rPr>
          <w:i/>
          <w:noProof/>
          <w:color w:val="C00000"/>
          <w:sz w:val="20"/>
        </w:rPr>
        <w:t>{</w:t>
      </w:r>
    </w:p>
    <w:p w14:paraId="0BC9C2B3" w14:textId="77777777" w:rsidR="00E21FF8" w:rsidRPr="00E21FF8" w:rsidRDefault="00E21FF8" w:rsidP="00E21FF8">
      <w:pPr>
        <w:pStyle w:val="a3"/>
        <w:ind w:left="851"/>
        <w:rPr>
          <w:i/>
          <w:noProof/>
          <w:color w:val="C00000"/>
          <w:sz w:val="20"/>
        </w:rPr>
      </w:pPr>
      <w:r w:rsidRPr="00E21FF8">
        <w:rPr>
          <w:i/>
          <w:noProof/>
          <w:color w:val="C00000"/>
          <w:sz w:val="20"/>
        </w:rPr>
        <w:t xml:space="preserve">  "tableNumber": 9,</w:t>
      </w:r>
    </w:p>
    <w:p w14:paraId="563F02FA" w14:textId="77777777" w:rsidR="00E21FF8" w:rsidRPr="00E21FF8" w:rsidRDefault="00E21FF8" w:rsidP="00E21FF8">
      <w:pPr>
        <w:pStyle w:val="a3"/>
        <w:ind w:left="851"/>
        <w:rPr>
          <w:i/>
          <w:noProof/>
          <w:color w:val="C00000"/>
          <w:sz w:val="20"/>
        </w:rPr>
      </w:pPr>
      <w:r w:rsidRPr="00E21FF8">
        <w:rPr>
          <w:i/>
          <w:noProof/>
          <w:color w:val="C00000"/>
          <w:sz w:val="20"/>
        </w:rPr>
        <w:t xml:space="preserve">  "attendeeNumber": 4,</w:t>
      </w:r>
    </w:p>
    <w:p w14:paraId="4A620244" w14:textId="77777777" w:rsidR="00E21FF8" w:rsidRPr="00E21FF8" w:rsidRDefault="00E21FF8" w:rsidP="00E21FF8">
      <w:pPr>
        <w:pStyle w:val="a3"/>
        <w:ind w:left="851"/>
        <w:rPr>
          <w:i/>
          <w:noProof/>
          <w:color w:val="C00000"/>
          <w:sz w:val="20"/>
        </w:rPr>
      </w:pPr>
      <w:r w:rsidRPr="00E21FF8">
        <w:rPr>
          <w:i/>
          <w:noProof/>
          <w:color w:val="C00000"/>
          <w:sz w:val="20"/>
        </w:rPr>
        <w:t xml:space="preserve">  "serventId": 16,</w:t>
      </w:r>
    </w:p>
    <w:p w14:paraId="2CFDD58D" w14:textId="77777777" w:rsidR="00E21FF8" w:rsidRPr="00E21FF8" w:rsidRDefault="00E21FF8" w:rsidP="00E21FF8">
      <w:pPr>
        <w:pStyle w:val="a3"/>
        <w:ind w:left="851"/>
        <w:rPr>
          <w:i/>
          <w:noProof/>
          <w:color w:val="C00000"/>
          <w:sz w:val="20"/>
        </w:rPr>
      </w:pPr>
      <w:r w:rsidRPr="00E21FF8">
        <w:rPr>
          <w:i/>
          <w:noProof/>
          <w:color w:val="C00000"/>
          <w:sz w:val="20"/>
        </w:rPr>
        <w:t xml:space="preserve">  "items": [</w:t>
      </w:r>
    </w:p>
    <w:p w14:paraId="20F65CD0" w14:textId="77777777" w:rsidR="00E21FF8" w:rsidRPr="00E21FF8" w:rsidRDefault="00E21FF8" w:rsidP="00E21FF8">
      <w:pPr>
        <w:pStyle w:val="a3"/>
        <w:ind w:left="851"/>
        <w:rPr>
          <w:i/>
          <w:noProof/>
          <w:color w:val="C00000"/>
          <w:sz w:val="20"/>
        </w:rPr>
      </w:pPr>
      <w:r w:rsidRPr="00E21FF8">
        <w:rPr>
          <w:i/>
          <w:noProof/>
          <w:color w:val="C00000"/>
          <w:sz w:val="20"/>
        </w:rPr>
        <w:t xml:space="preserve">    {</w:t>
      </w:r>
    </w:p>
    <w:p w14:paraId="26536231" w14:textId="77777777" w:rsidR="00E21FF8" w:rsidRPr="00E21FF8" w:rsidRDefault="00E21FF8" w:rsidP="00E21FF8">
      <w:pPr>
        <w:pStyle w:val="a3"/>
        <w:ind w:left="851"/>
        <w:rPr>
          <w:i/>
          <w:noProof/>
          <w:color w:val="C00000"/>
          <w:sz w:val="20"/>
        </w:rPr>
      </w:pPr>
      <w:r w:rsidRPr="00E21FF8">
        <w:rPr>
          <w:i/>
          <w:noProof/>
          <w:color w:val="C00000"/>
          <w:sz w:val="20"/>
        </w:rPr>
        <w:t xml:space="preserve">      "dishId": 12,</w:t>
      </w:r>
    </w:p>
    <w:p w14:paraId="67EAC857" w14:textId="77777777" w:rsidR="00E21FF8" w:rsidRPr="00E21FF8" w:rsidRDefault="00E21FF8" w:rsidP="00E21FF8">
      <w:pPr>
        <w:pStyle w:val="a3"/>
        <w:ind w:left="851"/>
        <w:rPr>
          <w:i/>
          <w:noProof/>
          <w:color w:val="C00000"/>
          <w:sz w:val="20"/>
        </w:rPr>
      </w:pPr>
      <w:r w:rsidRPr="00E21FF8">
        <w:rPr>
          <w:i/>
          <w:noProof/>
          <w:color w:val="C00000"/>
          <w:sz w:val="20"/>
        </w:rPr>
        <w:t xml:space="preserve">      "dishAmount": 1</w:t>
      </w:r>
    </w:p>
    <w:p w14:paraId="30905EFC" w14:textId="199C8290" w:rsidR="00E21FF8" w:rsidRPr="00E21FF8" w:rsidRDefault="00E21FF8" w:rsidP="00E21FF8">
      <w:pPr>
        <w:pStyle w:val="a3"/>
        <w:ind w:left="851"/>
        <w:rPr>
          <w:i/>
          <w:noProof/>
          <w:color w:val="C00000"/>
          <w:sz w:val="20"/>
        </w:rPr>
      </w:pPr>
      <w:r>
        <w:rPr>
          <w:i/>
          <w:noProof/>
          <w:color w:val="C00000"/>
          <w:sz w:val="20"/>
        </w:rPr>
        <w:t xml:space="preserve">    }</w:t>
      </w:r>
    </w:p>
    <w:p w14:paraId="2D98B35A" w14:textId="77777777" w:rsidR="00E21FF8" w:rsidRPr="00E21FF8" w:rsidRDefault="00E21FF8" w:rsidP="00E21FF8">
      <w:pPr>
        <w:pStyle w:val="a3"/>
        <w:ind w:left="851"/>
        <w:rPr>
          <w:i/>
          <w:noProof/>
          <w:color w:val="C00000"/>
          <w:sz w:val="20"/>
        </w:rPr>
      </w:pPr>
      <w:r w:rsidRPr="00E21FF8">
        <w:rPr>
          <w:i/>
          <w:noProof/>
          <w:color w:val="C00000"/>
          <w:sz w:val="20"/>
        </w:rPr>
        <w:t xml:space="preserve">  ]</w:t>
      </w:r>
    </w:p>
    <w:p w14:paraId="15585D76" w14:textId="56255A50" w:rsidR="006E0657" w:rsidRPr="006E0657" w:rsidRDefault="00E21FF8" w:rsidP="00E21FF8">
      <w:pPr>
        <w:pStyle w:val="a3"/>
        <w:ind w:left="851"/>
      </w:pPr>
      <w:proofErr w:type="gramStart"/>
      <w:r w:rsidRPr="00D7237A">
        <w:rPr>
          <w:i/>
          <w:noProof/>
          <w:color w:val="C00000"/>
          <w:sz w:val="20"/>
        </w:rPr>
        <w:t>}</w:t>
      </w:r>
      <w:proofErr w:type="gramEnd"/>
      <w:r>
        <w:br/>
      </w:r>
      <w:r>
        <w:rPr>
          <w:rFonts w:hint="eastAsia"/>
        </w:rPr>
        <w:t>多个</w:t>
      </w:r>
      <w:r>
        <w:t>菜品</w:t>
      </w:r>
      <w:bookmarkStart w:id="284" w:name="_GoBack"/>
      <w:bookmarkEnd w:id="284"/>
    </w:p>
    <w:p w14:paraId="38389232" w14:textId="77777777" w:rsidR="00F0624B" w:rsidRDefault="00F0624B" w:rsidP="00E21FF8">
      <w:pPr>
        <w:pStyle w:val="CodeText"/>
        <w:ind w:left="851"/>
      </w:pPr>
      <w:r>
        <w:t>{</w:t>
      </w:r>
    </w:p>
    <w:p w14:paraId="6D4D5F9A" w14:textId="77777777" w:rsidR="00F0624B" w:rsidRDefault="00F0624B" w:rsidP="00E21FF8">
      <w:pPr>
        <w:pStyle w:val="CodeText"/>
        <w:ind w:left="851"/>
      </w:pPr>
      <w:r>
        <w:t xml:space="preserve">  "tableNumber": 9,</w:t>
      </w:r>
    </w:p>
    <w:p w14:paraId="4C59962C" w14:textId="77777777" w:rsidR="00F0624B" w:rsidRDefault="00F0624B" w:rsidP="00E21FF8">
      <w:pPr>
        <w:pStyle w:val="CodeText"/>
        <w:ind w:left="851"/>
      </w:pPr>
      <w:r>
        <w:t xml:space="preserve">  "attendeeNumber": 4,</w:t>
      </w:r>
    </w:p>
    <w:p w14:paraId="23E3004F" w14:textId="77777777" w:rsidR="00F0624B" w:rsidRDefault="00F0624B" w:rsidP="00E21FF8">
      <w:pPr>
        <w:pStyle w:val="CodeText"/>
        <w:ind w:left="851"/>
      </w:pPr>
      <w:r>
        <w:t xml:space="preserve">  "serventId": 16,</w:t>
      </w:r>
    </w:p>
    <w:p w14:paraId="568FA6DF" w14:textId="77777777" w:rsidR="00F0624B" w:rsidRDefault="00F0624B" w:rsidP="00E21FF8">
      <w:pPr>
        <w:pStyle w:val="CodeText"/>
        <w:ind w:left="851"/>
      </w:pPr>
      <w:r>
        <w:t xml:space="preserve">  "items": [</w:t>
      </w:r>
    </w:p>
    <w:p w14:paraId="6001A07C" w14:textId="77777777" w:rsidR="00F0624B" w:rsidRDefault="00F0624B" w:rsidP="00E21FF8">
      <w:pPr>
        <w:pStyle w:val="CodeText"/>
        <w:ind w:left="851"/>
      </w:pPr>
      <w:r>
        <w:t xml:space="preserve">    {</w:t>
      </w:r>
    </w:p>
    <w:p w14:paraId="3976AF55" w14:textId="77777777" w:rsidR="00F0624B" w:rsidRDefault="00F0624B" w:rsidP="00E21FF8">
      <w:pPr>
        <w:pStyle w:val="CodeText"/>
        <w:ind w:left="851"/>
      </w:pPr>
      <w:r>
        <w:t xml:space="preserve">      "dishId": 12,</w:t>
      </w:r>
    </w:p>
    <w:p w14:paraId="19311424" w14:textId="77777777" w:rsidR="00F0624B" w:rsidRDefault="00F0624B" w:rsidP="00E21FF8">
      <w:pPr>
        <w:pStyle w:val="CodeText"/>
        <w:ind w:left="851"/>
      </w:pPr>
      <w:r>
        <w:t xml:space="preserve">      "dishAmount": 1</w:t>
      </w:r>
    </w:p>
    <w:p w14:paraId="0ADE6EC4" w14:textId="77777777" w:rsidR="00F0624B" w:rsidRDefault="00F0624B" w:rsidP="00E21FF8">
      <w:pPr>
        <w:pStyle w:val="CodeText"/>
        <w:ind w:left="851"/>
      </w:pPr>
      <w:r>
        <w:t xml:space="preserve">    },</w:t>
      </w:r>
    </w:p>
    <w:p w14:paraId="124C05D6" w14:textId="77777777" w:rsidR="00F0624B" w:rsidRDefault="00F0624B" w:rsidP="00E21FF8">
      <w:pPr>
        <w:pStyle w:val="CodeText"/>
        <w:ind w:left="851"/>
      </w:pPr>
      <w:r>
        <w:t xml:space="preserve">   {</w:t>
      </w:r>
    </w:p>
    <w:p w14:paraId="098891CD" w14:textId="77777777" w:rsidR="00F0624B" w:rsidRDefault="00F0624B" w:rsidP="00E21FF8">
      <w:pPr>
        <w:pStyle w:val="CodeText"/>
        <w:ind w:left="851"/>
      </w:pPr>
      <w:r>
        <w:t xml:space="preserve">      "dishId": 15,</w:t>
      </w:r>
    </w:p>
    <w:p w14:paraId="574E1BA5" w14:textId="77777777" w:rsidR="00F0624B" w:rsidRDefault="00F0624B" w:rsidP="00E21FF8">
      <w:pPr>
        <w:pStyle w:val="CodeText"/>
        <w:ind w:left="851"/>
      </w:pPr>
      <w:r>
        <w:t xml:space="preserve">      "dishAmount": 2</w:t>
      </w:r>
    </w:p>
    <w:p w14:paraId="6A876F4B" w14:textId="77777777" w:rsidR="00F0624B" w:rsidRDefault="00F0624B" w:rsidP="00E21FF8">
      <w:pPr>
        <w:pStyle w:val="CodeText"/>
        <w:ind w:left="851"/>
      </w:pPr>
      <w:r>
        <w:lastRenderedPageBreak/>
        <w:t xml:space="preserve">    } ,</w:t>
      </w:r>
    </w:p>
    <w:p w14:paraId="68C56EBA" w14:textId="77777777" w:rsidR="00F0624B" w:rsidRDefault="00F0624B" w:rsidP="00E21FF8">
      <w:pPr>
        <w:pStyle w:val="CodeText"/>
        <w:ind w:left="851"/>
      </w:pPr>
      <w:r>
        <w:t xml:space="preserve">   {</w:t>
      </w:r>
    </w:p>
    <w:p w14:paraId="7935D7A5" w14:textId="77777777" w:rsidR="00F0624B" w:rsidRDefault="00F0624B" w:rsidP="00E21FF8">
      <w:pPr>
        <w:pStyle w:val="CodeText"/>
        <w:ind w:left="851"/>
      </w:pPr>
      <w:r>
        <w:t xml:space="preserve">      "dishId": 16,</w:t>
      </w:r>
    </w:p>
    <w:p w14:paraId="219EBB5F" w14:textId="77777777" w:rsidR="00F0624B" w:rsidRDefault="00F0624B" w:rsidP="00E21FF8">
      <w:pPr>
        <w:pStyle w:val="CodeText"/>
        <w:ind w:left="851"/>
      </w:pPr>
      <w:r>
        <w:t xml:space="preserve">      "dishAmount": 1</w:t>
      </w:r>
    </w:p>
    <w:p w14:paraId="6186EAAD" w14:textId="77777777" w:rsidR="00F0624B" w:rsidRDefault="00F0624B" w:rsidP="00E21FF8">
      <w:pPr>
        <w:pStyle w:val="CodeText"/>
        <w:ind w:left="851"/>
      </w:pPr>
      <w:r>
        <w:t xml:space="preserve">    }  </w:t>
      </w:r>
    </w:p>
    <w:p w14:paraId="0FE5CD69" w14:textId="77777777" w:rsidR="00F0624B" w:rsidRDefault="00F0624B" w:rsidP="00E21FF8">
      <w:pPr>
        <w:pStyle w:val="CodeText"/>
        <w:ind w:left="851"/>
      </w:pPr>
      <w:r>
        <w:t xml:space="preserve">  ]</w:t>
      </w:r>
    </w:p>
    <w:p w14:paraId="5683E464" w14:textId="450D1E2C" w:rsidR="006E0657" w:rsidRDefault="00F0624B" w:rsidP="00E21FF8">
      <w:pPr>
        <w:pStyle w:val="CodeText"/>
        <w:ind w:left="851"/>
        <w:jc w:val="both"/>
      </w:pPr>
      <w:r>
        <w:t>}</w:t>
      </w:r>
    </w:p>
    <w:p w14:paraId="19562149" w14:textId="77777777" w:rsidR="00D002A2" w:rsidRDefault="00D002A2" w:rsidP="00042770">
      <w:pPr>
        <w:pStyle w:val="CodeText"/>
        <w:jc w:val="both"/>
      </w:pPr>
    </w:p>
    <w:p w14:paraId="1847A9D7" w14:textId="77777777" w:rsidR="00D002A2" w:rsidRDefault="00D002A2" w:rsidP="00042770">
      <w:pPr>
        <w:pStyle w:val="CodeText"/>
        <w:jc w:val="both"/>
      </w:pPr>
    </w:p>
    <w:p w14:paraId="663E83E3" w14:textId="3F4FD631" w:rsidR="00D002A2" w:rsidRDefault="00D002A2" w:rsidP="00D002A2">
      <w:pPr>
        <w:pStyle w:val="a3"/>
        <w:numPr>
          <w:ilvl w:val="0"/>
          <w:numId w:val="8"/>
        </w:numPr>
      </w:pPr>
      <w:r>
        <w:t>输出：</w:t>
      </w:r>
      <w:r>
        <w:rPr>
          <w:rFonts w:hint="eastAsia"/>
        </w:rPr>
        <w:t>JSON</w:t>
      </w:r>
      <w:r>
        <w:rPr>
          <w:rFonts w:hint="eastAsia"/>
        </w:rPr>
        <w:t>格式</w:t>
      </w:r>
      <w:r>
        <w:t>的</w:t>
      </w:r>
      <w:r>
        <w:rPr>
          <w:rFonts w:hint="eastAsia"/>
        </w:rPr>
        <w:t>调用</w:t>
      </w:r>
      <w:r>
        <w:t>结果</w:t>
      </w:r>
    </w:p>
    <w:tbl>
      <w:tblPr>
        <w:tblStyle w:val="TableContent1"/>
        <w:tblW w:w="7920" w:type="dxa"/>
        <w:tblInd w:w="46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170"/>
        <w:gridCol w:w="1260"/>
        <w:gridCol w:w="2340"/>
        <w:gridCol w:w="3150"/>
      </w:tblGrid>
      <w:tr w:rsidR="00D002A2" w14:paraId="54B245A2" w14:textId="77777777" w:rsidTr="00D002A2">
        <w:trPr>
          <w:trHeight w:val="270"/>
        </w:trPr>
        <w:tc>
          <w:tcPr>
            <w:tcW w:w="1170" w:type="dxa"/>
            <w:shd w:val="clear" w:color="auto" w:fill="BFBFBF" w:themeFill="background1" w:themeFillShade="BF"/>
          </w:tcPr>
          <w:p w14:paraId="09B4533E" w14:textId="77777777" w:rsidR="00D002A2" w:rsidRDefault="00D002A2" w:rsidP="0087283A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名称</w:t>
            </w:r>
          </w:p>
        </w:tc>
        <w:tc>
          <w:tcPr>
            <w:tcW w:w="1260" w:type="dxa"/>
            <w:shd w:val="clear" w:color="auto" w:fill="BFBFBF" w:themeFill="background1" w:themeFillShade="BF"/>
          </w:tcPr>
          <w:p w14:paraId="65EA2B4B" w14:textId="77777777" w:rsidR="00D002A2" w:rsidRDefault="00D002A2" w:rsidP="0087283A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参数类型</w:t>
            </w:r>
          </w:p>
        </w:tc>
        <w:tc>
          <w:tcPr>
            <w:tcW w:w="2340" w:type="dxa"/>
            <w:shd w:val="clear" w:color="auto" w:fill="BFBFBF" w:themeFill="background1" w:themeFillShade="BF"/>
          </w:tcPr>
          <w:p w14:paraId="638BB7CE" w14:textId="77777777" w:rsidR="00D002A2" w:rsidRDefault="00D002A2" w:rsidP="0087283A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说明</w:t>
            </w:r>
          </w:p>
        </w:tc>
        <w:tc>
          <w:tcPr>
            <w:tcW w:w="3150" w:type="dxa"/>
            <w:shd w:val="clear" w:color="auto" w:fill="BFBFBF" w:themeFill="background1" w:themeFillShade="BF"/>
          </w:tcPr>
          <w:p w14:paraId="021758B2" w14:textId="77777777" w:rsidR="00D002A2" w:rsidRDefault="00D002A2" w:rsidP="0087283A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备注</w:t>
            </w:r>
          </w:p>
        </w:tc>
      </w:tr>
      <w:tr w:rsidR="00D002A2" w14:paraId="65839EC4" w14:textId="77777777" w:rsidTr="00D002A2">
        <w:trPr>
          <w:trHeight w:val="285"/>
        </w:trPr>
        <w:tc>
          <w:tcPr>
            <w:tcW w:w="1170" w:type="dxa"/>
          </w:tcPr>
          <w:p w14:paraId="56262EB2" w14:textId="15460F05" w:rsidR="00D002A2" w:rsidRDefault="00D002A2" w:rsidP="0087283A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result</w:t>
            </w:r>
          </w:p>
        </w:tc>
        <w:tc>
          <w:tcPr>
            <w:tcW w:w="1260" w:type="dxa"/>
          </w:tcPr>
          <w:p w14:paraId="11DA4127" w14:textId="51AF633E" w:rsidR="00D002A2" w:rsidRDefault="00D002A2" w:rsidP="00D002A2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jc w:val="left"/>
              <w:rPr>
                <w:rFonts w:cs="宋体"/>
              </w:rPr>
            </w:pPr>
            <w:r>
              <w:rPr>
                <w:rFonts w:cs="宋体"/>
              </w:rPr>
              <w:t>String</w:t>
            </w:r>
          </w:p>
        </w:tc>
        <w:tc>
          <w:tcPr>
            <w:tcW w:w="2340" w:type="dxa"/>
          </w:tcPr>
          <w:p w14:paraId="7D022A83" w14:textId="6FB5F850" w:rsidR="00D002A2" w:rsidRDefault="00D002A2" w:rsidP="00D002A2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jc w:val="left"/>
              <w:rPr>
                <w:rFonts w:cs="宋体"/>
              </w:rPr>
            </w:pPr>
            <w:r>
              <w:rPr>
                <w:rFonts w:cs="宋体" w:hint="eastAsia"/>
              </w:rPr>
              <w:t>调用成功</w:t>
            </w:r>
            <w:r>
              <w:rPr>
                <w:rFonts w:cs="宋体"/>
              </w:rPr>
              <w:t>或者失败</w:t>
            </w:r>
          </w:p>
        </w:tc>
        <w:tc>
          <w:tcPr>
            <w:tcW w:w="3150" w:type="dxa"/>
          </w:tcPr>
          <w:p w14:paraId="3E809EE7" w14:textId="77777777" w:rsidR="00D002A2" w:rsidRDefault="00D002A2" w:rsidP="0087283A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snapToGrid w:val="0"/>
              <w:rPr>
                <w:rFonts w:cs="宋体"/>
              </w:rPr>
            </w:pPr>
            <w:r>
              <w:rPr>
                <w:rFonts w:cs="宋体" w:hint="eastAsia"/>
              </w:rPr>
              <w:t>成功</w:t>
            </w:r>
            <w:r>
              <w:rPr>
                <w:rFonts w:cs="宋体"/>
              </w:rPr>
              <w:t>返回</w:t>
            </w:r>
            <w:r>
              <w:rPr>
                <w:rFonts w:cs="宋体" w:hint="eastAsia"/>
              </w:rPr>
              <w:t>success</w:t>
            </w:r>
          </w:p>
          <w:p w14:paraId="5725F061" w14:textId="636649E2" w:rsidR="00D002A2" w:rsidRDefault="00D002A2" w:rsidP="0087283A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snapToGrid w:val="0"/>
              <w:rPr>
                <w:rFonts w:cs="宋体"/>
              </w:rPr>
            </w:pPr>
            <w:r>
              <w:rPr>
                <w:rFonts w:cs="宋体" w:hint="eastAsia"/>
              </w:rPr>
              <w:t>失败</w:t>
            </w:r>
            <w:r>
              <w:rPr>
                <w:rFonts w:cs="宋体"/>
              </w:rPr>
              <w:t>返回</w:t>
            </w:r>
            <w:r>
              <w:rPr>
                <w:rFonts w:cs="宋体" w:hint="eastAsia"/>
              </w:rPr>
              <w:t>false</w:t>
            </w:r>
          </w:p>
        </w:tc>
      </w:tr>
      <w:tr w:rsidR="00D002A2" w14:paraId="22169F64" w14:textId="77777777" w:rsidTr="00D002A2">
        <w:trPr>
          <w:trHeight w:val="285"/>
        </w:trPr>
        <w:tc>
          <w:tcPr>
            <w:tcW w:w="1170" w:type="dxa"/>
          </w:tcPr>
          <w:p w14:paraId="056EA3C4" w14:textId="675CE71F" w:rsidR="00D002A2" w:rsidRDefault="00D002A2" w:rsidP="0087283A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message</w:t>
            </w:r>
          </w:p>
        </w:tc>
        <w:tc>
          <w:tcPr>
            <w:tcW w:w="1260" w:type="dxa"/>
          </w:tcPr>
          <w:p w14:paraId="008D5286" w14:textId="5F762380" w:rsidR="00D002A2" w:rsidRDefault="00D002A2" w:rsidP="0087283A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String</w:t>
            </w:r>
          </w:p>
        </w:tc>
        <w:tc>
          <w:tcPr>
            <w:tcW w:w="2340" w:type="dxa"/>
          </w:tcPr>
          <w:p w14:paraId="48A39A9F" w14:textId="4D742423" w:rsidR="00D002A2" w:rsidRDefault="00D002A2" w:rsidP="00D002A2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ind w:left="0" w:firstLine="0"/>
              <w:rPr>
                <w:rFonts w:cs="宋体"/>
              </w:rPr>
            </w:pPr>
            <w:r>
              <w:rPr>
                <w:rFonts w:cs="宋体" w:hint="eastAsia"/>
              </w:rPr>
              <w:t>用来</w:t>
            </w:r>
            <w:r>
              <w:rPr>
                <w:rFonts w:cs="宋体"/>
              </w:rPr>
              <w:t>描述调用结果的字符串</w:t>
            </w:r>
          </w:p>
        </w:tc>
        <w:tc>
          <w:tcPr>
            <w:tcW w:w="3150" w:type="dxa"/>
          </w:tcPr>
          <w:p w14:paraId="476FAB97" w14:textId="2C9C42BD" w:rsidR="00D002A2" w:rsidRDefault="00D002A2" w:rsidP="0087283A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snapToGrid w:val="0"/>
              <w:rPr>
                <w:rFonts w:cs="宋体"/>
              </w:rPr>
            </w:pPr>
          </w:p>
        </w:tc>
      </w:tr>
    </w:tbl>
    <w:p w14:paraId="4B51DA0F" w14:textId="729F0DFB" w:rsidR="00D002A2" w:rsidRDefault="00D002A2" w:rsidP="00D002A2">
      <w:pPr>
        <w:pStyle w:val="a3"/>
        <w:numPr>
          <w:ilvl w:val="0"/>
          <w:numId w:val="8"/>
        </w:numPr>
      </w:pPr>
      <w:r>
        <w:t>举例：</w:t>
      </w:r>
    </w:p>
    <w:p w14:paraId="5AE84D3E" w14:textId="649A2215" w:rsidR="00D002A2" w:rsidRDefault="004C429E" w:rsidP="00D002A2">
      <w:pPr>
        <w:pStyle w:val="CodeText"/>
      </w:pPr>
      <w:r>
        <w:t xml:space="preserve">    </w:t>
      </w:r>
      <w:r w:rsidR="00D002A2">
        <w:t>{"result":"success","message":"</w:t>
      </w:r>
      <w:r w:rsidR="00D002A2">
        <w:t>创建订单成功</w:t>
      </w:r>
      <w:r w:rsidR="00D002A2">
        <w:t>"}</w:t>
      </w:r>
    </w:p>
    <w:p w14:paraId="0D7B2D79" w14:textId="77777777" w:rsidR="00D002A2" w:rsidRPr="006E0657" w:rsidRDefault="00D002A2" w:rsidP="00042770">
      <w:pPr>
        <w:pStyle w:val="CodeText"/>
        <w:jc w:val="both"/>
      </w:pPr>
    </w:p>
    <w:p w14:paraId="38B1C30C" w14:textId="7F580899" w:rsidR="00ED3339" w:rsidRDefault="00ED3339" w:rsidP="00ED3339">
      <w:pPr>
        <w:pStyle w:val="2"/>
      </w:pPr>
      <w:bookmarkStart w:id="285" w:name="_Toc416641062"/>
      <w:r>
        <w:rPr>
          <w:rFonts w:hint="eastAsia"/>
        </w:rPr>
        <w:t>接口</w:t>
      </w:r>
      <w:r>
        <w:t>调用异常</w:t>
      </w:r>
      <w:r>
        <w:rPr>
          <w:rFonts w:hint="eastAsia"/>
        </w:rPr>
        <w:t>信息</w:t>
      </w:r>
      <w:r>
        <w:t>返回</w:t>
      </w:r>
      <w:bookmarkEnd w:id="285"/>
    </w:p>
    <w:p w14:paraId="6F4EDA81" w14:textId="5F6036E8" w:rsidR="00ED3339" w:rsidRDefault="00ED3339" w:rsidP="00ED3339">
      <w:r>
        <w:rPr>
          <w:rFonts w:hint="eastAsia"/>
        </w:rPr>
        <w:t>接口</w:t>
      </w:r>
      <w:r>
        <w:t>使用过程中可能因为输入</w:t>
      </w:r>
      <w:r>
        <w:rPr>
          <w:rFonts w:hint="eastAsia"/>
        </w:rPr>
        <w:t>非法</w:t>
      </w:r>
      <w:r>
        <w:t>参数导致无法获取</w:t>
      </w:r>
      <w:r>
        <w:rPr>
          <w:rFonts w:hint="eastAsia"/>
        </w:rPr>
        <w:t>期望</w:t>
      </w:r>
      <w:r>
        <w:t>的数据结果</w:t>
      </w:r>
      <w:r>
        <w:rPr>
          <w:rFonts w:hint="eastAsia"/>
        </w:rPr>
        <w:t>，</w:t>
      </w:r>
      <w:r>
        <w:t>或者因为</w:t>
      </w:r>
      <w:r>
        <w:t>Web-Service</w:t>
      </w:r>
      <w:r>
        <w:t>端异常导致无法返回正确的结果</w:t>
      </w:r>
      <w:r>
        <w:rPr>
          <w:rFonts w:hint="eastAsia"/>
        </w:rPr>
        <w:t>时</w:t>
      </w:r>
      <w:r>
        <w:t>，接口将发还带有</w:t>
      </w:r>
      <w:r>
        <w:rPr>
          <w:rFonts w:hint="eastAsia"/>
        </w:rPr>
        <w:t>异常</w:t>
      </w:r>
      <w:r>
        <w:t>信息</w:t>
      </w:r>
      <w:r>
        <w:rPr>
          <w:rFonts w:hint="eastAsia"/>
        </w:rPr>
        <w:t>文本</w:t>
      </w:r>
      <w:r>
        <w:t>的</w:t>
      </w:r>
      <w:r>
        <w:t>JSON</w:t>
      </w:r>
      <w:r>
        <w:t>串</w:t>
      </w:r>
      <w:r>
        <w:rPr>
          <w:rFonts w:hint="eastAsia"/>
        </w:rPr>
        <w:t>。</w:t>
      </w:r>
    </w:p>
    <w:p w14:paraId="5A298F7C" w14:textId="77777777" w:rsidR="00ED3339" w:rsidRDefault="00ED3339" w:rsidP="00ED3339">
      <w:pPr>
        <w:pStyle w:val="a3"/>
        <w:numPr>
          <w:ilvl w:val="0"/>
          <w:numId w:val="8"/>
        </w:numPr>
      </w:pPr>
      <w:r>
        <w:t>举例：</w:t>
      </w:r>
    </w:p>
    <w:p w14:paraId="7FF371D9" w14:textId="078A1074" w:rsidR="00ED3339" w:rsidRDefault="00ED3339" w:rsidP="00ED3339">
      <w:pPr>
        <w:pStyle w:val="CodeText"/>
      </w:pPr>
      <w:r>
        <w:tab/>
      </w:r>
      <w:r>
        <w:t>｛</w:t>
      </w:r>
      <w:r>
        <w:tab/>
        <w:t>“exception”: “User Not Found – cellphone:123456789”</w:t>
      </w:r>
      <w:r>
        <w:rPr>
          <w:rFonts w:hint="eastAsia"/>
        </w:rPr>
        <w:t>｝</w:t>
      </w:r>
    </w:p>
    <w:p w14:paraId="09275B98" w14:textId="77777777" w:rsidR="00ED3339" w:rsidRPr="00ED3339" w:rsidRDefault="00ED3339" w:rsidP="00ED3339"/>
    <w:p w14:paraId="536B9748" w14:textId="77777777" w:rsidR="00C378D4" w:rsidRPr="00C378D4" w:rsidRDefault="00C378D4" w:rsidP="00C378D4"/>
    <w:p w14:paraId="6A5DA7DD" w14:textId="77777777" w:rsidR="00DC3861" w:rsidRDefault="00DC3861">
      <w:pPr>
        <w:spacing w:after="160" w:line="259" w:lineRule="auto"/>
        <w:ind w:firstLine="0"/>
        <w:rPr>
          <w:rFonts w:cstheme="majorBidi"/>
          <w:b/>
          <w:sz w:val="32"/>
          <w:szCs w:val="32"/>
        </w:rPr>
      </w:pPr>
      <w:r>
        <w:br w:type="page"/>
      </w:r>
    </w:p>
    <w:p w14:paraId="53838D77" w14:textId="6BA9C0FD" w:rsidR="00B53E67" w:rsidRPr="009642B3" w:rsidRDefault="00B53E67" w:rsidP="00B53E67">
      <w:pPr>
        <w:pStyle w:val="1"/>
      </w:pPr>
      <w:bookmarkStart w:id="286" w:name="_Toc416641063"/>
      <w:r w:rsidRPr="009642B3">
        <w:rPr>
          <w:rFonts w:hint="eastAsia"/>
        </w:rPr>
        <w:lastRenderedPageBreak/>
        <w:t>附录</w:t>
      </w:r>
      <w:bookmarkEnd w:id="286"/>
    </w:p>
    <w:p w14:paraId="1B320C3B" w14:textId="77777777" w:rsidR="00515176" w:rsidRPr="00B53E67" w:rsidRDefault="00515176" w:rsidP="00B53E67"/>
    <w:sectPr w:rsidR="00515176" w:rsidRPr="00B53E67" w:rsidSect="00C61CEE">
      <w:pgSz w:w="12240" w:h="15840"/>
      <w:pgMar w:top="1440" w:right="1797" w:bottom="1440" w:left="1758" w:header="720" w:footer="720" w:gutter="0"/>
      <w:pgNumType w:start="1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7174F77D" w14:textId="77777777" w:rsidR="00CC4E70" w:rsidRDefault="00CC4E70" w:rsidP="00CD1C50">
      <w:r>
        <w:separator/>
      </w:r>
    </w:p>
    <w:p w14:paraId="2F476A8D" w14:textId="77777777" w:rsidR="00CC4E70" w:rsidRDefault="00CC4E70" w:rsidP="00CD1C50"/>
  </w:endnote>
  <w:endnote w:type="continuationSeparator" w:id="0">
    <w:p w14:paraId="6D62BE7C" w14:textId="77777777" w:rsidR="00CC4E70" w:rsidRDefault="00CC4E70" w:rsidP="00CD1C50">
      <w:r>
        <w:continuationSeparator/>
      </w:r>
    </w:p>
    <w:p w14:paraId="003297CF" w14:textId="77777777" w:rsidR="00CC4E70" w:rsidRDefault="00CC4E70" w:rsidP="00CD1C50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OpenSymbol">
    <w:charset w:val="00"/>
    <w:family w:val="auto"/>
    <w:pitch w:val="variable"/>
    <w:sig w:usb0="800000AF" w:usb1="1001ECEA" w:usb2="00000000" w:usb3="00000000" w:csb0="00000001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Kartika">
    <w:panose1 w:val="02020503030404060203"/>
    <w:charset w:val="00"/>
    <w:family w:val="roman"/>
    <w:pitch w:val="variable"/>
    <w:sig w:usb0="00800003" w:usb1="00000000" w:usb2="00000000" w:usb3="00000000" w:csb0="00000001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FD831D8" w14:textId="047561A0" w:rsidR="001A6424" w:rsidRDefault="001A6424" w:rsidP="00CD1C50">
    <w:pPr>
      <w:pStyle w:val="a7"/>
    </w:pPr>
  </w:p>
  <w:p w14:paraId="23FD368A" w14:textId="77777777" w:rsidR="001A6424" w:rsidRDefault="001A6424" w:rsidP="00CD1C50">
    <w:pPr>
      <w:pStyle w:val="a7"/>
    </w:pPr>
  </w:p>
  <w:p w14:paraId="44220467" w14:textId="77777777" w:rsidR="001A6424" w:rsidRDefault="001A6424" w:rsidP="00CD1C50"/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76C93695" w14:textId="77777777" w:rsidR="00CC4E70" w:rsidRDefault="00CC4E70" w:rsidP="00CD1C50">
      <w:r>
        <w:separator/>
      </w:r>
    </w:p>
    <w:p w14:paraId="203FE3DF" w14:textId="77777777" w:rsidR="00CC4E70" w:rsidRDefault="00CC4E70" w:rsidP="00CD1C50"/>
  </w:footnote>
  <w:footnote w:type="continuationSeparator" w:id="0">
    <w:p w14:paraId="314D7D75" w14:textId="77777777" w:rsidR="00CC4E70" w:rsidRDefault="00CC4E70" w:rsidP="00CD1C50">
      <w:r>
        <w:continuationSeparator/>
      </w:r>
    </w:p>
    <w:p w14:paraId="04D2BBE9" w14:textId="77777777" w:rsidR="00CC4E70" w:rsidRDefault="00CC4E70" w:rsidP="00CD1C50"/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FA1B48C" w14:textId="77777777" w:rsidR="001A6424" w:rsidRDefault="001A6424" w:rsidP="00CD1C50">
    <w:pPr>
      <w:pStyle w:val="a6"/>
    </w:pPr>
    <w:r>
      <w:rPr>
        <w:noProof/>
        <w:lang w:bidi="ml-IN"/>
      </w:rPr>
      <mc:AlternateContent>
        <mc:Choice Requires="wps">
          <w:drawing>
            <wp:anchor distT="0" distB="0" distL="114300" distR="114300" simplePos="0" relativeHeight="251659264" behindDoc="0" locked="0" layoutInCell="0" allowOverlap="1" wp14:anchorId="0B3126A1" wp14:editId="77A398AB">
              <wp:simplePos x="0" y="0"/>
              <wp:positionH relativeFrom="margin">
                <wp:align>left</wp:align>
              </wp:positionH>
              <wp:positionV relativeFrom="topMargin">
                <wp:align>center</wp:align>
              </wp:positionV>
              <wp:extent cx="5943600" cy="170815"/>
              <wp:effectExtent l="0" t="0" r="0" b="1905"/>
              <wp:wrapNone/>
              <wp:docPr id="218" name="Text Box 21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943600" cy="17081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sdt>
                          <w:sdtPr>
                            <w:alias w:val="Title"/>
                            <w:id w:val="401180142"/>
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<w:text/>
                          </w:sdtPr>
                          <w:sdtEndPr/>
                          <w:sdtContent>
                            <w:p w14:paraId="035B1131" w14:textId="0DD9E51D" w:rsidR="001A6424" w:rsidRDefault="001A6424" w:rsidP="00CD1C50">
                              <w:r>
                                <w:rPr>
                                  <w:rFonts w:hint="eastAsia"/>
                                </w:rPr>
                                <w:t>餐厅订餐系统</w:t>
                              </w:r>
                              <w:r>
                                <w:rPr>
                                  <w:rFonts w:hint="eastAsia"/>
                                </w:rPr>
                                <w:t>-</w:t>
                              </w:r>
                              <w:r>
                                <w:rPr>
                                  <w:rFonts w:hint="eastAsia"/>
                                </w:rPr>
                                <w:t>系统详细设计文档</w:t>
                              </w:r>
                            </w:p>
                          </w:sdtContent>
                        </w:sdt>
                      </w:txbxContent>
                    </wps:txbx>
                    <wps:bodyPr rot="0" vert="horz" wrap="square" lIns="91440" tIns="0" rIns="91440" bIns="0" anchor="ctr" anchorCtr="0" upright="1">
                      <a:spAutoFit/>
                    </wps:bodyPr>
                  </wps:wsp>
                </a:graphicData>
              </a:graphic>
              <wp14:sizeRelH relativeFrom="margin">
                <wp14:pctWidth>100000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B3126A1" id="_x0000_t202" coordsize="21600,21600" o:spt="202" path="m,l,21600r21600,l21600,xe">
              <v:stroke joinstyle="miter"/>
              <v:path gradientshapeok="t" o:connecttype="rect"/>
            </v:shapetype>
            <v:shape id="Text Box 218" o:spid="_x0000_s1028" type="#_x0000_t202" style="position:absolute;left:0;text-align:left;margin-left:0;margin-top:0;width:468pt;height:13.45pt;z-index:251659264;visibility:visible;mso-wrap-style:square;mso-width-percent:1000;mso-height-percent:0;mso-wrap-distance-left:9pt;mso-wrap-distance-top:0;mso-wrap-distance-right:9pt;mso-wrap-distance-bottom:0;mso-position-horizontal:left;mso-position-horizontal-relative:margin;mso-position-vertical:center;mso-position-vertical-relative:top-margin-area;mso-width-percent:1000;mso-height-percent:0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" o:allowincell="f" filled="f" stroked="f">
              <v:textbox style="mso-fit-shape-to-text:t" inset=",0,,0">
                <w:txbxContent>
                  <w:sdt>
                    <w:sdtPr>
                      <w:alias w:val="Title"/>
                      <w:id w:val="401180142"/>
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<w:text/>
                    </w:sdtPr>
                    <w:sdtEndPr/>
                    <w:sdtContent>
                      <w:p w14:paraId="035B1131" w14:textId="0DD9E51D" w:rsidR="001A6424" w:rsidRDefault="001A6424" w:rsidP="00CD1C50">
                        <w:r>
                          <w:rPr>
                            <w:rFonts w:hint="eastAsia"/>
                          </w:rPr>
                          <w:t>餐厅订餐系统</w:t>
                        </w:r>
                        <w:r>
                          <w:rPr>
                            <w:rFonts w:hint="eastAsia"/>
                          </w:rPr>
                          <w:t>-</w:t>
                        </w:r>
                        <w:r>
                          <w:rPr>
                            <w:rFonts w:hint="eastAsia"/>
                          </w:rPr>
                          <w:t>系统详细设计文档</w:t>
                        </w:r>
                      </w:p>
                    </w:sdtContent>
                  </w:sdt>
                </w:txbxContent>
              </v:textbox>
              <w10:wrap anchorx="margin" anchory="margin"/>
            </v:shape>
          </w:pict>
        </mc:Fallback>
      </mc:AlternateContent>
    </w:r>
    <w:r>
      <w:rPr>
        <w:noProof/>
        <w:lang w:bidi="ml-IN"/>
      </w:rPr>
      <mc:AlternateContent>
        <mc:Choice Requires="wps">
          <w:drawing>
            <wp:anchor distT="0" distB="0" distL="114300" distR="114300" simplePos="0" relativeHeight="251657216" behindDoc="0" locked="0" layoutInCell="0" allowOverlap="1" wp14:anchorId="5A24E270" wp14:editId="540FC884">
              <wp:simplePos x="0" y="0"/>
              <wp:positionH relativeFrom="page">
                <wp:align>left</wp:align>
              </wp:positionH>
              <wp:positionV relativeFrom="topMargin">
                <wp:align>center</wp:align>
              </wp:positionV>
              <wp:extent cx="914400" cy="170815"/>
              <wp:effectExtent l="0" t="0" r="0" b="635"/>
              <wp:wrapNone/>
              <wp:docPr id="219" name="Text Box 2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914400" cy="170815"/>
                      </a:xfrm>
                      <a:prstGeom prst="rect">
                        <a:avLst/>
                      </a:prstGeom>
                      <a:solidFill>
                        <a:schemeClr val="accent6">
                          <a:lumMod val="60000"/>
                          <a:lumOff val="40000"/>
                        </a:schemeClr>
                      </a:solidFill>
                      <a:ln>
                        <a:noFill/>
                      </a:ln>
                    </wps:spPr>
                    <wps:txbx>
                      <w:txbxContent>
                        <w:p w14:paraId="79425FA0" w14:textId="77777777" w:rsidR="001A6424" w:rsidRDefault="001A6424" w:rsidP="00CD1C50">
                          <w:pPr>
                            <w:rPr>
                              <w:color w:val="FFFFFF" w:themeColor="background1"/>
                            </w:rPr>
                          </w:pPr>
                          <w:r>
                            <w:fldChar w:fldCharType="begin"/>
                          </w:r>
                          <w:r>
                            <w:instrText xml:space="preserve"> PAGE   \* MERGEFORMAT </w:instrText>
                          </w:r>
                          <w:r>
                            <w:fldChar w:fldCharType="separate"/>
                          </w:r>
                          <w:r w:rsidR="00D7237A" w:rsidRPr="00D7237A">
                            <w:rPr>
                              <w:noProof/>
                              <w:color w:val="FFFFFF" w:themeColor="background1"/>
                            </w:rPr>
                            <w:t>89</w:t>
                          </w:r>
                          <w:r>
                            <w:rPr>
                              <w:noProof/>
                              <w:color w:val="FFFFFF" w:themeColor="background1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91440" tIns="0" rIns="91440" bIns="0" anchor="ctr" anchorCtr="0" upright="1">
                      <a:spAutoFit/>
                    </wps:bodyPr>
                  </wps:wsp>
                </a:graphicData>
              </a:graphic>
              <wp14:sizeRelH relativeFrom="leftMargin">
                <wp14:pctWidth>100000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5A24E270" id="Text Box 219" o:spid="_x0000_s1029" type="#_x0000_t202" style="position:absolute;left:0;text-align:left;margin-left:0;margin-top:0;width:1in;height:13.45pt;z-index:251657216;visibility:visible;mso-wrap-style:square;mso-width-percent:1000;mso-height-percent:0;mso-wrap-distance-left:9pt;mso-wrap-distance-top:0;mso-wrap-distance-right:9pt;mso-wrap-distance-bottom:0;mso-position-horizontal:left;mso-position-horizontal-relative:page;mso-position-vertical:center;mso-position-vertical-relative:top-margin-area;mso-width-percent:1000;mso-height-percent:0;mso-width-relative:left-margin-area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" o:allowincell="f" fillcolor="#a8d08d [1945]" stroked="f">
              <v:textbox style="mso-fit-shape-to-text:t" inset=",0,,0">
                <w:txbxContent>
                  <w:p w14:paraId="79425FA0" w14:textId="77777777" w:rsidR="001A6424" w:rsidRDefault="001A6424" w:rsidP="00CD1C50">
                    <w:pPr>
                      <w:rPr>
                        <w:color w:val="FFFFFF" w:themeColor="background1"/>
                      </w:rPr>
                    </w:pPr>
                    <w:r>
                      <w:fldChar w:fldCharType="begin"/>
                    </w:r>
                    <w:r>
                      <w:instrText xml:space="preserve"> PAGE   \* MERGEFORMAT </w:instrText>
                    </w:r>
                    <w:r>
                      <w:fldChar w:fldCharType="separate"/>
                    </w:r>
                    <w:r w:rsidR="00D7237A" w:rsidRPr="00D7237A">
                      <w:rPr>
                        <w:noProof/>
                        <w:color w:val="FFFFFF" w:themeColor="background1"/>
                      </w:rPr>
                      <w:t>89</w:t>
                    </w:r>
                    <w:r>
                      <w:rPr>
                        <w:noProof/>
                        <w:color w:val="FFFFFF" w:themeColor="background1"/>
                      </w:rPr>
                      <w:fldChar w:fldCharType="end"/>
                    </w:r>
                  </w:p>
                </w:txbxContent>
              </v:textbox>
              <w10:wrap anchorx="page" anchory="margin"/>
            </v:shape>
          </w:pict>
        </mc:Fallback>
      </mc:AlternateContent>
    </w:r>
  </w:p>
  <w:p w14:paraId="79985B50" w14:textId="77777777" w:rsidR="001A6424" w:rsidRDefault="001A6424" w:rsidP="00CD1C50"/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000003"/>
    <w:multiLevelType w:val="multilevel"/>
    <w:tmpl w:val="00000003"/>
    <w:lvl w:ilvl="0">
      <w:start w:val="1"/>
      <w:numFmt w:val="none"/>
      <w:lvlRestart w:val="0"/>
      <w:suff w:val="nothing"/>
      <w:lvlText w:val=""/>
      <w:lvlJc w:val="left"/>
      <w:pPr>
        <w:tabs>
          <w:tab w:val="num" w:pos="0"/>
        </w:tabs>
        <w:ind w:left="432" w:hanging="432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576" w:hanging="576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720" w:hanging="720"/>
      </w:pPr>
    </w:lvl>
    <w:lvl w:ilvl="3">
      <w:start w:val="1"/>
      <w:numFmt w:val="bullet"/>
      <w:suff w:val="nothing"/>
      <w:lvlText w:val=""/>
      <w:lvlJc w:val="left"/>
      <w:pPr>
        <w:tabs>
          <w:tab w:val="num" w:pos="0"/>
        </w:tabs>
        <w:ind w:left="864" w:hanging="864"/>
      </w:pPr>
      <w:rPr>
        <w:rFonts w:ascii="Wingdings" w:hAnsi="Wingdings" w:cs="OpenSymbol" w:hint="default"/>
      </w:r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1008" w:hanging="1008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1152" w:hanging="1152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1296" w:hanging="1296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1440" w:hanging="144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1584" w:hanging="1584"/>
      </w:pPr>
    </w:lvl>
  </w:abstractNum>
  <w:abstractNum w:abstractNumId="1">
    <w:nsid w:val="0DA700A0"/>
    <w:multiLevelType w:val="hybridMultilevel"/>
    <w:tmpl w:val="C99A9CAC"/>
    <w:lvl w:ilvl="0" w:tplc="F580F6D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000000" w:themeColor="text1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16A20212"/>
    <w:multiLevelType w:val="hybridMultilevel"/>
    <w:tmpl w:val="29480932"/>
    <w:lvl w:ilvl="0" w:tplc="9018597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33E91D2E"/>
    <w:multiLevelType w:val="hybridMultilevel"/>
    <w:tmpl w:val="E4B6CDA6"/>
    <w:lvl w:ilvl="0" w:tplc="9018597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3568188A"/>
    <w:multiLevelType w:val="hybridMultilevel"/>
    <w:tmpl w:val="4170E33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36673F34"/>
    <w:multiLevelType w:val="multilevel"/>
    <w:tmpl w:val="93328B6A"/>
    <w:lvl w:ilvl="0">
      <w:start w:val="1"/>
      <w:numFmt w:val="decimal"/>
      <w:pStyle w:val="1"/>
      <w:lvlText w:val="%1"/>
      <w:lvlJc w:val="left"/>
      <w:pPr>
        <w:ind w:left="432" w:hanging="432"/>
      </w:pPr>
      <w:rPr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decimal"/>
      <w:pStyle w:val="2"/>
      <w:lvlText w:val="%1.%2"/>
      <w:lvlJc w:val="left"/>
      <w:pPr>
        <w:ind w:left="576" w:hanging="576"/>
      </w:pPr>
      <w:rPr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pStyle w:val="3"/>
      <w:lvlText w:val="%1.%2.%3"/>
      <w:lvlJc w:val="left"/>
      <w:pPr>
        <w:ind w:left="720" w:hanging="720"/>
      </w:pPr>
      <w:rPr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sz w:val="22"/>
        <w:szCs w:val="22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6">
    <w:nsid w:val="49C67867"/>
    <w:multiLevelType w:val="hybridMultilevel"/>
    <w:tmpl w:val="AE5A503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52491199"/>
    <w:multiLevelType w:val="multilevel"/>
    <w:tmpl w:val="03AE8F2E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  <w:rPr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abstractNum w:abstractNumId="8">
    <w:nsid w:val="53D858FB"/>
    <w:multiLevelType w:val="hybridMultilevel"/>
    <w:tmpl w:val="D4BA636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63160400"/>
    <w:multiLevelType w:val="multilevel"/>
    <w:tmpl w:val="A4365702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pStyle w:val="L3"/>
      <w:lvlText w:val="%1.%2."/>
      <w:lvlJc w:val="left"/>
      <w:pPr>
        <w:ind w:left="792" w:hanging="432"/>
      </w:pPr>
    </w:lvl>
    <w:lvl w:ilvl="2">
      <w:start w:val="1"/>
      <w:numFmt w:val="decimal"/>
      <w:pStyle w:val="311"/>
      <w:lvlText w:val="%1.%2.%3."/>
      <w:lvlJc w:val="left"/>
      <w:pPr>
        <w:ind w:left="1224" w:hanging="504"/>
      </w:pPr>
      <w:rPr>
        <w:i w:val="0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0">
    <w:nsid w:val="6C971F2D"/>
    <w:multiLevelType w:val="hybridMultilevel"/>
    <w:tmpl w:val="821E516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7"/>
  </w:num>
  <w:num w:numId="2">
    <w:abstractNumId w:val="5"/>
  </w:num>
  <w:num w:numId="3">
    <w:abstractNumId w:val="10"/>
  </w:num>
  <w:num w:numId="4">
    <w:abstractNumId w:val="8"/>
  </w:num>
  <w:num w:numId="5">
    <w:abstractNumId w:val="6"/>
  </w:num>
  <w:num w:numId="6">
    <w:abstractNumId w:val="0"/>
  </w:num>
  <w:num w:numId="7">
    <w:abstractNumId w:val="3"/>
  </w:num>
  <w:num w:numId="8">
    <w:abstractNumId w:val="2"/>
  </w:num>
  <w:num w:numId="9">
    <w:abstractNumId w:val="1"/>
  </w:num>
  <w:num w:numId="10">
    <w:abstractNumId w:val="4"/>
  </w:num>
  <w:num w:numId="11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5"/>
  </w:num>
  <w:num w:numId="14">
    <w:abstractNumId w:val="5"/>
  </w:num>
  <w:num w:numId="15">
    <w:abstractNumId w:val="9"/>
  </w:num>
  <w:numIdMacAtCleanup w:val="1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grammar="clean"/>
  <w:attachedTemplate r:id="rId1"/>
  <w:defaultTabStop w:val="144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17CE0"/>
    <w:rsid w:val="00001C45"/>
    <w:rsid w:val="000028A5"/>
    <w:rsid w:val="00003568"/>
    <w:rsid w:val="00003992"/>
    <w:rsid w:val="00003EBA"/>
    <w:rsid w:val="00004712"/>
    <w:rsid w:val="00021A92"/>
    <w:rsid w:val="00022179"/>
    <w:rsid w:val="0002266F"/>
    <w:rsid w:val="00025695"/>
    <w:rsid w:val="00025696"/>
    <w:rsid w:val="0003212B"/>
    <w:rsid w:val="00032788"/>
    <w:rsid w:val="000335AF"/>
    <w:rsid w:val="00033981"/>
    <w:rsid w:val="00037C9B"/>
    <w:rsid w:val="00037F8B"/>
    <w:rsid w:val="0004107B"/>
    <w:rsid w:val="00042770"/>
    <w:rsid w:val="00042DA7"/>
    <w:rsid w:val="00043CED"/>
    <w:rsid w:val="00043DEA"/>
    <w:rsid w:val="00045F37"/>
    <w:rsid w:val="00051CA1"/>
    <w:rsid w:val="00051D39"/>
    <w:rsid w:val="00054EA8"/>
    <w:rsid w:val="00057706"/>
    <w:rsid w:val="00061A6B"/>
    <w:rsid w:val="0006492E"/>
    <w:rsid w:val="00066186"/>
    <w:rsid w:val="000744F1"/>
    <w:rsid w:val="00076087"/>
    <w:rsid w:val="000768B1"/>
    <w:rsid w:val="000771AF"/>
    <w:rsid w:val="00077C31"/>
    <w:rsid w:val="00080FEB"/>
    <w:rsid w:val="00081A69"/>
    <w:rsid w:val="00086E09"/>
    <w:rsid w:val="000906DF"/>
    <w:rsid w:val="00094304"/>
    <w:rsid w:val="000A04C5"/>
    <w:rsid w:val="000A1A5B"/>
    <w:rsid w:val="000B08F3"/>
    <w:rsid w:val="000B2311"/>
    <w:rsid w:val="000B2BD1"/>
    <w:rsid w:val="000B6D9F"/>
    <w:rsid w:val="000B7629"/>
    <w:rsid w:val="000C0324"/>
    <w:rsid w:val="000C38DD"/>
    <w:rsid w:val="000C7E0A"/>
    <w:rsid w:val="000D0967"/>
    <w:rsid w:val="000D1BC8"/>
    <w:rsid w:val="000D28BE"/>
    <w:rsid w:val="000D7D2B"/>
    <w:rsid w:val="000E1225"/>
    <w:rsid w:val="000E14CA"/>
    <w:rsid w:val="000E2307"/>
    <w:rsid w:val="000E46B0"/>
    <w:rsid w:val="000F03F4"/>
    <w:rsid w:val="00102650"/>
    <w:rsid w:val="001029E3"/>
    <w:rsid w:val="001047ED"/>
    <w:rsid w:val="00104E7E"/>
    <w:rsid w:val="001103AB"/>
    <w:rsid w:val="00111348"/>
    <w:rsid w:val="00111FFA"/>
    <w:rsid w:val="00116054"/>
    <w:rsid w:val="001167A6"/>
    <w:rsid w:val="001174FB"/>
    <w:rsid w:val="00117EAE"/>
    <w:rsid w:val="0012559F"/>
    <w:rsid w:val="0012623B"/>
    <w:rsid w:val="00127468"/>
    <w:rsid w:val="00130326"/>
    <w:rsid w:val="0013057B"/>
    <w:rsid w:val="00130832"/>
    <w:rsid w:val="0013443C"/>
    <w:rsid w:val="001375AA"/>
    <w:rsid w:val="001453E9"/>
    <w:rsid w:val="00151C0B"/>
    <w:rsid w:val="001551AB"/>
    <w:rsid w:val="00155290"/>
    <w:rsid w:val="00157329"/>
    <w:rsid w:val="001606E1"/>
    <w:rsid w:val="001612FF"/>
    <w:rsid w:val="0016316C"/>
    <w:rsid w:val="00165046"/>
    <w:rsid w:val="0016794A"/>
    <w:rsid w:val="00173F03"/>
    <w:rsid w:val="001773E8"/>
    <w:rsid w:val="00180A10"/>
    <w:rsid w:val="00181662"/>
    <w:rsid w:val="00182542"/>
    <w:rsid w:val="00184E75"/>
    <w:rsid w:val="001864E2"/>
    <w:rsid w:val="0018662B"/>
    <w:rsid w:val="0019554A"/>
    <w:rsid w:val="00196AFB"/>
    <w:rsid w:val="001979C8"/>
    <w:rsid w:val="001A07DE"/>
    <w:rsid w:val="001A3107"/>
    <w:rsid w:val="001A3BA8"/>
    <w:rsid w:val="001A3FD9"/>
    <w:rsid w:val="001A5A8E"/>
    <w:rsid w:val="001A6424"/>
    <w:rsid w:val="001B2A94"/>
    <w:rsid w:val="001B3539"/>
    <w:rsid w:val="001B3D57"/>
    <w:rsid w:val="001B5D6B"/>
    <w:rsid w:val="001B6E19"/>
    <w:rsid w:val="001C0009"/>
    <w:rsid w:val="001C0F84"/>
    <w:rsid w:val="001D008D"/>
    <w:rsid w:val="001D078E"/>
    <w:rsid w:val="001E18DA"/>
    <w:rsid w:val="001E2736"/>
    <w:rsid w:val="001E47BD"/>
    <w:rsid w:val="001E5107"/>
    <w:rsid w:val="001E5229"/>
    <w:rsid w:val="001E689A"/>
    <w:rsid w:val="001F0DE4"/>
    <w:rsid w:val="001F0E5E"/>
    <w:rsid w:val="001F18E9"/>
    <w:rsid w:val="001F2272"/>
    <w:rsid w:val="001F2D66"/>
    <w:rsid w:val="00206B52"/>
    <w:rsid w:val="002074D1"/>
    <w:rsid w:val="002103E3"/>
    <w:rsid w:val="002167B3"/>
    <w:rsid w:val="00217999"/>
    <w:rsid w:val="00220DB9"/>
    <w:rsid w:val="0023455E"/>
    <w:rsid w:val="00234CCF"/>
    <w:rsid w:val="0023781E"/>
    <w:rsid w:val="002378D8"/>
    <w:rsid w:val="00244B33"/>
    <w:rsid w:val="002469C5"/>
    <w:rsid w:val="00251E5D"/>
    <w:rsid w:val="00255871"/>
    <w:rsid w:val="00256DA6"/>
    <w:rsid w:val="00256EF2"/>
    <w:rsid w:val="0026488C"/>
    <w:rsid w:val="002671E7"/>
    <w:rsid w:val="00274DDC"/>
    <w:rsid w:val="002764B2"/>
    <w:rsid w:val="002828E1"/>
    <w:rsid w:val="00285D22"/>
    <w:rsid w:val="00286191"/>
    <w:rsid w:val="00290756"/>
    <w:rsid w:val="00291A3E"/>
    <w:rsid w:val="002920E5"/>
    <w:rsid w:val="00293B36"/>
    <w:rsid w:val="0029461D"/>
    <w:rsid w:val="00297466"/>
    <w:rsid w:val="00297B1F"/>
    <w:rsid w:val="002A1B8F"/>
    <w:rsid w:val="002A1FC1"/>
    <w:rsid w:val="002A6636"/>
    <w:rsid w:val="002A73D0"/>
    <w:rsid w:val="002A7D15"/>
    <w:rsid w:val="002B1979"/>
    <w:rsid w:val="002B4771"/>
    <w:rsid w:val="002B49D1"/>
    <w:rsid w:val="002B6CE3"/>
    <w:rsid w:val="002B6D16"/>
    <w:rsid w:val="002C3CB8"/>
    <w:rsid w:val="002C4404"/>
    <w:rsid w:val="002C6DEF"/>
    <w:rsid w:val="002C7FB4"/>
    <w:rsid w:val="002D4C07"/>
    <w:rsid w:val="002E2D18"/>
    <w:rsid w:val="002E453F"/>
    <w:rsid w:val="002F4C34"/>
    <w:rsid w:val="002F7351"/>
    <w:rsid w:val="00300BE8"/>
    <w:rsid w:val="003024D8"/>
    <w:rsid w:val="003026EE"/>
    <w:rsid w:val="00311E3F"/>
    <w:rsid w:val="0031246F"/>
    <w:rsid w:val="00313957"/>
    <w:rsid w:val="00314AB3"/>
    <w:rsid w:val="0032080C"/>
    <w:rsid w:val="003271F9"/>
    <w:rsid w:val="00337B4E"/>
    <w:rsid w:val="00344E65"/>
    <w:rsid w:val="00345029"/>
    <w:rsid w:val="003468A5"/>
    <w:rsid w:val="00353D34"/>
    <w:rsid w:val="00356E7E"/>
    <w:rsid w:val="00357731"/>
    <w:rsid w:val="003645EB"/>
    <w:rsid w:val="00364B4A"/>
    <w:rsid w:val="00371472"/>
    <w:rsid w:val="00371B71"/>
    <w:rsid w:val="00373387"/>
    <w:rsid w:val="003754EC"/>
    <w:rsid w:val="0037605A"/>
    <w:rsid w:val="0038045D"/>
    <w:rsid w:val="00390580"/>
    <w:rsid w:val="00391EA6"/>
    <w:rsid w:val="00396A4E"/>
    <w:rsid w:val="00397F76"/>
    <w:rsid w:val="003A0657"/>
    <w:rsid w:val="003A1670"/>
    <w:rsid w:val="003A20D8"/>
    <w:rsid w:val="003A664E"/>
    <w:rsid w:val="003A78B4"/>
    <w:rsid w:val="003B177A"/>
    <w:rsid w:val="003B25D0"/>
    <w:rsid w:val="003B2BCB"/>
    <w:rsid w:val="003C1656"/>
    <w:rsid w:val="003C26AC"/>
    <w:rsid w:val="003C30C0"/>
    <w:rsid w:val="003C4711"/>
    <w:rsid w:val="003C478E"/>
    <w:rsid w:val="003C4BC6"/>
    <w:rsid w:val="003C79EA"/>
    <w:rsid w:val="003D1273"/>
    <w:rsid w:val="003D1FD5"/>
    <w:rsid w:val="003D303D"/>
    <w:rsid w:val="003D3C26"/>
    <w:rsid w:val="003D515A"/>
    <w:rsid w:val="003D6362"/>
    <w:rsid w:val="003E08F3"/>
    <w:rsid w:val="003E2705"/>
    <w:rsid w:val="003E3C38"/>
    <w:rsid w:val="003E4F22"/>
    <w:rsid w:val="003E5ED1"/>
    <w:rsid w:val="003E68D9"/>
    <w:rsid w:val="003E69D8"/>
    <w:rsid w:val="003F0BA5"/>
    <w:rsid w:val="003F0DC8"/>
    <w:rsid w:val="003F137A"/>
    <w:rsid w:val="003F2893"/>
    <w:rsid w:val="003F63BA"/>
    <w:rsid w:val="00402852"/>
    <w:rsid w:val="00405244"/>
    <w:rsid w:val="00405283"/>
    <w:rsid w:val="00406477"/>
    <w:rsid w:val="0041383E"/>
    <w:rsid w:val="00414632"/>
    <w:rsid w:val="0041586E"/>
    <w:rsid w:val="0041597F"/>
    <w:rsid w:val="00421D2B"/>
    <w:rsid w:val="00425293"/>
    <w:rsid w:val="004270A4"/>
    <w:rsid w:val="00427835"/>
    <w:rsid w:val="0043084D"/>
    <w:rsid w:val="00431096"/>
    <w:rsid w:val="00437174"/>
    <w:rsid w:val="004377D5"/>
    <w:rsid w:val="00440DD5"/>
    <w:rsid w:val="004424DF"/>
    <w:rsid w:val="00442B48"/>
    <w:rsid w:val="00443C6A"/>
    <w:rsid w:val="004448CA"/>
    <w:rsid w:val="00444E69"/>
    <w:rsid w:val="004450AB"/>
    <w:rsid w:val="00445BF5"/>
    <w:rsid w:val="00446E10"/>
    <w:rsid w:val="00453343"/>
    <w:rsid w:val="00462D0A"/>
    <w:rsid w:val="0047018E"/>
    <w:rsid w:val="0047087C"/>
    <w:rsid w:val="00471364"/>
    <w:rsid w:val="00471AB5"/>
    <w:rsid w:val="00472A3F"/>
    <w:rsid w:val="00476145"/>
    <w:rsid w:val="00476799"/>
    <w:rsid w:val="0047691E"/>
    <w:rsid w:val="0048049F"/>
    <w:rsid w:val="00483C5B"/>
    <w:rsid w:val="004866BB"/>
    <w:rsid w:val="00487EB2"/>
    <w:rsid w:val="00494EBD"/>
    <w:rsid w:val="004954EA"/>
    <w:rsid w:val="004A1917"/>
    <w:rsid w:val="004A1ADA"/>
    <w:rsid w:val="004A5861"/>
    <w:rsid w:val="004A66BF"/>
    <w:rsid w:val="004C1C11"/>
    <w:rsid w:val="004C2152"/>
    <w:rsid w:val="004C429E"/>
    <w:rsid w:val="004C5912"/>
    <w:rsid w:val="004C7652"/>
    <w:rsid w:val="004D293E"/>
    <w:rsid w:val="004D2CEC"/>
    <w:rsid w:val="004D706F"/>
    <w:rsid w:val="004E1DE9"/>
    <w:rsid w:val="004E2AC9"/>
    <w:rsid w:val="004E2C7E"/>
    <w:rsid w:val="004E5037"/>
    <w:rsid w:val="004E52E7"/>
    <w:rsid w:val="004E70D3"/>
    <w:rsid w:val="004F024D"/>
    <w:rsid w:val="004F2C7E"/>
    <w:rsid w:val="004F7955"/>
    <w:rsid w:val="00500E66"/>
    <w:rsid w:val="005035A3"/>
    <w:rsid w:val="00503E4D"/>
    <w:rsid w:val="00507244"/>
    <w:rsid w:val="00507CDB"/>
    <w:rsid w:val="005103B0"/>
    <w:rsid w:val="00511BE8"/>
    <w:rsid w:val="00511EF1"/>
    <w:rsid w:val="00514B48"/>
    <w:rsid w:val="00515176"/>
    <w:rsid w:val="0051705D"/>
    <w:rsid w:val="00521C6A"/>
    <w:rsid w:val="005223DF"/>
    <w:rsid w:val="00524436"/>
    <w:rsid w:val="00525F81"/>
    <w:rsid w:val="00526E57"/>
    <w:rsid w:val="00527ADB"/>
    <w:rsid w:val="005344AF"/>
    <w:rsid w:val="00534BCC"/>
    <w:rsid w:val="00536CFA"/>
    <w:rsid w:val="00541EC7"/>
    <w:rsid w:val="0054319D"/>
    <w:rsid w:val="005437C3"/>
    <w:rsid w:val="005442E7"/>
    <w:rsid w:val="00547F4B"/>
    <w:rsid w:val="00550F11"/>
    <w:rsid w:val="005514EC"/>
    <w:rsid w:val="00551A18"/>
    <w:rsid w:val="00553500"/>
    <w:rsid w:val="005541EC"/>
    <w:rsid w:val="00554523"/>
    <w:rsid w:val="005577C1"/>
    <w:rsid w:val="00563A0B"/>
    <w:rsid w:val="00564A43"/>
    <w:rsid w:val="00572D0C"/>
    <w:rsid w:val="00572E0C"/>
    <w:rsid w:val="0058249C"/>
    <w:rsid w:val="00582D43"/>
    <w:rsid w:val="00593FB1"/>
    <w:rsid w:val="00595002"/>
    <w:rsid w:val="00597668"/>
    <w:rsid w:val="00597982"/>
    <w:rsid w:val="005A2993"/>
    <w:rsid w:val="005A5964"/>
    <w:rsid w:val="005A64BD"/>
    <w:rsid w:val="005B02A4"/>
    <w:rsid w:val="005B265C"/>
    <w:rsid w:val="005B378C"/>
    <w:rsid w:val="005B4489"/>
    <w:rsid w:val="005B4B0A"/>
    <w:rsid w:val="005B55B5"/>
    <w:rsid w:val="005B7242"/>
    <w:rsid w:val="005B78A4"/>
    <w:rsid w:val="005C0548"/>
    <w:rsid w:val="005C0733"/>
    <w:rsid w:val="005C0C25"/>
    <w:rsid w:val="005C1741"/>
    <w:rsid w:val="005C2C10"/>
    <w:rsid w:val="005C2F47"/>
    <w:rsid w:val="005C2F7A"/>
    <w:rsid w:val="005C3423"/>
    <w:rsid w:val="005C4089"/>
    <w:rsid w:val="005C47CD"/>
    <w:rsid w:val="005D0802"/>
    <w:rsid w:val="005D2202"/>
    <w:rsid w:val="005D779C"/>
    <w:rsid w:val="005E0D0D"/>
    <w:rsid w:val="005E191C"/>
    <w:rsid w:val="005E22F4"/>
    <w:rsid w:val="005E7787"/>
    <w:rsid w:val="005F22A3"/>
    <w:rsid w:val="00605A24"/>
    <w:rsid w:val="006067C1"/>
    <w:rsid w:val="006103C3"/>
    <w:rsid w:val="006106C2"/>
    <w:rsid w:val="00611402"/>
    <w:rsid w:val="00614F4D"/>
    <w:rsid w:val="0061608C"/>
    <w:rsid w:val="00616AA5"/>
    <w:rsid w:val="00623616"/>
    <w:rsid w:val="00625CB3"/>
    <w:rsid w:val="00630248"/>
    <w:rsid w:val="0063102E"/>
    <w:rsid w:val="00631ADC"/>
    <w:rsid w:val="00631C09"/>
    <w:rsid w:val="00635FAF"/>
    <w:rsid w:val="00636DD2"/>
    <w:rsid w:val="00636FF8"/>
    <w:rsid w:val="0064537F"/>
    <w:rsid w:val="00645B5D"/>
    <w:rsid w:val="006509CC"/>
    <w:rsid w:val="006535CF"/>
    <w:rsid w:val="00656C77"/>
    <w:rsid w:val="006664CC"/>
    <w:rsid w:val="00671704"/>
    <w:rsid w:val="00674748"/>
    <w:rsid w:val="00674BDD"/>
    <w:rsid w:val="00682C84"/>
    <w:rsid w:val="00683065"/>
    <w:rsid w:val="0069210F"/>
    <w:rsid w:val="00696147"/>
    <w:rsid w:val="0069690B"/>
    <w:rsid w:val="006A0FD8"/>
    <w:rsid w:val="006A2D8F"/>
    <w:rsid w:val="006A3FDD"/>
    <w:rsid w:val="006B133A"/>
    <w:rsid w:val="006B2CF6"/>
    <w:rsid w:val="006B5FD6"/>
    <w:rsid w:val="006B7057"/>
    <w:rsid w:val="006B794A"/>
    <w:rsid w:val="006C013B"/>
    <w:rsid w:val="006C2B87"/>
    <w:rsid w:val="006C3318"/>
    <w:rsid w:val="006C3498"/>
    <w:rsid w:val="006C62DC"/>
    <w:rsid w:val="006C7800"/>
    <w:rsid w:val="006D2AD3"/>
    <w:rsid w:val="006D692F"/>
    <w:rsid w:val="006E0657"/>
    <w:rsid w:val="006E0930"/>
    <w:rsid w:val="006E5077"/>
    <w:rsid w:val="006E6DFD"/>
    <w:rsid w:val="006F02C3"/>
    <w:rsid w:val="006F252D"/>
    <w:rsid w:val="006F3C61"/>
    <w:rsid w:val="006F3D58"/>
    <w:rsid w:val="006F6079"/>
    <w:rsid w:val="00701C25"/>
    <w:rsid w:val="0070200C"/>
    <w:rsid w:val="00705E25"/>
    <w:rsid w:val="007104C2"/>
    <w:rsid w:val="00712B0E"/>
    <w:rsid w:val="007131AF"/>
    <w:rsid w:val="0071747B"/>
    <w:rsid w:val="007175FE"/>
    <w:rsid w:val="007178AD"/>
    <w:rsid w:val="00720C1D"/>
    <w:rsid w:val="00721A92"/>
    <w:rsid w:val="00721F01"/>
    <w:rsid w:val="0072258E"/>
    <w:rsid w:val="007243D0"/>
    <w:rsid w:val="00726CE7"/>
    <w:rsid w:val="00726CF1"/>
    <w:rsid w:val="00726E49"/>
    <w:rsid w:val="00727474"/>
    <w:rsid w:val="00733290"/>
    <w:rsid w:val="00734EB9"/>
    <w:rsid w:val="0073624F"/>
    <w:rsid w:val="007377D5"/>
    <w:rsid w:val="007406A0"/>
    <w:rsid w:val="00740CE8"/>
    <w:rsid w:val="00740E0B"/>
    <w:rsid w:val="007418DE"/>
    <w:rsid w:val="00741D69"/>
    <w:rsid w:val="0074331B"/>
    <w:rsid w:val="00745FA5"/>
    <w:rsid w:val="00750D26"/>
    <w:rsid w:val="00751FD6"/>
    <w:rsid w:val="00752573"/>
    <w:rsid w:val="00754907"/>
    <w:rsid w:val="00756CD1"/>
    <w:rsid w:val="007631E7"/>
    <w:rsid w:val="00763DB0"/>
    <w:rsid w:val="00764745"/>
    <w:rsid w:val="0077326E"/>
    <w:rsid w:val="00775BD5"/>
    <w:rsid w:val="00777785"/>
    <w:rsid w:val="00780525"/>
    <w:rsid w:val="00784AB4"/>
    <w:rsid w:val="00784F43"/>
    <w:rsid w:val="00790393"/>
    <w:rsid w:val="00793A18"/>
    <w:rsid w:val="007A05D0"/>
    <w:rsid w:val="007A06A9"/>
    <w:rsid w:val="007A248F"/>
    <w:rsid w:val="007A27AE"/>
    <w:rsid w:val="007A4645"/>
    <w:rsid w:val="007A645F"/>
    <w:rsid w:val="007A6CBB"/>
    <w:rsid w:val="007B18ED"/>
    <w:rsid w:val="007B440F"/>
    <w:rsid w:val="007B4A96"/>
    <w:rsid w:val="007B5EE5"/>
    <w:rsid w:val="007C2744"/>
    <w:rsid w:val="007C4492"/>
    <w:rsid w:val="007C4887"/>
    <w:rsid w:val="007D2517"/>
    <w:rsid w:val="007D2FB6"/>
    <w:rsid w:val="007D39B8"/>
    <w:rsid w:val="007D4FBF"/>
    <w:rsid w:val="007D756D"/>
    <w:rsid w:val="007E1036"/>
    <w:rsid w:val="007E398D"/>
    <w:rsid w:val="007E5943"/>
    <w:rsid w:val="007E749F"/>
    <w:rsid w:val="007E7B9D"/>
    <w:rsid w:val="007F08A4"/>
    <w:rsid w:val="007F2454"/>
    <w:rsid w:val="007F2E25"/>
    <w:rsid w:val="007F381E"/>
    <w:rsid w:val="007F48ED"/>
    <w:rsid w:val="007F5CE2"/>
    <w:rsid w:val="007F6346"/>
    <w:rsid w:val="007F783B"/>
    <w:rsid w:val="008008D0"/>
    <w:rsid w:val="00801C4F"/>
    <w:rsid w:val="00806E6B"/>
    <w:rsid w:val="0080796F"/>
    <w:rsid w:val="00810DA0"/>
    <w:rsid w:val="00812861"/>
    <w:rsid w:val="008145EF"/>
    <w:rsid w:val="00814DA6"/>
    <w:rsid w:val="00816B93"/>
    <w:rsid w:val="00816E40"/>
    <w:rsid w:val="0082028D"/>
    <w:rsid w:val="008218DF"/>
    <w:rsid w:val="00822598"/>
    <w:rsid w:val="008338B1"/>
    <w:rsid w:val="00835BCB"/>
    <w:rsid w:val="008402CF"/>
    <w:rsid w:val="008416C8"/>
    <w:rsid w:val="00841AC0"/>
    <w:rsid w:val="0084203A"/>
    <w:rsid w:val="00851D56"/>
    <w:rsid w:val="00854797"/>
    <w:rsid w:val="0085594A"/>
    <w:rsid w:val="0086232B"/>
    <w:rsid w:val="00864BB9"/>
    <w:rsid w:val="0086534A"/>
    <w:rsid w:val="00865CCC"/>
    <w:rsid w:val="00865E21"/>
    <w:rsid w:val="008663C8"/>
    <w:rsid w:val="008703D2"/>
    <w:rsid w:val="0087283A"/>
    <w:rsid w:val="00876B07"/>
    <w:rsid w:val="00887837"/>
    <w:rsid w:val="00890B8D"/>
    <w:rsid w:val="0089344E"/>
    <w:rsid w:val="00893CF9"/>
    <w:rsid w:val="00894224"/>
    <w:rsid w:val="00894AB9"/>
    <w:rsid w:val="008953FC"/>
    <w:rsid w:val="008A206F"/>
    <w:rsid w:val="008A66B0"/>
    <w:rsid w:val="008A6955"/>
    <w:rsid w:val="008B1030"/>
    <w:rsid w:val="008B58E9"/>
    <w:rsid w:val="008B735D"/>
    <w:rsid w:val="008C15C6"/>
    <w:rsid w:val="008C39E5"/>
    <w:rsid w:val="008C40A1"/>
    <w:rsid w:val="008D3E36"/>
    <w:rsid w:val="008D4110"/>
    <w:rsid w:val="008D53B7"/>
    <w:rsid w:val="008D6F84"/>
    <w:rsid w:val="008D7A4D"/>
    <w:rsid w:val="008E46D5"/>
    <w:rsid w:val="008E6426"/>
    <w:rsid w:val="008F5788"/>
    <w:rsid w:val="008F63C4"/>
    <w:rsid w:val="008F7309"/>
    <w:rsid w:val="008F7704"/>
    <w:rsid w:val="009019F5"/>
    <w:rsid w:val="00901E3A"/>
    <w:rsid w:val="00904FA5"/>
    <w:rsid w:val="009065C8"/>
    <w:rsid w:val="0090673D"/>
    <w:rsid w:val="00906EA1"/>
    <w:rsid w:val="009101F3"/>
    <w:rsid w:val="009112F4"/>
    <w:rsid w:val="00913669"/>
    <w:rsid w:val="00913EC0"/>
    <w:rsid w:val="009160DB"/>
    <w:rsid w:val="009167AC"/>
    <w:rsid w:val="00917478"/>
    <w:rsid w:val="00923225"/>
    <w:rsid w:val="00924771"/>
    <w:rsid w:val="00931A72"/>
    <w:rsid w:val="00933D35"/>
    <w:rsid w:val="0094671E"/>
    <w:rsid w:val="009543FE"/>
    <w:rsid w:val="009555C5"/>
    <w:rsid w:val="00957716"/>
    <w:rsid w:val="009618AA"/>
    <w:rsid w:val="00962A54"/>
    <w:rsid w:val="00962DCA"/>
    <w:rsid w:val="00965201"/>
    <w:rsid w:val="00972B15"/>
    <w:rsid w:val="00973FD9"/>
    <w:rsid w:val="00973FE5"/>
    <w:rsid w:val="009744DE"/>
    <w:rsid w:val="00974DC5"/>
    <w:rsid w:val="00977D44"/>
    <w:rsid w:val="00983E84"/>
    <w:rsid w:val="00984FEB"/>
    <w:rsid w:val="00991E55"/>
    <w:rsid w:val="009920FF"/>
    <w:rsid w:val="0099324B"/>
    <w:rsid w:val="0099700B"/>
    <w:rsid w:val="009A1BA3"/>
    <w:rsid w:val="009A6CC0"/>
    <w:rsid w:val="009A6FEE"/>
    <w:rsid w:val="009B0B32"/>
    <w:rsid w:val="009B41B0"/>
    <w:rsid w:val="009B4295"/>
    <w:rsid w:val="009B4915"/>
    <w:rsid w:val="009B6F60"/>
    <w:rsid w:val="009C07A8"/>
    <w:rsid w:val="009C087F"/>
    <w:rsid w:val="009C4820"/>
    <w:rsid w:val="009C536B"/>
    <w:rsid w:val="009C754D"/>
    <w:rsid w:val="009D2528"/>
    <w:rsid w:val="009D5621"/>
    <w:rsid w:val="009D7312"/>
    <w:rsid w:val="009E030E"/>
    <w:rsid w:val="009E0F4A"/>
    <w:rsid w:val="009E44EC"/>
    <w:rsid w:val="009E7A80"/>
    <w:rsid w:val="009F2EAD"/>
    <w:rsid w:val="009F5071"/>
    <w:rsid w:val="009F538E"/>
    <w:rsid w:val="00A02C27"/>
    <w:rsid w:val="00A1103B"/>
    <w:rsid w:val="00A11A1E"/>
    <w:rsid w:val="00A1451B"/>
    <w:rsid w:val="00A15D63"/>
    <w:rsid w:val="00A213C0"/>
    <w:rsid w:val="00A23B98"/>
    <w:rsid w:val="00A258CC"/>
    <w:rsid w:val="00A2618A"/>
    <w:rsid w:val="00A3555E"/>
    <w:rsid w:val="00A37E46"/>
    <w:rsid w:val="00A4044E"/>
    <w:rsid w:val="00A419B8"/>
    <w:rsid w:val="00A4408A"/>
    <w:rsid w:val="00A460C9"/>
    <w:rsid w:val="00A529ED"/>
    <w:rsid w:val="00A5327E"/>
    <w:rsid w:val="00A55DBF"/>
    <w:rsid w:val="00A567A7"/>
    <w:rsid w:val="00A60483"/>
    <w:rsid w:val="00A605D5"/>
    <w:rsid w:val="00A60CD9"/>
    <w:rsid w:val="00A646AB"/>
    <w:rsid w:val="00A65081"/>
    <w:rsid w:val="00A72C22"/>
    <w:rsid w:val="00A73A22"/>
    <w:rsid w:val="00A77B3D"/>
    <w:rsid w:val="00A809A6"/>
    <w:rsid w:val="00A81F37"/>
    <w:rsid w:val="00A85AE9"/>
    <w:rsid w:val="00A85F7B"/>
    <w:rsid w:val="00A86363"/>
    <w:rsid w:val="00A90D1B"/>
    <w:rsid w:val="00A9388D"/>
    <w:rsid w:val="00A93EF7"/>
    <w:rsid w:val="00A94AC4"/>
    <w:rsid w:val="00A96B03"/>
    <w:rsid w:val="00AA58F8"/>
    <w:rsid w:val="00AB04B8"/>
    <w:rsid w:val="00AB5214"/>
    <w:rsid w:val="00AB5E10"/>
    <w:rsid w:val="00AB6240"/>
    <w:rsid w:val="00AB6A9A"/>
    <w:rsid w:val="00AB7A27"/>
    <w:rsid w:val="00AC2F50"/>
    <w:rsid w:val="00AC36C8"/>
    <w:rsid w:val="00AC50FD"/>
    <w:rsid w:val="00AC54AA"/>
    <w:rsid w:val="00AD0A11"/>
    <w:rsid w:val="00AD0A32"/>
    <w:rsid w:val="00AD2ED3"/>
    <w:rsid w:val="00AD6C77"/>
    <w:rsid w:val="00AD7203"/>
    <w:rsid w:val="00AE03DC"/>
    <w:rsid w:val="00AE19BE"/>
    <w:rsid w:val="00AE6BA6"/>
    <w:rsid w:val="00AE75FB"/>
    <w:rsid w:val="00AF0EBD"/>
    <w:rsid w:val="00AF2971"/>
    <w:rsid w:val="00AF53B7"/>
    <w:rsid w:val="00AF5A1E"/>
    <w:rsid w:val="00B003F8"/>
    <w:rsid w:val="00B00615"/>
    <w:rsid w:val="00B00E90"/>
    <w:rsid w:val="00B01664"/>
    <w:rsid w:val="00B0576C"/>
    <w:rsid w:val="00B11726"/>
    <w:rsid w:val="00B1185C"/>
    <w:rsid w:val="00B12FDB"/>
    <w:rsid w:val="00B13409"/>
    <w:rsid w:val="00B176DC"/>
    <w:rsid w:val="00B2065E"/>
    <w:rsid w:val="00B20C99"/>
    <w:rsid w:val="00B20CD0"/>
    <w:rsid w:val="00B22040"/>
    <w:rsid w:val="00B256BE"/>
    <w:rsid w:val="00B26F9C"/>
    <w:rsid w:val="00B3418A"/>
    <w:rsid w:val="00B35830"/>
    <w:rsid w:val="00B37FDA"/>
    <w:rsid w:val="00B40A8B"/>
    <w:rsid w:val="00B427DB"/>
    <w:rsid w:val="00B454E0"/>
    <w:rsid w:val="00B504A9"/>
    <w:rsid w:val="00B53E67"/>
    <w:rsid w:val="00B54534"/>
    <w:rsid w:val="00B55387"/>
    <w:rsid w:val="00B57375"/>
    <w:rsid w:val="00B573DD"/>
    <w:rsid w:val="00B616BA"/>
    <w:rsid w:val="00B62D17"/>
    <w:rsid w:val="00B6544D"/>
    <w:rsid w:val="00B70034"/>
    <w:rsid w:val="00B71138"/>
    <w:rsid w:val="00B71904"/>
    <w:rsid w:val="00B72972"/>
    <w:rsid w:val="00B7575F"/>
    <w:rsid w:val="00B75B4C"/>
    <w:rsid w:val="00B8045E"/>
    <w:rsid w:val="00B82DCB"/>
    <w:rsid w:val="00B854D4"/>
    <w:rsid w:val="00B86A55"/>
    <w:rsid w:val="00B9097E"/>
    <w:rsid w:val="00B92F8B"/>
    <w:rsid w:val="00B93C85"/>
    <w:rsid w:val="00B94EB9"/>
    <w:rsid w:val="00BA2C22"/>
    <w:rsid w:val="00BA4418"/>
    <w:rsid w:val="00BA47B3"/>
    <w:rsid w:val="00BB05E0"/>
    <w:rsid w:val="00BC0C1F"/>
    <w:rsid w:val="00BC5137"/>
    <w:rsid w:val="00BD0FEA"/>
    <w:rsid w:val="00BD1F26"/>
    <w:rsid w:val="00BD244B"/>
    <w:rsid w:val="00BD3B71"/>
    <w:rsid w:val="00BD41F1"/>
    <w:rsid w:val="00BD50D4"/>
    <w:rsid w:val="00BD585A"/>
    <w:rsid w:val="00BD5C58"/>
    <w:rsid w:val="00BD7D95"/>
    <w:rsid w:val="00BE018A"/>
    <w:rsid w:val="00BE13B2"/>
    <w:rsid w:val="00BE1B6E"/>
    <w:rsid w:val="00BE38C9"/>
    <w:rsid w:val="00BE3BAF"/>
    <w:rsid w:val="00BE65BE"/>
    <w:rsid w:val="00BE752A"/>
    <w:rsid w:val="00BF2AAF"/>
    <w:rsid w:val="00BF513B"/>
    <w:rsid w:val="00BF7C9A"/>
    <w:rsid w:val="00C04B53"/>
    <w:rsid w:val="00C10230"/>
    <w:rsid w:val="00C17AC7"/>
    <w:rsid w:val="00C21228"/>
    <w:rsid w:val="00C2156D"/>
    <w:rsid w:val="00C23F9F"/>
    <w:rsid w:val="00C256CB"/>
    <w:rsid w:val="00C2774E"/>
    <w:rsid w:val="00C34848"/>
    <w:rsid w:val="00C34E30"/>
    <w:rsid w:val="00C364CA"/>
    <w:rsid w:val="00C3655F"/>
    <w:rsid w:val="00C378D4"/>
    <w:rsid w:val="00C40EDE"/>
    <w:rsid w:val="00C4102F"/>
    <w:rsid w:val="00C41761"/>
    <w:rsid w:val="00C43A77"/>
    <w:rsid w:val="00C4509E"/>
    <w:rsid w:val="00C45E17"/>
    <w:rsid w:val="00C465EB"/>
    <w:rsid w:val="00C47871"/>
    <w:rsid w:val="00C50658"/>
    <w:rsid w:val="00C50840"/>
    <w:rsid w:val="00C55D1E"/>
    <w:rsid w:val="00C5611E"/>
    <w:rsid w:val="00C61CEE"/>
    <w:rsid w:val="00C6280F"/>
    <w:rsid w:val="00C637BA"/>
    <w:rsid w:val="00C6655C"/>
    <w:rsid w:val="00C765D5"/>
    <w:rsid w:val="00C76E05"/>
    <w:rsid w:val="00C800B7"/>
    <w:rsid w:val="00C805BF"/>
    <w:rsid w:val="00C80D13"/>
    <w:rsid w:val="00C824FE"/>
    <w:rsid w:val="00C85A25"/>
    <w:rsid w:val="00C865D7"/>
    <w:rsid w:val="00C8670C"/>
    <w:rsid w:val="00C87E77"/>
    <w:rsid w:val="00C901BF"/>
    <w:rsid w:val="00C9078B"/>
    <w:rsid w:val="00C90B1A"/>
    <w:rsid w:val="00C94DBB"/>
    <w:rsid w:val="00CA3536"/>
    <w:rsid w:val="00CA6ECC"/>
    <w:rsid w:val="00CB09D9"/>
    <w:rsid w:val="00CB419C"/>
    <w:rsid w:val="00CB5748"/>
    <w:rsid w:val="00CB659E"/>
    <w:rsid w:val="00CC09D2"/>
    <w:rsid w:val="00CC4719"/>
    <w:rsid w:val="00CC4E70"/>
    <w:rsid w:val="00CC5AFB"/>
    <w:rsid w:val="00CC5BE7"/>
    <w:rsid w:val="00CC62FF"/>
    <w:rsid w:val="00CD0534"/>
    <w:rsid w:val="00CD1323"/>
    <w:rsid w:val="00CD1C50"/>
    <w:rsid w:val="00CD212E"/>
    <w:rsid w:val="00CD3400"/>
    <w:rsid w:val="00CD6829"/>
    <w:rsid w:val="00CD6FD8"/>
    <w:rsid w:val="00CD7260"/>
    <w:rsid w:val="00CE0767"/>
    <w:rsid w:val="00CE28F5"/>
    <w:rsid w:val="00CE3858"/>
    <w:rsid w:val="00CE44D9"/>
    <w:rsid w:val="00CE74E5"/>
    <w:rsid w:val="00CE7E67"/>
    <w:rsid w:val="00CF72CE"/>
    <w:rsid w:val="00CF768B"/>
    <w:rsid w:val="00D002A2"/>
    <w:rsid w:val="00D0272D"/>
    <w:rsid w:val="00D05F32"/>
    <w:rsid w:val="00D073C6"/>
    <w:rsid w:val="00D07FEF"/>
    <w:rsid w:val="00D10167"/>
    <w:rsid w:val="00D11B8E"/>
    <w:rsid w:val="00D139FE"/>
    <w:rsid w:val="00D16441"/>
    <w:rsid w:val="00D16A4F"/>
    <w:rsid w:val="00D2207E"/>
    <w:rsid w:val="00D22773"/>
    <w:rsid w:val="00D22F8B"/>
    <w:rsid w:val="00D23568"/>
    <w:rsid w:val="00D24621"/>
    <w:rsid w:val="00D319A0"/>
    <w:rsid w:val="00D31C30"/>
    <w:rsid w:val="00D32C2C"/>
    <w:rsid w:val="00D353D8"/>
    <w:rsid w:val="00D3650C"/>
    <w:rsid w:val="00D42794"/>
    <w:rsid w:val="00D43013"/>
    <w:rsid w:val="00D5045C"/>
    <w:rsid w:val="00D51551"/>
    <w:rsid w:val="00D527ED"/>
    <w:rsid w:val="00D53FA9"/>
    <w:rsid w:val="00D54DF3"/>
    <w:rsid w:val="00D60F94"/>
    <w:rsid w:val="00D617CB"/>
    <w:rsid w:val="00D63733"/>
    <w:rsid w:val="00D70385"/>
    <w:rsid w:val="00D71390"/>
    <w:rsid w:val="00D7162B"/>
    <w:rsid w:val="00D7237A"/>
    <w:rsid w:val="00D73723"/>
    <w:rsid w:val="00D73C68"/>
    <w:rsid w:val="00D769AA"/>
    <w:rsid w:val="00D769D0"/>
    <w:rsid w:val="00D7759E"/>
    <w:rsid w:val="00D80627"/>
    <w:rsid w:val="00D823A3"/>
    <w:rsid w:val="00D838F2"/>
    <w:rsid w:val="00D845B0"/>
    <w:rsid w:val="00D861F5"/>
    <w:rsid w:val="00D90B2D"/>
    <w:rsid w:val="00D9122C"/>
    <w:rsid w:val="00D920B8"/>
    <w:rsid w:val="00D92802"/>
    <w:rsid w:val="00DA3B4C"/>
    <w:rsid w:val="00DA5FE9"/>
    <w:rsid w:val="00DB2099"/>
    <w:rsid w:val="00DB2502"/>
    <w:rsid w:val="00DB5670"/>
    <w:rsid w:val="00DC14F2"/>
    <w:rsid w:val="00DC2168"/>
    <w:rsid w:val="00DC2397"/>
    <w:rsid w:val="00DC34AD"/>
    <w:rsid w:val="00DC3861"/>
    <w:rsid w:val="00DC4E77"/>
    <w:rsid w:val="00DC6647"/>
    <w:rsid w:val="00DC740F"/>
    <w:rsid w:val="00DC7F5A"/>
    <w:rsid w:val="00DD0622"/>
    <w:rsid w:val="00DD696C"/>
    <w:rsid w:val="00DD76C8"/>
    <w:rsid w:val="00DD7DB9"/>
    <w:rsid w:val="00DE1973"/>
    <w:rsid w:val="00DE2971"/>
    <w:rsid w:val="00DE2E1D"/>
    <w:rsid w:val="00DE3E4B"/>
    <w:rsid w:val="00DE51AB"/>
    <w:rsid w:val="00DE68D0"/>
    <w:rsid w:val="00DF00EF"/>
    <w:rsid w:val="00DF5700"/>
    <w:rsid w:val="00DF7041"/>
    <w:rsid w:val="00E01BEF"/>
    <w:rsid w:val="00E049C0"/>
    <w:rsid w:val="00E04F19"/>
    <w:rsid w:val="00E0566D"/>
    <w:rsid w:val="00E05843"/>
    <w:rsid w:val="00E0688B"/>
    <w:rsid w:val="00E10F27"/>
    <w:rsid w:val="00E127A7"/>
    <w:rsid w:val="00E12B2F"/>
    <w:rsid w:val="00E159A1"/>
    <w:rsid w:val="00E160A2"/>
    <w:rsid w:val="00E21FF8"/>
    <w:rsid w:val="00E251D9"/>
    <w:rsid w:val="00E26599"/>
    <w:rsid w:val="00E2778D"/>
    <w:rsid w:val="00E27C92"/>
    <w:rsid w:val="00E31E9A"/>
    <w:rsid w:val="00E327D4"/>
    <w:rsid w:val="00E328FB"/>
    <w:rsid w:val="00E33883"/>
    <w:rsid w:val="00E34B98"/>
    <w:rsid w:val="00E354FE"/>
    <w:rsid w:val="00E358C0"/>
    <w:rsid w:val="00E447E4"/>
    <w:rsid w:val="00E45998"/>
    <w:rsid w:val="00E50216"/>
    <w:rsid w:val="00E51C62"/>
    <w:rsid w:val="00E548B4"/>
    <w:rsid w:val="00E56020"/>
    <w:rsid w:val="00E57300"/>
    <w:rsid w:val="00E57381"/>
    <w:rsid w:val="00E574A7"/>
    <w:rsid w:val="00E61C1E"/>
    <w:rsid w:val="00E625F4"/>
    <w:rsid w:val="00E62ED5"/>
    <w:rsid w:val="00E659A3"/>
    <w:rsid w:val="00E65B23"/>
    <w:rsid w:val="00E65B46"/>
    <w:rsid w:val="00E7063B"/>
    <w:rsid w:val="00E70AF2"/>
    <w:rsid w:val="00E741EF"/>
    <w:rsid w:val="00E74699"/>
    <w:rsid w:val="00E82672"/>
    <w:rsid w:val="00E83437"/>
    <w:rsid w:val="00E83504"/>
    <w:rsid w:val="00E84053"/>
    <w:rsid w:val="00E855E4"/>
    <w:rsid w:val="00E85618"/>
    <w:rsid w:val="00E929DF"/>
    <w:rsid w:val="00E92CCB"/>
    <w:rsid w:val="00E92D78"/>
    <w:rsid w:val="00E9436D"/>
    <w:rsid w:val="00E96BA1"/>
    <w:rsid w:val="00E96DD4"/>
    <w:rsid w:val="00EA05C5"/>
    <w:rsid w:val="00EA069F"/>
    <w:rsid w:val="00EA223A"/>
    <w:rsid w:val="00EB1BA8"/>
    <w:rsid w:val="00EB54D8"/>
    <w:rsid w:val="00EB72D7"/>
    <w:rsid w:val="00EB7368"/>
    <w:rsid w:val="00EB776A"/>
    <w:rsid w:val="00EB78B6"/>
    <w:rsid w:val="00EC5706"/>
    <w:rsid w:val="00EC60CE"/>
    <w:rsid w:val="00EC652A"/>
    <w:rsid w:val="00ED0D59"/>
    <w:rsid w:val="00ED3339"/>
    <w:rsid w:val="00ED37BE"/>
    <w:rsid w:val="00ED5720"/>
    <w:rsid w:val="00ED5834"/>
    <w:rsid w:val="00ED61DA"/>
    <w:rsid w:val="00ED6FEB"/>
    <w:rsid w:val="00EE0D06"/>
    <w:rsid w:val="00EE130B"/>
    <w:rsid w:val="00EE623C"/>
    <w:rsid w:val="00EF37E4"/>
    <w:rsid w:val="00EF4613"/>
    <w:rsid w:val="00F00C8A"/>
    <w:rsid w:val="00F02A82"/>
    <w:rsid w:val="00F0624B"/>
    <w:rsid w:val="00F07B39"/>
    <w:rsid w:val="00F136C8"/>
    <w:rsid w:val="00F15156"/>
    <w:rsid w:val="00F16E1F"/>
    <w:rsid w:val="00F17CE0"/>
    <w:rsid w:val="00F23BB2"/>
    <w:rsid w:val="00F24906"/>
    <w:rsid w:val="00F2643A"/>
    <w:rsid w:val="00F26E19"/>
    <w:rsid w:val="00F319F5"/>
    <w:rsid w:val="00F31F5B"/>
    <w:rsid w:val="00F37286"/>
    <w:rsid w:val="00F5058E"/>
    <w:rsid w:val="00F63625"/>
    <w:rsid w:val="00F67978"/>
    <w:rsid w:val="00F70042"/>
    <w:rsid w:val="00F71F15"/>
    <w:rsid w:val="00F75BAA"/>
    <w:rsid w:val="00F75E18"/>
    <w:rsid w:val="00F80AAE"/>
    <w:rsid w:val="00F815E1"/>
    <w:rsid w:val="00F87CDF"/>
    <w:rsid w:val="00F91A31"/>
    <w:rsid w:val="00F931EB"/>
    <w:rsid w:val="00FA0A4F"/>
    <w:rsid w:val="00FA0EF9"/>
    <w:rsid w:val="00FA21FD"/>
    <w:rsid w:val="00FA2BCC"/>
    <w:rsid w:val="00FA3973"/>
    <w:rsid w:val="00FA6C04"/>
    <w:rsid w:val="00FB26FE"/>
    <w:rsid w:val="00FB273C"/>
    <w:rsid w:val="00FB2E79"/>
    <w:rsid w:val="00FB59A4"/>
    <w:rsid w:val="00FB6727"/>
    <w:rsid w:val="00FC2442"/>
    <w:rsid w:val="00FC27E8"/>
    <w:rsid w:val="00FC3A85"/>
    <w:rsid w:val="00FC4C8C"/>
    <w:rsid w:val="00FC68D9"/>
    <w:rsid w:val="00FD0A75"/>
    <w:rsid w:val="00FD238F"/>
    <w:rsid w:val="00FD4610"/>
    <w:rsid w:val="00FD5123"/>
    <w:rsid w:val="00FD61F7"/>
    <w:rsid w:val="00FE1236"/>
    <w:rsid w:val="00FE374E"/>
    <w:rsid w:val="00FE5BD6"/>
    <w:rsid w:val="00FE69B0"/>
    <w:rsid w:val="00FF381F"/>
    <w:rsid w:val="00FF4130"/>
    <w:rsid w:val="00FF71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ml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1E740B8"/>
  <w15:docId w15:val="{4FAA10A9-8348-413B-AFFC-6265BC0B13F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FB273C"/>
    <w:pPr>
      <w:spacing w:after="0" w:line="240" w:lineRule="auto"/>
      <w:ind w:firstLine="576"/>
      <w:jc w:val="both"/>
    </w:pPr>
    <w:rPr>
      <w:rFonts w:ascii="Times New Roman" w:eastAsia="楷体" w:hAnsi="Times New Roman"/>
      <w:sz w:val="24"/>
    </w:rPr>
  </w:style>
  <w:style w:type="paragraph" w:styleId="1">
    <w:name w:val="heading 1"/>
    <w:basedOn w:val="a"/>
    <w:next w:val="a"/>
    <w:link w:val="1Char"/>
    <w:autoRedefine/>
    <w:uiPriority w:val="9"/>
    <w:qFormat/>
    <w:rsid w:val="009112F4"/>
    <w:pPr>
      <w:keepNext/>
      <w:keepLines/>
      <w:numPr>
        <w:numId w:val="2"/>
      </w:numPr>
      <w:spacing w:before="120" w:after="120"/>
      <w:contextualSpacing/>
      <w:mirrorIndents/>
      <w:outlineLvl w:val="0"/>
    </w:pPr>
    <w:rPr>
      <w:rFonts w:cstheme="majorBidi"/>
      <w:b/>
      <w:sz w:val="32"/>
      <w:szCs w:val="32"/>
    </w:rPr>
  </w:style>
  <w:style w:type="paragraph" w:styleId="2">
    <w:name w:val="heading 2"/>
    <w:basedOn w:val="a"/>
    <w:next w:val="a"/>
    <w:link w:val="2Char"/>
    <w:autoRedefine/>
    <w:uiPriority w:val="9"/>
    <w:unhideWhenUsed/>
    <w:qFormat/>
    <w:rsid w:val="00507CDB"/>
    <w:pPr>
      <w:keepNext/>
      <w:keepLines/>
      <w:numPr>
        <w:ilvl w:val="1"/>
        <w:numId w:val="2"/>
      </w:numPr>
      <w:spacing w:before="120" w:after="120"/>
      <w:mirrorIndents/>
      <w:outlineLvl w:val="1"/>
    </w:pPr>
    <w:rPr>
      <w:rFonts w:cstheme="majorBidi"/>
      <w:b/>
      <w:sz w:val="28"/>
      <w:szCs w:val="26"/>
    </w:rPr>
  </w:style>
  <w:style w:type="paragraph" w:styleId="3">
    <w:name w:val="heading 3"/>
    <w:basedOn w:val="2"/>
    <w:next w:val="a"/>
    <w:link w:val="3Char"/>
    <w:autoRedefine/>
    <w:uiPriority w:val="9"/>
    <w:unhideWhenUsed/>
    <w:qFormat/>
    <w:rsid w:val="001B3D57"/>
    <w:pPr>
      <w:numPr>
        <w:ilvl w:val="2"/>
      </w:numPr>
      <w:outlineLvl w:val="2"/>
    </w:pPr>
  </w:style>
  <w:style w:type="paragraph" w:styleId="4">
    <w:name w:val="heading 4"/>
    <w:basedOn w:val="a"/>
    <w:next w:val="a"/>
    <w:link w:val="4Char"/>
    <w:uiPriority w:val="9"/>
    <w:unhideWhenUsed/>
    <w:qFormat/>
    <w:rsid w:val="00671704"/>
    <w:pPr>
      <w:keepNext/>
      <w:keepLines/>
      <w:numPr>
        <w:ilvl w:val="3"/>
        <w:numId w:val="1"/>
      </w:numPr>
      <w:spacing w:before="40"/>
      <w:outlineLvl w:val="3"/>
    </w:pPr>
    <w:rPr>
      <w:rFonts w:cstheme="majorBidi"/>
      <w:i/>
      <w:iCs/>
      <w:color w:val="2E74B5" w:themeColor="accent1" w:themeShade="BF"/>
      <w:sz w:val="20"/>
    </w:rPr>
  </w:style>
  <w:style w:type="paragraph" w:styleId="5">
    <w:name w:val="heading 5"/>
    <w:basedOn w:val="a"/>
    <w:next w:val="a"/>
    <w:link w:val="5Char"/>
    <w:uiPriority w:val="9"/>
    <w:semiHidden/>
    <w:unhideWhenUsed/>
    <w:qFormat/>
    <w:rsid w:val="00DC6647"/>
    <w:pPr>
      <w:keepNext/>
      <w:keepLines/>
      <w:numPr>
        <w:ilvl w:val="4"/>
        <w:numId w:val="1"/>
      </w:numPr>
      <w:spacing w:before="4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DC6647"/>
    <w:pPr>
      <w:keepNext/>
      <w:keepLines/>
      <w:numPr>
        <w:ilvl w:val="5"/>
        <w:numId w:val="1"/>
      </w:numPr>
      <w:spacing w:before="4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DC6647"/>
    <w:pPr>
      <w:keepNext/>
      <w:keepLines/>
      <w:numPr>
        <w:ilvl w:val="6"/>
        <w:numId w:val="1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DC6647"/>
    <w:pPr>
      <w:keepNext/>
      <w:keepLines/>
      <w:numPr>
        <w:ilvl w:val="7"/>
        <w:numId w:val="1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DC6647"/>
    <w:pPr>
      <w:keepNext/>
      <w:keepLines/>
      <w:numPr>
        <w:ilvl w:val="8"/>
        <w:numId w:val="1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link w:val="Char"/>
    <w:uiPriority w:val="1"/>
    <w:qFormat/>
    <w:rsid w:val="00C364CA"/>
    <w:pPr>
      <w:spacing w:after="0" w:line="240" w:lineRule="auto"/>
    </w:pPr>
    <w:rPr>
      <w:rFonts w:ascii="Times New Roman" w:eastAsia="楷体" w:hAnsi="Times New Roman"/>
      <w:sz w:val="24"/>
    </w:rPr>
  </w:style>
  <w:style w:type="character" w:customStyle="1" w:styleId="Char">
    <w:name w:val="无间隔 Char"/>
    <w:basedOn w:val="a0"/>
    <w:link w:val="a3"/>
    <w:uiPriority w:val="1"/>
    <w:rsid w:val="00C364CA"/>
    <w:rPr>
      <w:rFonts w:ascii="Times New Roman" w:eastAsia="楷体" w:hAnsi="Times New Roman"/>
      <w:sz w:val="24"/>
    </w:rPr>
  </w:style>
  <w:style w:type="table" w:styleId="a4">
    <w:name w:val="Table Grid"/>
    <w:basedOn w:val="a1"/>
    <w:uiPriority w:val="39"/>
    <w:rsid w:val="00FA0A4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1Char">
    <w:name w:val="标题 1 Char"/>
    <w:basedOn w:val="a0"/>
    <w:link w:val="1"/>
    <w:uiPriority w:val="9"/>
    <w:rsid w:val="009112F4"/>
    <w:rPr>
      <w:rFonts w:ascii="Times New Roman" w:eastAsia="楷体" w:hAnsi="Times New Roman" w:cstheme="majorBidi"/>
      <w:b/>
      <w:sz w:val="32"/>
      <w:szCs w:val="32"/>
    </w:rPr>
  </w:style>
  <w:style w:type="paragraph" w:styleId="a5">
    <w:name w:val="List Paragraph"/>
    <w:basedOn w:val="a"/>
    <w:link w:val="Char0"/>
    <w:uiPriority w:val="34"/>
    <w:qFormat/>
    <w:rsid w:val="00FA0A4F"/>
    <w:pPr>
      <w:ind w:left="720"/>
      <w:contextualSpacing/>
    </w:pPr>
  </w:style>
  <w:style w:type="paragraph" w:styleId="a6">
    <w:name w:val="header"/>
    <w:basedOn w:val="a"/>
    <w:link w:val="Char1"/>
    <w:uiPriority w:val="99"/>
    <w:unhideWhenUsed/>
    <w:rsid w:val="00FA0A4F"/>
    <w:pPr>
      <w:tabs>
        <w:tab w:val="center" w:pos="4320"/>
        <w:tab w:val="right" w:pos="8640"/>
      </w:tabs>
    </w:pPr>
  </w:style>
  <w:style w:type="character" w:customStyle="1" w:styleId="Char1">
    <w:name w:val="页眉 Char"/>
    <w:basedOn w:val="a0"/>
    <w:link w:val="a6"/>
    <w:uiPriority w:val="99"/>
    <w:rsid w:val="00FA0A4F"/>
  </w:style>
  <w:style w:type="paragraph" w:styleId="a7">
    <w:name w:val="footer"/>
    <w:basedOn w:val="a"/>
    <w:link w:val="Char2"/>
    <w:uiPriority w:val="99"/>
    <w:unhideWhenUsed/>
    <w:rsid w:val="00FA0A4F"/>
    <w:pPr>
      <w:tabs>
        <w:tab w:val="center" w:pos="4320"/>
        <w:tab w:val="right" w:pos="8640"/>
      </w:tabs>
    </w:pPr>
  </w:style>
  <w:style w:type="character" w:customStyle="1" w:styleId="Char2">
    <w:name w:val="页脚 Char"/>
    <w:basedOn w:val="a0"/>
    <w:link w:val="a7"/>
    <w:uiPriority w:val="99"/>
    <w:rsid w:val="00FA0A4F"/>
  </w:style>
  <w:style w:type="paragraph" w:styleId="TOC">
    <w:name w:val="TOC Heading"/>
    <w:basedOn w:val="1"/>
    <w:next w:val="a"/>
    <w:uiPriority w:val="39"/>
    <w:unhideWhenUsed/>
    <w:qFormat/>
    <w:rsid w:val="00D838F2"/>
    <w:pPr>
      <w:outlineLvl w:val="9"/>
    </w:pPr>
  </w:style>
  <w:style w:type="paragraph" w:styleId="20">
    <w:name w:val="toc 2"/>
    <w:basedOn w:val="a"/>
    <w:next w:val="a"/>
    <w:autoRedefine/>
    <w:uiPriority w:val="39"/>
    <w:unhideWhenUsed/>
    <w:rsid w:val="00D838F2"/>
    <w:pPr>
      <w:spacing w:after="100"/>
      <w:ind w:left="220"/>
    </w:pPr>
    <w:rPr>
      <w:rFonts w:cs="Times New Roman"/>
      <w:lang w:eastAsia="en-US"/>
    </w:rPr>
  </w:style>
  <w:style w:type="paragraph" w:styleId="10">
    <w:name w:val="toc 1"/>
    <w:basedOn w:val="a"/>
    <w:next w:val="a"/>
    <w:autoRedefine/>
    <w:uiPriority w:val="39"/>
    <w:unhideWhenUsed/>
    <w:rsid w:val="00256DA6"/>
    <w:pPr>
      <w:tabs>
        <w:tab w:val="right" w:leader="dot" w:pos="8675"/>
      </w:tabs>
      <w:spacing w:after="100"/>
    </w:pPr>
    <w:rPr>
      <w:rFonts w:cs="Times New Roman"/>
      <w:lang w:eastAsia="en-US"/>
    </w:rPr>
  </w:style>
  <w:style w:type="paragraph" w:styleId="30">
    <w:name w:val="toc 3"/>
    <w:basedOn w:val="a"/>
    <w:next w:val="a"/>
    <w:autoRedefine/>
    <w:uiPriority w:val="39"/>
    <w:unhideWhenUsed/>
    <w:rsid w:val="00D838F2"/>
    <w:pPr>
      <w:spacing w:after="100"/>
      <w:ind w:left="440"/>
    </w:pPr>
    <w:rPr>
      <w:rFonts w:cs="Times New Roman"/>
      <w:lang w:eastAsia="en-US"/>
    </w:rPr>
  </w:style>
  <w:style w:type="character" w:styleId="a8">
    <w:name w:val="Hyperlink"/>
    <w:basedOn w:val="a0"/>
    <w:uiPriority w:val="99"/>
    <w:unhideWhenUsed/>
    <w:rsid w:val="00D838F2"/>
    <w:rPr>
      <w:color w:val="0563C1" w:themeColor="hyperlink"/>
      <w:u w:val="single"/>
    </w:rPr>
  </w:style>
  <w:style w:type="character" w:customStyle="1" w:styleId="2Char">
    <w:name w:val="标题 2 Char"/>
    <w:basedOn w:val="a0"/>
    <w:link w:val="2"/>
    <w:uiPriority w:val="9"/>
    <w:rsid w:val="00507CDB"/>
    <w:rPr>
      <w:rFonts w:ascii="Times New Roman" w:eastAsia="楷体" w:hAnsi="Times New Roman" w:cstheme="majorBidi"/>
      <w:b/>
      <w:sz w:val="28"/>
      <w:szCs w:val="26"/>
    </w:rPr>
  </w:style>
  <w:style w:type="character" w:customStyle="1" w:styleId="Char0">
    <w:name w:val="列出段落 Char"/>
    <w:basedOn w:val="a0"/>
    <w:link w:val="a5"/>
    <w:uiPriority w:val="34"/>
    <w:rsid w:val="00E327D4"/>
  </w:style>
  <w:style w:type="character" w:customStyle="1" w:styleId="3Char">
    <w:name w:val="标题 3 Char"/>
    <w:basedOn w:val="a0"/>
    <w:link w:val="3"/>
    <w:uiPriority w:val="9"/>
    <w:rsid w:val="001B3D57"/>
    <w:rPr>
      <w:rFonts w:ascii="Times New Roman" w:eastAsia="楷体" w:hAnsi="Times New Roman" w:cstheme="majorBidi"/>
      <w:b/>
      <w:sz w:val="28"/>
      <w:szCs w:val="26"/>
    </w:rPr>
  </w:style>
  <w:style w:type="character" w:customStyle="1" w:styleId="4Char">
    <w:name w:val="标题 4 Char"/>
    <w:basedOn w:val="a0"/>
    <w:link w:val="4"/>
    <w:uiPriority w:val="9"/>
    <w:rsid w:val="00671704"/>
    <w:rPr>
      <w:rFonts w:ascii="Times New Roman" w:eastAsia="楷体" w:hAnsi="Times New Roman" w:cstheme="majorBidi"/>
      <w:i/>
      <w:iCs/>
      <w:color w:val="2E74B5" w:themeColor="accent1" w:themeShade="BF"/>
      <w:sz w:val="20"/>
    </w:rPr>
  </w:style>
  <w:style w:type="paragraph" w:styleId="a9">
    <w:name w:val="footnote text"/>
    <w:basedOn w:val="a"/>
    <w:link w:val="Char3"/>
    <w:uiPriority w:val="99"/>
    <w:semiHidden/>
    <w:unhideWhenUsed/>
    <w:rsid w:val="00754907"/>
    <w:rPr>
      <w:sz w:val="20"/>
      <w:szCs w:val="20"/>
    </w:rPr>
  </w:style>
  <w:style w:type="character" w:customStyle="1" w:styleId="Char3">
    <w:name w:val="脚注文本 Char"/>
    <w:basedOn w:val="a0"/>
    <w:link w:val="a9"/>
    <w:uiPriority w:val="99"/>
    <w:semiHidden/>
    <w:rsid w:val="00754907"/>
    <w:rPr>
      <w:sz w:val="20"/>
      <w:szCs w:val="20"/>
    </w:rPr>
  </w:style>
  <w:style w:type="character" w:styleId="aa">
    <w:name w:val="footnote reference"/>
    <w:basedOn w:val="a0"/>
    <w:uiPriority w:val="99"/>
    <w:semiHidden/>
    <w:unhideWhenUsed/>
    <w:rsid w:val="00754907"/>
    <w:rPr>
      <w:vertAlign w:val="superscript"/>
    </w:rPr>
  </w:style>
  <w:style w:type="paragraph" w:styleId="ab">
    <w:name w:val="Title"/>
    <w:basedOn w:val="a"/>
    <w:next w:val="a"/>
    <w:link w:val="Char4"/>
    <w:uiPriority w:val="10"/>
    <w:qFormat/>
    <w:rsid w:val="004450AB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Char4">
    <w:name w:val="标题 Char"/>
    <w:basedOn w:val="a0"/>
    <w:link w:val="ab"/>
    <w:uiPriority w:val="10"/>
    <w:rsid w:val="004450AB"/>
    <w:rPr>
      <w:rFonts w:asciiTheme="majorHAnsi" w:eastAsia="宋体" w:hAnsiTheme="majorHAnsi" w:cstheme="majorBidi"/>
      <w:b/>
      <w:bCs/>
      <w:sz w:val="32"/>
      <w:szCs w:val="32"/>
    </w:rPr>
  </w:style>
  <w:style w:type="paragraph" w:styleId="ac">
    <w:name w:val="Balloon Text"/>
    <w:basedOn w:val="a"/>
    <w:link w:val="Char5"/>
    <w:uiPriority w:val="99"/>
    <w:semiHidden/>
    <w:unhideWhenUsed/>
    <w:rsid w:val="0013057B"/>
    <w:rPr>
      <w:sz w:val="18"/>
      <w:szCs w:val="18"/>
    </w:rPr>
  </w:style>
  <w:style w:type="character" w:customStyle="1" w:styleId="Char5">
    <w:name w:val="批注框文本 Char"/>
    <w:basedOn w:val="a0"/>
    <w:link w:val="ac"/>
    <w:uiPriority w:val="99"/>
    <w:semiHidden/>
    <w:rsid w:val="0013057B"/>
    <w:rPr>
      <w:sz w:val="18"/>
      <w:szCs w:val="18"/>
    </w:rPr>
  </w:style>
  <w:style w:type="character" w:customStyle="1" w:styleId="5Char">
    <w:name w:val="标题 5 Char"/>
    <w:basedOn w:val="a0"/>
    <w:link w:val="5"/>
    <w:uiPriority w:val="9"/>
    <w:semiHidden/>
    <w:rsid w:val="00DC6647"/>
    <w:rPr>
      <w:rFonts w:asciiTheme="majorHAnsi" w:eastAsiaTheme="majorEastAsia" w:hAnsiTheme="majorHAnsi" w:cstheme="majorBidi"/>
      <w:color w:val="2E74B5" w:themeColor="accent1" w:themeShade="BF"/>
      <w:sz w:val="24"/>
    </w:rPr>
  </w:style>
  <w:style w:type="character" w:customStyle="1" w:styleId="6Char">
    <w:name w:val="标题 6 Char"/>
    <w:basedOn w:val="a0"/>
    <w:link w:val="6"/>
    <w:uiPriority w:val="9"/>
    <w:semiHidden/>
    <w:rsid w:val="00DC6647"/>
    <w:rPr>
      <w:rFonts w:asciiTheme="majorHAnsi" w:eastAsiaTheme="majorEastAsia" w:hAnsiTheme="majorHAnsi" w:cstheme="majorBidi"/>
      <w:color w:val="1F4D78" w:themeColor="accent1" w:themeShade="7F"/>
      <w:sz w:val="24"/>
    </w:rPr>
  </w:style>
  <w:style w:type="character" w:customStyle="1" w:styleId="7Char">
    <w:name w:val="标题 7 Char"/>
    <w:basedOn w:val="a0"/>
    <w:link w:val="7"/>
    <w:uiPriority w:val="9"/>
    <w:semiHidden/>
    <w:rsid w:val="00DC6647"/>
    <w:rPr>
      <w:rFonts w:asciiTheme="majorHAnsi" w:eastAsiaTheme="majorEastAsia" w:hAnsiTheme="majorHAnsi" w:cstheme="majorBidi"/>
      <w:i/>
      <w:iCs/>
      <w:color w:val="1F4D78" w:themeColor="accent1" w:themeShade="7F"/>
      <w:sz w:val="24"/>
    </w:rPr>
  </w:style>
  <w:style w:type="character" w:customStyle="1" w:styleId="8Char">
    <w:name w:val="标题 8 Char"/>
    <w:basedOn w:val="a0"/>
    <w:link w:val="8"/>
    <w:uiPriority w:val="9"/>
    <w:semiHidden/>
    <w:rsid w:val="00DC6647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9Char">
    <w:name w:val="标题 9 Char"/>
    <w:basedOn w:val="a0"/>
    <w:link w:val="9"/>
    <w:uiPriority w:val="9"/>
    <w:semiHidden/>
    <w:rsid w:val="00DC6647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styleId="ad">
    <w:name w:val="annotation reference"/>
    <w:basedOn w:val="a0"/>
    <w:uiPriority w:val="99"/>
    <w:semiHidden/>
    <w:unhideWhenUsed/>
    <w:rsid w:val="00130326"/>
    <w:rPr>
      <w:sz w:val="16"/>
      <w:szCs w:val="16"/>
    </w:rPr>
  </w:style>
  <w:style w:type="paragraph" w:styleId="ae">
    <w:name w:val="annotation text"/>
    <w:basedOn w:val="a"/>
    <w:link w:val="Char6"/>
    <w:uiPriority w:val="99"/>
    <w:semiHidden/>
    <w:unhideWhenUsed/>
    <w:rsid w:val="00130326"/>
    <w:rPr>
      <w:sz w:val="20"/>
      <w:szCs w:val="20"/>
    </w:rPr>
  </w:style>
  <w:style w:type="character" w:customStyle="1" w:styleId="Char6">
    <w:name w:val="批注文字 Char"/>
    <w:basedOn w:val="a0"/>
    <w:link w:val="ae"/>
    <w:uiPriority w:val="99"/>
    <w:semiHidden/>
    <w:rsid w:val="00130326"/>
    <w:rPr>
      <w:rFonts w:ascii="Times New Roman" w:eastAsia="楷体" w:hAnsi="Times New Roman"/>
      <w:sz w:val="20"/>
      <w:szCs w:val="20"/>
    </w:rPr>
  </w:style>
  <w:style w:type="paragraph" w:styleId="af">
    <w:name w:val="annotation subject"/>
    <w:basedOn w:val="ae"/>
    <w:next w:val="ae"/>
    <w:link w:val="Char7"/>
    <w:uiPriority w:val="99"/>
    <w:semiHidden/>
    <w:unhideWhenUsed/>
    <w:rsid w:val="00130326"/>
    <w:rPr>
      <w:b/>
      <w:bCs/>
    </w:rPr>
  </w:style>
  <w:style w:type="character" w:customStyle="1" w:styleId="Char7">
    <w:name w:val="批注主题 Char"/>
    <w:basedOn w:val="Char6"/>
    <w:link w:val="af"/>
    <w:uiPriority w:val="99"/>
    <w:semiHidden/>
    <w:rsid w:val="00130326"/>
    <w:rPr>
      <w:rFonts w:ascii="Times New Roman" w:eastAsia="楷体" w:hAnsi="Times New Roman"/>
      <w:b/>
      <w:bCs/>
      <w:sz w:val="20"/>
      <w:szCs w:val="20"/>
    </w:rPr>
  </w:style>
  <w:style w:type="paragraph" w:styleId="af0">
    <w:name w:val="caption"/>
    <w:basedOn w:val="a"/>
    <w:next w:val="a"/>
    <w:uiPriority w:val="35"/>
    <w:semiHidden/>
    <w:unhideWhenUsed/>
    <w:qFormat/>
    <w:rsid w:val="00984FEB"/>
    <w:rPr>
      <w:rFonts w:asciiTheme="majorHAnsi" w:eastAsia="黑体" w:hAnsiTheme="majorHAnsi" w:cstheme="majorBidi"/>
      <w:sz w:val="20"/>
      <w:szCs w:val="20"/>
    </w:rPr>
  </w:style>
  <w:style w:type="paragraph" w:styleId="af1">
    <w:name w:val="Subtitle"/>
    <w:basedOn w:val="1"/>
    <w:next w:val="a"/>
    <w:link w:val="Char8"/>
    <w:uiPriority w:val="11"/>
    <w:qFormat/>
    <w:rsid w:val="009B0B32"/>
    <w:pPr>
      <w:numPr>
        <w:numId w:val="0"/>
      </w:numPr>
      <w:ind w:left="360"/>
      <w:jc w:val="center"/>
    </w:pPr>
  </w:style>
  <w:style w:type="character" w:customStyle="1" w:styleId="Char8">
    <w:name w:val="副标题 Char"/>
    <w:basedOn w:val="a0"/>
    <w:link w:val="af1"/>
    <w:uiPriority w:val="11"/>
    <w:rsid w:val="009B0B32"/>
    <w:rPr>
      <w:rFonts w:ascii="Times New Roman" w:eastAsia="楷体" w:hAnsi="Times New Roman" w:cstheme="majorBidi"/>
      <w:b/>
      <w:sz w:val="32"/>
      <w:szCs w:val="32"/>
    </w:rPr>
  </w:style>
  <w:style w:type="table" w:styleId="4-3">
    <w:name w:val="Grid Table 4 Accent 3"/>
    <w:basedOn w:val="a1"/>
    <w:uiPriority w:val="49"/>
    <w:rsid w:val="00B53E67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21">
    <w:name w:val="List Table 2"/>
    <w:basedOn w:val="a1"/>
    <w:uiPriority w:val="47"/>
    <w:rsid w:val="00B53E67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666666" w:themeColor="text1" w:themeTint="99"/>
        <w:bottom w:val="single" w:sz="4" w:space="0" w:color="666666" w:themeColor="text1" w:themeTint="99"/>
        <w:insideH w:val="single" w:sz="4" w:space="0" w:color="666666" w:themeColor="tex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customStyle="1" w:styleId="TableContent">
    <w:name w:val="TableContent"/>
    <w:basedOn w:val="a1"/>
    <w:uiPriority w:val="99"/>
    <w:rsid w:val="00B53E67"/>
    <w:pPr>
      <w:spacing w:after="0" w:line="240" w:lineRule="auto"/>
    </w:pPr>
    <w:rPr>
      <w:rFonts w:ascii="Times New Roman" w:eastAsia="楷体" w:hAnsi="Times New Roman"/>
      <w:sz w:val="24"/>
    </w:rPr>
    <w:tblPr>
      <w:tblInd w:w="202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</w:style>
  <w:style w:type="table" w:styleId="11">
    <w:name w:val="Table Grid 1"/>
    <w:basedOn w:val="a1"/>
    <w:uiPriority w:val="99"/>
    <w:semiHidden/>
    <w:unhideWhenUsed/>
    <w:rsid w:val="00B53E67"/>
    <w:pPr>
      <w:spacing w:after="0" w:line="240" w:lineRule="auto"/>
    </w:pPr>
    <w:tblPr>
      <w:tblInd w:w="0" w:type="dxa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40">
    <w:name w:val="toc 4"/>
    <w:basedOn w:val="a"/>
    <w:next w:val="a"/>
    <w:autoRedefine/>
    <w:uiPriority w:val="39"/>
    <w:unhideWhenUsed/>
    <w:rsid w:val="00B53E67"/>
    <w:pPr>
      <w:widowControl w:val="0"/>
      <w:ind w:leftChars="600" w:left="1260"/>
    </w:pPr>
    <w:rPr>
      <w:kern w:val="2"/>
      <w:sz w:val="21"/>
      <w:lang w:bidi="ml-IN"/>
    </w:rPr>
  </w:style>
  <w:style w:type="paragraph" w:styleId="50">
    <w:name w:val="toc 5"/>
    <w:basedOn w:val="a"/>
    <w:next w:val="a"/>
    <w:autoRedefine/>
    <w:uiPriority w:val="39"/>
    <w:unhideWhenUsed/>
    <w:rsid w:val="00B53E67"/>
    <w:pPr>
      <w:widowControl w:val="0"/>
      <w:ind w:leftChars="800" w:left="1680"/>
    </w:pPr>
    <w:rPr>
      <w:kern w:val="2"/>
      <w:sz w:val="21"/>
      <w:lang w:bidi="ml-IN"/>
    </w:rPr>
  </w:style>
  <w:style w:type="paragraph" w:styleId="60">
    <w:name w:val="toc 6"/>
    <w:basedOn w:val="a"/>
    <w:next w:val="a"/>
    <w:autoRedefine/>
    <w:uiPriority w:val="39"/>
    <w:unhideWhenUsed/>
    <w:rsid w:val="00B53E67"/>
    <w:pPr>
      <w:widowControl w:val="0"/>
      <w:ind w:leftChars="1000" w:left="2100"/>
    </w:pPr>
    <w:rPr>
      <w:kern w:val="2"/>
      <w:sz w:val="21"/>
      <w:lang w:bidi="ml-IN"/>
    </w:rPr>
  </w:style>
  <w:style w:type="paragraph" w:styleId="70">
    <w:name w:val="toc 7"/>
    <w:basedOn w:val="a"/>
    <w:next w:val="a"/>
    <w:autoRedefine/>
    <w:uiPriority w:val="39"/>
    <w:unhideWhenUsed/>
    <w:rsid w:val="00B53E67"/>
    <w:pPr>
      <w:widowControl w:val="0"/>
      <w:ind w:leftChars="1200" w:left="2520"/>
    </w:pPr>
    <w:rPr>
      <w:kern w:val="2"/>
      <w:sz w:val="21"/>
      <w:lang w:bidi="ml-IN"/>
    </w:rPr>
  </w:style>
  <w:style w:type="paragraph" w:styleId="80">
    <w:name w:val="toc 8"/>
    <w:basedOn w:val="a"/>
    <w:next w:val="a"/>
    <w:autoRedefine/>
    <w:uiPriority w:val="39"/>
    <w:unhideWhenUsed/>
    <w:rsid w:val="00B53E67"/>
    <w:pPr>
      <w:widowControl w:val="0"/>
      <w:ind w:leftChars="1400" w:left="2940"/>
    </w:pPr>
    <w:rPr>
      <w:kern w:val="2"/>
      <w:sz w:val="21"/>
      <w:lang w:bidi="ml-IN"/>
    </w:rPr>
  </w:style>
  <w:style w:type="paragraph" w:styleId="90">
    <w:name w:val="toc 9"/>
    <w:basedOn w:val="a"/>
    <w:next w:val="a"/>
    <w:autoRedefine/>
    <w:uiPriority w:val="39"/>
    <w:unhideWhenUsed/>
    <w:rsid w:val="00B53E67"/>
    <w:pPr>
      <w:widowControl w:val="0"/>
      <w:ind w:leftChars="1600" w:left="3360"/>
    </w:pPr>
    <w:rPr>
      <w:kern w:val="2"/>
      <w:sz w:val="21"/>
      <w:lang w:bidi="ml-IN"/>
    </w:rPr>
  </w:style>
  <w:style w:type="paragraph" w:customStyle="1" w:styleId="TableText">
    <w:name w:val="TableText"/>
    <w:basedOn w:val="a3"/>
    <w:link w:val="TableTextChar"/>
    <w:qFormat/>
    <w:rsid w:val="002D4C07"/>
  </w:style>
  <w:style w:type="character" w:customStyle="1" w:styleId="TableTextChar">
    <w:name w:val="TableText Char"/>
    <w:basedOn w:val="Char"/>
    <w:link w:val="TableText"/>
    <w:rsid w:val="002D4C07"/>
    <w:rPr>
      <w:rFonts w:ascii="Times New Roman" w:eastAsia="楷体" w:hAnsi="Times New Roman"/>
      <w:sz w:val="24"/>
    </w:rPr>
  </w:style>
  <w:style w:type="paragraph" w:customStyle="1" w:styleId="CodeText">
    <w:name w:val="CodeText"/>
    <w:basedOn w:val="TableText"/>
    <w:link w:val="CodeTextChar"/>
    <w:autoRedefine/>
    <w:qFormat/>
    <w:rsid w:val="006E0657"/>
    <w:rPr>
      <w:i/>
      <w:noProof/>
      <w:color w:val="C00000"/>
      <w:sz w:val="20"/>
    </w:rPr>
  </w:style>
  <w:style w:type="character" w:customStyle="1" w:styleId="CodeTextChar">
    <w:name w:val="CodeText Char"/>
    <w:basedOn w:val="a0"/>
    <w:link w:val="CodeText"/>
    <w:rsid w:val="006E0657"/>
    <w:rPr>
      <w:rFonts w:ascii="Times New Roman" w:eastAsia="楷体" w:hAnsi="Times New Roman"/>
      <w:i/>
      <w:noProof/>
      <w:color w:val="C00000"/>
      <w:sz w:val="20"/>
    </w:rPr>
  </w:style>
  <w:style w:type="paragraph" w:customStyle="1" w:styleId="Tabletext0">
    <w:name w:val="Tabletext"/>
    <w:basedOn w:val="a3"/>
    <w:link w:val="TabletextChar0"/>
    <w:qFormat/>
    <w:rsid w:val="00C378D4"/>
  </w:style>
  <w:style w:type="character" w:customStyle="1" w:styleId="TabletextChar0">
    <w:name w:val="Tabletext Char"/>
    <w:basedOn w:val="Char"/>
    <w:link w:val="Tabletext0"/>
    <w:rsid w:val="00C378D4"/>
    <w:rPr>
      <w:rFonts w:ascii="Times New Roman" w:eastAsia="楷体" w:hAnsi="Times New Roman"/>
      <w:sz w:val="24"/>
    </w:rPr>
  </w:style>
  <w:style w:type="table" w:customStyle="1" w:styleId="TableContent1">
    <w:name w:val="TableContent1"/>
    <w:basedOn w:val="a1"/>
    <w:uiPriority w:val="99"/>
    <w:rsid w:val="00C378D4"/>
    <w:pPr>
      <w:spacing w:after="0" w:line="240" w:lineRule="auto"/>
    </w:pPr>
    <w:rPr>
      <w:rFonts w:ascii="Times New Roman" w:eastAsia="楷体" w:hAnsi="Times New Roman"/>
      <w:sz w:val="24"/>
      <w:szCs w:val="24"/>
    </w:rPr>
    <w:tblPr>
      <w:tblInd w:w="202" w:type="dxa"/>
      <w:tblBorders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  <w:insideH w:val="single" w:sz="8" w:space="0" w:color="auto"/>
        <w:insideV w:val="single" w:sz="8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L3">
    <w:name w:val="L3"/>
    <w:basedOn w:val="a5"/>
    <w:rsid w:val="00BA4418"/>
    <w:pPr>
      <w:numPr>
        <w:ilvl w:val="1"/>
        <w:numId w:val="15"/>
      </w:numPr>
      <w:spacing w:after="160" w:line="259" w:lineRule="auto"/>
    </w:pPr>
  </w:style>
  <w:style w:type="paragraph" w:customStyle="1" w:styleId="311">
    <w:name w:val="3.1.1"/>
    <w:basedOn w:val="a5"/>
    <w:rsid w:val="00BA4418"/>
    <w:pPr>
      <w:numPr>
        <w:ilvl w:val="2"/>
        <w:numId w:val="15"/>
      </w:numPr>
      <w:spacing w:after="160" w:line="259" w:lineRule="auto"/>
    </w:pPr>
  </w:style>
  <w:style w:type="character" w:styleId="af2">
    <w:name w:val="FollowedHyperlink"/>
    <w:basedOn w:val="a0"/>
    <w:uiPriority w:val="99"/>
    <w:semiHidden/>
    <w:unhideWhenUsed/>
    <w:rsid w:val="008D7A4D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4254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6528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336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6664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2215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032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0624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672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8669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161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59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4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53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7780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7221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659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84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4795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9147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7161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522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9546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1640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package" Target="embeddings/Microsoft_Visio___16.vsdx"/><Relationship Id="rId21" Type="http://schemas.openxmlformats.org/officeDocument/2006/relationships/image" Target="media/image10.png"/><Relationship Id="rId42" Type="http://schemas.openxmlformats.org/officeDocument/2006/relationships/image" Target="media/image29.png"/><Relationship Id="rId63" Type="http://schemas.openxmlformats.org/officeDocument/2006/relationships/package" Target="embeddings/Microsoft_Visio___2.vsdx"/><Relationship Id="rId84" Type="http://schemas.openxmlformats.org/officeDocument/2006/relationships/image" Target="media/image60.emf"/><Relationship Id="rId16" Type="http://schemas.openxmlformats.org/officeDocument/2006/relationships/image" Target="media/image5.png"/><Relationship Id="rId107" Type="http://schemas.openxmlformats.org/officeDocument/2006/relationships/image" Target="media/image77.png"/><Relationship Id="rId11" Type="http://schemas.openxmlformats.org/officeDocument/2006/relationships/hyperlink" Target="http://www.oracle.com/technetwork/java/javase/downloads/jdk7-downloads-1880260.html" TargetMode="External"/><Relationship Id="rId32" Type="http://schemas.openxmlformats.org/officeDocument/2006/relationships/image" Target="media/image20.png"/><Relationship Id="rId37" Type="http://schemas.openxmlformats.org/officeDocument/2006/relationships/image" Target="media/image24.png"/><Relationship Id="rId53" Type="http://schemas.openxmlformats.org/officeDocument/2006/relationships/image" Target="media/image36.png"/><Relationship Id="rId58" Type="http://schemas.openxmlformats.org/officeDocument/2006/relationships/image" Target="media/image41.emf"/><Relationship Id="rId74" Type="http://schemas.openxmlformats.org/officeDocument/2006/relationships/image" Target="media/image52.png"/><Relationship Id="rId79" Type="http://schemas.openxmlformats.org/officeDocument/2006/relationships/image" Target="media/image56.png"/><Relationship Id="rId102" Type="http://schemas.openxmlformats.org/officeDocument/2006/relationships/image" Target="media/image73.png"/><Relationship Id="rId123" Type="http://schemas.openxmlformats.org/officeDocument/2006/relationships/image" Target="media/image89.png"/><Relationship Id="rId128" Type="http://schemas.openxmlformats.org/officeDocument/2006/relationships/package" Target="embeddings/Microsoft_Visio___19.vsdx"/><Relationship Id="rId5" Type="http://schemas.openxmlformats.org/officeDocument/2006/relationships/settings" Target="settings.xml"/><Relationship Id="rId90" Type="http://schemas.openxmlformats.org/officeDocument/2006/relationships/image" Target="media/image64.png"/><Relationship Id="rId95" Type="http://schemas.openxmlformats.org/officeDocument/2006/relationships/image" Target="media/image68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43" Type="http://schemas.openxmlformats.org/officeDocument/2006/relationships/image" Target="media/image30.png"/><Relationship Id="rId48" Type="http://schemas.openxmlformats.org/officeDocument/2006/relationships/image" Target="media/image33.png"/><Relationship Id="rId64" Type="http://schemas.openxmlformats.org/officeDocument/2006/relationships/image" Target="media/image45.emf"/><Relationship Id="rId69" Type="http://schemas.openxmlformats.org/officeDocument/2006/relationships/package" Target="embeddings/Microsoft_Visio___4.vsdx"/><Relationship Id="rId113" Type="http://schemas.openxmlformats.org/officeDocument/2006/relationships/package" Target="embeddings/Microsoft_Visio___15.vsdx"/><Relationship Id="rId118" Type="http://schemas.openxmlformats.org/officeDocument/2006/relationships/image" Target="media/image85.png"/><Relationship Id="rId134" Type="http://schemas.openxmlformats.org/officeDocument/2006/relationships/image" Target="media/image97.png"/><Relationship Id="rId80" Type="http://schemas.openxmlformats.org/officeDocument/2006/relationships/image" Target="media/image57.emf"/><Relationship Id="rId85" Type="http://schemas.openxmlformats.org/officeDocument/2006/relationships/package" Target="embeddings/Microsoft_Visio___8.vsdx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33" Type="http://schemas.openxmlformats.org/officeDocument/2006/relationships/hyperlink" Target="http://dev.mysql.com/downloads/mysql/5.5.html" TargetMode="External"/><Relationship Id="rId38" Type="http://schemas.openxmlformats.org/officeDocument/2006/relationships/image" Target="media/image25.png"/><Relationship Id="rId59" Type="http://schemas.openxmlformats.org/officeDocument/2006/relationships/package" Target="embeddings/Microsoft_Visio___1.vsdx"/><Relationship Id="rId103" Type="http://schemas.openxmlformats.org/officeDocument/2006/relationships/image" Target="media/image74.png"/><Relationship Id="rId108" Type="http://schemas.openxmlformats.org/officeDocument/2006/relationships/image" Target="media/image78.png"/><Relationship Id="rId124" Type="http://schemas.openxmlformats.org/officeDocument/2006/relationships/image" Target="media/image90.emf"/><Relationship Id="rId129" Type="http://schemas.openxmlformats.org/officeDocument/2006/relationships/image" Target="media/image93.png"/><Relationship Id="rId54" Type="http://schemas.openxmlformats.org/officeDocument/2006/relationships/image" Target="media/image37.png"/><Relationship Id="rId70" Type="http://schemas.openxmlformats.org/officeDocument/2006/relationships/image" Target="media/image49.png"/><Relationship Id="rId75" Type="http://schemas.openxmlformats.org/officeDocument/2006/relationships/image" Target="media/image53.png"/><Relationship Id="rId91" Type="http://schemas.openxmlformats.org/officeDocument/2006/relationships/image" Target="media/image65.png"/><Relationship Id="rId96" Type="http://schemas.openxmlformats.org/officeDocument/2006/relationships/image" Target="media/image69.emf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23" Type="http://schemas.openxmlformats.org/officeDocument/2006/relationships/image" Target="media/image12.png"/><Relationship Id="rId28" Type="http://schemas.openxmlformats.org/officeDocument/2006/relationships/hyperlink" Target="http://maven.apache.org/download.cgi" TargetMode="External"/><Relationship Id="rId49" Type="http://schemas.openxmlformats.org/officeDocument/2006/relationships/hyperlink" Target="http://git-scm.com/download/" TargetMode="External"/><Relationship Id="rId114" Type="http://schemas.openxmlformats.org/officeDocument/2006/relationships/image" Target="media/image82.png"/><Relationship Id="rId119" Type="http://schemas.openxmlformats.org/officeDocument/2006/relationships/image" Target="media/image86.emf"/><Relationship Id="rId44" Type="http://schemas.openxmlformats.org/officeDocument/2006/relationships/image" Target="media/image31.png"/><Relationship Id="rId60" Type="http://schemas.openxmlformats.org/officeDocument/2006/relationships/image" Target="media/image42.png"/><Relationship Id="rId65" Type="http://schemas.openxmlformats.org/officeDocument/2006/relationships/package" Target="embeddings/Microsoft_Visio___3.vsdx"/><Relationship Id="rId81" Type="http://schemas.openxmlformats.org/officeDocument/2006/relationships/package" Target="embeddings/Microsoft_Visio___7.vsdx"/><Relationship Id="rId86" Type="http://schemas.openxmlformats.org/officeDocument/2006/relationships/image" Target="media/image61.png"/><Relationship Id="rId130" Type="http://schemas.openxmlformats.org/officeDocument/2006/relationships/image" Target="media/image94.png"/><Relationship Id="rId135" Type="http://schemas.openxmlformats.org/officeDocument/2006/relationships/fontTable" Target="fontTable.xml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39" Type="http://schemas.openxmlformats.org/officeDocument/2006/relationships/image" Target="media/image26.png"/><Relationship Id="rId109" Type="http://schemas.openxmlformats.org/officeDocument/2006/relationships/image" Target="media/image79.emf"/><Relationship Id="rId34" Type="http://schemas.openxmlformats.org/officeDocument/2006/relationships/image" Target="media/image21.png"/><Relationship Id="rId50" Type="http://schemas.openxmlformats.org/officeDocument/2006/relationships/image" Target="media/image34.png"/><Relationship Id="rId55" Type="http://schemas.openxmlformats.org/officeDocument/2006/relationships/image" Target="media/image38.png"/><Relationship Id="rId76" Type="http://schemas.openxmlformats.org/officeDocument/2006/relationships/image" Target="media/image54.emf"/><Relationship Id="rId97" Type="http://schemas.openxmlformats.org/officeDocument/2006/relationships/package" Target="embeddings/Microsoft_Visio___11.vsdx"/><Relationship Id="rId104" Type="http://schemas.openxmlformats.org/officeDocument/2006/relationships/image" Target="media/image75.emf"/><Relationship Id="rId120" Type="http://schemas.openxmlformats.org/officeDocument/2006/relationships/package" Target="embeddings/Microsoft_Visio___17.vsdx"/><Relationship Id="rId125" Type="http://schemas.openxmlformats.org/officeDocument/2006/relationships/package" Target="embeddings/Microsoft_Visio___18.vsdx"/><Relationship Id="rId7" Type="http://schemas.openxmlformats.org/officeDocument/2006/relationships/footnotes" Target="footnotes.xml"/><Relationship Id="rId71" Type="http://schemas.openxmlformats.org/officeDocument/2006/relationships/image" Target="media/image50.png"/><Relationship Id="rId92" Type="http://schemas.openxmlformats.org/officeDocument/2006/relationships/image" Target="media/image66.emf"/><Relationship Id="rId2" Type="http://schemas.openxmlformats.org/officeDocument/2006/relationships/customXml" Target="../customXml/item2.xml"/><Relationship Id="rId29" Type="http://schemas.openxmlformats.org/officeDocument/2006/relationships/image" Target="media/image17.png"/><Relationship Id="rId24" Type="http://schemas.openxmlformats.org/officeDocument/2006/relationships/image" Target="media/image13.png"/><Relationship Id="rId40" Type="http://schemas.openxmlformats.org/officeDocument/2006/relationships/image" Target="media/image27.png"/><Relationship Id="rId45" Type="http://schemas.openxmlformats.org/officeDocument/2006/relationships/hyperlink" Target="http://dev.mysql.com/downloads/workbench/" TargetMode="External"/><Relationship Id="rId66" Type="http://schemas.openxmlformats.org/officeDocument/2006/relationships/image" Target="media/image46.png"/><Relationship Id="rId87" Type="http://schemas.openxmlformats.org/officeDocument/2006/relationships/image" Target="media/image62.png"/><Relationship Id="rId110" Type="http://schemas.openxmlformats.org/officeDocument/2006/relationships/package" Target="embeddings/Microsoft_Visio___14.vsdx"/><Relationship Id="rId115" Type="http://schemas.openxmlformats.org/officeDocument/2006/relationships/image" Target="media/image83.png"/><Relationship Id="rId131" Type="http://schemas.openxmlformats.org/officeDocument/2006/relationships/image" Target="media/image95.png"/><Relationship Id="rId136" Type="http://schemas.openxmlformats.org/officeDocument/2006/relationships/theme" Target="theme/theme1.xml"/><Relationship Id="rId61" Type="http://schemas.openxmlformats.org/officeDocument/2006/relationships/image" Target="media/image43.png"/><Relationship Id="rId82" Type="http://schemas.openxmlformats.org/officeDocument/2006/relationships/image" Target="media/image58.png"/><Relationship Id="rId19" Type="http://schemas.openxmlformats.org/officeDocument/2006/relationships/image" Target="media/image8.png"/><Relationship Id="rId14" Type="http://schemas.openxmlformats.org/officeDocument/2006/relationships/image" Target="media/image3.png"/><Relationship Id="rId30" Type="http://schemas.openxmlformats.org/officeDocument/2006/relationships/image" Target="media/image18.png"/><Relationship Id="rId35" Type="http://schemas.openxmlformats.org/officeDocument/2006/relationships/image" Target="media/image22.png"/><Relationship Id="rId56" Type="http://schemas.openxmlformats.org/officeDocument/2006/relationships/image" Target="media/image39.png"/><Relationship Id="rId77" Type="http://schemas.openxmlformats.org/officeDocument/2006/relationships/package" Target="embeddings/Microsoft_Visio___6.vsdx"/><Relationship Id="rId100" Type="http://schemas.openxmlformats.org/officeDocument/2006/relationships/image" Target="media/image72.emf"/><Relationship Id="rId105" Type="http://schemas.openxmlformats.org/officeDocument/2006/relationships/package" Target="embeddings/Microsoft_Visio___13.vsdx"/><Relationship Id="rId126" Type="http://schemas.openxmlformats.org/officeDocument/2006/relationships/image" Target="media/image91.png"/><Relationship Id="rId8" Type="http://schemas.openxmlformats.org/officeDocument/2006/relationships/endnotes" Target="endnotes.xml"/><Relationship Id="rId51" Type="http://schemas.openxmlformats.org/officeDocument/2006/relationships/hyperlink" Target="http://download.tortoisegit.org/tgit/1.8.12.0/" TargetMode="External"/><Relationship Id="rId72" Type="http://schemas.openxmlformats.org/officeDocument/2006/relationships/image" Target="media/image51.emf"/><Relationship Id="rId93" Type="http://schemas.openxmlformats.org/officeDocument/2006/relationships/package" Target="embeddings/Microsoft_Visio___10.vsdx"/><Relationship Id="rId98" Type="http://schemas.openxmlformats.org/officeDocument/2006/relationships/image" Target="media/image70.png"/><Relationship Id="rId121" Type="http://schemas.openxmlformats.org/officeDocument/2006/relationships/image" Target="media/image87.png"/><Relationship Id="rId3" Type="http://schemas.openxmlformats.org/officeDocument/2006/relationships/numbering" Target="numbering.xml"/><Relationship Id="rId25" Type="http://schemas.openxmlformats.org/officeDocument/2006/relationships/image" Target="media/image14.png"/><Relationship Id="rId46" Type="http://schemas.openxmlformats.org/officeDocument/2006/relationships/image" Target="media/image32.png"/><Relationship Id="rId67" Type="http://schemas.openxmlformats.org/officeDocument/2006/relationships/image" Target="media/image47.png"/><Relationship Id="rId116" Type="http://schemas.openxmlformats.org/officeDocument/2006/relationships/image" Target="media/image84.emf"/><Relationship Id="rId20" Type="http://schemas.openxmlformats.org/officeDocument/2006/relationships/image" Target="media/image9.png"/><Relationship Id="rId41" Type="http://schemas.openxmlformats.org/officeDocument/2006/relationships/image" Target="media/image28.png"/><Relationship Id="rId62" Type="http://schemas.openxmlformats.org/officeDocument/2006/relationships/image" Target="media/image44.emf"/><Relationship Id="rId83" Type="http://schemas.openxmlformats.org/officeDocument/2006/relationships/image" Target="media/image59.png"/><Relationship Id="rId88" Type="http://schemas.openxmlformats.org/officeDocument/2006/relationships/image" Target="media/image63.emf"/><Relationship Id="rId111" Type="http://schemas.openxmlformats.org/officeDocument/2006/relationships/image" Target="media/image80.png"/><Relationship Id="rId132" Type="http://schemas.openxmlformats.org/officeDocument/2006/relationships/image" Target="media/image96.emf"/><Relationship Id="rId15" Type="http://schemas.openxmlformats.org/officeDocument/2006/relationships/image" Target="media/image4.png"/><Relationship Id="rId36" Type="http://schemas.openxmlformats.org/officeDocument/2006/relationships/image" Target="media/image23.png"/><Relationship Id="rId57" Type="http://schemas.openxmlformats.org/officeDocument/2006/relationships/image" Target="media/image40.png"/><Relationship Id="rId106" Type="http://schemas.openxmlformats.org/officeDocument/2006/relationships/image" Target="media/image76.png"/><Relationship Id="rId127" Type="http://schemas.openxmlformats.org/officeDocument/2006/relationships/image" Target="media/image92.emf"/><Relationship Id="rId10" Type="http://schemas.openxmlformats.org/officeDocument/2006/relationships/footer" Target="footer1.xml"/><Relationship Id="rId31" Type="http://schemas.openxmlformats.org/officeDocument/2006/relationships/image" Target="media/image19.png"/><Relationship Id="rId52" Type="http://schemas.openxmlformats.org/officeDocument/2006/relationships/image" Target="media/image35.png"/><Relationship Id="rId73" Type="http://schemas.openxmlformats.org/officeDocument/2006/relationships/package" Target="embeddings/Microsoft_Visio___5.vsdx"/><Relationship Id="rId78" Type="http://schemas.openxmlformats.org/officeDocument/2006/relationships/image" Target="media/image55.png"/><Relationship Id="rId94" Type="http://schemas.openxmlformats.org/officeDocument/2006/relationships/image" Target="media/image67.png"/><Relationship Id="rId99" Type="http://schemas.openxmlformats.org/officeDocument/2006/relationships/image" Target="media/image71.png"/><Relationship Id="rId101" Type="http://schemas.openxmlformats.org/officeDocument/2006/relationships/package" Target="embeddings/Microsoft_Visio___12.vsdx"/><Relationship Id="rId122" Type="http://schemas.openxmlformats.org/officeDocument/2006/relationships/image" Target="media/image88.png"/><Relationship Id="rId4" Type="http://schemas.openxmlformats.org/officeDocument/2006/relationships/styles" Target="styles.xml"/><Relationship Id="rId9" Type="http://schemas.openxmlformats.org/officeDocument/2006/relationships/header" Target="header1.xml"/><Relationship Id="rId26" Type="http://schemas.openxmlformats.org/officeDocument/2006/relationships/image" Target="media/image15.png"/><Relationship Id="rId47" Type="http://schemas.openxmlformats.org/officeDocument/2006/relationships/hyperlink" Target="http://tomcat.apache.org/download-70.cgi" TargetMode="External"/><Relationship Id="rId68" Type="http://schemas.openxmlformats.org/officeDocument/2006/relationships/image" Target="media/image48.emf"/><Relationship Id="rId89" Type="http://schemas.openxmlformats.org/officeDocument/2006/relationships/package" Target="embeddings/Microsoft_Visio___9.vsdx"/><Relationship Id="rId112" Type="http://schemas.openxmlformats.org/officeDocument/2006/relationships/image" Target="media/image81.emf"/><Relationship Id="rId133" Type="http://schemas.openxmlformats.org/officeDocument/2006/relationships/package" Target="embeddings/Microsoft_Visio___20.vsdx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niesu\Documents\GitHub\cuoxiazi\01_doc\&#39033;&#30446;&#21517;_&#25991;&#26723;&#21517;_&#27169;&#26495;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2014-11-18T00:00:00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043779CA-1F24-4B8C-88B1-87DA5D60097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项目名_文档名_模板.dotx</Template>
  <TotalTime>9483</TotalTime>
  <Pages>1</Pages>
  <Words>10282</Words>
  <Characters>58612</Characters>
  <Application>Microsoft Office Word</Application>
  <DocSecurity>0</DocSecurity>
  <Lines>488</Lines>
  <Paragraphs>137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餐厅订餐系统-系统详细设计文档</vt:lpstr>
    </vt:vector>
  </TitlesOfParts>
  <Company/>
  <LinksUpToDate>false</LinksUpToDate>
  <CharactersWithSpaces>68757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餐厅订餐系统-系统详细设计文档</dc:title>
  <dc:subject/>
  <dc:creator>Xu LIN</dc:creator>
  <cp:keywords/>
  <dc:description/>
  <cp:lastModifiedBy>Xu, Lin (XuLin,ES-Apps-GD-China-WH)</cp:lastModifiedBy>
  <cp:revision>850</cp:revision>
  <cp:lastPrinted>2014-12-02T12:48:00Z</cp:lastPrinted>
  <dcterms:created xsi:type="dcterms:W3CDTF">2014-11-19T12:34:00Z</dcterms:created>
  <dcterms:modified xsi:type="dcterms:W3CDTF">2015-04-17T08:41:00Z</dcterms:modified>
</cp:coreProperties>
</file>