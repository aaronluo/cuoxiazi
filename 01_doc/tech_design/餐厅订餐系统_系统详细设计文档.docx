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0B656" w14:textId="77777777" w:rsidR="00B53E67" w:rsidRPr="00DE3E4B" w:rsidRDefault="00B53E67" w:rsidP="00B53E67">
      <w:r w:rsidRPr="00DE3E4B">
        <w:rPr>
          <w:noProof/>
        </w:rPr>
        <mc:AlternateContent>
          <mc:Choice Requires="wps">
            <w:drawing>
              <wp:anchor distT="91440" distB="91440" distL="114300" distR="114300" simplePos="0" relativeHeight="251660288" behindDoc="0" locked="0" layoutInCell="1" allowOverlap="1" wp14:anchorId="78D6F3FB" wp14:editId="695AD7A5">
                <wp:simplePos x="0" y="0"/>
                <wp:positionH relativeFrom="page">
                  <wp:posOffset>962025</wp:posOffset>
                </wp:positionH>
                <wp:positionV relativeFrom="paragraph">
                  <wp:posOffset>0</wp:posOffset>
                </wp:positionV>
                <wp:extent cx="4000500" cy="142875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428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3849E" w14:textId="77777777" w:rsidR="001A6424" w:rsidRPr="00DE3E4B" w:rsidRDefault="001A6424" w:rsidP="00B53E67">
                            <w:r w:rsidRPr="00DE3E4B">
                              <w:rPr>
                                <w:rFonts w:hint="eastAsia"/>
                              </w:rPr>
                              <w:t>客户</w:t>
                            </w:r>
                            <w:r w:rsidRPr="00DE3E4B">
                              <w:t>名字和</w:t>
                            </w:r>
                            <w:r w:rsidRPr="00DE3E4B"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F3F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0;width:315pt;height:112.5pt;z-index:25166028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" filled="f" stroked="f">
                <v:textbox>
                  <w:txbxContent>
                    <w:p w14:paraId="3353849E" w14:textId="77777777" w:rsidR="001A6424" w:rsidRPr="00DE3E4B" w:rsidRDefault="001A6424" w:rsidP="00B53E67">
                      <w:r w:rsidRPr="00DE3E4B">
                        <w:rPr>
                          <w:rFonts w:hint="eastAsia"/>
                        </w:rPr>
                        <w:t>客户</w:t>
                      </w:r>
                      <w:r w:rsidRPr="00DE3E4B">
                        <w:t>名字和</w:t>
                      </w:r>
                      <w:r w:rsidRPr="00DE3E4B">
                        <w:t>logo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dt>
      <w:sdtPr>
        <w:id w:val="-429969057"/>
        <w:docPartObj>
          <w:docPartGallery w:val="Cover Pages"/>
          <w:docPartUnique/>
        </w:docPartObj>
      </w:sdtPr>
      <w:sdtEndPr/>
      <w:sdtContent>
        <w:p w14:paraId="21CFB95E" w14:textId="77777777" w:rsidR="00B53E67" w:rsidRPr="00DE3E4B" w:rsidRDefault="00B53E67" w:rsidP="00B53E67"/>
        <w:p w14:paraId="39070080" w14:textId="77777777" w:rsidR="00B53E67" w:rsidRPr="00DE3E4B" w:rsidRDefault="00B53E67" w:rsidP="00B53E67">
          <w:r w:rsidRPr="00DE3E4B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D0FD1B2" wp14:editId="42EC8410">
                    <wp:simplePos x="0" y="0"/>
                    <wp:positionH relativeFrom="margin">
                      <wp:posOffset>488950</wp:posOffset>
                    </wp:positionH>
                    <wp:positionV relativeFrom="page">
                      <wp:posOffset>3460115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135E51" w14:textId="77777777" w:rsidR="001A6424" w:rsidRPr="00AF53B7" w:rsidRDefault="001A6424" w:rsidP="00B53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餐厅订餐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—</w:t>
                                </w: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系统</w:t>
                                </w:r>
                                <w:r>
                                  <w:rPr>
                                    <w:sz w:val="72"/>
                                    <w:szCs w:val="72"/>
                                  </w:rPr>
                                  <w:t>详细设计文档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1616C0" w14:textId="77777777" w:rsidR="001A6424" w:rsidRPr="00AF53B7" w:rsidRDefault="001A6424" w:rsidP="00B53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A73AEF8" w14:textId="777C011B" w:rsidR="001A6424" w:rsidRPr="00AF53B7" w:rsidRDefault="001A6424" w:rsidP="00B53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szCs w:val="24"/>
                                      </w:rPr>
                                      <w:t>Xu LIN</w:t>
                                    </w:r>
                                  </w:p>
                                </w:sdtContent>
                              </w:sdt>
                              <w:p w14:paraId="430C5D86" w14:textId="77777777" w:rsidR="001A6424" w:rsidRPr="00AF53B7" w:rsidRDefault="001A6424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</w:p>
                              <w:p w14:paraId="4C6CBA37" w14:textId="77777777" w:rsidR="001A6424" w:rsidRPr="00AF53B7" w:rsidRDefault="001A6424" w:rsidP="00B53E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szCs w:val="24"/>
                                  </w:rPr>
                                </w:pPr>
                                <w:r w:rsidRPr="00AF53B7">
                                  <w:rPr>
                                    <w:rFonts w:hint="eastAsia"/>
                                    <w:caps/>
                                    <w:szCs w:val="24"/>
                                  </w:rPr>
                                  <w:t>日期</w:t>
                                </w:r>
                                <w:r w:rsidRPr="00AF53B7">
                                  <w:rPr>
                                    <w:caps/>
                                    <w:szCs w:val="24"/>
                                  </w:rPr>
                                  <w:t>：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instrText xml:space="preserve"> DATE \@ "yyyy-MM-dd" </w:instrTex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separate"/>
                                </w:r>
                                <w:r w:rsidR="00B517BB">
                                  <w:rPr>
                                    <w:caps/>
                                    <w:noProof/>
                                    <w:szCs w:val="24"/>
                                  </w:rPr>
                                  <w:t>2015-04-21</w:t>
                                </w:r>
                                <w:r>
                                  <w:rPr>
                                    <w:caps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D0FD1B2" id="Text Box 131" o:spid="_x0000_s1027" type="#_x0000_t202" style="position:absolute;left:0;text-align:left;margin-left:38.5pt;margin-top:272.45pt;width:369pt;height:529.2pt;z-index:251659264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" filled="f" stroked="f" strokeweight=".5pt">
                    <v:textbox style="mso-fit-shape-to-text:t" inset="0,0,0,0">
                      <w:txbxContent>
                        <w:p w14:paraId="26135E51" w14:textId="77777777" w:rsidR="001A6424" w:rsidRPr="00AF53B7" w:rsidRDefault="001A6424" w:rsidP="00B53E67">
                          <w:pPr>
                            <w:pStyle w:val="NoSpacing"/>
                            <w:spacing w:before="40" w:after="560" w:line="216" w:lineRule="auto"/>
                            <w:rPr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餐厅订餐</w:t>
                          </w:r>
                          <w:r>
                            <w:rPr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—</w:t>
                          </w: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系统</w:t>
                          </w:r>
                          <w:r>
                            <w:rPr>
                              <w:sz w:val="72"/>
                              <w:szCs w:val="72"/>
                            </w:rPr>
                            <w:t>详细设计文档</w:t>
                          </w:r>
                        </w:p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1616C0" w14:textId="77777777" w:rsidR="001A6424" w:rsidRPr="00AF53B7" w:rsidRDefault="001A6424" w:rsidP="00B53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A73AEF8" w14:textId="777C011B" w:rsidR="001A6424" w:rsidRPr="00AF53B7" w:rsidRDefault="001A6424" w:rsidP="00B53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szCs w:val="24"/>
                                </w:rPr>
                                <w:t>Xu LIN</w:t>
                              </w:r>
                            </w:p>
                          </w:sdtContent>
                        </w:sdt>
                        <w:p w14:paraId="430C5D86" w14:textId="77777777" w:rsidR="001A6424" w:rsidRPr="00AF53B7" w:rsidRDefault="001A6424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</w:p>
                        <w:p w14:paraId="4C6CBA37" w14:textId="77777777" w:rsidR="001A6424" w:rsidRPr="00AF53B7" w:rsidRDefault="001A6424" w:rsidP="00B53E67">
                          <w:pPr>
                            <w:pStyle w:val="NoSpacing"/>
                            <w:spacing w:before="80" w:after="40"/>
                            <w:rPr>
                              <w:caps/>
                              <w:szCs w:val="24"/>
                            </w:rPr>
                          </w:pPr>
                          <w:r w:rsidRPr="00AF53B7">
                            <w:rPr>
                              <w:rFonts w:hint="eastAsia"/>
                              <w:caps/>
                              <w:szCs w:val="24"/>
                            </w:rPr>
                            <w:t>日期</w:t>
                          </w:r>
                          <w:r w:rsidRPr="00AF53B7">
                            <w:rPr>
                              <w:caps/>
                              <w:szCs w:val="24"/>
                            </w:rPr>
                            <w:t>：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aps/>
                              <w:szCs w:val="24"/>
                            </w:rPr>
                            <w:instrText xml:space="preserve"> DATE \@ "yyyy-MM-dd" </w:instrTex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separate"/>
                          </w:r>
                          <w:r w:rsidR="00B517BB">
                            <w:rPr>
                              <w:caps/>
                              <w:noProof/>
                              <w:szCs w:val="24"/>
                            </w:rPr>
                            <w:t>2015-04-21</w:t>
                          </w:r>
                          <w:r>
                            <w:rPr>
                              <w:caps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DE3E4B">
            <w:br w:type="page"/>
          </w:r>
        </w:p>
      </w:sdtContent>
    </w:sdt>
    <w:p w14:paraId="5CAB0591" w14:textId="77777777" w:rsidR="00B53E67" w:rsidRPr="00DE3E4B" w:rsidRDefault="00B53E67" w:rsidP="00E0688B">
      <w:pPr>
        <w:pStyle w:val="NoSpacing"/>
      </w:pPr>
      <w:r w:rsidRPr="00DE3E4B">
        <w:rPr>
          <w:rFonts w:hint="eastAsia"/>
        </w:rPr>
        <w:lastRenderedPageBreak/>
        <w:t>文档版本</w:t>
      </w:r>
      <w:r w:rsidRPr="00DE3E4B">
        <w:t>历史</w:t>
      </w:r>
    </w:p>
    <w:tbl>
      <w:tblPr>
        <w:tblW w:w="9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440"/>
        <w:gridCol w:w="1260"/>
        <w:gridCol w:w="1080"/>
        <w:gridCol w:w="4230"/>
      </w:tblGrid>
      <w:tr w:rsidR="00B53E67" w:rsidRPr="00DE3E4B" w14:paraId="0E80C308" w14:textId="77777777" w:rsidTr="00EE130B">
        <w:tc>
          <w:tcPr>
            <w:tcW w:w="1008" w:type="dxa"/>
            <w:shd w:val="clear" w:color="auto" w:fill="BFBFBF" w:themeFill="background1" w:themeFillShade="BF"/>
          </w:tcPr>
          <w:p w14:paraId="28016810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版本号</w:t>
            </w:r>
          </w:p>
        </w:tc>
        <w:tc>
          <w:tcPr>
            <w:tcW w:w="1440" w:type="dxa"/>
            <w:shd w:val="clear" w:color="auto" w:fill="BFBFBF" w:themeFill="background1" w:themeFillShade="BF"/>
          </w:tcPr>
          <w:p w14:paraId="5902063A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修订日期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3DB5C5CC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修订人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14:paraId="0171FE14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审核</w:t>
            </w:r>
            <w:r w:rsidRPr="00DE3E4B">
              <w:t>人</w:t>
            </w:r>
          </w:p>
        </w:tc>
        <w:tc>
          <w:tcPr>
            <w:tcW w:w="4230" w:type="dxa"/>
            <w:shd w:val="clear" w:color="auto" w:fill="BFBFBF" w:themeFill="background1" w:themeFillShade="BF"/>
          </w:tcPr>
          <w:p w14:paraId="0D2CE603" w14:textId="77777777" w:rsidR="00B53E67" w:rsidRPr="00DE3E4B" w:rsidRDefault="00B53E67" w:rsidP="00E0688B">
            <w:pPr>
              <w:pStyle w:val="TableText"/>
            </w:pPr>
            <w:r w:rsidRPr="00DE3E4B">
              <w:rPr>
                <w:rFonts w:hint="eastAsia"/>
              </w:rPr>
              <w:t>变更内容</w:t>
            </w:r>
          </w:p>
        </w:tc>
      </w:tr>
      <w:tr w:rsidR="00B53E67" w:rsidRPr="00DE3E4B" w14:paraId="6852087F" w14:textId="77777777" w:rsidTr="00EE130B">
        <w:tc>
          <w:tcPr>
            <w:tcW w:w="1008" w:type="dxa"/>
          </w:tcPr>
          <w:p w14:paraId="7CC6C2E3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1.0</w:t>
            </w:r>
          </w:p>
        </w:tc>
        <w:tc>
          <w:tcPr>
            <w:tcW w:w="1440" w:type="dxa"/>
          </w:tcPr>
          <w:p w14:paraId="702F70C4" w14:textId="64D02B7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11</w:t>
            </w:r>
            <w:r w:rsidR="00AC36C8">
              <w:t>-</w:t>
            </w:r>
            <w:r>
              <w:t>23</w:t>
            </w:r>
          </w:p>
        </w:tc>
        <w:tc>
          <w:tcPr>
            <w:tcW w:w="1260" w:type="dxa"/>
          </w:tcPr>
          <w:p w14:paraId="6705FFD1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6C33F56D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205B4425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初始化文档</w:t>
            </w:r>
            <w:r>
              <w:t>结构</w:t>
            </w:r>
          </w:p>
        </w:tc>
      </w:tr>
      <w:tr w:rsidR="00B53E67" w:rsidRPr="00DE3E4B" w14:paraId="60A1DDAD" w14:textId="77777777" w:rsidTr="00EE130B">
        <w:tc>
          <w:tcPr>
            <w:tcW w:w="1008" w:type="dxa"/>
          </w:tcPr>
          <w:p w14:paraId="2E1CCDCC" w14:textId="225D6988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220FE6E6" w14:textId="0CCD0D1A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5</w:t>
            </w:r>
          </w:p>
        </w:tc>
        <w:tc>
          <w:tcPr>
            <w:tcW w:w="1260" w:type="dxa"/>
          </w:tcPr>
          <w:p w14:paraId="5719CC96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13CA77D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5963B19E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新增</w:t>
            </w:r>
            <w:r>
              <w:t>用户管理模块</w:t>
            </w:r>
            <w:r>
              <w:rPr>
                <w:rFonts w:hint="eastAsia"/>
              </w:rPr>
              <w:t>和数据库</w:t>
            </w:r>
          </w:p>
        </w:tc>
      </w:tr>
      <w:tr w:rsidR="00B53E67" w:rsidRPr="00DE3E4B" w14:paraId="6886B972" w14:textId="77777777" w:rsidTr="00EE130B">
        <w:tc>
          <w:tcPr>
            <w:tcW w:w="1008" w:type="dxa"/>
          </w:tcPr>
          <w:p w14:paraId="3CC2298A" w14:textId="3F54397E" w:rsidR="00B53E67" w:rsidRPr="00DE3E4B" w:rsidRDefault="00B53E67" w:rsidP="00E0688B">
            <w:pPr>
              <w:pStyle w:val="TableText"/>
            </w:pPr>
          </w:p>
        </w:tc>
        <w:tc>
          <w:tcPr>
            <w:tcW w:w="1440" w:type="dxa"/>
          </w:tcPr>
          <w:p w14:paraId="7FC057FD" w14:textId="29521AC0" w:rsidR="00B53E67" w:rsidRPr="00DE3E4B" w:rsidRDefault="00B53E67" w:rsidP="00AC36C8">
            <w:pPr>
              <w:pStyle w:val="TableText"/>
            </w:pPr>
            <w:r>
              <w:t>2014</w:t>
            </w:r>
            <w:r w:rsidR="00AC36C8">
              <w:t>-</w:t>
            </w:r>
            <w:r>
              <w:t>12</w:t>
            </w:r>
            <w:r w:rsidR="00AC36C8">
              <w:t>-</w:t>
            </w:r>
            <w:r>
              <w:t>8</w:t>
            </w:r>
          </w:p>
        </w:tc>
        <w:tc>
          <w:tcPr>
            <w:tcW w:w="1260" w:type="dxa"/>
          </w:tcPr>
          <w:p w14:paraId="10FC8258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Xu Lin</w:t>
            </w:r>
          </w:p>
        </w:tc>
        <w:tc>
          <w:tcPr>
            <w:tcW w:w="1080" w:type="dxa"/>
          </w:tcPr>
          <w:p w14:paraId="42212024" w14:textId="77777777" w:rsidR="00B53E67" w:rsidRPr="00DE3E4B" w:rsidRDefault="00B53E67" w:rsidP="00E0688B">
            <w:pPr>
              <w:pStyle w:val="TableText"/>
            </w:pPr>
          </w:p>
        </w:tc>
        <w:tc>
          <w:tcPr>
            <w:tcW w:w="4230" w:type="dxa"/>
          </w:tcPr>
          <w:p w14:paraId="0BDAEB6F" w14:textId="77777777" w:rsidR="00B53E67" w:rsidRPr="00DE3E4B" w:rsidRDefault="00B53E67" w:rsidP="00E0688B">
            <w:pPr>
              <w:pStyle w:val="TableText"/>
            </w:pPr>
            <w:r>
              <w:rPr>
                <w:rFonts w:hint="eastAsia"/>
              </w:rPr>
              <w:t>用户</w:t>
            </w:r>
            <w:r>
              <w:t>管理</w:t>
            </w:r>
            <w:r>
              <w:rPr>
                <w:rFonts w:hint="eastAsia"/>
              </w:rPr>
              <w:t>模块</w:t>
            </w:r>
            <w:r>
              <w:t>的用户需求</w:t>
            </w:r>
            <w:r>
              <w:rPr>
                <w:rFonts w:hint="eastAsia"/>
              </w:rPr>
              <w:t>更新</w:t>
            </w:r>
            <w:r>
              <w:t>和新增类说明</w:t>
            </w:r>
          </w:p>
        </w:tc>
      </w:tr>
      <w:tr w:rsidR="00AC36C8" w:rsidRPr="00DE3E4B" w14:paraId="09C8FFAD" w14:textId="77777777" w:rsidTr="00EE130B">
        <w:tc>
          <w:tcPr>
            <w:tcW w:w="1008" w:type="dxa"/>
          </w:tcPr>
          <w:p w14:paraId="4D5D1950" w14:textId="1D2E647A" w:rsidR="00AC36C8" w:rsidRDefault="00AC36C8" w:rsidP="00E0688B">
            <w:pPr>
              <w:pStyle w:val="TableText"/>
            </w:pPr>
          </w:p>
        </w:tc>
        <w:tc>
          <w:tcPr>
            <w:tcW w:w="1440" w:type="dxa"/>
          </w:tcPr>
          <w:p w14:paraId="07A0E71C" w14:textId="6A42F7EE" w:rsidR="00AC36C8" w:rsidRDefault="00AC36C8" w:rsidP="00E0688B">
            <w:pPr>
              <w:pStyle w:val="TableText"/>
            </w:pPr>
            <w:r>
              <w:t>2014-12-26</w:t>
            </w:r>
          </w:p>
        </w:tc>
        <w:tc>
          <w:tcPr>
            <w:tcW w:w="1260" w:type="dxa"/>
          </w:tcPr>
          <w:p w14:paraId="42CED6DE" w14:textId="2F794D95" w:rsidR="00AC36C8" w:rsidRDefault="00AC36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1415D73F" w14:textId="77777777" w:rsidR="00AC36C8" w:rsidRPr="00DE3E4B" w:rsidRDefault="00AC36C8" w:rsidP="00E0688B">
            <w:pPr>
              <w:pStyle w:val="TableText"/>
            </w:pPr>
          </w:p>
        </w:tc>
        <w:tc>
          <w:tcPr>
            <w:tcW w:w="4230" w:type="dxa"/>
          </w:tcPr>
          <w:p w14:paraId="576CACB1" w14:textId="18A702BF" w:rsidR="00AC36C8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增加章节</w:t>
            </w: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开发</w:t>
            </w:r>
            <w:r>
              <w:t>环境配置</w:t>
            </w:r>
            <w:r>
              <w:rPr>
                <w:rFonts w:hint="eastAsia"/>
              </w:rPr>
              <w:t>大纲</w:t>
            </w:r>
          </w:p>
          <w:p w14:paraId="4117F344" w14:textId="5A210D3C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3</w:t>
            </w:r>
            <w:r>
              <w:rPr>
                <w:rFonts w:hint="eastAsia"/>
              </w:rPr>
              <w:t>项目</w:t>
            </w:r>
            <w:r>
              <w:t>目录结构说明</w:t>
            </w:r>
            <w:r>
              <w:rPr>
                <w:rFonts w:hint="eastAsia"/>
              </w:rPr>
              <w:t>大纲</w:t>
            </w:r>
          </w:p>
          <w:p w14:paraId="24EF4223" w14:textId="4105AB50" w:rsidR="00EE130B" w:rsidRDefault="00EE130B" w:rsidP="0094671E">
            <w:pPr>
              <w:pStyle w:val="TableText"/>
              <w:numPr>
                <w:ilvl w:val="0"/>
                <w:numId w:val="3"/>
              </w:numPr>
              <w:ind w:left="360"/>
            </w:pPr>
            <w:r>
              <w:rPr>
                <w:rFonts w:hint="eastAsia"/>
              </w:rPr>
              <w:t>增加</w:t>
            </w:r>
            <w:r>
              <w:t>章节</w:t>
            </w:r>
            <w:r>
              <w:t>4</w:t>
            </w:r>
            <w:r>
              <w:rPr>
                <w:rFonts w:hint="eastAsia"/>
              </w:rPr>
              <w:t>用户</w:t>
            </w:r>
            <w:r>
              <w:t>管理模块</w:t>
            </w:r>
            <w:r>
              <w:rPr>
                <w:rFonts w:hint="eastAsia"/>
              </w:rPr>
              <w:t>大纲</w:t>
            </w:r>
          </w:p>
        </w:tc>
      </w:tr>
      <w:tr w:rsidR="00476799" w:rsidRPr="00DE3E4B" w14:paraId="124B7E5C" w14:textId="77777777" w:rsidTr="00EE130B">
        <w:tc>
          <w:tcPr>
            <w:tcW w:w="1008" w:type="dxa"/>
          </w:tcPr>
          <w:p w14:paraId="0B5A305C" w14:textId="17D15DA9" w:rsidR="00476799" w:rsidRDefault="00476799" w:rsidP="00E0688B">
            <w:pPr>
              <w:pStyle w:val="TableText"/>
            </w:pPr>
          </w:p>
        </w:tc>
        <w:tc>
          <w:tcPr>
            <w:tcW w:w="1440" w:type="dxa"/>
          </w:tcPr>
          <w:p w14:paraId="1DFDFD4F" w14:textId="01E5FC99" w:rsidR="00476799" w:rsidRDefault="00476799" w:rsidP="00E0688B">
            <w:pPr>
              <w:pStyle w:val="TableText"/>
            </w:pPr>
            <w:r>
              <w:t>2014/12/30</w:t>
            </w:r>
          </w:p>
        </w:tc>
        <w:tc>
          <w:tcPr>
            <w:tcW w:w="1260" w:type="dxa"/>
          </w:tcPr>
          <w:p w14:paraId="33EB88E8" w14:textId="4EC6A21E" w:rsidR="00476799" w:rsidRDefault="00476799" w:rsidP="00E0688B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DEFF183" w14:textId="77777777" w:rsidR="00476799" w:rsidRPr="00DE3E4B" w:rsidRDefault="00476799" w:rsidP="00E0688B">
            <w:pPr>
              <w:pStyle w:val="TableText"/>
            </w:pPr>
          </w:p>
        </w:tc>
        <w:tc>
          <w:tcPr>
            <w:tcW w:w="4230" w:type="dxa"/>
          </w:tcPr>
          <w:p w14:paraId="29112880" w14:textId="2128BC5B" w:rsidR="00476799" w:rsidRDefault="00476799" w:rsidP="00476799">
            <w:pPr>
              <w:pStyle w:val="TableText"/>
            </w:pPr>
            <w:r>
              <w:t>增加章节</w:t>
            </w:r>
            <w:r>
              <w:rPr>
                <w:rFonts w:hint="eastAsia"/>
              </w:rPr>
              <w:t>4</w:t>
            </w:r>
            <w:r w:rsidR="002C6DEF"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2C6DEF" w:rsidRPr="00DE3E4B" w14:paraId="43FEB482" w14:textId="77777777" w:rsidTr="00EE130B">
        <w:tc>
          <w:tcPr>
            <w:tcW w:w="1008" w:type="dxa"/>
          </w:tcPr>
          <w:p w14:paraId="12FE30CE" w14:textId="5602DEDB" w:rsidR="002C6DEF" w:rsidRDefault="002C6DEF" w:rsidP="00E0688B">
            <w:pPr>
              <w:pStyle w:val="TableText"/>
            </w:pPr>
          </w:p>
        </w:tc>
        <w:tc>
          <w:tcPr>
            <w:tcW w:w="1440" w:type="dxa"/>
          </w:tcPr>
          <w:p w14:paraId="3CA319C4" w14:textId="798E3266" w:rsidR="002C6DEF" w:rsidRDefault="002C6DEF" w:rsidP="00E0688B">
            <w:pPr>
              <w:pStyle w:val="TableText"/>
            </w:pPr>
            <w:r>
              <w:t>2014/12/31</w:t>
            </w:r>
          </w:p>
        </w:tc>
        <w:tc>
          <w:tcPr>
            <w:tcW w:w="1260" w:type="dxa"/>
          </w:tcPr>
          <w:p w14:paraId="58204041" w14:textId="5F307AE6" w:rsidR="002C6DEF" w:rsidRDefault="002C6DEF" w:rsidP="00E0688B">
            <w:pPr>
              <w:pStyle w:val="TableText"/>
            </w:pPr>
            <w:r>
              <w:t>Xu Lin</w:t>
            </w:r>
          </w:p>
        </w:tc>
        <w:tc>
          <w:tcPr>
            <w:tcW w:w="1080" w:type="dxa"/>
          </w:tcPr>
          <w:p w14:paraId="684DE576" w14:textId="77777777" w:rsidR="002C6DEF" w:rsidRPr="00DE3E4B" w:rsidRDefault="002C6DEF" w:rsidP="00E0688B">
            <w:pPr>
              <w:pStyle w:val="TableText"/>
            </w:pPr>
          </w:p>
        </w:tc>
        <w:tc>
          <w:tcPr>
            <w:tcW w:w="4230" w:type="dxa"/>
          </w:tcPr>
          <w:p w14:paraId="0F68D6A2" w14:textId="0A16A0F0" w:rsidR="002C6DEF" w:rsidRDefault="002C6DEF" w:rsidP="00476799">
            <w:pPr>
              <w:pStyle w:val="TableText"/>
            </w:pPr>
            <w:r>
              <w:rPr>
                <w:rFonts w:hint="eastAsia"/>
              </w:rPr>
              <w:t>更新</w:t>
            </w:r>
            <w:r>
              <w:t>章节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的</w:t>
            </w:r>
            <w:r>
              <w:t>内容</w:t>
            </w:r>
          </w:p>
        </w:tc>
      </w:tr>
      <w:tr w:rsidR="00061A6B" w:rsidRPr="00DE3E4B" w14:paraId="774688D8" w14:textId="77777777" w:rsidTr="00EE130B">
        <w:tc>
          <w:tcPr>
            <w:tcW w:w="1008" w:type="dxa"/>
          </w:tcPr>
          <w:p w14:paraId="360FA411" w14:textId="77777777" w:rsidR="00061A6B" w:rsidRDefault="00061A6B" w:rsidP="00E0688B">
            <w:pPr>
              <w:pStyle w:val="TableText"/>
            </w:pPr>
          </w:p>
        </w:tc>
        <w:tc>
          <w:tcPr>
            <w:tcW w:w="1440" w:type="dxa"/>
          </w:tcPr>
          <w:p w14:paraId="1115E410" w14:textId="67FCC71E" w:rsidR="00061A6B" w:rsidRDefault="00061A6B" w:rsidP="00E0688B">
            <w:pPr>
              <w:pStyle w:val="TableText"/>
            </w:pPr>
            <w:r>
              <w:t>2015-01-07</w:t>
            </w:r>
          </w:p>
        </w:tc>
        <w:tc>
          <w:tcPr>
            <w:tcW w:w="1260" w:type="dxa"/>
          </w:tcPr>
          <w:p w14:paraId="0FDB0305" w14:textId="45F6E123" w:rsidR="00061A6B" w:rsidRDefault="00061A6B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600F9C0C" w14:textId="77777777" w:rsidR="00061A6B" w:rsidRPr="00DE3E4B" w:rsidRDefault="00061A6B" w:rsidP="00E0688B">
            <w:pPr>
              <w:pStyle w:val="TableText"/>
            </w:pPr>
          </w:p>
        </w:tc>
        <w:tc>
          <w:tcPr>
            <w:tcW w:w="4230" w:type="dxa"/>
          </w:tcPr>
          <w:p w14:paraId="51E27244" w14:textId="5611A871" w:rsidR="00061A6B" w:rsidRDefault="00061A6B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章节</w:t>
            </w:r>
            <w:r w:rsidR="00181662">
              <w:t>2</w:t>
            </w:r>
          </w:p>
        </w:tc>
      </w:tr>
      <w:tr w:rsidR="009101F3" w:rsidRPr="00DE3E4B" w14:paraId="5006AA55" w14:textId="77777777" w:rsidTr="00EE130B">
        <w:tc>
          <w:tcPr>
            <w:tcW w:w="1008" w:type="dxa"/>
          </w:tcPr>
          <w:p w14:paraId="22B7B079" w14:textId="77777777" w:rsidR="009101F3" w:rsidRDefault="009101F3" w:rsidP="00E0688B">
            <w:pPr>
              <w:pStyle w:val="TableText"/>
            </w:pPr>
          </w:p>
        </w:tc>
        <w:tc>
          <w:tcPr>
            <w:tcW w:w="1440" w:type="dxa"/>
          </w:tcPr>
          <w:p w14:paraId="7BF9CF05" w14:textId="2AC15546" w:rsidR="009101F3" w:rsidRDefault="009101F3" w:rsidP="00E0688B">
            <w:pPr>
              <w:pStyle w:val="TableText"/>
            </w:pPr>
            <w:r>
              <w:t>2015-01-12</w:t>
            </w:r>
          </w:p>
        </w:tc>
        <w:tc>
          <w:tcPr>
            <w:tcW w:w="1260" w:type="dxa"/>
          </w:tcPr>
          <w:p w14:paraId="3987F471" w14:textId="61354DDD" w:rsidR="009101F3" w:rsidRDefault="009101F3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FB9762F" w14:textId="77777777" w:rsidR="009101F3" w:rsidRPr="00DE3E4B" w:rsidRDefault="009101F3" w:rsidP="00E0688B">
            <w:pPr>
              <w:pStyle w:val="TableText"/>
            </w:pPr>
          </w:p>
        </w:tc>
        <w:tc>
          <w:tcPr>
            <w:tcW w:w="4230" w:type="dxa"/>
          </w:tcPr>
          <w:p w14:paraId="78F7A876" w14:textId="3AE9A73C" w:rsidR="009101F3" w:rsidRDefault="009101F3" w:rsidP="00181662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章节</w:t>
            </w:r>
            <w:r>
              <w:t>4</w:t>
            </w:r>
            <w:r>
              <w:t>，去掉</w:t>
            </w:r>
            <w:r>
              <w:rPr>
                <w:rFonts w:hint="eastAsia"/>
              </w:rPr>
              <w:t>类说明</w:t>
            </w:r>
            <w:r>
              <w:t>，加入类图</w:t>
            </w:r>
            <w:r>
              <w:rPr>
                <w:rFonts w:hint="eastAsia"/>
              </w:rPr>
              <w:t>，</w:t>
            </w:r>
            <w:r>
              <w:t>加入</w:t>
            </w:r>
            <w:r>
              <w:t>IPO</w:t>
            </w:r>
            <w:r>
              <w:t>图说明功能输入输出</w:t>
            </w:r>
          </w:p>
        </w:tc>
      </w:tr>
      <w:tr w:rsidR="007178AD" w:rsidRPr="00DE3E4B" w14:paraId="4EF633B4" w14:textId="77777777" w:rsidTr="00EE130B">
        <w:tc>
          <w:tcPr>
            <w:tcW w:w="1008" w:type="dxa"/>
          </w:tcPr>
          <w:p w14:paraId="6DE60FA3" w14:textId="77777777" w:rsidR="007178AD" w:rsidRDefault="007178AD" w:rsidP="00E0688B">
            <w:pPr>
              <w:pStyle w:val="TableText"/>
            </w:pPr>
          </w:p>
        </w:tc>
        <w:tc>
          <w:tcPr>
            <w:tcW w:w="1440" w:type="dxa"/>
          </w:tcPr>
          <w:p w14:paraId="2DF2E524" w14:textId="562A71E8" w:rsidR="007178AD" w:rsidRDefault="007178AD" w:rsidP="00E0688B">
            <w:pPr>
              <w:pStyle w:val="TableText"/>
            </w:pPr>
            <w:r>
              <w:t>2015-01-27</w:t>
            </w:r>
          </w:p>
        </w:tc>
        <w:tc>
          <w:tcPr>
            <w:tcW w:w="1260" w:type="dxa"/>
          </w:tcPr>
          <w:p w14:paraId="5A4D528B" w14:textId="3560B23D" w:rsidR="007178AD" w:rsidRDefault="007178AD" w:rsidP="00E0688B">
            <w:pPr>
              <w:pStyle w:val="TableText"/>
            </w:pPr>
            <w:r>
              <w:t>LUOZHI</w:t>
            </w:r>
          </w:p>
        </w:tc>
        <w:tc>
          <w:tcPr>
            <w:tcW w:w="1080" w:type="dxa"/>
          </w:tcPr>
          <w:p w14:paraId="63648EBD" w14:textId="77777777" w:rsidR="007178AD" w:rsidRPr="00DE3E4B" w:rsidRDefault="007178AD" w:rsidP="00E0688B">
            <w:pPr>
              <w:pStyle w:val="TableText"/>
            </w:pPr>
          </w:p>
        </w:tc>
        <w:tc>
          <w:tcPr>
            <w:tcW w:w="4230" w:type="dxa"/>
          </w:tcPr>
          <w:p w14:paraId="23C4C63F" w14:textId="5B67EAAC" w:rsidR="00C9078B" w:rsidRDefault="00C9078B" w:rsidP="00181662">
            <w:pPr>
              <w:pStyle w:val="TableText"/>
            </w:pPr>
            <w:r>
              <w:rPr>
                <w:rFonts w:hint="eastAsia"/>
              </w:rPr>
              <w:t>修改网络</w:t>
            </w:r>
            <w:r>
              <w:t>协议</w:t>
            </w:r>
            <w:r>
              <w:rPr>
                <w:rFonts w:hint="eastAsia"/>
              </w:rPr>
              <w:t>URL</w:t>
            </w:r>
            <w:r>
              <w:t>定义</w:t>
            </w:r>
          </w:p>
        </w:tc>
      </w:tr>
      <w:tr w:rsidR="00572D0C" w:rsidRPr="00DE3E4B" w14:paraId="46B83DBB" w14:textId="77777777" w:rsidTr="00EE130B">
        <w:tc>
          <w:tcPr>
            <w:tcW w:w="1008" w:type="dxa"/>
          </w:tcPr>
          <w:p w14:paraId="399792B5" w14:textId="77777777" w:rsidR="00572D0C" w:rsidRDefault="00572D0C" w:rsidP="00E0688B">
            <w:pPr>
              <w:pStyle w:val="TableText"/>
            </w:pPr>
          </w:p>
        </w:tc>
        <w:tc>
          <w:tcPr>
            <w:tcW w:w="1440" w:type="dxa"/>
          </w:tcPr>
          <w:p w14:paraId="06E40D1D" w14:textId="2524F9B7" w:rsidR="00572D0C" w:rsidRDefault="00572D0C" w:rsidP="00E0688B">
            <w:pPr>
              <w:pStyle w:val="TableText"/>
            </w:pPr>
            <w:r>
              <w:t>2015-02-02</w:t>
            </w:r>
          </w:p>
        </w:tc>
        <w:tc>
          <w:tcPr>
            <w:tcW w:w="1260" w:type="dxa"/>
          </w:tcPr>
          <w:p w14:paraId="75D7BF77" w14:textId="6B081EB5" w:rsidR="00572D0C" w:rsidRDefault="00572D0C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70D91F54" w14:textId="77777777" w:rsidR="00572D0C" w:rsidRPr="00DE3E4B" w:rsidRDefault="00572D0C" w:rsidP="00E0688B">
            <w:pPr>
              <w:pStyle w:val="TableText"/>
            </w:pPr>
          </w:p>
        </w:tc>
        <w:tc>
          <w:tcPr>
            <w:tcW w:w="4230" w:type="dxa"/>
          </w:tcPr>
          <w:p w14:paraId="5493D752" w14:textId="763A8BFD" w:rsidR="00572D0C" w:rsidRDefault="00572D0C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章节</w:t>
            </w:r>
            <w:r>
              <w:t>4</w:t>
            </w:r>
            <w:r>
              <w:t>，</w:t>
            </w:r>
            <w:r>
              <w:t>5</w:t>
            </w:r>
          </w:p>
        </w:tc>
      </w:tr>
      <w:tr w:rsidR="000D1BC8" w:rsidRPr="00DE3E4B" w14:paraId="4339DEA1" w14:textId="77777777" w:rsidTr="00EE130B">
        <w:tc>
          <w:tcPr>
            <w:tcW w:w="1008" w:type="dxa"/>
          </w:tcPr>
          <w:p w14:paraId="7E5E4DA7" w14:textId="77777777" w:rsidR="000D1BC8" w:rsidRDefault="000D1BC8" w:rsidP="00E0688B">
            <w:pPr>
              <w:pStyle w:val="TableText"/>
            </w:pPr>
          </w:p>
        </w:tc>
        <w:tc>
          <w:tcPr>
            <w:tcW w:w="1440" w:type="dxa"/>
          </w:tcPr>
          <w:p w14:paraId="02D60DF6" w14:textId="1E1E90AB" w:rsidR="000D1BC8" w:rsidRDefault="000D1BC8" w:rsidP="00E0688B">
            <w:pPr>
              <w:pStyle w:val="TableText"/>
            </w:pPr>
            <w:r>
              <w:rPr>
                <w:rFonts w:hint="eastAsia"/>
              </w:rPr>
              <w:t>2015-03-05</w:t>
            </w:r>
          </w:p>
        </w:tc>
        <w:tc>
          <w:tcPr>
            <w:tcW w:w="1260" w:type="dxa"/>
          </w:tcPr>
          <w:p w14:paraId="68E24771" w14:textId="3DF682DD" w:rsidR="000D1BC8" w:rsidRDefault="000D1BC8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BDBB948" w14:textId="77777777" w:rsidR="000D1BC8" w:rsidRPr="00DE3E4B" w:rsidRDefault="000D1BC8" w:rsidP="00E0688B">
            <w:pPr>
              <w:pStyle w:val="TableText"/>
            </w:pPr>
          </w:p>
        </w:tc>
        <w:tc>
          <w:tcPr>
            <w:tcW w:w="4230" w:type="dxa"/>
          </w:tcPr>
          <w:p w14:paraId="475FD9F8" w14:textId="5D2051A2" w:rsidR="000D1BC8" w:rsidRDefault="000D1BC8" w:rsidP="00181662">
            <w:pPr>
              <w:pStyle w:val="TableText"/>
            </w:pPr>
            <w:r>
              <w:rPr>
                <w:rFonts w:hint="eastAsia"/>
              </w:rPr>
              <w:t>添加</w:t>
            </w:r>
            <w:r>
              <w:t>章节</w:t>
            </w:r>
            <w:r>
              <w:rPr>
                <w:rFonts w:hint="eastAsia"/>
              </w:rPr>
              <w:t>7</w:t>
            </w:r>
            <w:r>
              <w:t>.6</w:t>
            </w:r>
            <w:r w:rsidR="00901E3A">
              <w:t>,7.7</w:t>
            </w:r>
          </w:p>
        </w:tc>
      </w:tr>
      <w:tr w:rsidR="00696147" w:rsidRPr="00DE3E4B" w14:paraId="33C80FD3" w14:textId="77777777" w:rsidTr="00EE130B">
        <w:tc>
          <w:tcPr>
            <w:tcW w:w="1008" w:type="dxa"/>
          </w:tcPr>
          <w:p w14:paraId="26E32D3F" w14:textId="77777777" w:rsidR="00696147" w:rsidRDefault="00696147" w:rsidP="00E0688B">
            <w:pPr>
              <w:pStyle w:val="TableText"/>
            </w:pPr>
          </w:p>
        </w:tc>
        <w:tc>
          <w:tcPr>
            <w:tcW w:w="1440" w:type="dxa"/>
          </w:tcPr>
          <w:p w14:paraId="744B90EA" w14:textId="1D13D6E3" w:rsidR="00696147" w:rsidRDefault="00696147" w:rsidP="00E0688B">
            <w:pPr>
              <w:pStyle w:val="TableText"/>
            </w:pPr>
            <w:r>
              <w:t>2015-03-07</w:t>
            </w:r>
          </w:p>
        </w:tc>
        <w:tc>
          <w:tcPr>
            <w:tcW w:w="1260" w:type="dxa"/>
          </w:tcPr>
          <w:p w14:paraId="120368B5" w14:textId="6D6B1D4C" w:rsidR="00696147" w:rsidRDefault="00696147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27D4996F" w14:textId="77777777" w:rsidR="00696147" w:rsidRPr="00DE3E4B" w:rsidRDefault="00696147" w:rsidP="00E0688B">
            <w:pPr>
              <w:pStyle w:val="TableText"/>
            </w:pPr>
          </w:p>
        </w:tc>
        <w:tc>
          <w:tcPr>
            <w:tcW w:w="4230" w:type="dxa"/>
          </w:tcPr>
          <w:p w14:paraId="220EFB36" w14:textId="5F3EBA03" w:rsidR="00696147" w:rsidRDefault="00696147" w:rsidP="00181662">
            <w:pPr>
              <w:pStyle w:val="TableText"/>
            </w:pPr>
            <w:r>
              <w:rPr>
                <w:rFonts w:hint="eastAsia"/>
              </w:rPr>
              <w:t>补充</w:t>
            </w:r>
            <w:r>
              <w:t>7.6</w:t>
            </w:r>
            <w:r>
              <w:t>节调用返回部分，调整输入参数格式</w:t>
            </w:r>
          </w:p>
        </w:tc>
      </w:tr>
      <w:tr w:rsidR="00297466" w:rsidRPr="00DE3E4B" w14:paraId="09FB659B" w14:textId="77777777" w:rsidTr="00EE130B">
        <w:tc>
          <w:tcPr>
            <w:tcW w:w="1008" w:type="dxa"/>
          </w:tcPr>
          <w:p w14:paraId="6FBA93CD" w14:textId="77777777" w:rsidR="00297466" w:rsidRDefault="00297466" w:rsidP="00E0688B">
            <w:pPr>
              <w:pStyle w:val="TableText"/>
            </w:pPr>
          </w:p>
        </w:tc>
        <w:tc>
          <w:tcPr>
            <w:tcW w:w="1440" w:type="dxa"/>
          </w:tcPr>
          <w:p w14:paraId="63C51183" w14:textId="067A6D38" w:rsidR="00297466" w:rsidRDefault="00297466" w:rsidP="00E0688B">
            <w:pPr>
              <w:pStyle w:val="TableText"/>
            </w:pPr>
            <w:r>
              <w:t>2015-03-12</w:t>
            </w:r>
          </w:p>
        </w:tc>
        <w:tc>
          <w:tcPr>
            <w:tcW w:w="1260" w:type="dxa"/>
          </w:tcPr>
          <w:p w14:paraId="1A3DBA1D" w14:textId="7D25AF47" w:rsidR="00297466" w:rsidRDefault="00297466" w:rsidP="00E0688B">
            <w:pPr>
              <w:pStyle w:val="TableText"/>
            </w:pPr>
            <w:r>
              <w:t>LUO ZHI</w:t>
            </w:r>
          </w:p>
        </w:tc>
        <w:tc>
          <w:tcPr>
            <w:tcW w:w="1080" w:type="dxa"/>
          </w:tcPr>
          <w:p w14:paraId="4D19B71D" w14:textId="77777777" w:rsidR="00297466" w:rsidRPr="00DE3E4B" w:rsidRDefault="00297466" w:rsidP="00E0688B">
            <w:pPr>
              <w:pStyle w:val="TableText"/>
            </w:pPr>
          </w:p>
        </w:tc>
        <w:tc>
          <w:tcPr>
            <w:tcW w:w="4230" w:type="dxa"/>
          </w:tcPr>
          <w:p w14:paraId="6E929F6F" w14:textId="5916EDD1" w:rsidR="00297466" w:rsidRDefault="00297466" w:rsidP="00181662">
            <w:pPr>
              <w:pStyle w:val="TableText"/>
            </w:pPr>
            <w:r>
              <w:rPr>
                <w:rFonts w:hint="eastAsia"/>
              </w:rPr>
              <w:t>增加</w:t>
            </w:r>
            <w:r>
              <w:t>4.5</w:t>
            </w:r>
            <w:r>
              <w:t>小节</w:t>
            </w:r>
          </w:p>
        </w:tc>
      </w:tr>
      <w:tr w:rsidR="005B02A4" w:rsidRPr="00DE3E4B" w14:paraId="00C06BB4" w14:textId="77777777" w:rsidTr="00EE130B">
        <w:tc>
          <w:tcPr>
            <w:tcW w:w="1008" w:type="dxa"/>
          </w:tcPr>
          <w:p w14:paraId="278CFADB" w14:textId="77777777" w:rsidR="005B02A4" w:rsidRDefault="005B02A4" w:rsidP="005B02A4">
            <w:pPr>
              <w:pStyle w:val="TableText"/>
            </w:pPr>
          </w:p>
        </w:tc>
        <w:tc>
          <w:tcPr>
            <w:tcW w:w="1440" w:type="dxa"/>
          </w:tcPr>
          <w:p w14:paraId="66807C1F" w14:textId="718B808F" w:rsidR="005B02A4" w:rsidRDefault="005B02A4" w:rsidP="005B02A4">
            <w:pPr>
              <w:pStyle w:val="TableText"/>
            </w:pPr>
            <w:r>
              <w:t>2015-04-17</w:t>
            </w:r>
          </w:p>
        </w:tc>
        <w:tc>
          <w:tcPr>
            <w:tcW w:w="1260" w:type="dxa"/>
          </w:tcPr>
          <w:p w14:paraId="6A26A5EC" w14:textId="43CCBF72" w:rsidR="005B02A4" w:rsidRDefault="005B02A4" w:rsidP="005B02A4">
            <w:pPr>
              <w:pStyle w:val="TableText"/>
            </w:pPr>
            <w:r>
              <w:rPr>
                <w:rFonts w:hint="eastAsia"/>
              </w:rPr>
              <w:t>X</w:t>
            </w:r>
            <w:r>
              <w:t>u Lin</w:t>
            </w:r>
          </w:p>
        </w:tc>
        <w:tc>
          <w:tcPr>
            <w:tcW w:w="1080" w:type="dxa"/>
          </w:tcPr>
          <w:p w14:paraId="67B847D1" w14:textId="77777777" w:rsidR="005B02A4" w:rsidRPr="00DE3E4B" w:rsidRDefault="005B02A4" w:rsidP="005B02A4">
            <w:pPr>
              <w:pStyle w:val="TableText"/>
            </w:pPr>
          </w:p>
        </w:tc>
        <w:tc>
          <w:tcPr>
            <w:tcW w:w="4230" w:type="dxa"/>
          </w:tcPr>
          <w:p w14:paraId="23A80B26" w14:textId="677F4E1B" w:rsidR="005B02A4" w:rsidRDefault="005B02A4" w:rsidP="00784AB4">
            <w:pPr>
              <w:pStyle w:val="TableText"/>
            </w:pPr>
            <w:r>
              <w:rPr>
                <w:rFonts w:hint="eastAsia"/>
              </w:rPr>
              <w:t>修正</w:t>
            </w:r>
            <w:r>
              <w:t>下单</w:t>
            </w:r>
            <w:r w:rsidR="00784AB4">
              <w:t>JSON</w:t>
            </w:r>
            <w:r>
              <w:rPr>
                <w:rFonts w:hint="eastAsia"/>
              </w:rPr>
              <w:t>，</w:t>
            </w:r>
            <w:r w:rsidR="00784AB4">
              <w:rPr>
                <w:rFonts w:hint="eastAsia"/>
              </w:rPr>
              <w:t>支持</w:t>
            </w:r>
            <w:r>
              <w:t>多个菜品</w:t>
            </w:r>
          </w:p>
        </w:tc>
      </w:tr>
    </w:tbl>
    <w:p w14:paraId="13852621" w14:textId="26AF117C" w:rsidR="00B53E67" w:rsidRPr="00DE3E4B" w:rsidRDefault="00B53E67" w:rsidP="00B53E67"/>
    <w:p w14:paraId="7614800D" w14:textId="77777777" w:rsidR="00B53E67" w:rsidRPr="00DE3E4B" w:rsidRDefault="00B53E67" w:rsidP="00B53E67">
      <w:r w:rsidRPr="00DE3E4B">
        <w:br w:type="page"/>
      </w:r>
    </w:p>
    <w:sdt>
      <w:sdtPr>
        <w:rPr>
          <w:rFonts w:asciiTheme="minorHAnsi" w:eastAsiaTheme="minorEastAsia" w:hAnsiTheme="minorHAnsi"/>
          <w:b/>
          <w:sz w:val="22"/>
        </w:rPr>
        <w:id w:val="-294371071"/>
        <w:docPartObj>
          <w:docPartGallery w:val="Table of Contents"/>
          <w:docPartUnique/>
        </w:docPartObj>
      </w:sdtPr>
      <w:sdtEndPr>
        <w:rPr>
          <w:rFonts w:ascii="Times New Roman" w:eastAsia="楷体" w:hAnsi="Times New Roman"/>
          <w:b w:val="0"/>
          <w:noProof/>
          <w:sz w:val="24"/>
        </w:rPr>
      </w:sdtEndPr>
      <w:sdtContent>
        <w:p w14:paraId="4F7693F6" w14:textId="77777777" w:rsidR="00E7063B" w:rsidRDefault="00043CED" w:rsidP="00991E55">
          <w:pPr>
            <w:jc w:val="center"/>
            <w:rPr>
              <w:noProof/>
            </w:rPr>
          </w:pPr>
          <w:r w:rsidRPr="00991E55">
            <w:rPr>
              <w:rFonts w:ascii="楷体" w:hAnsi="楷体" w:hint="eastAsia"/>
              <w:b/>
              <w:sz w:val="36"/>
            </w:rPr>
            <w:t>目录</w:t>
          </w:r>
          <w:r w:rsidR="00B53E67" w:rsidRPr="00DE3E4B">
            <w:rPr>
              <w:rFonts w:cs="Times New Roman"/>
              <w:lang w:eastAsia="en-US"/>
            </w:rPr>
            <w:fldChar w:fldCharType="begin"/>
          </w:r>
          <w:r w:rsidR="00B53E67" w:rsidRPr="00DE3E4B">
            <w:instrText xml:space="preserve"> TOC \o "1-3" \h \z \u </w:instrText>
          </w:r>
          <w:r w:rsidR="00B53E67" w:rsidRPr="00DE3E4B">
            <w:rPr>
              <w:rFonts w:cs="Times New Roman"/>
              <w:lang w:eastAsia="en-US"/>
            </w:rPr>
            <w:fldChar w:fldCharType="separate"/>
          </w:r>
        </w:p>
        <w:p w14:paraId="13171FEF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文档介绍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930C5F3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文档目的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26E8F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文档范围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2C46F4C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缩写词列表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4EEA474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参考内容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227DB13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开发环境配置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0C0ECA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8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JDK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_Toc416640889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FA03FA4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Eclipse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1B6426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设置网络代理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81E62B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使用空格缩进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BE565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打开代码行号和</w:t>
            </w:r>
            <w:r w:rsidR="00E7063B" w:rsidRPr="00A17525">
              <w:rPr>
                <w:rStyle w:val="Hyperlink"/>
                <w:noProof/>
              </w:rPr>
              <w:t>80</w:t>
            </w:r>
            <w:r w:rsidR="00E7063B" w:rsidRPr="00A17525">
              <w:rPr>
                <w:rStyle w:val="Hyperlink"/>
                <w:rFonts w:hint="eastAsia"/>
                <w:noProof/>
              </w:rPr>
              <w:t>字符标尺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102E6C7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关闭自动编译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75C295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修改默认工作区编码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5AB18FF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Maven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EAA41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MySQL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7A4C0D8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Tomcat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86FFCD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89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下载及安装</w:t>
            </w:r>
            <w:r w:rsidR="00E7063B" w:rsidRPr="00A17525">
              <w:rPr>
                <w:rStyle w:val="Hyperlink"/>
                <w:noProof/>
              </w:rPr>
              <w:t>Git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_Toc416640899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19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4103370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项目目录结构说明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C9232F8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后台管理项目目录结构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FBA216B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移动点菜服务项目目录结构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2A0F118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导入项目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4DFCC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编译项目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1E78768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移动点菜模块服务端（</w:t>
            </w:r>
            <w:r w:rsidR="00E7063B" w:rsidRPr="00A17525">
              <w:rPr>
                <w:rStyle w:val="Hyperlink"/>
                <w:noProof/>
              </w:rPr>
              <w:t>eorder-ws</w:t>
            </w:r>
            <w:r w:rsidR="00E7063B" w:rsidRPr="00A17525">
              <w:rPr>
                <w:rStyle w:val="Hyperlink"/>
                <w:rFonts w:hint="eastAsia"/>
                <w:noProof/>
              </w:rPr>
              <w:t>）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A427932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0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浏览菜单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_Toc416640909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3059E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0F55AC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FA8E4D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D60677F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66F46F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602EED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数据库脚本说明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99177E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浏览菜品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B1FC42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3276F4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E4E80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1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_Toc416640919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AA5802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331AF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29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59E165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CCB4885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获取会员信息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DA9CC0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6057E8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D444F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672AA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5DBF77F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2B2B122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2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_Toc416640929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4231B4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浏览会员订单历史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279A3C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F8BE307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4915B22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620E28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7C5D01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ACD386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DFABCA4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点菜下单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723898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60422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3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_Toc416640939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D7D0C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70411F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7F274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122FD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39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4C27100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权限管理模块</w:t>
            </w:r>
            <w:r w:rsidR="00E7063B" w:rsidRPr="00A17525">
              <w:rPr>
                <w:rStyle w:val="Hyperlink"/>
                <w:noProof/>
              </w:rPr>
              <w:t xml:space="preserve"> (eorder-user)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275C652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用户登录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B460FE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9DD022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A7BDC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29271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4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_Toc416640949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CD20A8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6A803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9C54D6B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编辑用户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137C562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39C0D5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B8295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1759B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2DA345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162262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用户角色分配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431AEF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5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_Toc416640959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113293F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7221E6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F5C21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49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24CB2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931B6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8EC55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编辑角色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9345CD1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8D96DB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853746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4A65D1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6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_Toc416640969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D4E90A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A111BB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D60C71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编辑权限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4C2C37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ED1FE67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919A28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7C676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980F9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69B1C0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8E076A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7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角色权限分配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_Toc416640979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EBF381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8D68D6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9FAE50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323EF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7A6BE1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59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2D70D7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F2D3094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菜单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菜品管理模块</w:t>
            </w:r>
            <w:r w:rsidR="00E7063B" w:rsidRPr="00A17525">
              <w:rPr>
                <w:rStyle w:val="Hyperlink"/>
                <w:noProof/>
              </w:rPr>
              <w:t xml:space="preserve"> (eorder-dish)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3AD7223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编辑菜单分类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00706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E5B28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8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_Toc416640989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5FFCAD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114E74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9FA6F7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7939AE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AB3662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删除菜单分类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5247F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A9F7398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22762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1B40C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392171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099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_Toc416640999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68CE20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5C7755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FEC714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C37EC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2E2552F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EA9FD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7033561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68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123932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D0C22B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删除菜品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FB5A94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0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_Toc416641009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72C422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F32DA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72A7AAB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3B0AB4A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BA8266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CD6F6B2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会员管理功能</w:t>
            </w:r>
            <w:r w:rsidR="00E7063B" w:rsidRPr="00A17525">
              <w:rPr>
                <w:rStyle w:val="Hyperlink"/>
                <w:noProof/>
              </w:rPr>
              <w:t xml:space="preserve"> (eorder-member)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C2CF0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编辑会员等级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58BFFA7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6DB7C8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D458FE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1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_Toc416641019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0AF503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0A41A2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28C2667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5AA2E56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删除会员等级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C068D1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C81F00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FE1BE56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24FF73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0CC745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98FD22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2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_Toc416641029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E33EA07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创建</w:t>
            </w:r>
            <w:r w:rsidR="00E7063B" w:rsidRPr="00A17525">
              <w:rPr>
                <w:rStyle w:val="Hyperlink"/>
                <w:noProof/>
              </w:rPr>
              <w:t>/</w:t>
            </w:r>
            <w:r w:rsidR="00E7063B" w:rsidRPr="00A17525">
              <w:rPr>
                <w:rStyle w:val="Hyperlink"/>
                <w:rFonts w:hint="eastAsia"/>
                <w:noProof/>
              </w:rPr>
              <w:t>编辑用户会员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8A5DED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E63B9B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2D7D3B4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E18BC3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3BB9CD8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78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F7CDE9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24750634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删除用户会员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87BB25D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</w:t>
            </w:r>
            <w:r w:rsidR="00E7063B" w:rsidRPr="00A17525">
              <w:rPr>
                <w:rStyle w:val="Hyperlink"/>
                <w:noProof/>
              </w:rPr>
              <w:t>IPO</w:t>
            </w:r>
            <w:r w:rsidR="00E7063B" w:rsidRPr="00A17525">
              <w:rPr>
                <w:rStyle w:val="Hyperlink"/>
                <w:rFonts w:hint="eastAsia"/>
                <w:noProof/>
              </w:rPr>
              <w:t>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C765979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3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时序图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_Toc416641039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3535FEE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类图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9419BC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代码构成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CAC06D5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配置文件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E8EE270" w14:textId="77777777" w:rsidR="00E7063B" w:rsidRDefault="008E15B5">
          <w:pPr>
            <w:pStyle w:val="TOC3"/>
            <w:tabs>
              <w:tab w:val="left" w:pos="210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7.4.6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数据库脚本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81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A9199FD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数据库设计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ECD3455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用户表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15D8E47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角色表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7D27F4C2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功能表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82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0E5B4D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用户角色关联表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75631A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4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角色功能关联表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_Toc416641049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0BBC650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菜品分类表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0EB3A69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菜品表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83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0AE7E8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8.8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订单表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6F6079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8.9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订单条目表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84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9D4D218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4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8.10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会员等级表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_Toc416641054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348CB37E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5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noProof/>
              </w:rPr>
              <w:t>Web-Service</w:t>
            </w:r>
            <w:r w:rsidR="00E7063B" w:rsidRPr="00A17525">
              <w:rPr>
                <w:rStyle w:val="Hyperlink"/>
                <w:rFonts w:hint="eastAsia"/>
                <w:noProof/>
              </w:rPr>
              <w:t>接口协议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_Toc416641055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CEBB46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6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获取用户信息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_Toc416641056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9F31F61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7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获取目前所有分类列表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_Toc416641057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85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5F07B9DB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8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获取某一个分类下面所有菜品列表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_Toc416641058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86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671FCCC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59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查询某个会员的历史订餐记录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_Toc416641059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DFBE9B7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0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查询某个订单详情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_Toc416641060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87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441CF85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1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订单下单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_Toc416641061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88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4BC30A71" w14:textId="77777777" w:rsidR="00E7063B" w:rsidRDefault="008E15B5">
          <w:pPr>
            <w:pStyle w:val="TOC2"/>
            <w:tabs>
              <w:tab w:val="left" w:pos="1680"/>
              <w:tab w:val="right" w:leader="dot" w:pos="8675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2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接口调用异常信息返回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_Toc416641062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89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147464D3" w14:textId="77777777" w:rsidR="00E7063B" w:rsidRDefault="008E15B5">
          <w:pPr>
            <w:pStyle w:val="TOC1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2"/>
              <w:lang w:eastAsia="zh-CN"/>
            </w:rPr>
          </w:pPr>
          <w:hyperlink w:anchor="_Toc416641063" w:history="1">
            <w:r w:rsidR="00E7063B" w:rsidRPr="00A1752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</w:t>
            </w:r>
            <w:r w:rsidR="00E7063B">
              <w:rPr>
                <w:rFonts w:asciiTheme="minorHAnsi" w:eastAsiaTheme="minorEastAsia" w:hAnsiTheme="minorHAnsi" w:cstheme="minorBidi"/>
                <w:noProof/>
                <w:sz w:val="22"/>
                <w:lang w:eastAsia="zh-CN"/>
              </w:rPr>
              <w:tab/>
            </w:r>
            <w:r w:rsidR="00E7063B" w:rsidRPr="00A17525">
              <w:rPr>
                <w:rStyle w:val="Hyperlink"/>
                <w:rFonts w:hint="eastAsia"/>
                <w:noProof/>
              </w:rPr>
              <w:t>附录</w:t>
            </w:r>
            <w:r w:rsidR="00E7063B">
              <w:rPr>
                <w:noProof/>
                <w:webHidden/>
              </w:rPr>
              <w:tab/>
            </w:r>
            <w:r w:rsidR="00E7063B">
              <w:rPr>
                <w:noProof/>
                <w:webHidden/>
              </w:rPr>
              <w:fldChar w:fldCharType="begin"/>
            </w:r>
            <w:r w:rsidR="00E7063B">
              <w:rPr>
                <w:noProof/>
                <w:webHidden/>
              </w:rPr>
              <w:instrText xml:space="preserve"> PAGEREF _Toc416641063 \h </w:instrText>
            </w:r>
            <w:r w:rsidR="00E7063B">
              <w:rPr>
                <w:noProof/>
                <w:webHidden/>
              </w:rPr>
            </w:r>
            <w:r w:rsidR="00E7063B">
              <w:rPr>
                <w:noProof/>
                <w:webHidden/>
              </w:rPr>
              <w:fldChar w:fldCharType="separate"/>
            </w:r>
            <w:r w:rsidR="00E7063B">
              <w:rPr>
                <w:noProof/>
                <w:webHidden/>
              </w:rPr>
              <w:t>90</w:t>
            </w:r>
            <w:r w:rsidR="00E7063B">
              <w:rPr>
                <w:noProof/>
                <w:webHidden/>
              </w:rPr>
              <w:fldChar w:fldCharType="end"/>
            </w:r>
          </w:hyperlink>
        </w:p>
        <w:p w14:paraId="6CD4621A" w14:textId="77777777" w:rsidR="00B53E67" w:rsidRPr="00DE3E4B" w:rsidRDefault="00B53E67" w:rsidP="00B53E67">
          <w:r w:rsidRPr="00DE3E4B">
            <w:rPr>
              <w:noProof/>
            </w:rPr>
            <w:fldChar w:fldCharType="end"/>
          </w:r>
        </w:p>
      </w:sdtContent>
    </w:sdt>
    <w:p w14:paraId="2AC47DB3" w14:textId="77777777" w:rsidR="00B53E67" w:rsidRPr="00DE3E4B" w:rsidRDefault="00B53E67" w:rsidP="00B53E67"/>
    <w:p w14:paraId="4F17186A" w14:textId="77777777" w:rsidR="00B53E67" w:rsidRPr="00DE3E4B" w:rsidRDefault="00B53E67" w:rsidP="00B53E67">
      <w:r w:rsidRPr="00DE3E4B">
        <w:br w:type="page"/>
      </w:r>
    </w:p>
    <w:p w14:paraId="0C226B95" w14:textId="77777777" w:rsidR="00043CED" w:rsidRDefault="00043CED" w:rsidP="00043CED">
      <w:pPr>
        <w:pStyle w:val="Heading1"/>
        <w:sectPr w:rsidR="00043CED" w:rsidSect="00C61CEE">
          <w:headerReference w:type="default" r:id="rId9"/>
          <w:footerReference w:type="default" r:id="rId10"/>
          <w:pgSz w:w="12240" w:h="15840"/>
          <w:pgMar w:top="1440" w:right="1797" w:bottom="1440" w:left="1758" w:header="720" w:footer="720" w:gutter="0"/>
          <w:pgNumType w:start="1"/>
          <w:cols w:space="720"/>
          <w:titlePg/>
          <w:docGrid w:linePitch="360"/>
        </w:sectPr>
      </w:pPr>
    </w:p>
    <w:p w14:paraId="441072EC" w14:textId="4B8A1A5E" w:rsidR="00B53E67" w:rsidRPr="006E3408" w:rsidRDefault="00B53E67" w:rsidP="00043CED">
      <w:pPr>
        <w:pStyle w:val="Heading1"/>
      </w:pPr>
      <w:bookmarkStart w:id="0" w:name="_Toc416640883"/>
      <w:r w:rsidRPr="006E3408">
        <w:rPr>
          <w:rFonts w:hint="eastAsia"/>
        </w:rPr>
        <w:lastRenderedPageBreak/>
        <w:t>文档</w:t>
      </w:r>
      <w:r w:rsidRPr="006E3408">
        <w:t>介绍</w:t>
      </w:r>
      <w:bookmarkEnd w:id="0"/>
    </w:p>
    <w:p w14:paraId="4615AE76" w14:textId="13BDB405" w:rsidR="00B53E67" w:rsidRDefault="000906DF" w:rsidP="0094671E">
      <w:pPr>
        <w:pStyle w:val="Heading2"/>
      </w:pPr>
      <w:bookmarkStart w:id="1" w:name="_Toc416640884"/>
      <w:r>
        <w:rPr>
          <w:rFonts w:hint="eastAsia"/>
        </w:rPr>
        <w:t>文档</w:t>
      </w:r>
      <w:r w:rsidR="00B53E67" w:rsidRPr="006E3408">
        <w:rPr>
          <w:rFonts w:hint="eastAsia"/>
        </w:rPr>
        <w:t>目的</w:t>
      </w:r>
      <w:bookmarkEnd w:id="1"/>
    </w:p>
    <w:p w14:paraId="3B1D31F5" w14:textId="5FA649DD" w:rsidR="009B4915" w:rsidRPr="009B4915" w:rsidRDefault="009B4915" w:rsidP="009B4915">
      <w:r>
        <w:rPr>
          <w:rFonts w:hint="eastAsia"/>
        </w:rPr>
        <w:t>本</w:t>
      </w:r>
      <w:r>
        <w:t>文档用于对餐厅订餐系统的详细设计思路，包括类定义，逻辑流程和算法进行描述，指导开发团队进行</w:t>
      </w:r>
      <w:r>
        <w:rPr>
          <w:rFonts w:hint="eastAsia"/>
        </w:rPr>
        <w:t>系统</w:t>
      </w:r>
      <w:r>
        <w:t>开发实现</w:t>
      </w:r>
      <w:r w:rsidR="00291A3E">
        <w:rPr>
          <w:rFonts w:hint="eastAsia"/>
        </w:rPr>
        <w:t>。</w:t>
      </w:r>
    </w:p>
    <w:p w14:paraId="48D2BFD4" w14:textId="6FAFE407" w:rsidR="00B53E67" w:rsidRDefault="000906DF" w:rsidP="0094671E">
      <w:pPr>
        <w:pStyle w:val="Heading2"/>
      </w:pPr>
      <w:bookmarkStart w:id="2" w:name="_Toc416640885"/>
      <w:r>
        <w:rPr>
          <w:rFonts w:hint="eastAsia"/>
        </w:rPr>
        <w:t>文档</w:t>
      </w:r>
      <w:r w:rsidR="00B53E67" w:rsidRPr="00C9114B">
        <w:rPr>
          <w:rFonts w:hint="eastAsia"/>
        </w:rPr>
        <w:t>范围</w:t>
      </w:r>
      <w:bookmarkEnd w:id="2"/>
    </w:p>
    <w:p w14:paraId="096C7B8E" w14:textId="7113AC78" w:rsidR="00291A3E" w:rsidRPr="00291A3E" w:rsidRDefault="00291A3E" w:rsidP="00291A3E">
      <w:r>
        <w:rPr>
          <w:rFonts w:hint="eastAsia"/>
        </w:rPr>
        <w:t>本</w:t>
      </w:r>
      <w:r>
        <w:t>文档仅对</w:t>
      </w:r>
      <w:r w:rsidR="000C7E0A">
        <w:rPr>
          <w:rFonts w:hint="eastAsia"/>
        </w:rPr>
        <w:t>项目</w:t>
      </w:r>
      <w:r w:rsidR="00B616BA">
        <w:t>开发环境配置，系统模块详细</w:t>
      </w:r>
      <w:r w:rsidR="000C7E0A">
        <w:t>论述，对于技术选型，实现框架搭建均不属于本文范围内</w:t>
      </w:r>
      <w:r w:rsidR="006E5077">
        <w:rPr>
          <w:rFonts w:hint="eastAsia"/>
        </w:rPr>
        <w:t>。</w:t>
      </w:r>
    </w:p>
    <w:p w14:paraId="5816157C" w14:textId="77777777" w:rsidR="00B53E67" w:rsidRDefault="00B53E67" w:rsidP="0094671E">
      <w:pPr>
        <w:pStyle w:val="Heading2"/>
      </w:pPr>
      <w:bookmarkStart w:id="3" w:name="_Toc416640886"/>
      <w:r w:rsidRPr="00C9114B">
        <w:rPr>
          <w:rFonts w:hint="eastAsia"/>
        </w:rPr>
        <w:t>缩写词列表</w:t>
      </w:r>
      <w:bookmarkEnd w:id="3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1530"/>
        <w:gridCol w:w="7173"/>
      </w:tblGrid>
      <w:tr w:rsidR="00EE623C" w14:paraId="136F6DDC" w14:textId="77777777" w:rsidTr="000D28BE">
        <w:tc>
          <w:tcPr>
            <w:tcW w:w="1530" w:type="dxa"/>
            <w:shd w:val="clear" w:color="auto" w:fill="BFBFBF" w:themeFill="background1" w:themeFillShade="BF"/>
          </w:tcPr>
          <w:p w14:paraId="4C437A5A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缩写词</w:t>
            </w:r>
          </w:p>
        </w:tc>
        <w:tc>
          <w:tcPr>
            <w:tcW w:w="7173" w:type="dxa"/>
            <w:shd w:val="clear" w:color="auto" w:fill="BFBFBF" w:themeFill="background1" w:themeFillShade="BF"/>
          </w:tcPr>
          <w:p w14:paraId="53B9A157" w14:textId="77777777" w:rsidR="00EE623C" w:rsidRDefault="00EE623C" w:rsidP="000D28BE">
            <w:pPr>
              <w:pStyle w:val="Tabletext0"/>
            </w:pPr>
            <w:r>
              <w:rPr>
                <w:rFonts w:hint="eastAsia"/>
              </w:rPr>
              <w:t>解释</w:t>
            </w:r>
          </w:p>
        </w:tc>
      </w:tr>
      <w:tr w:rsidR="00EE623C" w14:paraId="5F05421F" w14:textId="77777777" w:rsidTr="000D28BE">
        <w:tc>
          <w:tcPr>
            <w:tcW w:w="1530" w:type="dxa"/>
          </w:tcPr>
          <w:p w14:paraId="34D64FF0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CC57AD0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12CC6F07" w14:textId="77777777" w:rsidTr="000D28BE">
        <w:tc>
          <w:tcPr>
            <w:tcW w:w="1530" w:type="dxa"/>
          </w:tcPr>
          <w:p w14:paraId="67C680D1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4548BECC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3BDA1570" w14:textId="77777777" w:rsidTr="000D28BE">
        <w:tc>
          <w:tcPr>
            <w:tcW w:w="1530" w:type="dxa"/>
          </w:tcPr>
          <w:p w14:paraId="47CC2DFE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7F0D49ED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3BBBCD8" w14:textId="77777777" w:rsidTr="000D28BE">
        <w:tc>
          <w:tcPr>
            <w:tcW w:w="1530" w:type="dxa"/>
          </w:tcPr>
          <w:p w14:paraId="38754BC5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06E8957E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08355CC6" w14:textId="77777777" w:rsidTr="000D28BE">
        <w:tc>
          <w:tcPr>
            <w:tcW w:w="1530" w:type="dxa"/>
          </w:tcPr>
          <w:p w14:paraId="74487B8A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BB84B81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2EEA324B" w14:textId="77777777" w:rsidTr="000D28BE">
        <w:tc>
          <w:tcPr>
            <w:tcW w:w="1530" w:type="dxa"/>
          </w:tcPr>
          <w:p w14:paraId="0234C14B" w14:textId="77777777" w:rsidR="00EE623C" w:rsidRPr="004E2AC9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3CE817EA" w14:textId="77777777" w:rsidR="00EE623C" w:rsidRPr="00CD1C50" w:rsidRDefault="00EE623C" w:rsidP="000D28BE">
            <w:pPr>
              <w:pStyle w:val="Tabletext0"/>
            </w:pPr>
          </w:p>
        </w:tc>
      </w:tr>
      <w:tr w:rsidR="00EE623C" w14:paraId="66D05859" w14:textId="77777777" w:rsidTr="000D28BE">
        <w:tc>
          <w:tcPr>
            <w:tcW w:w="1530" w:type="dxa"/>
          </w:tcPr>
          <w:p w14:paraId="69984042" w14:textId="77777777" w:rsidR="00EE623C" w:rsidRDefault="00EE623C" w:rsidP="000D28BE">
            <w:pPr>
              <w:pStyle w:val="Tabletext0"/>
            </w:pPr>
          </w:p>
        </w:tc>
        <w:tc>
          <w:tcPr>
            <w:tcW w:w="7173" w:type="dxa"/>
          </w:tcPr>
          <w:p w14:paraId="10E61C17" w14:textId="77777777" w:rsidR="00EE623C" w:rsidRPr="00CD1C50" w:rsidRDefault="00EE623C" w:rsidP="000D28BE">
            <w:pPr>
              <w:pStyle w:val="Tabletext0"/>
            </w:pPr>
          </w:p>
        </w:tc>
      </w:tr>
    </w:tbl>
    <w:p w14:paraId="1AAF4B1A" w14:textId="77777777" w:rsidR="000906DF" w:rsidRPr="000906DF" w:rsidRDefault="000906DF" w:rsidP="000906DF"/>
    <w:p w14:paraId="62431E58" w14:textId="77777777" w:rsidR="00B53E67" w:rsidRDefault="00B53E67" w:rsidP="0094671E">
      <w:pPr>
        <w:pStyle w:val="Heading2"/>
      </w:pPr>
      <w:bookmarkStart w:id="4" w:name="_Toc416640887"/>
      <w:r w:rsidRPr="00C9114B">
        <w:rPr>
          <w:rFonts w:hint="eastAsia"/>
        </w:rPr>
        <w:t>参考内容</w:t>
      </w:r>
      <w:bookmarkEnd w:id="4"/>
    </w:p>
    <w:p w14:paraId="28F29D85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272045C9" w14:textId="615C31E2" w:rsidR="009112F4" w:rsidRDefault="009112F4" w:rsidP="009112F4">
      <w:pPr>
        <w:pStyle w:val="Heading1"/>
      </w:pPr>
      <w:bookmarkStart w:id="5" w:name="_Toc416640888"/>
      <w:r>
        <w:rPr>
          <w:rFonts w:hint="eastAsia"/>
        </w:rPr>
        <w:lastRenderedPageBreak/>
        <w:t>开发</w:t>
      </w:r>
      <w:r>
        <w:t>环境配置</w:t>
      </w:r>
      <w:bookmarkEnd w:id="5"/>
    </w:p>
    <w:p w14:paraId="7DB33E05" w14:textId="41527060" w:rsidR="00C40EDE" w:rsidRPr="00C40EDE" w:rsidRDefault="005C0548" w:rsidP="009167AC">
      <w:r>
        <w:rPr>
          <w:rFonts w:hint="eastAsia"/>
        </w:rPr>
        <w:t>餐厅</w:t>
      </w:r>
      <w:r w:rsidR="00C40EDE">
        <w:t>订餐系统使用</w:t>
      </w:r>
      <w:r w:rsidR="00C40EDE">
        <w:t>Java/Android</w:t>
      </w:r>
      <w:r w:rsidR="00C40EDE">
        <w:t>技术开发前后端应用，所以下面依次介绍在项目说使用到的开发环境和工具的安装配置。</w:t>
      </w:r>
    </w:p>
    <w:p w14:paraId="3EA1C6BE" w14:textId="5401F828" w:rsidR="009112F4" w:rsidRDefault="009112F4" w:rsidP="0094671E">
      <w:pPr>
        <w:pStyle w:val="Heading2"/>
      </w:pPr>
      <w:bookmarkStart w:id="6" w:name="_Toc416640889"/>
      <w:r>
        <w:rPr>
          <w:rFonts w:hint="eastAsia"/>
        </w:rPr>
        <w:t>下载</w:t>
      </w:r>
      <w:r>
        <w:t>及安装</w:t>
      </w:r>
      <w:r>
        <w:t>JDK</w:t>
      </w:r>
      <w:bookmarkEnd w:id="6"/>
    </w:p>
    <w:p w14:paraId="59643620" w14:textId="77777777" w:rsidR="009167AC" w:rsidRDefault="009167AC" w:rsidP="009167AC">
      <w:r>
        <w:t>JDK</w:t>
      </w:r>
      <w:r>
        <w:rPr>
          <w:rFonts w:hint="eastAsia"/>
        </w:rPr>
        <w:t>是</w:t>
      </w:r>
      <w:r>
        <w:t xml:space="preserve">Java Development Kit </w:t>
      </w:r>
      <w:r>
        <w:rPr>
          <w:rFonts w:hint="eastAsia"/>
        </w:rPr>
        <w:t>（</w:t>
      </w:r>
      <w:r>
        <w:t>Java</w:t>
      </w:r>
      <w:r>
        <w:t>开发工具箱</w:t>
      </w:r>
      <w:r>
        <w:rPr>
          <w:rFonts w:hint="eastAsia"/>
        </w:rPr>
        <w:t>）</w:t>
      </w:r>
      <w:r>
        <w:t>的简写，是</w:t>
      </w:r>
      <w:r>
        <w:rPr>
          <w:rFonts w:hint="eastAsia"/>
        </w:rPr>
        <w:t>使用</w:t>
      </w:r>
      <w:r>
        <w:t>Java</w:t>
      </w:r>
      <w:r>
        <w:t>进行开发的必备工具。</w:t>
      </w:r>
      <w:r>
        <w:rPr>
          <w:rFonts w:hint="eastAsia"/>
        </w:rPr>
        <w:t>JDK</w:t>
      </w:r>
      <w:r>
        <w:rPr>
          <w:rFonts w:hint="eastAsia"/>
        </w:rPr>
        <w:t>不仅</w:t>
      </w:r>
      <w:r>
        <w:t>提供了</w:t>
      </w:r>
      <w:r>
        <w:t>Java</w:t>
      </w:r>
      <w:r>
        <w:t>核心类库还提供了编译，调试，打包等命令行工具。</w:t>
      </w:r>
    </w:p>
    <w:p w14:paraId="747D4AE1" w14:textId="77777777" w:rsidR="009167AC" w:rsidRDefault="009167AC" w:rsidP="009167AC">
      <w:r>
        <w:rPr>
          <w:rFonts w:hint="eastAsia"/>
        </w:rPr>
        <w:t>很多</w:t>
      </w:r>
      <w:r>
        <w:t>公司都有</w:t>
      </w:r>
      <w:r>
        <w:t>JDK</w:t>
      </w:r>
      <w:r>
        <w:t>产品，标准的</w:t>
      </w:r>
      <w:r>
        <w:t>JDK</w:t>
      </w:r>
      <w:r>
        <w:t>是由</w:t>
      </w:r>
      <w:r>
        <w:t>Sun Microsystem</w:t>
      </w:r>
      <w:r>
        <w:t>公司拥有，但现在</w:t>
      </w:r>
      <w:r>
        <w:t>Sun</w:t>
      </w:r>
      <w:r>
        <w:t>已经被</w:t>
      </w:r>
      <w:r>
        <w:t>Oracle</w:t>
      </w:r>
      <w:r>
        <w:t>公司收购；</w:t>
      </w:r>
      <w:r>
        <w:t>Oracle</w:t>
      </w:r>
      <w:r>
        <w:t>公司有</w:t>
      </w:r>
      <w:r>
        <w:rPr>
          <w:rFonts w:hint="eastAsia"/>
        </w:rPr>
        <w:t>自有</w:t>
      </w:r>
      <w:r>
        <w:t>JDK</w:t>
      </w:r>
      <w:r>
        <w:t>产品的</w:t>
      </w:r>
      <w:r>
        <w:rPr>
          <w:rFonts w:hint="eastAsia"/>
        </w:rPr>
        <w:t>J</w:t>
      </w:r>
      <w:r>
        <w:t>Rocket</w:t>
      </w:r>
      <w:r>
        <w:rPr>
          <w:rFonts w:hint="eastAsia"/>
        </w:rPr>
        <w:t>；</w:t>
      </w:r>
      <w:r>
        <w:t>另外还有</w:t>
      </w:r>
      <w:r>
        <w:t>OpenJDK</w:t>
      </w:r>
      <w:r>
        <w:rPr>
          <w:rFonts w:hint="eastAsia"/>
        </w:rPr>
        <w:t>。</w:t>
      </w:r>
    </w:p>
    <w:p w14:paraId="05AE911A" w14:textId="77777777" w:rsidR="009167AC" w:rsidRPr="00AC3637" w:rsidRDefault="009167AC" w:rsidP="009167AC">
      <w:r>
        <w:rPr>
          <w:rFonts w:hint="eastAsia"/>
        </w:rPr>
        <w:t>从</w:t>
      </w:r>
      <w:r>
        <w:t>JDK</w:t>
      </w:r>
      <w:r>
        <w:t>应用的规模和场景，</w:t>
      </w:r>
      <w:r>
        <w:rPr>
          <w:rFonts w:hint="eastAsia"/>
        </w:rPr>
        <w:t>又</w:t>
      </w:r>
      <w:r>
        <w:t>可以分为</w:t>
      </w:r>
      <w:r>
        <w:t>ME</w:t>
      </w:r>
      <w:r>
        <w:t>，</w:t>
      </w:r>
      <w:r>
        <w:t>SE</w:t>
      </w:r>
      <w:r>
        <w:t>和</w:t>
      </w:r>
      <w:r>
        <w:t>EE</w:t>
      </w:r>
      <w:r>
        <w:rPr>
          <w:rFonts w:hint="eastAsia"/>
        </w:rPr>
        <w:t>三个</w:t>
      </w:r>
      <w:r>
        <w:t>版本，</w:t>
      </w:r>
      <w:r>
        <w:rPr>
          <w:rFonts w:hint="eastAsia"/>
        </w:rPr>
        <w:t>依次</w:t>
      </w:r>
      <w:r>
        <w:t>对应于移动</w:t>
      </w:r>
      <w:r>
        <w:rPr>
          <w:rFonts w:hint="eastAsia"/>
        </w:rPr>
        <w:t>程序</w:t>
      </w:r>
      <w:r>
        <w:t>，标准</w:t>
      </w:r>
      <w:r>
        <w:rPr>
          <w:rFonts w:hint="eastAsia"/>
        </w:rPr>
        <w:t>程序</w:t>
      </w:r>
      <w:r>
        <w:t>和企业级程序</w:t>
      </w:r>
    </w:p>
    <w:p w14:paraId="6EEF68DE" w14:textId="3E15748E" w:rsidR="009167AC" w:rsidRDefault="009167AC" w:rsidP="009167AC">
      <w:r>
        <w:rPr>
          <w:rFonts w:hint="eastAsia"/>
        </w:rPr>
        <w:t>本项目采用</w:t>
      </w:r>
      <w:r>
        <w:t>标准</w:t>
      </w:r>
      <w:r>
        <w:t>JDK SE 7 64</w:t>
      </w:r>
      <w:r>
        <w:rPr>
          <w:rFonts w:hint="eastAsia"/>
        </w:rPr>
        <w:t>位</w:t>
      </w:r>
      <w:r>
        <w:t>版本，</w:t>
      </w:r>
      <w:r>
        <w:rPr>
          <w:rFonts w:hint="eastAsia"/>
        </w:rPr>
        <w:t>可以</w:t>
      </w:r>
      <w:r>
        <w:t>从</w:t>
      </w:r>
      <w:r>
        <w:t>Oracle</w:t>
      </w:r>
      <w:r>
        <w:t>公司的网站下载</w:t>
      </w:r>
      <w:r>
        <w:rPr>
          <w:rFonts w:hint="eastAsia"/>
        </w:rPr>
        <w:t>(</w:t>
      </w:r>
      <w:hyperlink r:id="rId11" w:history="1">
        <w:r w:rsidRPr="00E55A1F">
          <w:rPr>
            <w:rStyle w:val="Hyperlink"/>
          </w:rPr>
          <w:t>http://www.oracle.com/technetwork/java/javase/downloads/jdk7-downloads-1880260.html</w:t>
        </w:r>
      </w:hyperlink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下载</w:t>
      </w:r>
      <w:r>
        <w:t>之前必须选择</w:t>
      </w:r>
      <w:r>
        <w:rPr>
          <w:rFonts w:hint="eastAsia"/>
          <w:b/>
        </w:rPr>
        <w:t xml:space="preserve">Accept </w:t>
      </w:r>
      <w:r>
        <w:rPr>
          <w:b/>
        </w:rPr>
        <w:t>License</w:t>
      </w:r>
      <w:r>
        <w:rPr>
          <w:rFonts w:hint="eastAsia"/>
          <w:b/>
        </w:rPr>
        <w:t xml:space="preserve"> Agreement</w:t>
      </w:r>
      <w:r w:rsidRPr="007F5616">
        <w:rPr>
          <w:rFonts w:hint="eastAsia"/>
        </w:rPr>
        <w:t>选项</w:t>
      </w:r>
      <w:r>
        <w:rPr>
          <w:rFonts w:hint="eastAsia"/>
        </w:rPr>
        <w:t>，</w:t>
      </w:r>
      <w:r>
        <w:t>才能获取下载链接，然后点击</w:t>
      </w:r>
      <w:r w:rsidRPr="007F5616">
        <w:rPr>
          <w:b/>
        </w:rPr>
        <w:t>jdk-7u71-windows-x64.exe</w:t>
      </w:r>
      <w:r>
        <w:rPr>
          <w:rFonts w:hint="eastAsia"/>
        </w:rPr>
        <w:t>下载</w:t>
      </w:r>
    </w:p>
    <w:p w14:paraId="7196F745" w14:textId="77777777" w:rsidR="009167AC" w:rsidRDefault="009167AC" w:rsidP="009167AC">
      <w:pPr>
        <w:pStyle w:val="NoSpacing"/>
      </w:pPr>
      <w:r>
        <w:rPr>
          <w:rFonts w:hint="eastAsia"/>
          <w:noProof/>
        </w:rPr>
        <w:drawing>
          <wp:inline distT="0" distB="0" distL="0" distR="0" wp14:anchorId="4856CE94" wp14:editId="453FE89E">
            <wp:extent cx="5514975" cy="384683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2-31_134537.pn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E30" w14:textId="77777777" w:rsidR="009167AC" w:rsidRDefault="009167AC" w:rsidP="009167AC">
      <w:r>
        <w:rPr>
          <w:rFonts w:hint="eastAsia"/>
        </w:rPr>
        <w:t>下载</w:t>
      </w:r>
      <w:r>
        <w:t>完成后</w:t>
      </w:r>
      <w:r>
        <w:rPr>
          <w:rFonts w:hint="eastAsia"/>
        </w:rPr>
        <w:t>以</w:t>
      </w:r>
      <w:r>
        <w:t>管理员身份运行</w:t>
      </w:r>
      <w:r>
        <w:rPr>
          <w:rFonts w:hint="eastAsia"/>
        </w:rPr>
        <w:t>安装</w:t>
      </w:r>
      <w:r>
        <w:t>包进行安装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选择</w:t>
      </w:r>
      <w:r>
        <w:t>安装路径的时候</w:t>
      </w:r>
      <w:r>
        <w:rPr>
          <w:rFonts w:hint="eastAsia"/>
        </w:rPr>
        <w:t>建议</w:t>
      </w:r>
      <w:r>
        <w:t>选择安装在某个分区的根目录</w:t>
      </w:r>
      <w:r>
        <w:rPr>
          <w:rFonts w:hint="eastAsia"/>
        </w:rPr>
        <w:t>，</w:t>
      </w:r>
      <w:r>
        <w:t>例如</w:t>
      </w:r>
      <w:r>
        <w:rPr>
          <w:b/>
        </w:rPr>
        <w:t>C:\jdk1.7.0_7</w:t>
      </w:r>
      <w:r w:rsidRPr="007F5616">
        <w:rPr>
          <w:b/>
        </w:rPr>
        <w:t>1_x64</w:t>
      </w:r>
      <w:r>
        <w:rPr>
          <w:rFonts w:hint="eastAsia"/>
        </w:rPr>
        <w:t>，</w:t>
      </w:r>
      <w:r>
        <w:t>方便接下来的配置。</w:t>
      </w:r>
    </w:p>
    <w:p w14:paraId="535C5579" w14:textId="77777777" w:rsidR="009167AC" w:rsidRPr="00F324AD" w:rsidRDefault="009167AC" w:rsidP="009167AC">
      <w:r>
        <w:rPr>
          <w:rFonts w:hint="eastAsia"/>
        </w:rPr>
        <w:t>安装</w:t>
      </w:r>
      <w:r>
        <w:t>完成之后，需要为</w:t>
      </w:r>
      <w:r>
        <w:t>JDK</w:t>
      </w:r>
      <w:r>
        <w:t>配置环境变量，</w:t>
      </w:r>
      <w:r>
        <w:rPr>
          <w:rFonts w:hint="eastAsia"/>
        </w:rPr>
        <w:t>打开</w:t>
      </w:r>
      <w:r w:rsidRPr="007F5616">
        <w:rPr>
          <w:b/>
        </w:rPr>
        <w:t>控制面板</w:t>
      </w:r>
      <w:r>
        <w:rPr>
          <w:rFonts w:hint="eastAsia"/>
          <w:b/>
        </w:rPr>
        <w:t>-&gt;</w:t>
      </w:r>
      <w:r>
        <w:rPr>
          <w:rFonts w:hint="eastAsia"/>
          <w:b/>
        </w:rPr>
        <w:t>系统</w:t>
      </w:r>
      <w:r>
        <w:rPr>
          <w:rFonts w:hint="eastAsia"/>
          <w:b/>
        </w:rPr>
        <w:t>-&gt;</w:t>
      </w:r>
      <w:r>
        <w:rPr>
          <w:rFonts w:hint="eastAsia"/>
          <w:b/>
        </w:rPr>
        <w:t>高级</w:t>
      </w:r>
      <w:r>
        <w:rPr>
          <w:rFonts w:hint="eastAsia"/>
          <w:b/>
        </w:rPr>
        <w:t>-&gt;</w:t>
      </w:r>
      <w:r>
        <w:rPr>
          <w:rFonts w:hint="eastAsia"/>
          <w:b/>
        </w:rPr>
        <w:t>环境</w:t>
      </w:r>
      <w:r>
        <w:rPr>
          <w:b/>
        </w:rPr>
        <w:t>变量</w:t>
      </w:r>
      <w:r>
        <w:rPr>
          <w:b/>
        </w:rPr>
        <w:t xml:space="preserve">… </w:t>
      </w:r>
    </w:p>
    <w:p w14:paraId="1847DB3A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CBE1F8" wp14:editId="0BA8C881">
            <wp:extent cx="2492801" cy="2773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2-31_135207.png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20" cy="2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0B56F" wp14:editId="32DD427C">
            <wp:extent cx="2512230" cy="27800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12-31_135227.png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5" cy="28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280" w14:textId="77777777" w:rsidR="009167AC" w:rsidRPr="00F324AD" w:rsidRDefault="009167AC" w:rsidP="009167AC">
      <w:r>
        <w:rPr>
          <w:rFonts w:hint="eastAsia"/>
        </w:rPr>
        <w:t>点击</w:t>
      </w:r>
      <w:r w:rsidRPr="007F5616">
        <w:rPr>
          <w:b/>
        </w:rPr>
        <w:t>新建</w:t>
      </w:r>
      <w:r w:rsidRPr="007F5616">
        <w:rPr>
          <w:b/>
        </w:rPr>
        <w:t>…</w:t>
      </w:r>
      <w:r>
        <w:rPr>
          <w:rFonts w:hint="eastAsia"/>
        </w:rPr>
        <w:t>按钮，</w:t>
      </w:r>
      <w:r>
        <w:t>在变量名中输入</w:t>
      </w:r>
      <w:r w:rsidRPr="00F324AD">
        <w:rPr>
          <w:rFonts w:hint="eastAsia"/>
          <w:b/>
        </w:rPr>
        <w:t>JAVA_HOME</w:t>
      </w:r>
      <w:r>
        <w:rPr>
          <w:rFonts w:hint="eastAsia"/>
        </w:rPr>
        <w:t>，</w:t>
      </w:r>
      <w:r>
        <w:t>在变量值中填入</w:t>
      </w:r>
      <w:r>
        <w:rPr>
          <w:rFonts w:hint="eastAsia"/>
        </w:rPr>
        <w:t>JDK</w:t>
      </w:r>
      <w:r>
        <w:t>的安装路径，点击</w:t>
      </w:r>
      <w:r w:rsidRPr="00F324AD">
        <w:rPr>
          <w:b/>
        </w:rPr>
        <w:t>确定</w:t>
      </w:r>
      <w:r>
        <w:t>按钮</w:t>
      </w:r>
    </w:p>
    <w:p w14:paraId="20B0D558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6D4C5CBF" wp14:editId="258EF317">
            <wp:extent cx="3400000" cy="14571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12-31_13545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5754" w14:textId="77777777" w:rsidR="009167AC" w:rsidRPr="00F324AD" w:rsidRDefault="009167AC" w:rsidP="009167AC">
      <w:r>
        <w:rPr>
          <w:rFonts w:hint="eastAsia"/>
        </w:rPr>
        <w:t>编辑</w:t>
      </w:r>
      <w:r w:rsidRPr="00F324AD">
        <w:rPr>
          <w:rFonts w:hint="eastAsia"/>
        </w:rPr>
        <w:t>系统</w:t>
      </w:r>
      <w:r w:rsidRPr="00F324AD">
        <w:t>变量</w:t>
      </w:r>
      <w:r>
        <w:rPr>
          <w:rFonts w:hint="eastAsia"/>
        </w:rPr>
        <w:t>中</w:t>
      </w:r>
      <w:r>
        <w:t>的</w:t>
      </w:r>
      <w:r w:rsidRPr="00DD696C">
        <w:rPr>
          <w:b/>
        </w:rPr>
        <w:t>Path</w:t>
      </w:r>
      <w:r>
        <w:rPr>
          <w:rFonts w:hint="eastAsia"/>
        </w:rPr>
        <w:t>，</w:t>
      </w:r>
      <w:r>
        <w:t>在变量值输入框中添加</w:t>
      </w:r>
      <w:r w:rsidRPr="00DD696C">
        <w:rPr>
          <w:b/>
        </w:rPr>
        <w:t>;%JAVA_HOME%\bin</w:t>
      </w:r>
      <w:r>
        <w:rPr>
          <w:rFonts w:hint="eastAsia"/>
        </w:rPr>
        <w:t>，</w:t>
      </w:r>
      <w:r>
        <w:t>点击</w:t>
      </w:r>
      <w:r w:rsidRPr="00F324AD">
        <w:t>确定</w:t>
      </w:r>
      <w:r>
        <w:t>按钮。</w:t>
      </w:r>
    </w:p>
    <w:p w14:paraId="7123FA7E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78107BD0" wp14:editId="2B6ADF30">
            <wp:extent cx="2349500" cy="25999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12-31_140007.png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0FB65" wp14:editId="46B92C0E">
            <wp:extent cx="2480310" cy="1062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4-12-31_140033.png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95" cy="106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0D5" w14:textId="77777777" w:rsidR="009167AC" w:rsidRDefault="009167AC" w:rsidP="009167AC">
      <w:r>
        <w:rPr>
          <w:rFonts w:hint="eastAsia"/>
        </w:rPr>
        <w:t>打开</w:t>
      </w:r>
      <w:r>
        <w:t>命令行窗口</w:t>
      </w:r>
      <w:r>
        <w:rPr>
          <w:rFonts w:hint="eastAsia"/>
        </w:rPr>
        <w:t>，</w:t>
      </w:r>
      <w:r>
        <w:t>输入</w:t>
      </w:r>
      <w:r w:rsidRPr="00F324AD">
        <w:rPr>
          <w:rFonts w:hint="eastAsia"/>
          <w:b/>
        </w:rPr>
        <w:t xml:space="preserve">java </w:t>
      </w:r>
      <w:r>
        <w:rPr>
          <w:b/>
        </w:rPr>
        <w:t>–</w:t>
      </w:r>
      <w:r w:rsidRPr="00F324AD">
        <w:rPr>
          <w:rFonts w:hint="eastAsia"/>
          <w:b/>
        </w:rPr>
        <w:t>version</w:t>
      </w:r>
      <w:r>
        <w:rPr>
          <w:rFonts w:hint="eastAsia"/>
        </w:rPr>
        <w:t>得到如图</w:t>
      </w:r>
      <w:r>
        <w:t>所示的文本信息，则</w:t>
      </w:r>
      <w:r>
        <w:rPr>
          <w:rFonts w:hint="eastAsia"/>
        </w:rPr>
        <w:t>说明</w:t>
      </w:r>
      <w:r>
        <w:t>JDK</w:t>
      </w:r>
      <w:r>
        <w:t>安装以及环境变量设定正确</w:t>
      </w:r>
    </w:p>
    <w:p w14:paraId="1B859500" w14:textId="77777777" w:rsidR="009167AC" w:rsidRDefault="009167AC" w:rsidP="009167AC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BF12C" wp14:editId="38C007E4">
            <wp:extent cx="4216400" cy="130594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4-12-31_140316.png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41" cy="1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EA0" w14:textId="77777777" w:rsidR="009167AC" w:rsidRDefault="009167AC" w:rsidP="009167AC"/>
    <w:p w14:paraId="3B1C50DC" w14:textId="77777777" w:rsidR="009167AC" w:rsidRPr="009167AC" w:rsidRDefault="009167AC" w:rsidP="009167AC">
      <w:pPr>
        <w:rPr>
          <w:color w:val="FF0000"/>
        </w:rPr>
      </w:pPr>
      <w:r w:rsidRPr="009167AC">
        <w:rPr>
          <w:rFonts w:hint="eastAsia"/>
          <w:color w:val="FF0000"/>
        </w:rPr>
        <w:t>注：</w:t>
      </w:r>
      <w:r w:rsidRPr="009167AC">
        <w:rPr>
          <w:color w:val="FF0000"/>
        </w:rPr>
        <w:t>截图中安装的</w:t>
      </w:r>
      <w:r w:rsidRPr="009167AC">
        <w:rPr>
          <w:color w:val="FF0000"/>
        </w:rPr>
        <w:t>JDK SE 7</w:t>
      </w:r>
      <w:r w:rsidRPr="009167AC">
        <w:rPr>
          <w:rFonts w:hint="eastAsia"/>
          <w:color w:val="FF0000"/>
        </w:rPr>
        <w:t>小版本</w:t>
      </w:r>
      <w:r w:rsidRPr="009167AC">
        <w:rPr>
          <w:color w:val="FF0000"/>
        </w:rPr>
        <w:t>为</w:t>
      </w:r>
      <w:r w:rsidRPr="009167AC">
        <w:rPr>
          <w:color w:val="FF0000"/>
        </w:rPr>
        <w:t>51</w:t>
      </w:r>
      <w:r w:rsidRPr="009167AC">
        <w:rPr>
          <w:color w:val="FF0000"/>
        </w:rPr>
        <w:t>，文中给出下载链接为</w:t>
      </w:r>
      <w:r w:rsidRPr="009167AC">
        <w:rPr>
          <w:color w:val="FF0000"/>
        </w:rPr>
        <w:t>71</w:t>
      </w:r>
      <w:r w:rsidRPr="009167AC">
        <w:rPr>
          <w:color w:val="FF0000"/>
        </w:rPr>
        <w:t>，这是没有关系的，用户安装和配置的时候自行将</w:t>
      </w:r>
      <w:r w:rsidRPr="009167AC">
        <w:rPr>
          <w:color w:val="FF0000"/>
        </w:rPr>
        <w:t>51</w:t>
      </w:r>
      <w:r w:rsidRPr="009167AC">
        <w:rPr>
          <w:color w:val="FF0000"/>
        </w:rPr>
        <w:t>字样改为</w:t>
      </w:r>
      <w:r w:rsidRPr="009167AC">
        <w:rPr>
          <w:color w:val="FF0000"/>
        </w:rPr>
        <w:t>71</w:t>
      </w:r>
      <w:r w:rsidRPr="009167AC">
        <w:rPr>
          <w:color w:val="FF0000"/>
        </w:rPr>
        <w:t>即可</w:t>
      </w:r>
    </w:p>
    <w:p w14:paraId="34433D1D" w14:textId="77777777" w:rsidR="009167AC" w:rsidRPr="009167AC" w:rsidRDefault="009167AC" w:rsidP="009167AC"/>
    <w:p w14:paraId="0F301171" w14:textId="66472C4C" w:rsidR="00597982" w:rsidRDefault="00597982" w:rsidP="0094671E">
      <w:pPr>
        <w:pStyle w:val="Heading2"/>
      </w:pPr>
      <w:bookmarkStart w:id="7" w:name="_Toc416640890"/>
      <w:r>
        <w:rPr>
          <w:rFonts w:hint="eastAsia"/>
        </w:rPr>
        <w:t>下载</w:t>
      </w:r>
      <w:r>
        <w:t>及安装</w:t>
      </w:r>
      <w:r>
        <w:t>Eclipse</w:t>
      </w:r>
      <w:bookmarkEnd w:id="7"/>
    </w:p>
    <w:p w14:paraId="7023A761" w14:textId="77777777" w:rsidR="00001C45" w:rsidRDefault="00001C45" w:rsidP="00001C45">
      <w:r>
        <w:t>Eclipse</w:t>
      </w:r>
      <w:r>
        <w:t>是一个</w:t>
      </w:r>
      <w:r>
        <w:rPr>
          <w:rFonts w:hint="eastAsia"/>
        </w:rPr>
        <w:t>集成开发环境</w:t>
      </w:r>
      <w:r>
        <w:t>框架，在这个集成开发框架下提供了对</w:t>
      </w:r>
      <w:r>
        <w:t>C++</w:t>
      </w:r>
      <w:r>
        <w:rPr>
          <w:rFonts w:hint="eastAsia"/>
        </w:rPr>
        <w:t>、</w:t>
      </w:r>
      <w:r>
        <w:t>Java</w:t>
      </w:r>
      <w:r>
        <w:rPr>
          <w:rFonts w:hint="eastAsia"/>
        </w:rPr>
        <w:t>等</w:t>
      </w:r>
      <w:r>
        <w:t>众多</w:t>
      </w:r>
      <w:r>
        <w:rPr>
          <w:rFonts w:hint="eastAsia"/>
        </w:rPr>
        <w:t>开发</w:t>
      </w:r>
      <w:r>
        <w:t>语言的支持。</w:t>
      </w:r>
      <w:r>
        <w:rPr>
          <w:rFonts w:hint="eastAsia"/>
        </w:rPr>
        <w:t>项目</w:t>
      </w:r>
      <w:r>
        <w:t>需要用到</w:t>
      </w:r>
      <w:r>
        <w:rPr>
          <w:rFonts w:hint="eastAsia"/>
        </w:rPr>
        <w:t>Eclipse</w:t>
      </w:r>
      <w:r>
        <w:t xml:space="preserve"> IDE for Java Developers</w:t>
      </w:r>
      <w:r>
        <w:rPr>
          <w:rFonts w:hint="eastAsia"/>
        </w:rPr>
        <w:t>，</w:t>
      </w:r>
      <w:r>
        <w:t>可以到</w:t>
      </w:r>
      <w:r>
        <w:t>Eclipse</w:t>
      </w:r>
      <w:r>
        <w:t>的官方网站下载</w:t>
      </w:r>
      <w:r>
        <w:rPr>
          <w:rFonts w:hint="eastAsia"/>
        </w:rPr>
        <w:t>（</w:t>
      </w:r>
      <w:r w:rsidRPr="001A7DD8">
        <w:t>https://www.eclipse.org/downloads/</w:t>
      </w:r>
      <w:r>
        <w:t>）</w:t>
      </w:r>
      <w:r>
        <w:rPr>
          <w:rFonts w:hint="eastAsia"/>
        </w:rPr>
        <w:t>，</w:t>
      </w:r>
      <w:r>
        <w:t>最新的</w:t>
      </w:r>
      <w:r>
        <w:t>Eclipse</w:t>
      </w:r>
      <w:r>
        <w:t>版本名称是</w:t>
      </w:r>
      <w:r>
        <w:rPr>
          <w:rFonts w:hint="eastAsia"/>
        </w:rPr>
        <w:t>Luna</w:t>
      </w:r>
      <w:r>
        <w:rPr>
          <w:rFonts w:hint="eastAsia"/>
        </w:rPr>
        <w:t>，下载</w:t>
      </w:r>
      <w:r w:rsidRPr="0090043B">
        <w:rPr>
          <w:b/>
        </w:rPr>
        <w:t>Windows 64 Bit</w:t>
      </w:r>
      <w:r>
        <w:t xml:space="preserve"> </w:t>
      </w:r>
      <w:r>
        <w:rPr>
          <w:rFonts w:hint="eastAsia"/>
        </w:rPr>
        <w:t>版本</w:t>
      </w:r>
    </w:p>
    <w:p w14:paraId="22D91C51" w14:textId="77777777" w:rsidR="00001C45" w:rsidRDefault="00001C45" w:rsidP="00001C45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2ED6D5AD" wp14:editId="02D01269">
            <wp:extent cx="4782902" cy="33361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4-12-31_141827.png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33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0E70" w14:textId="77777777" w:rsidR="00001C45" w:rsidRDefault="00001C45" w:rsidP="00001C45">
      <w:r>
        <w:rPr>
          <w:rFonts w:hint="eastAsia"/>
        </w:rPr>
        <w:t>因为</w:t>
      </w:r>
      <w:r>
        <w:t>没有用到</w:t>
      </w:r>
      <w:r>
        <w:t>JavaEE</w:t>
      </w:r>
      <w:r>
        <w:t>的高级特性，诸如</w:t>
      </w:r>
      <w:r>
        <w:t>JPA</w:t>
      </w:r>
      <w:r>
        <w:t>，</w:t>
      </w:r>
      <w:r>
        <w:t>JSF</w:t>
      </w:r>
      <w:r>
        <w:t>等，所以下载</w:t>
      </w:r>
      <w:r>
        <w:t>Java Developers</w:t>
      </w:r>
      <w:r>
        <w:t>版本即可，这个版本已经内置了</w:t>
      </w:r>
      <w:r>
        <w:t>Git</w:t>
      </w:r>
      <w:r>
        <w:t>，</w:t>
      </w:r>
      <w:r>
        <w:t>Maven</w:t>
      </w:r>
      <w:r>
        <w:t>支持，很好的满足项目开发的需求。下载</w:t>
      </w:r>
      <w:r>
        <w:rPr>
          <w:rFonts w:hint="eastAsia"/>
        </w:rPr>
        <w:t>的</w:t>
      </w:r>
      <w:r>
        <w:t>安装包为</w:t>
      </w:r>
      <w:r>
        <w:t>zip</w:t>
      </w:r>
      <w:r>
        <w:t>格式，使用解压缩软件，比如</w:t>
      </w:r>
      <w:r>
        <w:rPr>
          <w:rFonts w:hint="eastAsia"/>
        </w:rPr>
        <w:t>7Zip</w:t>
      </w:r>
      <w:r>
        <w:rPr>
          <w:rFonts w:hint="eastAsia"/>
        </w:rPr>
        <w:t>（</w:t>
      </w:r>
      <w:r w:rsidRPr="00C52317">
        <w:t>http://www.7-zip.org/</w:t>
      </w:r>
      <w:r>
        <w:t>）</w:t>
      </w:r>
      <w:r>
        <w:rPr>
          <w:rFonts w:hint="eastAsia"/>
        </w:rPr>
        <w:t>将</w:t>
      </w:r>
      <w:r>
        <w:t>压缩包解压</w:t>
      </w:r>
      <w:r>
        <w:rPr>
          <w:rFonts w:hint="eastAsia"/>
        </w:rPr>
        <w:t>，</w:t>
      </w:r>
      <w:r>
        <w:t>建议解压至某个分区的根目录，例如</w:t>
      </w:r>
      <w:r w:rsidRPr="00C52317">
        <w:rPr>
          <w:b/>
        </w:rPr>
        <w:t>C:\eclipse</w:t>
      </w:r>
      <w:r>
        <w:rPr>
          <w:rFonts w:hint="eastAsia"/>
        </w:rPr>
        <w:t>，</w:t>
      </w:r>
      <w:r>
        <w:t>运行安装目录下的</w:t>
      </w:r>
      <w:r w:rsidRPr="00C52317">
        <w:rPr>
          <w:rFonts w:hint="eastAsia"/>
          <w:b/>
        </w:rPr>
        <w:t>eclipse.exe</w:t>
      </w:r>
      <w:r>
        <w:rPr>
          <w:rFonts w:hint="eastAsia"/>
        </w:rPr>
        <w:t>即可</w:t>
      </w:r>
      <w:r>
        <w:t>打开</w:t>
      </w:r>
      <w:r>
        <w:t>Eclipse</w:t>
      </w:r>
      <w:r>
        <w:rPr>
          <w:rFonts w:hint="eastAsia"/>
        </w:rPr>
        <w:t>集成</w:t>
      </w:r>
      <w:r>
        <w:t>开发工具。</w:t>
      </w:r>
    </w:p>
    <w:p w14:paraId="1CB71197" w14:textId="77777777" w:rsidR="00001C45" w:rsidRDefault="00001C45" w:rsidP="00001C45">
      <w:pPr>
        <w:rPr>
          <w:b/>
        </w:rPr>
      </w:pPr>
      <w:r>
        <w:rPr>
          <w:rFonts w:hint="eastAsia"/>
        </w:rPr>
        <w:t>第一次</w:t>
      </w:r>
      <w:r>
        <w:t>运行</w:t>
      </w:r>
      <w:r>
        <w:t>eclipse</w:t>
      </w:r>
      <w:r>
        <w:t>会提示设定工作</w:t>
      </w:r>
      <w:r>
        <w:rPr>
          <w:rFonts w:hint="eastAsia"/>
        </w:rPr>
        <w:t>区</w:t>
      </w:r>
      <w:r>
        <w:t>（</w:t>
      </w:r>
      <w:r>
        <w:t>workspace</w:t>
      </w:r>
      <w:r>
        <w:t>），将</w:t>
      </w:r>
      <w:r>
        <w:rPr>
          <w:rFonts w:hint="eastAsia"/>
        </w:rPr>
        <w:t>分区</w:t>
      </w:r>
      <w:r>
        <w:t>上的</w:t>
      </w:r>
      <w:r>
        <w:rPr>
          <w:rFonts w:hint="eastAsia"/>
        </w:rPr>
        <w:t>任一</w:t>
      </w:r>
      <w:r>
        <w:t>目录设置为默认工作</w:t>
      </w:r>
      <w:r>
        <w:rPr>
          <w:rFonts w:hint="eastAsia"/>
        </w:rPr>
        <w:t>区</w:t>
      </w:r>
      <w:r>
        <w:t>即可，</w:t>
      </w:r>
      <w:r>
        <w:rPr>
          <w:rFonts w:hint="eastAsia"/>
        </w:rPr>
        <w:t>例如</w:t>
      </w:r>
      <w:r>
        <w:t>：</w:t>
      </w:r>
      <w:r w:rsidRPr="00C52317">
        <w:rPr>
          <w:b/>
        </w:rPr>
        <w:t>C:\MyWorkspace</w:t>
      </w:r>
    </w:p>
    <w:p w14:paraId="362A7F9C" w14:textId="77777777" w:rsidR="00001C45" w:rsidRDefault="00001C45" w:rsidP="00001C45">
      <w:r>
        <w:rPr>
          <w:rFonts w:hint="eastAsia"/>
        </w:rPr>
        <w:t>在</w:t>
      </w:r>
      <w:r>
        <w:t>使用</w:t>
      </w:r>
      <w:r>
        <w:t>eclipse</w:t>
      </w:r>
      <w:r>
        <w:t>进行项目开发之前，还需要对</w:t>
      </w:r>
      <w:r>
        <w:t>eclipse</w:t>
      </w:r>
      <w:r>
        <w:t>进行一些设定</w:t>
      </w:r>
    </w:p>
    <w:p w14:paraId="176E4E87" w14:textId="77777777" w:rsidR="00001C45" w:rsidRDefault="00001C45" w:rsidP="001B3D57">
      <w:pPr>
        <w:pStyle w:val="Heading3"/>
      </w:pPr>
      <w:bookmarkStart w:id="8" w:name="_Toc416640891"/>
      <w:r>
        <w:rPr>
          <w:rFonts w:hint="eastAsia"/>
        </w:rPr>
        <w:lastRenderedPageBreak/>
        <w:t>设置</w:t>
      </w:r>
      <w:r>
        <w:t>网络代理</w:t>
      </w:r>
      <w:bookmarkEnd w:id="8"/>
    </w:p>
    <w:p w14:paraId="7DC75620" w14:textId="77777777" w:rsidR="00001C45" w:rsidRPr="00684A8D" w:rsidRDefault="00001C45" w:rsidP="00001C45">
      <w:r>
        <w:rPr>
          <w:rFonts w:hint="eastAsia"/>
        </w:rPr>
        <w:t>很多</w:t>
      </w:r>
      <w:r>
        <w:t>时候</w:t>
      </w:r>
      <w:r>
        <w:t>eclipse</w:t>
      </w:r>
      <w:r>
        <w:t>需要访问网络来获取最新的依赖或者插件更新，但是</w:t>
      </w:r>
      <w:r>
        <w:rPr>
          <w:rFonts w:hint="eastAsia"/>
        </w:rPr>
        <w:t>如果</w:t>
      </w:r>
      <w:r>
        <w:t>需要通过代理服务器才能访问网络时，则需要进行代理设置，点击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 w:rsidRPr="00684A8D">
        <w:rPr>
          <w:b/>
        </w:rPr>
        <w:t>network</w:t>
      </w:r>
      <w:r>
        <w:rPr>
          <w:rFonts w:hint="eastAsia"/>
        </w:rPr>
        <w:t>，</w:t>
      </w:r>
      <w:r>
        <w:t>选中</w:t>
      </w:r>
      <w:r w:rsidRPr="00684A8D">
        <w:rPr>
          <w:b/>
        </w:rPr>
        <w:t>Network Connections</w:t>
      </w:r>
      <w:r>
        <w:t>，在右边面板中</w:t>
      </w:r>
      <w:r>
        <w:rPr>
          <w:rFonts w:hint="eastAsia"/>
        </w:rPr>
        <w:t>的</w:t>
      </w:r>
      <w:r w:rsidRPr="00684A8D">
        <w:rPr>
          <w:b/>
        </w:rPr>
        <w:t>Active Provider</w:t>
      </w:r>
      <w:r>
        <w:t>下拉框中选择</w:t>
      </w:r>
      <w:r w:rsidRPr="00684A8D">
        <w:rPr>
          <w:b/>
        </w:rPr>
        <w:t>Manual</w:t>
      </w:r>
      <w:r>
        <w:t>，勾选要配置的代理类型，点击</w:t>
      </w:r>
      <w:r w:rsidRPr="00684A8D">
        <w:rPr>
          <w:b/>
        </w:rPr>
        <w:t>Edit…</w:t>
      </w:r>
      <w:r>
        <w:rPr>
          <w:rFonts w:hint="eastAsia"/>
        </w:rPr>
        <w:t>按钮</w:t>
      </w:r>
      <w:r>
        <w:t>，在弹出的对话框中输入代理服务器地址和端口，点击</w:t>
      </w:r>
      <w:r w:rsidRPr="00684A8D">
        <w:rPr>
          <w:b/>
        </w:rPr>
        <w:t>OK</w:t>
      </w:r>
      <w:r>
        <w:t>按钮即可</w:t>
      </w:r>
    </w:p>
    <w:p w14:paraId="2BAA989C" w14:textId="4BA0DFE2" w:rsidR="00001C45" w:rsidRDefault="00001C45" w:rsidP="00001C45">
      <w:r>
        <w:rPr>
          <w:rFonts w:hint="eastAsia"/>
          <w:b/>
          <w:noProof/>
        </w:rPr>
        <w:drawing>
          <wp:inline distT="0" distB="0" distL="0" distR="0" wp14:anchorId="75B9CB59" wp14:editId="73BB04E6">
            <wp:extent cx="4361466" cy="381860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4-12-31_143234.png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3" cy="3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DBF" w14:textId="77777777" w:rsidR="00001C45" w:rsidRDefault="00001C45" w:rsidP="001B3D57">
      <w:pPr>
        <w:pStyle w:val="Heading3"/>
      </w:pPr>
      <w:bookmarkStart w:id="9" w:name="_Toc416640892"/>
      <w:r>
        <w:rPr>
          <w:rFonts w:hint="eastAsia"/>
        </w:rPr>
        <w:t>使用</w:t>
      </w:r>
      <w:r>
        <w:t>空格缩进</w:t>
      </w:r>
      <w:bookmarkEnd w:id="9"/>
    </w:p>
    <w:p w14:paraId="2B56491F" w14:textId="77777777" w:rsidR="00001C45" w:rsidRPr="00D17A82" w:rsidRDefault="00001C45" w:rsidP="00001C45">
      <w:r>
        <w:rPr>
          <w:rFonts w:hint="eastAsia"/>
        </w:rPr>
        <w:t>因为</w:t>
      </w:r>
      <w:r>
        <w:t>不同系统对缩进的处理不同，所以使用空格而不是制表符可以让代码在不同的系统上的表现形式</w:t>
      </w:r>
      <w:r>
        <w:rPr>
          <w:rFonts w:hint="eastAsia"/>
        </w:rPr>
        <w:t>一致。</w:t>
      </w:r>
      <w:r>
        <w:t>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indent</w:t>
      </w:r>
      <w:r>
        <w:rPr>
          <w:rFonts w:hint="eastAsia"/>
        </w:rPr>
        <w:t>，在</w:t>
      </w:r>
      <w:r>
        <w:t>左边菜单中选择</w:t>
      </w:r>
      <w:r w:rsidRPr="00D17A82">
        <w:rPr>
          <w:b/>
        </w:rPr>
        <w:t>Code Style-&gt;Formatter</w:t>
      </w:r>
      <w:r>
        <w:t>，</w:t>
      </w:r>
      <w:r>
        <w:rPr>
          <w:rFonts w:hint="eastAsia"/>
        </w:rPr>
        <w:t>在</w:t>
      </w:r>
      <w:r>
        <w:t>右边面板中选择</w:t>
      </w:r>
      <w:r w:rsidRPr="00D17A82">
        <w:rPr>
          <w:rFonts w:hint="eastAsia"/>
          <w:b/>
        </w:rPr>
        <w:t>Import</w:t>
      </w:r>
      <w:r w:rsidRPr="00D17A82">
        <w:rPr>
          <w:b/>
        </w:rPr>
        <w:t>…</w:t>
      </w:r>
      <w:r>
        <w:rPr>
          <w:rFonts w:hint="eastAsia"/>
        </w:rPr>
        <w:t>按钮，</w:t>
      </w:r>
      <w:r>
        <w:t>导入项目编码风格定义文件</w:t>
      </w:r>
      <w:r w:rsidRPr="00D17A82">
        <w:rPr>
          <w:b/>
        </w:rPr>
        <w:t>innovaee_java_code_style.xml</w:t>
      </w:r>
    </w:p>
    <w:p w14:paraId="68B7D739" w14:textId="114503F2" w:rsidR="00001C45" w:rsidRDefault="008D53B7" w:rsidP="00001C45">
      <w:r>
        <w:rPr>
          <w:noProof/>
        </w:rPr>
        <w:lastRenderedPageBreak/>
        <w:drawing>
          <wp:inline distT="0" distB="0" distL="0" distR="0" wp14:anchorId="1FB5034D" wp14:editId="7E4C7723">
            <wp:extent cx="4238625" cy="38174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12-31_144358.png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12" cy="38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7351" w14:textId="77777777" w:rsidR="008D53B7" w:rsidRDefault="008D53B7" w:rsidP="008D53B7">
      <w:r>
        <w:rPr>
          <w:rFonts w:hint="eastAsia"/>
        </w:rPr>
        <w:t>导入</w:t>
      </w:r>
      <w:r>
        <w:t>完成后</w:t>
      </w:r>
      <w:r>
        <w:rPr>
          <w:rFonts w:hint="eastAsia"/>
        </w:rPr>
        <w:t>，</w:t>
      </w:r>
      <w:r>
        <w:t>在</w:t>
      </w:r>
      <w:r w:rsidRPr="00D17A82">
        <w:rPr>
          <w:b/>
        </w:rPr>
        <w:t>Active profile</w:t>
      </w:r>
      <w:r>
        <w:t>下拉框</w:t>
      </w:r>
      <w:r>
        <w:rPr>
          <w:rFonts w:hint="eastAsia"/>
        </w:rPr>
        <w:t>中</w:t>
      </w:r>
      <w:r>
        <w:t>选择导入</w:t>
      </w:r>
      <w:r>
        <w:rPr>
          <w:rFonts w:hint="eastAsia"/>
        </w:rPr>
        <w:t>的</w:t>
      </w:r>
      <w:r>
        <w:t>自定义编码风格，点击</w:t>
      </w:r>
      <w:r w:rsidRPr="00D17A82">
        <w:rPr>
          <w:b/>
        </w:rPr>
        <w:t>Edit…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确认</w:t>
      </w:r>
      <w:r>
        <w:t>在</w:t>
      </w:r>
      <w:r w:rsidRPr="00D17A82">
        <w:rPr>
          <w:b/>
        </w:rPr>
        <w:t>General settings</w:t>
      </w:r>
      <w:r>
        <w:t>下</w:t>
      </w:r>
      <w:r>
        <w:rPr>
          <w:rFonts w:hint="eastAsia"/>
        </w:rPr>
        <w:t>的</w:t>
      </w:r>
      <w:r w:rsidRPr="00D17A82">
        <w:rPr>
          <w:b/>
        </w:rPr>
        <w:t>Tab Policy</w:t>
      </w:r>
      <w:r>
        <w:t>下拉框值为</w:t>
      </w:r>
      <w:r w:rsidRPr="00D17A82">
        <w:rPr>
          <w:b/>
        </w:rPr>
        <w:t>Spaces only</w:t>
      </w:r>
      <w:r>
        <w:t>，</w:t>
      </w:r>
      <w:r>
        <w:rPr>
          <w:rFonts w:hint="eastAsia"/>
        </w:rPr>
        <w:t>且</w:t>
      </w:r>
      <w:r w:rsidRPr="00D17A82">
        <w:rPr>
          <w:b/>
        </w:rPr>
        <w:t>Indentation size</w:t>
      </w:r>
      <w:r>
        <w:t>和</w:t>
      </w:r>
      <w:r w:rsidRPr="00D17A82">
        <w:rPr>
          <w:rFonts w:hint="eastAsia"/>
          <w:b/>
        </w:rPr>
        <w:t>Tab</w:t>
      </w:r>
      <w:r w:rsidRPr="00D17A82">
        <w:rPr>
          <w:b/>
        </w:rPr>
        <w:t xml:space="preserve"> size</w:t>
      </w:r>
      <w:r>
        <w:t>的值都为</w:t>
      </w:r>
      <w:r>
        <w:t>4</w:t>
      </w:r>
    </w:p>
    <w:p w14:paraId="6575A799" w14:textId="3F2419F5" w:rsidR="008D53B7" w:rsidRDefault="00712B0E" w:rsidP="00001C45">
      <w:r>
        <w:rPr>
          <w:rFonts w:hint="eastAsia"/>
          <w:noProof/>
        </w:rPr>
        <w:drawing>
          <wp:inline distT="0" distB="0" distL="0" distR="0" wp14:anchorId="67049F8C" wp14:editId="3769AC01">
            <wp:extent cx="4136083" cy="3568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4-12-31_144757.png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199" cy="35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29D4" w14:textId="77777777" w:rsidR="00712B0E" w:rsidRPr="0061309C" w:rsidRDefault="00712B0E" w:rsidP="00712B0E">
      <w:r>
        <w:rPr>
          <w:rFonts w:hint="eastAsia"/>
        </w:rPr>
        <w:lastRenderedPageBreak/>
        <w:t>选择</w:t>
      </w:r>
      <w:r w:rsidRPr="0061309C">
        <w:rPr>
          <w:b/>
        </w:rPr>
        <w:t>XML-</w:t>
      </w:r>
      <w:r w:rsidRPr="0061309C">
        <w:rPr>
          <w:rFonts w:hint="eastAsia"/>
          <w:b/>
        </w:rPr>
        <w:t>&gt;XML Files-&gt;Editors</w:t>
      </w:r>
      <w:r>
        <w:rPr>
          <w:rFonts w:hint="eastAsia"/>
        </w:rPr>
        <w:t>，</w:t>
      </w:r>
      <w:r>
        <w:t>在左边面板中</w:t>
      </w:r>
      <w:r>
        <w:rPr>
          <w:rFonts w:hint="eastAsia"/>
        </w:rPr>
        <w:t>选择</w:t>
      </w:r>
      <w:r w:rsidRPr="0061309C">
        <w:rPr>
          <w:rFonts w:hint="eastAsia"/>
          <w:b/>
        </w:rPr>
        <w:t>Indent using spaces</w:t>
      </w:r>
      <w:r>
        <w:rPr>
          <w:rFonts w:hint="eastAsia"/>
        </w:rPr>
        <w:t>，</w:t>
      </w:r>
      <w:r w:rsidRPr="0061309C">
        <w:rPr>
          <w:b/>
        </w:rPr>
        <w:t>Indentation size</w:t>
      </w:r>
      <w:r>
        <w:t>设置为</w:t>
      </w:r>
      <w:r w:rsidRPr="0061309C">
        <w:rPr>
          <w:b/>
        </w:rPr>
        <w:t>4</w:t>
      </w:r>
    </w:p>
    <w:p w14:paraId="5412F10C" w14:textId="024AE11B" w:rsidR="00712B0E" w:rsidRDefault="00712B0E" w:rsidP="00001C45">
      <w:r>
        <w:rPr>
          <w:rFonts w:hint="eastAsia"/>
          <w:noProof/>
        </w:rPr>
        <w:drawing>
          <wp:inline distT="0" distB="0" distL="0" distR="0" wp14:anchorId="0DAA7432" wp14:editId="5F385C29">
            <wp:extent cx="4192892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12-31_145116.png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975" cy="36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85E" w14:textId="77777777" w:rsidR="00712B0E" w:rsidRDefault="00712B0E" w:rsidP="001B3D57">
      <w:pPr>
        <w:pStyle w:val="Heading3"/>
      </w:pPr>
      <w:bookmarkStart w:id="10" w:name="_Toc416640893"/>
      <w:r>
        <w:rPr>
          <w:rFonts w:hint="eastAsia"/>
        </w:rPr>
        <w:t>打开</w:t>
      </w:r>
      <w:r>
        <w:t>代码行号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字符</w:t>
      </w:r>
      <w:r>
        <w:t>标尺</w:t>
      </w:r>
      <w:bookmarkEnd w:id="10"/>
    </w:p>
    <w:p w14:paraId="739F970C" w14:textId="77777777" w:rsidR="00712B0E" w:rsidRPr="00E4134C" w:rsidRDefault="00712B0E" w:rsidP="00712B0E">
      <w:pPr>
        <w:rPr>
          <w:b/>
        </w:rPr>
      </w:pPr>
      <w:r>
        <w:rPr>
          <w:rFonts w:hint="eastAsia"/>
        </w:rPr>
        <w:t>在</w:t>
      </w:r>
      <w:r>
        <w:t>编辑区显示行号有利于调试定位，而</w:t>
      </w:r>
      <w:r>
        <w:t>80</w:t>
      </w:r>
      <w:r>
        <w:t>字符标尺有利于在编写长语句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进行</w:t>
      </w:r>
      <w:r>
        <w:t>有效换行。点击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line number</w:t>
      </w:r>
      <w:r>
        <w:rPr>
          <w:rFonts w:hint="eastAsia"/>
        </w:rPr>
        <w:t>，点击</w:t>
      </w:r>
      <w:r>
        <w:t>左边菜单中的</w:t>
      </w:r>
      <w:r w:rsidRPr="00E4134C">
        <w:rPr>
          <w:rFonts w:hint="eastAsia"/>
          <w:b/>
        </w:rPr>
        <w:t>General-&gt;Editors-&gt;Text Editors</w:t>
      </w:r>
      <w:r>
        <w:rPr>
          <w:rFonts w:hint="eastAsia"/>
        </w:rPr>
        <w:t>，</w:t>
      </w:r>
      <w:r>
        <w:t>在右边面板中勾选</w:t>
      </w:r>
      <w:r w:rsidRPr="00E4134C">
        <w:rPr>
          <w:b/>
        </w:rPr>
        <w:t>Show print margin</w:t>
      </w:r>
      <w:r>
        <w:t>，在</w:t>
      </w:r>
      <w:r w:rsidRPr="00E4134C">
        <w:rPr>
          <w:b/>
        </w:rPr>
        <w:t>Print margin column</w:t>
      </w:r>
      <w:r>
        <w:t>输入框输入</w:t>
      </w:r>
      <w:r>
        <w:t>80</w:t>
      </w:r>
      <w:r>
        <w:rPr>
          <w:rFonts w:hint="eastAsia"/>
        </w:rPr>
        <w:t>；</w:t>
      </w:r>
      <w:r>
        <w:t>勾选</w:t>
      </w:r>
      <w:r w:rsidRPr="00E4134C">
        <w:rPr>
          <w:b/>
        </w:rPr>
        <w:t>Show line numbers</w:t>
      </w:r>
    </w:p>
    <w:p w14:paraId="237494F1" w14:textId="0DF8A250" w:rsidR="00712B0E" w:rsidRDefault="00712B0E" w:rsidP="00001C45">
      <w:r>
        <w:rPr>
          <w:noProof/>
        </w:rPr>
        <w:lastRenderedPageBreak/>
        <w:drawing>
          <wp:inline distT="0" distB="0" distL="0" distR="0" wp14:anchorId="16777EA1" wp14:editId="0141965F">
            <wp:extent cx="4063820" cy="469737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4-12-31_145344.png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61" cy="47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52D1" w14:textId="77777777" w:rsidR="00712B0E" w:rsidRDefault="00712B0E" w:rsidP="00712B0E">
      <w:r>
        <w:rPr>
          <w:rFonts w:hint="eastAsia"/>
        </w:rPr>
        <w:t>点击</w:t>
      </w:r>
      <w:r>
        <w:t>OK</w:t>
      </w:r>
      <w:r>
        <w:t>按钮后，打开</w:t>
      </w:r>
      <w:r>
        <w:t>Java</w:t>
      </w:r>
      <w:r>
        <w:t>文件会</w:t>
      </w:r>
      <w:r>
        <w:rPr>
          <w:rFonts w:hint="eastAsia"/>
        </w:rPr>
        <w:t>看到</w:t>
      </w:r>
      <w:r>
        <w:t>如下效果，</w:t>
      </w:r>
    </w:p>
    <w:p w14:paraId="79043727" w14:textId="107C10E4" w:rsidR="00712B0E" w:rsidRDefault="00712B0E" w:rsidP="00001C45">
      <w:r>
        <w:rPr>
          <w:rFonts w:hint="eastAsia"/>
          <w:noProof/>
        </w:rPr>
        <w:drawing>
          <wp:inline distT="0" distB="0" distL="0" distR="0" wp14:anchorId="02A0C2C3" wp14:editId="6C5C74B3">
            <wp:extent cx="4076700" cy="272249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4-12-31_145936.png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547" cy="27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A3A" w14:textId="77777777" w:rsidR="00712B0E" w:rsidRDefault="00712B0E" w:rsidP="001B3D57">
      <w:pPr>
        <w:pStyle w:val="Heading3"/>
      </w:pPr>
      <w:bookmarkStart w:id="11" w:name="_Toc416640894"/>
      <w:r>
        <w:rPr>
          <w:rFonts w:hint="eastAsia"/>
        </w:rPr>
        <w:lastRenderedPageBreak/>
        <w:t>关闭</w:t>
      </w:r>
      <w:r>
        <w:t>自动编译</w:t>
      </w:r>
      <w:bookmarkEnd w:id="11"/>
    </w:p>
    <w:p w14:paraId="6E490EB5" w14:textId="77777777" w:rsidR="00712B0E" w:rsidRDefault="00712B0E" w:rsidP="00712B0E">
      <w:r>
        <w:rPr>
          <w:rFonts w:hint="eastAsia"/>
        </w:rPr>
        <w:t>默认</w:t>
      </w:r>
      <w:r>
        <w:t>情况下，</w:t>
      </w:r>
      <w:r>
        <w:t>eclipse</w:t>
      </w:r>
      <w:r>
        <w:t>在代码变动</w:t>
      </w:r>
      <w:r>
        <w:rPr>
          <w:rFonts w:hint="eastAsia"/>
        </w:rPr>
        <w:t>被</w:t>
      </w:r>
      <w:r>
        <w:t>保存的时候自动</w:t>
      </w:r>
      <w:r>
        <w:rPr>
          <w:rFonts w:hint="eastAsia"/>
        </w:rPr>
        <w:t>重新</w:t>
      </w:r>
      <w:r>
        <w:t>编译工程，但是在工程代码很大或者需要网络验证</w:t>
      </w:r>
      <w:r>
        <w:t>XML</w:t>
      </w:r>
      <w:r>
        <w:t>文件合法性的时候会导致整个编译过程十分缓慢，这里建议关闭</w:t>
      </w:r>
      <w:r>
        <w:rPr>
          <w:rFonts w:hint="eastAsia"/>
        </w:rPr>
        <w:t>eclipse</w:t>
      </w:r>
      <w:r>
        <w:t>的自动编译特性</w:t>
      </w:r>
    </w:p>
    <w:p w14:paraId="03C61537" w14:textId="77777777" w:rsidR="00712B0E" w:rsidRDefault="00712B0E" w:rsidP="00712B0E">
      <w:r>
        <w:rPr>
          <w:rFonts w:hint="eastAsia"/>
        </w:rPr>
        <w:t>点击</w:t>
      </w:r>
      <w:r w:rsidRPr="009526BD">
        <w:rPr>
          <w:b/>
        </w:rPr>
        <w:t>Project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点击取消</w:t>
      </w:r>
      <w:r w:rsidRPr="009526BD">
        <w:rPr>
          <w:b/>
        </w:rPr>
        <w:t>Build Automatically</w:t>
      </w:r>
      <w:r>
        <w:rPr>
          <w:rFonts w:hint="eastAsia"/>
        </w:rPr>
        <w:t>的</w:t>
      </w:r>
      <w:r>
        <w:t>选中标志</w:t>
      </w:r>
    </w:p>
    <w:p w14:paraId="6A9AD67B" w14:textId="4A26B0DF" w:rsidR="00712B0E" w:rsidRDefault="00C4102F" w:rsidP="00001C45">
      <w:r>
        <w:rPr>
          <w:rFonts w:hint="eastAsia"/>
          <w:noProof/>
        </w:rPr>
        <w:drawing>
          <wp:inline distT="0" distB="0" distL="0" distR="0" wp14:anchorId="495C37EC" wp14:editId="71DA3B90">
            <wp:extent cx="5036821" cy="2764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-01-01_161644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19" cy="27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B846" w14:textId="77777777" w:rsidR="00C4102F" w:rsidRDefault="00C4102F" w:rsidP="001B3D57">
      <w:pPr>
        <w:pStyle w:val="Heading3"/>
      </w:pPr>
      <w:bookmarkStart w:id="12" w:name="_Toc416640895"/>
      <w:r>
        <w:rPr>
          <w:rFonts w:hint="eastAsia"/>
        </w:rPr>
        <w:t>修改</w:t>
      </w:r>
      <w:r>
        <w:t>默认工作区编码</w:t>
      </w:r>
      <w:bookmarkEnd w:id="12"/>
    </w:p>
    <w:p w14:paraId="3C9429E0" w14:textId="77777777" w:rsidR="00C4102F" w:rsidRPr="00183DBA" w:rsidRDefault="00C4102F" w:rsidP="00C4102F">
      <w:r>
        <w:t>Windows</w:t>
      </w:r>
      <w:r>
        <w:rPr>
          <w:rFonts w:hint="eastAsia"/>
        </w:rPr>
        <w:t>操作</w:t>
      </w:r>
      <w:r>
        <w:t>系统默认的编码</w:t>
      </w:r>
      <w:r>
        <w:rPr>
          <w:rFonts w:hint="eastAsia"/>
        </w:rPr>
        <w:t>方式</w:t>
      </w:r>
      <w:r>
        <w:t>是</w:t>
      </w:r>
      <w:r>
        <w:t>GB1252</w:t>
      </w:r>
      <w:r>
        <w:t>，但在项目中</w:t>
      </w:r>
      <w:r>
        <w:rPr>
          <w:rFonts w:hint="eastAsia"/>
        </w:rPr>
        <w:t>通常</w:t>
      </w:r>
      <w:r>
        <w:t>会用到国际化这一特性，所以文件编码方式要修改为</w:t>
      </w:r>
      <w:r>
        <w:t>UTF-8</w:t>
      </w:r>
      <w:r>
        <w:t>，点击</w:t>
      </w:r>
      <w:r w:rsidRPr="00D27492">
        <w:rPr>
          <w:rFonts w:hint="eastAsia"/>
          <w:b/>
        </w:rPr>
        <w:t>Window-&gt;</w:t>
      </w:r>
      <w:r w:rsidRPr="00D27492">
        <w:rPr>
          <w:b/>
        </w:rPr>
        <w:t>Preferences</w:t>
      </w:r>
      <w:r>
        <w:rPr>
          <w:rFonts w:hint="eastAsia"/>
        </w:rPr>
        <w:t>，</w:t>
      </w:r>
      <w:r>
        <w:t>在左上角的输入框中输入</w:t>
      </w:r>
      <w:r>
        <w:rPr>
          <w:b/>
        </w:rPr>
        <w:t>encoding</w:t>
      </w:r>
      <w:r>
        <w:rPr>
          <w:rFonts w:hint="eastAsia"/>
        </w:rPr>
        <w:t>，</w:t>
      </w:r>
      <w:r>
        <w:t>选中</w:t>
      </w:r>
      <w:r>
        <w:rPr>
          <w:b/>
        </w:rPr>
        <w:t>Workspace</w:t>
      </w:r>
      <w:r>
        <w:rPr>
          <w:rFonts w:hint="eastAsia"/>
        </w:rPr>
        <w:t>，在</w:t>
      </w:r>
      <w:r>
        <w:t>右边的面板下方找到</w:t>
      </w:r>
      <w:r w:rsidRPr="00183DBA">
        <w:rPr>
          <w:rFonts w:hint="eastAsia"/>
          <w:b/>
        </w:rPr>
        <w:t>Text file encoding</w:t>
      </w:r>
      <w:r>
        <w:rPr>
          <w:rFonts w:hint="eastAsia"/>
        </w:rPr>
        <w:t>，选择</w:t>
      </w:r>
      <w:r w:rsidRPr="00183DBA">
        <w:rPr>
          <w:b/>
        </w:rPr>
        <w:t>Other</w:t>
      </w:r>
      <w:r>
        <w:t>，并在</w:t>
      </w:r>
      <w:r>
        <w:rPr>
          <w:rFonts w:hint="eastAsia"/>
        </w:rPr>
        <w:t>下拉</w:t>
      </w:r>
      <w:r>
        <w:t>框中选择</w:t>
      </w:r>
      <w:r w:rsidRPr="00183DBA">
        <w:rPr>
          <w:b/>
        </w:rPr>
        <w:t>UTF-8</w:t>
      </w:r>
    </w:p>
    <w:p w14:paraId="39A285C5" w14:textId="09BE49D5" w:rsidR="00C4102F" w:rsidRPr="00001C45" w:rsidRDefault="00DA3B4C" w:rsidP="00001C45">
      <w:r>
        <w:rPr>
          <w:rFonts w:hint="eastAsia"/>
          <w:noProof/>
        </w:rPr>
        <w:lastRenderedPageBreak/>
        <w:drawing>
          <wp:inline distT="0" distB="0" distL="0" distR="0" wp14:anchorId="64231C83" wp14:editId="3209A6E8">
            <wp:extent cx="4357984" cy="3574199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5-01-04_134420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604" cy="3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669" w14:textId="67647EDB" w:rsidR="00597982" w:rsidRDefault="00597982" w:rsidP="0094671E">
      <w:pPr>
        <w:pStyle w:val="Heading2"/>
      </w:pPr>
      <w:bookmarkStart w:id="13" w:name="_Toc416640896"/>
      <w:r>
        <w:rPr>
          <w:rFonts w:hint="eastAsia"/>
        </w:rPr>
        <w:t>下载</w:t>
      </w:r>
      <w:r>
        <w:t>及安装</w:t>
      </w:r>
      <w:r>
        <w:t>Maven</w:t>
      </w:r>
      <w:bookmarkEnd w:id="13"/>
    </w:p>
    <w:p w14:paraId="5ABE518B" w14:textId="77777777" w:rsidR="00812861" w:rsidRDefault="00812861" w:rsidP="00812861">
      <w:r>
        <w:t>Maven</w:t>
      </w:r>
      <w:r>
        <w:rPr>
          <w:rFonts w:hint="eastAsia"/>
        </w:rPr>
        <w:t>是</w:t>
      </w:r>
      <w:r>
        <w:t>一个开源的项目构建管理工具，与</w:t>
      </w:r>
      <w:r>
        <w:rPr>
          <w:rFonts w:hint="eastAsia"/>
        </w:rPr>
        <w:t>耳熟能详</w:t>
      </w:r>
      <w:r>
        <w:t>的</w:t>
      </w:r>
      <w:r>
        <w:t>Ant</w:t>
      </w:r>
      <w:r>
        <w:t>相比，</w:t>
      </w:r>
      <w:r>
        <w:t>Maven</w:t>
      </w:r>
      <w:r>
        <w:t>提供了软件开发周期更为全面的管理。</w:t>
      </w:r>
    </w:p>
    <w:p w14:paraId="524B3017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从</w:t>
      </w:r>
      <w:r>
        <w:rPr>
          <w:rFonts w:hint="eastAsia"/>
        </w:rPr>
        <w:t>项目</w:t>
      </w:r>
      <w:r>
        <w:t>创建，</w:t>
      </w:r>
      <w:r>
        <w:rPr>
          <w:rFonts w:hint="eastAsia"/>
        </w:rPr>
        <w:t>开发</w:t>
      </w:r>
      <w:r>
        <w:t>测试，打包发布</w:t>
      </w:r>
      <w:r>
        <w:rPr>
          <w:rFonts w:hint="eastAsia"/>
        </w:rPr>
        <w:t>，</w:t>
      </w:r>
      <w:r>
        <w:t>覆盖软件开发整个生命周期，而</w:t>
      </w:r>
      <w:r>
        <w:t>Ant</w:t>
      </w:r>
      <w:r>
        <w:t>更多的被用作编译工具。</w:t>
      </w:r>
    </w:p>
    <w:p w14:paraId="2980C018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t>Maven</w:t>
      </w:r>
      <w:r>
        <w:t>的</w:t>
      </w:r>
      <w:r>
        <w:rPr>
          <w:rFonts w:hint="eastAsia"/>
        </w:rPr>
        <w:t>另外</w:t>
      </w:r>
      <w:r>
        <w:t>一个特点是对</w:t>
      </w:r>
      <w:r>
        <w:t>Java</w:t>
      </w:r>
      <w:r>
        <w:t>相关项目的依赖</w:t>
      </w:r>
      <w:r>
        <w:rPr>
          <w:rFonts w:hint="eastAsia"/>
        </w:rPr>
        <w:t>组件</w:t>
      </w:r>
      <w:r>
        <w:t>Jar</w:t>
      </w:r>
      <w:r>
        <w:t>包的管理，通过</w:t>
      </w: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</w:t>
      </w:r>
      <w:r>
        <w:t>中的依赖定义</w:t>
      </w:r>
      <w:r>
        <w:rPr>
          <w:rFonts w:hint="eastAsia"/>
        </w:rPr>
        <w:t>，</w:t>
      </w:r>
      <w:r>
        <w:t>开发团队成员能</w:t>
      </w:r>
      <w:r>
        <w:rPr>
          <w:rFonts w:hint="eastAsia"/>
        </w:rPr>
        <w:t>保持</w:t>
      </w:r>
      <w:r>
        <w:t>统一的组件库，</w:t>
      </w:r>
      <w:r>
        <w:rPr>
          <w:rFonts w:hint="eastAsia"/>
        </w:rPr>
        <w:t>而且</w:t>
      </w:r>
      <w:r>
        <w:t>无须将</w:t>
      </w:r>
      <w:r>
        <w:t>Jar</w:t>
      </w:r>
      <w:r>
        <w:t>包</w:t>
      </w:r>
      <w:r>
        <w:rPr>
          <w:rFonts w:hint="eastAsia"/>
        </w:rPr>
        <w:t>纳入代码</w:t>
      </w:r>
      <w:r>
        <w:t>的配置管理库，节约团队对</w:t>
      </w:r>
      <w:r>
        <w:t>Jar</w:t>
      </w:r>
      <w:r>
        <w:t>包的管理</w:t>
      </w:r>
      <w:r>
        <w:rPr>
          <w:rFonts w:hint="eastAsia"/>
        </w:rPr>
        <w:t>工作</w:t>
      </w:r>
    </w:p>
    <w:p w14:paraId="4B56151C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Maven</w:t>
      </w:r>
      <w:r>
        <w:t>的项目创建工件，可以新建众多类型的</w:t>
      </w:r>
      <w:r>
        <w:t>Java</w:t>
      </w:r>
      <w:r>
        <w:t>项目，例如</w:t>
      </w:r>
      <w:r>
        <w:t>web application</w:t>
      </w:r>
      <w:r>
        <w:t>，</w:t>
      </w:r>
      <w:r>
        <w:t>JSF application</w:t>
      </w:r>
      <w:r>
        <w:t>。在创建项目的同时，</w:t>
      </w:r>
      <w:r>
        <w:rPr>
          <w:rFonts w:hint="eastAsia"/>
        </w:rPr>
        <w:t>会</w:t>
      </w:r>
      <w:r>
        <w:t>为开发团队自动创建</w:t>
      </w:r>
      <w:r>
        <w:rPr>
          <w:rFonts w:hint="eastAsia"/>
        </w:rPr>
        <w:t>标准</w:t>
      </w:r>
      <w:r>
        <w:t>的目录结构</w:t>
      </w:r>
      <w:r>
        <w:rPr>
          <w:rFonts w:hint="eastAsia"/>
        </w:rPr>
        <w:t>以及默认</w:t>
      </w:r>
      <w:r>
        <w:t>的配置文件</w:t>
      </w:r>
    </w:p>
    <w:p w14:paraId="4074BC72" w14:textId="77777777" w:rsidR="00812861" w:rsidRDefault="00812861" w:rsidP="0094671E">
      <w:pPr>
        <w:pStyle w:val="NoSpacing"/>
        <w:numPr>
          <w:ilvl w:val="0"/>
          <w:numId w:val="4"/>
        </w:numPr>
        <w:jc w:val="both"/>
      </w:pPr>
      <w:r>
        <w:rPr>
          <w:rFonts w:hint="eastAsia"/>
        </w:rPr>
        <w:t>围绕</w:t>
      </w:r>
      <w:r>
        <w:rPr>
          <w:rFonts w:hint="eastAsia"/>
        </w:rPr>
        <w:t>Maven</w:t>
      </w:r>
      <w:r>
        <w:t>，有众多的插件可以</w:t>
      </w:r>
      <w:r>
        <w:rPr>
          <w:rFonts w:hint="eastAsia"/>
        </w:rPr>
        <w:t>使用</w:t>
      </w:r>
      <w:r>
        <w:t>，最为常见的是</w:t>
      </w:r>
      <w:r>
        <w:t>Maven-compiler</w:t>
      </w:r>
      <w:r>
        <w:rPr>
          <w:rFonts w:hint="eastAsia"/>
        </w:rPr>
        <w:t>插件</w:t>
      </w:r>
      <w:r>
        <w:t>，</w:t>
      </w:r>
      <w:r>
        <w:rPr>
          <w:rFonts w:hint="eastAsia"/>
        </w:rPr>
        <w:t>在</w:t>
      </w:r>
      <w:r>
        <w:t>很多时候，</w:t>
      </w:r>
      <w:r>
        <w:t>Maven</w:t>
      </w:r>
      <w:r>
        <w:rPr>
          <w:rFonts w:hint="eastAsia"/>
        </w:rPr>
        <w:t>的</w:t>
      </w:r>
      <w:r>
        <w:t>默认编译参数往往不能满足项目的要求，通过</w:t>
      </w:r>
      <w:r>
        <w:t>Maven-compiler</w:t>
      </w:r>
      <w:r>
        <w:rPr>
          <w:rFonts w:hint="eastAsia"/>
        </w:rPr>
        <w:t>插件</w:t>
      </w:r>
      <w:r>
        <w:t>，可以定义项目需要的编译参数</w:t>
      </w:r>
    </w:p>
    <w:p w14:paraId="596E431F" w14:textId="77777777" w:rsidR="00812861" w:rsidRPr="00D011C3" w:rsidRDefault="00812861" w:rsidP="00812861">
      <w:r>
        <w:rPr>
          <w:rFonts w:hint="eastAsia"/>
        </w:rPr>
        <w:t>前往</w:t>
      </w:r>
      <w:r>
        <w:t>Maven</w:t>
      </w:r>
      <w:r>
        <w:t>的官方网站下载当前最稳定版本（</w:t>
      </w:r>
      <w:r>
        <w:t>3.2.25</w:t>
      </w:r>
      <w:r>
        <w:t>）</w:t>
      </w:r>
      <w:hyperlink r:id="rId28" w:history="1">
        <w:r w:rsidRPr="003577FE">
          <w:rPr>
            <w:rStyle w:val="Hyperlink"/>
          </w:rPr>
          <w:t>http://maven.apache.org/download.cgi</w:t>
        </w:r>
      </w:hyperlink>
      <w:r>
        <w:tab/>
      </w:r>
      <w:r>
        <w:rPr>
          <w:rFonts w:hint="eastAsia"/>
        </w:rPr>
        <w:t>，</w:t>
      </w:r>
      <w:r>
        <w:t>点击</w:t>
      </w:r>
      <w:r w:rsidRPr="00D011C3">
        <w:rPr>
          <w:rFonts w:hint="eastAsia"/>
          <w:b/>
        </w:rPr>
        <w:t>apache-maven-3.2.5-bin.zip</w:t>
      </w:r>
      <w:r>
        <w:rPr>
          <w:rFonts w:hint="eastAsia"/>
        </w:rPr>
        <w:t>进行</w:t>
      </w:r>
      <w:r>
        <w:t>下载</w:t>
      </w:r>
      <w:r>
        <w:rPr>
          <w:rFonts w:hint="eastAsia"/>
        </w:rPr>
        <w:t>，</w:t>
      </w:r>
      <w:r>
        <w:t>将下载后的</w:t>
      </w:r>
      <w:r>
        <w:t>zip</w:t>
      </w:r>
      <w:r>
        <w:t>文件</w:t>
      </w:r>
      <w:r>
        <w:rPr>
          <w:rFonts w:hint="eastAsia"/>
        </w:rPr>
        <w:t>解压缩</w:t>
      </w:r>
      <w:r>
        <w:t>到任一分区的任一位置，建议放入某个分区的根目录，便于接下来的配置，例如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</w:p>
    <w:p w14:paraId="3F9F3B9A" w14:textId="1E826956" w:rsidR="00812861" w:rsidRDefault="005C47CD" w:rsidP="00812861">
      <w:r>
        <w:rPr>
          <w:rFonts w:hint="eastAsia"/>
          <w:noProof/>
        </w:rPr>
        <w:lastRenderedPageBreak/>
        <w:drawing>
          <wp:inline distT="0" distB="0" distL="0" distR="0" wp14:anchorId="0C0FD98B" wp14:editId="5719600B">
            <wp:extent cx="4984039" cy="335884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5-01-01_163313.png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098" cy="33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F7B" w14:textId="77777777" w:rsidR="005E22F4" w:rsidRDefault="005E22F4" w:rsidP="005E22F4">
      <w:r>
        <w:rPr>
          <w:rFonts w:hint="eastAsia"/>
        </w:rPr>
        <w:t>按照</w:t>
      </w:r>
      <w:hyperlink w:anchor="_下载及安装JDK" w:history="1">
        <w:r w:rsidRPr="00D011C3">
          <w:rPr>
            <w:rStyle w:val="Hyperlink"/>
          </w:rPr>
          <w:t>2.1</w:t>
        </w:r>
      </w:hyperlink>
      <w:r>
        <w:t xml:space="preserve"> </w:t>
      </w:r>
      <w:r>
        <w:rPr>
          <w:rFonts w:hint="eastAsia"/>
        </w:rPr>
        <w:t>章节中</w:t>
      </w:r>
      <w:r>
        <w:t>设置</w:t>
      </w:r>
      <w:r>
        <w:rPr>
          <w:rFonts w:hint="eastAsia"/>
        </w:rPr>
        <w:t>JDK</w:t>
      </w:r>
      <w:r>
        <w:t>环境变量的方法</w:t>
      </w:r>
      <w:r>
        <w:rPr>
          <w:rFonts w:hint="eastAsia"/>
        </w:rPr>
        <w:t>，</w:t>
      </w:r>
      <w:r>
        <w:t>新建环境变量</w:t>
      </w:r>
      <w:r w:rsidRPr="00FA2C53">
        <w:rPr>
          <w:rFonts w:hint="eastAsia"/>
          <w:b/>
        </w:rPr>
        <w:t>M2_HOME</w:t>
      </w:r>
      <w:r>
        <w:rPr>
          <w:rFonts w:hint="eastAsia"/>
        </w:rPr>
        <w:t>，</w:t>
      </w:r>
      <w:r>
        <w:t>值为</w:t>
      </w:r>
      <w:r>
        <w:t>Maven</w:t>
      </w:r>
      <w:r>
        <w:t>安装的目录，例如</w:t>
      </w:r>
      <w:r w:rsidRPr="00D011C3">
        <w:rPr>
          <w:rFonts w:hint="eastAsia"/>
          <w:b/>
        </w:rPr>
        <w:t>C:\</w:t>
      </w:r>
      <w:r w:rsidRPr="00D011C3">
        <w:rPr>
          <w:b/>
        </w:rPr>
        <w:t>apache-maven-3.2.5</w:t>
      </w:r>
      <w:r>
        <w:rPr>
          <w:rFonts w:hint="eastAsia"/>
        </w:rPr>
        <w:t>，在</w:t>
      </w:r>
      <w:r>
        <w:t>系统环境变量</w:t>
      </w:r>
      <w:r w:rsidRPr="00FA2C53">
        <w:rPr>
          <w:b/>
        </w:rPr>
        <w:t>Path</w:t>
      </w:r>
      <w:r>
        <w:rPr>
          <w:rFonts w:hint="eastAsia"/>
        </w:rPr>
        <w:t>后添加</w:t>
      </w:r>
      <w:r w:rsidRPr="00FA2C53">
        <w:rPr>
          <w:rFonts w:hint="eastAsia"/>
          <w:b/>
        </w:rPr>
        <w:t>;%M2_HOME%\bin</w:t>
      </w:r>
      <w:r>
        <w:t xml:space="preserve">, </w:t>
      </w:r>
      <w:r>
        <w:rPr>
          <w:rFonts w:hint="eastAsia"/>
        </w:rPr>
        <w:t>打开</w:t>
      </w:r>
      <w:r>
        <w:t>命令行窗口，输入</w:t>
      </w:r>
      <w:r w:rsidRPr="00FA2C53">
        <w:rPr>
          <w:rFonts w:hint="eastAsia"/>
          <w:b/>
        </w:rPr>
        <w:t xml:space="preserve">mvn </w:t>
      </w:r>
      <w:r>
        <w:rPr>
          <w:b/>
        </w:rPr>
        <w:t>–</w:t>
      </w:r>
      <w:r w:rsidRPr="00FA2C53">
        <w:rPr>
          <w:rFonts w:hint="eastAsia"/>
          <w:b/>
        </w:rPr>
        <w:t>version</w:t>
      </w:r>
      <w:r>
        <w:rPr>
          <w:rFonts w:hint="eastAsia"/>
          <w:b/>
        </w:rPr>
        <w:t>，</w:t>
      </w:r>
      <w:r>
        <w:rPr>
          <w:rFonts w:hint="eastAsia"/>
        </w:rPr>
        <w:t>显示</w:t>
      </w:r>
      <w:r>
        <w:t>如下图类似文本，则</w:t>
      </w:r>
      <w:r>
        <w:t>Maven</w:t>
      </w:r>
      <w:r>
        <w:t>安装完毕</w:t>
      </w:r>
    </w:p>
    <w:p w14:paraId="485A728C" w14:textId="272A83EB" w:rsidR="005E22F4" w:rsidRDefault="00CD6829" w:rsidP="00812861">
      <w:r>
        <w:rPr>
          <w:rFonts w:hint="eastAsia"/>
          <w:noProof/>
        </w:rPr>
        <w:drawing>
          <wp:inline distT="0" distB="0" distL="0" distR="0" wp14:anchorId="2513969B" wp14:editId="7B856FAD">
            <wp:extent cx="4969565" cy="164965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5-01-01_164110.png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8" cy="16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D04" w14:textId="77777777" w:rsidR="00EF4613" w:rsidRDefault="00EF4613" w:rsidP="00EF4613">
      <w:r>
        <w:rPr>
          <w:rFonts w:hint="eastAsia"/>
        </w:rPr>
        <w:t>在</w:t>
      </w:r>
      <w:r>
        <w:t>使用</w:t>
      </w:r>
      <w:r>
        <w:t>Maven</w:t>
      </w:r>
      <w:r>
        <w:t>进行项目构建管理之前</w:t>
      </w:r>
      <w:r>
        <w:rPr>
          <w:rFonts w:hint="eastAsia"/>
        </w:rPr>
        <w:t>，</w:t>
      </w:r>
      <w:r>
        <w:t>需对</w:t>
      </w:r>
      <w:r>
        <w:t>Maven</w:t>
      </w:r>
      <w:r>
        <w:t>中的</w:t>
      </w:r>
      <w:r>
        <w:t>2</w:t>
      </w:r>
      <w:r>
        <w:t>个配置进行修改，打开</w:t>
      </w:r>
      <w:r w:rsidRPr="00FA2C53">
        <w:rPr>
          <w:b/>
        </w:rPr>
        <w:t>%M2_HOME%\conf\settings.xml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&lt;localRepository&gt;</w:t>
      </w:r>
      <w:r>
        <w:rPr>
          <w:rFonts w:hint="eastAsia"/>
        </w:rPr>
        <w:t>节点</w:t>
      </w:r>
      <w:r>
        <w:t>，添加如下图所示</w:t>
      </w:r>
      <w:r>
        <w:rPr>
          <w:rFonts w:hint="eastAsia"/>
        </w:rPr>
        <w:t>节点</w:t>
      </w:r>
      <w:r>
        <w:t>，设定</w:t>
      </w:r>
      <w:r>
        <w:t>Maven</w:t>
      </w:r>
      <w:r>
        <w:t>下载</w:t>
      </w:r>
      <w:r>
        <w:t>Jar</w:t>
      </w:r>
      <w:r>
        <w:t>的本地仓库路径</w:t>
      </w:r>
    </w:p>
    <w:p w14:paraId="2618E370" w14:textId="1A8F6BB2" w:rsidR="00EF4613" w:rsidRDefault="00511BE8" w:rsidP="00812861">
      <w:r>
        <w:rPr>
          <w:rFonts w:hint="eastAsia"/>
          <w:noProof/>
        </w:rPr>
        <w:drawing>
          <wp:inline distT="0" distB="0" distL="0" distR="0" wp14:anchorId="0B234969" wp14:editId="63C3E808">
            <wp:extent cx="4548146" cy="137413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5-01-01_164335.png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99" cy="13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F0D" w14:textId="77777777" w:rsidR="006C3498" w:rsidRDefault="006C3498" w:rsidP="006C3498">
      <w:r>
        <w:rPr>
          <w:rFonts w:hint="eastAsia"/>
        </w:rPr>
        <w:lastRenderedPageBreak/>
        <w:t>找到</w:t>
      </w:r>
      <w:r>
        <w:rPr>
          <w:rFonts w:hint="eastAsia"/>
        </w:rPr>
        <w:t>&lt;proxies&gt;</w:t>
      </w:r>
      <w:r>
        <w:rPr>
          <w:rFonts w:hint="eastAsia"/>
        </w:rPr>
        <w:t>节点</w:t>
      </w:r>
      <w:r>
        <w:t>，添加</w:t>
      </w:r>
      <w:r>
        <w:rPr>
          <w:rFonts w:hint="eastAsia"/>
        </w:rPr>
        <w:t>如下图</w:t>
      </w:r>
      <w:r>
        <w:t>所示的节点，设定</w:t>
      </w:r>
      <w:r>
        <w:t>Maven</w:t>
      </w:r>
      <w:r>
        <w:t>使用的代理服务器（如果</w:t>
      </w:r>
      <w:r>
        <w:rPr>
          <w:rFonts w:hint="eastAsia"/>
        </w:rPr>
        <w:t>需要</w:t>
      </w:r>
      <w:r>
        <w:t>使用代理服务器访问网络的情况下）</w:t>
      </w:r>
    </w:p>
    <w:p w14:paraId="3079E2D8" w14:textId="6A9B0FD0" w:rsidR="006C3498" w:rsidRDefault="004A1917" w:rsidP="00812861">
      <w:r>
        <w:rPr>
          <w:rFonts w:hint="eastAsia"/>
          <w:noProof/>
        </w:rPr>
        <w:drawing>
          <wp:inline distT="0" distB="0" distL="0" distR="0" wp14:anchorId="59BA818B" wp14:editId="6308894F">
            <wp:extent cx="4667415" cy="98829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-01-01_164647.png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450" cy="9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172" w14:textId="77777777" w:rsidR="004A1917" w:rsidRDefault="004A1917" w:rsidP="0094671E">
      <w:pPr>
        <w:pStyle w:val="NoSpacing"/>
        <w:numPr>
          <w:ilvl w:val="0"/>
          <w:numId w:val="5"/>
        </w:numPr>
      </w:pPr>
      <w:r>
        <w:t>id</w:t>
      </w:r>
      <w:r>
        <w:rPr>
          <w:rFonts w:hint="eastAsia"/>
        </w:rPr>
        <w:t xml:space="preserve"> : </w:t>
      </w:r>
      <w:r>
        <w:rPr>
          <w:rFonts w:hint="eastAsia"/>
        </w:rPr>
        <w:t>代理</w:t>
      </w:r>
      <w:r>
        <w:t>服务器配置标识符</w:t>
      </w:r>
    </w:p>
    <w:p w14:paraId="6883F207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active : </w:t>
      </w:r>
      <w:r>
        <w:rPr>
          <w:rFonts w:hint="eastAsia"/>
        </w:rPr>
        <w:t>是否</w:t>
      </w:r>
      <w:r>
        <w:t>激活此代理服务器配置</w:t>
      </w:r>
    </w:p>
    <w:p w14:paraId="28E8D88D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protocol : </w:t>
      </w:r>
      <w:r>
        <w:rPr>
          <w:rFonts w:hint="eastAsia"/>
        </w:rPr>
        <w:t>代理</w:t>
      </w:r>
      <w:r>
        <w:t>服务器的协议，例如</w:t>
      </w:r>
      <w:r>
        <w:t>http</w:t>
      </w:r>
      <w:r>
        <w:t>和</w:t>
      </w:r>
      <w:r>
        <w:t>https</w:t>
      </w:r>
    </w:p>
    <w:p w14:paraId="07C8632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host : </w:t>
      </w:r>
      <w:r>
        <w:rPr>
          <w:rFonts w:hint="eastAsia"/>
        </w:rPr>
        <w:t>代理</w:t>
      </w:r>
      <w:r>
        <w:t>服务器域名或者</w:t>
      </w:r>
      <w:r>
        <w:rPr>
          <w:rFonts w:hint="eastAsia"/>
        </w:rPr>
        <w:t>ip</w:t>
      </w:r>
      <w:r>
        <w:t>地址</w:t>
      </w:r>
    </w:p>
    <w:p w14:paraId="2D9199E7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port : </w:t>
      </w:r>
      <w:r>
        <w:rPr>
          <w:rFonts w:hint="eastAsia"/>
        </w:rPr>
        <w:t>代理</w:t>
      </w:r>
      <w:r>
        <w:t>服务器使用的端口</w:t>
      </w:r>
    </w:p>
    <w:p w14:paraId="45CA039E" w14:textId="77777777" w:rsidR="004A1917" w:rsidRDefault="004A1917" w:rsidP="0094671E">
      <w:pPr>
        <w:pStyle w:val="NoSpacing"/>
        <w:numPr>
          <w:ilvl w:val="0"/>
          <w:numId w:val="5"/>
        </w:numPr>
      </w:pPr>
      <w:r>
        <w:t xml:space="preserve">username : </w:t>
      </w:r>
      <w:r>
        <w:rPr>
          <w:rFonts w:hint="eastAsia"/>
        </w:rPr>
        <w:t>代理</w:t>
      </w:r>
      <w:r>
        <w:t>服务器使用的用户名</w:t>
      </w:r>
    </w:p>
    <w:p w14:paraId="71F98FEC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 xml:space="preserve">password : </w:t>
      </w:r>
      <w:r>
        <w:rPr>
          <w:rFonts w:hint="eastAsia"/>
        </w:rPr>
        <w:t>代理</w:t>
      </w:r>
      <w:r>
        <w:t>服务器使用的用户密码</w:t>
      </w:r>
    </w:p>
    <w:p w14:paraId="0E135489" w14:textId="77777777" w:rsidR="004A1917" w:rsidRDefault="004A1917" w:rsidP="0094671E">
      <w:pPr>
        <w:pStyle w:val="NoSpacing"/>
        <w:numPr>
          <w:ilvl w:val="0"/>
          <w:numId w:val="5"/>
        </w:numPr>
      </w:pPr>
      <w:r>
        <w:rPr>
          <w:rFonts w:hint="eastAsia"/>
        </w:rPr>
        <w:t>nonProxy</w:t>
      </w:r>
      <w:r>
        <w:t xml:space="preserve">Hosts : </w:t>
      </w:r>
      <w:r>
        <w:rPr>
          <w:rFonts w:hint="eastAsia"/>
        </w:rPr>
        <w:t>使用</w:t>
      </w:r>
      <w:r>
        <w:t>|</w:t>
      </w:r>
      <w:r>
        <w:t>分割不需要使用代理的网络地址或</w:t>
      </w:r>
      <w:r>
        <w:t>IP</w:t>
      </w:r>
    </w:p>
    <w:p w14:paraId="169ED2BB" w14:textId="77777777" w:rsidR="004A1917" w:rsidRDefault="004A1917" w:rsidP="004A1917">
      <w:r>
        <w:rPr>
          <w:rFonts w:hint="eastAsia"/>
        </w:rPr>
        <w:t>后面三个</w:t>
      </w:r>
      <w:r>
        <w:t>元素在上图</w:t>
      </w:r>
      <w:r>
        <w:rPr>
          <w:rFonts w:hint="eastAsia"/>
        </w:rPr>
        <w:t>中</w:t>
      </w:r>
      <w:r>
        <w:t>没有使用，如果用户的代理服务器需要用户名和密码登录，而且有些网络资源</w:t>
      </w:r>
      <w:r>
        <w:rPr>
          <w:rFonts w:hint="eastAsia"/>
        </w:rPr>
        <w:t>不需要</w:t>
      </w:r>
      <w:r>
        <w:t>代理服务器，则设定后</w:t>
      </w:r>
      <w:r>
        <w:rPr>
          <w:rFonts w:hint="eastAsia"/>
        </w:rPr>
        <w:t>三个</w:t>
      </w:r>
      <w:r>
        <w:t>元素</w:t>
      </w:r>
    </w:p>
    <w:p w14:paraId="43C6A55D" w14:textId="77777777" w:rsidR="004A1917" w:rsidRPr="00812861" w:rsidRDefault="004A1917" w:rsidP="00812861"/>
    <w:p w14:paraId="41970E8D" w14:textId="03174F3D" w:rsidR="00597982" w:rsidRDefault="00597982" w:rsidP="0094671E">
      <w:pPr>
        <w:pStyle w:val="Heading2"/>
      </w:pPr>
      <w:bookmarkStart w:id="14" w:name="_Toc416640897"/>
      <w:r>
        <w:rPr>
          <w:rFonts w:hint="eastAsia"/>
        </w:rPr>
        <w:t>下载</w:t>
      </w:r>
      <w:r>
        <w:t>及安装</w:t>
      </w:r>
      <w:r>
        <w:t>MySQL</w:t>
      </w:r>
      <w:bookmarkEnd w:id="14"/>
    </w:p>
    <w:p w14:paraId="479FFAE7" w14:textId="77777777" w:rsidR="00E51C62" w:rsidRDefault="00E51C62" w:rsidP="00E51C62">
      <w:r>
        <w:t>MySQL</w:t>
      </w:r>
      <w:r>
        <w:rPr>
          <w:rFonts w:hint="eastAsia"/>
        </w:rPr>
        <w:t>可以</w:t>
      </w:r>
      <w:r>
        <w:t>说是最为流行的开源关系型数据库，但目前</w:t>
      </w:r>
      <w:r>
        <w:t>MySQL</w:t>
      </w:r>
      <w:r>
        <w:t>被</w:t>
      </w:r>
      <w:r>
        <w:t>Oracle</w:t>
      </w:r>
      <w:r>
        <w:t>收购</w:t>
      </w:r>
      <w:r>
        <w:rPr>
          <w:rFonts w:hint="eastAsia"/>
        </w:rPr>
        <w:t>后</w:t>
      </w:r>
      <w:r>
        <w:t>，原来</w:t>
      </w:r>
      <w:r>
        <w:rPr>
          <w:rFonts w:hint="eastAsia"/>
        </w:rPr>
        <w:t>的</w:t>
      </w:r>
      <w:r>
        <w:t>分支独立出来成为社区版</w:t>
      </w:r>
      <w:r>
        <w:rPr>
          <w:rFonts w:hint="eastAsia"/>
        </w:rPr>
        <w:t>，</w:t>
      </w:r>
      <w:r>
        <w:t>而且与</w:t>
      </w:r>
      <w:r>
        <w:t>Oracle</w:t>
      </w:r>
      <w:r>
        <w:rPr>
          <w:rFonts w:hint="eastAsia"/>
        </w:rPr>
        <w:t>资源</w:t>
      </w:r>
      <w:r>
        <w:t>整合后退出的企业版</w:t>
      </w:r>
      <w:r>
        <w:rPr>
          <w:rFonts w:hint="eastAsia"/>
        </w:rPr>
        <w:t>在</w:t>
      </w:r>
      <w:r>
        <w:t>获得技术支持和高级特性的时候是需要支付费用的。项目</w:t>
      </w:r>
      <w:r>
        <w:rPr>
          <w:rFonts w:hint="eastAsia"/>
        </w:rPr>
        <w:t>使用</w:t>
      </w:r>
      <w:r>
        <w:t>社区</w:t>
      </w:r>
      <w:r>
        <w:rPr>
          <w:rFonts w:hint="eastAsia"/>
        </w:rPr>
        <w:t>版中</w:t>
      </w:r>
      <w:r>
        <w:t>比较流行的</w:t>
      </w:r>
      <w:r>
        <w:t>5.5</w:t>
      </w:r>
      <w:r>
        <w:t>作为开发数据库</w:t>
      </w:r>
      <w:r>
        <w:rPr>
          <w:rFonts w:hint="eastAsia"/>
        </w:rPr>
        <w:t>（</w:t>
      </w:r>
      <w:hyperlink r:id="rId33" w:anchor="downloads" w:history="1">
        <w:r w:rsidRPr="003577FE">
          <w:rPr>
            <w:rStyle w:val="Hyperlink"/>
          </w:rPr>
          <w:t>http://dev.mysql.com/downloads/mysql/5.5.html#downloads</w:t>
        </w:r>
      </w:hyperlink>
      <w:r>
        <w:t>）。</w:t>
      </w:r>
    </w:p>
    <w:p w14:paraId="3B806498" w14:textId="37973215" w:rsidR="00E51C62" w:rsidRDefault="00E51C62" w:rsidP="00E51C62">
      <w:r w:rsidRPr="00A136A7">
        <w:rPr>
          <w:noProof/>
        </w:rPr>
        <w:drawing>
          <wp:inline distT="0" distB="0" distL="0" distR="0" wp14:anchorId="3E692978" wp14:editId="6368B244">
            <wp:extent cx="5078428" cy="3422457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5-01-01_180426.png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04" cy="34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5BD" w14:textId="77777777" w:rsidR="006A3FDD" w:rsidRDefault="006A3FDD" w:rsidP="006A3FDD">
      <w:pPr>
        <w:rPr>
          <w:b/>
        </w:rPr>
      </w:pPr>
      <w:r>
        <w:rPr>
          <w:rFonts w:hint="eastAsia"/>
        </w:rPr>
        <w:lastRenderedPageBreak/>
        <w:t>下载</w:t>
      </w:r>
      <w:r w:rsidRPr="00292349">
        <w:rPr>
          <w:b/>
        </w:rPr>
        <w:t>Windows</w:t>
      </w:r>
      <w:r w:rsidRPr="00292349">
        <w:rPr>
          <w:rFonts w:hint="eastAsia"/>
          <w:b/>
        </w:rPr>
        <w:t xml:space="preserve"> (x86</w:t>
      </w:r>
      <w:r w:rsidRPr="00292349">
        <w:rPr>
          <w:b/>
        </w:rPr>
        <w:t>, 64bit), MSI Installer</w:t>
      </w:r>
      <w:r>
        <w:rPr>
          <w:rFonts w:hint="eastAsia"/>
        </w:rPr>
        <w:t>，</w:t>
      </w:r>
      <w:r>
        <w:t>下载完成后</w:t>
      </w:r>
      <w:r>
        <w:rPr>
          <w:rFonts w:hint="eastAsia"/>
        </w:rPr>
        <w:t>，以</w:t>
      </w:r>
      <w:r>
        <w:t>管理员身份运行安装</w:t>
      </w:r>
      <w:r>
        <w:rPr>
          <w:rFonts w:hint="eastAsia"/>
        </w:rPr>
        <w:t>，</w:t>
      </w:r>
      <w:r>
        <w:t>在选择安装类型的时选择</w:t>
      </w:r>
      <w:r w:rsidRPr="00292349">
        <w:rPr>
          <w:b/>
        </w:rPr>
        <w:t>Custom…</w:t>
      </w:r>
    </w:p>
    <w:p w14:paraId="1CF162A9" w14:textId="01F8C98B" w:rsidR="006A3FDD" w:rsidRDefault="006A3FDD" w:rsidP="00E51C62">
      <w:r>
        <w:rPr>
          <w:rFonts w:hint="eastAsia"/>
          <w:noProof/>
        </w:rPr>
        <w:drawing>
          <wp:inline distT="0" distB="0" distL="0" distR="0" wp14:anchorId="40588ACD" wp14:editId="1FD1A1E2">
            <wp:extent cx="4159049" cy="3233889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5-01-01_183034.png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65" cy="32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EC4E" w14:textId="77777777" w:rsidR="006A3FDD" w:rsidRDefault="006A3FDD" w:rsidP="006A3FDD">
      <w:pPr>
        <w:rPr>
          <w:b/>
        </w:rPr>
      </w:pPr>
      <w:r>
        <w:rPr>
          <w:rFonts w:hint="eastAsia"/>
        </w:rPr>
        <w:t>选择</w:t>
      </w:r>
      <w:r>
        <w:t>完全安装</w:t>
      </w:r>
      <w:r>
        <w:rPr>
          <w:rFonts w:hint="eastAsia"/>
        </w:rPr>
        <w:t>Document</w:t>
      </w:r>
      <w:r>
        <w:t>ation</w:t>
      </w:r>
      <w:r>
        <w:t>以便后期查看，点击</w:t>
      </w:r>
      <w:r w:rsidRPr="00292349">
        <w:rPr>
          <w:rFonts w:hint="eastAsia"/>
          <w:b/>
        </w:rPr>
        <w:t>Bro</w:t>
      </w:r>
      <w:r w:rsidRPr="00292349">
        <w:rPr>
          <w:b/>
        </w:rPr>
        <w:t>wse…</w:t>
      </w:r>
      <w:r>
        <w:rPr>
          <w:rFonts w:hint="eastAsia"/>
        </w:rPr>
        <w:t>将</w:t>
      </w:r>
      <w:r>
        <w:t>安装路径修改为任一分区的根目录，例如</w:t>
      </w:r>
      <w:r>
        <w:rPr>
          <w:rFonts w:hint="eastAsia"/>
        </w:rPr>
        <w:t xml:space="preserve"> </w:t>
      </w:r>
      <w:r w:rsidRPr="00292349">
        <w:rPr>
          <w:rFonts w:hint="eastAsia"/>
          <w:b/>
        </w:rPr>
        <w:t>C:\MySQL 5.5</w:t>
      </w:r>
    </w:p>
    <w:p w14:paraId="3B302BB7" w14:textId="1330EBC1" w:rsidR="006A3FDD" w:rsidRDefault="006A3FDD" w:rsidP="00E51C62">
      <w:r>
        <w:rPr>
          <w:rFonts w:hint="eastAsia"/>
          <w:noProof/>
        </w:rPr>
        <w:drawing>
          <wp:inline distT="0" distB="0" distL="0" distR="0" wp14:anchorId="56D104F5" wp14:editId="2BB80D89">
            <wp:extent cx="4179501" cy="3249792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5-01-01_183145.png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622" cy="32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9648" w14:textId="77777777" w:rsidR="006A3FDD" w:rsidRPr="00201FF0" w:rsidRDefault="006A3FDD" w:rsidP="006A3FDD">
      <w:r>
        <w:rPr>
          <w:rFonts w:hint="eastAsia"/>
        </w:rPr>
        <w:t>点击</w:t>
      </w:r>
      <w:r w:rsidRPr="00201FF0">
        <w:rPr>
          <w:rFonts w:hint="eastAsia"/>
          <w:b/>
        </w:rPr>
        <w:t>Next</w:t>
      </w:r>
      <w:r>
        <w:rPr>
          <w:rFonts w:hint="eastAsia"/>
        </w:rPr>
        <w:t>按钮</w:t>
      </w:r>
      <w:r>
        <w:t>进行安装</w:t>
      </w:r>
      <w:r>
        <w:rPr>
          <w:rFonts w:hint="eastAsia"/>
        </w:rPr>
        <w:t>，</w:t>
      </w:r>
      <w:r>
        <w:t>安装过程中有企业版的广告弹出，一路</w:t>
      </w:r>
      <w:r w:rsidRPr="00201FF0">
        <w:rPr>
          <w:b/>
        </w:rPr>
        <w:t>Next</w:t>
      </w:r>
      <w:r>
        <w:rPr>
          <w:rFonts w:hint="eastAsia"/>
        </w:rPr>
        <w:t>，</w:t>
      </w:r>
      <w:r>
        <w:t>只到安装界面如下，确保</w:t>
      </w:r>
      <w:r w:rsidRPr="00201FF0">
        <w:rPr>
          <w:rFonts w:hint="eastAsia"/>
          <w:b/>
        </w:rPr>
        <w:t>Launch</w:t>
      </w:r>
      <w:r w:rsidRPr="00201FF0">
        <w:rPr>
          <w:b/>
        </w:rPr>
        <w:t xml:space="preserve"> the MySQL Instance Configuration Wizard</w:t>
      </w:r>
      <w:r>
        <w:rPr>
          <w:rFonts w:hint="eastAsia"/>
        </w:rPr>
        <w:t>前面</w:t>
      </w:r>
      <w:r>
        <w:t>的选择框是选中状态，点击</w:t>
      </w:r>
      <w:r w:rsidRPr="00201FF0">
        <w:rPr>
          <w:rFonts w:hint="eastAsia"/>
          <w:b/>
        </w:rPr>
        <w:t>Finish</w:t>
      </w:r>
    </w:p>
    <w:p w14:paraId="112A6B58" w14:textId="1C2B85A7" w:rsidR="006A3FDD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CB310D6" wp14:editId="0C99D24A">
            <wp:extent cx="4042479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5-01-01_183448.png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77" cy="31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F26" w14:textId="77777777" w:rsidR="00D073C6" w:rsidRDefault="00D073C6" w:rsidP="00D073C6">
      <w:pPr>
        <w:rPr>
          <w:b/>
        </w:rPr>
      </w:pPr>
      <w:r>
        <w:rPr>
          <w:rFonts w:hint="eastAsia"/>
        </w:rPr>
        <w:t>弹出</w:t>
      </w:r>
      <w:r>
        <w:t>的配置</w:t>
      </w:r>
      <w:r>
        <w:rPr>
          <w:rFonts w:hint="eastAsia"/>
        </w:rPr>
        <w:t>对话框</w:t>
      </w:r>
      <w:r>
        <w:t>中选择</w:t>
      </w:r>
      <w:r w:rsidRPr="00201FF0">
        <w:rPr>
          <w:rFonts w:hint="eastAsia"/>
          <w:b/>
        </w:rPr>
        <w:t>Detailed</w:t>
      </w:r>
      <w:r w:rsidRPr="00201FF0">
        <w:rPr>
          <w:b/>
        </w:rPr>
        <w:t xml:space="preserve"> Configuration</w:t>
      </w:r>
    </w:p>
    <w:p w14:paraId="2EDC3AF3" w14:textId="28C071E0" w:rsidR="00D073C6" w:rsidRDefault="00D073C6" w:rsidP="00E51C62">
      <w:r>
        <w:rPr>
          <w:rFonts w:hint="eastAsia"/>
          <w:noProof/>
        </w:rPr>
        <w:drawing>
          <wp:inline distT="0" distB="0" distL="0" distR="0" wp14:anchorId="79DD687A" wp14:editId="3DFE02D0">
            <wp:extent cx="4046581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-01-01_183639.png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95" cy="3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78" w14:textId="77777777" w:rsidR="00D073C6" w:rsidRDefault="00D073C6" w:rsidP="00D073C6">
      <w:r>
        <w:rPr>
          <w:rFonts w:hint="eastAsia"/>
        </w:rPr>
        <w:t>选择</w:t>
      </w:r>
      <w:r w:rsidRPr="00201FF0">
        <w:rPr>
          <w:rFonts w:hint="eastAsia"/>
          <w:b/>
        </w:rPr>
        <w:t>Developer Mac</w:t>
      </w:r>
      <w:r w:rsidRPr="00201FF0">
        <w:rPr>
          <w:b/>
        </w:rPr>
        <w:t>hine</w:t>
      </w:r>
      <w:r>
        <w:rPr>
          <w:rFonts w:hint="eastAsia"/>
        </w:rPr>
        <w:t>，</w:t>
      </w:r>
      <w:r>
        <w:t>以开发环境</w:t>
      </w:r>
      <w:r>
        <w:rPr>
          <w:rFonts w:hint="eastAsia"/>
        </w:rPr>
        <w:t>来</w:t>
      </w:r>
      <w:r>
        <w:t>配置</w:t>
      </w:r>
      <w:r>
        <w:t>MySQL</w:t>
      </w:r>
    </w:p>
    <w:p w14:paraId="13F0E91D" w14:textId="6E2DE7A8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721D00A1" wp14:editId="5DAE1034">
            <wp:extent cx="3946043" cy="299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-01-01_183755.png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97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65BC" w14:textId="77777777" w:rsidR="00D073C6" w:rsidRDefault="00D073C6" w:rsidP="00D073C6">
      <w:r w:rsidRPr="00201FF0">
        <w:rPr>
          <w:rFonts w:hint="eastAsia"/>
          <w:b/>
        </w:rPr>
        <w:t>Next</w:t>
      </w:r>
      <w:r>
        <w:rPr>
          <w:rFonts w:hint="eastAsia"/>
        </w:rPr>
        <w:t>到</w:t>
      </w:r>
      <w:r>
        <w:t>选择字符集的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选择</w:t>
      </w:r>
      <w:r w:rsidRPr="00201FF0">
        <w:rPr>
          <w:rFonts w:hint="eastAsia"/>
          <w:b/>
        </w:rPr>
        <w:t>Manual</w:t>
      </w:r>
      <w:r w:rsidRPr="00201FF0">
        <w:rPr>
          <w:b/>
        </w:rPr>
        <w:t xml:space="preserve"> Selected Default Charset / Collation</w:t>
      </w:r>
      <w:r>
        <w:rPr>
          <w:rFonts w:hint="eastAsia"/>
        </w:rPr>
        <w:t>选项</w:t>
      </w:r>
      <w:r>
        <w:t>，</w:t>
      </w:r>
      <w:r>
        <w:rPr>
          <w:rFonts w:hint="eastAsia"/>
        </w:rPr>
        <w:t>在</w:t>
      </w:r>
      <w:r>
        <w:t>下拉框中选择</w:t>
      </w:r>
      <w:r>
        <w:t>UTF-8</w:t>
      </w:r>
    </w:p>
    <w:p w14:paraId="0AB2A47E" w14:textId="3FC6A14B" w:rsidR="00D073C6" w:rsidRDefault="00D073C6" w:rsidP="00E51C62">
      <w:r>
        <w:rPr>
          <w:rFonts w:hint="eastAsia"/>
          <w:noProof/>
        </w:rPr>
        <w:drawing>
          <wp:inline distT="0" distB="0" distL="0" distR="0" wp14:anchorId="42269E80" wp14:editId="5E9B7B26">
            <wp:extent cx="3845508" cy="2914650"/>
            <wp:effectExtent l="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2015-01-01_184109.png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62" cy="2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7543" w14:textId="77777777" w:rsidR="00D073C6" w:rsidRPr="00A21772" w:rsidRDefault="00D073C6" w:rsidP="00D073C6">
      <w:r w:rsidRPr="00A21772">
        <w:rPr>
          <w:b/>
        </w:rPr>
        <w:t>Next</w:t>
      </w:r>
      <w:r>
        <w:rPr>
          <w:rFonts w:hint="eastAsia"/>
        </w:rPr>
        <w:t>下</w:t>
      </w:r>
      <w:r>
        <w:t>一个</w:t>
      </w:r>
      <w:r>
        <w:rPr>
          <w:rFonts w:hint="eastAsia"/>
        </w:rPr>
        <w:t>界面</w:t>
      </w:r>
      <w:r>
        <w:t>中将</w:t>
      </w:r>
      <w:r>
        <w:rPr>
          <w:rFonts w:hint="eastAsia"/>
          <w:b/>
        </w:rPr>
        <w:t xml:space="preserve">Include </w:t>
      </w:r>
      <w:r>
        <w:rPr>
          <w:b/>
        </w:rPr>
        <w:t>Bin Directory in Windows Path</w:t>
      </w:r>
      <w:r>
        <w:rPr>
          <w:rFonts w:hint="eastAsia"/>
        </w:rPr>
        <w:t>选择</w:t>
      </w:r>
      <w:r>
        <w:t>勾选中，保证将</w:t>
      </w:r>
      <w:r>
        <w:t>MySQL</w:t>
      </w:r>
      <w:r>
        <w:t>命令行工具添加到</w:t>
      </w:r>
      <w:r>
        <w:t>Windows</w:t>
      </w:r>
      <w:r>
        <w:t>环境变量，以便在命令行窗口下直接使用</w:t>
      </w:r>
    </w:p>
    <w:p w14:paraId="5718EDF9" w14:textId="31211F29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5EB537EB" wp14:editId="692F0BE9">
            <wp:extent cx="3920911" cy="2971800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2015-01-01_184156.png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63" cy="2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425" w14:textId="77777777" w:rsidR="00D073C6" w:rsidRDefault="00D073C6" w:rsidP="00D073C6">
      <w:r>
        <w:rPr>
          <w:rFonts w:hint="eastAsia"/>
        </w:rPr>
        <w:t>在</w:t>
      </w:r>
      <w:r>
        <w:t>下一个</w:t>
      </w:r>
      <w:r>
        <w:rPr>
          <w:rFonts w:hint="eastAsia"/>
        </w:rPr>
        <w:t>界面</w:t>
      </w:r>
      <w:r>
        <w:t>设定</w:t>
      </w:r>
      <w:r>
        <w:t>root</w:t>
      </w:r>
      <w:r>
        <w:t>用户密码</w:t>
      </w:r>
    </w:p>
    <w:p w14:paraId="30F367D8" w14:textId="4E81F3E3" w:rsidR="00D073C6" w:rsidRDefault="00D073C6" w:rsidP="00E51C62">
      <w:r>
        <w:rPr>
          <w:rFonts w:hint="eastAsia"/>
          <w:noProof/>
        </w:rPr>
        <w:drawing>
          <wp:inline distT="0" distB="0" distL="0" distR="0" wp14:anchorId="6A76211B" wp14:editId="50E0FA40">
            <wp:extent cx="3895777" cy="29527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015-01-01_184605.png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691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CCE" w14:textId="77777777" w:rsidR="00D073C6" w:rsidRDefault="00D073C6" w:rsidP="00D073C6">
      <w:r>
        <w:rPr>
          <w:rFonts w:hint="eastAsia"/>
        </w:rPr>
        <w:t>最后一步</w:t>
      </w:r>
      <w:r>
        <w:t>点击</w:t>
      </w:r>
      <w:r w:rsidRPr="0075525F">
        <w:rPr>
          <w:rFonts w:hint="eastAsia"/>
          <w:b/>
        </w:rPr>
        <w:t>Execute</w:t>
      </w:r>
      <w:r>
        <w:rPr>
          <w:rFonts w:hint="eastAsia"/>
        </w:rPr>
        <w:t>按钮</w:t>
      </w:r>
      <w:r>
        <w:t>执行配置</w:t>
      </w:r>
    </w:p>
    <w:p w14:paraId="415C08B7" w14:textId="45939C90" w:rsidR="00D073C6" w:rsidRDefault="00D073C6" w:rsidP="00E51C62">
      <w:r>
        <w:rPr>
          <w:rFonts w:hint="eastAsia"/>
          <w:noProof/>
        </w:rPr>
        <w:lastRenderedPageBreak/>
        <w:drawing>
          <wp:inline distT="0" distB="0" distL="0" distR="0" wp14:anchorId="4AEA29BC" wp14:editId="145000F1">
            <wp:extent cx="3920908" cy="2971800"/>
            <wp:effectExtent l="0" t="0" r="381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2015-01-01_190534.png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697" cy="29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4E7" w14:textId="77777777" w:rsidR="00D073C6" w:rsidRDefault="00D073C6" w:rsidP="00D073C6">
      <w:r>
        <w:rPr>
          <w:rFonts w:hint="eastAsia"/>
        </w:rPr>
        <w:t>打开命令行</w:t>
      </w:r>
      <w:r>
        <w:t>窗口，输入</w:t>
      </w:r>
      <w:r w:rsidRPr="0075525F">
        <w:rPr>
          <w:rFonts w:hint="eastAsia"/>
          <w:b/>
        </w:rPr>
        <w:t xml:space="preserve">mysql </w:t>
      </w:r>
      <w:r w:rsidRPr="0075525F">
        <w:rPr>
          <w:b/>
        </w:rPr>
        <w:t>–</w:t>
      </w:r>
      <w:r w:rsidRPr="0075525F">
        <w:rPr>
          <w:rFonts w:hint="eastAsia"/>
          <w:b/>
        </w:rPr>
        <w:t xml:space="preserve">hlocalhost </w:t>
      </w:r>
      <w:r w:rsidRPr="0075525F">
        <w:rPr>
          <w:b/>
        </w:rPr>
        <w:t xml:space="preserve">–uroot </w:t>
      </w:r>
      <w:r>
        <w:rPr>
          <w:b/>
        </w:rPr>
        <w:t>–</w:t>
      </w:r>
      <w:r w:rsidRPr="0075525F">
        <w:rPr>
          <w:b/>
        </w:rPr>
        <w:t>p</w:t>
      </w:r>
      <w:r>
        <w:rPr>
          <w:rFonts w:hint="eastAsia"/>
          <w:b/>
        </w:rPr>
        <w:t>，</w:t>
      </w:r>
      <w:r>
        <w:rPr>
          <w:rFonts w:hint="eastAsia"/>
        </w:rPr>
        <w:t>输入</w:t>
      </w:r>
      <w:r>
        <w:t>设定的</w:t>
      </w:r>
      <w:r>
        <w:t>root</w:t>
      </w:r>
      <w:r>
        <w:t>用户密码，进入</w:t>
      </w:r>
      <w:r>
        <w:rPr>
          <w:rFonts w:hint="eastAsia"/>
        </w:rPr>
        <w:t>登录到</w:t>
      </w:r>
      <w:r>
        <w:t>MySQL</w:t>
      </w:r>
      <w:r>
        <w:t>数据库实例</w:t>
      </w:r>
    </w:p>
    <w:p w14:paraId="5D08564A" w14:textId="5EFB67BC" w:rsidR="00D073C6" w:rsidRDefault="00D073C6" w:rsidP="00E51C62">
      <w:r>
        <w:rPr>
          <w:rFonts w:hint="eastAsia"/>
          <w:noProof/>
        </w:rPr>
        <w:drawing>
          <wp:inline distT="0" distB="0" distL="0" distR="0" wp14:anchorId="6DC7710F" wp14:editId="17493D85">
            <wp:extent cx="4578335" cy="170112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2015-01-01_191621.png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91" cy="1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DAA" w14:textId="77777777" w:rsidR="00D073C6" w:rsidRDefault="00D073C6" w:rsidP="00D073C6">
      <w:r>
        <w:rPr>
          <w:rFonts w:hint="eastAsia"/>
        </w:rPr>
        <w:t>为了提高</w:t>
      </w:r>
      <w:r>
        <w:t>和简化开发过程，建议安装</w:t>
      </w:r>
      <w:r>
        <w:t>MySQL Workbench</w:t>
      </w:r>
      <w:r>
        <w:t>图形</w:t>
      </w:r>
      <w:r>
        <w:rPr>
          <w:rFonts w:hint="eastAsia"/>
        </w:rPr>
        <w:t>界面</w:t>
      </w:r>
      <w:r>
        <w:t>工具，下载页面为</w:t>
      </w:r>
      <w:r>
        <w:rPr>
          <w:rFonts w:hint="eastAsia"/>
        </w:rPr>
        <w:t>（</w:t>
      </w:r>
      <w:hyperlink r:id="rId45" w:history="1">
        <w:r w:rsidRPr="003577FE">
          <w:rPr>
            <w:rStyle w:val="Hyperlink"/>
          </w:rPr>
          <w:t>http://dev.mysql.com/downloads/workbench/</w:t>
        </w:r>
      </w:hyperlink>
      <w:r>
        <w:t>）</w:t>
      </w:r>
      <w:r>
        <w:rPr>
          <w:rFonts w:hint="eastAsia"/>
        </w:rPr>
        <w:t>，</w:t>
      </w:r>
      <w:r>
        <w:t>选择</w:t>
      </w:r>
      <w:r>
        <w:t>64bit</w:t>
      </w:r>
      <w:r>
        <w:t>版本下载，已对应安装的</w:t>
      </w:r>
      <w:r>
        <w:t xml:space="preserve">MySQL 64bit </w:t>
      </w:r>
      <w:r>
        <w:rPr>
          <w:rFonts w:hint="eastAsia"/>
        </w:rPr>
        <w:t>实例</w:t>
      </w:r>
    </w:p>
    <w:p w14:paraId="643253CB" w14:textId="37DBCE50" w:rsidR="00D073C6" w:rsidRDefault="00D073C6" w:rsidP="00AD720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86A5B6" wp14:editId="768FF801">
            <wp:extent cx="3548900" cy="274758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2015-01-01_191931.png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22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017" w14:textId="77777777" w:rsidR="00D073C6" w:rsidRPr="00327D31" w:rsidRDefault="00D073C6" w:rsidP="00D073C6">
      <w:pPr>
        <w:pStyle w:val="NoSpacing"/>
        <w:rPr>
          <w:color w:val="FF0000"/>
        </w:rPr>
      </w:pPr>
      <w:r>
        <w:rPr>
          <w:rFonts w:hint="eastAsia"/>
          <w:color w:val="FF0000"/>
        </w:rPr>
        <w:t>注：</w:t>
      </w:r>
      <w:r w:rsidRPr="00327D31">
        <w:rPr>
          <w:color w:val="FF0000"/>
        </w:rPr>
        <w:t>MySQL Workbench</w:t>
      </w:r>
      <w:r w:rsidRPr="00327D31">
        <w:rPr>
          <w:color w:val="FF0000"/>
        </w:rPr>
        <w:t>的使用不</w:t>
      </w:r>
      <w:r w:rsidRPr="00327D31">
        <w:rPr>
          <w:rFonts w:hint="eastAsia"/>
          <w:color w:val="FF0000"/>
        </w:rPr>
        <w:t>在</w:t>
      </w:r>
      <w:r w:rsidRPr="00327D31">
        <w:rPr>
          <w:color w:val="FF0000"/>
        </w:rPr>
        <w:t>本文的描述</w:t>
      </w:r>
      <w:r w:rsidRPr="00327D31">
        <w:rPr>
          <w:rFonts w:hint="eastAsia"/>
          <w:color w:val="FF0000"/>
        </w:rPr>
        <w:t>范围</w:t>
      </w:r>
      <w:r w:rsidRPr="00327D31">
        <w:rPr>
          <w:color w:val="FF0000"/>
        </w:rPr>
        <w:t>内</w:t>
      </w:r>
    </w:p>
    <w:p w14:paraId="5FEA84BC" w14:textId="77777777" w:rsidR="00D073C6" w:rsidRPr="00E51C62" w:rsidRDefault="00D073C6" w:rsidP="00E51C62"/>
    <w:p w14:paraId="7CDFA742" w14:textId="3AC8E980" w:rsidR="00597982" w:rsidRDefault="00597982" w:rsidP="0094671E">
      <w:pPr>
        <w:pStyle w:val="Heading2"/>
      </w:pPr>
      <w:bookmarkStart w:id="15" w:name="_Toc416640898"/>
      <w:r>
        <w:rPr>
          <w:rFonts w:hint="eastAsia"/>
        </w:rPr>
        <w:t>下载</w:t>
      </w:r>
      <w:r>
        <w:t>及安装</w:t>
      </w:r>
      <w:r>
        <w:t>Tomcat</w:t>
      </w:r>
      <w:bookmarkEnd w:id="15"/>
    </w:p>
    <w:p w14:paraId="0E38AB04" w14:textId="77777777" w:rsidR="00AD7203" w:rsidRDefault="00AD7203" w:rsidP="00AD7203">
      <w:r>
        <w:t>Tomcat</w:t>
      </w:r>
      <w:r>
        <w:t>是一个开源的</w:t>
      </w:r>
      <w:r>
        <w:t>WEB</w:t>
      </w:r>
      <w:r>
        <w:t>应用服务器，本项目采用</w:t>
      </w:r>
      <w:r>
        <w:t>Tomcat 7</w:t>
      </w:r>
      <w:r>
        <w:t>作为开发应用服务器</w:t>
      </w:r>
      <w:r>
        <w:rPr>
          <w:rFonts w:hint="eastAsia"/>
        </w:rPr>
        <w:t>，</w:t>
      </w:r>
      <w:r>
        <w:t>下载链接为</w:t>
      </w:r>
      <w:hyperlink r:id="rId47" w:history="1">
        <w:r w:rsidRPr="003577FE">
          <w:rPr>
            <w:rStyle w:val="Hyperlink"/>
          </w:rPr>
          <w:t>http://tomcat.apache.org/download-70.cgi</w:t>
        </w:r>
      </w:hyperlink>
      <w:r>
        <w:rPr>
          <w:rFonts w:hint="eastAsia"/>
        </w:rPr>
        <w:t>，</w:t>
      </w:r>
      <w:r>
        <w:t>点击</w:t>
      </w:r>
      <w:r>
        <w:t>Core</w:t>
      </w:r>
      <w:r>
        <w:t>下面的</w:t>
      </w:r>
      <w:r>
        <w:t>zip</w:t>
      </w:r>
      <w:r>
        <w:t>链接，下载</w:t>
      </w:r>
      <w:r>
        <w:t>zip</w:t>
      </w:r>
      <w:r>
        <w:t>格式的安装包</w:t>
      </w:r>
    </w:p>
    <w:p w14:paraId="3915A3C6" w14:textId="086EEE48" w:rsidR="00AD7203" w:rsidRDefault="00AD7203" w:rsidP="00AD7203">
      <w:pPr>
        <w:jc w:val="center"/>
      </w:pPr>
      <w:r>
        <w:rPr>
          <w:rFonts w:hint="eastAsia"/>
          <w:noProof/>
        </w:rPr>
        <w:drawing>
          <wp:inline distT="0" distB="0" distL="0" distR="0" wp14:anchorId="22B7F1C3" wp14:editId="05C282C3">
            <wp:extent cx="3583805" cy="3163322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2015-01-01_193738.png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98" cy="31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3C5C" w14:textId="77777777" w:rsidR="00AD7203" w:rsidRPr="00D845BD" w:rsidRDefault="00AD7203" w:rsidP="00AD7203">
      <w:r>
        <w:rPr>
          <w:rFonts w:hint="eastAsia"/>
        </w:rPr>
        <w:t>将</w:t>
      </w:r>
      <w:r>
        <w:t>下载的</w:t>
      </w:r>
      <w:r>
        <w:rPr>
          <w:rFonts w:hint="eastAsia"/>
        </w:rPr>
        <w:t>zip</w:t>
      </w:r>
      <w:r>
        <w:t>包解压到某一分区的根目录，例如</w:t>
      </w:r>
      <w:r w:rsidRPr="00D845BD">
        <w:rPr>
          <w:rFonts w:hint="eastAsia"/>
          <w:b/>
        </w:rPr>
        <w:t>C:\Tomcat</w:t>
      </w:r>
      <w:r>
        <w:rPr>
          <w:rFonts w:hint="eastAsia"/>
        </w:rPr>
        <w:t>，按照</w:t>
      </w:r>
      <w:hyperlink w:anchor="_下载及安装JDK" w:history="1">
        <w:r w:rsidRPr="00D845BD">
          <w:rPr>
            <w:rStyle w:val="Hyperlink"/>
          </w:rPr>
          <w:t>2.1</w:t>
        </w:r>
      </w:hyperlink>
      <w:r>
        <w:t>小节配置</w:t>
      </w:r>
      <w:r>
        <w:t>JDK</w:t>
      </w:r>
      <w:r>
        <w:t>环境变量的方法新增</w:t>
      </w:r>
      <w:r w:rsidRPr="00D845BD">
        <w:rPr>
          <w:b/>
        </w:rPr>
        <w:t>CATALINA_HOME</w:t>
      </w:r>
      <w:r>
        <w:t>变量，值为</w:t>
      </w:r>
      <w:r w:rsidRPr="00D845BD">
        <w:rPr>
          <w:b/>
        </w:rPr>
        <w:t>Tomcat</w:t>
      </w:r>
      <w:r>
        <w:t>的安装目录，并将</w:t>
      </w:r>
      <w:r w:rsidRPr="00D845BD">
        <w:rPr>
          <w:rFonts w:hint="eastAsia"/>
          <w:b/>
        </w:rPr>
        <w:t>;%CATALINA_HOME%\bin</w:t>
      </w:r>
      <w:r>
        <w:rPr>
          <w:rFonts w:hint="eastAsia"/>
        </w:rPr>
        <w:t>追加</w:t>
      </w:r>
      <w:r>
        <w:t>到</w:t>
      </w:r>
      <w:r w:rsidRPr="00D845BD">
        <w:rPr>
          <w:b/>
        </w:rPr>
        <w:t>Path</w:t>
      </w:r>
      <w:r>
        <w:t>变量</w:t>
      </w:r>
      <w:r>
        <w:rPr>
          <w:rFonts w:hint="eastAsia"/>
        </w:rPr>
        <w:t>中</w:t>
      </w:r>
      <w:r>
        <w:t>。</w:t>
      </w:r>
    </w:p>
    <w:p w14:paraId="4B135BBB" w14:textId="77777777" w:rsidR="00AD7203" w:rsidRPr="00AD7203" w:rsidRDefault="00AD7203" w:rsidP="00AD7203">
      <w:pPr>
        <w:jc w:val="center"/>
      </w:pPr>
    </w:p>
    <w:p w14:paraId="0C3666F4" w14:textId="213EA513" w:rsidR="00597982" w:rsidRDefault="00597982" w:rsidP="0094671E">
      <w:pPr>
        <w:pStyle w:val="Heading2"/>
      </w:pPr>
      <w:bookmarkStart w:id="16" w:name="_Toc416640899"/>
      <w:r>
        <w:rPr>
          <w:rFonts w:hint="eastAsia"/>
        </w:rPr>
        <w:lastRenderedPageBreak/>
        <w:t>下载</w:t>
      </w:r>
      <w:r>
        <w:t>及安装</w:t>
      </w:r>
      <w:r>
        <w:t>Git</w:t>
      </w:r>
      <w:bookmarkEnd w:id="16"/>
    </w:p>
    <w:p w14:paraId="09576F44" w14:textId="77777777" w:rsidR="00674748" w:rsidRDefault="00674748" w:rsidP="00674748">
      <w:r>
        <w:t>Git</w:t>
      </w:r>
      <w:r>
        <w:rPr>
          <w:rFonts w:hint="eastAsia"/>
        </w:rPr>
        <w:t>最初</w:t>
      </w:r>
      <w:r>
        <w:t>是</w:t>
      </w:r>
      <w:r>
        <w:t>Linux</w:t>
      </w:r>
      <w:r>
        <w:rPr>
          <w:rFonts w:hint="eastAsia"/>
        </w:rPr>
        <w:t>之父</w:t>
      </w:r>
      <w:r>
        <w:t>Linus</w:t>
      </w:r>
      <w:r>
        <w:t>为了对他的</w:t>
      </w:r>
      <w:r>
        <w:t>Linux</w:t>
      </w:r>
      <w:r>
        <w:t>内核代码做版本管理而</w:t>
      </w:r>
      <w:r>
        <w:rPr>
          <w:rFonts w:hint="eastAsia"/>
        </w:rPr>
        <w:t>开发</w:t>
      </w:r>
      <w:r>
        <w:t>的一个轻量级的版本控制工具，</w:t>
      </w:r>
      <w:r>
        <w:rPr>
          <w:rFonts w:hint="eastAsia"/>
        </w:rPr>
        <w:t>在</w:t>
      </w:r>
      <w:r>
        <w:t>开源之后迅速成为开源社区的主流版本管理工具之一。目前</w:t>
      </w:r>
      <w:r>
        <w:rPr>
          <w:rFonts w:hint="eastAsia"/>
        </w:rPr>
        <w:t>比较</w:t>
      </w:r>
      <w:r>
        <w:t>流行的</w:t>
      </w:r>
      <w:r>
        <w:t>Git</w:t>
      </w:r>
      <w:r>
        <w:rPr>
          <w:rFonts w:hint="eastAsia"/>
        </w:rPr>
        <w:t>公共</w:t>
      </w:r>
      <w:r>
        <w:t>仓库有</w:t>
      </w:r>
      <w:r>
        <w:t>GitHub</w:t>
      </w:r>
      <w:r>
        <w:t>，国内也有</w:t>
      </w:r>
      <w:r>
        <w:t>CSDN Code</w:t>
      </w:r>
      <w:r>
        <w:t>。</w:t>
      </w:r>
      <w:r>
        <w:t>Git</w:t>
      </w:r>
      <w:r>
        <w:t>不</w:t>
      </w:r>
      <w:r>
        <w:rPr>
          <w:rFonts w:hint="eastAsia"/>
        </w:rPr>
        <w:t>同于</w:t>
      </w:r>
      <w:r>
        <w:t>其他版本控制工具，例如</w:t>
      </w:r>
      <w:r>
        <w:t>CVS</w:t>
      </w:r>
      <w:r>
        <w:t>，</w:t>
      </w:r>
      <w:r>
        <w:t>SVN</w:t>
      </w:r>
      <w:r>
        <w:t>，之处是</w:t>
      </w:r>
      <w:r>
        <w:t>Git</w:t>
      </w:r>
      <w:r>
        <w:rPr>
          <w:rFonts w:hint="eastAsia"/>
        </w:rPr>
        <w:t>可以</w:t>
      </w:r>
      <w:r>
        <w:t>同时在本地和联网状态下进行代码版本管理。也</w:t>
      </w:r>
      <w:r>
        <w:rPr>
          <w:rFonts w:hint="eastAsia"/>
        </w:rPr>
        <w:t>就是</w:t>
      </w:r>
      <w:r>
        <w:t>说每个</w:t>
      </w:r>
      <w:r>
        <w:rPr>
          <w:rFonts w:hint="eastAsia"/>
        </w:rPr>
        <w:t>安装</w:t>
      </w:r>
      <w:r>
        <w:t>了</w:t>
      </w:r>
      <w:r>
        <w:t>Git</w:t>
      </w:r>
      <w:r>
        <w:t>的客户端都是一个版本仓库，</w:t>
      </w:r>
      <w:r>
        <w:rPr>
          <w:rFonts w:hint="eastAsia"/>
        </w:rPr>
        <w:t>无须</w:t>
      </w:r>
      <w:r>
        <w:t>在线仍然可以进行版本提交</w:t>
      </w:r>
      <w:r>
        <w:rPr>
          <w:rFonts w:hint="eastAsia"/>
        </w:rPr>
        <w:t>。</w:t>
      </w:r>
      <w:r>
        <w:t>Git</w:t>
      </w:r>
      <w:r>
        <w:rPr>
          <w:rFonts w:hint="eastAsia"/>
        </w:rPr>
        <w:t>的</w:t>
      </w:r>
      <w:r>
        <w:t>官方网站可以下载最新版的</w:t>
      </w:r>
      <w:r>
        <w:t xml:space="preserve">Git 1.8.9 </w:t>
      </w:r>
      <w:r>
        <w:rPr>
          <w:rFonts w:hint="eastAsia"/>
        </w:rPr>
        <w:t>（</w:t>
      </w:r>
      <w:hyperlink r:id="rId49" w:history="1">
        <w:r w:rsidRPr="009B3B88">
          <w:rPr>
            <w:rStyle w:val="Hyperlink"/>
          </w:rPr>
          <w:t>http://git-scm.com/download/</w:t>
        </w:r>
      </w:hyperlink>
      <w:r>
        <w:rPr>
          <w:rFonts w:hint="eastAsia"/>
        </w:rPr>
        <w:t>）</w:t>
      </w:r>
      <w:r>
        <w:t>，选择</w:t>
      </w:r>
      <w:r>
        <w:t>Windows</w:t>
      </w:r>
      <w:r>
        <w:t>版本，已管理员身份运行安装程序即可</w:t>
      </w:r>
      <w:r>
        <w:rPr>
          <w:rFonts w:hint="eastAsia"/>
        </w:rPr>
        <w:t>。</w:t>
      </w:r>
    </w:p>
    <w:p w14:paraId="55747291" w14:textId="6F5C0C60" w:rsidR="00674748" w:rsidRDefault="00674748" w:rsidP="00674748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3953A7B3" wp14:editId="59555C5C">
            <wp:extent cx="4552309" cy="3752969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2015-01-04_135223.png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37" cy="37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F898" w14:textId="77777777" w:rsidR="00674748" w:rsidRDefault="00674748" w:rsidP="00674748">
      <w:r>
        <w:rPr>
          <w:rFonts w:hint="eastAsia"/>
        </w:rPr>
        <w:t>Git</w:t>
      </w:r>
      <w:r>
        <w:rPr>
          <w:rFonts w:hint="eastAsia"/>
        </w:rPr>
        <w:t>自带</w:t>
      </w:r>
      <w:r>
        <w:t>一个非常简陋的</w:t>
      </w:r>
      <w:r>
        <w:t>GUI</w:t>
      </w:r>
      <w:r>
        <w:t>工具，并且对中文支持不够好，这里推荐下载</w:t>
      </w:r>
      <w:r>
        <w:rPr>
          <w:rFonts w:hint="eastAsia"/>
        </w:rPr>
        <w:t>Torto</w:t>
      </w:r>
      <w:r>
        <w:t>ise Git</w:t>
      </w:r>
      <w:r>
        <w:rPr>
          <w:rFonts w:hint="eastAsia"/>
        </w:rPr>
        <w:t>工具</w:t>
      </w:r>
      <w:r>
        <w:t>，官方网站（</w:t>
      </w:r>
      <w:hyperlink r:id="rId51" w:history="1">
        <w:r w:rsidRPr="009B3B88">
          <w:rPr>
            <w:rStyle w:val="Hyperlink"/>
          </w:rPr>
          <w:t>http://download.tortoisegit.org/tgit/1.8.12.0/</w:t>
        </w:r>
      </w:hyperlink>
      <w:r>
        <w:rPr>
          <w:rFonts w:hint="eastAsia"/>
        </w:rPr>
        <w:t>），</w:t>
      </w:r>
      <w:r>
        <w:t>这里对</w:t>
      </w:r>
      <w:r>
        <w:t>Git</w:t>
      </w:r>
      <w:r>
        <w:t>的使用和</w:t>
      </w:r>
      <w:r>
        <w:t>Git</w:t>
      </w:r>
      <w:r>
        <w:t>版本管理的概念不做详细描述。</w:t>
      </w:r>
    </w:p>
    <w:p w14:paraId="4CC103EA" w14:textId="613DF9C1" w:rsidR="00674748" w:rsidRDefault="005D0802" w:rsidP="00674748">
      <w:pPr>
        <w:pStyle w:val="NoSpacing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1A352DB" wp14:editId="00447490">
            <wp:extent cx="4091906" cy="3373408"/>
            <wp:effectExtent l="0" t="0" r="444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2015-01-04_135435.png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484" cy="33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7604" w14:textId="77777777" w:rsidR="00674748" w:rsidRPr="00674748" w:rsidRDefault="00674748" w:rsidP="00674748"/>
    <w:p w14:paraId="488214DA" w14:textId="77777777" w:rsidR="00756CD1" w:rsidRDefault="00756CD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0E9092B5" w14:textId="65CEC5AB" w:rsidR="009112F4" w:rsidRDefault="009112F4" w:rsidP="009112F4">
      <w:pPr>
        <w:pStyle w:val="Heading1"/>
      </w:pPr>
      <w:bookmarkStart w:id="17" w:name="_Toc416640900"/>
      <w:r>
        <w:rPr>
          <w:rFonts w:hint="eastAsia"/>
        </w:rPr>
        <w:lastRenderedPageBreak/>
        <w:t>项目</w:t>
      </w:r>
      <w:r>
        <w:t>目录结构说明</w:t>
      </w:r>
      <w:bookmarkEnd w:id="17"/>
    </w:p>
    <w:p w14:paraId="0796040F" w14:textId="49344A89" w:rsidR="00B3418A" w:rsidRPr="00B3418A" w:rsidRDefault="00B3418A" w:rsidP="00B3418A">
      <w:r>
        <w:rPr>
          <w:rFonts w:hint="eastAsia"/>
        </w:rPr>
        <w:t>整个</w:t>
      </w:r>
      <w:r>
        <w:t>餐厅订餐系统由</w:t>
      </w:r>
      <w:r w:rsidR="00605A24">
        <w:t>2</w:t>
      </w:r>
      <w:r>
        <w:t>个项目构成</w:t>
      </w:r>
      <w:r>
        <w:rPr>
          <w:rFonts w:hint="eastAsia"/>
        </w:rPr>
        <w:t>，</w:t>
      </w:r>
      <w:r>
        <w:t>分别是后台管理</w:t>
      </w:r>
      <w:r>
        <w:rPr>
          <w:rFonts w:hint="eastAsia"/>
        </w:rPr>
        <w:t>项目</w:t>
      </w:r>
      <w:r>
        <w:t>，对应实现</w:t>
      </w:r>
      <w:r>
        <w:rPr>
          <w:rFonts w:hint="eastAsia"/>
        </w:rPr>
        <w:t>系统</w:t>
      </w:r>
      <w:r>
        <w:t>后台</w:t>
      </w:r>
      <w:r>
        <w:rPr>
          <w:rFonts w:hint="eastAsia"/>
        </w:rPr>
        <w:t>管理的</w:t>
      </w:r>
      <w:r>
        <w:t>功能（</w:t>
      </w:r>
      <w:r>
        <w:rPr>
          <w:rFonts w:hint="eastAsia"/>
        </w:rPr>
        <w:t>权限管理</w:t>
      </w:r>
      <w:r>
        <w:t>模块，</w:t>
      </w:r>
      <w:r>
        <w:rPr>
          <w:rFonts w:hint="eastAsia"/>
        </w:rPr>
        <w:t>会员</w:t>
      </w:r>
      <w:r>
        <w:t>管理模块，菜单管理</w:t>
      </w:r>
      <w:r>
        <w:rPr>
          <w:rFonts w:hint="eastAsia"/>
        </w:rPr>
        <w:t>模块</w:t>
      </w:r>
      <w:r>
        <w:t>和</w:t>
      </w:r>
      <w:r>
        <w:rPr>
          <w:rFonts w:hint="eastAsia"/>
        </w:rPr>
        <w:t>后台</w:t>
      </w:r>
      <w:r>
        <w:t>收银模块）</w:t>
      </w:r>
      <w:r w:rsidR="00FB273C">
        <w:rPr>
          <w:rFonts w:hint="eastAsia"/>
        </w:rPr>
        <w:t>；</w:t>
      </w:r>
      <w:r w:rsidR="00FB273C">
        <w:t>第二个项目是为移动</w:t>
      </w:r>
      <w:r w:rsidR="00FB273C">
        <w:rPr>
          <w:rFonts w:hint="eastAsia"/>
        </w:rPr>
        <w:t>点菜</w:t>
      </w:r>
      <w:r w:rsidR="00FB273C">
        <w:t>客户端提供</w:t>
      </w:r>
      <w:r w:rsidR="00FB273C">
        <w:t>Web Service</w:t>
      </w:r>
      <w:r w:rsidR="00FB273C">
        <w:t>服务</w:t>
      </w:r>
      <w:r w:rsidR="00FB273C">
        <w:rPr>
          <w:rFonts w:hint="eastAsia"/>
        </w:rPr>
        <w:t>的</w:t>
      </w:r>
      <w:r w:rsidR="00605A24">
        <w:rPr>
          <w:rFonts w:hint="eastAsia"/>
        </w:rPr>
        <w:t>项目</w:t>
      </w:r>
      <w:r w:rsidR="00605A24">
        <w:t>。</w:t>
      </w:r>
    </w:p>
    <w:p w14:paraId="7E0DDC19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18" w:name="_Toc410072067"/>
      <w:bookmarkStart w:id="19" w:name="_Toc410072138"/>
      <w:bookmarkStart w:id="20" w:name="_Toc410147274"/>
      <w:bookmarkStart w:id="21" w:name="_Toc410149673"/>
      <w:bookmarkStart w:id="22" w:name="_Toc410149818"/>
      <w:bookmarkStart w:id="23" w:name="_Toc410149885"/>
      <w:bookmarkStart w:id="24" w:name="_Toc410319350"/>
      <w:bookmarkStart w:id="25" w:name="_Toc410681872"/>
      <w:bookmarkStart w:id="26" w:name="_Toc410684553"/>
      <w:bookmarkStart w:id="27" w:name="_Toc413363563"/>
      <w:bookmarkStart w:id="28" w:name="_Toc416640901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45A3D7F4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29" w:name="_Toc410072068"/>
      <w:bookmarkStart w:id="30" w:name="_Toc410072139"/>
      <w:bookmarkStart w:id="31" w:name="_Toc410147275"/>
      <w:bookmarkStart w:id="32" w:name="_Toc410149674"/>
      <w:bookmarkStart w:id="33" w:name="_Toc410149819"/>
      <w:bookmarkStart w:id="34" w:name="_Toc410149886"/>
      <w:bookmarkStart w:id="35" w:name="_Toc410319351"/>
      <w:bookmarkStart w:id="36" w:name="_Toc410681873"/>
      <w:bookmarkStart w:id="37" w:name="_Toc410684554"/>
      <w:bookmarkStart w:id="38" w:name="_Toc413363564"/>
      <w:bookmarkStart w:id="39" w:name="_Toc416640902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60B17463" w14:textId="77777777" w:rsidR="000E2307" w:rsidRPr="000E2307" w:rsidRDefault="000E2307" w:rsidP="000E2307">
      <w:pPr>
        <w:pStyle w:val="ListParagraph"/>
        <w:keepNext/>
        <w:keepLines/>
        <w:numPr>
          <w:ilvl w:val="0"/>
          <w:numId w:val="1"/>
        </w:numPr>
        <w:spacing w:before="120" w:after="120"/>
        <w:contextualSpacing w:val="0"/>
        <w:mirrorIndents/>
        <w:outlineLvl w:val="1"/>
        <w:rPr>
          <w:rFonts w:cstheme="majorBidi"/>
          <w:b/>
          <w:vanish/>
          <w:sz w:val="28"/>
          <w:szCs w:val="26"/>
        </w:rPr>
      </w:pPr>
      <w:bookmarkStart w:id="40" w:name="_Toc410072069"/>
      <w:bookmarkStart w:id="41" w:name="_Toc410072140"/>
      <w:bookmarkStart w:id="42" w:name="_Toc410147276"/>
      <w:bookmarkStart w:id="43" w:name="_Toc410149675"/>
      <w:bookmarkStart w:id="44" w:name="_Toc410149820"/>
      <w:bookmarkStart w:id="45" w:name="_Toc410149887"/>
      <w:bookmarkStart w:id="46" w:name="_Toc410319352"/>
      <w:bookmarkStart w:id="47" w:name="_Toc410681874"/>
      <w:bookmarkStart w:id="48" w:name="_Toc410684555"/>
      <w:bookmarkStart w:id="49" w:name="_Toc413363565"/>
      <w:bookmarkStart w:id="50" w:name="_Toc416640903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5E65C360" w14:textId="114A0A3A" w:rsidR="000E2307" w:rsidRDefault="000E2307" w:rsidP="000E2307">
      <w:pPr>
        <w:pStyle w:val="Heading2"/>
      </w:pPr>
      <w:bookmarkStart w:id="51" w:name="_Toc416640904"/>
      <w:r>
        <w:rPr>
          <w:rFonts w:hint="eastAsia"/>
        </w:rPr>
        <w:t>后台管理</w:t>
      </w:r>
      <w:r w:rsidR="00B3418A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1"/>
    </w:p>
    <w:p w14:paraId="59DB4F1B" w14:textId="5F6ADC28" w:rsidR="003645EB" w:rsidRPr="003645EB" w:rsidRDefault="003645EB" w:rsidP="003645EB">
      <w:r>
        <w:rPr>
          <w:rFonts w:hint="eastAsia"/>
        </w:rPr>
        <w:t>项目</w:t>
      </w:r>
      <w:r>
        <w:t>采用</w:t>
      </w:r>
      <w:r>
        <w:t>Maven</w:t>
      </w:r>
      <w:r>
        <w:rPr>
          <w:rFonts w:hint="eastAsia"/>
        </w:rPr>
        <w:t>标准</w:t>
      </w:r>
      <w:r>
        <w:t>WEB</w:t>
      </w:r>
      <w:r>
        <w:t>项目构建目录结构，如下图所示</w:t>
      </w:r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3645EB" w14:paraId="79BDB45D" w14:textId="77777777" w:rsidTr="00D53FA9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3ECBCD82" w14:textId="5FF34932" w:rsidR="003645EB" w:rsidRDefault="003645EB" w:rsidP="00021A92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134BE40D" wp14:editId="20A0E279">
                  <wp:extent cx="2684679" cy="2340404"/>
                  <wp:effectExtent l="0" t="0" r="1905" b="317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2015-01-12_170752.png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72" cy="2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888C" w14:textId="49059B82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7CDC4" w14:textId="18C32B5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3645EB" w14:paraId="0D286822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1F06022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C07EC" w14:textId="6EDFBB9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.settings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C0C0" w14:textId="0F7A1CB5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sz w:val="22"/>
              </w:rPr>
              <w:t>Eclipse</w:t>
            </w:r>
            <w:r w:rsidRPr="003645EB">
              <w:rPr>
                <w:rFonts w:hint="eastAsia"/>
                <w:sz w:val="22"/>
              </w:rPr>
              <w:t>工程</w:t>
            </w:r>
            <w:r w:rsidRPr="003645EB">
              <w:rPr>
                <w:sz w:val="22"/>
              </w:rPr>
              <w:t>配置目录</w:t>
            </w:r>
          </w:p>
        </w:tc>
      </w:tr>
      <w:tr w:rsidR="003645EB" w14:paraId="7815C8A9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22FA6C8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B7C85" w14:textId="182D8D3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E3CF8" w14:textId="652FB7D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F227F8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6C0020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01AB" w14:textId="1AF950AE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2335" w14:textId="7A5D25B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3645EB" w14:paraId="0121DF2E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983E8CA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CF6ED" w14:textId="421A67C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5970" w14:textId="2C8C285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3645EB" w14:paraId="0D9BC2D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B7B91C0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3113" w14:textId="28414129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32268" w14:textId="494E309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3645EB" w14:paraId="074F095C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B8E8624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2FB2" w14:textId="0924DA21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CE9D" w14:textId="2565D73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3645EB" w14:paraId="049FFAD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26BF9C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0F587" w14:textId="4588736C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1BA2C" w14:textId="49939A4A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3645EB" w14:paraId="6F6D8E63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86696D9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A5D" w14:textId="1EC0CEA7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5B1A9" w14:textId="11D9A646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3645EB" w14:paraId="1176A531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58FC5EAE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453C" w14:textId="65C49D0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16A5" w14:textId="47FFE3B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3645EB" w14:paraId="2D6F7906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FABF5D6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CE71" w14:textId="42C916D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CC96" w14:textId="7EEE2873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3645EB" w14:paraId="59C02CC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2882AF8D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350D" w14:textId="2BC2F03D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57BEE" w14:textId="3A05560F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3645EB" w14:paraId="048A2278" w14:textId="77777777" w:rsidTr="00D53FA9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C82CDE5" w14:textId="77777777" w:rsidR="003645EB" w:rsidRDefault="003645EB" w:rsidP="00021A92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2752" w14:textId="70871618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B0D9" w14:textId="6257589B" w:rsidR="003645EB" w:rsidRPr="003645EB" w:rsidRDefault="003645EB" w:rsidP="00021A92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0F18867" w14:textId="0AEEABB9" w:rsidR="00021A92" w:rsidRPr="00021A92" w:rsidRDefault="00021A92" w:rsidP="00021A92">
      <w:pPr>
        <w:pStyle w:val="NoSpacing"/>
        <w:jc w:val="both"/>
      </w:pPr>
    </w:p>
    <w:p w14:paraId="2717B982" w14:textId="53372407" w:rsidR="00C378D4" w:rsidRDefault="000E2307" w:rsidP="000E2307">
      <w:pPr>
        <w:pStyle w:val="Heading2"/>
      </w:pPr>
      <w:bookmarkStart w:id="52" w:name="_Toc416640905"/>
      <w:r>
        <w:rPr>
          <w:rFonts w:hint="eastAsia"/>
        </w:rPr>
        <w:t>移动</w:t>
      </w:r>
      <w:r>
        <w:t>点菜</w:t>
      </w:r>
      <w:r>
        <w:rPr>
          <w:rFonts w:hint="eastAsia"/>
        </w:rPr>
        <w:t>服务</w:t>
      </w:r>
      <w:r w:rsidR="008C15C6">
        <w:rPr>
          <w:rFonts w:hint="eastAsia"/>
        </w:rPr>
        <w:t>项目</w:t>
      </w:r>
      <w:r w:rsidR="005C2C10">
        <w:rPr>
          <w:rFonts w:hint="eastAsia"/>
        </w:rPr>
        <w:t>目录</w:t>
      </w:r>
      <w:r w:rsidR="005C2C10">
        <w:t>结构</w:t>
      </w:r>
      <w:bookmarkEnd w:id="52"/>
    </w:p>
    <w:tbl>
      <w:tblPr>
        <w:tblStyle w:val="TableGrid"/>
        <w:tblW w:w="0" w:type="auto"/>
        <w:tblInd w:w="-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2034"/>
        <w:gridCol w:w="2763"/>
      </w:tblGrid>
      <w:tr w:rsidR="001E5229" w14:paraId="6B35CC42" w14:textId="77777777" w:rsidTr="00291A3E">
        <w:trPr>
          <w:trHeight w:val="221"/>
        </w:trPr>
        <w:tc>
          <w:tcPr>
            <w:tcW w:w="4446" w:type="dxa"/>
            <w:vMerge w:val="restart"/>
            <w:tcBorders>
              <w:right w:val="single" w:sz="4" w:space="0" w:color="auto"/>
            </w:tcBorders>
          </w:tcPr>
          <w:p w14:paraId="4769B766" w14:textId="46958336" w:rsidR="001E5229" w:rsidRDefault="001E5229" w:rsidP="00291A3E">
            <w:pPr>
              <w:pStyle w:val="NoSpacing"/>
              <w:jc w:val="both"/>
            </w:pPr>
            <w:r>
              <w:rPr>
                <w:noProof/>
              </w:rPr>
              <w:drawing>
                <wp:inline distT="0" distB="0" distL="0" distR="0" wp14:anchorId="70D77DBD" wp14:editId="0DC2EB73">
                  <wp:extent cx="2390476" cy="22190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5-01-27_18351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8C5C" w14:textId="09CF60C4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eorder-ws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8A2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 w:rsidRPr="003645EB">
              <w:rPr>
                <w:rFonts w:hint="eastAsia"/>
                <w:sz w:val="22"/>
              </w:rPr>
              <w:t>项目</w:t>
            </w:r>
            <w:r w:rsidRPr="003645EB">
              <w:rPr>
                <w:sz w:val="22"/>
              </w:rPr>
              <w:t>根目录</w:t>
            </w:r>
          </w:p>
        </w:tc>
      </w:tr>
      <w:tr w:rsidR="001E5229" w14:paraId="172D406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6B21C56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5BF4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src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7A47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6EE6051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3E0B5FD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99BF1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main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053A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工程源代码</w:t>
            </w:r>
            <w:r>
              <w:rPr>
                <w:sz w:val="22"/>
              </w:rPr>
              <w:t>目录</w:t>
            </w:r>
          </w:p>
        </w:tc>
      </w:tr>
      <w:tr w:rsidR="001E5229" w14:paraId="20D7A5CE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95EDC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2F9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AA65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sz w:val="22"/>
              </w:rPr>
              <w:t>源文件目录</w:t>
            </w:r>
          </w:p>
        </w:tc>
      </w:tr>
      <w:tr w:rsidR="001E5229" w14:paraId="07C9F3F7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00A3C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0DBD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D158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配置</w:t>
            </w:r>
            <w:r>
              <w:rPr>
                <w:sz w:val="22"/>
              </w:rPr>
              <w:t>文件目录</w:t>
            </w:r>
          </w:p>
        </w:tc>
      </w:tr>
      <w:tr w:rsidR="001E5229" w14:paraId="6C041EAB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69A0F9C9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708E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webapp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DD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端</w:t>
            </w:r>
            <w:r>
              <w:rPr>
                <w:rFonts w:hint="eastAsia"/>
                <w:sz w:val="22"/>
              </w:rPr>
              <w:t>源代码</w:t>
            </w:r>
            <w:r>
              <w:rPr>
                <w:sz w:val="22"/>
              </w:rPr>
              <w:t>目录</w:t>
            </w:r>
          </w:p>
        </w:tc>
      </w:tr>
      <w:tr w:rsidR="001E5229" w14:paraId="7D7D683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51988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CC9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META-INF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A26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原</w:t>
            </w:r>
            <w:r>
              <w:rPr>
                <w:sz w:val="22"/>
              </w:rPr>
              <w:t>数据文件目录</w:t>
            </w:r>
          </w:p>
        </w:tc>
      </w:tr>
      <w:tr w:rsidR="001E5229" w14:paraId="4A17A059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4F14AF7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86B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pages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D4186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页面</w:t>
            </w:r>
            <w:r>
              <w:rPr>
                <w:sz w:val="22"/>
              </w:rPr>
              <w:t>文件目录</w:t>
            </w:r>
          </w:p>
        </w:tc>
      </w:tr>
      <w:tr w:rsidR="001E5229" w14:paraId="747999DC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76F5B0A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446E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resources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F59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图片</w:t>
            </w:r>
            <w:r>
              <w:rPr>
                <w:sz w:val="22"/>
              </w:rPr>
              <w:t>，</w:t>
            </w:r>
            <w:r>
              <w:rPr>
                <w:sz w:val="22"/>
              </w:rPr>
              <w:t>JS</w:t>
            </w:r>
            <w:r>
              <w:rPr>
                <w:sz w:val="22"/>
              </w:rPr>
              <w:t>和</w:t>
            </w:r>
            <w:r>
              <w:rPr>
                <w:sz w:val="22"/>
              </w:rPr>
              <w:t>CSS</w:t>
            </w:r>
            <w:r>
              <w:rPr>
                <w:sz w:val="22"/>
              </w:rPr>
              <w:t>文件目录</w:t>
            </w:r>
          </w:p>
        </w:tc>
      </w:tr>
      <w:tr w:rsidR="001E5229" w14:paraId="6745E0D4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8107332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431F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    WEB-INF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BBCC7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z w:val="22"/>
              </w:rPr>
              <w:t>配置文件目录</w:t>
            </w:r>
          </w:p>
        </w:tc>
      </w:tr>
      <w:tr w:rsidR="001E5229" w14:paraId="4F29AC70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7ECF0A3E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D592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test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355B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测试</w:t>
            </w:r>
            <w:r>
              <w:rPr>
                <w:sz w:val="22"/>
              </w:rPr>
              <w:t>源代码</w:t>
            </w:r>
            <w:r>
              <w:rPr>
                <w:rFonts w:hint="eastAsia"/>
                <w:sz w:val="22"/>
              </w:rPr>
              <w:t>目录</w:t>
            </w:r>
          </w:p>
        </w:tc>
      </w:tr>
      <w:tr w:rsidR="001E5229" w14:paraId="442BDC7F" w14:textId="77777777" w:rsidTr="00291A3E">
        <w:trPr>
          <w:trHeight w:val="212"/>
        </w:trPr>
        <w:tc>
          <w:tcPr>
            <w:tcW w:w="4446" w:type="dxa"/>
            <w:vMerge/>
            <w:tcBorders>
              <w:right w:val="single" w:sz="4" w:space="0" w:color="auto"/>
            </w:tcBorders>
          </w:tcPr>
          <w:p w14:paraId="0CC9305D" w14:textId="77777777" w:rsidR="001E5229" w:rsidRDefault="001E5229" w:rsidP="00291A3E">
            <w:pPr>
              <w:pStyle w:val="NoSpacing"/>
              <w:jc w:val="both"/>
              <w:rPr>
                <w:noProof/>
              </w:rPr>
            </w:pPr>
          </w:p>
        </w:tc>
        <w:tc>
          <w:tcPr>
            <w:tcW w:w="20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13F0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sz w:val="22"/>
              </w:rPr>
              <w:t xml:space="preserve">        java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A1D9" w14:textId="77777777" w:rsidR="001E5229" w:rsidRPr="003645EB" w:rsidRDefault="001E5229" w:rsidP="00291A3E">
            <w:pPr>
              <w:pStyle w:val="NoSpacing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测</w:t>
            </w:r>
            <w:r>
              <w:rPr>
                <w:sz w:val="22"/>
              </w:rPr>
              <w:t>是</w:t>
            </w:r>
            <w:r>
              <w:rPr>
                <w:sz w:val="22"/>
              </w:rPr>
              <w:t>Java</w:t>
            </w:r>
            <w:r>
              <w:rPr>
                <w:rFonts w:hint="eastAsia"/>
                <w:sz w:val="22"/>
              </w:rPr>
              <w:t>源文件</w:t>
            </w:r>
            <w:r>
              <w:rPr>
                <w:sz w:val="22"/>
              </w:rPr>
              <w:t>目录</w:t>
            </w:r>
          </w:p>
        </w:tc>
      </w:tr>
    </w:tbl>
    <w:p w14:paraId="1B559472" w14:textId="77777777" w:rsidR="001E5229" w:rsidRPr="001E5229" w:rsidRDefault="001E5229" w:rsidP="001E5229"/>
    <w:p w14:paraId="038B580D" w14:textId="77777777" w:rsidR="00582D43" w:rsidRDefault="00582D43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53B2AB77" w14:textId="0EAFA64C" w:rsidR="00FB273C" w:rsidRDefault="00FB273C" w:rsidP="00605A24">
      <w:pPr>
        <w:pStyle w:val="Heading2"/>
      </w:pPr>
      <w:bookmarkStart w:id="53" w:name="_导入项目"/>
      <w:bookmarkStart w:id="54" w:name="_Toc416640906"/>
      <w:bookmarkEnd w:id="53"/>
      <w:r>
        <w:rPr>
          <w:rFonts w:hint="eastAsia"/>
        </w:rPr>
        <w:lastRenderedPageBreak/>
        <w:t>导入</w:t>
      </w:r>
      <w:r>
        <w:t>项目</w:t>
      </w:r>
      <w:bookmarkEnd w:id="54"/>
    </w:p>
    <w:p w14:paraId="73BFE557" w14:textId="5ED83F9B" w:rsidR="001E5229" w:rsidRDefault="007E398D" w:rsidP="001E5229">
      <w:r>
        <w:t>2</w:t>
      </w:r>
      <w:r>
        <w:rPr>
          <w:rFonts w:hint="eastAsia"/>
        </w:rPr>
        <w:t>个</w:t>
      </w:r>
      <w:r>
        <w:t>项目的导入方式是一致的，这里以</w:t>
      </w:r>
      <w:r>
        <w:t>eorder</w:t>
      </w:r>
      <w:r>
        <w:t>项目为例。</w:t>
      </w:r>
      <w:r w:rsidR="00AF5A1E">
        <w:rPr>
          <w:rFonts w:hint="eastAsia"/>
        </w:rPr>
        <w:t>首先</w:t>
      </w:r>
      <w:r w:rsidR="00AF5A1E">
        <w:t>，</w:t>
      </w:r>
      <w:r>
        <w:t>从</w:t>
      </w:r>
      <w:r>
        <w:rPr>
          <w:rFonts w:hint="eastAsia"/>
        </w:rPr>
        <w:t>Git</w:t>
      </w:r>
      <w:r>
        <w:t>仓库迁出最新代码，</w:t>
      </w:r>
      <w:r w:rsidR="00582D43">
        <w:rPr>
          <w:rFonts w:hint="eastAsia"/>
        </w:rPr>
        <w:t>打开</w:t>
      </w:r>
      <w:r w:rsidR="00582D43">
        <w:t>eclipse</w:t>
      </w:r>
      <w:r w:rsidR="00582D43">
        <w:t>，选择</w:t>
      </w:r>
      <w:r w:rsidR="00582D43" w:rsidRPr="00582D43">
        <w:rPr>
          <w:rFonts w:hint="eastAsia"/>
          <w:b/>
        </w:rPr>
        <w:t>File</w:t>
      </w:r>
      <w:r w:rsidR="00582D43" w:rsidRPr="00582D43">
        <w:rPr>
          <w:b/>
        </w:rPr>
        <w:t>-&gt;</w:t>
      </w:r>
      <w:r w:rsidR="000768B1">
        <w:rPr>
          <w:b/>
        </w:rPr>
        <w:t>Import</w:t>
      </w:r>
      <w:r w:rsidR="000768B1" w:rsidRPr="00582D43">
        <w:rPr>
          <w:b/>
        </w:rPr>
        <w:t xml:space="preserve"> </w:t>
      </w:r>
      <w:r w:rsidR="00582D43" w:rsidRPr="00582D43">
        <w:rPr>
          <w:b/>
        </w:rPr>
        <w:t>…</w:t>
      </w:r>
      <w:r w:rsidR="00582D43">
        <w:rPr>
          <w:rFonts w:hint="eastAsia"/>
        </w:rPr>
        <w:t>，</w:t>
      </w:r>
      <w:r w:rsidR="00582D43">
        <w:t>在弹出对话框中选中</w:t>
      </w:r>
      <w:r w:rsidR="000768B1" w:rsidRPr="000768B1">
        <w:rPr>
          <w:rFonts w:hint="eastAsia"/>
          <w:b/>
        </w:rPr>
        <w:t>Existing</w:t>
      </w:r>
      <w:r w:rsidR="000768B1">
        <w:rPr>
          <w:rFonts w:hint="eastAsia"/>
        </w:rPr>
        <w:t xml:space="preserve"> </w:t>
      </w:r>
      <w:r w:rsidR="00582D43" w:rsidRPr="00582D43">
        <w:rPr>
          <w:rFonts w:hint="eastAsia"/>
          <w:b/>
        </w:rPr>
        <w:t>Maven</w:t>
      </w:r>
      <w:r w:rsidR="00582D43" w:rsidRPr="00582D43">
        <w:rPr>
          <w:b/>
        </w:rPr>
        <w:t xml:space="preserve"> Project</w:t>
      </w:r>
      <w:r w:rsidR="000768B1">
        <w:rPr>
          <w:b/>
        </w:rPr>
        <w:t>s</w:t>
      </w:r>
      <w:r w:rsidR="00582D43">
        <w:rPr>
          <w:rFonts w:hint="eastAsia"/>
        </w:rPr>
        <w:t>，</w:t>
      </w:r>
      <w:r w:rsidR="00582D43">
        <w:t>点击</w:t>
      </w:r>
      <w:r w:rsidR="00582D43" w:rsidRPr="00582D43">
        <w:rPr>
          <w:b/>
        </w:rPr>
        <w:t>Next</w:t>
      </w:r>
      <w:r w:rsidR="00582D43">
        <w:t>按钮</w:t>
      </w:r>
      <w:r w:rsidR="00582D43">
        <w:rPr>
          <w:rFonts w:hint="eastAsia"/>
        </w:rPr>
        <w:t>，</w:t>
      </w:r>
    </w:p>
    <w:p w14:paraId="6D76302B" w14:textId="71F95865" w:rsidR="00582D43" w:rsidRDefault="000768B1" w:rsidP="000768B1">
      <w:pPr>
        <w:pStyle w:val="NoSpacing"/>
        <w:jc w:val="center"/>
      </w:pPr>
      <w:r w:rsidRPr="000768B1">
        <w:rPr>
          <w:noProof/>
        </w:rPr>
        <w:drawing>
          <wp:inline distT="0" distB="0" distL="0" distR="0" wp14:anchorId="05C11893" wp14:editId="2DDE2318">
            <wp:extent cx="3310469" cy="346811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-01-27_201536.png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39" cy="34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41FB" w14:textId="77777777" w:rsidR="000768B1" w:rsidRDefault="000768B1" w:rsidP="000768B1"/>
    <w:p w14:paraId="4D3193A7" w14:textId="318EC81C" w:rsidR="000768B1" w:rsidRDefault="00446E10" w:rsidP="000768B1">
      <w:r>
        <w:rPr>
          <w:rFonts w:hint="eastAsia"/>
        </w:rPr>
        <w:t>在</w:t>
      </w:r>
      <w:r>
        <w:t>下一步对话框中选择</w:t>
      </w:r>
      <w:r>
        <w:t>Root Directory</w:t>
      </w:r>
      <w:r>
        <w:t>指向本地从</w:t>
      </w:r>
      <w:r>
        <w:t>Git</w:t>
      </w:r>
      <w:r>
        <w:t>仓库迁出</w:t>
      </w:r>
      <w:r>
        <w:rPr>
          <w:rFonts w:hint="eastAsia"/>
        </w:rPr>
        <w:t>的</w:t>
      </w:r>
      <w:r>
        <w:t>项目目录，点击</w:t>
      </w:r>
      <w:r w:rsidRPr="00446E10">
        <w:rPr>
          <w:b/>
        </w:rPr>
        <w:t>Finish</w:t>
      </w:r>
      <w:r>
        <w:t>按钮</w:t>
      </w:r>
    </w:p>
    <w:p w14:paraId="4D9FB00A" w14:textId="715AA9FB" w:rsidR="00446E10" w:rsidRPr="00582D43" w:rsidRDefault="00446E10" w:rsidP="00446E10">
      <w:pPr>
        <w:pStyle w:val="NoSpacing"/>
        <w:jc w:val="center"/>
      </w:pPr>
      <w:r w:rsidRPr="00446E10">
        <w:rPr>
          <w:rFonts w:hint="eastAsia"/>
          <w:noProof/>
        </w:rPr>
        <w:drawing>
          <wp:inline distT="0" distB="0" distL="0" distR="0" wp14:anchorId="3E380861" wp14:editId="04700C12">
            <wp:extent cx="3252158" cy="3157066"/>
            <wp:effectExtent l="0" t="0" r="5715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2015-01-27_203040.png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54" cy="3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9A1" w14:textId="125F3C4C" w:rsidR="00FB273C" w:rsidRDefault="00FB273C" w:rsidP="00605A24">
      <w:pPr>
        <w:pStyle w:val="Heading2"/>
      </w:pPr>
      <w:bookmarkStart w:id="55" w:name="_Toc416640907"/>
      <w:r>
        <w:rPr>
          <w:rFonts w:hint="eastAsia"/>
        </w:rPr>
        <w:lastRenderedPageBreak/>
        <w:t>编译</w:t>
      </w:r>
      <w:r>
        <w:t>项目</w:t>
      </w:r>
      <w:bookmarkEnd w:id="55"/>
    </w:p>
    <w:p w14:paraId="34E8E2BB" w14:textId="3FC38476" w:rsidR="00446E10" w:rsidRDefault="00ED6FEB" w:rsidP="00446E10">
      <w:r>
        <w:rPr>
          <w:rFonts w:hint="eastAsia"/>
        </w:rPr>
        <w:t>因为</w:t>
      </w:r>
      <w:r>
        <w:t>采用了</w:t>
      </w:r>
      <w:r>
        <w:t>Maven</w:t>
      </w:r>
      <w:r>
        <w:t>进行项目构建管理</w:t>
      </w:r>
      <w:r>
        <w:rPr>
          <w:rFonts w:hint="eastAsia"/>
        </w:rPr>
        <w:t>，</w:t>
      </w:r>
      <w:r>
        <w:t>所以项目的编译过程是</w:t>
      </w:r>
      <w:r>
        <w:rPr>
          <w:rFonts w:hint="eastAsia"/>
        </w:rPr>
        <w:t>十分</w:t>
      </w:r>
      <w:r>
        <w:t>简洁的，在命令行中输入</w:t>
      </w:r>
      <w:r w:rsidRPr="00ED6FEB">
        <w:rPr>
          <w:rFonts w:hint="eastAsia"/>
          <w:b/>
        </w:rPr>
        <w:t>mvn install</w:t>
      </w:r>
      <w:r>
        <w:rPr>
          <w:rFonts w:hint="eastAsia"/>
          <w:b/>
        </w:rPr>
        <w:t>，</w:t>
      </w:r>
      <w:r>
        <w:rPr>
          <w:rFonts w:hint="eastAsia"/>
        </w:rPr>
        <w:t>即可</w:t>
      </w:r>
      <w:r>
        <w:t>完成编译，</w:t>
      </w:r>
    </w:p>
    <w:p w14:paraId="4ABD83E6" w14:textId="77777777" w:rsidR="00ED6FEB" w:rsidRDefault="00ED6FEB" w:rsidP="00446E10"/>
    <w:p w14:paraId="6379F102" w14:textId="571B269A" w:rsidR="00ED6FEB" w:rsidRPr="00ED6FEB" w:rsidRDefault="00ED6FEB" w:rsidP="00ED6FEB">
      <w:pPr>
        <w:pStyle w:val="NoSpacing"/>
        <w:jc w:val="center"/>
      </w:pPr>
      <w:r>
        <w:rPr>
          <w:rFonts w:hint="eastAsia"/>
          <w:noProof/>
        </w:rPr>
        <w:drawing>
          <wp:inline distT="0" distB="0" distL="0" distR="0" wp14:anchorId="47A4B4E4" wp14:editId="34FE38C2">
            <wp:extent cx="5433805" cy="2887393"/>
            <wp:effectExtent l="0" t="0" r="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2015-01-27_213412.png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4" cy="28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84B7" w14:textId="77777777" w:rsidR="009112F4" w:rsidRDefault="009112F4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6539FD69" w14:textId="112FDA45" w:rsidR="00AB5E10" w:rsidRDefault="00AB5E10" w:rsidP="00AB5E10">
      <w:pPr>
        <w:pStyle w:val="Heading1"/>
      </w:pPr>
      <w:bookmarkStart w:id="56" w:name="_Toc416640908"/>
      <w:r>
        <w:rPr>
          <w:rFonts w:hint="eastAsia"/>
        </w:rPr>
        <w:lastRenderedPageBreak/>
        <w:t>移动</w:t>
      </w:r>
      <w:r>
        <w:t>点菜模块</w:t>
      </w:r>
      <w:r w:rsidR="001F2272">
        <w:rPr>
          <w:rFonts w:hint="eastAsia"/>
        </w:rPr>
        <w:t>服务端</w:t>
      </w:r>
      <w:r>
        <w:rPr>
          <w:rFonts w:hint="eastAsia"/>
        </w:rPr>
        <w:t>（</w:t>
      </w:r>
      <w:r>
        <w:t>eorder-ws</w:t>
      </w:r>
      <w:r>
        <w:rPr>
          <w:rFonts w:hint="eastAsia"/>
        </w:rPr>
        <w:t>）</w:t>
      </w:r>
      <w:bookmarkEnd w:id="56"/>
    </w:p>
    <w:p w14:paraId="28757C81" w14:textId="71EF92DE" w:rsidR="000D28BE" w:rsidRPr="000D28BE" w:rsidRDefault="00353D34" w:rsidP="000D28BE">
      <w:r>
        <w:rPr>
          <w:rFonts w:hint="eastAsia"/>
        </w:rPr>
        <w:t>移动点菜</w:t>
      </w:r>
      <w:r>
        <w:t>模块服务端使用</w:t>
      </w:r>
      <w:r>
        <w:t>REST</w:t>
      </w:r>
      <w:r>
        <w:rPr>
          <w:rFonts w:hint="eastAsia"/>
        </w:rPr>
        <w:t>风格</w:t>
      </w:r>
      <w:r>
        <w:t>Web-Service</w:t>
      </w:r>
      <w:r>
        <w:t>提供点菜相关功能给移动点菜客户端（</w:t>
      </w:r>
      <w:r>
        <w:t>Android</w:t>
      </w:r>
      <w:r>
        <w:t>）使用。</w:t>
      </w:r>
      <w:r w:rsidR="00F136C8">
        <w:rPr>
          <w:rFonts w:hint="eastAsia"/>
        </w:rPr>
        <w:t>整个</w:t>
      </w:r>
      <w:r w:rsidR="00F136C8">
        <w:rPr>
          <w:rFonts w:hint="eastAsia"/>
        </w:rPr>
        <w:t>Web</w:t>
      </w:r>
      <w:r w:rsidR="00F136C8">
        <w:t>-Service</w:t>
      </w:r>
      <w:r w:rsidR="00F136C8">
        <w:t>服务打包成一个项目结构，名字为</w:t>
      </w:r>
      <w:r w:rsidR="00F136C8">
        <w:t>eorder-ws</w:t>
      </w:r>
      <w:r w:rsidR="00F136C8">
        <w:rPr>
          <w:rFonts w:hint="eastAsia"/>
        </w:rPr>
        <w:t>，</w:t>
      </w:r>
      <w:r w:rsidR="00F136C8">
        <w:t>请按照</w:t>
      </w:r>
      <w:hyperlink w:anchor="_导入项目" w:history="1">
        <w:r w:rsidR="00F136C8" w:rsidRPr="00F136C8">
          <w:rPr>
            <w:rStyle w:val="Hyperlink"/>
          </w:rPr>
          <w:t>3.3</w:t>
        </w:r>
        <w:r w:rsidR="00F136C8" w:rsidRPr="00F136C8">
          <w:rPr>
            <w:rStyle w:val="Hyperlink"/>
            <w:rFonts w:hint="eastAsia"/>
          </w:rPr>
          <w:t>导入项目</w:t>
        </w:r>
      </w:hyperlink>
      <w:r w:rsidR="00F136C8">
        <w:t>所述方法导入项目进行开发。</w:t>
      </w:r>
    </w:p>
    <w:p w14:paraId="7CBB9C94" w14:textId="77777777" w:rsidR="00AB5E10" w:rsidRDefault="00AB5E10" w:rsidP="00507CDB">
      <w:pPr>
        <w:pStyle w:val="Heading2"/>
      </w:pPr>
      <w:bookmarkStart w:id="57" w:name="_Toc416640909"/>
      <w:r>
        <w:rPr>
          <w:rFonts w:hint="eastAsia"/>
        </w:rPr>
        <w:t>浏览</w:t>
      </w:r>
      <w:r>
        <w:t>菜单</w:t>
      </w:r>
      <w:bookmarkEnd w:id="57"/>
    </w:p>
    <w:p w14:paraId="55F362C5" w14:textId="74337D6C" w:rsidR="00507CDB" w:rsidRPr="00507CDB" w:rsidRDefault="00F136C8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获取菜单列表请求，将菜单列表信息以</w:t>
      </w:r>
      <w:r>
        <w:t>JSON</w:t>
      </w:r>
      <w:r>
        <w:t>格式发还给移动客户端。</w:t>
      </w:r>
      <w:bookmarkStart w:id="58" w:name="_Toc410319359"/>
      <w:bookmarkEnd w:id="58"/>
    </w:p>
    <w:p w14:paraId="0EE23468" w14:textId="7973438D" w:rsidR="00F136C8" w:rsidRPr="001B3D57" w:rsidRDefault="00F136C8" w:rsidP="001B3D57">
      <w:pPr>
        <w:pStyle w:val="Heading3"/>
      </w:pPr>
      <w:bookmarkStart w:id="59" w:name="_Toc416640910"/>
      <w:r w:rsidRPr="001B3D57">
        <w:rPr>
          <w:rFonts w:hint="eastAsia"/>
        </w:rPr>
        <w:t>功能</w:t>
      </w:r>
      <w:r w:rsidRPr="001B3D57">
        <w:rPr>
          <w:rFonts w:hint="eastAsia"/>
        </w:rPr>
        <w:t>IPO</w:t>
      </w:r>
      <w:r w:rsidRPr="001B3D57">
        <w:rPr>
          <w:rFonts w:hint="eastAsia"/>
        </w:rPr>
        <w:t>图</w:t>
      </w:r>
      <w:bookmarkEnd w:id="59"/>
    </w:p>
    <w:p w14:paraId="3E8B2B94" w14:textId="41DA50D1" w:rsidR="00525F81" w:rsidRPr="00525F81" w:rsidRDefault="00525F81" w:rsidP="003C4711">
      <w:pPr>
        <w:pStyle w:val="NoSpacing"/>
        <w:jc w:val="center"/>
      </w:pPr>
      <w:r>
        <w:object w:dxaOrig="6855" w:dyaOrig="3705" w14:anchorId="40B6DA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85pt;height:185.15pt" o:ole="">
            <v:imagedata r:id="rId58" o:title=""/>
          </v:shape>
          <o:OLEObject Type="Embed" ProgID="Visio.Drawing.15" ShapeID="_x0000_i1025" DrawAspect="Content" ObjectID="_1491143337" r:id="rId59"/>
        </w:object>
      </w:r>
    </w:p>
    <w:p w14:paraId="6FE00BD2" w14:textId="01327998" w:rsidR="00F136C8" w:rsidRDefault="00F136C8" w:rsidP="001B3D57">
      <w:pPr>
        <w:pStyle w:val="Heading3"/>
      </w:pPr>
      <w:bookmarkStart w:id="60" w:name="_Toc416640911"/>
      <w:r>
        <w:rPr>
          <w:rFonts w:hint="eastAsia"/>
        </w:rPr>
        <w:t>时序图</w:t>
      </w:r>
      <w:bookmarkEnd w:id="60"/>
    </w:p>
    <w:p w14:paraId="6F5B4A4C" w14:textId="5BFE51E8" w:rsidR="00525F81" w:rsidRPr="00525F81" w:rsidRDefault="00B57375" w:rsidP="003C4711">
      <w:pPr>
        <w:pStyle w:val="NoSpacing"/>
        <w:jc w:val="center"/>
      </w:pPr>
      <w:r>
        <w:rPr>
          <w:noProof/>
        </w:rPr>
        <w:drawing>
          <wp:inline distT="0" distB="0" distL="0" distR="0" wp14:anchorId="4699147C" wp14:editId="6EAEC4DF">
            <wp:extent cx="5514975" cy="128143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2015-02-01_223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94A" w14:textId="775DA6D9" w:rsidR="00F136C8" w:rsidRDefault="00F136C8" w:rsidP="001B3D57">
      <w:pPr>
        <w:pStyle w:val="Heading3"/>
      </w:pPr>
      <w:bookmarkStart w:id="61" w:name="_Toc416640912"/>
      <w:r>
        <w:rPr>
          <w:rFonts w:hint="eastAsia"/>
        </w:rPr>
        <w:t>代码</w:t>
      </w:r>
      <w:r>
        <w:t>构成</w:t>
      </w:r>
      <w:bookmarkEnd w:id="6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5E191C" w14:paraId="105F5927" w14:textId="77777777" w:rsidTr="0074331B">
        <w:tc>
          <w:tcPr>
            <w:tcW w:w="2700" w:type="dxa"/>
            <w:shd w:val="clear" w:color="auto" w:fill="BFBFBF" w:themeFill="background1" w:themeFillShade="BF"/>
          </w:tcPr>
          <w:p w14:paraId="12EDC5DF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6CCBE79" w14:textId="2DA319D5" w:rsidR="005E191C" w:rsidRDefault="00B82DCB" w:rsidP="005E191C">
            <w:pPr>
              <w:pStyle w:val="NoSpacing"/>
            </w:pPr>
            <w:r>
              <w:rPr>
                <w:rFonts w:hint="eastAsia"/>
              </w:rPr>
              <w:t>包</w:t>
            </w:r>
            <w:r>
              <w:t>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37B40638" w14:textId="77777777" w:rsidR="005E191C" w:rsidRDefault="005E191C" w:rsidP="005E191C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E191C" w14:paraId="548CDA58" w14:textId="77777777" w:rsidTr="0074331B">
        <w:tc>
          <w:tcPr>
            <w:tcW w:w="2700" w:type="dxa"/>
          </w:tcPr>
          <w:p w14:paraId="34EBF999" w14:textId="090EFA8B" w:rsidR="005E191C" w:rsidRPr="00220DB9" w:rsidRDefault="000B7629" w:rsidP="005E191C">
            <w:pPr>
              <w:pStyle w:val="NoSpacing"/>
            </w:pPr>
            <w:r>
              <w:t>CategoryVO.java</w:t>
            </w:r>
          </w:p>
        </w:tc>
        <w:tc>
          <w:tcPr>
            <w:tcW w:w="3150" w:type="dxa"/>
          </w:tcPr>
          <w:p w14:paraId="5BD3208C" w14:textId="32D2E2A4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D947D04" w14:textId="16FF089D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>
              <w:t>菜单列表信息的传递</w:t>
            </w:r>
          </w:p>
        </w:tc>
      </w:tr>
      <w:tr w:rsidR="005E191C" w14:paraId="5E807555" w14:textId="77777777" w:rsidTr="0074331B">
        <w:tc>
          <w:tcPr>
            <w:tcW w:w="2700" w:type="dxa"/>
          </w:tcPr>
          <w:p w14:paraId="3AA13E48" w14:textId="51056680" w:rsidR="005E191C" w:rsidRPr="00F63625" w:rsidRDefault="0074331B" w:rsidP="005E191C">
            <w:pPr>
              <w:pStyle w:val="NoSpacing"/>
            </w:pPr>
            <w:r>
              <w:t>Category.java</w:t>
            </w:r>
          </w:p>
        </w:tc>
        <w:tc>
          <w:tcPr>
            <w:tcW w:w="3150" w:type="dxa"/>
          </w:tcPr>
          <w:p w14:paraId="56DF219A" w14:textId="3C25C77C" w:rsidR="005E191C" w:rsidRPr="00C4509E" w:rsidRDefault="0074331B" w:rsidP="005E191C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918FBCB" w14:textId="4C97B987" w:rsidR="005E191C" w:rsidRPr="00A65081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5E191C" w14:paraId="26244C5A" w14:textId="77777777" w:rsidTr="0074331B">
        <w:tc>
          <w:tcPr>
            <w:tcW w:w="2700" w:type="dxa"/>
          </w:tcPr>
          <w:p w14:paraId="01222EE0" w14:textId="6B74CDE5" w:rsidR="005E191C" w:rsidRPr="00E159A1" w:rsidRDefault="0074331B" w:rsidP="005E191C">
            <w:pPr>
              <w:pStyle w:val="NoSpacing"/>
            </w:pPr>
            <w:r>
              <w:t>CategoryDao.java</w:t>
            </w:r>
          </w:p>
        </w:tc>
        <w:tc>
          <w:tcPr>
            <w:tcW w:w="3150" w:type="dxa"/>
          </w:tcPr>
          <w:p w14:paraId="176CF78F" w14:textId="3434C5A6" w:rsidR="005E191C" w:rsidRPr="00751FD6" w:rsidRDefault="0074331B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61D48F" w14:textId="6607615A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7B440F" w14:paraId="4E2F8DD0" w14:textId="77777777" w:rsidTr="0074331B">
        <w:tc>
          <w:tcPr>
            <w:tcW w:w="2700" w:type="dxa"/>
          </w:tcPr>
          <w:p w14:paraId="101A6921" w14:textId="64E59A34" w:rsidR="007B440F" w:rsidRDefault="007B440F" w:rsidP="005E191C">
            <w:pPr>
              <w:pStyle w:val="NoSpacing"/>
            </w:pPr>
            <w:r>
              <w:lastRenderedPageBreak/>
              <w:t>DishDao.java</w:t>
            </w:r>
          </w:p>
        </w:tc>
        <w:tc>
          <w:tcPr>
            <w:tcW w:w="3150" w:type="dxa"/>
          </w:tcPr>
          <w:p w14:paraId="603FD673" w14:textId="5B084733" w:rsidR="007B440F" w:rsidRDefault="007B440F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0C12F437" w14:textId="5D919104" w:rsidR="007B440F" w:rsidRDefault="007B440F" w:rsidP="005E191C">
            <w:pPr>
              <w:pStyle w:val="NoSpacing"/>
            </w:pPr>
            <w:r>
              <w:rPr>
                <w:rFonts w:hint="eastAsia"/>
              </w:rPr>
              <w:t>菜品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5E191C" w14:paraId="2010EBFC" w14:textId="77777777" w:rsidTr="0074331B">
        <w:tc>
          <w:tcPr>
            <w:tcW w:w="2700" w:type="dxa"/>
          </w:tcPr>
          <w:p w14:paraId="5991E51F" w14:textId="0BB43539" w:rsidR="005E191C" w:rsidRPr="00E159A1" w:rsidRDefault="0074331B" w:rsidP="005E191C">
            <w:pPr>
              <w:pStyle w:val="NoSpacing"/>
            </w:pPr>
            <w:r>
              <w:t>CategoryService.java</w:t>
            </w:r>
          </w:p>
        </w:tc>
        <w:tc>
          <w:tcPr>
            <w:tcW w:w="3150" w:type="dxa"/>
          </w:tcPr>
          <w:p w14:paraId="4D0FBA97" w14:textId="7F50FB77" w:rsidR="005E191C" w:rsidRPr="00751FD6" w:rsidRDefault="0074331B" w:rsidP="005E191C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6F761502" w14:textId="3E903032" w:rsidR="005E191C" w:rsidRDefault="0074331B" w:rsidP="005E191C">
            <w:pPr>
              <w:pStyle w:val="NoSpacing"/>
            </w:pPr>
            <w:r>
              <w:rPr>
                <w:rFonts w:hint="eastAsia"/>
              </w:rPr>
              <w:t>对</w:t>
            </w:r>
            <w:r>
              <w:t>Dao</w:t>
            </w:r>
            <w:r>
              <w:t>层的业务封装，进行异常处理</w:t>
            </w:r>
          </w:p>
        </w:tc>
      </w:tr>
      <w:tr w:rsidR="005E191C" w14:paraId="4DC7EE03" w14:textId="77777777" w:rsidTr="0074331B">
        <w:tc>
          <w:tcPr>
            <w:tcW w:w="2700" w:type="dxa"/>
          </w:tcPr>
          <w:p w14:paraId="4439D892" w14:textId="1B6A7525" w:rsidR="005E191C" w:rsidRPr="00A1451B" w:rsidRDefault="0074331B" w:rsidP="005E191C">
            <w:pPr>
              <w:pStyle w:val="NoSpacing"/>
            </w:pPr>
            <w:r>
              <w:t>CategoryResource.java</w:t>
            </w:r>
          </w:p>
        </w:tc>
        <w:tc>
          <w:tcPr>
            <w:tcW w:w="3150" w:type="dxa"/>
          </w:tcPr>
          <w:p w14:paraId="0C1415DF" w14:textId="60CBEF60" w:rsidR="005E191C" w:rsidRPr="00751FD6" w:rsidRDefault="0074331B" w:rsidP="005E191C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7997C0AF" w14:textId="433E78F7" w:rsidR="005E191C" w:rsidRPr="008703D2" w:rsidRDefault="0074331B" w:rsidP="005E191C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E82672" w14:paraId="1501C7B9" w14:textId="77777777" w:rsidTr="0074331B">
        <w:tc>
          <w:tcPr>
            <w:tcW w:w="2700" w:type="dxa"/>
          </w:tcPr>
          <w:p w14:paraId="0F2E75AA" w14:textId="0057BAAF" w:rsidR="00E82672" w:rsidRDefault="00E82672" w:rsidP="005E191C">
            <w:pPr>
              <w:pStyle w:val="NoSpacing"/>
            </w:pPr>
            <w:r>
              <w:t>BaseDao</w:t>
            </w:r>
          </w:p>
        </w:tc>
        <w:tc>
          <w:tcPr>
            <w:tcW w:w="3150" w:type="dxa"/>
          </w:tcPr>
          <w:p w14:paraId="0464B129" w14:textId="40A18113" w:rsidR="00E82672" w:rsidRDefault="00E82672" w:rsidP="005E191C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5ED206D" w14:textId="3FB88BFD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数据访问对象的基类，定义了数据库</w:t>
            </w:r>
            <w:r>
              <w:t>CRUD</w:t>
            </w:r>
            <w:r>
              <w:t>等基本操作接口</w:t>
            </w:r>
          </w:p>
        </w:tc>
      </w:tr>
      <w:tr w:rsidR="00E82672" w14:paraId="053E3D0B" w14:textId="77777777" w:rsidTr="0074331B">
        <w:tc>
          <w:tcPr>
            <w:tcW w:w="2700" w:type="dxa"/>
          </w:tcPr>
          <w:p w14:paraId="16634258" w14:textId="25DF3D35" w:rsidR="00E82672" w:rsidRDefault="00E82672" w:rsidP="005E191C">
            <w:pPr>
              <w:pStyle w:val="NoSpacing"/>
            </w:pPr>
            <w:r>
              <w:t>HibernateBaseDao</w:t>
            </w:r>
          </w:p>
        </w:tc>
        <w:tc>
          <w:tcPr>
            <w:tcW w:w="3150" w:type="dxa"/>
          </w:tcPr>
          <w:p w14:paraId="78F4EE3A" w14:textId="0FE05A5A" w:rsidR="00E82672" w:rsidRDefault="00E82672" w:rsidP="005E191C">
            <w:pPr>
              <w:pStyle w:val="NoSpacing"/>
            </w:pPr>
            <w:r>
              <w:t>com.innovaee.eroder.dao.hibernate</w:t>
            </w:r>
          </w:p>
        </w:tc>
        <w:tc>
          <w:tcPr>
            <w:tcW w:w="2943" w:type="dxa"/>
          </w:tcPr>
          <w:p w14:paraId="6764131D" w14:textId="2375173E" w:rsidR="00E82672" w:rsidRDefault="00E82672" w:rsidP="005E191C">
            <w:pPr>
              <w:pStyle w:val="NoSpacing"/>
            </w:pPr>
            <w:r>
              <w:rPr>
                <w:rFonts w:hint="eastAsia"/>
              </w:rPr>
              <w:t>基于</w:t>
            </w:r>
            <w:r>
              <w:t>Hibernate</w:t>
            </w:r>
            <w:r>
              <w:t>的</w:t>
            </w:r>
            <w:r>
              <w:t>BaseDao</w:t>
            </w:r>
            <w:r>
              <w:t>实现类</w:t>
            </w:r>
          </w:p>
        </w:tc>
      </w:tr>
    </w:tbl>
    <w:p w14:paraId="7C8A01F8" w14:textId="77777777" w:rsidR="003C4711" w:rsidRPr="003C4711" w:rsidRDefault="003C4711" w:rsidP="003C4711"/>
    <w:p w14:paraId="5ED6D1FC" w14:textId="724293D3" w:rsidR="00F136C8" w:rsidRDefault="00F136C8" w:rsidP="001B3D57">
      <w:pPr>
        <w:pStyle w:val="Heading3"/>
      </w:pPr>
      <w:bookmarkStart w:id="62" w:name="_Toc416640913"/>
      <w:r>
        <w:rPr>
          <w:rFonts w:hint="eastAsia"/>
        </w:rPr>
        <w:t>类图</w:t>
      </w:r>
      <w:bookmarkEnd w:id="62"/>
    </w:p>
    <w:p w14:paraId="29D4621F" w14:textId="06837B39" w:rsidR="00D80627" w:rsidRPr="00D80627" w:rsidRDefault="00726CE7" w:rsidP="00550F11">
      <w:pPr>
        <w:pStyle w:val="NoSpacing"/>
        <w:jc w:val="center"/>
      </w:pPr>
      <w:r>
        <w:rPr>
          <w:noProof/>
        </w:rPr>
        <w:drawing>
          <wp:inline distT="0" distB="0" distL="0" distR="0" wp14:anchorId="7D1AF4AC" wp14:editId="317ECFC0">
            <wp:extent cx="5514975" cy="385953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-01-31_211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F957" w14:textId="3761FEE3" w:rsidR="00F136C8" w:rsidRDefault="00F136C8" w:rsidP="001B3D57">
      <w:pPr>
        <w:pStyle w:val="Heading3"/>
      </w:pPr>
      <w:bookmarkStart w:id="63" w:name="_Toc416640914"/>
      <w:r>
        <w:rPr>
          <w:rFonts w:hint="eastAsia"/>
        </w:rPr>
        <w:t>配置</w:t>
      </w:r>
      <w:r>
        <w:t>文件说明</w:t>
      </w:r>
      <w:bookmarkEnd w:id="63"/>
    </w:p>
    <w:p w14:paraId="24D43A14" w14:textId="3924D7DC" w:rsidR="00550F11" w:rsidRDefault="00593FB1" w:rsidP="0094671E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Category.java</w:t>
      </w:r>
      <w:r>
        <w:rPr>
          <w:rFonts w:hint="eastAsia"/>
        </w:rPr>
        <w:t>实体</w:t>
      </w:r>
      <w:r>
        <w:t>类中</w:t>
      </w:r>
    </w:p>
    <w:p w14:paraId="5B223515" w14:textId="77777777" w:rsidR="00C901BF" w:rsidRDefault="00C901BF" w:rsidP="00C901BF">
      <w:pPr>
        <w:pStyle w:val="CodeText"/>
      </w:pPr>
      <w:r>
        <w:t>@Entity</w:t>
      </w:r>
    </w:p>
    <w:p w14:paraId="4A5B5BBE" w14:textId="77777777" w:rsidR="00C901BF" w:rsidRDefault="00C901BF" w:rsidP="00C901BF">
      <w:pPr>
        <w:pStyle w:val="CodeText"/>
      </w:pPr>
      <w:r>
        <w:t>@Table(name = "t_category")</w:t>
      </w:r>
    </w:p>
    <w:p w14:paraId="2DDB5E31" w14:textId="77777777" w:rsidR="00C901BF" w:rsidRDefault="00C901BF" w:rsidP="00C901BF">
      <w:pPr>
        <w:pStyle w:val="CodeText"/>
      </w:pPr>
      <w:r>
        <w:t>@XmlRootElement</w:t>
      </w:r>
    </w:p>
    <w:p w14:paraId="32F70C30" w14:textId="49D1827E" w:rsidR="00C901BF" w:rsidRPr="00C901BF" w:rsidRDefault="00C901BF" w:rsidP="00C901BF">
      <w:pPr>
        <w:pStyle w:val="CodeText"/>
      </w:pPr>
      <w:r>
        <w:lastRenderedPageBreak/>
        <w:t xml:space="preserve">public class Category extends BaseEntity </w:t>
      </w:r>
    </w:p>
    <w:p w14:paraId="5579F6F3" w14:textId="06101545" w:rsidR="00593FB1" w:rsidRDefault="00593FB1" w:rsidP="0094671E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6BA1B20" w14:textId="77777777" w:rsidR="00C901BF" w:rsidRDefault="00C901BF" w:rsidP="00C901BF">
      <w:pPr>
        <w:pStyle w:val="CodeText"/>
      </w:pPr>
      <w:r>
        <w:t>@Path("/categories")</w:t>
      </w:r>
    </w:p>
    <w:p w14:paraId="7CAF6780" w14:textId="77777777" w:rsidR="00C901BF" w:rsidRDefault="00C901BF" w:rsidP="00C901BF">
      <w:pPr>
        <w:pStyle w:val="CodeText"/>
      </w:pPr>
      <w:r>
        <w:t>public class CategoryResource extends AbstractBaseResource {</w:t>
      </w:r>
    </w:p>
    <w:p w14:paraId="70228146" w14:textId="77777777" w:rsidR="00C901BF" w:rsidRDefault="00C901BF" w:rsidP="00C901BF">
      <w:pPr>
        <w:pStyle w:val="CodeText"/>
      </w:pPr>
    </w:p>
    <w:p w14:paraId="76C64A4B" w14:textId="77777777" w:rsidR="00C901BF" w:rsidRDefault="00C901BF" w:rsidP="00C901BF">
      <w:pPr>
        <w:pStyle w:val="CodeText"/>
      </w:pPr>
      <w:r>
        <w:t xml:space="preserve">    @GET</w:t>
      </w:r>
    </w:p>
    <w:p w14:paraId="301D26CB" w14:textId="77777777" w:rsidR="00C901BF" w:rsidRDefault="00C901BF" w:rsidP="00C901BF">
      <w:pPr>
        <w:pStyle w:val="CodeText"/>
      </w:pPr>
      <w:r>
        <w:t xml:space="preserve">    @Produces({ MediaType.APPLICATION_XML, MediaType.APPLICATION_JSON })</w:t>
      </w:r>
    </w:p>
    <w:p w14:paraId="696603D9" w14:textId="77777777" w:rsidR="00C901BF" w:rsidRDefault="00C901BF" w:rsidP="00C901BF">
      <w:pPr>
        <w:pStyle w:val="CodeText"/>
      </w:pPr>
      <w:r>
        <w:t xml:space="preserve">    public Map&lt;String, List&lt;Category&gt;&gt; getAllCategories() {</w:t>
      </w:r>
    </w:p>
    <w:p w14:paraId="09AE8E53" w14:textId="77777777" w:rsidR="00C901BF" w:rsidRDefault="00C901BF" w:rsidP="00C901BF">
      <w:pPr>
        <w:pStyle w:val="CodeText"/>
      </w:pPr>
      <w:r>
        <w:t xml:space="preserve">    }</w:t>
      </w:r>
    </w:p>
    <w:p w14:paraId="058803B4" w14:textId="0896CE9D" w:rsidR="00C901BF" w:rsidRPr="00550F11" w:rsidRDefault="00C901BF" w:rsidP="00C901BF">
      <w:pPr>
        <w:pStyle w:val="CodeText"/>
      </w:pPr>
      <w:r>
        <w:t>}</w:t>
      </w:r>
    </w:p>
    <w:p w14:paraId="457C1EC2" w14:textId="4E31B21E" w:rsidR="00F136C8" w:rsidRDefault="00F136C8" w:rsidP="001B3D57">
      <w:pPr>
        <w:pStyle w:val="Heading3"/>
      </w:pPr>
      <w:bookmarkStart w:id="64" w:name="_Toc416640915"/>
      <w:r>
        <w:rPr>
          <w:rFonts w:hint="eastAsia"/>
        </w:rPr>
        <w:t>数据库</w:t>
      </w:r>
      <w:r>
        <w:t>脚本说明</w:t>
      </w:r>
      <w:bookmarkEnd w:id="64"/>
    </w:p>
    <w:p w14:paraId="4A5683C3" w14:textId="77777777" w:rsidR="00E741EF" w:rsidRDefault="00E741EF" w:rsidP="00E741EF">
      <w:pPr>
        <w:pStyle w:val="CodeText"/>
      </w:pPr>
      <w:r>
        <w:t>-- ----------------------------</w:t>
      </w:r>
    </w:p>
    <w:p w14:paraId="7409AF5F" w14:textId="77777777" w:rsidR="00E741EF" w:rsidRDefault="00E741EF" w:rsidP="00E741EF">
      <w:pPr>
        <w:pStyle w:val="CodeText"/>
      </w:pPr>
      <w:r>
        <w:t>-- Table structure for `t_category`</w:t>
      </w:r>
    </w:p>
    <w:p w14:paraId="3299C00E" w14:textId="77777777" w:rsidR="00E741EF" w:rsidRDefault="00E741EF" w:rsidP="00E741EF">
      <w:pPr>
        <w:pStyle w:val="CodeText"/>
      </w:pPr>
      <w:r>
        <w:t>-- ----------------------------</w:t>
      </w:r>
    </w:p>
    <w:p w14:paraId="4F69AC55" w14:textId="77777777" w:rsidR="00E741EF" w:rsidRDefault="00E741EF" w:rsidP="00E741EF">
      <w:pPr>
        <w:pStyle w:val="CodeText"/>
      </w:pPr>
      <w:r>
        <w:t>DROP TABLE IF EXISTS `t_category`;</w:t>
      </w:r>
    </w:p>
    <w:p w14:paraId="24050B27" w14:textId="77777777" w:rsidR="00E741EF" w:rsidRDefault="00E741EF" w:rsidP="00E741EF">
      <w:pPr>
        <w:pStyle w:val="CodeText"/>
      </w:pPr>
      <w:r>
        <w:t>CREATE TABLE `t_category` (</w:t>
      </w:r>
    </w:p>
    <w:p w14:paraId="70899B93" w14:textId="6DC33562" w:rsidR="00E741EF" w:rsidRDefault="00E741EF" w:rsidP="00E741EF">
      <w:pPr>
        <w:pStyle w:val="CodeText"/>
      </w:pPr>
      <w:r>
        <w:t xml:space="preserve">  `</w:t>
      </w:r>
      <w:r w:rsidR="00726CE7">
        <w:t xml:space="preserve"> </w:t>
      </w:r>
      <w:r>
        <w:t>id` int(32) NOT NULL AUTO_INCREMENT,</w:t>
      </w:r>
    </w:p>
    <w:p w14:paraId="6A225062" w14:textId="77777777" w:rsidR="00E741EF" w:rsidRDefault="00E741EF" w:rsidP="00E741EF">
      <w:pPr>
        <w:pStyle w:val="CodeText"/>
      </w:pPr>
      <w:r>
        <w:t xml:space="preserve">  `category_name` varchar(128) DEFAULT NULL,</w:t>
      </w:r>
    </w:p>
    <w:p w14:paraId="4172B4B7" w14:textId="77777777" w:rsidR="00E741EF" w:rsidRDefault="00E741EF" w:rsidP="00E741EF">
      <w:pPr>
        <w:pStyle w:val="CodeText"/>
      </w:pPr>
      <w:r>
        <w:t xml:space="preserve">  `category_picture` varchar(256) DEFAULT NULL,</w:t>
      </w:r>
    </w:p>
    <w:p w14:paraId="688BA6A5" w14:textId="77777777" w:rsidR="00E741EF" w:rsidRDefault="00E741EF" w:rsidP="00E741EF">
      <w:pPr>
        <w:pStyle w:val="CodeText"/>
      </w:pPr>
      <w:r>
        <w:t xml:space="preserve">  `create_at` datetime DEFAULT NULL,</w:t>
      </w:r>
    </w:p>
    <w:p w14:paraId="508503CC" w14:textId="77777777" w:rsidR="00E741EF" w:rsidRDefault="00E741EF" w:rsidP="00E741EF">
      <w:pPr>
        <w:pStyle w:val="CodeText"/>
      </w:pPr>
      <w:r>
        <w:t xml:space="preserve">  `update_at` datetime DEFAULT NULL,</w:t>
      </w:r>
    </w:p>
    <w:p w14:paraId="19EF8C9E" w14:textId="64584616" w:rsidR="00E741EF" w:rsidRDefault="00726CE7" w:rsidP="00E741EF">
      <w:pPr>
        <w:pStyle w:val="CodeText"/>
      </w:pPr>
      <w:r>
        <w:t xml:space="preserve">  PRIMARY KEY (`</w:t>
      </w:r>
      <w:r w:rsidR="00E741EF">
        <w:t>id`)</w:t>
      </w:r>
    </w:p>
    <w:p w14:paraId="15F24545" w14:textId="77777777" w:rsidR="00E741EF" w:rsidRPr="00D07FEF" w:rsidRDefault="00E741EF" w:rsidP="00E741EF">
      <w:pPr>
        <w:pStyle w:val="CodeText"/>
      </w:pPr>
      <w:r>
        <w:t>) ENGINE=InnoDB AUTO_INCREMENT=11 DEFAULT CHARSET=utf8;</w:t>
      </w:r>
    </w:p>
    <w:p w14:paraId="1C8102F4" w14:textId="7BC1869F" w:rsidR="00C901BF" w:rsidRPr="00C901BF" w:rsidRDefault="00C901BF" w:rsidP="00C901BF"/>
    <w:p w14:paraId="10BFFCBE" w14:textId="77777777" w:rsidR="007B440F" w:rsidRDefault="007B440F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207F9032" w14:textId="34753D5E" w:rsidR="004E1DE9" w:rsidRDefault="00674BDD" w:rsidP="0094671E">
      <w:pPr>
        <w:pStyle w:val="Heading2"/>
      </w:pPr>
      <w:bookmarkStart w:id="65" w:name="_Toc416640916"/>
      <w:r>
        <w:rPr>
          <w:rFonts w:hint="eastAsia"/>
        </w:rPr>
        <w:lastRenderedPageBreak/>
        <w:t>浏览</w:t>
      </w:r>
      <w:r>
        <w:t>菜品</w:t>
      </w:r>
      <w:bookmarkEnd w:id="65"/>
    </w:p>
    <w:p w14:paraId="1F8BDEC1" w14:textId="7708E05A" w:rsidR="004E1DE9" w:rsidRPr="004E1DE9" w:rsidRDefault="004E1DE9" w:rsidP="00507CDB">
      <w:r>
        <w:rPr>
          <w:rFonts w:hint="eastAsia"/>
        </w:rPr>
        <w:t>该</w:t>
      </w:r>
      <w:r>
        <w:t>服务响应移动客户端发送</w:t>
      </w:r>
      <w:r>
        <w:rPr>
          <w:rFonts w:hint="eastAsia"/>
        </w:rPr>
        <w:t>的</w:t>
      </w:r>
      <w:r>
        <w:t>获取菜单</w:t>
      </w:r>
      <w:r>
        <w:rPr>
          <w:rFonts w:hint="eastAsia"/>
        </w:rPr>
        <w:t>中</w:t>
      </w:r>
      <w:r>
        <w:t>菜品</w:t>
      </w:r>
      <w:r>
        <w:rPr>
          <w:rFonts w:hint="eastAsia"/>
        </w:rPr>
        <w:t>列表</w:t>
      </w:r>
      <w:r>
        <w:t>与菜品详情请求</w:t>
      </w:r>
      <w:r w:rsidR="00C824FE">
        <w:rPr>
          <w:rFonts w:hint="eastAsia"/>
        </w:rPr>
        <w:t>。</w:t>
      </w:r>
    </w:p>
    <w:p w14:paraId="694F5C84" w14:textId="4F0C2247" w:rsidR="00C901BF" w:rsidRDefault="004E1DE9" w:rsidP="001B3D57">
      <w:pPr>
        <w:pStyle w:val="Heading3"/>
      </w:pPr>
      <w:bookmarkStart w:id="66" w:name="_Toc416640917"/>
      <w:r w:rsidRPr="004E1DE9">
        <w:rPr>
          <w:rFonts w:hint="eastAsia"/>
        </w:rPr>
        <w:t>功能</w:t>
      </w:r>
      <w:r>
        <w:t>IPO</w:t>
      </w:r>
      <w:r>
        <w:t>图</w:t>
      </w:r>
      <w:bookmarkEnd w:id="66"/>
    </w:p>
    <w:p w14:paraId="4F4BB733" w14:textId="5757511F" w:rsidR="00507CDB" w:rsidRDefault="00507CDB" w:rsidP="00507CDB">
      <w:r>
        <w:object w:dxaOrig="6855" w:dyaOrig="3705" w14:anchorId="5FF1B91C">
          <v:shape id="_x0000_i1026" type="#_x0000_t75" style="width:343.1pt;height:185.15pt" o:ole="">
            <v:imagedata r:id="rId62" o:title=""/>
          </v:shape>
          <o:OLEObject Type="Embed" ProgID="Visio.Drawing.15" ShapeID="_x0000_i1026" DrawAspect="Content" ObjectID="_1491143338" r:id="rId63"/>
        </w:object>
      </w:r>
    </w:p>
    <w:p w14:paraId="4BCFE5F5" w14:textId="77777777" w:rsidR="00507CDB" w:rsidRDefault="00507CDB" w:rsidP="00507CDB"/>
    <w:p w14:paraId="01B5BDBA" w14:textId="22E7BC7E" w:rsidR="00507CDB" w:rsidRPr="00507CDB" w:rsidRDefault="00507CDB" w:rsidP="00507CDB">
      <w:r>
        <w:object w:dxaOrig="6855" w:dyaOrig="3705" w14:anchorId="7FACCAA9">
          <v:shape id="_x0000_i1027" type="#_x0000_t75" style="width:343.1pt;height:185.15pt" o:ole="">
            <v:imagedata r:id="rId64" o:title=""/>
          </v:shape>
          <o:OLEObject Type="Embed" ProgID="Visio.Drawing.15" ShapeID="_x0000_i1027" DrawAspect="Content" ObjectID="_1491143339" r:id="rId65"/>
        </w:object>
      </w:r>
    </w:p>
    <w:p w14:paraId="2CD55E72" w14:textId="1F30ADAE" w:rsidR="004E1DE9" w:rsidRDefault="004E1DE9" w:rsidP="001B3D57">
      <w:pPr>
        <w:pStyle w:val="Heading3"/>
      </w:pPr>
      <w:bookmarkStart w:id="67" w:name="_Toc416640918"/>
      <w:r>
        <w:rPr>
          <w:rFonts w:hint="eastAsia"/>
        </w:rPr>
        <w:t>时序图</w:t>
      </w:r>
      <w:bookmarkEnd w:id="67"/>
    </w:p>
    <w:p w14:paraId="1649D5C3" w14:textId="22D5E5F3" w:rsidR="00507CDB" w:rsidRPr="00507CDB" w:rsidRDefault="007F08A4" w:rsidP="00514B48">
      <w:pPr>
        <w:pStyle w:val="NoSpacing"/>
        <w:jc w:val="center"/>
      </w:pPr>
      <w:r>
        <w:rPr>
          <w:noProof/>
        </w:rPr>
        <w:drawing>
          <wp:inline distT="0" distB="0" distL="0" distR="0" wp14:anchorId="02E35FC4" wp14:editId="2548B253">
            <wp:extent cx="5514975" cy="145034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2015-02-01_2241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04A" w14:textId="6DF08E17" w:rsidR="004E1DE9" w:rsidRDefault="004E1DE9" w:rsidP="001B3D57">
      <w:pPr>
        <w:pStyle w:val="Heading3"/>
      </w:pPr>
      <w:bookmarkStart w:id="68" w:name="_Toc416640919"/>
      <w:r>
        <w:rPr>
          <w:rFonts w:hint="eastAsia"/>
        </w:rPr>
        <w:lastRenderedPageBreak/>
        <w:t>代码</w:t>
      </w:r>
      <w:r>
        <w:t>构成</w:t>
      </w:r>
      <w:bookmarkEnd w:id="6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051CA1" w14:paraId="6C28F51E" w14:textId="77777777" w:rsidTr="00F00C8A">
        <w:tc>
          <w:tcPr>
            <w:tcW w:w="2700" w:type="dxa"/>
            <w:shd w:val="clear" w:color="auto" w:fill="BFBFBF" w:themeFill="background1" w:themeFillShade="BF"/>
          </w:tcPr>
          <w:p w14:paraId="0D365B47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795878C6" w14:textId="361E8379" w:rsidR="00051CA1" w:rsidRDefault="00E92D78" w:rsidP="00F00C8A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21E36CB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051CA1" w14:paraId="3E0F3273" w14:textId="77777777" w:rsidTr="00F00C8A">
        <w:tc>
          <w:tcPr>
            <w:tcW w:w="2700" w:type="dxa"/>
          </w:tcPr>
          <w:p w14:paraId="7A5064E6" w14:textId="2FD62AC4" w:rsidR="00051CA1" w:rsidRPr="00220DB9" w:rsidRDefault="00C865D7" w:rsidP="00F00C8A">
            <w:pPr>
              <w:pStyle w:val="NoSpacing"/>
            </w:pPr>
            <w:r>
              <w:t>Dish</w:t>
            </w:r>
            <w:r w:rsidR="00051CA1">
              <w:t>VO.java</w:t>
            </w:r>
          </w:p>
        </w:tc>
        <w:tc>
          <w:tcPr>
            <w:tcW w:w="3150" w:type="dxa"/>
          </w:tcPr>
          <w:p w14:paraId="793BC60F" w14:textId="77777777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052A2D0E" w14:textId="43F8355E" w:rsidR="00051CA1" w:rsidRDefault="00051CA1" w:rsidP="00C865D7">
            <w:pPr>
              <w:pStyle w:val="NoSpacing"/>
            </w:pPr>
            <w:r>
              <w:rPr>
                <w:rFonts w:hint="eastAsia"/>
              </w:rPr>
              <w:t>菜</w:t>
            </w:r>
            <w:r w:rsidR="00C865D7">
              <w:rPr>
                <w:rFonts w:hint="eastAsia"/>
              </w:rPr>
              <w:t>品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</w:t>
            </w:r>
            <w:r w:rsidR="00C865D7">
              <w:rPr>
                <w:rFonts w:hint="eastAsia"/>
              </w:rPr>
              <w:t>菜品</w:t>
            </w:r>
            <w:r>
              <w:t>列表信息的传递</w:t>
            </w:r>
          </w:p>
        </w:tc>
      </w:tr>
      <w:tr w:rsidR="00051CA1" w14:paraId="50DF9CBA" w14:textId="77777777" w:rsidTr="00F00C8A">
        <w:tc>
          <w:tcPr>
            <w:tcW w:w="2700" w:type="dxa"/>
          </w:tcPr>
          <w:p w14:paraId="680F40BD" w14:textId="16A057E7" w:rsidR="00051CA1" w:rsidRPr="00F63625" w:rsidRDefault="00C865D7" w:rsidP="00F00C8A">
            <w:pPr>
              <w:pStyle w:val="NoSpacing"/>
            </w:pPr>
            <w:r>
              <w:t>Dish</w:t>
            </w:r>
            <w:r w:rsidR="00051CA1">
              <w:t>.java</w:t>
            </w:r>
          </w:p>
        </w:tc>
        <w:tc>
          <w:tcPr>
            <w:tcW w:w="3150" w:type="dxa"/>
          </w:tcPr>
          <w:p w14:paraId="2C338022" w14:textId="77777777" w:rsidR="00051CA1" w:rsidRPr="00C4509E" w:rsidRDefault="00051CA1" w:rsidP="00F00C8A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4EC75A4A" w14:textId="193C2552" w:rsidR="00051CA1" w:rsidRPr="00A6508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的</w:t>
            </w:r>
            <w:r w:rsidR="00051CA1">
              <w:rPr>
                <w:rFonts w:hint="eastAsia"/>
              </w:rPr>
              <w:t>实体</w:t>
            </w:r>
            <w:r w:rsidR="00051CA1">
              <w:t>对象，用于</w:t>
            </w:r>
            <w:r w:rsidR="00051CA1">
              <w:rPr>
                <w:rFonts w:hint="eastAsia"/>
              </w:rPr>
              <w:t>建立</w:t>
            </w:r>
            <w:r w:rsidR="00051CA1">
              <w:t>与数据库表的映射</w:t>
            </w:r>
          </w:p>
        </w:tc>
      </w:tr>
      <w:tr w:rsidR="00051CA1" w14:paraId="1ABD4937" w14:textId="77777777" w:rsidTr="00F00C8A">
        <w:tc>
          <w:tcPr>
            <w:tcW w:w="2700" w:type="dxa"/>
          </w:tcPr>
          <w:p w14:paraId="2D8C6F3A" w14:textId="43ACD62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Dao.java</w:t>
            </w:r>
          </w:p>
        </w:tc>
        <w:tc>
          <w:tcPr>
            <w:tcW w:w="3150" w:type="dxa"/>
          </w:tcPr>
          <w:p w14:paraId="7F93CDDF" w14:textId="77777777" w:rsidR="00051CA1" w:rsidRPr="00751FD6" w:rsidRDefault="00051CA1" w:rsidP="00F00C8A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44DE0FD" w14:textId="7D5C8030" w:rsidR="00051CA1" w:rsidRDefault="00C865D7" w:rsidP="00F00C8A">
            <w:pPr>
              <w:pStyle w:val="NoSpacing"/>
            </w:pPr>
            <w:r>
              <w:rPr>
                <w:rFonts w:hint="eastAsia"/>
              </w:rPr>
              <w:t>菜品</w:t>
            </w:r>
            <w:r w:rsidR="00051CA1">
              <w:t>对象的数据库访问层</w:t>
            </w:r>
            <w:r w:rsidR="00051CA1">
              <w:rPr>
                <w:rFonts w:hint="eastAsia"/>
              </w:rPr>
              <w:t>，</w:t>
            </w:r>
            <w:r w:rsidR="00051CA1">
              <w:t>用于数据库</w:t>
            </w:r>
            <w:r w:rsidR="00051CA1">
              <w:t>CRUD</w:t>
            </w:r>
            <w:r w:rsidR="00051CA1">
              <w:t>以及查询的调用</w:t>
            </w:r>
          </w:p>
        </w:tc>
      </w:tr>
      <w:tr w:rsidR="00051CA1" w14:paraId="584562F2" w14:textId="77777777" w:rsidTr="00F00C8A">
        <w:tc>
          <w:tcPr>
            <w:tcW w:w="2700" w:type="dxa"/>
          </w:tcPr>
          <w:p w14:paraId="6AAE8DC2" w14:textId="7CBAFC6C" w:rsidR="00051CA1" w:rsidRPr="00E159A1" w:rsidRDefault="00C865D7" w:rsidP="00F00C8A">
            <w:pPr>
              <w:pStyle w:val="NoSpacing"/>
            </w:pPr>
            <w:r>
              <w:t>Dish</w:t>
            </w:r>
            <w:r w:rsidR="00051CA1">
              <w:t>Service.java</w:t>
            </w:r>
          </w:p>
        </w:tc>
        <w:tc>
          <w:tcPr>
            <w:tcW w:w="3150" w:type="dxa"/>
          </w:tcPr>
          <w:p w14:paraId="45812FF5" w14:textId="77777777" w:rsidR="00051CA1" w:rsidRPr="00751FD6" w:rsidRDefault="00051CA1" w:rsidP="00F00C8A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081993BD" w14:textId="60AEADD1" w:rsidR="00051CA1" w:rsidRDefault="00051CA1" w:rsidP="00F00C8A">
            <w:pPr>
              <w:pStyle w:val="NoSpacing"/>
            </w:pPr>
            <w:r>
              <w:rPr>
                <w:rFonts w:hint="eastAsia"/>
              </w:rPr>
              <w:t>对</w:t>
            </w:r>
            <w:r w:rsidR="00C865D7">
              <w:rPr>
                <w:rFonts w:hint="eastAsia"/>
              </w:rPr>
              <w:t>菜品</w:t>
            </w:r>
            <w:r>
              <w:t>Dao</w:t>
            </w:r>
            <w:r>
              <w:t>层的业务封装，进行异常处理</w:t>
            </w:r>
          </w:p>
        </w:tc>
      </w:tr>
      <w:tr w:rsidR="00051CA1" w14:paraId="185BF309" w14:textId="77777777" w:rsidTr="00F00C8A">
        <w:tc>
          <w:tcPr>
            <w:tcW w:w="2700" w:type="dxa"/>
          </w:tcPr>
          <w:p w14:paraId="78F1BAF9" w14:textId="679E4621" w:rsidR="00051CA1" w:rsidRPr="00A1451B" w:rsidRDefault="00C865D7" w:rsidP="00F00C8A">
            <w:pPr>
              <w:pStyle w:val="NoSpacing"/>
            </w:pPr>
            <w:r>
              <w:t>Dish</w:t>
            </w:r>
            <w:r w:rsidR="00051CA1">
              <w:t>Resource.java</w:t>
            </w:r>
          </w:p>
        </w:tc>
        <w:tc>
          <w:tcPr>
            <w:tcW w:w="3150" w:type="dxa"/>
          </w:tcPr>
          <w:p w14:paraId="6C9ED339" w14:textId="77777777" w:rsidR="00051CA1" w:rsidRPr="00751FD6" w:rsidRDefault="00051CA1" w:rsidP="00F00C8A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41A19C9" w14:textId="77777777" w:rsidR="00051CA1" w:rsidRPr="008703D2" w:rsidRDefault="00051CA1" w:rsidP="00F00C8A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57BE8F" w14:textId="77777777" w:rsidR="00051CA1" w:rsidRPr="00051CA1" w:rsidRDefault="00051CA1" w:rsidP="00051CA1"/>
    <w:p w14:paraId="4087F66D" w14:textId="3B0586FE" w:rsidR="004E1DE9" w:rsidRDefault="004E1DE9" w:rsidP="001B3D57">
      <w:pPr>
        <w:pStyle w:val="Heading3"/>
      </w:pPr>
      <w:bookmarkStart w:id="69" w:name="_Toc416640920"/>
      <w:r>
        <w:rPr>
          <w:rFonts w:hint="eastAsia"/>
        </w:rPr>
        <w:lastRenderedPageBreak/>
        <w:t>类图</w:t>
      </w:r>
      <w:bookmarkEnd w:id="69"/>
    </w:p>
    <w:p w14:paraId="304FC457" w14:textId="322370E1" w:rsidR="007B440F" w:rsidRPr="007B440F" w:rsidRDefault="00B57375" w:rsidP="006F3C61">
      <w:pPr>
        <w:pStyle w:val="NoSpacing"/>
        <w:jc w:val="center"/>
      </w:pPr>
      <w:r>
        <w:rPr>
          <w:noProof/>
        </w:rPr>
        <w:drawing>
          <wp:inline distT="0" distB="0" distL="0" distR="0" wp14:anchorId="14AE2A34" wp14:editId="6776C945">
            <wp:extent cx="5514975" cy="488886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5-02-01_22263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9E7B" w14:textId="2F066111" w:rsidR="004E1DE9" w:rsidRDefault="004E1DE9" w:rsidP="001B3D57">
      <w:pPr>
        <w:pStyle w:val="Heading3"/>
      </w:pPr>
      <w:bookmarkStart w:id="70" w:name="_Toc416640921"/>
      <w:r>
        <w:rPr>
          <w:rFonts w:hint="eastAsia"/>
        </w:rPr>
        <w:t>配置</w:t>
      </w:r>
      <w:r>
        <w:t>文件</w:t>
      </w:r>
      <w:bookmarkEnd w:id="70"/>
    </w:p>
    <w:p w14:paraId="222BEBAF" w14:textId="66DF7C02" w:rsidR="006F3C61" w:rsidRDefault="006F3C61" w:rsidP="006F3C61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Dish.java</w:t>
      </w:r>
      <w:r>
        <w:rPr>
          <w:rFonts w:hint="eastAsia"/>
        </w:rPr>
        <w:t>实体</w:t>
      </w:r>
      <w:r>
        <w:t>类中</w:t>
      </w:r>
    </w:p>
    <w:p w14:paraId="1DFF9ABF" w14:textId="77777777" w:rsidR="006F3C61" w:rsidRDefault="006F3C61" w:rsidP="006F3C61">
      <w:pPr>
        <w:pStyle w:val="CodeText"/>
      </w:pPr>
      <w:r>
        <w:t>@Entity</w:t>
      </w:r>
    </w:p>
    <w:p w14:paraId="71E0442F" w14:textId="77777777" w:rsidR="006F3C61" w:rsidRDefault="006F3C61" w:rsidP="006F3C61">
      <w:pPr>
        <w:pStyle w:val="CodeText"/>
      </w:pPr>
      <w:r>
        <w:t>@Table(name = "t_dish")</w:t>
      </w:r>
    </w:p>
    <w:p w14:paraId="43A4C51F" w14:textId="77777777" w:rsidR="006F3C61" w:rsidRDefault="006F3C61" w:rsidP="006F3C61">
      <w:pPr>
        <w:pStyle w:val="CodeText"/>
      </w:pPr>
      <w:r>
        <w:t>@XmlRootElement</w:t>
      </w:r>
    </w:p>
    <w:p w14:paraId="5BEA174F" w14:textId="48E049B1" w:rsidR="006F3C61" w:rsidRPr="00C901BF" w:rsidRDefault="006F3C61" w:rsidP="006F3C61">
      <w:pPr>
        <w:pStyle w:val="CodeText"/>
      </w:pPr>
      <w:r>
        <w:t xml:space="preserve">public class Dish extends BaseEntity </w:t>
      </w:r>
    </w:p>
    <w:p w14:paraId="522AC2B1" w14:textId="77777777" w:rsidR="006F3C61" w:rsidRDefault="006F3C61" w:rsidP="006F3C61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CategoryResource.java</w:t>
      </w:r>
      <w:r>
        <w:rPr>
          <w:rFonts w:hint="eastAsia"/>
        </w:rPr>
        <w:t>资源</w:t>
      </w:r>
      <w:r>
        <w:t>类中</w:t>
      </w:r>
    </w:p>
    <w:p w14:paraId="1CD27139" w14:textId="77777777" w:rsidR="006F3C61" w:rsidRPr="006F3C61" w:rsidRDefault="006F3C61" w:rsidP="006F3C61">
      <w:pPr>
        <w:pStyle w:val="CodeText"/>
      </w:pPr>
      <w:r w:rsidRPr="006F3C61">
        <w:t>@Path("/dishes")</w:t>
      </w:r>
    </w:p>
    <w:p w14:paraId="504E5C6A" w14:textId="77777777" w:rsidR="006F3C61" w:rsidRPr="006F3C61" w:rsidRDefault="006F3C61" w:rsidP="006F3C61">
      <w:pPr>
        <w:pStyle w:val="CodeText"/>
      </w:pPr>
      <w:r w:rsidRPr="006F3C61">
        <w:t>public class DishResource extends AbstractBaseResource {</w:t>
      </w:r>
    </w:p>
    <w:p w14:paraId="693C3E00" w14:textId="77777777" w:rsidR="006F3C61" w:rsidRPr="006F3C61" w:rsidRDefault="006F3C61" w:rsidP="006F3C61">
      <w:pPr>
        <w:pStyle w:val="CodeText"/>
      </w:pPr>
    </w:p>
    <w:p w14:paraId="43A8BFE8" w14:textId="77777777" w:rsidR="006F3C61" w:rsidRPr="006F3C61" w:rsidRDefault="006F3C61" w:rsidP="006F3C61">
      <w:pPr>
        <w:pStyle w:val="CodeText"/>
      </w:pPr>
      <w:r w:rsidRPr="006F3C61">
        <w:t xml:space="preserve">    @GET</w:t>
      </w:r>
    </w:p>
    <w:p w14:paraId="3BD6F030" w14:textId="77777777" w:rsidR="006F3C61" w:rsidRPr="006F3C61" w:rsidRDefault="006F3C61" w:rsidP="006F3C61">
      <w:pPr>
        <w:pStyle w:val="CodeText"/>
      </w:pPr>
      <w:r w:rsidRPr="006F3C61">
        <w:t xml:space="preserve">    @Path("/{dishId}")</w:t>
      </w:r>
    </w:p>
    <w:p w14:paraId="3FC93129" w14:textId="77777777" w:rsidR="006F3C61" w:rsidRPr="006F3C61" w:rsidRDefault="006F3C61" w:rsidP="006F3C61">
      <w:pPr>
        <w:pStyle w:val="CodeText"/>
      </w:pPr>
      <w:r w:rsidRPr="006F3C61">
        <w:t xml:space="preserve">    @Produces({ MediaType.APPLICATION_XML, MediaType.APPLICATION_JSON })</w:t>
      </w:r>
    </w:p>
    <w:p w14:paraId="57711411" w14:textId="3DB1909D" w:rsidR="006F3C61" w:rsidRDefault="006F3C61" w:rsidP="006F3C61">
      <w:pPr>
        <w:pStyle w:val="CodeText"/>
        <w:ind w:firstLine="195"/>
      </w:pPr>
      <w:r w:rsidRPr="006F3C61">
        <w:t>public Map&lt;String, DishVO&gt; getDishById(@PathParam("dishId") Integer dishId)</w:t>
      </w:r>
    </w:p>
    <w:p w14:paraId="716EAB61" w14:textId="4CDB9738" w:rsidR="006F3C61" w:rsidRDefault="006F3C61" w:rsidP="006F3C61">
      <w:pPr>
        <w:pStyle w:val="CodeText"/>
        <w:ind w:firstLine="195"/>
      </w:pPr>
      <w:r>
        <w:t>…</w:t>
      </w:r>
    </w:p>
    <w:p w14:paraId="1F4512D1" w14:textId="37EF9CBD" w:rsidR="006F3C61" w:rsidRPr="006F3C61" w:rsidRDefault="006F3C61" w:rsidP="006F3C61">
      <w:pPr>
        <w:pStyle w:val="CodeText"/>
        <w:ind w:firstLine="195"/>
      </w:pPr>
      <w:r>
        <w:t>}</w:t>
      </w:r>
    </w:p>
    <w:p w14:paraId="55296B7B" w14:textId="35245345" w:rsidR="004E1DE9" w:rsidRDefault="004E1DE9" w:rsidP="001B3D57">
      <w:pPr>
        <w:pStyle w:val="Heading3"/>
      </w:pPr>
      <w:bookmarkStart w:id="71" w:name="_Toc416640922"/>
      <w:r>
        <w:rPr>
          <w:rFonts w:hint="eastAsia"/>
        </w:rPr>
        <w:lastRenderedPageBreak/>
        <w:t>数据库</w:t>
      </w:r>
      <w:r>
        <w:t>脚本</w:t>
      </w:r>
      <w:bookmarkEnd w:id="71"/>
    </w:p>
    <w:p w14:paraId="5760A6FE" w14:textId="77777777" w:rsidR="002A7D15" w:rsidRDefault="002A7D15" w:rsidP="00102650">
      <w:pPr>
        <w:pStyle w:val="CodeText"/>
      </w:pPr>
      <w:r>
        <w:t>-- ----------------------------</w:t>
      </w:r>
    </w:p>
    <w:p w14:paraId="31F34527" w14:textId="77777777" w:rsidR="002A7D15" w:rsidRDefault="002A7D15" w:rsidP="00102650">
      <w:pPr>
        <w:pStyle w:val="CodeText"/>
      </w:pPr>
      <w:r>
        <w:t>-- Table structure for `t_dish`</w:t>
      </w:r>
    </w:p>
    <w:p w14:paraId="5CB0ABB4" w14:textId="77777777" w:rsidR="002A7D15" w:rsidRDefault="002A7D15" w:rsidP="00102650">
      <w:pPr>
        <w:pStyle w:val="CodeText"/>
      </w:pPr>
      <w:r>
        <w:t>-- ----------------------------</w:t>
      </w:r>
    </w:p>
    <w:p w14:paraId="00B7FD9F" w14:textId="77777777" w:rsidR="002A7D15" w:rsidRDefault="002A7D15" w:rsidP="00102650">
      <w:pPr>
        <w:pStyle w:val="CodeText"/>
      </w:pPr>
      <w:r>
        <w:t>DROP TABLE IF EXISTS `t_dish`;</w:t>
      </w:r>
    </w:p>
    <w:p w14:paraId="2D897F73" w14:textId="77777777" w:rsidR="002A7D15" w:rsidRDefault="002A7D15" w:rsidP="00102650">
      <w:pPr>
        <w:pStyle w:val="CodeText"/>
      </w:pPr>
      <w:r>
        <w:t>CREATE TABLE `t_dish` (</w:t>
      </w:r>
    </w:p>
    <w:p w14:paraId="0EEB2B95" w14:textId="77777777" w:rsidR="002A7D15" w:rsidRDefault="002A7D15" w:rsidP="00102650">
      <w:pPr>
        <w:pStyle w:val="CodeText"/>
      </w:pPr>
      <w:r>
        <w:t xml:space="preserve">  `dish_id` int(32) NOT NULL AUTO_INCREMENT,</w:t>
      </w:r>
    </w:p>
    <w:p w14:paraId="6EF3B912" w14:textId="77777777" w:rsidR="002A7D15" w:rsidRDefault="002A7D15" w:rsidP="00102650">
      <w:pPr>
        <w:pStyle w:val="CodeText"/>
      </w:pPr>
      <w:r>
        <w:t xml:space="preserve">  `category_id` int(32) DEFAULT NULL,</w:t>
      </w:r>
    </w:p>
    <w:p w14:paraId="170FEA1B" w14:textId="77777777" w:rsidR="002A7D15" w:rsidRDefault="002A7D15" w:rsidP="00102650">
      <w:pPr>
        <w:pStyle w:val="CodeText"/>
      </w:pPr>
      <w:r>
        <w:t xml:space="preserve">  `dish_name` varchar(128) DEFAULT NULL,</w:t>
      </w:r>
    </w:p>
    <w:p w14:paraId="5894C1BC" w14:textId="77777777" w:rsidR="002A7D15" w:rsidRDefault="002A7D15" w:rsidP="00102650">
      <w:pPr>
        <w:pStyle w:val="CodeText"/>
      </w:pPr>
      <w:r>
        <w:t xml:space="preserve">  `dish_picture` varchar(256) DEFAULT NULL,</w:t>
      </w:r>
    </w:p>
    <w:p w14:paraId="5DD91E6A" w14:textId="77777777" w:rsidR="002A7D15" w:rsidRDefault="002A7D15" w:rsidP="00102650">
      <w:pPr>
        <w:pStyle w:val="CodeText"/>
      </w:pPr>
      <w:r>
        <w:t xml:space="preserve">  `dish_price` float(64,0) DEFAULT NULL,</w:t>
      </w:r>
    </w:p>
    <w:p w14:paraId="6D70AF88" w14:textId="77777777" w:rsidR="002A7D15" w:rsidRDefault="002A7D15" w:rsidP="00102650">
      <w:pPr>
        <w:pStyle w:val="CodeText"/>
      </w:pPr>
      <w:r>
        <w:t xml:space="preserve">  `on_sell` tinyint(1) DEFAULT NULL,</w:t>
      </w:r>
    </w:p>
    <w:p w14:paraId="170AEB3F" w14:textId="77777777" w:rsidR="002A7D15" w:rsidRDefault="002A7D15" w:rsidP="00102650">
      <w:pPr>
        <w:pStyle w:val="CodeText"/>
      </w:pPr>
      <w:r>
        <w:t xml:space="preserve">  `misc` varchar(128) DEFAULT NULL,</w:t>
      </w:r>
    </w:p>
    <w:p w14:paraId="18EF86A9" w14:textId="77777777" w:rsidR="002A7D15" w:rsidRDefault="002A7D15" w:rsidP="00102650">
      <w:pPr>
        <w:pStyle w:val="CodeText"/>
      </w:pPr>
      <w:r>
        <w:t xml:space="preserve">  `create_at` datetime DEFAULT NULL,</w:t>
      </w:r>
    </w:p>
    <w:p w14:paraId="380DD2C4" w14:textId="77777777" w:rsidR="002A7D15" w:rsidRDefault="002A7D15" w:rsidP="00102650">
      <w:pPr>
        <w:pStyle w:val="CodeText"/>
      </w:pPr>
      <w:r>
        <w:t xml:space="preserve">  `update_at` datetime DEFAULT NULL,</w:t>
      </w:r>
    </w:p>
    <w:p w14:paraId="055B8D16" w14:textId="77777777" w:rsidR="002A7D15" w:rsidRDefault="002A7D15" w:rsidP="00102650">
      <w:pPr>
        <w:pStyle w:val="CodeText"/>
      </w:pPr>
      <w:r>
        <w:t xml:space="preserve">  PRIMARY KEY (`dish_id`)</w:t>
      </w:r>
    </w:p>
    <w:p w14:paraId="6E33ECEC" w14:textId="24403D57" w:rsidR="002A7D15" w:rsidRDefault="002A7D15" w:rsidP="00102650">
      <w:pPr>
        <w:pStyle w:val="CodeText"/>
      </w:pPr>
      <w:r>
        <w:t>) ENGINE=InnoDB AUTO_INCREMENT=60 DEFAULT CHARSET=utf8;</w:t>
      </w:r>
    </w:p>
    <w:p w14:paraId="591514FD" w14:textId="77777777" w:rsidR="002A7D15" w:rsidRPr="002A7D15" w:rsidRDefault="002A7D15" w:rsidP="002A7D15"/>
    <w:p w14:paraId="198EC606" w14:textId="1D519B61" w:rsidR="003E3C38" w:rsidRDefault="003E3C38" w:rsidP="0094671E">
      <w:pPr>
        <w:pStyle w:val="Heading2"/>
      </w:pPr>
      <w:bookmarkStart w:id="72" w:name="_Toc416640923"/>
      <w:r>
        <w:rPr>
          <w:rFonts w:hint="eastAsia"/>
        </w:rPr>
        <w:t>获取</w:t>
      </w:r>
      <w:r>
        <w:t>会员信息</w:t>
      </w:r>
      <w:bookmarkEnd w:id="72"/>
    </w:p>
    <w:p w14:paraId="7A7B3955" w14:textId="32EA3BAA" w:rsidR="005B4B0A" w:rsidRDefault="00526E57" w:rsidP="001B3D57">
      <w:pPr>
        <w:pStyle w:val="Heading3"/>
      </w:pPr>
      <w:bookmarkStart w:id="73" w:name="_Toc416640924"/>
      <w:r>
        <w:rPr>
          <w:rFonts w:hint="eastAsia"/>
        </w:rPr>
        <w:t>功能</w:t>
      </w:r>
      <w:r>
        <w:t>IPO</w:t>
      </w:r>
      <w:r>
        <w:t>图</w:t>
      </w:r>
      <w:bookmarkEnd w:id="73"/>
    </w:p>
    <w:p w14:paraId="5DD8617E" w14:textId="126543C8" w:rsidR="00E548B4" w:rsidRDefault="008A66B0" w:rsidP="00E548B4">
      <w:r>
        <w:object w:dxaOrig="6855" w:dyaOrig="3705" w14:anchorId="441C729A">
          <v:shape id="_x0000_i1028" type="#_x0000_t75" style="width:343.1pt;height:185.15pt" o:ole="">
            <v:imagedata r:id="rId68" o:title=""/>
          </v:shape>
          <o:OLEObject Type="Embed" ProgID="Visio.Drawing.15" ShapeID="_x0000_i1028" DrawAspect="Content" ObjectID="_1491143340" r:id="rId69"/>
        </w:object>
      </w:r>
    </w:p>
    <w:p w14:paraId="5DBB76C9" w14:textId="77777777" w:rsidR="00983E84" w:rsidRPr="00E548B4" w:rsidRDefault="00983E84" w:rsidP="00E548B4"/>
    <w:p w14:paraId="5EFFB7BB" w14:textId="33152330" w:rsidR="00526E57" w:rsidRDefault="00526E57" w:rsidP="001B3D57">
      <w:pPr>
        <w:pStyle w:val="Heading3"/>
      </w:pPr>
      <w:bookmarkStart w:id="74" w:name="_Toc416640925"/>
      <w:r>
        <w:rPr>
          <w:rFonts w:hint="eastAsia"/>
        </w:rPr>
        <w:lastRenderedPageBreak/>
        <w:t>时序图</w:t>
      </w:r>
      <w:bookmarkEnd w:id="74"/>
    </w:p>
    <w:p w14:paraId="51E60E38" w14:textId="4F273712" w:rsidR="008A66B0" w:rsidRPr="008A66B0" w:rsidRDefault="00A567A7" w:rsidP="008A66B0">
      <w:r>
        <w:rPr>
          <w:noProof/>
        </w:rPr>
        <w:drawing>
          <wp:inline distT="0" distB="0" distL="0" distR="0" wp14:anchorId="2E7896AA" wp14:editId="0BFE7B2B">
            <wp:extent cx="5514975" cy="1976120"/>
            <wp:effectExtent l="0" t="0" r="9525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2015-02-01_2307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B94F" w14:textId="45C5A35B" w:rsidR="00526E57" w:rsidRDefault="00526E57" w:rsidP="001B3D57">
      <w:pPr>
        <w:pStyle w:val="Heading3"/>
      </w:pPr>
      <w:bookmarkStart w:id="75" w:name="_Toc416640926"/>
      <w:r>
        <w:rPr>
          <w:rFonts w:hint="eastAsia"/>
        </w:rPr>
        <w:t>代码</w:t>
      </w:r>
      <w:r>
        <w:t>构成</w:t>
      </w:r>
      <w:bookmarkEnd w:id="75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A567A7" w14:paraId="5C401823" w14:textId="77777777" w:rsidTr="007E7B9D">
        <w:tc>
          <w:tcPr>
            <w:tcW w:w="2700" w:type="dxa"/>
            <w:shd w:val="clear" w:color="auto" w:fill="BFBFBF" w:themeFill="background1" w:themeFillShade="BF"/>
          </w:tcPr>
          <w:p w14:paraId="294C055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64750AA8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7926B023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A567A7" w14:paraId="42C7B995" w14:textId="77777777" w:rsidTr="007E7B9D">
        <w:tc>
          <w:tcPr>
            <w:tcW w:w="2700" w:type="dxa"/>
          </w:tcPr>
          <w:p w14:paraId="21EAE66F" w14:textId="098E9DBA" w:rsidR="00A567A7" w:rsidRPr="00220DB9" w:rsidRDefault="00A567A7" w:rsidP="007E7B9D">
            <w:pPr>
              <w:pStyle w:val="NoSpacing"/>
            </w:pPr>
            <w:r>
              <w:t>UserVO.java</w:t>
            </w:r>
          </w:p>
        </w:tc>
        <w:tc>
          <w:tcPr>
            <w:tcW w:w="3150" w:type="dxa"/>
          </w:tcPr>
          <w:p w14:paraId="4B97037F" w14:textId="77777777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7B6DEA70" w14:textId="3BD526FF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的值域</w:t>
            </w:r>
            <w:r>
              <w:rPr>
                <w:rFonts w:hint="eastAsia"/>
              </w:rPr>
              <w:t>对象</w:t>
            </w:r>
            <w:r>
              <w:t>，</w:t>
            </w:r>
            <w:r>
              <w:rPr>
                <w:rFonts w:hint="eastAsia"/>
              </w:rPr>
              <w:t>用于用户</w:t>
            </w:r>
            <w:r>
              <w:t>列表信息的传递</w:t>
            </w:r>
          </w:p>
        </w:tc>
      </w:tr>
      <w:tr w:rsidR="00A567A7" w14:paraId="3B706F9B" w14:textId="77777777" w:rsidTr="007E7B9D">
        <w:tc>
          <w:tcPr>
            <w:tcW w:w="2700" w:type="dxa"/>
          </w:tcPr>
          <w:p w14:paraId="03275C61" w14:textId="6B133A74" w:rsidR="00A567A7" w:rsidRPr="00F63625" w:rsidRDefault="00A567A7" w:rsidP="007E7B9D">
            <w:pPr>
              <w:pStyle w:val="NoSpacing"/>
            </w:pPr>
            <w:r>
              <w:t>User.java</w:t>
            </w:r>
          </w:p>
        </w:tc>
        <w:tc>
          <w:tcPr>
            <w:tcW w:w="3150" w:type="dxa"/>
          </w:tcPr>
          <w:p w14:paraId="180FA126" w14:textId="77777777" w:rsidR="00A567A7" w:rsidRPr="00C4509E" w:rsidRDefault="00A567A7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2AA5F338" w14:textId="23E81BD1" w:rsidR="00A567A7" w:rsidRPr="00A65081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的</w:t>
            </w:r>
            <w:r>
              <w:rPr>
                <w:rFonts w:hint="eastAsia"/>
              </w:rPr>
              <w:t>实体</w:t>
            </w:r>
            <w:r>
              <w:t>对象，用于</w:t>
            </w:r>
            <w:r>
              <w:rPr>
                <w:rFonts w:hint="eastAsia"/>
              </w:rPr>
              <w:t>建立</w:t>
            </w:r>
            <w:r>
              <w:t>与数据库表的映射</w:t>
            </w:r>
          </w:p>
        </w:tc>
      </w:tr>
      <w:tr w:rsidR="00A567A7" w14:paraId="1D34A8CD" w14:textId="77777777" w:rsidTr="007E7B9D">
        <w:tc>
          <w:tcPr>
            <w:tcW w:w="2700" w:type="dxa"/>
          </w:tcPr>
          <w:p w14:paraId="637652FD" w14:textId="7F7ADE3B" w:rsidR="00A567A7" w:rsidRPr="00E159A1" w:rsidRDefault="00A567A7" w:rsidP="007E7B9D">
            <w:pPr>
              <w:pStyle w:val="NoSpacing"/>
            </w:pPr>
            <w:r>
              <w:t>UserDao.java</w:t>
            </w:r>
          </w:p>
        </w:tc>
        <w:tc>
          <w:tcPr>
            <w:tcW w:w="3150" w:type="dxa"/>
          </w:tcPr>
          <w:p w14:paraId="4D5AB144" w14:textId="77777777" w:rsidR="00A567A7" w:rsidRPr="00751FD6" w:rsidRDefault="00A567A7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2B4F531F" w14:textId="390C36AA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对象的数据库访问层</w:t>
            </w:r>
            <w:r>
              <w:rPr>
                <w:rFonts w:hint="eastAsia"/>
              </w:rPr>
              <w:t>，</w:t>
            </w:r>
            <w:r>
              <w:t>用于数据库</w:t>
            </w:r>
            <w:r>
              <w:t>CRUD</w:t>
            </w:r>
            <w:r>
              <w:t>以及查询的调用</w:t>
            </w:r>
          </w:p>
        </w:tc>
      </w:tr>
      <w:tr w:rsidR="00A567A7" w14:paraId="5602A935" w14:textId="77777777" w:rsidTr="007E7B9D">
        <w:tc>
          <w:tcPr>
            <w:tcW w:w="2700" w:type="dxa"/>
          </w:tcPr>
          <w:p w14:paraId="083C8077" w14:textId="1D5FDEEE" w:rsidR="00A567A7" w:rsidRPr="00E159A1" w:rsidRDefault="00A567A7" w:rsidP="007E7B9D">
            <w:pPr>
              <w:pStyle w:val="NoSpacing"/>
            </w:pPr>
            <w:r>
              <w:t>UserService.java</w:t>
            </w:r>
          </w:p>
        </w:tc>
        <w:tc>
          <w:tcPr>
            <w:tcW w:w="3150" w:type="dxa"/>
          </w:tcPr>
          <w:p w14:paraId="14190D5B" w14:textId="77777777" w:rsidR="00A567A7" w:rsidRPr="00751FD6" w:rsidRDefault="00A567A7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20221169" w14:textId="3D865268" w:rsidR="00A567A7" w:rsidRDefault="00A567A7" w:rsidP="007E7B9D">
            <w:pPr>
              <w:pStyle w:val="NoSpacing"/>
            </w:pPr>
            <w:r>
              <w:rPr>
                <w:rFonts w:hint="eastAsia"/>
              </w:rPr>
              <w:t>对用户</w:t>
            </w:r>
            <w:r>
              <w:t>Dao</w:t>
            </w:r>
            <w:r>
              <w:t>层的业务封装，进行异常处理</w:t>
            </w:r>
          </w:p>
        </w:tc>
      </w:tr>
      <w:tr w:rsidR="00A567A7" w14:paraId="0A677B80" w14:textId="77777777" w:rsidTr="007E7B9D">
        <w:tc>
          <w:tcPr>
            <w:tcW w:w="2700" w:type="dxa"/>
          </w:tcPr>
          <w:p w14:paraId="3F223BB5" w14:textId="24D567AD" w:rsidR="00A567A7" w:rsidRPr="00A1451B" w:rsidRDefault="00A567A7" w:rsidP="007E7B9D">
            <w:pPr>
              <w:pStyle w:val="NoSpacing"/>
            </w:pPr>
            <w:r>
              <w:t>UserResource.java</w:t>
            </w:r>
          </w:p>
        </w:tc>
        <w:tc>
          <w:tcPr>
            <w:tcW w:w="3150" w:type="dxa"/>
          </w:tcPr>
          <w:p w14:paraId="1F596659" w14:textId="77777777" w:rsidR="00A567A7" w:rsidRPr="00751FD6" w:rsidRDefault="00A567A7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43B824C5" w14:textId="77777777" w:rsidR="00A567A7" w:rsidRPr="008703D2" w:rsidRDefault="00A567A7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</w:tbl>
    <w:p w14:paraId="3CC7D6B8" w14:textId="77777777" w:rsidR="00A567A7" w:rsidRPr="00A567A7" w:rsidRDefault="00A567A7" w:rsidP="00A567A7"/>
    <w:p w14:paraId="4A18ACDB" w14:textId="2FAC1C62" w:rsidR="00526E57" w:rsidRDefault="00526E57" w:rsidP="001B3D57">
      <w:pPr>
        <w:pStyle w:val="Heading3"/>
      </w:pPr>
      <w:bookmarkStart w:id="76" w:name="_Toc416640927"/>
      <w:r>
        <w:rPr>
          <w:rFonts w:hint="eastAsia"/>
        </w:rPr>
        <w:lastRenderedPageBreak/>
        <w:t>类图</w:t>
      </w:r>
      <w:bookmarkEnd w:id="76"/>
    </w:p>
    <w:p w14:paraId="25DFE205" w14:textId="7BEE0CB4" w:rsidR="0038045D" w:rsidRPr="0038045D" w:rsidRDefault="002103E3" w:rsidP="0038045D">
      <w:r>
        <w:rPr>
          <w:noProof/>
        </w:rPr>
        <w:drawing>
          <wp:inline distT="0" distB="0" distL="0" distR="0" wp14:anchorId="766A4FAC" wp14:editId="37384B88">
            <wp:extent cx="5514975" cy="4361180"/>
            <wp:effectExtent l="0" t="0" r="952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2015-02-01_2335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B8BC" w14:textId="5A6E7DA0" w:rsidR="00526E57" w:rsidRDefault="00526E57" w:rsidP="001B3D57">
      <w:pPr>
        <w:pStyle w:val="Heading3"/>
      </w:pPr>
      <w:bookmarkStart w:id="77" w:name="_Toc416640928"/>
      <w:r>
        <w:rPr>
          <w:rFonts w:hint="eastAsia"/>
        </w:rPr>
        <w:t>配置</w:t>
      </w:r>
      <w:r w:rsidR="00D319A0">
        <w:t>文件</w:t>
      </w:r>
      <w:bookmarkEnd w:id="77"/>
    </w:p>
    <w:p w14:paraId="42EBB507" w14:textId="53B20B50" w:rsidR="002103E3" w:rsidRDefault="002103E3" w:rsidP="002103E3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User.java</w:t>
      </w:r>
      <w:r>
        <w:rPr>
          <w:rFonts w:hint="eastAsia"/>
        </w:rPr>
        <w:t>实体</w:t>
      </w:r>
      <w:r>
        <w:t>类中</w:t>
      </w:r>
      <w:r w:rsidR="004866BB">
        <w:rPr>
          <w:rFonts w:hint="eastAsia"/>
        </w:rPr>
        <w:t>，</w:t>
      </w:r>
      <w:r w:rsidR="004866BB">
        <w:t>详见代码</w:t>
      </w:r>
    </w:p>
    <w:p w14:paraId="09C39936" w14:textId="77777777" w:rsidR="00345029" w:rsidRDefault="00345029" w:rsidP="00345029">
      <w:pPr>
        <w:pStyle w:val="CodeText"/>
      </w:pPr>
      <w:r>
        <w:t>@Entity</w:t>
      </w:r>
    </w:p>
    <w:p w14:paraId="2FD9651D" w14:textId="77777777" w:rsidR="00345029" w:rsidRDefault="00345029" w:rsidP="00345029">
      <w:pPr>
        <w:pStyle w:val="CodeText"/>
      </w:pPr>
      <w:r>
        <w:t>@Table(name = "T_USER")</w:t>
      </w:r>
    </w:p>
    <w:p w14:paraId="7BD9E892" w14:textId="4208E1BA" w:rsidR="00345029" w:rsidRDefault="00345029" w:rsidP="00345029">
      <w:pPr>
        <w:pStyle w:val="CodeText"/>
      </w:pPr>
      <w:r>
        <w:t>public class User extends BaseEntity {</w:t>
      </w:r>
    </w:p>
    <w:p w14:paraId="61BBDDE8" w14:textId="77777777" w:rsidR="004866BB" w:rsidRPr="00C901BF" w:rsidRDefault="004866BB" w:rsidP="00345029">
      <w:pPr>
        <w:pStyle w:val="CodeText"/>
      </w:pPr>
    </w:p>
    <w:p w14:paraId="5739D95D" w14:textId="4CDACAB4" w:rsidR="002103E3" w:rsidRDefault="002103E3" w:rsidP="002103E3">
      <w:pPr>
        <w:pStyle w:val="NoSpacing"/>
        <w:numPr>
          <w:ilvl w:val="0"/>
          <w:numId w:val="10"/>
        </w:numPr>
      </w:pPr>
      <w:r>
        <w:t>REST URL</w:t>
      </w:r>
      <w:r>
        <w:t>配置在</w:t>
      </w:r>
      <w:r>
        <w:t>UserResource.java</w:t>
      </w:r>
      <w:r>
        <w:rPr>
          <w:rFonts w:hint="eastAsia"/>
        </w:rPr>
        <w:t>资源</w:t>
      </w:r>
      <w:r>
        <w:t>类中</w:t>
      </w:r>
      <w:r w:rsidR="00C94DBB">
        <w:rPr>
          <w:rFonts w:hint="eastAsia"/>
        </w:rPr>
        <w:t>，</w:t>
      </w:r>
      <w:r w:rsidR="00C94DBB">
        <w:t>详见代码</w:t>
      </w:r>
    </w:p>
    <w:p w14:paraId="088E283B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@Path("/users")</w:t>
      </w:r>
    </w:p>
    <w:p w14:paraId="50AA1DEC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>public class UserResource {</w:t>
      </w:r>
    </w:p>
    <w:p w14:paraId="294AD34F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</w:p>
    <w:p w14:paraId="369938BE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@GET</w:t>
      </w:r>
    </w:p>
    <w:p w14:paraId="2F22AFF5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@Path("/{cellphone}")</w:t>
      </w:r>
    </w:p>
    <w:p w14:paraId="60C52929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@Scope("request")</w:t>
      </w:r>
    </w:p>
    <w:p w14:paraId="06C8FDF6" w14:textId="77777777" w:rsidR="00656C77" w:rsidRPr="00656C77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@Produces(MediaType.APPLICATION_JSON)</w:t>
      </w:r>
    </w:p>
    <w:p w14:paraId="05B67D52" w14:textId="67C387B4" w:rsidR="002103E3" w:rsidRDefault="00656C77" w:rsidP="00656C77">
      <w:pPr>
        <w:rPr>
          <w:i/>
          <w:noProof/>
          <w:color w:val="C00000"/>
          <w:sz w:val="20"/>
        </w:rPr>
      </w:pPr>
      <w:r w:rsidRPr="00656C77">
        <w:rPr>
          <w:i/>
          <w:noProof/>
          <w:color w:val="C00000"/>
          <w:sz w:val="20"/>
        </w:rPr>
        <w:t xml:space="preserve">    public Map&lt;String, UserVO&gt; getUserByCellphone</w:t>
      </w:r>
    </w:p>
    <w:p w14:paraId="2CE6DD3F" w14:textId="77777777" w:rsidR="00003EBA" w:rsidRPr="002103E3" w:rsidRDefault="00003EBA" w:rsidP="00656C77"/>
    <w:p w14:paraId="0913B606" w14:textId="77777777" w:rsidR="002A73D0" w:rsidRDefault="002A73D0">
      <w:pPr>
        <w:spacing w:after="160" w:line="259" w:lineRule="auto"/>
        <w:ind w:firstLine="0"/>
        <w:jc w:val="left"/>
        <w:rPr>
          <w:rFonts w:cstheme="majorBidi"/>
          <w:b/>
          <w:sz w:val="28"/>
          <w:szCs w:val="26"/>
        </w:rPr>
      </w:pPr>
      <w:r>
        <w:br w:type="page"/>
      </w:r>
    </w:p>
    <w:p w14:paraId="63D69ED6" w14:textId="42E93E9C" w:rsidR="00526E57" w:rsidRDefault="00526E57" w:rsidP="001B3D57">
      <w:pPr>
        <w:pStyle w:val="Heading3"/>
      </w:pPr>
      <w:bookmarkStart w:id="78" w:name="_Toc416640929"/>
      <w:r>
        <w:rPr>
          <w:rFonts w:hint="eastAsia"/>
        </w:rPr>
        <w:lastRenderedPageBreak/>
        <w:t>数据库</w:t>
      </w:r>
      <w:r w:rsidR="00D319A0">
        <w:t>脚本</w:t>
      </w:r>
      <w:bookmarkEnd w:id="78"/>
    </w:p>
    <w:p w14:paraId="13761CF6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3541CA08" w14:textId="77777777" w:rsidR="00D845B0" w:rsidRPr="00220DB9" w:rsidRDefault="00D845B0" w:rsidP="00D845B0">
      <w:pPr>
        <w:pStyle w:val="CodeText"/>
      </w:pPr>
      <w:r w:rsidRPr="00220DB9">
        <w:t>-- Table structure for `t_user`</w:t>
      </w:r>
    </w:p>
    <w:p w14:paraId="37F06561" w14:textId="77777777" w:rsidR="00D845B0" w:rsidRPr="00220DB9" w:rsidRDefault="00D845B0" w:rsidP="00D845B0">
      <w:pPr>
        <w:pStyle w:val="CodeText"/>
      </w:pPr>
      <w:r w:rsidRPr="00220DB9">
        <w:t>-- ----------------------------</w:t>
      </w:r>
    </w:p>
    <w:p w14:paraId="1C6E173A" w14:textId="77777777" w:rsidR="00D845B0" w:rsidRPr="00220DB9" w:rsidRDefault="00D845B0" w:rsidP="00D845B0">
      <w:pPr>
        <w:pStyle w:val="CodeText"/>
      </w:pPr>
      <w:r w:rsidRPr="00220DB9">
        <w:t>DROP TABLE IF EXISTS `t_user`;</w:t>
      </w:r>
    </w:p>
    <w:p w14:paraId="467DCF81" w14:textId="77777777" w:rsidR="00D845B0" w:rsidRPr="00220DB9" w:rsidRDefault="00D845B0" w:rsidP="00D845B0">
      <w:pPr>
        <w:pStyle w:val="CodeText"/>
      </w:pPr>
      <w:r w:rsidRPr="00220DB9">
        <w:t>CREATE TABLE `t_user` (</w:t>
      </w:r>
    </w:p>
    <w:p w14:paraId="638E73FC" w14:textId="77777777" w:rsidR="00D845B0" w:rsidRPr="00220DB9" w:rsidRDefault="00D845B0" w:rsidP="00D845B0">
      <w:pPr>
        <w:pStyle w:val="CodeText"/>
      </w:pPr>
      <w:r>
        <w:t xml:space="preserve">  `</w:t>
      </w:r>
      <w:r w:rsidRPr="00220DB9">
        <w:t>id` int(32) NOT NULL AUTO_INCREMENT,</w:t>
      </w:r>
    </w:p>
    <w:p w14:paraId="6B046881" w14:textId="77777777" w:rsidR="00D845B0" w:rsidRPr="00220DB9" w:rsidRDefault="00D845B0" w:rsidP="00D845B0">
      <w:pPr>
        <w:pStyle w:val="CodeText"/>
      </w:pPr>
      <w:r w:rsidRPr="00220DB9">
        <w:t xml:space="preserve">  `username` varchar(20) COLLATE utf8_bin DEFAULT NULL,</w:t>
      </w:r>
    </w:p>
    <w:p w14:paraId="232A1487" w14:textId="77777777" w:rsidR="00D845B0" w:rsidRPr="00220DB9" w:rsidRDefault="00D845B0" w:rsidP="00D845B0">
      <w:pPr>
        <w:pStyle w:val="CodeText"/>
      </w:pPr>
      <w:r w:rsidRPr="00220DB9">
        <w:t xml:space="preserve">  `password` varchar(256) COLLATE utf8_bin DEFAULT NULL,</w:t>
      </w:r>
    </w:p>
    <w:p w14:paraId="206235AB" w14:textId="77777777" w:rsidR="00D845B0" w:rsidRPr="00220DB9" w:rsidRDefault="00D845B0" w:rsidP="00D845B0">
      <w:pPr>
        <w:pStyle w:val="CodeText"/>
      </w:pPr>
      <w:r w:rsidRPr="00220DB9">
        <w:t xml:space="preserve">  `cellphone` varchar(16) COLLATE utf8_bin DEFAULT NULL,</w:t>
      </w:r>
    </w:p>
    <w:p w14:paraId="72B1A48E" w14:textId="77777777" w:rsidR="00D845B0" w:rsidRPr="00220DB9" w:rsidRDefault="00D845B0" w:rsidP="00D845B0">
      <w:pPr>
        <w:pStyle w:val="CodeText"/>
      </w:pPr>
      <w:r w:rsidRPr="00220DB9">
        <w:t xml:space="preserve">  `user_score` int(32) DEFAULT NULL,</w:t>
      </w:r>
    </w:p>
    <w:p w14:paraId="2402C7B6" w14:textId="77777777" w:rsidR="00D845B0" w:rsidRPr="00220DB9" w:rsidRDefault="00D845B0" w:rsidP="00D845B0">
      <w:pPr>
        <w:pStyle w:val="CodeText"/>
      </w:pPr>
      <w:r w:rsidRPr="00220DB9">
        <w:t xml:space="preserve">  `level_id` int(32) DEFAULT NULL,</w:t>
      </w:r>
    </w:p>
    <w:p w14:paraId="19B448CB" w14:textId="77777777" w:rsidR="00D845B0" w:rsidRPr="00220DB9" w:rsidRDefault="00D845B0" w:rsidP="00D845B0">
      <w:pPr>
        <w:pStyle w:val="CodeText"/>
      </w:pPr>
      <w:r w:rsidRPr="00220DB9">
        <w:t xml:space="preserve">  `user_status` tinyint(1) DEFAULT '1',</w:t>
      </w:r>
    </w:p>
    <w:p w14:paraId="345945A6" w14:textId="77777777" w:rsidR="00D845B0" w:rsidRPr="00220DB9" w:rsidRDefault="00D845B0" w:rsidP="00D845B0">
      <w:pPr>
        <w:pStyle w:val="CodeText"/>
      </w:pPr>
      <w:r w:rsidRPr="00220DB9">
        <w:t xml:space="preserve">  `create_at` datetime DEFAULT NULL,</w:t>
      </w:r>
    </w:p>
    <w:p w14:paraId="5FD1CA18" w14:textId="77777777" w:rsidR="00D845B0" w:rsidRPr="00220DB9" w:rsidRDefault="00D845B0" w:rsidP="00D845B0">
      <w:pPr>
        <w:pStyle w:val="CodeText"/>
      </w:pPr>
      <w:r w:rsidRPr="00220DB9">
        <w:t xml:space="preserve">  `update_at` datetime DEFAULT NULL,</w:t>
      </w:r>
    </w:p>
    <w:p w14:paraId="0E42DDED" w14:textId="77777777" w:rsidR="00D845B0" w:rsidRPr="00220DB9" w:rsidRDefault="00D845B0" w:rsidP="00D845B0">
      <w:pPr>
        <w:pStyle w:val="CodeText"/>
      </w:pPr>
      <w:r w:rsidRPr="00220DB9">
        <w:t xml:space="preserve">  PRIMARY KEY (`user_id`)</w:t>
      </w:r>
    </w:p>
    <w:p w14:paraId="36489375" w14:textId="77777777" w:rsidR="00D845B0" w:rsidRDefault="00D845B0" w:rsidP="00D845B0">
      <w:pPr>
        <w:pStyle w:val="CodeText"/>
      </w:pPr>
      <w:r w:rsidRPr="00220DB9">
        <w:t>) ENGINE=InnoDB AUTO_INCREMENT=21 DEFAULT CHARSET=utf8 COLLATE=utf8_bin COMMENT='user''s basic information';</w:t>
      </w:r>
    </w:p>
    <w:p w14:paraId="78BD5BC2" w14:textId="77777777" w:rsidR="00D845B0" w:rsidRPr="00D845B0" w:rsidRDefault="00D845B0" w:rsidP="00D845B0"/>
    <w:p w14:paraId="2FC296E0" w14:textId="77777777" w:rsidR="00003EBA" w:rsidRPr="00003EBA" w:rsidRDefault="00003EBA" w:rsidP="00003EBA"/>
    <w:p w14:paraId="41CD488A" w14:textId="77777777" w:rsidR="00C2774E" w:rsidRDefault="00C2774E" w:rsidP="0094671E">
      <w:pPr>
        <w:pStyle w:val="Heading2"/>
      </w:pPr>
      <w:bookmarkStart w:id="79" w:name="_Toc416640930"/>
      <w:r>
        <w:rPr>
          <w:rFonts w:hint="eastAsia"/>
        </w:rPr>
        <w:lastRenderedPageBreak/>
        <w:t>浏览</w:t>
      </w:r>
      <w:r>
        <w:t>会员订单历史</w:t>
      </w:r>
      <w:bookmarkEnd w:id="79"/>
    </w:p>
    <w:p w14:paraId="196B3B43" w14:textId="4B4220D5" w:rsidR="00C2774E" w:rsidRDefault="00051D39" w:rsidP="00051D39">
      <w:pPr>
        <w:pStyle w:val="Heading3"/>
      </w:pPr>
      <w:bookmarkStart w:id="80" w:name="_Toc416640931"/>
      <w:r>
        <w:rPr>
          <w:rFonts w:hint="eastAsia"/>
        </w:rPr>
        <w:t>功能</w:t>
      </w:r>
      <w:r>
        <w:t>IPO</w:t>
      </w:r>
      <w:r>
        <w:t>图</w:t>
      </w:r>
      <w:bookmarkEnd w:id="80"/>
    </w:p>
    <w:p w14:paraId="5CE9F4A6" w14:textId="2938BDCD" w:rsidR="00051D39" w:rsidRPr="00051D39" w:rsidRDefault="00051D39" w:rsidP="00051D39">
      <w:r>
        <w:object w:dxaOrig="6901" w:dyaOrig="7650" w14:anchorId="1AF44CF3">
          <v:shape id="_x0000_i1029" type="#_x0000_t75" style="width:345.3pt;height:382.8pt" o:ole="">
            <v:imagedata r:id="rId72" o:title=""/>
          </v:shape>
          <o:OLEObject Type="Embed" ProgID="Visio.Drawing.15" ShapeID="_x0000_i1029" DrawAspect="Content" ObjectID="_1491143341" r:id="rId73"/>
        </w:object>
      </w:r>
    </w:p>
    <w:p w14:paraId="42F26EBC" w14:textId="698EF697" w:rsidR="00051D39" w:rsidRDefault="00051D39" w:rsidP="00051D39">
      <w:pPr>
        <w:pStyle w:val="Heading3"/>
      </w:pPr>
      <w:bookmarkStart w:id="81" w:name="_Toc416640932"/>
      <w:r>
        <w:rPr>
          <w:rFonts w:hint="eastAsia"/>
        </w:rPr>
        <w:t>时序图</w:t>
      </w:r>
      <w:bookmarkEnd w:id="81"/>
    </w:p>
    <w:p w14:paraId="05A1B6D0" w14:textId="1773CE8A" w:rsidR="009019F5" w:rsidRPr="009019F5" w:rsidRDefault="009019F5" w:rsidP="009019F5">
      <w:r>
        <w:rPr>
          <w:noProof/>
        </w:rPr>
        <w:drawing>
          <wp:inline distT="0" distB="0" distL="0" distR="0" wp14:anchorId="50C73FC6" wp14:editId="6E542C46">
            <wp:extent cx="5514975" cy="168021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015-02-02_00185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BBB" w14:textId="77777777" w:rsidR="00D23568" w:rsidRDefault="00D23568" w:rsidP="007418DE"/>
    <w:p w14:paraId="48E3FAF7" w14:textId="75D58C3B" w:rsidR="00051D39" w:rsidRDefault="00051D39" w:rsidP="00051D39">
      <w:pPr>
        <w:pStyle w:val="Heading3"/>
      </w:pPr>
      <w:bookmarkStart w:id="82" w:name="_Toc416640933"/>
      <w:r>
        <w:rPr>
          <w:rFonts w:hint="eastAsia"/>
        </w:rPr>
        <w:lastRenderedPageBreak/>
        <w:t>代码</w:t>
      </w:r>
      <w:r>
        <w:t>构成</w:t>
      </w:r>
      <w:bookmarkEnd w:id="82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9019F5" w14:paraId="63E29790" w14:textId="77777777" w:rsidTr="009019F5">
        <w:tc>
          <w:tcPr>
            <w:tcW w:w="2700" w:type="dxa"/>
            <w:shd w:val="clear" w:color="auto" w:fill="BFBFBF" w:themeFill="background1" w:themeFillShade="BF"/>
          </w:tcPr>
          <w:p w14:paraId="0EACE214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1969C63A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9E651F3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9019F5" w14:paraId="102B1971" w14:textId="77777777" w:rsidTr="009019F5">
        <w:tc>
          <w:tcPr>
            <w:tcW w:w="2700" w:type="dxa"/>
          </w:tcPr>
          <w:p w14:paraId="06DD69AD" w14:textId="34531E3D" w:rsidR="009019F5" w:rsidRPr="00220DB9" w:rsidRDefault="009019F5" w:rsidP="007E7B9D">
            <w:pPr>
              <w:pStyle w:val="NoSpacing"/>
            </w:pPr>
            <w:r>
              <w:t>OrderVO.java</w:t>
            </w:r>
          </w:p>
        </w:tc>
        <w:tc>
          <w:tcPr>
            <w:tcW w:w="3150" w:type="dxa"/>
          </w:tcPr>
          <w:p w14:paraId="772BB6B6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630D4C0A" w14:textId="6A1AF6D3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 w:rsidR="009019F5">
              <w:t>信息的传递</w:t>
            </w:r>
          </w:p>
        </w:tc>
      </w:tr>
      <w:tr w:rsidR="009019F5" w14:paraId="4D5E369A" w14:textId="77777777" w:rsidTr="009019F5">
        <w:tc>
          <w:tcPr>
            <w:tcW w:w="2700" w:type="dxa"/>
          </w:tcPr>
          <w:p w14:paraId="607BB68D" w14:textId="0B09BB75" w:rsidR="009019F5" w:rsidRPr="00F63625" w:rsidRDefault="009019F5" w:rsidP="007E7B9D">
            <w:pPr>
              <w:pStyle w:val="NoSpacing"/>
            </w:pPr>
            <w:r>
              <w:t>Order.java</w:t>
            </w:r>
          </w:p>
        </w:tc>
        <w:tc>
          <w:tcPr>
            <w:tcW w:w="3150" w:type="dxa"/>
          </w:tcPr>
          <w:p w14:paraId="05172966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649BF04A" w14:textId="55C66719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046D1C7C" w14:textId="77777777" w:rsidTr="009019F5">
        <w:tc>
          <w:tcPr>
            <w:tcW w:w="2700" w:type="dxa"/>
          </w:tcPr>
          <w:p w14:paraId="3261851E" w14:textId="53884F7D" w:rsidR="009019F5" w:rsidRPr="00E159A1" w:rsidRDefault="009019F5" w:rsidP="007E7B9D">
            <w:pPr>
              <w:pStyle w:val="NoSpacing"/>
            </w:pPr>
            <w:r>
              <w:t>OrderDao.java</w:t>
            </w:r>
          </w:p>
        </w:tc>
        <w:tc>
          <w:tcPr>
            <w:tcW w:w="3150" w:type="dxa"/>
          </w:tcPr>
          <w:p w14:paraId="623C9B33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4A1AE26C" w14:textId="14DDEC49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  <w:tr w:rsidR="009019F5" w14:paraId="13208DBE" w14:textId="77777777" w:rsidTr="009019F5">
        <w:tc>
          <w:tcPr>
            <w:tcW w:w="2700" w:type="dxa"/>
          </w:tcPr>
          <w:p w14:paraId="68EA6CF4" w14:textId="5098FED1" w:rsidR="009019F5" w:rsidRPr="00E159A1" w:rsidRDefault="009019F5" w:rsidP="007E7B9D">
            <w:pPr>
              <w:pStyle w:val="NoSpacing"/>
            </w:pPr>
            <w:r>
              <w:t>OrderService.java</w:t>
            </w:r>
          </w:p>
        </w:tc>
        <w:tc>
          <w:tcPr>
            <w:tcW w:w="3150" w:type="dxa"/>
          </w:tcPr>
          <w:p w14:paraId="0462B76B" w14:textId="77777777" w:rsidR="009019F5" w:rsidRPr="00751FD6" w:rsidRDefault="009019F5" w:rsidP="007E7B9D">
            <w:pPr>
              <w:pStyle w:val="NoSpacing"/>
            </w:pPr>
            <w:r>
              <w:t>com.innovaee.eorder.service</w:t>
            </w:r>
          </w:p>
        </w:tc>
        <w:tc>
          <w:tcPr>
            <w:tcW w:w="2943" w:type="dxa"/>
          </w:tcPr>
          <w:p w14:paraId="5A233120" w14:textId="441EF82B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对</w:t>
            </w:r>
            <w:r w:rsidR="00E82672">
              <w:rPr>
                <w:rFonts w:hint="eastAsia"/>
              </w:rPr>
              <w:t>订单</w:t>
            </w:r>
            <w:r>
              <w:t>Dao</w:t>
            </w:r>
            <w:r>
              <w:t>层的业务封装，进行异常处理</w:t>
            </w:r>
          </w:p>
        </w:tc>
      </w:tr>
      <w:tr w:rsidR="009019F5" w14:paraId="6AF1DD2A" w14:textId="77777777" w:rsidTr="009019F5">
        <w:tc>
          <w:tcPr>
            <w:tcW w:w="2700" w:type="dxa"/>
          </w:tcPr>
          <w:p w14:paraId="62EA61D3" w14:textId="45F2813D" w:rsidR="009019F5" w:rsidRPr="00A1451B" w:rsidRDefault="009019F5" w:rsidP="007E7B9D">
            <w:pPr>
              <w:pStyle w:val="NoSpacing"/>
            </w:pPr>
            <w:r>
              <w:t>OrderResource.java</w:t>
            </w:r>
          </w:p>
        </w:tc>
        <w:tc>
          <w:tcPr>
            <w:tcW w:w="3150" w:type="dxa"/>
          </w:tcPr>
          <w:p w14:paraId="54B7D782" w14:textId="77777777" w:rsidR="009019F5" w:rsidRPr="00751FD6" w:rsidRDefault="009019F5" w:rsidP="007E7B9D">
            <w:pPr>
              <w:pStyle w:val="NoSpacing"/>
            </w:pPr>
            <w:r>
              <w:t>com.innovaee.eorder.resource</w:t>
            </w:r>
          </w:p>
        </w:tc>
        <w:tc>
          <w:tcPr>
            <w:tcW w:w="2943" w:type="dxa"/>
          </w:tcPr>
          <w:p w14:paraId="2BD379BC" w14:textId="77777777" w:rsidR="009019F5" w:rsidRPr="008703D2" w:rsidRDefault="009019F5" w:rsidP="007E7B9D">
            <w:pPr>
              <w:pStyle w:val="NoSpacing"/>
            </w:pPr>
            <w:r>
              <w:rPr>
                <w:rFonts w:hint="eastAsia"/>
              </w:rPr>
              <w:t>用于</w:t>
            </w:r>
            <w:r>
              <w:t>建立</w:t>
            </w:r>
            <w:r>
              <w:t>Service</w:t>
            </w:r>
            <w:r>
              <w:t>层与</w:t>
            </w:r>
            <w:r>
              <w:t>REST</w:t>
            </w:r>
            <w:r>
              <w:t>风格</w:t>
            </w:r>
            <w:r>
              <w:t>Web-Service</w:t>
            </w:r>
            <w:r>
              <w:t>的</w:t>
            </w:r>
            <w:r>
              <w:t>URI</w:t>
            </w:r>
            <w:r>
              <w:t>映射</w:t>
            </w:r>
          </w:p>
        </w:tc>
      </w:tr>
      <w:tr w:rsidR="009019F5" w14:paraId="1D7883AF" w14:textId="77777777" w:rsidTr="009019F5">
        <w:tc>
          <w:tcPr>
            <w:tcW w:w="2700" w:type="dxa"/>
          </w:tcPr>
          <w:p w14:paraId="65D6EEFF" w14:textId="0EF861CD" w:rsidR="009019F5" w:rsidRPr="00220DB9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VO.java</w:t>
            </w:r>
          </w:p>
        </w:tc>
        <w:tc>
          <w:tcPr>
            <w:tcW w:w="3150" w:type="dxa"/>
          </w:tcPr>
          <w:p w14:paraId="019BA80C" w14:textId="77777777" w:rsidR="009019F5" w:rsidRDefault="009019F5" w:rsidP="007E7B9D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4B8A8E0E" w14:textId="71EF2C7C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的值域</w:t>
            </w:r>
            <w:r w:rsidR="009019F5">
              <w:rPr>
                <w:rFonts w:hint="eastAsia"/>
              </w:rPr>
              <w:t>对象</w:t>
            </w:r>
            <w:r w:rsidR="009019F5">
              <w:t>，</w:t>
            </w:r>
            <w:r w:rsidR="009019F5">
              <w:rPr>
                <w:rFonts w:hint="eastAsia"/>
              </w:rPr>
              <w:t>用于</w:t>
            </w: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信息的传递</w:t>
            </w:r>
          </w:p>
        </w:tc>
      </w:tr>
      <w:tr w:rsidR="009019F5" w:rsidRPr="00A65081" w14:paraId="23947E62" w14:textId="77777777" w:rsidTr="009019F5">
        <w:tc>
          <w:tcPr>
            <w:tcW w:w="2700" w:type="dxa"/>
          </w:tcPr>
          <w:p w14:paraId="3360924A" w14:textId="69CCBF93" w:rsidR="009019F5" w:rsidRPr="00F63625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.java</w:t>
            </w:r>
          </w:p>
        </w:tc>
        <w:tc>
          <w:tcPr>
            <w:tcW w:w="3150" w:type="dxa"/>
          </w:tcPr>
          <w:p w14:paraId="1AD8DFD3" w14:textId="77777777" w:rsidR="009019F5" w:rsidRPr="00C4509E" w:rsidRDefault="009019F5" w:rsidP="007E7B9D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0D0F6B4F" w14:textId="7D66EA72" w:rsidR="009019F5" w:rsidRPr="00A65081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的</w:t>
            </w:r>
            <w:r w:rsidR="009019F5">
              <w:rPr>
                <w:rFonts w:hint="eastAsia"/>
              </w:rPr>
              <w:t>实体</w:t>
            </w:r>
            <w:r w:rsidR="009019F5">
              <w:t>对象，用于</w:t>
            </w:r>
            <w:r w:rsidR="009019F5">
              <w:rPr>
                <w:rFonts w:hint="eastAsia"/>
              </w:rPr>
              <w:t>建立</w:t>
            </w:r>
            <w:r w:rsidR="009019F5">
              <w:t>与数据库表的映射</w:t>
            </w:r>
          </w:p>
        </w:tc>
      </w:tr>
      <w:tr w:rsidR="009019F5" w14:paraId="2ABD5CDD" w14:textId="77777777" w:rsidTr="009019F5">
        <w:tc>
          <w:tcPr>
            <w:tcW w:w="2700" w:type="dxa"/>
          </w:tcPr>
          <w:p w14:paraId="12C1306C" w14:textId="6EDE5CE4" w:rsidR="009019F5" w:rsidRPr="00E159A1" w:rsidRDefault="009019F5" w:rsidP="007E7B9D">
            <w:pPr>
              <w:pStyle w:val="NoSpacing"/>
            </w:pPr>
            <w:r>
              <w:t>Order</w:t>
            </w:r>
            <w:r w:rsidR="00E82672">
              <w:t>Item</w:t>
            </w:r>
            <w:r>
              <w:t>Dao.java</w:t>
            </w:r>
          </w:p>
        </w:tc>
        <w:tc>
          <w:tcPr>
            <w:tcW w:w="3150" w:type="dxa"/>
          </w:tcPr>
          <w:p w14:paraId="186B6944" w14:textId="77777777" w:rsidR="009019F5" w:rsidRPr="00751FD6" w:rsidRDefault="009019F5" w:rsidP="007E7B9D">
            <w:pPr>
              <w:pStyle w:val="NoSpacing"/>
            </w:pPr>
            <w:r>
              <w:t>com.innovaee.eorder.dao</w:t>
            </w:r>
          </w:p>
        </w:tc>
        <w:tc>
          <w:tcPr>
            <w:tcW w:w="2943" w:type="dxa"/>
          </w:tcPr>
          <w:p w14:paraId="6BB21ADC" w14:textId="71F0E374" w:rsidR="009019F5" w:rsidRDefault="00E82672" w:rsidP="007E7B9D">
            <w:pPr>
              <w:pStyle w:val="NoSpacing"/>
            </w:pPr>
            <w:r>
              <w:rPr>
                <w:rFonts w:hint="eastAsia"/>
              </w:rPr>
              <w:t>订单</w:t>
            </w:r>
            <w:r>
              <w:t>条目</w:t>
            </w:r>
            <w:r w:rsidR="009019F5">
              <w:t>对象的数据库访问层</w:t>
            </w:r>
            <w:r w:rsidR="009019F5">
              <w:rPr>
                <w:rFonts w:hint="eastAsia"/>
              </w:rPr>
              <w:t>，</w:t>
            </w:r>
            <w:r w:rsidR="009019F5">
              <w:t>用于数据库</w:t>
            </w:r>
            <w:r w:rsidR="009019F5">
              <w:t>CRUD</w:t>
            </w:r>
            <w:r w:rsidR="009019F5">
              <w:t>以及查询的调用</w:t>
            </w:r>
          </w:p>
        </w:tc>
      </w:tr>
    </w:tbl>
    <w:p w14:paraId="059A61F7" w14:textId="77777777" w:rsidR="009019F5" w:rsidRPr="009019F5" w:rsidRDefault="009019F5" w:rsidP="009019F5"/>
    <w:p w14:paraId="1C71AD0B" w14:textId="50085157" w:rsidR="00051D39" w:rsidRDefault="00051D39" w:rsidP="00051D39">
      <w:pPr>
        <w:pStyle w:val="Heading3"/>
      </w:pPr>
      <w:bookmarkStart w:id="83" w:name="_Toc416640934"/>
      <w:r>
        <w:rPr>
          <w:rFonts w:hint="eastAsia"/>
        </w:rPr>
        <w:lastRenderedPageBreak/>
        <w:t>类图</w:t>
      </w:r>
      <w:bookmarkEnd w:id="83"/>
    </w:p>
    <w:p w14:paraId="4152D5BF" w14:textId="7DCE3015" w:rsidR="00E82672" w:rsidRPr="00E82672" w:rsidRDefault="00E82672" w:rsidP="00E82672">
      <w:r>
        <w:rPr>
          <w:noProof/>
        </w:rPr>
        <w:drawing>
          <wp:inline distT="0" distB="0" distL="0" distR="0" wp14:anchorId="6A179A79" wp14:editId="763ECDAB">
            <wp:extent cx="5514975" cy="4507230"/>
            <wp:effectExtent l="0" t="0" r="9525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2015-02-02_00262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6858" w14:textId="6250D380" w:rsidR="00051D39" w:rsidRDefault="00051D39" w:rsidP="00051D39">
      <w:pPr>
        <w:pStyle w:val="Heading3"/>
      </w:pPr>
      <w:bookmarkStart w:id="84" w:name="_配置文件_3"/>
      <w:bookmarkStart w:id="85" w:name="_Toc416640935"/>
      <w:bookmarkEnd w:id="84"/>
      <w:r>
        <w:rPr>
          <w:rFonts w:hint="eastAsia"/>
        </w:rPr>
        <w:t>配置</w:t>
      </w:r>
      <w:r>
        <w:t>文件</w:t>
      </w:r>
      <w:bookmarkEnd w:id="85"/>
    </w:p>
    <w:p w14:paraId="5FBF93B9" w14:textId="39F34D29" w:rsidR="00037F8B" w:rsidRDefault="00037F8B" w:rsidP="00037F8B">
      <w:pPr>
        <w:pStyle w:val="NoSpacing"/>
        <w:numPr>
          <w:ilvl w:val="0"/>
          <w:numId w:val="10"/>
        </w:numPr>
      </w:pPr>
      <w:r>
        <w:t xml:space="preserve">Hibernate </w:t>
      </w:r>
      <w:r>
        <w:rPr>
          <w:rFonts w:hint="eastAsia"/>
        </w:rPr>
        <w:t>映射</w:t>
      </w:r>
      <w:r>
        <w:t>配置在</w:t>
      </w:r>
      <w:r>
        <w:t>Order.java</w:t>
      </w:r>
      <w:r>
        <w:rPr>
          <w:rFonts w:hint="eastAsia"/>
        </w:rPr>
        <w:t>和</w:t>
      </w:r>
      <w:r>
        <w:t>OrderItem.java</w:t>
      </w:r>
      <w:r>
        <w:rPr>
          <w:rFonts w:hint="eastAsia"/>
        </w:rPr>
        <w:t>实体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1A3A7797" w14:textId="77777777" w:rsidR="00037F8B" w:rsidRDefault="00037F8B" w:rsidP="00037F8B">
      <w:pPr>
        <w:pStyle w:val="CodeText"/>
      </w:pPr>
      <w:r>
        <w:t>@Entity</w:t>
      </w:r>
    </w:p>
    <w:p w14:paraId="500A97CC" w14:textId="77777777" w:rsidR="00037F8B" w:rsidRDefault="00037F8B" w:rsidP="00037F8B">
      <w:pPr>
        <w:pStyle w:val="CodeText"/>
      </w:pPr>
      <w:r>
        <w:t>@Table(name = "T_ORDER")</w:t>
      </w:r>
    </w:p>
    <w:p w14:paraId="416E52F0" w14:textId="77777777" w:rsidR="00037F8B" w:rsidRDefault="00037F8B" w:rsidP="00037F8B">
      <w:pPr>
        <w:pStyle w:val="CodeText"/>
      </w:pPr>
      <w:r>
        <w:t>public class Order extends BaseEntity {</w:t>
      </w:r>
    </w:p>
    <w:p w14:paraId="40709542" w14:textId="77777777" w:rsidR="00037F8B" w:rsidRDefault="00037F8B" w:rsidP="00037F8B">
      <w:pPr>
        <w:pStyle w:val="CodeText"/>
      </w:pPr>
      <w:r>
        <w:t xml:space="preserve">        @OneToMany(targetEntity = OrderItem.class, fetch = FetchType.EAGER, mappedBy = "order")</w:t>
      </w:r>
    </w:p>
    <w:p w14:paraId="3A1AD72C" w14:textId="77777777" w:rsidR="00037F8B" w:rsidRDefault="00037F8B" w:rsidP="00037F8B">
      <w:pPr>
        <w:pStyle w:val="CodeText"/>
      </w:pPr>
      <w:r>
        <w:t xml:space="preserve">    public List&lt;OrderItem&gt; getOrderItems() {</w:t>
      </w:r>
    </w:p>
    <w:p w14:paraId="32BD96CA" w14:textId="77777777" w:rsidR="00037F8B" w:rsidRDefault="00037F8B" w:rsidP="00037F8B">
      <w:pPr>
        <w:pStyle w:val="CodeText"/>
      </w:pPr>
      <w:r>
        <w:t xml:space="preserve">    }</w:t>
      </w:r>
    </w:p>
    <w:p w14:paraId="5FF49BDC" w14:textId="2E4E9B20" w:rsidR="00037F8B" w:rsidRDefault="00037F8B" w:rsidP="00037F8B">
      <w:pPr>
        <w:pStyle w:val="CodeText"/>
      </w:pPr>
      <w:r>
        <w:t>}</w:t>
      </w:r>
    </w:p>
    <w:p w14:paraId="18A1E901" w14:textId="77777777" w:rsidR="00037F8B" w:rsidRDefault="00037F8B" w:rsidP="00037F8B">
      <w:pPr>
        <w:pStyle w:val="CodeText"/>
      </w:pPr>
    </w:p>
    <w:p w14:paraId="5A50BC27" w14:textId="77777777" w:rsidR="00037F8B" w:rsidRDefault="00037F8B" w:rsidP="00037F8B">
      <w:pPr>
        <w:pStyle w:val="CodeText"/>
      </w:pPr>
      <w:r>
        <w:t>@Entity</w:t>
      </w:r>
    </w:p>
    <w:p w14:paraId="664F1C33" w14:textId="77777777" w:rsidR="00037F8B" w:rsidRDefault="00037F8B" w:rsidP="00037F8B">
      <w:pPr>
        <w:pStyle w:val="CodeText"/>
      </w:pPr>
      <w:r>
        <w:t>@Table(name = "T_ORDER_ITEM")</w:t>
      </w:r>
    </w:p>
    <w:p w14:paraId="03F9D049" w14:textId="77777777" w:rsidR="00037F8B" w:rsidRDefault="00037F8B" w:rsidP="00037F8B">
      <w:pPr>
        <w:pStyle w:val="CodeText"/>
      </w:pPr>
      <w:r>
        <w:t>public class OrderItem extends BaseEntity {</w:t>
      </w:r>
    </w:p>
    <w:p w14:paraId="21B82862" w14:textId="77777777" w:rsidR="00037F8B" w:rsidRDefault="00037F8B" w:rsidP="00037F8B">
      <w:pPr>
        <w:pStyle w:val="CodeText"/>
      </w:pPr>
      <w:r>
        <w:t xml:space="preserve">    @ManyToOne(targetEntity = Order.class, fetch = FetchType.EAGER)</w:t>
      </w:r>
    </w:p>
    <w:p w14:paraId="30F2035B" w14:textId="77777777" w:rsidR="00037F8B" w:rsidRDefault="00037F8B" w:rsidP="00037F8B">
      <w:pPr>
        <w:pStyle w:val="CodeText"/>
      </w:pPr>
      <w:r>
        <w:t xml:space="preserve">    @JoinColumn(name = "ORDER_ID")</w:t>
      </w:r>
    </w:p>
    <w:p w14:paraId="4F778609" w14:textId="77777777" w:rsidR="00037F8B" w:rsidRDefault="00037F8B" w:rsidP="00037F8B">
      <w:pPr>
        <w:pStyle w:val="CodeText"/>
      </w:pPr>
      <w:r>
        <w:t xml:space="preserve">    public Order getOrder() {</w:t>
      </w:r>
    </w:p>
    <w:p w14:paraId="375DE827" w14:textId="77777777" w:rsidR="00037F8B" w:rsidRDefault="00037F8B" w:rsidP="00037F8B">
      <w:pPr>
        <w:pStyle w:val="CodeText"/>
      </w:pPr>
    </w:p>
    <w:p w14:paraId="289FF4B0" w14:textId="77777777" w:rsidR="00037F8B" w:rsidRDefault="00037F8B" w:rsidP="00037F8B">
      <w:pPr>
        <w:pStyle w:val="CodeText"/>
      </w:pPr>
      <w:r>
        <w:t xml:space="preserve">    }</w:t>
      </w:r>
    </w:p>
    <w:p w14:paraId="16747EB1" w14:textId="1B7AD995" w:rsidR="00037F8B" w:rsidRDefault="00037F8B" w:rsidP="00037F8B">
      <w:pPr>
        <w:pStyle w:val="CodeText"/>
      </w:pPr>
      <w:r>
        <w:t>}</w:t>
      </w:r>
    </w:p>
    <w:p w14:paraId="52F9F435" w14:textId="77777777" w:rsidR="00037F8B" w:rsidRPr="00C901BF" w:rsidRDefault="00037F8B" w:rsidP="00037F8B">
      <w:pPr>
        <w:pStyle w:val="CodeText"/>
      </w:pPr>
    </w:p>
    <w:p w14:paraId="460C3F42" w14:textId="3611448B" w:rsidR="00037F8B" w:rsidRDefault="00037F8B" w:rsidP="00037F8B">
      <w:pPr>
        <w:pStyle w:val="NoSpacing"/>
        <w:numPr>
          <w:ilvl w:val="0"/>
          <w:numId w:val="10"/>
        </w:numPr>
      </w:pPr>
      <w:r>
        <w:lastRenderedPageBreak/>
        <w:t>REST URL</w:t>
      </w:r>
      <w:r>
        <w:t>配置在</w:t>
      </w:r>
      <w:r>
        <w:t>UserResource.java</w:t>
      </w:r>
      <w:r w:rsidR="00E96BA1">
        <w:rPr>
          <w:rFonts w:hint="eastAsia"/>
        </w:rPr>
        <w:t>和</w:t>
      </w:r>
      <w:r w:rsidR="00E96BA1">
        <w:t>OrderResource</w:t>
      </w:r>
      <w:r w:rsidR="003754EC">
        <w:rPr>
          <w:rFonts w:hint="eastAsia"/>
        </w:rPr>
        <w:t>.java</w:t>
      </w:r>
      <w:r>
        <w:rPr>
          <w:rFonts w:hint="eastAsia"/>
        </w:rPr>
        <w:t>资源</w:t>
      </w:r>
      <w:r>
        <w:t>类中</w:t>
      </w:r>
      <w:r>
        <w:rPr>
          <w:rFonts w:hint="eastAsia"/>
        </w:rPr>
        <w:t>，</w:t>
      </w:r>
      <w:r>
        <w:t>详见代码</w:t>
      </w:r>
    </w:p>
    <w:p w14:paraId="6DD0842F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@Path("/users")</w:t>
      </w:r>
    </w:p>
    <w:p w14:paraId="736BE6C6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public class UserResource {</w:t>
      </w:r>
    </w:p>
    <w:p w14:paraId="0D8122C2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@GET</w:t>
      </w:r>
    </w:p>
    <w:p w14:paraId="2E1F247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@Path("/{cellphone}/orders")</w:t>
      </w:r>
    </w:p>
    <w:p w14:paraId="7BC61D8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@Scope("request")</w:t>
      </w:r>
    </w:p>
    <w:p w14:paraId="7A6898E3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@Produces(MediaType.APPLICATION_JSON)</w:t>
      </w:r>
    </w:p>
    <w:p w14:paraId="19BE479C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public Map&lt;String, List&lt;OrderVO&gt;&gt; getOrderesByCellphone(</w:t>
      </w:r>
    </w:p>
    <w:p w14:paraId="33CDEAFD" w14:textId="77777777" w:rsidR="00E96BA1" w:rsidRPr="00E96BA1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 xml:space="preserve">            @PathParam("cellphone") String cellphone) {</w:t>
      </w:r>
    </w:p>
    <w:p w14:paraId="4B072A6F" w14:textId="5F3792E4" w:rsidR="00E96BA1" w:rsidRPr="00E96BA1" w:rsidRDefault="00E96BA1" w:rsidP="00E96BA1">
      <w:pPr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7748CFB3" w14:textId="6CF3C774" w:rsidR="00B75B4C" w:rsidRDefault="00E96BA1" w:rsidP="00E96BA1">
      <w:pPr>
        <w:rPr>
          <w:i/>
          <w:noProof/>
          <w:color w:val="C00000"/>
          <w:sz w:val="20"/>
        </w:rPr>
      </w:pPr>
      <w:r w:rsidRPr="00E96BA1">
        <w:rPr>
          <w:i/>
          <w:noProof/>
          <w:color w:val="C00000"/>
          <w:sz w:val="20"/>
        </w:rPr>
        <w:t>}</w:t>
      </w:r>
    </w:p>
    <w:p w14:paraId="720B2871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11B5B4E" w14:textId="77777777" w:rsidR="00E96BA1" w:rsidRDefault="00E96BA1" w:rsidP="00E96BA1">
      <w:pPr>
        <w:rPr>
          <w:i/>
          <w:noProof/>
          <w:color w:val="C00000"/>
          <w:sz w:val="20"/>
        </w:rPr>
      </w:pPr>
    </w:p>
    <w:p w14:paraId="3CFDEE5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@Path("/orders")</w:t>
      </w:r>
    </w:p>
    <w:p w14:paraId="74ADFEB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public class OrderResource {</w:t>
      </w:r>
    </w:p>
    <w:p w14:paraId="52125ECB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25CB6C3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@GET</w:t>
      </w:r>
    </w:p>
    <w:p w14:paraId="08022A22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@Path("/{orderId}")</w:t>
      </w:r>
    </w:p>
    <w:p w14:paraId="561712C6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@Scope("request")</w:t>
      </w:r>
    </w:p>
    <w:p w14:paraId="4E380727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@Produces(MediaType.APPLICATION_JSON)</w:t>
      </w:r>
    </w:p>
    <w:p w14:paraId="5677391C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public Map&lt;String, List&lt;OrderItemVO&gt;&gt; getOrderItemsByOrderId(){</w:t>
      </w:r>
    </w:p>
    <w:p w14:paraId="36D6CE20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</w:p>
    <w:p w14:paraId="69AE6B21" w14:textId="77777777" w:rsidR="00B75B4C" w:rsidRP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 xml:space="preserve">    }</w:t>
      </w:r>
    </w:p>
    <w:p w14:paraId="38450091" w14:textId="6350B218" w:rsidR="00B75B4C" w:rsidRDefault="00B75B4C" w:rsidP="00B75B4C">
      <w:pPr>
        <w:rPr>
          <w:i/>
          <w:noProof/>
          <w:color w:val="C00000"/>
          <w:sz w:val="20"/>
        </w:rPr>
      </w:pPr>
      <w:r w:rsidRPr="00B75B4C">
        <w:rPr>
          <w:i/>
          <w:noProof/>
          <w:color w:val="C00000"/>
          <w:sz w:val="20"/>
        </w:rPr>
        <w:t>}</w:t>
      </w:r>
    </w:p>
    <w:p w14:paraId="3F54EE41" w14:textId="77777777" w:rsidR="00B75B4C" w:rsidRPr="00037F8B" w:rsidRDefault="00B75B4C" w:rsidP="00B75B4C"/>
    <w:p w14:paraId="51CECE82" w14:textId="5FE485B2" w:rsidR="00051D39" w:rsidRPr="00C2774E" w:rsidRDefault="00051D39" w:rsidP="00051D39">
      <w:pPr>
        <w:pStyle w:val="Heading3"/>
      </w:pPr>
      <w:bookmarkStart w:id="86" w:name="_Toc416640936"/>
      <w:r>
        <w:rPr>
          <w:rFonts w:hint="eastAsia"/>
        </w:rPr>
        <w:t>数据库</w:t>
      </w:r>
      <w:r>
        <w:t>脚本</w:t>
      </w:r>
      <w:bookmarkEnd w:id="86"/>
    </w:p>
    <w:p w14:paraId="60FA4C07" w14:textId="77777777" w:rsidR="00472A3F" w:rsidRDefault="00472A3F" w:rsidP="00472A3F">
      <w:pPr>
        <w:pStyle w:val="CodeText"/>
      </w:pPr>
      <w:r>
        <w:t>DROP TABLE IF EXISTS `t_order`;</w:t>
      </w:r>
    </w:p>
    <w:p w14:paraId="7D4398C8" w14:textId="77777777" w:rsidR="00472A3F" w:rsidRDefault="00472A3F" w:rsidP="00472A3F">
      <w:pPr>
        <w:pStyle w:val="CodeText"/>
      </w:pPr>
      <w:r>
        <w:t>CREATE TABLE `t_order` (</w:t>
      </w:r>
    </w:p>
    <w:p w14:paraId="2549349B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0473F335" w14:textId="77777777" w:rsidR="00472A3F" w:rsidRDefault="00472A3F" w:rsidP="00472A3F">
      <w:pPr>
        <w:pStyle w:val="CodeText"/>
      </w:pPr>
      <w:r>
        <w:t xml:space="preserve">  `order_seq` varchar(128) DEFAULT NULL,</w:t>
      </w:r>
    </w:p>
    <w:p w14:paraId="6F45E402" w14:textId="77777777" w:rsidR="00472A3F" w:rsidRDefault="00472A3F" w:rsidP="00472A3F">
      <w:pPr>
        <w:pStyle w:val="CodeText"/>
      </w:pPr>
      <w:r>
        <w:t xml:space="preserve">  `table_number` int(8) DEFAULT NULL,</w:t>
      </w:r>
    </w:p>
    <w:p w14:paraId="674923ED" w14:textId="77777777" w:rsidR="00472A3F" w:rsidRDefault="00472A3F" w:rsidP="00472A3F">
      <w:pPr>
        <w:pStyle w:val="CodeText"/>
      </w:pPr>
      <w:r>
        <w:t xml:space="preserve">  `attendee_number` int(8) DEFAULT NULL,</w:t>
      </w:r>
    </w:p>
    <w:p w14:paraId="7BF41708" w14:textId="77777777" w:rsidR="00472A3F" w:rsidRDefault="00472A3F" w:rsidP="00472A3F">
      <w:pPr>
        <w:pStyle w:val="CodeText"/>
      </w:pPr>
      <w:r>
        <w:t xml:space="preserve">  `total_price` float(64,2) DEFAULT NULL,</w:t>
      </w:r>
    </w:p>
    <w:p w14:paraId="5E24893D" w14:textId="77777777" w:rsidR="00472A3F" w:rsidRDefault="00472A3F" w:rsidP="00472A3F">
      <w:pPr>
        <w:pStyle w:val="CodeText"/>
      </w:pPr>
      <w:r>
        <w:t xml:space="preserve">  `servent_id` int(32) DEFAULT NULL,</w:t>
      </w:r>
    </w:p>
    <w:p w14:paraId="3AB1C267" w14:textId="77777777" w:rsidR="00472A3F" w:rsidRDefault="00472A3F" w:rsidP="00472A3F">
      <w:pPr>
        <w:pStyle w:val="CodeText"/>
      </w:pPr>
      <w:r>
        <w:t xml:space="preserve">  `member_id` int(32) DEFAULT NULL,</w:t>
      </w:r>
    </w:p>
    <w:p w14:paraId="507BA9B5" w14:textId="77777777" w:rsidR="00472A3F" w:rsidRDefault="00472A3F" w:rsidP="00472A3F">
      <w:pPr>
        <w:pStyle w:val="CodeText"/>
      </w:pPr>
      <w:r>
        <w:t xml:space="preserve">  `casher_id` int(32) DEFAULT NULL,</w:t>
      </w:r>
    </w:p>
    <w:p w14:paraId="332A58C0" w14:textId="77777777" w:rsidR="00472A3F" w:rsidRDefault="00472A3F" w:rsidP="00472A3F">
      <w:pPr>
        <w:pStyle w:val="CodeText"/>
      </w:pPr>
      <w:r>
        <w:t xml:space="preserve">  `order_status` int(32) DEFAULT NULL,</w:t>
      </w:r>
    </w:p>
    <w:p w14:paraId="7A9B88F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3BE2C6BF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05EF64D5" w14:textId="77777777" w:rsidR="00472A3F" w:rsidRDefault="00472A3F" w:rsidP="00472A3F">
      <w:pPr>
        <w:pStyle w:val="CodeText"/>
      </w:pPr>
      <w:r>
        <w:t xml:space="preserve">  `cellphone` varchar(255) DEFAULT NULL,</w:t>
      </w:r>
    </w:p>
    <w:p w14:paraId="4BFBF1E1" w14:textId="77777777" w:rsidR="00472A3F" w:rsidRDefault="00472A3F" w:rsidP="00472A3F">
      <w:pPr>
        <w:pStyle w:val="CodeText"/>
      </w:pPr>
      <w:r>
        <w:t xml:space="preserve">  PRIMARY KEY (`id`)</w:t>
      </w:r>
    </w:p>
    <w:p w14:paraId="1B7B2EEA" w14:textId="77777777" w:rsidR="00472A3F" w:rsidRDefault="00472A3F" w:rsidP="00472A3F">
      <w:pPr>
        <w:pStyle w:val="CodeText"/>
      </w:pPr>
      <w:r>
        <w:t>) ENGINE=InnoDB AUTO_INCREMENT=3 DEFAULT CHARSET=utf8;</w:t>
      </w:r>
    </w:p>
    <w:p w14:paraId="5FC3893E" w14:textId="77777777" w:rsidR="00472A3F" w:rsidRDefault="00472A3F" w:rsidP="00472A3F">
      <w:pPr>
        <w:pStyle w:val="CodeText"/>
      </w:pPr>
    </w:p>
    <w:p w14:paraId="6B74FF3D" w14:textId="77777777" w:rsidR="00472A3F" w:rsidRDefault="00472A3F" w:rsidP="00472A3F">
      <w:pPr>
        <w:pStyle w:val="CodeText"/>
      </w:pPr>
      <w:r>
        <w:t>DROP TABLE IF EXISTS `t_order_item`;</w:t>
      </w:r>
    </w:p>
    <w:p w14:paraId="0270C0B3" w14:textId="77777777" w:rsidR="00472A3F" w:rsidRDefault="00472A3F" w:rsidP="00472A3F">
      <w:pPr>
        <w:pStyle w:val="CodeText"/>
      </w:pPr>
      <w:r>
        <w:t>CREATE TABLE `t_order_item` (</w:t>
      </w:r>
    </w:p>
    <w:p w14:paraId="3A9D381E" w14:textId="77777777" w:rsidR="00472A3F" w:rsidRDefault="00472A3F" w:rsidP="00472A3F">
      <w:pPr>
        <w:pStyle w:val="CodeText"/>
      </w:pPr>
      <w:r>
        <w:t xml:space="preserve">  `id` int(32) NOT NULL AUTO_INCREMENT,</w:t>
      </w:r>
    </w:p>
    <w:p w14:paraId="3C7EAD5E" w14:textId="77777777" w:rsidR="00472A3F" w:rsidRDefault="00472A3F" w:rsidP="00472A3F">
      <w:pPr>
        <w:pStyle w:val="CodeText"/>
      </w:pPr>
      <w:r>
        <w:t xml:space="preserve">  `order_id` int(32) DEFAULT NULL,</w:t>
      </w:r>
    </w:p>
    <w:p w14:paraId="62CDD127" w14:textId="77777777" w:rsidR="00472A3F" w:rsidRDefault="00472A3F" w:rsidP="00472A3F">
      <w:pPr>
        <w:pStyle w:val="CodeText"/>
      </w:pPr>
      <w:r>
        <w:t xml:space="preserve">  `dish_id` int(32) DEFAULT NULL,</w:t>
      </w:r>
    </w:p>
    <w:p w14:paraId="0CDDB57D" w14:textId="77777777" w:rsidR="00472A3F" w:rsidRDefault="00472A3F" w:rsidP="00472A3F">
      <w:pPr>
        <w:pStyle w:val="CodeText"/>
      </w:pPr>
      <w:r>
        <w:t xml:space="preserve">  `dish_amount` float(32,0) DEFAULT NULL,</w:t>
      </w:r>
    </w:p>
    <w:p w14:paraId="30883A9A" w14:textId="77777777" w:rsidR="00472A3F" w:rsidRDefault="00472A3F" w:rsidP="00472A3F">
      <w:pPr>
        <w:pStyle w:val="CodeText"/>
      </w:pPr>
      <w:r>
        <w:t xml:space="preserve">  `create_at` datetime DEFAULT NULL,</w:t>
      </w:r>
    </w:p>
    <w:p w14:paraId="753CF6A4" w14:textId="77777777" w:rsidR="00472A3F" w:rsidRDefault="00472A3F" w:rsidP="00472A3F">
      <w:pPr>
        <w:pStyle w:val="CodeText"/>
      </w:pPr>
      <w:r>
        <w:t xml:space="preserve">  `update_at` datetime DEFAULT NULL,</w:t>
      </w:r>
    </w:p>
    <w:p w14:paraId="3ECEE378" w14:textId="77777777" w:rsidR="00472A3F" w:rsidRDefault="00472A3F" w:rsidP="00472A3F">
      <w:pPr>
        <w:pStyle w:val="CodeText"/>
      </w:pPr>
      <w:r>
        <w:t xml:space="preserve">  `dish_account` int(11) DEFAULT NULL,</w:t>
      </w:r>
    </w:p>
    <w:p w14:paraId="21F95008" w14:textId="77777777" w:rsidR="00472A3F" w:rsidRDefault="00472A3F" w:rsidP="00472A3F">
      <w:pPr>
        <w:pStyle w:val="CodeText"/>
      </w:pPr>
      <w:r>
        <w:lastRenderedPageBreak/>
        <w:t xml:space="preserve">  PRIMARY KEY (`id`)</w:t>
      </w:r>
    </w:p>
    <w:p w14:paraId="48CC6B37" w14:textId="748009C9" w:rsidR="00AB5E10" w:rsidRDefault="00472A3F" w:rsidP="00472A3F">
      <w:pPr>
        <w:pStyle w:val="CodeText"/>
      </w:pPr>
      <w:r>
        <w:t>) ENGINE=InnoDB AUTO_INCREMENT=7 DEFAULT CHARSET=utf8;</w:t>
      </w:r>
    </w:p>
    <w:p w14:paraId="572577FF" w14:textId="77777777" w:rsidR="00442B48" w:rsidRDefault="00442B48">
      <w:pPr>
        <w:spacing w:after="160" w:line="259" w:lineRule="auto"/>
        <w:ind w:firstLine="0"/>
        <w:jc w:val="left"/>
      </w:pPr>
    </w:p>
    <w:p w14:paraId="017C1A98" w14:textId="77777777" w:rsidR="0087283A" w:rsidRPr="0087283A" w:rsidRDefault="00442B48" w:rsidP="00442B48">
      <w:pPr>
        <w:pStyle w:val="Heading2"/>
        <w:rPr>
          <w:sz w:val="32"/>
          <w:szCs w:val="32"/>
        </w:rPr>
      </w:pPr>
      <w:bookmarkStart w:id="87" w:name="_Toc416640937"/>
      <w:r>
        <w:rPr>
          <w:rFonts w:hint="eastAsia"/>
        </w:rPr>
        <w:t>点菜</w:t>
      </w:r>
      <w:r>
        <w:t>下单</w:t>
      </w:r>
      <w:bookmarkEnd w:id="87"/>
    </w:p>
    <w:p w14:paraId="2AAFD6BA" w14:textId="77777777" w:rsidR="0087283A" w:rsidRDefault="0087283A" w:rsidP="0087283A">
      <w:pPr>
        <w:pStyle w:val="Heading3"/>
      </w:pPr>
      <w:bookmarkStart w:id="88" w:name="_Toc416640938"/>
      <w:r>
        <w:rPr>
          <w:rFonts w:hint="eastAsia"/>
        </w:rPr>
        <w:t>功能</w:t>
      </w:r>
      <w:r>
        <w:t>IPO</w:t>
      </w:r>
      <w:r>
        <w:t>图</w:t>
      </w:r>
      <w:bookmarkEnd w:id="88"/>
    </w:p>
    <w:p w14:paraId="1EDAE725" w14:textId="3948386C" w:rsidR="00F75BAA" w:rsidRPr="00F75BAA" w:rsidRDefault="00F75BAA" w:rsidP="00F75BAA">
      <w:r>
        <w:object w:dxaOrig="6855" w:dyaOrig="3705" w14:anchorId="1DE36FE4">
          <v:shape id="_x0000_i1030" type="#_x0000_t75" style="width:343.1pt;height:185.15pt" o:ole="">
            <v:imagedata r:id="rId76" o:title=""/>
          </v:shape>
          <o:OLEObject Type="Embed" ProgID="Visio.Drawing.15" ShapeID="_x0000_i1030" DrawAspect="Content" ObjectID="_1491143342" r:id="rId77"/>
        </w:object>
      </w:r>
    </w:p>
    <w:p w14:paraId="52C8ABD5" w14:textId="77777777" w:rsidR="0087283A" w:rsidRDefault="0087283A" w:rsidP="0087283A">
      <w:pPr>
        <w:pStyle w:val="Heading3"/>
      </w:pPr>
      <w:bookmarkStart w:id="89" w:name="_Toc416640939"/>
      <w:r>
        <w:rPr>
          <w:rFonts w:hint="eastAsia"/>
        </w:rPr>
        <w:t>时序图</w:t>
      </w:r>
      <w:bookmarkEnd w:id="89"/>
    </w:p>
    <w:p w14:paraId="22A962B9" w14:textId="10B65265" w:rsidR="00F75BAA" w:rsidRPr="00F75BAA" w:rsidRDefault="00BE13B2" w:rsidP="00BE13B2">
      <w:pPr>
        <w:jc w:val="center"/>
      </w:pPr>
      <w:r>
        <w:rPr>
          <w:noProof/>
        </w:rPr>
        <w:drawing>
          <wp:inline distT="0" distB="0" distL="0" distR="0" wp14:anchorId="3D83B84B" wp14:editId="476A4F15">
            <wp:extent cx="5514975" cy="208407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2015-03-12_2245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DDC" w14:textId="77777777" w:rsidR="0087283A" w:rsidRDefault="0087283A" w:rsidP="0087283A">
      <w:pPr>
        <w:pStyle w:val="Heading3"/>
      </w:pPr>
      <w:bookmarkStart w:id="90" w:name="_Toc416640940"/>
      <w:r>
        <w:rPr>
          <w:rFonts w:hint="eastAsia"/>
        </w:rPr>
        <w:t>代码</w:t>
      </w:r>
      <w:r>
        <w:t>构成</w:t>
      </w:r>
      <w:bookmarkEnd w:id="90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700"/>
        <w:gridCol w:w="3150"/>
        <w:gridCol w:w="2943"/>
      </w:tblGrid>
      <w:tr w:rsidR="00BE13B2" w14:paraId="1FB59665" w14:textId="77777777" w:rsidTr="00972B15">
        <w:tc>
          <w:tcPr>
            <w:tcW w:w="2700" w:type="dxa"/>
            <w:shd w:val="clear" w:color="auto" w:fill="BFBFBF" w:themeFill="background1" w:themeFillShade="BF"/>
          </w:tcPr>
          <w:p w14:paraId="03392D2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4385D9B4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00FDB280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BE13B2" w14:paraId="33AA9A6C" w14:textId="77777777" w:rsidTr="00972B15">
        <w:tc>
          <w:tcPr>
            <w:tcW w:w="2700" w:type="dxa"/>
          </w:tcPr>
          <w:p w14:paraId="14575585" w14:textId="3C67B7E2" w:rsidR="00BE13B2" w:rsidRPr="00220DB9" w:rsidRDefault="00BE13B2" w:rsidP="00972B15">
            <w:pPr>
              <w:pStyle w:val="NoSpacing"/>
            </w:pPr>
            <w:r>
              <w:t>NewOrderVO</w:t>
            </w:r>
            <w:r>
              <w:rPr>
                <w:rFonts w:hint="eastAsia"/>
              </w:rPr>
              <w:t>.java</w:t>
            </w:r>
          </w:p>
        </w:tc>
        <w:tc>
          <w:tcPr>
            <w:tcW w:w="3150" w:type="dxa"/>
          </w:tcPr>
          <w:p w14:paraId="75789077" w14:textId="77777777" w:rsidR="00BE13B2" w:rsidRDefault="00BE13B2" w:rsidP="00972B15">
            <w:pPr>
              <w:pStyle w:val="NoSpacing"/>
            </w:pPr>
            <w:r>
              <w:rPr>
                <w:rFonts w:hint="eastAsia"/>
              </w:rPr>
              <w:t>com.</w:t>
            </w:r>
            <w:r>
              <w:t>innovaee.eorder.vo</w:t>
            </w:r>
          </w:p>
        </w:tc>
        <w:tc>
          <w:tcPr>
            <w:tcW w:w="2943" w:type="dxa"/>
          </w:tcPr>
          <w:p w14:paraId="2D4B0FD1" w14:textId="4F7B4F1F" w:rsidR="00BE13B2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订单信息值对象</w:t>
            </w:r>
          </w:p>
        </w:tc>
      </w:tr>
      <w:tr w:rsidR="00BE13B2" w14:paraId="0E8FFD51" w14:textId="77777777" w:rsidTr="00972B15">
        <w:tc>
          <w:tcPr>
            <w:tcW w:w="2700" w:type="dxa"/>
          </w:tcPr>
          <w:p w14:paraId="32F2DE61" w14:textId="2B67B5CE" w:rsidR="00BE13B2" w:rsidRPr="00F63625" w:rsidRDefault="00BE13B2" w:rsidP="00972B15">
            <w:pPr>
              <w:pStyle w:val="NoSpacing"/>
            </w:pPr>
            <w:r>
              <w:t>NewOrderItemVO.java</w:t>
            </w:r>
          </w:p>
        </w:tc>
        <w:tc>
          <w:tcPr>
            <w:tcW w:w="3150" w:type="dxa"/>
          </w:tcPr>
          <w:p w14:paraId="2A49EB1C" w14:textId="77777777" w:rsidR="00BE13B2" w:rsidRPr="00C4509E" w:rsidRDefault="00BE13B2" w:rsidP="00972B15">
            <w:pPr>
              <w:pStyle w:val="NoSpacing"/>
            </w:pPr>
            <w:r>
              <w:t>com.innovaee.eorder.entity</w:t>
            </w:r>
          </w:p>
        </w:tc>
        <w:tc>
          <w:tcPr>
            <w:tcW w:w="2943" w:type="dxa"/>
          </w:tcPr>
          <w:p w14:paraId="70CD49AA" w14:textId="47DDFF75" w:rsidR="00BE13B2" w:rsidRPr="00A65081" w:rsidRDefault="00D31C30" w:rsidP="00972B15">
            <w:pPr>
              <w:pStyle w:val="NoSpacing"/>
            </w:pPr>
            <w:r>
              <w:rPr>
                <w:rFonts w:hint="eastAsia"/>
              </w:rPr>
              <w:t>新</w:t>
            </w:r>
            <w:r>
              <w:t>订单菜单明细值对象</w:t>
            </w:r>
          </w:p>
        </w:tc>
      </w:tr>
    </w:tbl>
    <w:p w14:paraId="5468C4E6" w14:textId="77777777" w:rsidR="00BE13B2" w:rsidRPr="00BE13B2" w:rsidRDefault="00BE13B2" w:rsidP="00BE13B2"/>
    <w:p w14:paraId="402CA30D" w14:textId="77777777" w:rsidR="0087283A" w:rsidRDefault="0087283A" w:rsidP="0087283A">
      <w:pPr>
        <w:pStyle w:val="Heading3"/>
      </w:pPr>
      <w:bookmarkStart w:id="91" w:name="_Toc416640941"/>
      <w:r>
        <w:rPr>
          <w:rFonts w:hint="eastAsia"/>
        </w:rPr>
        <w:lastRenderedPageBreak/>
        <w:t>类图</w:t>
      </w:r>
      <w:bookmarkEnd w:id="91"/>
    </w:p>
    <w:p w14:paraId="2A9E19BA" w14:textId="5551393A" w:rsidR="00D31C30" w:rsidRPr="00D31C30" w:rsidRDefault="00D31C30" w:rsidP="00D31C30">
      <w:pPr>
        <w:jc w:val="center"/>
      </w:pPr>
      <w:r>
        <w:rPr>
          <w:noProof/>
        </w:rPr>
        <w:drawing>
          <wp:inline distT="0" distB="0" distL="0" distR="0" wp14:anchorId="280D4D79" wp14:editId="213480B6">
            <wp:extent cx="5514975" cy="314833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2015-03-12_23265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737" w14:textId="77777777" w:rsidR="0087283A" w:rsidRDefault="0087283A" w:rsidP="0087283A">
      <w:pPr>
        <w:pStyle w:val="Heading3"/>
      </w:pPr>
      <w:bookmarkStart w:id="92" w:name="_Toc416640942"/>
      <w:r>
        <w:rPr>
          <w:rFonts w:hint="eastAsia"/>
        </w:rPr>
        <w:t>配置</w:t>
      </w:r>
      <w:r>
        <w:t>文件</w:t>
      </w:r>
      <w:bookmarkEnd w:id="92"/>
    </w:p>
    <w:p w14:paraId="763A89C6" w14:textId="24EB0700" w:rsidR="00D31C30" w:rsidRPr="00D31C30" w:rsidRDefault="00B20CD0" w:rsidP="00D31C30">
      <w:r>
        <w:rPr>
          <w:rFonts w:hint="eastAsia"/>
        </w:rPr>
        <w:t>同</w:t>
      </w:r>
      <w:hyperlink w:anchor="_配置文件_3" w:history="1">
        <w:r w:rsidRPr="00B20CD0">
          <w:rPr>
            <w:rStyle w:val="Hyperlink"/>
            <w:rFonts w:hint="eastAsia"/>
          </w:rPr>
          <w:t>4.4.5</w:t>
        </w:r>
      </w:hyperlink>
    </w:p>
    <w:p w14:paraId="677859BF" w14:textId="77777777" w:rsidR="00B20CD0" w:rsidRDefault="0087283A" w:rsidP="0087283A">
      <w:pPr>
        <w:pStyle w:val="Heading3"/>
      </w:pPr>
      <w:bookmarkStart w:id="93" w:name="_Toc416640943"/>
      <w:r>
        <w:rPr>
          <w:rFonts w:hint="eastAsia"/>
        </w:rPr>
        <w:t>数据库</w:t>
      </w:r>
      <w:r>
        <w:t>脚本</w:t>
      </w:r>
      <w:bookmarkEnd w:id="93"/>
    </w:p>
    <w:p w14:paraId="27686512" w14:textId="32310E42" w:rsidR="00816E40" w:rsidRPr="00816E40" w:rsidRDefault="00816E40" w:rsidP="00816E40">
      <w:r>
        <w:rPr>
          <w:rFonts w:hint="eastAsia"/>
        </w:rPr>
        <w:t>因为</w:t>
      </w:r>
      <w:r>
        <w:t>在</w:t>
      </w:r>
      <w:r>
        <w:t>4.4</w:t>
      </w:r>
      <w:r>
        <w:t>章节的基础上为</w:t>
      </w:r>
      <w:r>
        <w:t>t_order</w:t>
      </w:r>
      <w:r>
        <w:rPr>
          <w:rFonts w:hint="eastAsia"/>
        </w:rPr>
        <w:t>表</w:t>
      </w:r>
      <w:r>
        <w:t>添加了</w:t>
      </w:r>
      <w:r>
        <w:rPr>
          <w:rFonts w:hint="eastAsia"/>
        </w:rPr>
        <w:t>discount_price</w:t>
      </w:r>
      <w:r>
        <w:rPr>
          <w:rFonts w:hint="eastAsia"/>
        </w:rPr>
        <w:t>字段</w:t>
      </w:r>
      <w:r>
        <w:t>，需要执行下面</w:t>
      </w:r>
      <w:r>
        <w:t>SQL</w:t>
      </w:r>
      <w:r>
        <w:t>代码。</w:t>
      </w:r>
    </w:p>
    <w:p w14:paraId="6394A09D" w14:textId="77777777" w:rsidR="00B20CD0" w:rsidRDefault="00B20CD0" w:rsidP="00B20CD0">
      <w:pPr>
        <w:pStyle w:val="CodeText"/>
      </w:pPr>
      <w:r>
        <w:t>ALTER TABLE `t_order` ADD `discount_price` float(64,2) DEFAULT NULL;</w:t>
      </w:r>
    </w:p>
    <w:p w14:paraId="0931110A" w14:textId="57E285E5" w:rsidR="00472A3F" w:rsidRDefault="00B20CD0" w:rsidP="00B20CD0">
      <w:pPr>
        <w:pStyle w:val="CodeText"/>
        <w:rPr>
          <w:sz w:val="32"/>
          <w:szCs w:val="32"/>
        </w:rPr>
      </w:pPr>
      <w:r>
        <w:t>UPDATE `t_order` SET `discount_price`=`total_price` WHERE `id` &gt; 0;</w:t>
      </w:r>
      <w:r w:rsidR="00472A3F">
        <w:br w:type="page"/>
      </w:r>
    </w:p>
    <w:p w14:paraId="4FB53631" w14:textId="55748662" w:rsidR="009112F4" w:rsidRDefault="001551AB" w:rsidP="009112F4">
      <w:pPr>
        <w:pStyle w:val="Heading1"/>
      </w:pPr>
      <w:bookmarkStart w:id="94" w:name="_Toc416640944"/>
      <w:r>
        <w:rPr>
          <w:rFonts w:hint="eastAsia"/>
        </w:rPr>
        <w:lastRenderedPageBreak/>
        <w:t>权限</w:t>
      </w:r>
      <w:r w:rsidR="009112F4">
        <w:t>管理模块</w:t>
      </w:r>
      <w:r w:rsidR="00AB5E10">
        <w:rPr>
          <w:rFonts w:hint="eastAsia"/>
        </w:rPr>
        <w:t xml:space="preserve"> (</w:t>
      </w:r>
      <w:r w:rsidR="00AB5E10">
        <w:t>eorder</w:t>
      </w:r>
      <w:r w:rsidR="0072258E">
        <w:t>-user</w:t>
      </w:r>
      <w:r w:rsidR="00AB5E10">
        <w:rPr>
          <w:rFonts w:hint="eastAsia"/>
        </w:rPr>
        <w:t>)</w:t>
      </w:r>
      <w:bookmarkEnd w:id="94"/>
    </w:p>
    <w:p w14:paraId="7DB54DBA" w14:textId="75ECE092" w:rsidR="009112F4" w:rsidRDefault="009112F4" w:rsidP="0094671E">
      <w:pPr>
        <w:pStyle w:val="Heading2"/>
      </w:pPr>
      <w:bookmarkStart w:id="95" w:name="_用户登录"/>
      <w:bookmarkStart w:id="96" w:name="_Toc416640945"/>
      <w:bookmarkEnd w:id="95"/>
      <w:r>
        <w:rPr>
          <w:rFonts w:hint="eastAsia"/>
        </w:rPr>
        <w:t>用户登录</w:t>
      </w:r>
      <w:bookmarkEnd w:id="96"/>
    </w:p>
    <w:p w14:paraId="72E83F87" w14:textId="466ADCAC" w:rsidR="009112F4" w:rsidRDefault="009112F4" w:rsidP="009112F4">
      <w:r>
        <w:rPr>
          <w:rFonts w:hint="eastAsia"/>
        </w:rPr>
        <w:t>用户</w:t>
      </w:r>
      <w:r>
        <w:t>使用系统合法的用户名和密码登录到系统。对于</w:t>
      </w:r>
      <w:r>
        <w:rPr>
          <w:rFonts w:hint="eastAsia"/>
        </w:rPr>
        <w:t>不正确</w:t>
      </w:r>
      <w:r>
        <w:t>的用户名和密码信息进行提示。</w:t>
      </w:r>
      <w:r w:rsidR="00FB26FE">
        <w:rPr>
          <w:rFonts w:hint="eastAsia"/>
        </w:rPr>
        <w:t>详细</w:t>
      </w:r>
      <w:r w:rsidR="0012559F">
        <w:t>需求说明</w:t>
      </w:r>
      <w:r w:rsidR="0012559F">
        <w:rPr>
          <w:rFonts w:hint="eastAsia"/>
        </w:rPr>
        <w:t>参看</w:t>
      </w:r>
      <w:r w:rsidR="0073624F">
        <w:rPr>
          <w:rFonts w:hint="eastAsia"/>
        </w:rPr>
        <w:t>需求功能</w:t>
      </w:r>
      <w:r w:rsidR="0073624F">
        <w:t>说明</w:t>
      </w:r>
      <w:r w:rsidR="0073624F">
        <w:rPr>
          <w:rFonts w:hint="eastAsia"/>
        </w:rPr>
        <w:t>书</w:t>
      </w:r>
      <w:r w:rsidR="00FB26FE">
        <w:t>UC_00</w:t>
      </w:r>
      <w:r w:rsidR="0090673D">
        <w:t>5</w:t>
      </w:r>
      <w:r w:rsidR="00FB26FE">
        <w:t>-</w:t>
      </w:r>
      <w:r w:rsidR="00FB26FE">
        <w:t>用户登录</w:t>
      </w:r>
    </w:p>
    <w:p w14:paraId="78AFD147" w14:textId="35CEE0BB" w:rsidR="00906EA1" w:rsidRDefault="00906EA1" w:rsidP="001B3D57">
      <w:pPr>
        <w:pStyle w:val="Heading3"/>
      </w:pPr>
      <w:bookmarkStart w:id="97" w:name="_Toc410072077"/>
      <w:bookmarkStart w:id="98" w:name="_Toc410072148"/>
      <w:bookmarkStart w:id="99" w:name="_Toc410147283"/>
      <w:bookmarkStart w:id="100" w:name="_Toc410149683"/>
      <w:bookmarkStart w:id="101" w:name="_Toc410149828"/>
      <w:bookmarkStart w:id="102" w:name="_Toc410149895"/>
      <w:bookmarkStart w:id="103" w:name="_Toc410319381"/>
      <w:bookmarkStart w:id="104" w:name="_Toc410149684"/>
      <w:bookmarkStart w:id="105" w:name="_Toc410149829"/>
      <w:bookmarkStart w:id="106" w:name="_Toc410149896"/>
      <w:bookmarkStart w:id="107" w:name="_Toc410319382"/>
      <w:bookmarkStart w:id="108" w:name="_Toc410149897"/>
      <w:bookmarkStart w:id="109" w:name="_Toc41664094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>
        <w:rPr>
          <w:rFonts w:hint="eastAsia"/>
        </w:rPr>
        <w:t>功能</w:t>
      </w:r>
      <w:r>
        <w:t>IPO</w:t>
      </w:r>
      <w:r>
        <w:t>图</w:t>
      </w:r>
      <w:bookmarkEnd w:id="109"/>
    </w:p>
    <w:p w14:paraId="6137B893" w14:textId="7F6D8B0C" w:rsidR="00720C1D" w:rsidRPr="00720C1D" w:rsidRDefault="00957716" w:rsidP="00720C1D">
      <w:r>
        <w:object w:dxaOrig="6855" w:dyaOrig="3705" w14:anchorId="3F24BCD8">
          <v:shape id="_x0000_i1031" type="#_x0000_t75" style="width:343.85pt;height:185.15pt" o:ole="">
            <v:imagedata r:id="rId80" o:title=""/>
          </v:shape>
          <o:OLEObject Type="Embed" ProgID="Visio.Drawing.15" ShapeID="_x0000_i1031" DrawAspect="Content" ObjectID="_1491143343" r:id="rId81"/>
        </w:object>
      </w:r>
    </w:p>
    <w:p w14:paraId="1FA18D55" w14:textId="7EF544CD" w:rsidR="004C7652" w:rsidRDefault="004C7652" w:rsidP="001B3D57">
      <w:pPr>
        <w:pStyle w:val="Heading3"/>
      </w:pPr>
      <w:bookmarkStart w:id="110" w:name="_Toc416640947"/>
      <w:r>
        <w:rPr>
          <w:rFonts w:hint="eastAsia"/>
        </w:rPr>
        <w:t>时序图</w:t>
      </w:r>
      <w:bookmarkEnd w:id="110"/>
    </w:p>
    <w:p w14:paraId="61FFCFB0" w14:textId="768CB30D" w:rsidR="00DE1973" w:rsidRDefault="00371472" w:rsidP="004C7652">
      <w:pPr>
        <w:pStyle w:val="NoSpacing"/>
      </w:pPr>
      <w:r>
        <w:rPr>
          <w:noProof/>
        </w:rPr>
        <w:drawing>
          <wp:inline distT="0" distB="0" distL="0" distR="0" wp14:anchorId="0EBDF00A" wp14:editId="1D78F7AF">
            <wp:extent cx="5514975" cy="1402715"/>
            <wp:effectExtent l="0" t="0" r="9525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2015-02-02_20180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2FD" w14:textId="77777777" w:rsidR="00D10167" w:rsidRPr="00957716" w:rsidRDefault="00D10167" w:rsidP="00957716"/>
    <w:p w14:paraId="4C0CC0F7" w14:textId="73A5EE8F" w:rsidR="007A4645" w:rsidRDefault="009112F4" w:rsidP="001B3D57">
      <w:pPr>
        <w:pStyle w:val="Heading3"/>
      </w:pPr>
      <w:bookmarkStart w:id="111" w:name="_Toc416640948"/>
      <w:r>
        <w:rPr>
          <w:rFonts w:hint="eastAsia"/>
        </w:rPr>
        <w:t>代码</w:t>
      </w:r>
      <w:r>
        <w:t>构成</w:t>
      </w:r>
      <w:bookmarkEnd w:id="111"/>
    </w:p>
    <w:p w14:paraId="3FBDCE33" w14:textId="45199CA5" w:rsidR="007A4645" w:rsidRPr="007A4645" w:rsidRDefault="007A4645" w:rsidP="007A4645">
      <w:r>
        <w:rPr>
          <w:rFonts w:hint="eastAsia"/>
        </w:rPr>
        <w:t>实现</w:t>
      </w:r>
      <w:r>
        <w:t>用户登录系统的功能，需要下列文件支持，描述如下表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C4509E" w14:paraId="41C85058" w14:textId="77777777" w:rsidTr="00A4408A">
        <w:tc>
          <w:tcPr>
            <w:tcW w:w="2610" w:type="dxa"/>
            <w:shd w:val="clear" w:color="auto" w:fill="BFBFBF" w:themeFill="background1" w:themeFillShade="BF"/>
          </w:tcPr>
          <w:p w14:paraId="55B80178" w14:textId="2E01ED08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F1D3881" w14:textId="2FB8275C" w:rsidR="00C4509E" w:rsidRDefault="00BD3B71" w:rsidP="00720C1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6F0D7385" w14:textId="43C5D6D5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4509E" w14:paraId="585E370A" w14:textId="77777777" w:rsidTr="00A4408A">
        <w:tc>
          <w:tcPr>
            <w:tcW w:w="2610" w:type="dxa"/>
          </w:tcPr>
          <w:p w14:paraId="3CBF0906" w14:textId="1CB4CFCA" w:rsidR="00C4509E" w:rsidRPr="00220DB9" w:rsidRDefault="00C4509E" w:rsidP="00720C1D">
            <w:pPr>
              <w:pStyle w:val="NoSpacing"/>
            </w:pPr>
            <w:r w:rsidRPr="00220DB9">
              <w:t>Base</w:t>
            </w:r>
            <w:r w:rsidR="00F63625" w:rsidRPr="00220DB9">
              <w:t>VO</w:t>
            </w:r>
            <w:r w:rsidRPr="00220DB9">
              <w:t>.java</w:t>
            </w:r>
          </w:p>
        </w:tc>
        <w:tc>
          <w:tcPr>
            <w:tcW w:w="3240" w:type="dxa"/>
          </w:tcPr>
          <w:p w14:paraId="07CA08D8" w14:textId="700F4255" w:rsidR="00C4509E" w:rsidRDefault="00BD3B71" w:rsidP="00BD3B71">
            <w:pPr>
              <w:pStyle w:val="NoSpacing"/>
            </w:pPr>
            <w:r>
              <w:t>com.innovaee.</w:t>
            </w:r>
            <w:r w:rsidR="000744F1" w:rsidRPr="000744F1">
              <w:t>eorder</w:t>
            </w:r>
            <w:r>
              <w:t>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6CC1FBE4" w14:textId="3DC179D4" w:rsidR="00C4509E" w:rsidRDefault="00C4509E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VO</w:t>
            </w:r>
            <w:r w:rsidR="008338B1">
              <w:rPr>
                <w:rFonts w:hint="eastAsia"/>
              </w:rPr>
              <w:t>（</w:t>
            </w:r>
            <w:r w:rsidR="008338B1">
              <w:t>值对象）</w:t>
            </w:r>
            <w:r w:rsidR="00F63625">
              <w:rPr>
                <w:rFonts w:hint="eastAsia"/>
              </w:rPr>
              <w:t>类</w:t>
            </w:r>
            <w:r>
              <w:t>的父类</w:t>
            </w:r>
          </w:p>
        </w:tc>
      </w:tr>
      <w:tr w:rsidR="000744F1" w14:paraId="7DA79263" w14:textId="77777777" w:rsidTr="00A4408A">
        <w:tc>
          <w:tcPr>
            <w:tcW w:w="2610" w:type="dxa"/>
          </w:tcPr>
          <w:p w14:paraId="60DA5C91" w14:textId="2FDB64F7" w:rsidR="000744F1" w:rsidRPr="00F63625" w:rsidRDefault="000744F1" w:rsidP="00720C1D">
            <w:pPr>
              <w:pStyle w:val="NoSpacing"/>
            </w:pPr>
            <w:r w:rsidRPr="000744F1">
              <w:t>RoleLinkVo</w:t>
            </w:r>
            <w:r w:rsidR="00A1451B">
              <w:t>.java</w:t>
            </w:r>
          </w:p>
        </w:tc>
        <w:tc>
          <w:tcPr>
            <w:tcW w:w="3240" w:type="dxa"/>
          </w:tcPr>
          <w:p w14:paraId="341E04B6" w14:textId="1470AA0C" w:rsidR="000744F1" w:rsidRPr="00C4509E" w:rsidRDefault="00BD3B71" w:rsidP="00720C1D">
            <w:pPr>
              <w:pStyle w:val="NoSpacing"/>
            </w:pPr>
            <w:r>
              <w:t>com.innovaee.eorder.</w:t>
            </w:r>
            <w:r w:rsidR="000744F1" w:rsidRPr="000744F1">
              <w:t>module</w:t>
            </w:r>
            <w:r>
              <w:t>.</w:t>
            </w:r>
            <w:r w:rsidR="000744F1" w:rsidRPr="000744F1">
              <w:t>vo</w:t>
            </w:r>
          </w:p>
        </w:tc>
        <w:tc>
          <w:tcPr>
            <w:tcW w:w="2943" w:type="dxa"/>
          </w:tcPr>
          <w:p w14:paraId="7EA79261" w14:textId="254799DD" w:rsidR="000744F1" w:rsidRPr="00A65081" w:rsidRDefault="00A65081" w:rsidP="00720C1D">
            <w:pPr>
              <w:pStyle w:val="NoSpacing"/>
            </w:pPr>
            <w:r>
              <w:rPr>
                <w:rFonts w:hint="eastAsia"/>
              </w:rPr>
              <w:t>页面</w:t>
            </w:r>
            <w:r>
              <w:t>链接值对象</w:t>
            </w:r>
            <w:r w:rsidR="00E929DF">
              <w:rPr>
                <w:rFonts w:hint="eastAsia"/>
              </w:rPr>
              <w:t>，</w:t>
            </w:r>
            <w:r w:rsidR="00E929DF">
              <w:t>用户显示用户可以看到的菜单。</w:t>
            </w:r>
          </w:p>
        </w:tc>
      </w:tr>
      <w:tr w:rsidR="00DF5700" w14:paraId="3144A6E7" w14:textId="77777777" w:rsidTr="00A4408A">
        <w:tc>
          <w:tcPr>
            <w:tcW w:w="2610" w:type="dxa"/>
          </w:tcPr>
          <w:p w14:paraId="6980F364" w14:textId="497D9CBB" w:rsidR="00DF5700" w:rsidRPr="00E159A1" w:rsidRDefault="00E659A3" w:rsidP="00720C1D">
            <w:pPr>
              <w:pStyle w:val="NoSpacing"/>
            </w:pPr>
            <w:r w:rsidRPr="00E659A3">
              <w:t>BaseEntity</w:t>
            </w:r>
            <w:r>
              <w:t>.java</w:t>
            </w:r>
          </w:p>
        </w:tc>
        <w:tc>
          <w:tcPr>
            <w:tcW w:w="3240" w:type="dxa"/>
          </w:tcPr>
          <w:p w14:paraId="13063B24" w14:textId="6D37A624" w:rsidR="00DF5700" w:rsidRPr="00751FD6" w:rsidRDefault="00BD3B71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7117988F" w14:textId="1BA2EADD" w:rsidR="00DF5700" w:rsidRDefault="00E659A3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 w:rsidRPr="00E659A3">
              <w:rPr>
                <w:rFonts w:hint="eastAsia"/>
              </w:rPr>
              <w:t>实体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Pr="00E659A3">
              <w:rPr>
                <w:rFonts w:hint="eastAsia"/>
              </w:rPr>
              <w:t>类</w:t>
            </w:r>
          </w:p>
        </w:tc>
      </w:tr>
      <w:tr w:rsidR="00DF5700" w14:paraId="76D552BF" w14:textId="77777777" w:rsidTr="00A4408A">
        <w:tc>
          <w:tcPr>
            <w:tcW w:w="2610" w:type="dxa"/>
          </w:tcPr>
          <w:p w14:paraId="1DC1A23A" w14:textId="169F5E98" w:rsidR="00DF5700" w:rsidRPr="00E159A1" w:rsidRDefault="00E659A3" w:rsidP="00720C1D">
            <w:pPr>
              <w:pStyle w:val="NoSpacing"/>
            </w:pPr>
            <w:r>
              <w:t>User.java</w:t>
            </w:r>
          </w:p>
        </w:tc>
        <w:tc>
          <w:tcPr>
            <w:tcW w:w="3240" w:type="dxa"/>
          </w:tcPr>
          <w:p w14:paraId="28794152" w14:textId="7B104E48" w:rsidR="00DF5700" w:rsidRPr="00751FD6" w:rsidRDefault="00ED5834" w:rsidP="00720C1D">
            <w:pPr>
              <w:pStyle w:val="NoSpacing"/>
            </w:pPr>
            <w:r>
              <w:t>com.innovaee.eorder.module.</w:t>
            </w:r>
            <w:r w:rsidR="00462D0A" w:rsidRPr="00462D0A">
              <w:t>entity</w:t>
            </w:r>
          </w:p>
        </w:tc>
        <w:tc>
          <w:tcPr>
            <w:tcW w:w="2943" w:type="dxa"/>
          </w:tcPr>
          <w:p w14:paraId="4ECBADBF" w14:textId="63C5A6EB" w:rsidR="00DF5700" w:rsidRDefault="00E50216" w:rsidP="00720C1D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实体类，该类与数据库的</w:t>
            </w:r>
            <w:r>
              <w:t>t_user</w:t>
            </w:r>
            <w:r>
              <w:t>对</w:t>
            </w:r>
            <w:r>
              <w:rPr>
                <w:rFonts w:hint="eastAsia"/>
              </w:rPr>
              <w:t>应</w:t>
            </w:r>
            <w:r>
              <w:t>，通过注</w:t>
            </w:r>
            <w:r>
              <w:lastRenderedPageBreak/>
              <w:t>解</w:t>
            </w:r>
            <w:r>
              <w:rPr>
                <w:rFonts w:hint="eastAsia"/>
              </w:rPr>
              <w:t>进行</w:t>
            </w:r>
            <w:r>
              <w:t>映射。</w:t>
            </w:r>
          </w:p>
        </w:tc>
      </w:tr>
      <w:tr w:rsidR="00E159A1" w14:paraId="637A0521" w14:textId="77777777" w:rsidTr="00A4408A">
        <w:tc>
          <w:tcPr>
            <w:tcW w:w="2610" w:type="dxa"/>
          </w:tcPr>
          <w:p w14:paraId="7BE9B0A9" w14:textId="1C884B57" w:rsidR="00E159A1" w:rsidRPr="00A1451B" w:rsidRDefault="00E159A1" w:rsidP="00720C1D">
            <w:pPr>
              <w:pStyle w:val="NoSpacing"/>
            </w:pPr>
            <w:r w:rsidRPr="00E159A1">
              <w:lastRenderedPageBreak/>
              <w:t>BaseService</w:t>
            </w:r>
            <w:r>
              <w:t>.java</w:t>
            </w:r>
          </w:p>
        </w:tc>
        <w:tc>
          <w:tcPr>
            <w:tcW w:w="3240" w:type="dxa"/>
          </w:tcPr>
          <w:p w14:paraId="4F2B4E63" w14:textId="0D4C3776" w:rsidR="00E159A1" w:rsidRPr="00751FD6" w:rsidRDefault="00ED5834" w:rsidP="00720C1D">
            <w:pPr>
              <w:pStyle w:val="NoSpacing"/>
            </w:pPr>
            <w:r>
              <w:t>com.innovaee.eorder.</w:t>
            </w:r>
            <w:r w:rsidR="00E159A1" w:rsidRPr="00751FD6">
              <w:t>module</w:t>
            </w:r>
            <w:r>
              <w:t>.</w:t>
            </w:r>
            <w:r w:rsidR="00E159A1" w:rsidRPr="00751FD6">
              <w:t>service</w:t>
            </w:r>
          </w:p>
        </w:tc>
        <w:tc>
          <w:tcPr>
            <w:tcW w:w="2943" w:type="dxa"/>
          </w:tcPr>
          <w:p w14:paraId="4B6B03B5" w14:textId="75F1146A" w:rsidR="00E159A1" w:rsidRPr="008703D2" w:rsidRDefault="00E159A1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Servic</w:t>
            </w:r>
            <w:r w:rsidR="00220DB9">
              <w:t>e</w:t>
            </w:r>
            <w:r>
              <w:rPr>
                <w:rFonts w:hint="eastAsia"/>
              </w:rPr>
              <w:t>类</w:t>
            </w:r>
            <w:r>
              <w:t>的</w:t>
            </w:r>
            <w:r w:rsidR="00551A18">
              <w:rPr>
                <w:rFonts w:hint="eastAsia"/>
              </w:rPr>
              <w:t>父</w:t>
            </w:r>
            <w:r w:rsidR="00551A18" w:rsidRPr="00E659A3">
              <w:rPr>
                <w:rFonts w:hint="eastAsia"/>
              </w:rPr>
              <w:t>类</w:t>
            </w:r>
          </w:p>
        </w:tc>
      </w:tr>
      <w:tr w:rsidR="00751FD6" w14:paraId="625AF80B" w14:textId="77777777" w:rsidTr="00A4408A">
        <w:tc>
          <w:tcPr>
            <w:tcW w:w="2610" w:type="dxa"/>
          </w:tcPr>
          <w:p w14:paraId="0EBD3445" w14:textId="77777777" w:rsidR="00751FD6" w:rsidRDefault="00A1451B" w:rsidP="00720C1D">
            <w:pPr>
              <w:pStyle w:val="NoSpacing"/>
            </w:pPr>
            <w:r w:rsidRPr="00A1451B">
              <w:t>AuthenticationService</w:t>
            </w:r>
          </w:p>
          <w:p w14:paraId="5DECC321" w14:textId="18AA8AC1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F06B36C" w14:textId="627AA8DA" w:rsidR="00751FD6" w:rsidRPr="00364B4A" w:rsidRDefault="00ED5834" w:rsidP="00720C1D">
            <w:pPr>
              <w:pStyle w:val="NoSpacing"/>
            </w:pPr>
            <w:r>
              <w:t>com.</w:t>
            </w:r>
            <w:r w:rsidR="00751FD6" w:rsidRPr="00751FD6">
              <w:t>i</w:t>
            </w:r>
            <w:r>
              <w:t>nnovaee.eorder.</w:t>
            </w:r>
            <w:r w:rsidR="00751FD6" w:rsidRPr="00751FD6">
              <w:t>module</w:t>
            </w:r>
            <w:r>
              <w:t>.service.s</w:t>
            </w:r>
            <w:r w:rsidR="00751FD6" w:rsidRPr="00751FD6">
              <w:t>ecurity</w:t>
            </w:r>
          </w:p>
        </w:tc>
        <w:tc>
          <w:tcPr>
            <w:tcW w:w="2943" w:type="dxa"/>
          </w:tcPr>
          <w:p w14:paraId="1F1E2415" w14:textId="320AAA79" w:rsidR="00751FD6" w:rsidRDefault="00726CF1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8703D2" w:rsidRPr="008703D2">
              <w:rPr>
                <w:rFonts w:hint="eastAsia"/>
              </w:rPr>
              <w:t>验证服务</w:t>
            </w:r>
            <w:r>
              <w:rPr>
                <w:rFonts w:hint="eastAsia"/>
              </w:rPr>
              <w:t>，</w:t>
            </w:r>
            <w:r>
              <w:t>验证用户输入的用户名和密码是否匹配。</w:t>
            </w:r>
          </w:p>
        </w:tc>
      </w:tr>
      <w:tr w:rsidR="00751FD6" w14:paraId="631042B8" w14:textId="77777777" w:rsidTr="00A4408A">
        <w:tc>
          <w:tcPr>
            <w:tcW w:w="2610" w:type="dxa"/>
          </w:tcPr>
          <w:p w14:paraId="7D05FB16" w14:textId="77777777" w:rsidR="00751FD6" w:rsidRDefault="00A1451B" w:rsidP="00720C1D">
            <w:pPr>
              <w:pStyle w:val="NoSpacing"/>
            </w:pPr>
            <w:r w:rsidRPr="00A1451B">
              <w:t>AuthorizationService</w:t>
            </w:r>
          </w:p>
          <w:p w14:paraId="00303C8C" w14:textId="71ED6678" w:rsidR="00A1451B" w:rsidRDefault="00A1451B" w:rsidP="00720C1D">
            <w:pPr>
              <w:pStyle w:val="NoSpacing"/>
            </w:pPr>
            <w:r>
              <w:t>.java</w:t>
            </w:r>
          </w:p>
        </w:tc>
        <w:tc>
          <w:tcPr>
            <w:tcW w:w="3240" w:type="dxa"/>
          </w:tcPr>
          <w:p w14:paraId="558F77A3" w14:textId="16232368" w:rsidR="00751FD6" w:rsidRPr="00751FD6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7BED8B91" w14:textId="272F8104" w:rsidR="00751FD6" w:rsidRDefault="007F783B" w:rsidP="00720C1D">
            <w:pPr>
              <w:pStyle w:val="NoSpacing"/>
            </w:pPr>
            <w:r>
              <w:rPr>
                <w:rFonts w:hint="eastAsia"/>
              </w:rPr>
              <w:t>提供</w:t>
            </w:r>
            <w:r w:rsidR="0063102E" w:rsidRPr="0063102E">
              <w:rPr>
                <w:rFonts w:hint="eastAsia"/>
              </w:rPr>
              <w:t>授权服务</w:t>
            </w:r>
            <w:r>
              <w:rPr>
                <w:rFonts w:hint="eastAsia"/>
              </w:rPr>
              <w:t>，</w:t>
            </w:r>
            <w:r>
              <w:t>根据用户角色</w:t>
            </w:r>
            <w:r w:rsidR="002C7FB4">
              <w:rPr>
                <w:rFonts w:hint="eastAsia"/>
              </w:rPr>
              <w:t>获取</w:t>
            </w:r>
            <w:r w:rsidR="002C7FB4">
              <w:t>相关权限信息。</w:t>
            </w:r>
          </w:p>
        </w:tc>
      </w:tr>
      <w:tr w:rsidR="00751FD6" w14:paraId="7C1FD712" w14:textId="77777777" w:rsidTr="00A4408A">
        <w:tc>
          <w:tcPr>
            <w:tcW w:w="2610" w:type="dxa"/>
          </w:tcPr>
          <w:p w14:paraId="6CB63EA2" w14:textId="56B7894E" w:rsidR="00751FD6" w:rsidRDefault="00B573DD" w:rsidP="00720C1D">
            <w:pPr>
              <w:pStyle w:val="NoSpacing"/>
            </w:pPr>
            <w:r w:rsidRPr="00B573DD">
              <w:t>SecurityMetadataSource</w:t>
            </w:r>
            <w:r w:rsidR="00D920B8">
              <w:br/>
            </w:r>
            <w:r w:rsidRPr="00B573DD">
              <w:t>Service</w:t>
            </w:r>
            <w:r>
              <w:t>.java</w:t>
            </w:r>
          </w:p>
        </w:tc>
        <w:tc>
          <w:tcPr>
            <w:tcW w:w="3240" w:type="dxa"/>
          </w:tcPr>
          <w:p w14:paraId="268DAD36" w14:textId="166FD7DA" w:rsidR="00751FD6" w:rsidRPr="00364B4A" w:rsidRDefault="00DD0622" w:rsidP="00720C1D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.service.s</w:t>
            </w:r>
            <w:r w:rsidRPr="00751FD6">
              <w:t>ecurity</w:t>
            </w:r>
          </w:p>
        </w:tc>
        <w:tc>
          <w:tcPr>
            <w:tcW w:w="2943" w:type="dxa"/>
          </w:tcPr>
          <w:p w14:paraId="243ABAE0" w14:textId="0E7C7550" w:rsidR="00751FD6" w:rsidRDefault="0063102E" w:rsidP="00720C1D">
            <w:pPr>
              <w:pStyle w:val="NoSpacing"/>
            </w:pPr>
            <w:r w:rsidRPr="0063102E">
              <w:rPr>
                <w:rFonts w:hint="eastAsia"/>
              </w:rPr>
              <w:t>安全元数据源服务</w:t>
            </w:r>
            <w:r w:rsidR="00E10F27">
              <w:rPr>
                <w:rFonts w:hint="eastAsia"/>
              </w:rPr>
              <w:t>类</w:t>
            </w:r>
            <w:r w:rsidR="00E10F27">
              <w:t>，</w:t>
            </w:r>
            <w:r w:rsidR="00080FEB">
              <w:t>根据用户角色</w:t>
            </w:r>
            <w:r w:rsidR="00080FEB">
              <w:rPr>
                <w:rFonts w:hint="eastAsia"/>
              </w:rPr>
              <w:t>获取</w:t>
            </w:r>
            <w:r w:rsidR="00080FEB">
              <w:t>相关权限信息</w:t>
            </w:r>
            <w:r w:rsidR="00080FEB">
              <w:rPr>
                <w:rFonts w:hint="eastAsia"/>
              </w:rPr>
              <w:t>，生成</w:t>
            </w:r>
            <w:r w:rsidR="00080FEB">
              <w:t>用户权限</w:t>
            </w:r>
            <w:r w:rsidR="00080FEB">
              <w:rPr>
                <w:rFonts w:hint="eastAsia"/>
              </w:rPr>
              <w:t>列表</w:t>
            </w:r>
            <w:r w:rsidR="00080FEB">
              <w:t>。</w:t>
            </w:r>
          </w:p>
        </w:tc>
      </w:tr>
      <w:tr w:rsidR="00B94EB9" w14:paraId="33BF5E87" w14:textId="77777777" w:rsidTr="00A4408A">
        <w:tc>
          <w:tcPr>
            <w:tcW w:w="2610" w:type="dxa"/>
          </w:tcPr>
          <w:p w14:paraId="68716A16" w14:textId="658D9CF7" w:rsidR="00B94EB9" w:rsidRPr="0089344E" w:rsidRDefault="00B94EB9" w:rsidP="00720C1D">
            <w:pPr>
              <w:pStyle w:val="NoSpacing"/>
            </w:pPr>
            <w:r>
              <w:t>Base</w:t>
            </w:r>
            <w:r w:rsidRPr="0089344E">
              <w:t>Action</w:t>
            </w:r>
            <w:r>
              <w:t>.java</w:t>
            </w:r>
          </w:p>
        </w:tc>
        <w:tc>
          <w:tcPr>
            <w:tcW w:w="3240" w:type="dxa"/>
          </w:tcPr>
          <w:p w14:paraId="61FFB95D" w14:textId="48518CB1" w:rsidR="00B94EB9" w:rsidRPr="00364B4A" w:rsidRDefault="00B94EB9" w:rsidP="00DD0622">
            <w:pPr>
              <w:pStyle w:val="NoSpacing"/>
            </w:pPr>
            <w:r w:rsidRPr="00364B4A">
              <w:t>com</w:t>
            </w:r>
            <w:r w:rsidR="00DD0622">
              <w:t>.</w:t>
            </w:r>
            <w:r w:rsidRPr="00364B4A">
              <w:t>innovaee</w:t>
            </w:r>
            <w:r w:rsidR="00DD0622">
              <w:t>.</w:t>
            </w:r>
            <w:r w:rsidRPr="00364B4A">
              <w:t>eorder</w:t>
            </w:r>
            <w:r w:rsidR="00DD0622">
              <w:t>.</w:t>
            </w:r>
            <w:r w:rsidRPr="00364B4A">
              <w:t>web</w:t>
            </w:r>
            <w:r w:rsidR="00DD0622">
              <w:t>.</w:t>
            </w:r>
            <w:r w:rsidRPr="00364B4A">
              <w:t>action</w:t>
            </w:r>
          </w:p>
        </w:tc>
        <w:tc>
          <w:tcPr>
            <w:tcW w:w="2943" w:type="dxa"/>
          </w:tcPr>
          <w:p w14:paraId="2A7709CA" w14:textId="1FE48297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所有</w:t>
            </w:r>
            <w:r>
              <w:t>Action</w:t>
            </w:r>
            <w:r>
              <w:rPr>
                <w:rFonts w:hint="eastAsia"/>
              </w:rPr>
              <w:t>类</w:t>
            </w:r>
            <w:r>
              <w:t>的</w:t>
            </w:r>
            <w:r w:rsidR="005541EC">
              <w:rPr>
                <w:rFonts w:hint="eastAsia"/>
              </w:rPr>
              <w:t>父</w:t>
            </w:r>
            <w:r w:rsidR="005541EC" w:rsidRPr="00E659A3">
              <w:rPr>
                <w:rFonts w:hint="eastAsia"/>
              </w:rPr>
              <w:t>类</w:t>
            </w:r>
          </w:p>
        </w:tc>
      </w:tr>
      <w:tr w:rsidR="00B94EB9" w14:paraId="2BD5529B" w14:textId="77777777" w:rsidTr="00A4408A">
        <w:tc>
          <w:tcPr>
            <w:tcW w:w="2610" w:type="dxa"/>
          </w:tcPr>
          <w:p w14:paraId="5216A5FB" w14:textId="614A7D12" w:rsidR="00B94EB9" w:rsidRDefault="00B94EB9" w:rsidP="00720C1D">
            <w:pPr>
              <w:pStyle w:val="NoSpacing"/>
            </w:pPr>
            <w:r w:rsidRPr="0089344E">
              <w:t>LoginAction</w:t>
            </w:r>
            <w:r>
              <w:t>.java</w:t>
            </w:r>
          </w:p>
        </w:tc>
        <w:tc>
          <w:tcPr>
            <w:tcW w:w="3240" w:type="dxa"/>
          </w:tcPr>
          <w:p w14:paraId="49EA724A" w14:textId="3F173A87" w:rsidR="00B94EB9" w:rsidRPr="00F63625" w:rsidRDefault="00DD0622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422F4E22" w14:textId="415A7375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</w:t>
            </w:r>
            <w:r>
              <w:t>的</w:t>
            </w:r>
            <w:r>
              <w:t>Action</w:t>
            </w:r>
            <w:r w:rsidR="006B5FD6">
              <w:rPr>
                <w:rFonts w:hint="eastAsia"/>
              </w:rPr>
              <w:t>，</w:t>
            </w:r>
            <w:r w:rsidR="006B5FD6">
              <w:t>响应</w:t>
            </w:r>
            <w:r w:rsidR="006B5FD6">
              <w:rPr>
                <w:rFonts w:hint="eastAsia"/>
              </w:rPr>
              <w:t>登录</w:t>
            </w:r>
            <w:r w:rsidR="006B5FD6">
              <w:t>页面提交的登录</w:t>
            </w:r>
            <w:r w:rsidR="006B5FD6">
              <w:rPr>
                <w:rFonts w:hint="eastAsia"/>
              </w:rPr>
              <w:t>请求</w:t>
            </w:r>
            <w:r w:rsidR="006B5FD6">
              <w:t>或其他页面</w:t>
            </w:r>
            <w:r w:rsidR="006B5FD6">
              <w:rPr>
                <w:rFonts w:hint="eastAsia"/>
              </w:rPr>
              <w:t>的</w:t>
            </w:r>
            <w:r w:rsidR="006B5FD6">
              <w:t>退出系统请求。</w:t>
            </w:r>
          </w:p>
        </w:tc>
      </w:tr>
      <w:tr w:rsidR="00B94EB9" w14:paraId="76B91CBC" w14:textId="77777777" w:rsidTr="00A4408A">
        <w:tc>
          <w:tcPr>
            <w:tcW w:w="2610" w:type="dxa"/>
          </w:tcPr>
          <w:p w14:paraId="0974E5FF" w14:textId="1B32F7AB" w:rsidR="00B94EB9" w:rsidRDefault="00B94EB9" w:rsidP="00720C1D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64A81A5C" w14:textId="0616C490" w:rsidR="00B94EB9" w:rsidRPr="00F63625" w:rsidRDefault="003D303D" w:rsidP="00720C1D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.login</w:t>
            </w:r>
          </w:p>
        </w:tc>
        <w:tc>
          <w:tcPr>
            <w:tcW w:w="2943" w:type="dxa"/>
          </w:tcPr>
          <w:p w14:paraId="20083A81" w14:textId="23145B6D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登录模块的</w:t>
            </w:r>
            <w:r>
              <w:rPr>
                <w:rFonts w:hint="eastAsia"/>
              </w:rPr>
              <w:t>Action</w:t>
            </w:r>
            <w:r>
              <w:t>配置文件</w:t>
            </w:r>
          </w:p>
        </w:tc>
      </w:tr>
      <w:tr w:rsidR="00B94EB9" w14:paraId="4A33606E" w14:textId="77777777" w:rsidTr="00A4408A">
        <w:tc>
          <w:tcPr>
            <w:tcW w:w="2610" w:type="dxa"/>
          </w:tcPr>
          <w:p w14:paraId="6509F33B" w14:textId="6CB11DF5" w:rsidR="00B94EB9" w:rsidRDefault="00B94EB9" w:rsidP="00720C1D">
            <w:pPr>
              <w:pStyle w:val="NoSpacing"/>
            </w:pPr>
            <w:r>
              <w:t>login.jsp</w:t>
            </w:r>
          </w:p>
        </w:tc>
        <w:tc>
          <w:tcPr>
            <w:tcW w:w="3240" w:type="dxa"/>
          </w:tcPr>
          <w:p w14:paraId="49C51605" w14:textId="57E85DA7" w:rsidR="00B94EB9" w:rsidRPr="00F63625" w:rsidRDefault="00B94EB9" w:rsidP="00720C1D">
            <w:pPr>
              <w:pStyle w:val="NoSpacing"/>
            </w:pPr>
            <w:r w:rsidRPr="00155290">
              <w:t>eorder\src\main\</w:t>
            </w:r>
            <w:r w:rsidRPr="00FE5BD6">
              <w:t>webapp\pages\login</w:t>
            </w:r>
          </w:p>
        </w:tc>
        <w:tc>
          <w:tcPr>
            <w:tcW w:w="2943" w:type="dxa"/>
          </w:tcPr>
          <w:p w14:paraId="28EA93C3" w14:textId="177E5461" w:rsidR="00B94EB9" w:rsidRDefault="00B94EB9" w:rsidP="00720C1D">
            <w:pPr>
              <w:pStyle w:val="NoSpacing"/>
            </w:pPr>
            <w:r>
              <w:rPr>
                <w:rFonts w:hint="eastAsia"/>
              </w:rPr>
              <w:t>登录</w:t>
            </w:r>
            <w:r>
              <w:t>页面</w:t>
            </w:r>
          </w:p>
        </w:tc>
      </w:tr>
    </w:tbl>
    <w:p w14:paraId="1B8D345C" w14:textId="77777777" w:rsidR="00906EA1" w:rsidRDefault="00906EA1" w:rsidP="00906EA1"/>
    <w:p w14:paraId="1405F8C1" w14:textId="303142FD" w:rsidR="00EC652A" w:rsidRDefault="00906EA1" w:rsidP="001B3D57">
      <w:pPr>
        <w:pStyle w:val="Heading3"/>
      </w:pPr>
      <w:bookmarkStart w:id="112" w:name="_Toc416640949"/>
      <w:r>
        <w:rPr>
          <w:rFonts w:hint="eastAsia"/>
        </w:rPr>
        <w:lastRenderedPageBreak/>
        <w:t>类图</w:t>
      </w:r>
      <w:bookmarkEnd w:id="112"/>
    </w:p>
    <w:p w14:paraId="6E1EEA65" w14:textId="4836DE4B" w:rsidR="0080796F" w:rsidRPr="00EC652A" w:rsidRDefault="00A4408A" w:rsidP="00EC652A">
      <w:pPr>
        <w:ind w:firstLine="0"/>
      </w:pPr>
      <w:r>
        <w:rPr>
          <w:noProof/>
        </w:rPr>
        <w:drawing>
          <wp:inline distT="0" distB="0" distL="0" distR="0" wp14:anchorId="7BFAC9BF" wp14:editId="46511EE9">
            <wp:extent cx="5514975" cy="40722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-02-01_2112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D06" w14:textId="171C7E92" w:rsidR="00FB26FE" w:rsidRDefault="00FB26FE" w:rsidP="001B3D57">
      <w:pPr>
        <w:pStyle w:val="Heading3"/>
      </w:pPr>
      <w:bookmarkStart w:id="113" w:name="_配置文件_1"/>
      <w:bookmarkStart w:id="114" w:name="_Toc416640950"/>
      <w:bookmarkEnd w:id="113"/>
      <w:r>
        <w:rPr>
          <w:rFonts w:hint="eastAsia"/>
        </w:rPr>
        <w:t>配置</w:t>
      </w:r>
      <w:r>
        <w:t>文件</w:t>
      </w:r>
      <w:bookmarkEnd w:id="114"/>
    </w:p>
    <w:p w14:paraId="2258696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struts.xml</w:t>
      </w:r>
    </w:p>
    <w:p w14:paraId="34D09F56" w14:textId="77777777" w:rsidR="00D10167" w:rsidRPr="0099324B" w:rsidRDefault="00D10167" w:rsidP="00D10167">
      <w:r>
        <w:rPr>
          <w:rFonts w:hint="eastAsia"/>
        </w:rPr>
        <w:t>下面</w:t>
      </w:r>
      <w:r>
        <w:t>配置文件展现了如何将用户登录</w:t>
      </w:r>
      <w:r>
        <w:rPr>
          <w:rFonts w:hint="eastAsia"/>
        </w:rPr>
        <w:t>Action</w:t>
      </w:r>
      <w:r>
        <w:t>与</w:t>
      </w:r>
      <w:r>
        <w:t>URI</w:t>
      </w:r>
      <w:r>
        <w:t>路径以及对应的</w:t>
      </w:r>
      <w:r>
        <w:t>Java</w:t>
      </w:r>
      <w:r>
        <w:t>类</w:t>
      </w:r>
      <w:r>
        <w:rPr>
          <w:rFonts w:hint="eastAsia"/>
        </w:rPr>
        <w:t>配置</w:t>
      </w:r>
      <w:r>
        <w:t>起来</w:t>
      </w:r>
    </w:p>
    <w:p w14:paraId="427D76F1" w14:textId="77777777" w:rsidR="00D10167" w:rsidRPr="005541EC" w:rsidRDefault="00D10167" w:rsidP="005541EC">
      <w:pPr>
        <w:pStyle w:val="CodeText"/>
      </w:pPr>
      <w:r w:rsidRPr="005541EC">
        <w:t>&lt;struts&gt;</w:t>
      </w:r>
    </w:p>
    <w:p w14:paraId="6248C714" w14:textId="77777777" w:rsidR="00D10167" w:rsidRPr="005541EC" w:rsidRDefault="00D10167" w:rsidP="005541EC">
      <w:pPr>
        <w:pStyle w:val="CodeText"/>
      </w:pPr>
      <w:r w:rsidRPr="005541EC">
        <w:tab/>
        <w:t>&lt;package name="com.innovaee.eorder.web.action.login" namespace="/login"</w:t>
      </w:r>
    </w:p>
    <w:p w14:paraId="1D0A27B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extends="struts-base"&gt;</w:t>
      </w:r>
    </w:p>
    <w:p w14:paraId="29A1EB4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name="login" class="com.innovaee.eorder.web.action.login.LoginAction"</w:t>
      </w:r>
    </w:p>
    <w:p w14:paraId="43CBAFD3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method="login"&gt;</w:t>
      </w:r>
    </w:p>
    <w:p w14:paraId="782511D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name="success"&gt;/pages/login/login.jsp&lt;/result&gt;</w:t>
      </w:r>
    </w:p>
    <w:p w14:paraId="412B0774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2AC9C196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&lt;action name="doLogin" class="com.innovaee.eorder.web.action.login.LoginAction"</w:t>
      </w:r>
    </w:p>
    <w:p w14:paraId="1914662B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method="doLogin"&gt;</w:t>
      </w:r>
    </w:p>
    <w:p w14:paraId="3EA04ED2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</w:r>
      <w:r w:rsidRPr="005541EC">
        <w:tab/>
        <w:t>&lt;result type="redirect"&gt;../user/doUser.action&lt;/result&gt;</w:t>
      </w:r>
    </w:p>
    <w:p w14:paraId="26FCA7E8" w14:textId="77777777" w:rsidR="00D10167" w:rsidRPr="005541EC" w:rsidRDefault="00D10167" w:rsidP="005541EC">
      <w:pPr>
        <w:pStyle w:val="CodeText"/>
      </w:pPr>
      <w:r w:rsidRPr="005541EC">
        <w:tab/>
      </w:r>
      <w:r w:rsidRPr="005541EC">
        <w:tab/>
        <w:t>&lt;/action&gt;</w:t>
      </w:r>
    </w:p>
    <w:p w14:paraId="45C22C0C" w14:textId="77777777" w:rsidR="00D10167" w:rsidRPr="005541EC" w:rsidRDefault="00D10167" w:rsidP="005541EC">
      <w:pPr>
        <w:pStyle w:val="CodeText"/>
      </w:pPr>
      <w:r w:rsidRPr="005541EC">
        <w:tab/>
        <w:t>&lt;/package&gt;</w:t>
      </w:r>
    </w:p>
    <w:p w14:paraId="4520AE1D" w14:textId="77777777" w:rsidR="00D10167" w:rsidRPr="005541EC" w:rsidRDefault="00D10167" w:rsidP="005541EC">
      <w:pPr>
        <w:pStyle w:val="CodeText"/>
      </w:pPr>
      <w:r w:rsidRPr="005541EC">
        <w:t>&lt;/struts&gt;</w:t>
      </w:r>
    </w:p>
    <w:p w14:paraId="11C45BA4" w14:textId="77777777" w:rsidR="00D10167" w:rsidRPr="0099324B" w:rsidRDefault="00D10167" w:rsidP="00D10167">
      <w:pPr>
        <w:pStyle w:val="CodeText"/>
        <w:jc w:val="both"/>
        <w:rPr>
          <w:i w:val="0"/>
        </w:rPr>
      </w:pPr>
      <w:r>
        <w:t xml:space="preserve">    </w:t>
      </w:r>
    </w:p>
    <w:p w14:paraId="34FC5289" w14:textId="77777777" w:rsidR="00D10167" w:rsidRDefault="00D10167" w:rsidP="0094671E">
      <w:pPr>
        <w:pStyle w:val="NoSpacing"/>
        <w:numPr>
          <w:ilvl w:val="0"/>
          <w:numId w:val="9"/>
        </w:numPr>
      </w:pPr>
      <w:r>
        <w:t>applicationContext-total.xml</w:t>
      </w:r>
    </w:p>
    <w:p w14:paraId="4EF70ED6" w14:textId="77777777" w:rsidR="00D10167" w:rsidRDefault="00D10167" w:rsidP="00D10167">
      <w:pPr>
        <w:pStyle w:val="CodeText"/>
      </w:pPr>
    </w:p>
    <w:p w14:paraId="77010300" w14:textId="77777777" w:rsidR="00D10167" w:rsidRDefault="00D10167" w:rsidP="00D10167">
      <w:r>
        <w:rPr>
          <w:rFonts w:hint="eastAsia"/>
        </w:rPr>
        <w:t>在</w:t>
      </w:r>
      <w:r>
        <w:t xml:space="preserve">applicationContext-total.xml </w:t>
      </w:r>
      <w:r>
        <w:rPr>
          <w:rFonts w:hint="eastAsia"/>
        </w:rPr>
        <w:t>中添加</w:t>
      </w:r>
      <w:r>
        <w:t>如下配置，使得用户登录相关</w:t>
      </w:r>
      <w:r>
        <w:t>Java</w:t>
      </w:r>
      <w:r>
        <w:t>对象成为</w:t>
      </w:r>
      <w:r>
        <w:t>Spring</w:t>
      </w:r>
      <w:r>
        <w:rPr>
          <w:rFonts w:hint="eastAsia"/>
        </w:rPr>
        <w:t>容器</w:t>
      </w:r>
      <w:r>
        <w:t>托管</w:t>
      </w:r>
      <w:r>
        <w:rPr>
          <w:rFonts w:hint="eastAsia"/>
        </w:rPr>
        <w:t>对象</w:t>
      </w:r>
    </w:p>
    <w:p w14:paraId="7CDD2057" w14:textId="77777777" w:rsidR="00D10167" w:rsidRDefault="00D10167" w:rsidP="00D10167">
      <w:pPr>
        <w:pStyle w:val="CodeText"/>
      </w:pPr>
    </w:p>
    <w:p w14:paraId="4A2EA7DC" w14:textId="77777777" w:rsidR="00D10167" w:rsidRDefault="00D10167" w:rsidP="00D10167">
      <w:pPr>
        <w:pStyle w:val="CodeText"/>
      </w:pPr>
      <w:r>
        <w:tab/>
        <w:t>&lt;bean id="baseDAO" class="com.innovaee.eorder.module.dao.BaseDao"</w:t>
      </w:r>
    </w:p>
    <w:p w14:paraId="7AEA7F4E" w14:textId="77777777" w:rsidR="00D10167" w:rsidRDefault="00D10167" w:rsidP="00D10167">
      <w:pPr>
        <w:pStyle w:val="CodeText"/>
      </w:pPr>
      <w:r>
        <w:tab/>
      </w:r>
      <w:r>
        <w:tab/>
        <w:t>abstract="true"&gt;</w:t>
      </w:r>
    </w:p>
    <w:p w14:paraId="1122D21E" w14:textId="77777777" w:rsidR="00D10167" w:rsidRDefault="00D10167" w:rsidP="00D10167">
      <w:pPr>
        <w:pStyle w:val="CodeText"/>
      </w:pPr>
      <w:r>
        <w:tab/>
      </w:r>
      <w:r>
        <w:tab/>
        <w:t>&lt;property name="sessionFactory" ref="sessionFactory" /&gt;</w:t>
      </w:r>
    </w:p>
    <w:p w14:paraId="7FE38942" w14:textId="77777777" w:rsidR="00D10167" w:rsidRDefault="00D10167" w:rsidP="00D10167">
      <w:pPr>
        <w:pStyle w:val="CodeText"/>
      </w:pPr>
      <w:r>
        <w:tab/>
        <w:t>&lt;/bean&gt;</w:t>
      </w:r>
    </w:p>
    <w:p w14:paraId="5715AA4D" w14:textId="77777777" w:rsidR="00D10167" w:rsidRDefault="00D10167" w:rsidP="00D10167">
      <w:pPr>
        <w:pStyle w:val="CodeText"/>
      </w:pPr>
    </w:p>
    <w:p w14:paraId="75333997" w14:textId="77777777" w:rsidR="00D10167" w:rsidRDefault="00D10167" w:rsidP="00D10167">
      <w:pPr>
        <w:pStyle w:val="CodeText"/>
      </w:pPr>
      <w:r>
        <w:tab/>
        <w:t>&lt;bean id="roleFunctionDao" class="com.innovaee.eorder.module.dao.RoleFunctionDao"</w:t>
      </w:r>
    </w:p>
    <w:p w14:paraId="49354C18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CB50079" w14:textId="77777777" w:rsidR="00D10167" w:rsidRDefault="00D10167" w:rsidP="00D10167">
      <w:pPr>
        <w:pStyle w:val="CodeText"/>
      </w:pPr>
    </w:p>
    <w:p w14:paraId="66DFEDEF" w14:textId="77777777" w:rsidR="00D10167" w:rsidRDefault="00D10167" w:rsidP="00D10167">
      <w:pPr>
        <w:pStyle w:val="CodeText"/>
      </w:pPr>
      <w:r>
        <w:tab/>
        <w:t>&lt;bean id="functionDao" class="com.innovaee.eorder.module.dao.FunctionDao"</w:t>
      </w:r>
    </w:p>
    <w:p w14:paraId="37B7CAB5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20E85646" w14:textId="77777777" w:rsidR="00D10167" w:rsidRDefault="00D10167" w:rsidP="00D10167">
      <w:pPr>
        <w:pStyle w:val="CodeText"/>
      </w:pPr>
    </w:p>
    <w:p w14:paraId="0C429114" w14:textId="77777777" w:rsidR="00D10167" w:rsidRDefault="00D10167" w:rsidP="00D10167">
      <w:pPr>
        <w:pStyle w:val="CodeText"/>
      </w:pPr>
      <w:r>
        <w:tab/>
        <w:t>&lt;bean id="roleDao" class="com.innovaee.eorder.module.dao.RoleDao" parent="baseDAO" /&gt;</w:t>
      </w:r>
    </w:p>
    <w:p w14:paraId="70C450FA" w14:textId="77777777" w:rsidR="00D10167" w:rsidRDefault="00D10167" w:rsidP="00D10167">
      <w:pPr>
        <w:pStyle w:val="CodeText"/>
      </w:pPr>
    </w:p>
    <w:p w14:paraId="3663872C" w14:textId="77777777" w:rsidR="00D10167" w:rsidRDefault="00D10167" w:rsidP="00D10167">
      <w:pPr>
        <w:pStyle w:val="CodeText"/>
      </w:pPr>
      <w:r>
        <w:tab/>
        <w:t>&lt;bean id="userDao" class="com.innovaee.eorder.module.dao.UserDao" parent="baseDAO" /&gt;</w:t>
      </w:r>
    </w:p>
    <w:p w14:paraId="234582AB" w14:textId="77777777" w:rsidR="00D10167" w:rsidRDefault="00D10167" w:rsidP="00D10167">
      <w:pPr>
        <w:pStyle w:val="CodeText"/>
      </w:pPr>
    </w:p>
    <w:p w14:paraId="3CB2B23D" w14:textId="77777777" w:rsidR="00D10167" w:rsidRDefault="00D10167" w:rsidP="00D10167">
      <w:pPr>
        <w:pStyle w:val="CodeText"/>
      </w:pPr>
      <w:r>
        <w:tab/>
        <w:t>&lt;bean id="userRoleDao" class="com.innovaee.eorder.module.dao.UserRoleDao"</w:t>
      </w:r>
    </w:p>
    <w:p w14:paraId="2E6C9904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736F38A" w14:textId="77777777" w:rsidR="00D10167" w:rsidRDefault="00D10167" w:rsidP="00D10167">
      <w:pPr>
        <w:pStyle w:val="CodeText"/>
      </w:pPr>
    </w:p>
    <w:p w14:paraId="3229BABE" w14:textId="77777777" w:rsidR="00D10167" w:rsidRDefault="00D10167" w:rsidP="00D10167">
      <w:pPr>
        <w:pStyle w:val="CodeText"/>
      </w:pPr>
      <w:r>
        <w:tab/>
        <w:t>&lt;bean id="userLevelDao" class="com.innovaee.eorder.module.dao.UserLevelDao"</w:t>
      </w:r>
    </w:p>
    <w:p w14:paraId="05EDDB0D" w14:textId="77777777" w:rsidR="00D10167" w:rsidRDefault="00D10167" w:rsidP="00D10167">
      <w:pPr>
        <w:pStyle w:val="CodeText"/>
      </w:pPr>
      <w:r>
        <w:tab/>
      </w:r>
      <w:r>
        <w:tab/>
        <w:t>parent="baseDAO" /&gt;</w:t>
      </w:r>
    </w:p>
    <w:p w14:paraId="10F934E7" w14:textId="77777777" w:rsidR="00D10167" w:rsidRDefault="00D10167" w:rsidP="00D10167">
      <w:pPr>
        <w:pStyle w:val="CodeText"/>
      </w:pPr>
    </w:p>
    <w:p w14:paraId="436F37B7" w14:textId="77777777" w:rsidR="00D10167" w:rsidRDefault="00D10167" w:rsidP="00D10167">
      <w:pPr>
        <w:pStyle w:val="CodeText"/>
      </w:pPr>
      <w:r>
        <w:tab/>
        <w:t>&lt;bean id="baseService" class="com.innovaee.eorder.module.service.BaseService"</w:t>
      </w:r>
    </w:p>
    <w:p w14:paraId="1CB9515B" w14:textId="77777777" w:rsidR="00D10167" w:rsidRDefault="00D10167" w:rsidP="00D10167">
      <w:pPr>
        <w:pStyle w:val="CodeText"/>
      </w:pPr>
      <w:r>
        <w:tab/>
      </w:r>
      <w:r>
        <w:tab/>
        <w:t>abstract="true" /&gt;</w:t>
      </w:r>
    </w:p>
    <w:p w14:paraId="0C72DCCA" w14:textId="77777777" w:rsidR="00D10167" w:rsidRDefault="00D10167" w:rsidP="00D10167">
      <w:pPr>
        <w:pStyle w:val="CodeText"/>
      </w:pPr>
    </w:p>
    <w:p w14:paraId="2D8CE4DC" w14:textId="77777777" w:rsidR="00D10167" w:rsidRDefault="00D10167" w:rsidP="00D10167">
      <w:pPr>
        <w:pStyle w:val="CodeText"/>
      </w:pPr>
      <w:r>
        <w:tab/>
        <w:t>&lt;bean id="authorizationService"</w:t>
      </w:r>
    </w:p>
    <w:p w14:paraId="11349D99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class="com.innovaee.eorder.module.service.security.AuthorizationService"</w:t>
      </w:r>
    </w:p>
    <w:p w14:paraId="2A8EA99C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E0D93E6" w14:textId="77777777" w:rsidR="00D10167" w:rsidRDefault="00D10167" w:rsidP="00D10167">
      <w:pPr>
        <w:pStyle w:val="CodeText"/>
      </w:pPr>
    </w:p>
    <w:p w14:paraId="29EFAA4F" w14:textId="77777777" w:rsidR="00D10167" w:rsidRDefault="00D10167" w:rsidP="00D10167">
      <w:pPr>
        <w:pStyle w:val="CodeText"/>
      </w:pPr>
      <w:r>
        <w:tab/>
        <w:t>&lt;bean id="authenticationService"</w:t>
      </w:r>
    </w:p>
    <w:p w14:paraId="6A6564AD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class="com.innovaee.eorder.module.service.security.AuthenticationService"</w:t>
      </w:r>
    </w:p>
    <w:p w14:paraId="4ED421BB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3B1ED774" w14:textId="77777777" w:rsidR="00D10167" w:rsidRDefault="00D10167" w:rsidP="00D10167">
      <w:pPr>
        <w:pStyle w:val="CodeText"/>
      </w:pPr>
    </w:p>
    <w:p w14:paraId="293C52C9" w14:textId="77777777" w:rsidR="00D10167" w:rsidRDefault="00D10167" w:rsidP="00D10167">
      <w:pPr>
        <w:pStyle w:val="CodeText"/>
      </w:pPr>
      <w:r>
        <w:tab/>
        <w:t>&lt;bean id="securityMetadataSourceService"</w:t>
      </w:r>
    </w:p>
    <w:p w14:paraId="0A40B41A" w14:textId="77777777" w:rsidR="00D10167" w:rsidRDefault="00D10167" w:rsidP="00D10167">
      <w:pPr>
        <w:pStyle w:val="CodeText"/>
      </w:pPr>
      <w:r>
        <w:tab/>
      </w:r>
      <w:r>
        <w:tab/>
        <w:t>class="com.innovaee.eorder.module.service.security.SecurityMetadataSourceService"</w:t>
      </w:r>
    </w:p>
    <w:p w14:paraId="6F49FD11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47E7B27" w14:textId="77777777" w:rsidR="00D10167" w:rsidRDefault="00D10167" w:rsidP="00D10167">
      <w:pPr>
        <w:pStyle w:val="CodeText"/>
      </w:pPr>
    </w:p>
    <w:p w14:paraId="034731F5" w14:textId="77777777" w:rsidR="00D10167" w:rsidRDefault="00D10167" w:rsidP="00D10167">
      <w:pPr>
        <w:pStyle w:val="CodeText"/>
      </w:pPr>
      <w:r>
        <w:tab/>
        <w:t>&lt;bean id="userService" class="com.innovaee.eorder.module.service.UserService"</w:t>
      </w:r>
    </w:p>
    <w:p w14:paraId="5D542C9D" w14:textId="77777777" w:rsidR="00D10167" w:rsidRDefault="00D10167" w:rsidP="00D10167">
      <w:pPr>
        <w:pStyle w:val="CodeText"/>
      </w:pPr>
      <w:r>
        <w:tab/>
      </w:r>
      <w:r>
        <w:tab/>
        <w:t>parent="baseService" /&gt;</w:t>
      </w:r>
    </w:p>
    <w:p w14:paraId="01406E1D" w14:textId="77777777" w:rsidR="00D10167" w:rsidRPr="002469C5" w:rsidRDefault="00D10167" w:rsidP="00D10167">
      <w:pPr>
        <w:pStyle w:val="CodeText"/>
      </w:pPr>
    </w:p>
    <w:p w14:paraId="1FCD084F" w14:textId="77777777" w:rsidR="00D10167" w:rsidRDefault="00D10167" w:rsidP="0094671E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17C473E7" w14:textId="77777777" w:rsidR="00D10167" w:rsidRDefault="00D10167" w:rsidP="00D10167">
      <w:r>
        <w:rPr>
          <w:rFonts w:hint="eastAsia"/>
        </w:rPr>
        <w:t>项目使用</w:t>
      </w:r>
      <w:r>
        <w:t>Java 5</w:t>
      </w:r>
      <w:r>
        <w:t>之后的注解特性来进行</w:t>
      </w:r>
      <w:r>
        <w:t>Hibernate ORM</w:t>
      </w:r>
      <w:r>
        <w:t>配置，比之前</w:t>
      </w:r>
      <w:r>
        <w:t>XML</w:t>
      </w:r>
      <w:r>
        <w:t>文件配置更为简洁，用户实体与数据库表映射配置如下</w:t>
      </w:r>
    </w:p>
    <w:p w14:paraId="669F228B" w14:textId="77777777" w:rsidR="00D10167" w:rsidRDefault="00D10167" w:rsidP="00D10167">
      <w:pPr>
        <w:pStyle w:val="CodeText"/>
      </w:pPr>
      <w:r>
        <w:t>@Entity</w:t>
      </w:r>
    </w:p>
    <w:p w14:paraId="01FD2AD8" w14:textId="77777777" w:rsidR="00D10167" w:rsidRDefault="00D10167" w:rsidP="00D10167">
      <w:pPr>
        <w:pStyle w:val="CodeText"/>
      </w:pPr>
      <w:r>
        <w:t>@Table(name = "t_user")</w:t>
      </w:r>
    </w:p>
    <w:p w14:paraId="68615152" w14:textId="77777777" w:rsidR="00D10167" w:rsidRDefault="00D10167" w:rsidP="00D10167">
      <w:pPr>
        <w:pStyle w:val="CodeText"/>
      </w:pPr>
      <w:r>
        <w:t>public class User extends BaseEntity {</w:t>
      </w:r>
    </w:p>
    <w:p w14:paraId="7879A11D" w14:textId="77777777" w:rsidR="00D10167" w:rsidRDefault="00D10167" w:rsidP="00D10167">
      <w:pPr>
        <w:pStyle w:val="CodeText"/>
      </w:pPr>
    </w:p>
    <w:p w14:paraId="6D26BCB6" w14:textId="77777777" w:rsidR="00D10167" w:rsidRDefault="00D10167" w:rsidP="00D10167">
      <w:pPr>
        <w:pStyle w:val="CodeText"/>
      </w:pPr>
      <w:r>
        <w:t xml:space="preserve">    @Id</w:t>
      </w:r>
    </w:p>
    <w:p w14:paraId="0222709B" w14:textId="77777777" w:rsidR="00D10167" w:rsidRDefault="00D10167" w:rsidP="00D10167">
      <w:pPr>
        <w:pStyle w:val="CodeText"/>
      </w:pPr>
      <w:r>
        <w:t xml:space="preserve">    @Column(name = "USER_ID", unique = true, nullable = false)</w:t>
      </w:r>
    </w:p>
    <w:p w14:paraId="7E469FBB" w14:textId="77777777" w:rsidR="00D10167" w:rsidRDefault="00D10167" w:rsidP="00D10167">
      <w:pPr>
        <w:pStyle w:val="CodeText"/>
      </w:pPr>
      <w:r>
        <w:t xml:space="preserve">    @GeneratedValue(strategy = GenerationType.AUTO)</w:t>
      </w:r>
    </w:p>
    <w:p w14:paraId="766AB654" w14:textId="77777777" w:rsidR="00D10167" w:rsidRDefault="00D10167" w:rsidP="00D10167">
      <w:pPr>
        <w:pStyle w:val="CodeText"/>
        <w:ind w:firstLine="195"/>
      </w:pPr>
      <w:r>
        <w:t>private Integer userId;</w:t>
      </w:r>
    </w:p>
    <w:p w14:paraId="76E1ACEC" w14:textId="77777777" w:rsidR="00D10167" w:rsidRDefault="00D10167" w:rsidP="00D10167">
      <w:pPr>
        <w:pStyle w:val="CodeText"/>
        <w:ind w:firstLine="195"/>
      </w:pPr>
    </w:p>
    <w:p w14:paraId="4AB3D60A" w14:textId="77777777" w:rsidR="00D10167" w:rsidRDefault="00D10167" w:rsidP="00D10167">
      <w:pPr>
        <w:pStyle w:val="CodeText"/>
        <w:ind w:firstLine="195"/>
      </w:pPr>
      <w:r>
        <w:t>@Column(name = "USERNAME")</w:t>
      </w:r>
    </w:p>
    <w:p w14:paraId="702724A8" w14:textId="77777777" w:rsidR="00D10167" w:rsidRDefault="00D10167" w:rsidP="00D10167">
      <w:pPr>
        <w:pStyle w:val="CodeText"/>
        <w:ind w:firstLine="195"/>
      </w:pPr>
      <w:r>
        <w:t>private String username;</w:t>
      </w:r>
    </w:p>
    <w:p w14:paraId="28B637DF" w14:textId="77777777" w:rsidR="00D10167" w:rsidRDefault="00D10167" w:rsidP="00D10167">
      <w:pPr>
        <w:pStyle w:val="CodeText"/>
        <w:ind w:firstLine="195"/>
      </w:pPr>
    </w:p>
    <w:p w14:paraId="718A1CC8" w14:textId="77777777" w:rsidR="00D10167" w:rsidRDefault="00D10167" w:rsidP="00D10167">
      <w:pPr>
        <w:pStyle w:val="CodeText"/>
        <w:ind w:firstLine="195"/>
      </w:pPr>
      <w:r>
        <w:t>@Column(name = "PASSWORD")</w:t>
      </w:r>
    </w:p>
    <w:p w14:paraId="5A7F1C64" w14:textId="77777777" w:rsidR="00D10167" w:rsidRDefault="00D10167" w:rsidP="00D10167">
      <w:pPr>
        <w:pStyle w:val="CodeText"/>
        <w:ind w:firstLine="195"/>
      </w:pPr>
      <w:r>
        <w:t>private String password;</w:t>
      </w:r>
    </w:p>
    <w:p w14:paraId="59710C5B" w14:textId="77777777" w:rsidR="00D10167" w:rsidRDefault="00D10167" w:rsidP="00D10167">
      <w:pPr>
        <w:pStyle w:val="CodeText"/>
        <w:ind w:firstLine="195"/>
      </w:pPr>
    </w:p>
    <w:p w14:paraId="60F3EBB4" w14:textId="77777777" w:rsidR="00D10167" w:rsidRDefault="00D10167" w:rsidP="00D10167">
      <w:pPr>
        <w:pStyle w:val="CodeText"/>
        <w:ind w:firstLine="195"/>
      </w:pPr>
      <w:r>
        <w:t>@Column(name = "CELLPHONE")</w:t>
      </w:r>
    </w:p>
    <w:p w14:paraId="08A640C5" w14:textId="77777777" w:rsidR="00D10167" w:rsidRDefault="00D10167" w:rsidP="00D10167">
      <w:pPr>
        <w:pStyle w:val="CodeText"/>
        <w:ind w:firstLine="195"/>
      </w:pPr>
      <w:r>
        <w:t>private String cellphone;</w:t>
      </w:r>
    </w:p>
    <w:p w14:paraId="6D0F7A04" w14:textId="77777777" w:rsidR="00D10167" w:rsidRDefault="00D10167" w:rsidP="00D10167">
      <w:pPr>
        <w:pStyle w:val="CodeText"/>
        <w:ind w:firstLine="195"/>
      </w:pPr>
    </w:p>
    <w:p w14:paraId="05C8CAFE" w14:textId="77777777" w:rsidR="00D10167" w:rsidRDefault="00D10167" w:rsidP="00D10167">
      <w:pPr>
        <w:pStyle w:val="CodeText"/>
        <w:ind w:firstLine="195"/>
      </w:pPr>
      <w:r>
        <w:t>@Column(name = "LEVEL_ID")</w:t>
      </w:r>
    </w:p>
    <w:p w14:paraId="0320162B" w14:textId="77777777" w:rsidR="00D10167" w:rsidRDefault="00D10167" w:rsidP="00D10167">
      <w:pPr>
        <w:pStyle w:val="CodeText"/>
        <w:ind w:firstLine="195"/>
      </w:pPr>
      <w:r>
        <w:t>private Integer levelId;</w:t>
      </w:r>
    </w:p>
    <w:p w14:paraId="00FF2353" w14:textId="77777777" w:rsidR="00D10167" w:rsidRDefault="00D10167" w:rsidP="00D10167">
      <w:pPr>
        <w:pStyle w:val="CodeText"/>
        <w:ind w:firstLine="195"/>
      </w:pPr>
    </w:p>
    <w:p w14:paraId="56FAE75E" w14:textId="77777777" w:rsidR="00D10167" w:rsidRDefault="00D10167" w:rsidP="00D10167">
      <w:pPr>
        <w:pStyle w:val="CodeText"/>
        <w:ind w:firstLine="195"/>
      </w:pPr>
      <w:r>
        <w:t>@Column(name = "USER_STATUS")</w:t>
      </w:r>
    </w:p>
    <w:p w14:paraId="728AE52B" w14:textId="77777777" w:rsidR="00D10167" w:rsidRDefault="00D10167" w:rsidP="00D10167">
      <w:pPr>
        <w:pStyle w:val="CodeText"/>
        <w:ind w:firstLine="195"/>
      </w:pPr>
      <w:r>
        <w:t>private Boolean userStatus;</w:t>
      </w:r>
    </w:p>
    <w:p w14:paraId="04FABE05" w14:textId="77777777" w:rsidR="00D10167" w:rsidRPr="00D10167" w:rsidRDefault="00D10167" w:rsidP="00D10167"/>
    <w:p w14:paraId="48279577" w14:textId="4CA5223E" w:rsidR="00D10167" w:rsidRPr="00D10167" w:rsidRDefault="00D10167" w:rsidP="001B3D57">
      <w:pPr>
        <w:pStyle w:val="Heading3"/>
      </w:pPr>
      <w:bookmarkStart w:id="115" w:name="_Toc416640951"/>
      <w:r>
        <w:rPr>
          <w:rFonts w:hint="eastAsia"/>
        </w:rPr>
        <w:t>数据库</w:t>
      </w:r>
      <w:r>
        <w:t>脚本</w:t>
      </w:r>
      <w:bookmarkEnd w:id="115"/>
    </w:p>
    <w:p w14:paraId="004E8B0A" w14:textId="0C2541D5" w:rsidR="004C7652" w:rsidRPr="004C7652" w:rsidRDefault="004C7652" w:rsidP="00B854D4">
      <w:bookmarkStart w:id="116" w:name="_Toc407804569"/>
      <w:bookmarkStart w:id="117" w:name="_Toc408404982"/>
      <w:bookmarkStart w:id="118" w:name="_Toc408845541"/>
      <w:bookmarkStart w:id="119" w:name="_Toc408845599"/>
      <w:bookmarkStart w:id="120" w:name="_Toc410072089"/>
      <w:bookmarkStart w:id="121" w:name="_Toc410072160"/>
      <w:bookmarkStart w:id="122" w:name="_Toc410147292"/>
      <w:bookmarkStart w:id="123" w:name="_Toc410149693"/>
      <w:bookmarkStart w:id="124" w:name="_Toc410149837"/>
      <w:bookmarkStart w:id="125" w:name="_Toc410149905"/>
      <w:bookmarkStart w:id="126" w:name="_Toc410319391"/>
      <w:bookmarkStart w:id="127" w:name="_Toc410072099"/>
      <w:bookmarkStart w:id="128" w:name="_Toc410072170"/>
      <w:bookmarkStart w:id="129" w:name="_Toc410147302"/>
      <w:bookmarkStart w:id="130" w:name="_Toc410149703"/>
      <w:bookmarkStart w:id="131" w:name="_Toc410149847"/>
      <w:bookmarkStart w:id="132" w:name="_Toc4101499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r>
        <w:rPr>
          <w:rFonts w:hint="eastAsia"/>
        </w:rPr>
        <w:t>通过</w:t>
      </w:r>
      <w:r>
        <w:t>命令行或者</w:t>
      </w:r>
      <w:r>
        <w:t>GUI</w:t>
      </w:r>
      <w:r>
        <w:t>工具</w:t>
      </w:r>
      <w:r>
        <w:rPr>
          <w:rFonts w:hint="eastAsia"/>
        </w:rPr>
        <w:t>执行</w:t>
      </w:r>
      <w:r>
        <w:t>下面</w:t>
      </w:r>
      <w:r>
        <w:rPr>
          <w:rFonts w:hint="eastAsia"/>
        </w:rPr>
        <w:t>的</w:t>
      </w:r>
      <w:r>
        <w:t>SQL</w:t>
      </w:r>
      <w:r>
        <w:t>语句到目标数据库生成用户实体表</w:t>
      </w:r>
    </w:p>
    <w:p w14:paraId="160D6146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1A598968" w14:textId="77777777" w:rsidR="00A3555E" w:rsidRPr="00220DB9" w:rsidRDefault="00A3555E" w:rsidP="00E354FE">
      <w:pPr>
        <w:pStyle w:val="CodeText"/>
      </w:pPr>
      <w:r w:rsidRPr="00220DB9">
        <w:t>-- Table structure for `t_user`</w:t>
      </w:r>
    </w:p>
    <w:p w14:paraId="77F91F7D" w14:textId="77777777" w:rsidR="00A3555E" w:rsidRPr="00220DB9" w:rsidRDefault="00A3555E" w:rsidP="00E354FE">
      <w:pPr>
        <w:pStyle w:val="CodeText"/>
      </w:pPr>
      <w:r w:rsidRPr="00220DB9">
        <w:t>-- ----------------------------</w:t>
      </w:r>
    </w:p>
    <w:p w14:paraId="2B39EDE8" w14:textId="77777777" w:rsidR="00A3555E" w:rsidRPr="00220DB9" w:rsidRDefault="00A3555E" w:rsidP="00E354FE">
      <w:pPr>
        <w:pStyle w:val="CodeText"/>
      </w:pPr>
      <w:r w:rsidRPr="00220DB9">
        <w:t>DROP TABLE IF EXISTS `t_user`;</w:t>
      </w:r>
    </w:p>
    <w:p w14:paraId="68689B8B" w14:textId="77777777" w:rsidR="00A3555E" w:rsidRPr="00220DB9" w:rsidRDefault="00A3555E" w:rsidP="00E354FE">
      <w:pPr>
        <w:pStyle w:val="CodeText"/>
      </w:pPr>
      <w:r w:rsidRPr="00220DB9">
        <w:t>CREATE TABLE `t_user` (</w:t>
      </w:r>
    </w:p>
    <w:p w14:paraId="10242187" w14:textId="3B0648F9" w:rsidR="00A3555E" w:rsidRPr="00220DB9" w:rsidRDefault="00003EBA" w:rsidP="00E354FE">
      <w:pPr>
        <w:pStyle w:val="CodeText"/>
      </w:pPr>
      <w:r>
        <w:t xml:space="preserve">  `</w:t>
      </w:r>
      <w:r w:rsidR="00A3555E" w:rsidRPr="00220DB9">
        <w:t>id` int(32) NOT NULL AUTO_INCREMENT,</w:t>
      </w:r>
    </w:p>
    <w:p w14:paraId="5526FF73" w14:textId="77777777" w:rsidR="00A3555E" w:rsidRPr="00220DB9" w:rsidRDefault="00A3555E" w:rsidP="00E354FE">
      <w:pPr>
        <w:pStyle w:val="CodeText"/>
      </w:pPr>
      <w:r w:rsidRPr="00220DB9">
        <w:t xml:space="preserve">  `username` varchar(20) COLLATE utf8_bin DEFAULT NULL,</w:t>
      </w:r>
    </w:p>
    <w:p w14:paraId="5422BC96" w14:textId="77777777" w:rsidR="00A3555E" w:rsidRPr="00220DB9" w:rsidRDefault="00A3555E" w:rsidP="00E354FE">
      <w:pPr>
        <w:pStyle w:val="CodeText"/>
      </w:pPr>
      <w:r w:rsidRPr="00220DB9">
        <w:t xml:space="preserve">  `password` varchar(256) COLLATE utf8_bin DEFAULT NULL,</w:t>
      </w:r>
    </w:p>
    <w:p w14:paraId="53A9B037" w14:textId="77777777" w:rsidR="00A3555E" w:rsidRPr="00220DB9" w:rsidRDefault="00A3555E" w:rsidP="00E354FE">
      <w:pPr>
        <w:pStyle w:val="CodeText"/>
      </w:pPr>
      <w:r w:rsidRPr="00220DB9">
        <w:t xml:space="preserve">  `cellphone` varchar(16) COLLATE utf8_bin DEFAULT NULL,</w:t>
      </w:r>
    </w:p>
    <w:p w14:paraId="2FDA1323" w14:textId="77777777" w:rsidR="00A3555E" w:rsidRPr="00220DB9" w:rsidRDefault="00A3555E" w:rsidP="00E354FE">
      <w:pPr>
        <w:pStyle w:val="CodeText"/>
      </w:pPr>
      <w:r w:rsidRPr="00220DB9">
        <w:t xml:space="preserve">  `user_score` int(32) DEFAULT NULL,</w:t>
      </w:r>
    </w:p>
    <w:p w14:paraId="5C1CE16E" w14:textId="77777777" w:rsidR="00A3555E" w:rsidRPr="00220DB9" w:rsidRDefault="00A3555E" w:rsidP="00E354FE">
      <w:pPr>
        <w:pStyle w:val="CodeText"/>
      </w:pPr>
      <w:r w:rsidRPr="00220DB9">
        <w:t xml:space="preserve">  `level_id` int(32) DEFAULT NULL,</w:t>
      </w:r>
    </w:p>
    <w:p w14:paraId="5B01303F" w14:textId="77777777" w:rsidR="00A3555E" w:rsidRPr="00220DB9" w:rsidRDefault="00A3555E" w:rsidP="00E354FE">
      <w:pPr>
        <w:pStyle w:val="CodeText"/>
      </w:pPr>
      <w:r w:rsidRPr="00220DB9">
        <w:t xml:space="preserve">  `user_status` tinyint(1) DEFAULT '1',</w:t>
      </w:r>
    </w:p>
    <w:p w14:paraId="57A4C151" w14:textId="77777777" w:rsidR="00A3555E" w:rsidRPr="00220DB9" w:rsidRDefault="00A3555E" w:rsidP="00E354FE">
      <w:pPr>
        <w:pStyle w:val="CodeText"/>
      </w:pPr>
      <w:r w:rsidRPr="00220DB9">
        <w:t xml:space="preserve">  `create_at` datetime DEFAULT NULL,</w:t>
      </w:r>
    </w:p>
    <w:p w14:paraId="669937DC" w14:textId="77777777" w:rsidR="00A3555E" w:rsidRPr="00220DB9" w:rsidRDefault="00A3555E" w:rsidP="00E354FE">
      <w:pPr>
        <w:pStyle w:val="CodeText"/>
      </w:pPr>
      <w:r w:rsidRPr="00220DB9">
        <w:t xml:space="preserve">  `update_at` datetime DEFAULT NULL,</w:t>
      </w:r>
    </w:p>
    <w:p w14:paraId="1F00E14B" w14:textId="77777777" w:rsidR="00A3555E" w:rsidRPr="00220DB9" w:rsidRDefault="00A3555E" w:rsidP="00E354FE">
      <w:pPr>
        <w:pStyle w:val="CodeText"/>
      </w:pPr>
      <w:r w:rsidRPr="00220DB9">
        <w:t xml:space="preserve">  PRIMARY KEY (`user_id`)</w:t>
      </w:r>
    </w:p>
    <w:p w14:paraId="4E6DFC27" w14:textId="7FCFC313" w:rsidR="00B00E90" w:rsidRDefault="00A3555E" w:rsidP="00E354FE">
      <w:pPr>
        <w:pStyle w:val="CodeText"/>
      </w:pPr>
      <w:r w:rsidRPr="00220DB9">
        <w:t>) ENGINE=InnoDB AUTO_INCREMENT=21 DEFAULT CHARSET=utf8 COLLATE=utf8_bin COMMENT='user''s basic information';</w:t>
      </w:r>
    </w:p>
    <w:p w14:paraId="1CE07740" w14:textId="77777777" w:rsidR="0047087C" w:rsidRDefault="0047087C" w:rsidP="00E354FE">
      <w:pPr>
        <w:pStyle w:val="CodeText"/>
      </w:pPr>
    </w:p>
    <w:p w14:paraId="6A4B8AAB" w14:textId="0484B7C7" w:rsidR="0047087C" w:rsidRDefault="0047087C" w:rsidP="0047087C">
      <w:pPr>
        <w:pStyle w:val="Heading2"/>
      </w:pPr>
      <w:bookmarkStart w:id="133" w:name="_Toc41664095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</w:t>
      </w:r>
      <w:bookmarkEnd w:id="133"/>
    </w:p>
    <w:p w14:paraId="2A6EDF3C" w14:textId="73C922F9" w:rsidR="0073624F" w:rsidRPr="0073624F" w:rsidRDefault="0073624F" w:rsidP="0073624F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这个功能创建新的用户</w:t>
      </w:r>
      <w:r>
        <w:rPr>
          <w:rFonts w:hint="eastAsia"/>
        </w:rPr>
        <w:t>和</w:t>
      </w:r>
      <w:r>
        <w:t>更新现有用户信息</w:t>
      </w:r>
      <w:r>
        <w:rPr>
          <w:rFonts w:hint="eastAsia"/>
        </w:rPr>
        <w:t>。详细</w:t>
      </w:r>
      <w:r w:rsidR="007E7B9D">
        <w:t>需求说明</w:t>
      </w:r>
      <w:r w:rsidR="007E7B9D">
        <w:rPr>
          <w:rFonts w:hint="eastAsia"/>
        </w:rPr>
        <w:t>请</w:t>
      </w:r>
      <w:r w:rsidR="007E7B9D">
        <w:t>查阅</w:t>
      </w:r>
      <w:r>
        <w:rPr>
          <w:rFonts w:hint="eastAsia"/>
        </w:rPr>
        <w:t>需求功能</w:t>
      </w:r>
      <w:r>
        <w:t>说明</w:t>
      </w:r>
      <w:r w:rsidR="00E625F4">
        <w:rPr>
          <w:rFonts w:hint="eastAsia"/>
        </w:rPr>
        <w:t>-</w:t>
      </w:r>
      <w:r w:rsidR="00E625F4" w:rsidRPr="00E625F4">
        <w:rPr>
          <w:rFonts w:hint="eastAsia"/>
        </w:rPr>
        <w:t>UC_005_</w:t>
      </w:r>
      <w:r w:rsidR="00E625F4" w:rsidRPr="00E625F4">
        <w:rPr>
          <w:rFonts w:hint="eastAsia"/>
        </w:rPr>
        <w:t>用户登录</w:t>
      </w:r>
      <w:r w:rsidR="00E625F4">
        <w:rPr>
          <w:rFonts w:hint="eastAsia"/>
        </w:rPr>
        <w:t>。</w:t>
      </w:r>
    </w:p>
    <w:p w14:paraId="3C190917" w14:textId="411A89C2" w:rsidR="00D319A0" w:rsidRDefault="00D319A0" w:rsidP="0073624F">
      <w:pPr>
        <w:pStyle w:val="Heading3"/>
      </w:pPr>
      <w:bookmarkStart w:id="134" w:name="_Toc416640953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34"/>
    </w:p>
    <w:p w14:paraId="30A21831" w14:textId="57E3A89D" w:rsidR="00B57375" w:rsidRPr="00B57375" w:rsidRDefault="00BF7C9A" w:rsidP="00962A54">
      <w:pPr>
        <w:pStyle w:val="NoSpacing"/>
        <w:jc w:val="center"/>
      </w:pPr>
      <w:r>
        <w:object w:dxaOrig="7261" w:dyaOrig="3705" w14:anchorId="39BB0CB7">
          <v:shape id="_x0000_i1032" type="#_x0000_t75" style="width:363.65pt;height:185.15pt" o:ole="">
            <v:imagedata r:id="rId84" o:title=""/>
          </v:shape>
          <o:OLEObject Type="Embed" ProgID="Visio.Drawing.15" ShapeID="_x0000_i1032" DrawAspect="Content" ObjectID="_1491143344" r:id="rId85"/>
        </w:object>
      </w:r>
    </w:p>
    <w:p w14:paraId="32239CB6" w14:textId="1B3FC5AA" w:rsidR="00D319A0" w:rsidRDefault="00D319A0" w:rsidP="0073624F">
      <w:pPr>
        <w:pStyle w:val="Heading3"/>
      </w:pPr>
      <w:bookmarkStart w:id="135" w:name="_Toc416640954"/>
      <w:r>
        <w:rPr>
          <w:rFonts w:hint="eastAsia"/>
        </w:rPr>
        <w:t>时序图</w:t>
      </w:r>
      <w:bookmarkEnd w:id="135"/>
    </w:p>
    <w:p w14:paraId="53C86A99" w14:textId="458153CE" w:rsidR="00BF7C9A" w:rsidRPr="00BF7C9A" w:rsidRDefault="00962A54" w:rsidP="00962A54">
      <w:pPr>
        <w:pStyle w:val="NoSpacing"/>
        <w:jc w:val="center"/>
      </w:pPr>
      <w:r>
        <w:rPr>
          <w:noProof/>
        </w:rPr>
        <w:drawing>
          <wp:inline distT="0" distB="0" distL="0" distR="0" wp14:anchorId="0D78EA75" wp14:editId="2E8CD1F2">
            <wp:extent cx="5514975" cy="274510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2015-02-02_14341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289" w14:textId="1A2FD26D" w:rsidR="00D319A0" w:rsidRDefault="00D319A0" w:rsidP="0073624F">
      <w:pPr>
        <w:pStyle w:val="Heading3"/>
      </w:pPr>
      <w:bookmarkStart w:id="136" w:name="_Toc416640955"/>
      <w:r>
        <w:rPr>
          <w:rFonts w:hint="eastAsia"/>
        </w:rPr>
        <w:lastRenderedPageBreak/>
        <w:t>类图</w:t>
      </w:r>
      <w:bookmarkEnd w:id="136"/>
    </w:p>
    <w:p w14:paraId="6B5F0774" w14:textId="23CFE27A" w:rsidR="00962A54" w:rsidRPr="00962A54" w:rsidRDefault="005344AF" w:rsidP="00A4044E">
      <w:pPr>
        <w:pStyle w:val="NoSpacing"/>
        <w:jc w:val="center"/>
      </w:pPr>
      <w:r>
        <w:rPr>
          <w:noProof/>
        </w:rPr>
        <w:drawing>
          <wp:inline distT="0" distB="0" distL="0" distR="0" wp14:anchorId="793026CD" wp14:editId="77C090E5">
            <wp:extent cx="5514975" cy="3199765"/>
            <wp:effectExtent l="0" t="0" r="9525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015-02-02_15003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D36" w14:textId="37F50407" w:rsidR="00D319A0" w:rsidRDefault="00D319A0" w:rsidP="0073624F">
      <w:pPr>
        <w:pStyle w:val="Heading3"/>
      </w:pPr>
      <w:bookmarkStart w:id="137" w:name="_代码构成"/>
      <w:bookmarkStart w:id="138" w:name="_Toc416640956"/>
      <w:bookmarkEnd w:id="137"/>
      <w:r>
        <w:rPr>
          <w:rFonts w:hint="eastAsia"/>
        </w:rPr>
        <w:t>代码</w:t>
      </w:r>
      <w:r>
        <w:t>构成</w:t>
      </w:r>
      <w:bookmarkEnd w:id="13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5B78A4" w14:paraId="7F5D7A46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08D7057F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BFA7F80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3FA2B58" w14:textId="77777777" w:rsidR="005B78A4" w:rsidRDefault="005B78A4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B78A4" w14:paraId="0C018A20" w14:textId="77777777" w:rsidTr="00F70042">
        <w:tc>
          <w:tcPr>
            <w:tcW w:w="2610" w:type="dxa"/>
          </w:tcPr>
          <w:p w14:paraId="23DE4795" w14:textId="71244042" w:rsidR="005B78A4" w:rsidRDefault="009C536B" w:rsidP="00F70042">
            <w:pPr>
              <w:pStyle w:val="NoSpacing"/>
            </w:pPr>
            <w:r>
              <w:t>UserService.java</w:t>
            </w:r>
          </w:p>
        </w:tc>
        <w:tc>
          <w:tcPr>
            <w:tcW w:w="3240" w:type="dxa"/>
          </w:tcPr>
          <w:p w14:paraId="216CE779" w14:textId="386D615E" w:rsidR="005B78A4" w:rsidRPr="00364B4A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9C536B">
              <w:t>.service</w:t>
            </w:r>
          </w:p>
        </w:tc>
        <w:tc>
          <w:tcPr>
            <w:tcW w:w="2943" w:type="dxa"/>
          </w:tcPr>
          <w:p w14:paraId="69F8E1F6" w14:textId="07102CD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提供用户</w:t>
            </w:r>
            <w:r>
              <w:t>操作相关的服务，比如用户</w:t>
            </w:r>
            <w:r>
              <w:rPr>
                <w:rFonts w:hint="eastAsia"/>
              </w:rPr>
              <w:t>创建</w:t>
            </w:r>
            <w:r>
              <w:t>和编辑等</w:t>
            </w:r>
          </w:p>
        </w:tc>
      </w:tr>
      <w:tr w:rsidR="005B78A4" w14:paraId="32987C86" w14:textId="77777777" w:rsidTr="00F70042">
        <w:tc>
          <w:tcPr>
            <w:tcW w:w="2610" w:type="dxa"/>
          </w:tcPr>
          <w:p w14:paraId="11C17893" w14:textId="2E86F7B3" w:rsidR="005B78A4" w:rsidRDefault="009C536B" w:rsidP="00F70042">
            <w:pPr>
              <w:pStyle w:val="NoSpacing"/>
            </w:pPr>
            <w:r>
              <w:t>UserDao.java</w:t>
            </w:r>
          </w:p>
        </w:tc>
        <w:tc>
          <w:tcPr>
            <w:tcW w:w="3240" w:type="dxa"/>
          </w:tcPr>
          <w:p w14:paraId="463B5700" w14:textId="184980BF" w:rsidR="005B78A4" w:rsidRPr="00751FD6" w:rsidRDefault="005B78A4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04107B">
              <w:t>.service.dao</w:t>
            </w:r>
          </w:p>
        </w:tc>
        <w:tc>
          <w:tcPr>
            <w:tcW w:w="2943" w:type="dxa"/>
          </w:tcPr>
          <w:p w14:paraId="6D856C4B" w14:textId="4083B700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对象实体数据库访问类</w:t>
            </w:r>
          </w:p>
        </w:tc>
      </w:tr>
      <w:tr w:rsidR="005344AF" w14:paraId="645C8F8A" w14:textId="77777777" w:rsidTr="00F70042">
        <w:tc>
          <w:tcPr>
            <w:tcW w:w="2610" w:type="dxa"/>
          </w:tcPr>
          <w:p w14:paraId="5A34933C" w14:textId="21AEF5F2" w:rsidR="005344AF" w:rsidRDefault="005344AF" w:rsidP="00F70042">
            <w:pPr>
              <w:pStyle w:val="NoSpacing"/>
            </w:pPr>
            <w:r>
              <w:t>UserAction.java</w:t>
            </w:r>
          </w:p>
        </w:tc>
        <w:tc>
          <w:tcPr>
            <w:tcW w:w="3240" w:type="dxa"/>
          </w:tcPr>
          <w:p w14:paraId="2E013ABE" w14:textId="731A8A4B" w:rsidR="005344AF" w:rsidRDefault="005344AF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0374B9E" w14:textId="6D7D8995" w:rsidR="005344AF" w:rsidRDefault="005344AF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>
              <w:t>负责显示用户数据功能的</w:t>
            </w:r>
            <w:r>
              <w:t>Action</w:t>
            </w:r>
          </w:p>
        </w:tc>
      </w:tr>
      <w:tr w:rsidR="005B78A4" w14:paraId="074F38B8" w14:textId="77777777" w:rsidTr="00F70042">
        <w:tc>
          <w:tcPr>
            <w:tcW w:w="2610" w:type="dxa"/>
          </w:tcPr>
          <w:p w14:paraId="1EEDDD26" w14:textId="6A4EFF0F" w:rsidR="005B78A4" w:rsidRDefault="009C536B" w:rsidP="00F70042">
            <w:pPr>
              <w:pStyle w:val="NoSpacing"/>
            </w:pPr>
            <w:r>
              <w:t>UserOpAction.java</w:t>
            </w:r>
          </w:p>
        </w:tc>
        <w:tc>
          <w:tcPr>
            <w:tcW w:w="3240" w:type="dxa"/>
          </w:tcPr>
          <w:p w14:paraId="2649C4B0" w14:textId="5121304E" w:rsidR="005B78A4" w:rsidRPr="00364B4A" w:rsidRDefault="009C536B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70B4B28" w14:textId="0E8A8CC1" w:rsidR="005B78A4" w:rsidRDefault="009C536B" w:rsidP="005344AF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2B6D16">
              <w:rPr>
                <w:rFonts w:hint="eastAsia"/>
              </w:rPr>
              <w:t>功能</w:t>
            </w:r>
            <w:r w:rsidR="005344AF">
              <w:rPr>
                <w:rFonts w:hint="eastAsia"/>
              </w:rPr>
              <w:t>负责</w:t>
            </w:r>
            <w:r w:rsidR="005344AF">
              <w:t>用户</w:t>
            </w:r>
            <w:r w:rsidR="005344AF">
              <w:rPr>
                <w:rFonts w:hint="eastAsia"/>
              </w:rPr>
              <w:t>创建</w:t>
            </w:r>
            <w:r w:rsidR="005344AF">
              <w:rPr>
                <w:rFonts w:hint="eastAsia"/>
              </w:rPr>
              <w:t>/</w:t>
            </w:r>
            <w:r w:rsidR="005344AF">
              <w:rPr>
                <w:rFonts w:hint="eastAsia"/>
              </w:rPr>
              <w:t>编辑</w:t>
            </w:r>
            <w:r w:rsidR="005344AF">
              <w:t>功能的</w:t>
            </w:r>
            <w:r w:rsidR="005344AF">
              <w:t>Action</w:t>
            </w:r>
          </w:p>
        </w:tc>
      </w:tr>
      <w:tr w:rsidR="005B78A4" w14:paraId="404565D2" w14:textId="77777777" w:rsidTr="00F70042">
        <w:tc>
          <w:tcPr>
            <w:tcW w:w="2610" w:type="dxa"/>
          </w:tcPr>
          <w:p w14:paraId="026AD888" w14:textId="77777777" w:rsidR="005B78A4" w:rsidRDefault="005B78A4" w:rsidP="00F70042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580185B0" w14:textId="4492C2A1" w:rsidR="005B78A4" w:rsidRPr="00F63625" w:rsidRDefault="005B78A4" w:rsidP="00F70042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 w:rsidR="00A605D5">
              <w:t>.user</w:t>
            </w:r>
          </w:p>
        </w:tc>
        <w:tc>
          <w:tcPr>
            <w:tcW w:w="2943" w:type="dxa"/>
          </w:tcPr>
          <w:p w14:paraId="4D729831" w14:textId="592860C5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用户管理</w:t>
            </w:r>
            <w:r>
              <w:t>相关功能</w:t>
            </w:r>
            <w:r w:rsidR="005B78A4">
              <w:rPr>
                <w:rFonts w:hint="eastAsia"/>
              </w:rPr>
              <w:t>的</w:t>
            </w:r>
            <w:r w:rsidR="005B78A4">
              <w:rPr>
                <w:rFonts w:hint="eastAsia"/>
              </w:rPr>
              <w:t>Action</w:t>
            </w:r>
            <w:r w:rsidR="005B78A4">
              <w:t>配置文件</w:t>
            </w:r>
          </w:p>
        </w:tc>
      </w:tr>
      <w:tr w:rsidR="005B78A4" w14:paraId="1AF5A1C6" w14:textId="77777777" w:rsidTr="00F70042">
        <w:tc>
          <w:tcPr>
            <w:tcW w:w="2610" w:type="dxa"/>
          </w:tcPr>
          <w:p w14:paraId="415FF0D9" w14:textId="250310C9" w:rsidR="005B78A4" w:rsidRDefault="009C536B" w:rsidP="00F70042">
            <w:pPr>
              <w:pStyle w:val="NoSpacing"/>
            </w:pPr>
            <w:r>
              <w:t>user</w:t>
            </w:r>
            <w:r w:rsidR="005B78A4">
              <w:t>.jsp</w:t>
            </w:r>
          </w:p>
        </w:tc>
        <w:tc>
          <w:tcPr>
            <w:tcW w:w="3240" w:type="dxa"/>
          </w:tcPr>
          <w:p w14:paraId="18A77A38" w14:textId="0691D7D9" w:rsidR="005B78A4" w:rsidRPr="005344AF" w:rsidRDefault="005B78A4" w:rsidP="00F70042">
            <w:pPr>
              <w:pStyle w:val="NoSpacing"/>
            </w:pPr>
            <w:r w:rsidRPr="00155290">
              <w:t>eorder\src\main\</w:t>
            </w:r>
            <w:r w:rsidR="005344AF">
              <w:t>webapp\pages\user</w:t>
            </w:r>
          </w:p>
        </w:tc>
        <w:tc>
          <w:tcPr>
            <w:tcW w:w="2943" w:type="dxa"/>
          </w:tcPr>
          <w:p w14:paraId="6C087176" w14:textId="2F457A91" w:rsidR="005B78A4" w:rsidRDefault="009C536B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管理</w:t>
            </w:r>
            <w:r w:rsidR="005B78A4">
              <w:t>页面</w:t>
            </w:r>
          </w:p>
        </w:tc>
      </w:tr>
    </w:tbl>
    <w:p w14:paraId="0C21D437" w14:textId="77777777" w:rsidR="005B78A4" w:rsidRPr="005B78A4" w:rsidRDefault="005B78A4" w:rsidP="005B78A4"/>
    <w:p w14:paraId="1FF09B77" w14:textId="60BAC81E" w:rsidR="00D319A0" w:rsidRDefault="00D319A0" w:rsidP="0073624F">
      <w:pPr>
        <w:pStyle w:val="Heading3"/>
      </w:pPr>
      <w:bookmarkStart w:id="139" w:name="_配置文件"/>
      <w:bookmarkStart w:id="140" w:name="_Toc416640957"/>
      <w:bookmarkEnd w:id="139"/>
      <w:r>
        <w:rPr>
          <w:rFonts w:hint="eastAsia"/>
        </w:rPr>
        <w:t>配置</w:t>
      </w:r>
      <w:r>
        <w:t>文件</w:t>
      </w:r>
      <w:bookmarkEnd w:id="140"/>
    </w:p>
    <w:p w14:paraId="553AEF59" w14:textId="66DFE1C7" w:rsidR="005344AF" w:rsidRPr="005344AF" w:rsidRDefault="005344AF" w:rsidP="005344AF">
      <w:r>
        <w:rPr>
          <w:rFonts w:hint="eastAsia"/>
        </w:rPr>
        <w:t>用户</w:t>
      </w:r>
      <w: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功能</w:t>
      </w:r>
      <w:r>
        <w:rPr>
          <w:rFonts w:hint="eastAsia"/>
        </w:rPr>
        <w:t>的</w:t>
      </w:r>
      <w:r>
        <w:t>Hibernate</w:t>
      </w:r>
      <w:r>
        <w:t>配置和</w:t>
      </w:r>
      <w:r>
        <w:t>Spring</w:t>
      </w:r>
      <w:r>
        <w:t>配置在</w:t>
      </w:r>
      <w:hyperlink w:anchor="_用户登录" w:history="1">
        <w:r w:rsidRPr="005344AF">
          <w:rPr>
            <w:rStyle w:val="Hyperlink"/>
          </w:rPr>
          <w:t>5.1</w:t>
        </w:r>
      </w:hyperlink>
      <w:r w:rsidR="00300BE8">
        <w:rPr>
          <w:rFonts w:hint="eastAsia"/>
        </w:rPr>
        <w:t>用户</w:t>
      </w:r>
      <w:r w:rsidR="00300BE8">
        <w:t>登录章节</w:t>
      </w:r>
      <w:r w:rsidR="00300BE8">
        <w:rPr>
          <w:rFonts w:hint="eastAsia"/>
        </w:rPr>
        <w:t>已经</w:t>
      </w:r>
      <w:r w:rsidR="00300BE8">
        <w:t>介绍过了。</w:t>
      </w:r>
    </w:p>
    <w:p w14:paraId="43225C51" w14:textId="77777777" w:rsidR="005344AF" w:rsidRDefault="005344AF" w:rsidP="005344AF">
      <w:pPr>
        <w:pStyle w:val="NoSpacing"/>
        <w:numPr>
          <w:ilvl w:val="0"/>
          <w:numId w:val="9"/>
        </w:numPr>
      </w:pPr>
      <w:r>
        <w:t>struts.xml</w:t>
      </w:r>
    </w:p>
    <w:p w14:paraId="59225B68" w14:textId="77777777" w:rsidR="005344AF" w:rsidRDefault="005344AF" w:rsidP="005344AF">
      <w:pPr>
        <w:pStyle w:val="CodeText"/>
      </w:pPr>
      <w:r>
        <w:t>&lt;struts&gt;</w:t>
      </w:r>
    </w:p>
    <w:p w14:paraId="16197914" w14:textId="77777777" w:rsidR="005344AF" w:rsidRDefault="005344AF" w:rsidP="005344AF">
      <w:pPr>
        <w:pStyle w:val="CodeText"/>
      </w:pPr>
      <w:r>
        <w:t xml:space="preserve">    &lt;package name="com.innovaee.eorder.web.action.admin.user" namespace="/user"</w:t>
      </w:r>
    </w:p>
    <w:p w14:paraId="359ABECE" w14:textId="39DCB688" w:rsidR="005344AF" w:rsidRDefault="005344AF" w:rsidP="005344AF">
      <w:pPr>
        <w:pStyle w:val="CodeText"/>
      </w:pPr>
      <w:r>
        <w:lastRenderedPageBreak/>
        <w:t xml:space="preserve">        extends="struts-base"&gt;</w:t>
      </w:r>
    </w:p>
    <w:p w14:paraId="0C96BDB4" w14:textId="77777777" w:rsidR="005344AF" w:rsidRDefault="005344AF" w:rsidP="005344AF">
      <w:pPr>
        <w:pStyle w:val="CodeText"/>
      </w:pPr>
      <w:r>
        <w:t xml:space="preserve">        &lt;action name="doLoad" class="com.innovaee.eorder.web.action.admin.user.UserAction"</w:t>
      </w:r>
    </w:p>
    <w:p w14:paraId="0DF86634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0D759B21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3CD0A57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C12A524" w14:textId="77777777" w:rsidR="005344AF" w:rsidRDefault="005344AF" w:rsidP="005344AF">
      <w:pPr>
        <w:pStyle w:val="CodeText"/>
      </w:pPr>
      <w:r>
        <w:t xml:space="preserve">        &lt;/action&gt;</w:t>
      </w:r>
    </w:p>
    <w:p w14:paraId="12562189" w14:textId="77777777" w:rsidR="005344AF" w:rsidRDefault="005344AF" w:rsidP="005344AF">
      <w:pPr>
        <w:pStyle w:val="CodeText"/>
      </w:pPr>
      <w:r>
        <w:t xml:space="preserve">        &lt;action name="doUser" class="com.innovaee.eorder.web.action.admin.user.UserAction"</w:t>
      </w:r>
    </w:p>
    <w:p w14:paraId="0D5134E0" w14:textId="77777777" w:rsidR="005344AF" w:rsidRDefault="005344AF" w:rsidP="005344AF">
      <w:pPr>
        <w:pStyle w:val="CodeText"/>
      </w:pPr>
      <w:r>
        <w:t xml:space="preserve">            method="doUser"&gt;</w:t>
      </w:r>
    </w:p>
    <w:p w14:paraId="7F664060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10C09C43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83773B5" w14:textId="77777777" w:rsidR="005344AF" w:rsidRDefault="005344AF" w:rsidP="005344AF">
      <w:pPr>
        <w:pStyle w:val="CodeText"/>
      </w:pPr>
      <w:r>
        <w:t xml:space="preserve">        &lt;/action&gt;</w:t>
      </w:r>
    </w:p>
    <w:p w14:paraId="125EB788" w14:textId="77777777" w:rsidR="005344AF" w:rsidRDefault="005344AF" w:rsidP="005344AF">
      <w:pPr>
        <w:pStyle w:val="CodeText"/>
      </w:pPr>
      <w:r>
        <w:t xml:space="preserve">        &lt;action name="doEdit" class="com.innovaee.eorder.web.action.admin.user.UserAction"</w:t>
      </w:r>
    </w:p>
    <w:p w14:paraId="56B3888A" w14:textId="77777777" w:rsidR="005344AF" w:rsidRDefault="005344AF" w:rsidP="005344AF">
      <w:pPr>
        <w:pStyle w:val="CodeText"/>
      </w:pPr>
      <w:r>
        <w:t xml:space="preserve">            method="doLoad"&gt;</w:t>
      </w:r>
    </w:p>
    <w:p w14:paraId="4089EF7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B3D60A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3B7E420B" w14:textId="203E23C0" w:rsidR="005344AF" w:rsidRDefault="005344AF" w:rsidP="005344AF">
      <w:pPr>
        <w:pStyle w:val="CodeText"/>
      </w:pPr>
      <w:r>
        <w:t xml:space="preserve">        &lt;/action&gt;</w:t>
      </w:r>
    </w:p>
    <w:p w14:paraId="75B88466" w14:textId="77777777" w:rsidR="005344AF" w:rsidRDefault="005344AF" w:rsidP="005344AF">
      <w:pPr>
        <w:pStyle w:val="CodeText"/>
      </w:pPr>
      <w:r>
        <w:t xml:space="preserve">        &lt;action name="doRemove" class="com.innovaee.eorder.web.action.admin.user.UserAction"</w:t>
      </w:r>
    </w:p>
    <w:p w14:paraId="42BC262E" w14:textId="77777777" w:rsidR="005344AF" w:rsidRDefault="005344AF" w:rsidP="005344AF">
      <w:pPr>
        <w:pStyle w:val="CodeText"/>
      </w:pPr>
      <w:r>
        <w:t xml:space="preserve">            method="doRemove"&gt;</w:t>
      </w:r>
    </w:p>
    <w:p w14:paraId="4711868E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0663D93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5BB11222" w14:textId="0AEE4356" w:rsidR="005344AF" w:rsidRDefault="005344AF" w:rsidP="005344AF">
      <w:pPr>
        <w:pStyle w:val="CodeText"/>
      </w:pPr>
      <w:r>
        <w:t xml:space="preserve">        &lt;/action&gt;</w:t>
      </w:r>
    </w:p>
    <w:p w14:paraId="33117B4B" w14:textId="77777777" w:rsidR="005344AF" w:rsidRDefault="005344AF" w:rsidP="005344AF">
      <w:pPr>
        <w:pStyle w:val="CodeText"/>
      </w:pPr>
      <w:r>
        <w:t xml:space="preserve">        &lt;action name="save" class="com.innovaee.eorder.web.action.admin.user.UserOpAction"</w:t>
      </w:r>
    </w:p>
    <w:p w14:paraId="40B3B706" w14:textId="77777777" w:rsidR="005344AF" w:rsidRDefault="005344AF" w:rsidP="005344AF">
      <w:pPr>
        <w:pStyle w:val="CodeText"/>
      </w:pPr>
      <w:r>
        <w:t xml:space="preserve">            method="save"&gt;</w:t>
      </w:r>
    </w:p>
    <w:p w14:paraId="498145A9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7F5A2E1F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41A85146" w14:textId="77777777" w:rsidR="005344AF" w:rsidRDefault="005344AF" w:rsidP="005344AF">
      <w:pPr>
        <w:pStyle w:val="CodeText"/>
      </w:pPr>
      <w:r>
        <w:t xml:space="preserve">        &lt;/action&gt;</w:t>
      </w:r>
    </w:p>
    <w:p w14:paraId="7142C790" w14:textId="77777777" w:rsidR="005344AF" w:rsidRDefault="005344AF" w:rsidP="005344AF">
      <w:pPr>
        <w:pStyle w:val="CodeText"/>
      </w:pPr>
      <w:r>
        <w:t xml:space="preserve">        &lt;action name="update" class="com.innovaee.eorder.web.action.admin.user.UserOpAction"</w:t>
      </w:r>
    </w:p>
    <w:p w14:paraId="29EED70D" w14:textId="77777777" w:rsidR="005344AF" w:rsidRDefault="005344AF" w:rsidP="005344AF">
      <w:pPr>
        <w:pStyle w:val="CodeText"/>
      </w:pPr>
      <w:r>
        <w:t xml:space="preserve">            method="update"&gt;</w:t>
      </w:r>
    </w:p>
    <w:p w14:paraId="4ABCCB63" w14:textId="77777777" w:rsidR="005344AF" w:rsidRDefault="005344AF" w:rsidP="005344AF">
      <w:pPr>
        <w:pStyle w:val="CodeText"/>
      </w:pPr>
      <w:r>
        <w:t xml:space="preserve">            &lt;result name="input"&gt;/pages/admin/user/user.jsp&lt;/result&gt;</w:t>
      </w:r>
    </w:p>
    <w:p w14:paraId="47D3819C" w14:textId="77777777" w:rsidR="005344AF" w:rsidRDefault="005344AF" w:rsidP="005344AF">
      <w:pPr>
        <w:pStyle w:val="CodeText"/>
      </w:pPr>
      <w:r>
        <w:t xml:space="preserve">            &lt;result&gt;/pages/admin/user/user.jsp&lt;/result&gt;</w:t>
      </w:r>
    </w:p>
    <w:p w14:paraId="1820260D" w14:textId="77777777" w:rsidR="005344AF" w:rsidRDefault="005344AF" w:rsidP="005344AF">
      <w:pPr>
        <w:pStyle w:val="CodeText"/>
      </w:pPr>
      <w:r>
        <w:t xml:space="preserve">        &lt;/action&gt;</w:t>
      </w:r>
    </w:p>
    <w:p w14:paraId="237BF885" w14:textId="7199F1C3" w:rsidR="005344AF" w:rsidRDefault="005344AF" w:rsidP="005344AF">
      <w:pPr>
        <w:pStyle w:val="CodeText"/>
      </w:pPr>
      <w:r>
        <w:t xml:space="preserve">    &lt;/package&gt;</w:t>
      </w:r>
    </w:p>
    <w:p w14:paraId="0CEB6E27" w14:textId="65F9D07E" w:rsidR="005344AF" w:rsidRPr="0099324B" w:rsidRDefault="005344AF" w:rsidP="005344AF">
      <w:pPr>
        <w:pStyle w:val="CodeText"/>
        <w:jc w:val="both"/>
        <w:rPr>
          <w:i w:val="0"/>
        </w:rPr>
      </w:pPr>
      <w:r>
        <w:t xml:space="preserve">&lt;/struts&gt;    </w:t>
      </w:r>
    </w:p>
    <w:p w14:paraId="01CFC687" w14:textId="77777777" w:rsidR="005344AF" w:rsidRDefault="005344AF" w:rsidP="005344AF">
      <w:pPr>
        <w:pStyle w:val="CodeText"/>
      </w:pPr>
    </w:p>
    <w:p w14:paraId="3BDB94A1" w14:textId="39AF14B3" w:rsidR="00597668" w:rsidRDefault="00597668" w:rsidP="00597668">
      <w:pPr>
        <w:pStyle w:val="Heading2"/>
      </w:pPr>
      <w:bookmarkStart w:id="141" w:name="_Toc416640958"/>
      <w:r>
        <w:rPr>
          <w:rFonts w:hint="eastAsia"/>
        </w:rPr>
        <w:t>用户</w:t>
      </w:r>
      <w:r>
        <w:t>角色分配</w:t>
      </w:r>
      <w:bookmarkEnd w:id="141"/>
    </w:p>
    <w:p w14:paraId="734CE499" w14:textId="68D08811" w:rsidR="00EB72D7" w:rsidRPr="00EB72D7" w:rsidRDefault="00EB72D7" w:rsidP="00EB72D7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</w:t>
      </w:r>
      <w:r>
        <w:t>，</w:t>
      </w:r>
      <w:r>
        <w:rPr>
          <w:rFonts w:hint="eastAsia"/>
        </w:rPr>
        <w:t>使用</w:t>
      </w:r>
      <w:r>
        <w:t>这个功能为</w:t>
      </w:r>
      <w:r>
        <w:rPr>
          <w:rFonts w:hint="eastAsia"/>
        </w:rPr>
        <w:t>系统</w:t>
      </w:r>
      <w:r>
        <w:t>用户分配相应的角色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用户</w:t>
      </w:r>
      <w:r>
        <w:t>可以拥有多个角色，默认新建用户获得会员这一角色</w:t>
      </w:r>
      <w:r w:rsidR="00D2207E">
        <w:rPr>
          <w:rFonts w:hint="eastAsia"/>
        </w:rPr>
        <w:t>。</w:t>
      </w:r>
      <w:r w:rsidR="00D2207E">
        <w:t>详细需求说明参见需求规格说明书</w:t>
      </w:r>
      <w:r w:rsidR="00173F03">
        <w:t>UC_008-</w:t>
      </w:r>
      <w:r w:rsidR="00173F03">
        <w:rPr>
          <w:rFonts w:hint="eastAsia"/>
        </w:rPr>
        <w:t>用户管理</w:t>
      </w:r>
      <w:r w:rsidR="00173F03">
        <w:rPr>
          <w:rFonts w:hint="eastAsia"/>
        </w:rPr>
        <w:t>-</w:t>
      </w:r>
      <w:r w:rsidR="00173F03">
        <w:rPr>
          <w:rFonts w:hint="eastAsia"/>
        </w:rPr>
        <w:t>更新用户。</w:t>
      </w:r>
    </w:p>
    <w:p w14:paraId="0CB9D871" w14:textId="15C83DD6" w:rsidR="00597668" w:rsidRDefault="00597668" w:rsidP="00597668">
      <w:pPr>
        <w:pStyle w:val="Heading3"/>
      </w:pPr>
      <w:bookmarkStart w:id="142" w:name="_Toc416640959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42"/>
    </w:p>
    <w:p w14:paraId="40B049DD" w14:textId="40414B8C" w:rsidR="00E2778D" w:rsidRPr="00E2778D" w:rsidRDefault="00E2778D" w:rsidP="00E2778D">
      <w:r>
        <w:object w:dxaOrig="7261" w:dyaOrig="3705" w14:anchorId="480699A6">
          <v:shape id="_x0000_i1033" type="#_x0000_t75" style="width:363.65pt;height:185.15pt" o:ole="">
            <v:imagedata r:id="rId88" o:title=""/>
          </v:shape>
          <o:OLEObject Type="Embed" ProgID="Visio.Drawing.15" ShapeID="_x0000_i1033" DrawAspect="Content" ObjectID="_1491143345" r:id="rId89"/>
        </w:object>
      </w:r>
    </w:p>
    <w:p w14:paraId="3DF903A6" w14:textId="150DC708" w:rsidR="00597668" w:rsidRDefault="00597668" w:rsidP="00597668">
      <w:pPr>
        <w:pStyle w:val="Heading3"/>
      </w:pPr>
      <w:bookmarkStart w:id="143" w:name="_Toc416640960"/>
      <w:r>
        <w:rPr>
          <w:rFonts w:hint="eastAsia"/>
        </w:rPr>
        <w:t>时序图</w:t>
      </w:r>
      <w:bookmarkEnd w:id="143"/>
    </w:p>
    <w:p w14:paraId="56BF5097" w14:textId="7C8C84C8" w:rsidR="00234CCF" w:rsidRPr="00234CCF" w:rsidRDefault="008C39E5" w:rsidP="00234CCF">
      <w:r>
        <w:rPr>
          <w:noProof/>
        </w:rPr>
        <w:drawing>
          <wp:inline distT="0" distB="0" distL="0" distR="0" wp14:anchorId="35CEDE66" wp14:editId="00667480">
            <wp:extent cx="5514975" cy="2370455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2015-02-02_1750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B92" w14:textId="2D8F3CB0" w:rsidR="00597668" w:rsidRDefault="00597668" w:rsidP="00597668">
      <w:pPr>
        <w:pStyle w:val="Heading3"/>
      </w:pPr>
      <w:bookmarkStart w:id="144" w:name="_Toc416640961"/>
      <w:r>
        <w:rPr>
          <w:rFonts w:hint="eastAsia"/>
        </w:rPr>
        <w:lastRenderedPageBreak/>
        <w:t>类图</w:t>
      </w:r>
      <w:bookmarkEnd w:id="144"/>
    </w:p>
    <w:p w14:paraId="193A64C1" w14:textId="31EE91BC" w:rsidR="008C39E5" w:rsidRPr="008C39E5" w:rsidRDefault="008C39E5" w:rsidP="008C39E5">
      <w:pPr>
        <w:pStyle w:val="NoSpacing"/>
        <w:jc w:val="center"/>
      </w:pPr>
      <w:r>
        <w:rPr>
          <w:noProof/>
        </w:rPr>
        <w:drawing>
          <wp:inline distT="0" distB="0" distL="0" distR="0" wp14:anchorId="2859AFFE" wp14:editId="501F4DEC">
            <wp:extent cx="5514975" cy="501396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5-02-02_17513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002" w14:textId="41D88FD2" w:rsidR="00597668" w:rsidRDefault="00597668" w:rsidP="00597668">
      <w:pPr>
        <w:pStyle w:val="Heading3"/>
      </w:pPr>
      <w:bookmarkStart w:id="145" w:name="_Toc416640962"/>
      <w:r>
        <w:rPr>
          <w:rFonts w:hint="eastAsia"/>
        </w:rPr>
        <w:t>代码</w:t>
      </w:r>
      <w:r>
        <w:t>构成</w:t>
      </w:r>
      <w:bookmarkEnd w:id="145"/>
    </w:p>
    <w:p w14:paraId="4554B58D" w14:textId="6DAB76A8" w:rsidR="00CE74E5" w:rsidRDefault="00CE74E5" w:rsidP="00CE74E5">
      <w:pPr>
        <w:jc w:val="left"/>
      </w:pPr>
      <w:r>
        <w:t>UserOpAction</w:t>
      </w:r>
      <w:r>
        <w:rPr>
          <w:rFonts w:hint="eastAsia"/>
        </w:rPr>
        <w:t>.java</w:t>
      </w:r>
      <w:r>
        <w:rPr>
          <w:rFonts w:hint="eastAsia"/>
        </w:rPr>
        <w:t>代码</w:t>
      </w:r>
      <w:r>
        <w:t>说明在</w:t>
      </w:r>
      <w:hyperlink w:anchor="_代码构成" w:history="1">
        <w:r w:rsidRPr="00CE74E5">
          <w:rPr>
            <w:rStyle w:val="Hyperlink"/>
            <w:rFonts w:hint="eastAsia"/>
          </w:rPr>
          <w:t>5.2.4</w:t>
        </w:r>
      </w:hyperlink>
      <w:r>
        <w:rPr>
          <w:rFonts w:hint="eastAsia"/>
        </w:rPr>
        <w:t>描述</w:t>
      </w:r>
    </w:p>
    <w:p w14:paraId="65F3EC96" w14:textId="77777777" w:rsidR="00CE74E5" w:rsidRPr="00CE74E5" w:rsidRDefault="00CE74E5" w:rsidP="00CE74E5">
      <w:pPr>
        <w:jc w:val="left"/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750D26" w14:paraId="354E121B" w14:textId="77777777" w:rsidTr="00F70042">
        <w:tc>
          <w:tcPr>
            <w:tcW w:w="2610" w:type="dxa"/>
            <w:shd w:val="clear" w:color="auto" w:fill="BFBFBF" w:themeFill="background1" w:themeFillShade="BF"/>
          </w:tcPr>
          <w:p w14:paraId="79E5FF7A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786F5CB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F9013A2" w14:textId="77777777" w:rsidR="00750D26" w:rsidRDefault="00750D26" w:rsidP="00F70042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750D26" w14:paraId="0A15BD7F" w14:textId="77777777" w:rsidTr="00F70042">
        <w:tc>
          <w:tcPr>
            <w:tcW w:w="2610" w:type="dxa"/>
          </w:tcPr>
          <w:p w14:paraId="0F197100" w14:textId="42A0F2BD" w:rsidR="00750D26" w:rsidRDefault="00750D26" w:rsidP="00F70042">
            <w:pPr>
              <w:pStyle w:val="NoSpacing"/>
            </w:pPr>
            <w:r>
              <w:t>UserRoleService.java</w:t>
            </w:r>
          </w:p>
        </w:tc>
        <w:tc>
          <w:tcPr>
            <w:tcW w:w="3240" w:type="dxa"/>
          </w:tcPr>
          <w:p w14:paraId="5E10C2A6" w14:textId="77777777" w:rsidR="00750D26" w:rsidRPr="00364B4A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08363E" w14:textId="6255D3D2" w:rsidR="00750D26" w:rsidRDefault="00750D26" w:rsidP="00CE74E5">
            <w:pPr>
              <w:pStyle w:val="NoSpacing"/>
            </w:pPr>
            <w:r>
              <w:rPr>
                <w:rFonts w:hint="eastAsia"/>
              </w:rPr>
              <w:t>用户</w:t>
            </w:r>
            <w:r w:rsidR="00CE74E5">
              <w:rPr>
                <w:rFonts w:hint="eastAsia"/>
              </w:rPr>
              <w:t>角色</w:t>
            </w:r>
            <w:r w:rsidR="00CE74E5">
              <w:t>关联关系</w:t>
            </w:r>
            <w:r>
              <w:t>操作相关的服务，比如</w:t>
            </w:r>
            <w:r w:rsidR="00CE74E5">
              <w:rPr>
                <w:rFonts w:hint="eastAsia"/>
              </w:rPr>
              <w:t>用户</w:t>
            </w:r>
            <w:r w:rsidR="00CE74E5">
              <w:t>添加</w:t>
            </w:r>
            <w:r w:rsidR="00CE74E5">
              <w:rPr>
                <w:rFonts w:hint="eastAsia"/>
              </w:rPr>
              <w:t>/</w:t>
            </w:r>
            <w:r w:rsidR="00CE74E5">
              <w:rPr>
                <w:rFonts w:hint="eastAsia"/>
              </w:rPr>
              <w:t>删除</w:t>
            </w:r>
            <w:r w:rsidR="00CE74E5">
              <w:t>角色</w:t>
            </w:r>
          </w:p>
        </w:tc>
      </w:tr>
      <w:tr w:rsidR="00750D26" w14:paraId="2094B8A4" w14:textId="77777777" w:rsidTr="00F70042">
        <w:tc>
          <w:tcPr>
            <w:tcW w:w="2610" w:type="dxa"/>
          </w:tcPr>
          <w:p w14:paraId="7F1363DC" w14:textId="338D051E" w:rsidR="00750D26" w:rsidRDefault="00750D26" w:rsidP="00F70042">
            <w:pPr>
              <w:pStyle w:val="NoSpacing"/>
            </w:pPr>
            <w:r>
              <w:t>UserRoleDao.java</w:t>
            </w:r>
          </w:p>
        </w:tc>
        <w:tc>
          <w:tcPr>
            <w:tcW w:w="3240" w:type="dxa"/>
          </w:tcPr>
          <w:p w14:paraId="25EAEE01" w14:textId="63435781" w:rsidR="00750D26" w:rsidRPr="00751FD6" w:rsidRDefault="00750D26" w:rsidP="00F70042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 w:rsidR="001F2D66">
              <w:t>.dao</w:t>
            </w:r>
          </w:p>
        </w:tc>
        <w:tc>
          <w:tcPr>
            <w:tcW w:w="2943" w:type="dxa"/>
          </w:tcPr>
          <w:p w14:paraId="40B9523D" w14:textId="65721693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用户角色</w:t>
            </w:r>
            <w:r>
              <w:t>关联关系数据库访问对象</w:t>
            </w:r>
          </w:p>
        </w:tc>
      </w:tr>
      <w:tr w:rsidR="00750D26" w14:paraId="4777200E" w14:textId="77777777" w:rsidTr="00F70042">
        <w:tc>
          <w:tcPr>
            <w:tcW w:w="2610" w:type="dxa"/>
          </w:tcPr>
          <w:p w14:paraId="047C3430" w14:textId="56C80A7D" w:rsidR="00750D26" w:rsidRDefault="00356E7E" w:rsidP="00F70042">
            <w:pPr>
              <w:pStyle w:val="NoSpacing"/>
            </w:pPr>
            <w:r>
              <w:t>UserRole.java</w:t>
            </w:r>
          </w:p>
        </w:tc>
        <w:tc>
          <w:tcPr>
            <w:tcW w:w="3240" w:type="dxa"/>
          </w:tcPr>
          <w:p w14:paraId="2BEAC94A" w14:textId="569C48B0" w:rsidR="00750D26" w:rsidRDefault="00750D26" w:rsidP="00D70385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="00D70385">
              <w:t>module.entity</w:t>
            </w:r>
          </w:p>
        </w:tc>
        <w:tc>
          <w:tcPr>
            <w:tcW w:w="2943" w:type="dxa"/>
          </w:tcPr>
          <w:p w14:paraId="6938EA08" w14:textId="0FDCFA8A" w:rsidR="00750D26" w:rsidRDefault="00CE74E5" w:rsidP="00F7004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角色关联关系实体对象</w:t>
            </w:r>
          </w:p>
        </w:tc>
      </w:tr>
    </w:tbl>
    <w:p w14:paraId="5BFD4627" w14:textId="77777777" w:rsidR="008C39E5" w:rsidRPr="008C39E5" w:rsidRDefault="008C39E5" w:rsidP="008C39E5"/>
    <w:p w14:paraId="2C1255FD" w14:textId="11B84230" w:rsidR="00597668" w:rsidRPr="00597668" w:rsidRDefault="00597668" w:rsidP="00597668">
      <w:pPr>
        <w:pStyle w:val="Heading3"/>
      </w:pPr>
      <w:bookmarkStart w:id="146" w:name="_Toc416640963"/>
      <w:r>
        <w:rPr>
          <w:rFonts w:hint="eastAsia"/>
        </w:rPr>
        <w:lastRenderedPageBreak/>
        <w:t>配置</w:t>
      </w:r>
      <w:r>
        <w:t>文件</w:t>
      </w:r>
      <w:bookmarkEnd w:id="146"/>
    </w:p>
    <w:p w14:paraId="49184E8D" w14:textId="7EB923DB" w:rsidR="009112F4" w:rsidRPr="009112F4" w:rsidRDefault="009112F4" w:rsidP="005344AF">
      <w:pPr>
        <w:pStyle w:val="NoSpacing"/>
      </w:pPr>
    </w:p>
    <w:p w14:paraId="287BF34F" w14:textId="77777777" w:rsidR="009E0F4A" w:rsidRDefault="009E0F4A" w:rsidP="009E0F4A">
      <w:pPr>
        <w:pStyle w:val="NoSpacing"/>
        <w:numPr>
          <w:ilvl w:val="0"/>
          <w:numId w:val="9"/>
        </w:numPr>
      </w:pPr>
      <w:r>
        <w:t>struts.xml</w:t>
      </w:r>
    </w:p>
    <w:p w14:paraId="3631E0C3" w14:textId="42F5EFCE" w:rsidR="009E0F4A" w:rsidRPr="0099324B" w:rsidRDefault="00595002" w:rsidP="009E0F4A">
      <w:r>
        <w:rPr>
          <w:rFonts w:hint="eastAsia"/>
        </w:rPr>
        <w:t>使用</w:t>
      </w:r>
      <w:hyperlink w:anchor="_配置文件" w:history="1">
        <w:r w:rsidRPr="00595002">
          <w:rPr>
            <w:rStyle w:val="Hyperlink"/>
          </w:rPr>
          <w:t>5.2.5</w:t>
        </w:r>
      </w:hyperlink>
      <w:r>
        <w:t>中说明的配置文件，不再重复描述</w:t>
      </w:r>
    </w:p>
    <w:p w14:paraId="106A5747" w14:textId="77777777" w:rsidR="009E0F4A" w:rsidRPr="0099324B" w:rsidRDefault="009E0F4A" w:rsidP="009E0F4A">
      <w:pPr>
        <w:pStyle w:val="CodeText"/>
        <w:jc w:val="both"/>
        <w:rPr>
          <w:i w:val="0"/>
        </w:rPr>
      </w:pPr>
      <w:r>
        <w:t xml:space="preserve">    </w:t>
      </w:r>
    </w:p>
    <w:p w14:paraId="5AA30A05" w14:textId="77777777" w:rsidR="009E0F4A" w:rsidRDefault="009E0F4A" w:rsidP="009E0F4A">
      <w:pPr>
        <w:pStyle w:val="NoSpacing"/>
        <w:numPr>
          <w:ilvl w:val="0"/>
          <w:numId w:val="9"/>
        </w:numPr>
      </w:pPr>
      <w:r>
        <w:t>applicationContext-total.xml</w:t>
      </w:r>
    </w:p>
    <w:p w14:paraId="3BC449BE" w14:textId="553A6FBD" w:rsidR="009E0F4A" w:rsidRDefault="00595002" w:rsidP="00595002">
      <w:r>
        <w:rPr>
          <w:rFonts w:hint="eastAsia"/>
        </w:rPr>
        <w:t>使用</w:t>
      </w:r>
      <w:hyperlink w:anchor="_配置文件_1" w:history="1">
        <w:r w:rsidRPr="00595002">
          <w:rPr>
            <w:rStyle w:val="Hyperlink"/>
          </w:rPr>
          <w:t>5</w:t>
        </w:r>
        <w:r>
          <w:rPr>
            <w:rStyle w:val="Hyperlink"/>
          </w:rPr>
          <w:t>.1</w:t>
        </w:r>
        <w:r w:rsidRPr="00595002">
          <w:rPr>
            <w:rStyle w:val="Hyperlink"/>
          </w:rPr>
          <w:t>.5</w:t>
        </w:r>
      </w:hyperlink>
      <w:r>
        <w:t>中说明的配置文件，不再重复描述</w:t>
      </w:r>
    </w:p>
    <w:p w14:paraId="259B13F7" w14:textId="77777777" w:rsidR="009E0F4A" w:rsidRPr="002469C5" w:rsidRDefault="009E0F4A" w:rsidP="009E0F4A">
      <w:pPr>
        <w:pStyle w:val="CodeText"/>
      </w:pPr>
    </w:p>
    <w:p w14:paraId="4959C432" w14:textId="77777777" w:rsidR="009E0F4A" w:rsidRDefault="009E0F4A" w:rsidP="009E0F4A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08EA2850" w14:textId="5CD6B348" w:rsidR="00595002" w:rsidRDefault="00595002" w:rsidP="00595002">
      <w:r>
        <w:rPr>
          <w:rFonts w:hint="eastAsia"/>
        </w:rPr>
        <w:t>详见</w:t>
      </w:r>
      <w:r>
        <w:rPr>
          <w:rFonts w:hint="eastAsia"/>
        </w:rPr>
        <w:t>UserRole.java</w:t>
      </w:r>
      <w:r>
        <w:rPr>
          <w:rFonts w:hint="eastAsia"/>
        </w:rPr>
        <w:t>代码</w:t>
      </w:r>
    </w:p>
    <w:p w14:paraId="217D3ED0" w14:textId="77777777" w:rsidR="00595002" w:rsidRPr="00595002" w:rsidRDefault="00595002" w:rsidP="00595002">
      <w:pPr>
        <w:pStyle w:val="CodeText"/>
      </w:pPr>
      <w:r w:rsidRPr="00595002">
        <w:t>@Entity</w:t>
      </w:r>
    </w:p>
    <w:p w14:paraId="5CDF7585" w14:textId="77777777" w:rsidR="00595002" w:rsidRPr="00595002" w:rsidRDefault="00595002" w:rsidP="00595002">
      <w:pPr>
        <w:pStyle w:val="CodeText"/>
      </w:pPr>
      <w:r w:rsidRPr="00595002">
        <w:t>@Table(name = "t_user_role")</w:t>
      </w:r>
    </w:p>
    <w:p w14:paraId="11425AA2" w14:textId="424CF167" w:rsidR="005A5964" w:rsidRDefault="00595002" w:rsidP="00595002">
      <w:pPr>
        <w:pStyle w:val="CodeText"/>
      </w:pPr>
      <w:r w:rsidRPr="00595002">
        <w:t>public class UserRole extends BaseEntity</w:t>
      </w:r>
      <w:r>
        <w:t xml:space="preserve"> {</w:t>
      </w:r>
    </w:p>
    <w:p w14:paraId="07CC43AD" w14:textId="7BC32833" w:rsidR="00595002" w:rsidRDefault="00595002" w:rsidP="00595002">
      <w:pPr>
        <w:pStyle w:val="CodeText"/>
      </w:pPr>
      <w:r>
        <w:t>}</w:t>
      </w:r>
    </w:p>
    <w:p w14:paraId="24A564E6" w14:textId="77777777" w:rsidR="003026EE" w:rsidRDefault="003026EE" w:rsidP="00595002">
      <w:pPr>
        <w:pStyle w:val="CodeText"/>
      </w:pPr>
    </w:p>
    <w:p w14:paraId="781C979B" w14:textId="672CDE71" w:rsidR="003026EE" w:rsidRDefault="003026EE" w:rsidP="003026EE">
      <w:pPr>
        <w:pStyle w:val="Heading3"/>
      </w:pPr>
      <w:bookmarkStart w:id="147" w:name="_Toc416640964"/>
      <w:r>
        <w:rPr>
          <w:rFonts w:hint="eastAsia"/>
        </w:rPr>
        <w:t>数据库</w:t>
      </w:r>
      <w:r>
        <w:t>脚本</w:t>
      </w:r>
      <w:bookmarkEnd w:id="147"/>
    </w:p>
    <w:p w14:paraId="2D9434F6" w14:textId="77777777" w:rsidR="003026EE" w:rsidRPr="003026EE" w:rsidRDefault="003026EE" w:rsidP="003026EE">
      <w:pPr>
        <w:pStyle w:val="CodeText"/>
      </w:pPr>
      <w:r w:rsidRPr="003026EE">
        <w:t>DROP TABLE IF EXISTS `t_user_role`;</w:t>
      </w:r>
    </w:p>
    <w:p w14:paraId="29C089F9" w14:textId="77777777" w:rsidR="003026EE" w:rsidRPr="003026EE" w:rsidRDefault="003026EE" w:rsidP="003026EE">
      <w:pPr>
        <w:pStyle w:val="CodeText"/>
      </w:pPr>
      <w:r w:rsidRPr="003026EE">
        <w:t>CREATE TABLE `t_user_role` (</w:t>
      </w:r>
    </w:p>
    <w:p w14:paraId="5A79EFAB" w14:textId="77777777" w:rsidR="003026EE" w:rsidRPr="003026EE" w:rsidRDefault="003026EE" w:rsidP="003026EE">
      <w:pPr>
        <w:pStyle w:val="CodeText"/>
      </w:pPr>
      <w:r w:rsidRPr="003026EE">
        <w:t xml:space="preserve">  `id` int(32) NOT NULL AUTO_INCREMENT,</w:t>
      </w:r>
    </w:p>
    <w:p w14:paraId="12EC67A3" w14:textId="77777777" w:rsidR="003026EE" w:rsidRPr="003026EE" w:rsidRDefault="003026EE" w:rsidP="003026EE">
      <w:pPr>
        <w:pStyle w:val="CodeText"/>
      </w:pPr>
      <w:r w:rsidRPr="003026EE">
        <w:t xml:space="preserve">  `user_id` int(32) NOT NULL,</w:t>
      </w:r>
    </w:p>
    <w:p w14:paraId="12509D01" w14:textId="77777777" w:rsidR="003026EE" w:rsidRPr="003026EE" w:rsidRDefault="003026EE" w:rsidP="003026EE">
      <w:pPr>
        <w:pStyle w:val="CodeText"/>
      </w:pPr>
      <w:r w:rsidRPr="003026EE">
        <w:t xml:space="preserve">  `role_id` int(32) NOT NULL,</w:t>
      </w:r>
    </w:p>
    <w:p w14:paraId="39A3D919" w14:textId="77777777" w:rsidR="003026EE" w:rsidRPr="003026EE" w:rsidRDefault="003026EE" w:rsidP="003026EE">
      <w:pPr>
        <w:pStyle w:val="CodeText"/>
      </w:pPr>
      <w:r w:rsidRPr="003026EE">
        <w:t xml:space="preserve">  `create_at` datetime DEFAULT NULL,</w:t>
      </w:r>
    </w:p>
    <w:p w14:paraId="5DCC7497" w14:textId="77777777" w:rsidR="003026EE" w:rsidRPr="003026EE" w:rsidRDefault="003026EE" w:rsidP="003026EE">
      <w:pPr>
        <w:pStyle w:val="CodeText"/>
      </w:pPr>
      <w:r w:rsidRPr="003026EE">
        <w:t xml:space="preserve">  `update_at` datetime DEFAULT NULL,</w:t>
      </w:r>
    </w:p>
    <w:p w14:paraId="07A19CE6" w14:textId="77777777" w:rsidR="003026EE" w:rsidRPr="003026EE" w:rsidRDefault="003026EE" w:rsidP="003026EE">
      <w:pPr>
        <w:pStyle w:val="CodeText"/>
      </w:pPr>
      <w:r w:rsidRPr="003026EE">
        <w:t xml:space="preserve">  PRIMARY KEY (`id`),</w:t>
      </w:r>
    </w:p>
    <w:p w14:paraId="5E0CE770" w14:textId="77777777" w:rsidR="003026EE" w:rsidRPr="003026EE" w:rsidRDefault="003026EE" w:rsidP="003026EE">
      <w:pPr>
        <w:pStyle w:val="CodeText"/>
      </w:pPr>
      <w:r w:rsidRPr="003026EE">
        <w:t xml:space="preserve">  KEY `fk_userid` (`user_id`),</w:t>
      </w:r>
    </w:p>
    <w:p w14:paraId="3017A342" w14:textId="77777777" w:rsidR="003026EE" w:rsidRPr="003026EE" w:rsidRDefault="003026EE" w:rsidP="003026EE">
      <w:pPr>
        <w:pStyle w:val="CodeText"/>
      </w:pPr>
      <w:r w:rsidRPr="003026EE">
        <w:t xml:space="preserve">  KEY `fk_roleid` (`role_id`),</w:t>
      </w:r>
    </w:p>
    <w:p w14:paraId="15DEE037" w14:textId="77777777" w:rsidR="003026EE" w:rsidRPr="003026EE" w:rsidRDefault="003026EE" w:rsidP="003026EE">
      <w:pPr>
        <w:pStyle w:val="CodeText"/>
      </w:pPr>
      <w:r w:rsidRPr="003026EE">
        <w:t xml:space="preserve">  CONSTRAINT `fk_roleid` FOREIGN KEY (`role_id`) REFERENCES `t_role` (`id`),</w:t>
      </w:r>
    </w:p>
    <w:p w14:paraId="224C4B2A" w14:textId="77777777" w:rsidR="003026EE" w:rsidRPr="003026EE" w:rsidRDefault="003026EE" w:rsidP="003026EE">
      <w:pPr>
        <w:pStyle w:val="CodeText"/>
      </w:pPr>
      <w:r w:rsidRPr="003026EE">
        <w:t xml:space="preserve">  CONSTRAINT `fk_userid` FOREIGN KEY (`user_id`) REFERENCES `t_user` (`id`)</w:t>
      </w:r>
    </w:p>
    <w:p w14:paraId="7F3C7F0B" w14:textId="63EC520A" w:rsidR="003E68D9" w:rsidRPr="003026EE" w:rsidRDefault="003026EE" w:rsidP="003026EE">
      <w:pPr>
        <w:pStyle w:val="CodeText"/>
      </w:pPr>
      <w:r w:rsidRPr="003026EE">
        <w:t>) ENGINE=InnoDB AUTO_INCREMENT=27 DEFAULT CHARSET=utf8;</w:t>
      </w:r>
    </w:p>
    <w:p w14:paraId="4EE2BEEF" w14:textId="48D934EE" w:rsidR="003E68D9" w:rsidRDefault="003E68D9" w:rsidP="003E68D9">
      <w:pPr>
        <w:pStyle w:val="Heading2"/>
      </w:pPr>
      <w:bookmarkStart w:id="148" w:name="_Toc416640965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角色</w:t>
      </w:r>
      <w:bookmarkEnd w:id="148"/>
    </w:p>
    <w:p w14:paraId="77352164" w14:textId="2083E46C" w:rsidR="003E68D9" w:rsidRPr="003E68D9" w:rsidRDefault="00BA4418" w:rsidP="00F70042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</w:t>
      </w:r>
      <w:r>
        <w:t>使用</w:t>
      </w:r>
      <w:r>
        <w:rPr>
          <w:rFonts w:hint="eastAsia"/>
        </w:rPr>
        <w:t>这个</w:t>
      </w:r>
      <w:r>
        <w:t>功能</w:t>
      </w:r>
      <w:r>
        <w:rPr>
          <w:rFonts w:hint="eastAsia"/>
        </w:rPr>
        <w:t>创建</w:t>
      </w:r>
      <w:r>
        <w:t>新的角色和更新现有角色信息</w:t>
      </w:r>
      <w:r>
        <w:rPr>
          <w:rFonts w:hint="eastAsia"/>
        </w:rPr>
        <w:t>。</w:t>
      </w:r>
      <w:r>
        <w:t>一个</w:t>
      </w:r>
      <w:r>
        <w:rPr>
          <w:rFonts w:hint="eastAsia"/>
        </w:rPr>
        <w:t>角色</w:t>
      </w:r>
      <w:r>
        <w:t>代表了一组相关的权限集合</w:t>
      </w:r>
      <w:r>
        <w:rPr>
          <w:rFonts w:hint="eastAsia"/>
        </w:rPr>
        <w:t>。</w:t>
      </w:r>
      <w:r>
        <w:t>详细</w:t>
      </w:r>
      <w:r>
        <w:rPr>
          <w:rFonts w:hint="eastAsia"/>
        </w:rPr>
        <w:t>需求</w:t>
      </w:r>
      <w:r>
        <w:t>说明参见需求规格说明书</w:t>
      </w:r>
      <w:bookmarkStart w:id="149" w:name="_Toc409272572"/>
      <w:r>
        <w:t>-</w:t>
      </w:r>
      <w:r w:rsidRPr="00606011">
        <w:t>UC_0</w:t>
      </w:r>
      <w:r>
        <w:t>09_</w:t>
      </w:r>
      <w:r>
        <w:rPr>
          <w:rFonts w:hint="eastAsia"/>
        </w:rPr>
        <w:t>角色</w:t>
      </w:r>
      <w:r>
        <w:t>管</w:t>
      </w:r>
      <w:r>
        <w:rPr>
          <w:rFonts w:hint="eastAsia"/>
        </w:rPr>
        <w:t>理</w:t>
      </w:r>
      <w:bookmarkEnd w:id="149"/>
      <w:r>
        <w:rPr>
          <w:rFonts w:hint="eastAsia"/>
        </w:rPr>
        <w:t>。</w:t>
      </w:r>
    </w:p>
    <w:p w14:paraId="4B4D4A73" w14:textId="0A7B39C9" w:rsidR="003E68D9" w:rsidRDefault="003E68D9" w:rsidP="003E68D9">
      <w:pPr>
        <w:pStyle w:val="Heading3"/>
      </w:pPr>
      <w:bookmarkStart w:id="150" w:name="_Toc416640966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50"/>
    </w:p>
    <w:p w14:paraId="7EDED74D" w14:textId="44E41474" w:rsidR="00F70042" w:rsidRPr="00F70042" w:rsidRDefault="00F70042" w:rsidP="00F70042">
      <w:r>
        <w:object w:dxaOrig="7261" w:dyaOrig="3705" w14:anchorId="5E3C2854">
          <v:shape id="_x0000_i1034" type="#_x0000_t75" style="width:363.65pt;height:185.15pt" o:ole="">
            <v:imagedata r:id="rId92" o:title=""/>
          </v:shape>
          <o:OLEObject Type="Embed" ProgID="Visio.Drawing.15" ShapeID="_x0000_i1034" DrawAspect="Content" ObjectID="_1491143346" r:id="rId93"/>
        </w:object>
      </w:r>
    </w:p>
    <w:p w14:paraId="34649D4D" w14:textId="557EB75A" w:rsidR="003E68D9" w:rsidRDefault="003E68D9" w:rsidP="003E68D9">
      <w:pPr>
        <w:pStyle w:val="Heading3"/>
      </w:pPr>
      <w:bookmarkStart w:id="151" w:name="_Toc416640967"/>
      <w:r>
        <w:rPr>
          <w:rFonts w:hint="eastAsia"/>
        </w:rPr>
        <w:t>时序图</w:t>
      </w:r>
      <w:bookmarkEnd w:id="151"/>
    </w:p>
    <w:p w14:paraId="7CF17C3B" w14:textId="3B2F21A4" w:rsidR="00F70042" w:rsidRPr="00F70042" w:rsidRDefault="004270A4" w:rsidP="00F70042">
      <w:r>
        <w:rPr>
          <w:noProof/>
        </w:rPr>
        <w:drawing>
          <wp:inline distT="0" distB="0" distL="0" distR="0" wp14:anchorId="1A2A6626" wp14:editId="1ED64906">
            <wp:extent cx="5514975" cy="2880995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2015-02-02_20221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0AB" w14:textId="1553EC52" w:rsidR="003E68D9" w:rsidRDefault="003E68D9" w:rsidP="003E68D9">
      <w:pPr>
        <w:pStyle w:val="Heading3"/>
      </w:pPr>
      <w:bookmarkStart w:id="152" w:name="_Toc416640968"/>
      <w:r>
        <w:rPr>
          <w:rFonts w:hint="eastAsia"/>
        </w:rPr>
        <w:lastRenderedPageBreak/>
        <w:t>类图</w:t>
      </w:r>
      <w:bookmarkEnd w:id="152"/>
    </w:p>
    <w:p w14:paraId="1DBC288C" w14:textId="7846D653" w:rsidR="004270A4" w:rsidRPr="004270A4" w:rsidRDefault="006A0FD8" w:rsidP="004270A4">
      <w:r>
        <w:rPr>
          <w:noProof/>
        </w:rPr>
        <w:drawing>
          <wp:inline distT="0" distB="0" distL="0" distR="0" wp14:anchorId="50992DFB" wp14:editId="6AADCE72">
            <wp:extent cx="5514975" cy="526288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2015-02-02_2035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45B" w14:textId="18E36F16" w:rsidR="003E68D9" w:rsidRDefault="003E68D9" w:rsidP="003E68D9">
      <w:pPr>
        <w:pStyle w:val="Heading3"/>
      </w:pPr>
      <w:bookmarkStart w:id="153" w:name="_Toc416640969"/>
      <w:r>
        <w:rPr>
          <w:rFonts w:hint="eastAsia"/>
        </w:rPr>
        <w:t>代码</w:t>
      </w:r>
      <w:r>
        <w:t>构成</w:t>
      </w:r>
      <w:bookmarkEnd w:id="153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3026EE" w14:paraId="17EE098D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718156F4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09F1D238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D1A6053" w14:textId="77777777" w:rsidR="003026EE" w:rsidRDefault="003026EE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3026EE" w14:paraId="555D824A" w14:textId="77777777" w:rsidTr="000D1BC8">
        <w:tc>
          <w:tcPr>
            <w:tcW w:w="2610" w:type="dxa"/>
          </w:tcPr>
          <w:p w14:paraId="21F11EF2" w14:textId="43351549" w:rsidR="003026EE" w:rsidRDefault="003026EE" w:rsidP="000D1BC8">
            <w:pPr>
              <w:pStyle w:val="NoSpacing"/>
            </w:pPr>
            <w:r>
              <w:t>RoleService.java</w:t>
            </w:r>
          </w:p>
        </w:tc>
        <w:tc>
          <w:tcPr>
            <w:tcW w:w="3240" w:type="dxa"/>
          </w:tcPr>
          <w:p w14:paraId="3A3CF0A6" w14:textId="77777777" w:rsidR="003026EE" w:rsidRPr="00364B4A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EE8D5C3" w14:textId="647378C0" w:rsidR="003026EE" w:rsidRDefault="00A2618A" w:rsidP="002B6D16">
            <w:pPr>
              <w:pStyle w:val="NoSpacing"/>
            </w:pPr>
            <w:r>
              <w:rPr>
                <w:rFonts w:hint="eastAsia"/>
              </w:rPr>
              <w:t>提供角色</w:t>
            </w:r>
            <w:r>
              <w:t>管理</w:t>
            </w:r>
            <w:r w:rsidR="003026EE">
              <w:t>操作相关的服务，比如</w:t>
            </w:r>
            <w:r w:rsidR="002B6D16"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创建</w:t>
            </w:r>
            <w:r w:rsidR="003026EE">
              <w:t>和编辑等</w:t>
            </w:r>
          </w:p>
        </w:tc>
      </w:tr>
      <w:tr w:rsidR="003026EE" w14:paraId="146ECEB6" w14:textId="77777777" w:rsidTr="000D1BC8">
        <w:tc>
          <w:tcPr>
            <w:tcW w:w="2610" w:type="dxa"/>
          </w:tcPr>
          <w:p w14:paraId="7F5C32A9" w14:textId="19E105FF" w:rsidR="003026EE" w:rsidRDefault="003026EE" w:rsidP="000D1BC8">
            <w:pPr>
              <w:pStyle w:val="NoSpacing"/>
            </w:pPr>
            <w:r>
              <w:t>RoleDao.java</w:t>
            </w:r>
          </w:p>
        </w:tc>
        <w:tc>
          <w:tcPr>
            <w:tcW w:w="3240" w:type="dxa"/>
          </w:tcPr>
          <w:p w14:paraId="0F107F2C" w14:textId="77777777" w:rsidR="003026EE" w:rsidRPr="00751FD6" w:rsidRDefault="003026EE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6EB858B" w14:textId="501CEAFF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对象实体数据库访问类</w:t>
            </w:r>
          </w:p>
        </w:tc>
      </w:tr>
      <w:tr w:rsidR="003026EE" w14:paraId="4FAC5F81" w14:textId="77777777" w:rsidTr="000D1BC8">
        <w:tc>
          <w:tcPr>
            <w:tcW w:w="2610" w:type="dxa"/>
          </w:tcPr>
          <w:p w14:paraId="79FCCBD8" w14:textId="37EC61BE" w:rsidR="003026EE" w:rsidRDefault="003026EE" w:rsidP="000D1BC8">
            <w:pPr>
              <w:pStyle w:val="NoSpacing"/>
            </w:pPr>
            <w:r>
              <w:t>RoleAction.java</w:t>
            </w:r>
          </w:p>
        </w:tc>
        <w:tc>
          <w:tcPr>
            <w:tcW w:w="3240" w:type="dxa"/>
          </w:tcPr>
          <w:p w14:paraId="7225125B" w14:textId="77777777" w:rsid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133E14B0" w14:textId="2C9E3E19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>
              <w:t>负责显示</w:t>
            </w:r>
            <w:r>
              <w:rPr>
                <w:rFonts w:hint="eastAsia"/>
              </w:rPr>
              <w:t>角色</w:t>
            </w:r>
            <w:r w:rsidR="003026EE">
              <w:t>数据功能的</w:t>
            </w:r>
            <w:r w:rsidR="003026EE">
              <w:t>Action</w:t>
            </w:r>
          </w:p>
        </w:tc>
      </w:tr>
      <w:tr w:rsidR="003026EE" w14:paraId="614E2E16" w14:textId="77777777" w:rsidTr="000D1BC8">
        <w:tc>
          <w:tcPr>
            <w:tcW w:w="2610" w:type="dxa"/>
          </w:tcPr>
          <w:p w14:paraId="22D8C137" w14:textId="6704DDC8" w:rsidR="003026EE" w:rsidRDefault="003026EE" w:rsidP="000D1BC8">
            <w:pPr>
              <w:pStyle w:val="NoSpacing"/>
            </w:pPr>
            <w:r>
              <w:t>RoleOpAction.java</w:t>
            </w:r>
          </w:p>
        </w:tc>
        <w:tc>
          <w:tcPr>
            <w:tcW w:w="3240" w:type="dxa"/>
          </w:tcPr>
          <w:p w14:paraId="70791D4A" w14:textId="77777777" w:rsidR="003026EE" w:rsidRPr="00364B4A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71659691" w14:textId="01709C14" w:rsidR="003026EE" w:rsidRDefault="002B6D16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</w:t>
            </w:r>
            <w:r>
              <w:rPr>
                <w:rFonts w:hint="eastAsia"/>
              </w:rPr>
              <w:t>功能</w:t>
            </w:r>
            <w:r w:rsidR="003026EE">
              <w:rPr>
                <w:rFonts w:hint="eastAsia"/>
              </w:rPr>
              <w:t>负责</w:t>
            </w:r>
            <w:r w:rsidR="003026EE">
              <w:t>用户</w:t>
            </w:r>
            <w:r w:rsidR="003026EE">
              <w:rPr>
                <w:rFonts w:hint="eastAsia"/>
              </w:rPr>
              <w:t>创建</w:t>
            </w:r>
            <w:r w:rsidR="003026EE">
              <w:rPr>
                <w:rFonts w:hint="eastAsia"/>
              </w:rPr>
              <w:t>/</w:t>
            </w:r>
            <w:r w:rsidR="003026EE">
              <w:rPr>
                <w:rFonts w:hint="eastAsia"/>
              </w:rPr>
              <w:t>编辑</w:t>
            </w:r>
            <w:r w:rsidR="003026EE">
              <w:t>功能的</w:t>
            </w:r>
            <w:r w:rsidR="003026EE">
              <w:t>Action</w:t>
            </w:r>
          </w:p>
        </w:tc>
      </w:tr>
      <w:tr w:rsidR="003026EE" w14:paraId="77867074" w14:textId="77777777" w:rsidTr="000D1BC8">
        <w:tc>
          <w:tcPr>
            <w:tcW w:w="2610" w:type="dxa"/>
          </w:tcPr>
          <w:p w14:paraId="0F4AF41C" w14:textId="77777777" w:rsidR="003026EE" w:rsidRDefault="003026EE" w:rsidP="000D1BC8">
            <w:pPr>
              <w:pStyle w:val="NoSpacing"/>
            </w:pPr>
            <w:r w:rsidRPr="00A77B3D">
              <w:lastRenderedPageBreak/>
              <w:t>struts.xml</w:t>
            </w:r>
          </w:p>
        </w:tc>
        <w:tc>
          <w:tcPr>
            <w:tcW w:w="3240" w:type="dxa"/>
          </w:tcPr>
          <w:p w14:paraId="4983A226" w14:textId="42FEE14B" w:rsidR="003026EE" w:rsidRPr="003026EE" w:rsidRDefault="003026EE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59F06CB0" w14:textId="129AE061" w:rsidR="003026EE" w:rsidRDefault="00D22F8B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rPr>
                <w:rFonts w:hint="eastAsia"/>
              </w:rPr>
              <w:t>管理</w:t>
            </w:r>
            <w:r w:rsidR="003026EE">
              <w:t>相关功能</w:t>
            </w:r>
            <w:r w:rsidR="003026EE">
              <w:rPr>
                <w:rFonts w:hint="eastAsia"/>
              </w:rPr>
              <w:t>的</w:t>
            </w:r>
            <w:r w:rsidR="003026EE">
              <w:rPr>
                <w:rFonts w:hint="eastAsia"/>
              </w:rPr>
              <w:t>Action</w:t>
            </w:r>
            <w:r w:rsidR="003026EE">
              <w:t>配置文件</w:t>
            </w:r>
          </w:p>
        </w:tc>
      </w:tr>
      <w:tr w:rsidR="003026EE" w14:paraId="2A8B15BA" w14:textId="77777777" w:rsidTr="000D1BC8">
        <w:tc>
          <w:tcPr>
            <w:tcW w:w="2610" w:type="dxa"/>
          </w:tcPr>
          <w:p w14:paraId="7B950E25" w14:textId="6B21207A" w:rsidR="003026EE" w:rsidRDefault="00962DCA" w:rsidP="000D1BC8">
            <w:pPr>
              <w:pStyle w:val="NoSpacing"/>
            </w:pPr>
            <w:r>
              <w:t>role</w:t>
            </w:r>
            <w:r w:rsidR="003026EE">
              <w:t>.jsp</w:t>
            </w:r>
          </w:p>
        </w:tc>
        <w:tc>
          <w:tcPr>
            <w:tcW w:w="3240" w:type="dxa"/>
          </w:tcPr>
          <w:p w14:paraId="204C92F6" w14:textId="6C7FCF73" w:rsidR="003026EE" w:rsidRPr="005344AF" w:rsidRDefault="003026EE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34AEA209" w14:textId="735EEB51" w:rsidR="003026EE" w:rsidRDefault="00F815E1" w:rsidP="000D1BC8">
            <w:pPr>
              <w:pStyle w:val="NoSpacing"/>
            </w:pPr>
            <w:r>
              <w:rPr>
                <w:rFonts w:hint="eastAsia"/>
              </w:rPr>
              <w:t>角色</w:t>
            </w:r>
            <w:r w:rsidR="003026EE">
              <w:t>管理页面</w:t>
            </w:r>
          </w:p>
        </w:tc>
      </w:tr>
    </w:tbl>
    <w:p w14:paraId="28D5D36B" w14:textId="77777777" w:rsidR="006A0FD8" w:rsidRPr="006A0FD8" w:rsidRDefault="006A0FD8" w:rsidP="006A0FD8"/>
    <w:p w14:paraId="68295803" w14:textId="600B8100" w:rsidR="003E68D9" w:rsidRDefault="003E68D9" w:rsidP="003E68D9">
      <w:pPr>
        <w:pStyle w:val="Heading3"/>
      </w:pPr>
      <w:bookmarkStart w:id="154" w:name="_配置文件_2"/>
      <w:bookmarkStart w:id="155" w:name="_Toc416640970"/>
      <w:bookmarkEnd w:id="154"/>
      <w:r>
        <w:rPr>
          <w:rFonts w:hint="eastAsia"/>
        </w:rPr>
        <w:t>配置</w:t>
      </w:r>
      <w:r>
        <w:t>文件</w:t>
      </w:r>
      <w:bookmarkEnd w:id="155"/>
    </w:p>
    <w:p w14:paraId="57A5EB08" w14:textId="77777777" w:rsidR="003D6362" w:rsidRDefault="003D6362" w:rsidP="003D6362">
      <w:pPr>
        <w:pStyle w:val="NoSpacing"/>
        <w:numPr>
          <w:ilvl w:val="0"/>
          <w:numId w:val="9"/>
        </w:numPr>
      </w:pPr>
      <w:r>
        <w:t>struts.xml</w:t>
      </w:r>
    </w:p>
    <w:p w14:paraId="14EE3680" w14:textId="77777777" w:rsidR="003D6362" w:rsidRDefault="003D6362" w:rsidP="003D6362">
      <w:pPr>
        <w:pStyle w:val="CodeText"/>
      </w:pPr>
      <w:r>
        <w:t>&lt;struts&gt;</w:t>
      </w:r>
    </w:p>
    <w:p w14:paraId="11AD93AF" w14:textId="77777777" w:rsidR="003D6362" w:rsidRDefault="003D6362" w:rsidP="003D6362">
      <w:pPr>
        <w:pStyle w:val="CodeText"/>
      </w:pPr>
      <w:r>
        <w:t xml:space="preserve">    &lt;package name="com.innovaee.eorder.web.action.admin.role" namespace="/role"</w:t>
      </w:r>
    </w:p>
    <w:p w14:paraId="4B07697B" w14:textId="77777777" w:rsidR="003D6362" w:rsidRDefault="003D6362" w:rsidP="003D6362">
      <w:pPr>
        <w:pStyle w:val="CodeText"/>
      </w:pPr>
      <w:r>
        <w:t xml:space="preserve">        extends="struts-base"&gt;</w:t>
      </w:r>
    </w:p>
    <w:p w14:paraId="76666368" w14:textId="77777777" w:rsidR="003D6362" w:rsidRDefault="003D6362" w:rsidP="003D6362">
      <w:pPr>
        <w:pStyle w:val="CodeText"/>
      </w:pPr>
      <w:r>
        <w:t xml:space="preserve">        &lt;action name="doRole" class="com.innovaee.eorder.web.action.admin.role.RoleAction"</w:t>
      </w:r>
    </w:p>
    <w:p w14:paraId="510070CF" w14:textId="77777777" w:rsidR="003D6362" w:rsidRDefault="003D6362" w:rsidP="003D6362">
      <w:pPr>
        <w:pStyle w:val="CodeText"/>
      </w:pPr>
      <w:r>
        <w:t xml:space="preserve">            method="doRole"&gt;</w:t>
      </w:r>
    </w:p>
    <w:p w14:paraId="18F4A1EC" w14:textId="77777777" w:rsidR="003D6362" w:rsidRDefault="003D6362" w:rsidP="003D6362">
      <w:pPr>
        <w:pStyle w:val="CodeText"/>
      </w:pPr>
      <w:r>
        <w:t xml:space="preserve">            &lt;result name="success"&gt;/pages/admin/role/role.jsp&lt;/result&gt;</w:t>
      </w:r>
    </w:p>
    <w:p w14:paraId="7BF4A3B6" w14:textId="77777777" w:rsidR="003D6362" w:rsidRDefault="003D6362" w:rsidP="003D6362">
      <w:pPr>
        <w:pStyle w:val="CodeText"/>
      </w:pPr>
      <w:r>
        <w:t xml:space="preserve">        &lt;/action&gt;</w:t>
      </w:r>
    </w:p>
    <w:p w14:paraId="73397A2B" w14:textId="77777777" w:rsidR="003D6362" w:rsidRDefault="003D6362" w:rsidP="003D6362">
      <w:pPr>
        <w:pStyle w:val="CodeText"/>
      </w:pPr>
      <w:r>
        <w:t xml:space="preserve">        &lt;action name="doEdit" class="com.innovaee.eorder.web.action.admin.role.RoleAction"</w:t>
      </w:r>
    </w:p>
    <w:p w14:paraId="7F10C9F7" w14:textId="77777777" w:rsidR="003D6362" w:rsidRDefault="003D6362" w:rsidP="003D6362">
      <w:pPr>
        <w:pStyle w:val="CodeText"/>
      </w:pPr>
      <w:r>
        <w:t xml:space="preserve">            method="load"&gt;</w:t>
      </w:r>
    </w:p>
    <w:p w14:paraId="4220FC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068EDF87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21E11C" w14:textId="77777777" w:rsidR="003D6362" w:rsidRDefault="003D6362" w:rsidP="003D6362">
      <w:pPr>
        <w:pStyle w:val="CodeText"/>
      </w:pPr>
      <w:r>
        <w:t xml:space="preserve">        &lt;/action&gt;</w:t>
      </w:r>
    </w:p>
    <w:p w14:paraId="58C5C94F" w14:textId="77777777" w:rsidR="003D6362" w:rsidRDefault="003D6362" w:rsidP="003D6362">
      <w:pPr>
        <w:pStyle w:val="CodeText"/>
      </w:pPr>
      <w:r>
        <w:t xml:space="preserve">        &lt;action name="save" class="com.innovaee.eorder.web.action.admin.role.RoleOpAction"</w:t>
      </w:r>
    </w:p>
    <w:p w14:paraId="36C8C93F" w14:textId="77777777" w:rsidR="003D6362" w:rsidRDefault="003D6362" w:rsidP="003D6362">
      <w:pPr>
        <w:pStyle w:val="CodeText"/>
      </w:pPr>
      <w:r>
        <w:t xml:space="preserve">            method="save"&gt;</w:t>
      </w:r>
    </w:p>
    <w:p w14:paraId="4FDD3ECB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75BEC178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210FCA0" w14:textId="77777777" w:rsidR="003D6362" w:rsidRDefault="003D6362" w:rsidP="003D6362">
      <w:pPr>
        <w:pStyle w:val="CodeText"/>
      </w:pPr>
      <w:r>
        <w:t xml:space="preserve">        &lt;/action&gt;</w:t>
      </w:r>
    </w:p>
    <w:p w14:paraId="50B84C7B" w14:textId="77777777" w:rsidR="003D6362" w:rsidRDefault="003D6362" w:rsidP="003D6362">
      <w:pPr>
        <w:pStyle w:val="CodeText"/>
      </w:pPr>
      <w:r>
        <w:t xml:space="preserve">        &lt;action name="update" class="com.innovaee.eorder.web.action.admin.role.RoleOpAction"</w:t>
      </w:r>
    </w:p>
    <w:p w14:paraId="495AFA07" w14:textId="77777777" w:rsidR="003D6362" w:rsidRDefault="003D6362" w:rsidP="003D6362">
      <w:pPr>
        <w:pStyle w:val="CodeText"/>
      </w:pPr>
      <w:r>
        <w:t xml:space="preserve">            method="update"&gt;</w:t>
      </w:r>
    </w:p>
    <w:p w14:paraId="4236B53C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7D39EB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1C7C4C6A" w14:textId="77777777" w:rsidR="003D6362" w:rsidRDefault="003D6362" w:rsidP="003D6362">
      <w:pPr>
        <w:pStyle w:val="CodeText"/>
      </w:pPr>
      <w:r>
        <w:t xml:space="preserve">        &lt;/action&gt;</w:t>
      </w:r>
    </w:p>
    <w:p w14:paraId="678C3CFF" w14:textId="77777777" w:rsidR="003D6362" w:rsidRDefault="003D6362" w:rsidP="003D6362">
      <w:pPr>
        <w:pStyle w:val="CodeText"/>
      </w:pPr>
      <w:r>
        <w:t xml:space="preserve">        &lt;action name="remove" class="com.innovaee.eorder.web.action.admin.role.RoleAction"</w:t>
      </w:r>
    </w:p>
    <w:p w14:paraId="0A0CEF36" w14:textId="77777777" w:rsidR="003D6362" w:rsidRDefault="003D6362" w:rsidP="003D6362">
      <w:pPr>
        <w:pStyle w:val="CodeText"/>
      </w:pPr>
      <w:r>
        <w:t xml:space="preserve">            method="remove"&gt;</w:t>
      </w:r>
    </w:p>
    <w:p w14:paraId="2D41A5AA" w14:textId="77777777" w:rsidR="003D6362" w:rsidRDefault="003D6362" w:rsidP="003D6362">
      <w:pPr>
        <w:pStyle w:val="CodeText"/>
      </w:pPr>
      <w:r>
        <w:t xml:space="preserve">            &lt;result name="input"&gt;/pages/admin/role/role.jsp&lt;/result&gt;</w:t>
      </w:r>
    </w:p>
    <w:p w14:paraId="4A7D2354" w14:textId="77777777" w:rsidR="003D6362" w:rsidRDefault="003D6362" w:rsidP="003D6362">
      <w:pPr>
        <w:pStyle w:val="CodeText"/>
      </w:pPr>
      <w:r>
        <w:t xml:space="preserve">            &lt;result&gt;/pages/admin/role/role.jsp&lt;/result&gt;</w:t>
      </w:r>
    </w:p>
    <w:p w14:paraId="3DC12CAD" w14:textId="77777777" w:rsidR="003D6362" w:rsidRDefault="003D6362" w:rsidP="003D6362">
      <w:pPr>
        <w:pStyle w:val="CodeText"/>
      </w:pPr>
      <w:r>
        <w:t xml:space="preserve">        &lt;/action&gt;</w:t>
      </w:r>
    </w:p>
    <w:p w14:paraId="25F70090" w14:textId="600808B0" w:rsidR="003D6362" w:rsidRDefault="001773E8" w:rsidP="001773E8">
      <w:pPr>
        <w:pStyle w:val="CodeText"/>
      </w:pPr>
      <w:r>
        <w:t xml:space="preserve">    &lt;/package&gt;</w:t>
      </w:r>
    </w:p>
    <w:p w14:paraId="16721F2C" w14:textId="0FDD56C7" w:rsidR="003D6362" w:rsidRPr="0099324B" w:rsidRDefault="003D6362" w:rsidP="003D6362">
      <w:pPr>
        <w:pStyle w:val="CodeText"/>
        <w:jc w:val="both"/>
        <w:rPr>
          <w:i w:val="0"/>
        </w:rPr>
      </w:pPr>
      <w:r>
        <w:t xml:space="preserve">&lt;/struts&gt;    </w:t>
      </w:r>
    </w:p>
    <w:p w14:paraId="33229A00" w14:textId="77777777" w:rsidR="003D6362" w:rsidRDefault="003D6362" w:rsidP="003D6362">
      <w:pPr>
        <w:pStyle w:val="NoSpacing"/>
        <w:numPr>
          <w:ilvl w:val="0"/>
          <w:numId w:val="9"/>
        </w:numPr>
      </w:pPr>
      <w:r>
        <w:t>applicationContext-total.xml</w:t>
      </w:r>
    </w:p>
    <w:p w14:paraId="517AC29F" w14:textId="21846248" w:rsidR="003D6362" w:rsidRDefault="007A248F" w:rsidP="003D6362">
      <w:pPr>
        <w:pStyle w:val="CodeText"/>
      </w:pPr>
      <w:r w:rsidRPr="007A248F">
        <w:t xml:space="preserve">    &lt;bean id="roleDao" class="com.innovaee.eorder.module.dao.RoleDao" parent="baseDao" /&gt;</w:t>
      </w:r>
    </w:p>
    <w:p w14:paraId="29AA7854" w14:textId="77777777" w:rsidR="007A248F" w:rsidRDefault="007A248F" w:rsidP="007A248F">
      <w:pPr>
        <w:pStyle w:val="CodeText"/>
      </w:pPr>
      <w:r>
        <w:t xml:space="preserve">    &lt;bean id="roleService" class="com.innovaee.eorder.module.service.RoleService"</w:t>
      </w:r>
    </w:p>
    <w:p w14:paraId="44507322" w14:textId="0BD6F507" w:rsidR="003D6362" w:rsidRDefault="007A248F" w:rsidP="007A248F">
      <w:pPr>
        <w:pStyle w:val="CodeText"/>
      </w:pPr>
      <w:r>
        <w:t xml:space="preserve">        parent="baseService" /&gt;</w:t>
      </w:r>
    </w:p>
    <w:p w14:paraId="108F8096" w14:textId="42E5CFFB" w:rsidR="003D6362" w:rsidRDefault="003D6362" w:rsidP="007A248F">
      <w:pPr>
        <w:pStyle w:val="CodeText"/>
      </w:pPr>
      <w:r>
        <w:tab/>
      </w:r>
    </w:p>
    <w:p w14:paraId="6C44A952" w14:textId="77777777" w:rsidR="003D6362" w:rsidRPr="002469C5" w:rsidRDefault="003D6362" w:rsidP="003D6362">
      <w:pPr>
        <w:pStyle w:val="CodeText"/>
      </w:pPr>
    </w:p>
    <w:p w14:paraId="21209CC9" w14:textId="77777777" w:rsidR="003D6362" w:rsidRDefault="003D6362" w:rsidP="003D6362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A2C3445" w14:textId="4004BA8E" w:rsidR="00DE2971" w:rsidRDefault="00DE2971" w:rsidP="00DE2971">
      <w:r>
        <w:rPr>
          <w:rFonts w:hint="eastAsia"/>
        </w:rPr>
        <w:t>详细</w:t>
      </w:r>
      <w:r>
        <w:t>配置见</w:t>
      </w:r>
      <w:r>
        <w:t>Role.java</w:t>
      </w:r>
    </w:p>
    <w:p w14:paraId="58F0ECD4" w14:textId="77777777" w:rsidR="00DE2971" w:rsidRDefault="00DE2971" w:rsidP="00DE2971">
      <w:pPr>
        <w:pStyle w:val="CodeText"/>
      </w:pPr>
      <w:r>
        <w:t>@Entity</w:t>
      </w:r>
    </w:p>
    <w:p w14:paraId="2DBA7502" w14:textId="77777777" w:rsidR="00DE2971" w:rsidRDefault="00DE2971" w:rsidP="00DE2971">
      <w:pPr>
        <w:pStyle w:val="CodeText"/>
      </w:pPr>
      <w:r>
        <w:t>@Table(name = "t_role")</w:t>
      </w:r>
    </w:p>
    <w:p w14:paraId="65278818" w14:textId="77777777" w:rsidR="00DE2971" w:rsidRDefault="00DE2971" w:rsidP="00DE2971">
      <w:pPr>
        <w:pStyle w:val="CodeText"/>
      </w:pPr>
      <w:r>
        <w:t>public class Role extends BaseEntity {</w:t>
      </w:r>
    </w:p>
    <w:p w14:paraId="389CEDAA" w14:textId="77777777" w:rsidR="00DE2971" w:rsidRDefault="00DE2971" w:rsidP="00DE2971">
      <w:pPr>
        <w:pStyle w:val="CodeText"/>
      </w:pPr>
    </w:p>
    <w:p w14:paraId="5A1E05B0" w14:textId="775670A4" w:rsidR="007A248F" w:rsidRPr="00D22F8B" w:rsidRDefault="00DE2971" w:rsidP="00DE2971">
      <w:pPr>
        <w:pStyle w:val="CodeText"/>
      </w:pPr>
      <w:r>
        <w:t>}</w:t>
      </w:r>
    </w:p>
    <w:p w14:paraId="74468840" w14:textId="1F8EF908" w:rsidR="002B6D16" w:rsidRDefault="002B6D16" w:rsidP="002B6D16">
      <w:pPr>
        <w:pStyle w:val="Heading3"/>
      </w:pPr>
      <w:bookmarkStart w:id="156" w:name="_Toc416640971"/>
      <w:r>
        <w:rPr>
          <w:rFonts w:hint="eastAsia"/>
        </w:rPr>
        <w:lastRenderedPageBreak/>
        <w:t>数据库</w:t>
      </w:r>
      <w:r>
        <w:t>脚本</w:t>
      </w:r>
      <w:bookmarkEnd w:id="156"/>
    </w:p>
    <w:p w14:paraId="0FBB0C0F" w14:textId="77777777" w:rsidR="00865E21" w:rsidRDefault="00865E21" w:rsidP="00865E21">
      <w:pPr>
        <w:pStyle w:val="CodeText"/>
      </w:pPr>
      <w:r>
        <w:t>DROP TABLE IF EXISTS `t_role`;</w:t>
      </w:r>
    </w:p>
    <w:p w14:paraId="15CA4B68" w14:textId="77777777" w:rsidR="00865E21" w:rsidRDefault="00865E21" w:rsidP="00865E21">
      <w:pPr>
        <w:pStyle w:val="CodeText"/>
      </w:pPr>
      <w:r>
        <w:t>CREATE TABLE `t_role` (</w:t>
      </w:r>
    </w:p>
    <w:p w14:paraId="0CBB91DA" w14:textId="77777777" w:rsidR="00865E21" w:rsidRDefault="00865E21" w:rsidP="00865E21">
      <w:pPr>
        <w:pStyle w:val="CodeText"/>
      </w:pPr>
      <w:r>
        <w:t xml:space="preserve">  `id` int(32) NOT NULL AUTO_INCREMENT,</w:t>
      </w:r>
    </w:p>
    <w:p w14:paraId="12D70D19" w14:textId="77777777" w:rsidR="00865E21" w:rsidRDefault="00865E21" w:rsidP="00865E21">
      <w:pPr>
        <w:pStyle w:val="CodeText"/>
      </w:pPr>
      <w:r>
        <w:t xml:space="preserve">  `role_name` varchar(128) COLLATE utf8_bin DEFAULT NULL,</w:t>
      </w:r>
    </w:p>
    <w:p w14:paraId="5F1E34B3" w14:textId="77777777" w:rsidR="00865E21" w:rsidRDefault="00865E21" w:rsidP="00865E21">
      <w:pPr>
        <w:pStyle w:val="CodeText"/>
      </w:pPr>
      <w:r>
        <w:t xml:space="preserve">  `role_desc` varchar(128) COLLATE utf8_bin DEFAULT NULL,</w:t>
      </w:r>
    </w:p>
    <w:p w14:paraId="24D88ED8" w14:textId="77777777" w:rsidR="00865E21" w:rsidRDefault="00865E21" w:rsidP="00865E21">
      <w:pPr>
        <w:pStyle w:val="CodeText"/>
      </w:pPr>
      <w:r>
        <w:t xml:space="preserve">  `role_status` tinyint(1) DEFAULT '1',</w:t>
      </w:r>
    </w:p>
    <w:p w14:paraId="22ECC9D0" w14:textId="77777777" w:rsidR="00865E21" w:rsidRDefault="00865E21" w:rsidP="00865E21">
      <w:pPr>
        <w:pStyle w:val="CodeText"/>
      </w:pPr>
      <w:r>
        <w:t xml:space="preserve">  `create_at` datetime DEFAULT NULL,</w:t>
      </w:r>
    </w:p>
    <w:p w14:paraId="71070621" w14:textId="77777777" w:rsidR="00865E21" w:rsidRDefault="00865E21" w:rsidP="00865E21">
      <w:pPr>
        <w:pStyle w:val="CodeText"/>
      </w:pPr>
      <w:r>
        <w:t xml:space="preserve">  `update_at` datetime DEFAULT NULL,</w:t>
      </w:r>
    </w:p>
    <w:p w14:paraId="35830A76" w14:textId="77777777" w:rsidR="00865E21" w:rsidRDefault="00865E21" w:rsidP="00865E21">
      <w:pPr>
        <w:pStyle w:val="CodeText"/>
      </w:pPr>
      <w:r>
        <w:t xml:space="preserve">  PRIMARY KEY (`id`)</w:t>
      </w:r>
    </w:p>
    <w:p w14:paraId="1075A830" w14:textId="7F352F0C" w:rsidR="00865E21" w:rsidRDefault="00865E21" w:rsidP="00865E21">
      <w:pPr>
        <w:pStyle w:val="CodeText"/>
      </w:pPr>
      <w:r>
        <w:t>) ENGINE=InnoDB AUTO_INCREMENT=28 DEFAULT CHARSET=utf8 COLLATE=utf8_bin;</w:t>
      </w:r>
    </w:p>
    <w:p w14:paraId="01519562" w14:textId="77777777" w:rsidR="002671E7" w:rsidRDefault="002671E7" w:rsidP="00865E21">
      <w:pPr>
        <w:pStyle w:val="CodeText"/>
      </w:pPr>
    </w:p>
    <w:p w14:paraId="791C47E5" w14:textId="77777777" w:rsidR="002671E7" w:rsidRDefault="002671E7" w:rsidP="00865E21">
      <w:pPr>
        <w:pStyle w:val="CodeText"/>
      </w:pPr>
    </w:p>
    <w:p w14:paraId="4CFF0A43" w14:textId="1B343A7A" w:rsidR="002671E7" w:rsidRDefault="002671E7" w:rsidP="002671E7">
      <w:pPr>
        <w:pStyle w:val="Heading2"/>
      </w:pPr>
      <w:bookmarkStart w:id="157" w:name="_Toc416640972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编辑权限</w:t>
      </w:r>
      <w:bookmarkEnd w:id="157"/>
    </w:p>
    <w:p w14:paraId="0B9797CA" w14:textId="51A6D787" w:rsidR="003C1656" w:rsidRPr="00182542" w:rsidRDefault="00182542" w:rsidP="003C1656">
      <w:r w:rsidRPr="00FD551B">
        <w:rPr>
          <w:rFonts w:hint="eastAsia"/>
        </w:rPr>
        <w:t>拥</w:t>
      </w:r>
      <w:r>
        <w:rPr>
          <w:rFonts w:hint="eastAsia"/>
        </w:rPr>
        <w:t>有权限</w:t>
      </w:r>
      <w:r>
        <w:t>管理模块功能使用权限的</w:t>
      </w:r>
      <w:r>
        <w:rPr>
          <w:rFonts w:hint="eastAsia"/>
        </w:rPr>
        <w:t>系统用户，使用</w:t>
      </w:r>
      <w:r>
        <w:t>这个功能</w:t>
      </w:r>
      <w:r>
        <w:rPr>
          <w:rFonts w:hint="eastAsia"/>
        </w:rPr>
        <w:t>创建</w:t>
      </w:r>
      <w:r>
        <w:t>权限</w:t>
      </w:r>
      <w:r>
        <w:rPr>
          <w:rFonts w:hint="eastAsia"/>
        </w:rPr>
        <w:t>和对</w:t>
      </w:r>
      <w:r>
        <w:t>系统鲜有权限</w:t>
      </w:r>
      <w:r>
        <w:rPr>
          <w:rFonts w:hint="eastAsia"/>
        </w:rPr>
        <w:t>信息</w:t>
      </w:r>
      <w:r>
        <w:t>进行更新</w:t>
      </w:r>
      <w:r>
        <w:rPr>
          <w:rFonts w:hint="eastAsia"/>
        </w:rPr>
        <w:t>。</w:t>
      </w:r>
      <w:r>
        <w:t>详细需求说明参见需求</w:t>
      </w:r>
      <w:r>
        <w:rPr>
          <w:rFonts w:hint="eastAsia"/>
        </w:rPr>
        <w:t>规格</w:t>
      </w:r>
      <w:r>
        <w:t>说明书</w:t>
      </w:r>
      <w:r>
        <w:rPr>
          <w:rFonts w:hint="eastAsia"/>
        </w:rPr>
        <w:t>-</w:t>
      </w:r>
      <w:r w:rsidRPr="00182542">
        <w:rPr>
          <w:rFonts w:hint="eastAsia"/>
        </w:rPr>
        <w:t>UC_012_</w:t>
      </w:r>
      <w:r w:rsidRPr="00182542">
        <w:rPr>
          <w:rFonts w:hint="eastAsia"/>
        </w:rPr>
        <w:t>权限管理</w:t>
      </w:r>
      <w:r>
        <w:rPr>
          <w:rFonts w:hint="eastAsia"/>
        </w:rPr>
        <w:t>。</w:t>
      </w:r>
    </w:p>
    <w:p w14:paraId="3D837854" w14:textId="4DA7E7FD" w:rsidR="002671E7" w:rsidRDefault="00E83504" w:rsidP="00182542">
      <w:pPr>
        <w:pStyle w:val="Heading3"/>
      </w:pPr>
      <w:bookmarkStart w:id="158" w:name="_Toc416640973"/>
      <w:r>
        <w:rPr>
          <w:rFonts w:hint="eastAsia"/>
        </w:rPr>
        <w:t>功能</w:t>
      </w:r>
      <w:r>
        <w:t>IPO</w:t>
      </w:r>
      <w:r>
        <w:t>图</w:t>
      </w:r>
      <w:bookmarkEnd w:id="158"/>
    </w:p>
    <w:p w14:paraId="08A74A43" w14:textId="4C56B588" w:rsidR="003C1656" w:rsidRPr="003C1656" w:rsidRDefault="008F63C4" w:rsidP="003C1656">
      <w:r>
        <w:object w:dxaOrig="7261" w:dyaOrig="3705" w14:anchorId="70216619">
          <v:shape id="_x0000_i1035" type="#_x0000_t75" style="width:363.65pt;height:185.15pt" o:ole="">
            <v:imagedata r:id="rId96" o:title=""/>
          </v:shape>
          <o:OLEObject Type="Embed" ProgID="Visio.Drawing.15" ShapeID="_x0000_i1035" DrawAspect="Content" ObjectID="_1491143347" r:id="rId97"/>
        </w:object>
      </w:r>
    </w:p>
    <w:p w14:paraId="57E58765" w14:textId="4875E150" w:rsidR="00E83504" w:rsidRDefault="00E83504" w:rsidP="00182542">
      <w:pPr>
        <w:pStyle w:val="Heading3"/>
      </w:pPr>
      <w:bookmarkStart w:id="159" w:name="_Toc416640974"/>
      <w:r>
        <w:rPr>
          <w:rFonts w:hint="eastAsia"/>
        </w:rPr>
        <w:lastRenderedPageBreak/>
        <w:t>时序图</w:t>
      </w:r>
      <w:bookmarkEnd w:id="159"/>
    </w:p>
    <w:p w14:paraId="357F0457" w14:textId="2ED8396E" w:rsidR="008F63C4" w:rsidRPr="008F63C4" w:rsidRDefault="005D2202" w:rsidP="008F63C4">
      <w:r>
        <w:rPr>
          <w:noProof/>
        </w:rPr>
        <w:drawing>
          <wp:inline distT="0" distB="0" distL="0" distR="0" wp14:anchorId="38200615" wp14:editId="2D609AE4">
            <wp:extent cx="5514975" cy="2487295"/>
            <wp:effectExtent l="0" t="0" r="9525" b="825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2015-02-02_22090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8F2E" w14:textId="6CEEBEBC" w:rsidR="00E83504" w:rsidRDefault="00E83504" w:rsidP="00182542">
      <w:pPr>
        <w:pStyle w:val="Heading3"/>
      </w:pPr>
      <w:bookmarkStart w:id="160" w:name="_Toc416640975"/>
      <w:r>
        <w:rPr>
          <w:rFonts w:hint="eastAsia"/>
        </w:rPr>
        <w:t>类图</w:t>
      </w:r>
      <w:bookmarkEnd w:id="160"/>
    </w:p>
    <w:p w14:paraId="6E22E98D" w14:textId="1DD71559" w:rsidR="005D2202" w:rsidRDefault="005D2202" w:rsidP="005D2202">
      <w:r>
        <w:rPr>
          <w:noProof/>
        </w:rPr>
        <w:drawing>
          <wp:inline distT="0" distB="0" distL="0" distR="0" wp14:anchorId="5F5AB153" wp14:editId="5E1C3BCC">
            <wp:extent cx="5514975" cy="4344035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2015-02-02_2214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919" w14:textId="77777777" w:rsidR="002C4404" w:rsidRPr="005D2202" w:rsidRDefault="002C4404" w:rsidP="005D2202"/>
    <w:p w14:paraId="1E182936" w14:textId="178448CE" w:rsidR="00E83504" w:rsidRDefault="00E83504" w:rsidP="00182542">
      <w:pPr>
        <w:pStyle w:val="Heading3"/>
      </w:pPr>
      <w:bookmarkStart w:id="161" w:name="_Toc416640976"/>
      <w:r>
        <w:rPr>
          <w:rFonts w:hint="eastAsia"/>
        </w:rPr>
        <w:lastRenderedPageBreak/>
        <w:t>代码</w:t>
      </w:r>
      <w:r>
        <w:t>构成</w:t>
      </w:r>
      <w:bookmarkEnd w:id="161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C4404" w14:paraId="145C1E98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140C28F3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318B9C3E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53F5B636" w14:textId="77777777" w:rsidR="002C4404" w:rsidRDefault="002C4404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C4404" w14:paraId="25BEF0C2" w14:textId="77777777" w:rsidTr="000D1BC8">
        <w:tc>
          <w:tcPr>
            <w:tcW w:w="2610" w:type="dxa"/>
          </w:tcPr>
          <w:p w14:paraId="2D0E730E" w14:textId="4EE85F6D" w:rsidR="002C4404" w:rsidRDefault="004C1C11" w:rsidP="000D1BC8">
            <w:pPr>
              <w:pStyle w:val="NoSpacing"/>
            </w:pPr>
            <w:r>
              <w:t>Function</w:t>
            </w:r>
            <w:r w:rsidR="002C4404">
              <w:t>Service.java</w:t>
            </w:r>
          </w:p>
        </w:tc>
        <w:tc>
          <w:tcPr>
            <w:tcW w:w="3240" w:type="dxa"/>
          </w:tcPr>
          <w:p w14:paraId="1E609EA7" w14:textId="77777777" w:rsidR="002C4404" w:rsidRPr="00364B4A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7BB339D7" w14:textId="766F293B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提供权限</w:t>
            </w:r>
            <w:r w:rsidR="002C4404">
              <w:t>管理操作相关的服务，比如</w:t>
            </w: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创建</w:t>
            </w:r>
            <w:r w:rsidR="002C4404">
              <w:t>和编辑等</w:t>
            </w:r>
          </w:p>
        </w:tc>
      </w:tr>
      <w:tr w:rsidR="002C4404" w14:paraId="3041D85F" w14:textId="77777777" w:rsidTr="000D1BC8">
        <w:tc>
          <w:tcPr>
            <w:tcW w:w="2610" w:type="dxa"/>
          </w:tcPr>
          <w:p w14:paraId="2926FB80" w14:textId="1893E27F" w:rsidR="002C4404" w:rsidRDefault="004C1C11" w:rsidP="000D1BC8">
            <w:pPr>
              <w:pStyle w:val="NoSpacing"/>
            </w:pPr>
            <w:r>
              <w:t>Function</w:t>
            </w:r>
            <w:r w:rsidR="002C4404">
              <w:t>Dao.java</w:t>
            </w:r>
          </w:p>
        </w:tc>
        <w:tc>
          <w:tcPr>
            <w:tcW w:w="3240" w:type="dxa"/>
          </w:tcPr>
          <w:p w14:paraId="578B19BE" w14:textId="77777777" w:rsidR="002C4404" w:rsidRPr="00751FD6" w:rsidRDefault="002C4404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.service.dao</w:t>
            </w:r>
          </w:p>
        </w:tc>
        <w:tc>
          <w:tcPr>
            <w:tcW w:w="2943" w:type="dxa"/>
          </w:tcPr>
          <w:p w14:paraId="0E67695D" w14:textId="51601A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对象实体数据库访问类</w:t>
            </w:r>
          </w:p>
        </w:tc>
      </w:tr>
      <w:tr w:rsidR="002C4404" w14:paraId="0090A2BC" w14:textId="77777777" w:rsidTr="000D1BC8">
        <w:tc>
          <w:tcPr>
            <w:tcW w:w="2610" w:type="dxa"/>
          </w:tcPr>
          <w:p w14:paraId="69168834" w14:textId="430A9DB7" w:rsidR="002C4404" w:rsidRDefault="004C1C11" w:rsidP="000D1BC8">
            <w:pPr>
              <w:pStyle w:val="NoSpacing"/>
            </w:pPr>
            <w:r>
              <w:t>Function</w:t>
            </w:r>
            <w:r w:rsidR="002C4404">
              <w:t>Action.java</w:t>
            </w:r>
          </w:p>
        </w:tc>
        <w:tc>
          <w:tcPr>
            <w:tcW w:w="3240" w:type="dxa"/>
          </w:tcPr>
          <w:p w14:paraId="20742EF9" w14:textId="77777777" w:rsidR="002C4404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243AD881" w14:textId="10120790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</w:t>
            </w:r>
            <w:r w:rsidR="002C4404">
              <w:t>负责显示</w:t>
            </w:r>
            <w:r w:rsidR="002C4404">
              <w:rPr>
                <w:rFonts w:hint="eastAsia"/>
              </w:rPr>
              <w:t>角色</w:t>
            </w:r>
            <w:r w:rsidR="002C4404">
              <w:t>数据功能的</w:t>
            </w:r>
            <w:r w:rsidR="002C4404">
              <w:t>Action</w:t>
            </w:r>
          </w:p>
        </w:tc>
      </w:tr>
      <w:tr w:rsidR="002C4404" w14:paraId="7C6A094E" w14:textId="77777777" w:rsidTr="000D1BC8">
        <w:tc>
          <w:tcPr>
            <w:tcW w:w="2610" w:type="dxa"/>
          </w:tcPr>
          <w:p w14:paraId="47BFBFEB" w14:textId="11343941" w:rsidR="002C4404" w:rsidRDefault="004C1C11" w:rsidP="000D1BC8">
            <w:pPr>
              <w:pStyle w:val="NoSpacing"/>
            </w:pPr>
            <w:r>
              <w:t>Function</w:t>
            </w:r>
            <w:r w:rsidR="002C4404">
              <w:t>OpAction.java</w:t>
            </w:r>
          </w:p>
        </w:tc>
        <w:tc>
          <w:tcPr>
            <w:tcW w:w="3240" w:type="dxa"/>
          </w:tcPr>
          <w:p w14:paraId="22326800" w14:textId="77777777" w:rsidR="002C4404" w:rsidRPr="00364B4A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.user</w:t>
            </w:r>
          </w:p>
        </w:tc>
        <w:tc>
          <w:tcPr>
            <w:tcW w:w="2943" w:type="dxa"/>
          </w:tcPr>
          <w:p w14:paraId="02CC8DD6" w14:textId="31B5357D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</w:t>
            </w:r>
            <w:r w:rsidR="002C4404">
              <w:rPr>
                <w:rFonts w:hint="eastAsia"/>
              </w:rPr>
              <w:t>功能负责</w:t>
            </w:r>
            <w:r w:rsidR="002C4404">
              <w:t>用户</w:t>
            </w:r>
            <w:r w:rsidR="002C4404">
              <w:rPr>
                <w:rFonts w:hint="eastAsia"/>
              </w:rPr>
              <w:t>创建</w:t>
            </w:r>
            <w:r w:rsidR="002C4404">
              <w:rPr>
                <w:rFonts w:hint="eastAsia"/>
              </w:rPr>
              <w:t>/</w:t>
            </w:r>
            <w:r w:rsidR="002C4404">
              <w:rPr>
                <w:rFonts w:hint="eastAsia"/>
              </w:rPr>
              <w:t>编辑</w:t>
            </w:r>
            <w:r w:rsidR="002C4404">
              <w:t>功能的</w:t>
            </w:r>
            <w:r w:rsidR="002C4404">
              <w:t>Action</w:t>
            </w:r>
          </w:p>
        </w:tc>
      </w:tr>
      <w:tr w:rsidR="002C4404" w14:paraId="7CD94B59" w14:textId="77777777" w:rsidTr="000D1BC8">
        <w:tc>
          <w:tcPr>
            <w:tcW w:w="2610" w:type="dxa"/>
          </w:tcPr>
          <w:p w14:paraId="0AF3E8E2" w14:textId="77777777" w:rsidR="002C4404" w:rsidRDefault="002C4404" w:rsidP="000D1BC8">
            <w:pPr>
              <w:pStyle w:val="NoSpacing"/>
            </w:pPr>
            <w:r w:rsidRPr="00A77B3D">
              <w:t>struts.xml</w:t>
            </w:r>
          </w:p>
        </w:tc>
        <w:tc>
          <w:tcPr>
            <w:tcW w:w="3240" w:type="dxa"/>
          </w:tcPr>
          <w:p w14:paraId="4A39CDBD" w14:textId="77777777" w:rsidR="002C4404" w:rsidRPr="003026EE" w:rsidRDefault="002C4404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</w:t>
            </w:r>
            <w:r w:rsidRPr="00364B4A">
              <w:t>web</w:t>
            </w:r>
            <w:r>
              <w:t>.</w:t>
            </w:r>
            <w:r w:rsidRPr="00364B4A">
              <w:t>action</w:t>
            </w:r>
            <w:r>
              <w:t>.role</w:t>
            </w:r>
          </w:p>
        </w:tc>
        <w:tc>
          <w:tcPr>
            <w:tcW w:w="2943" w:type="dxa"/>
          </w:tcPr>
          <w:p w14:paraId="2696A8DF" w14:textId="7FDBA981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rPr>
                <w:rFonts w:hint="eastAsia"/>
              </w:rPr>
              <w:t>管理</w:t>
            </w:r>
            <w:r w:rsidR="002C4404">
              <w:t>相关功能</w:t>
            </w:r>
            <w:r w:rsidR="002C4404">
              <w:rPr>
                <w:rFonts w:hint="eastAsia"/>
              </w:rPr>
              <w:t>的</w:t>
            </w:r>
            <w:r w:rsidR="002C4404">
              <w:rPr>
                <w:rFonts w:hint="eastAsia"/>
              </w:rPr>
              <w:t>Action</w:t>
            </w:r>
            <w:r w:rsidR="002C4404">
              <w:t>配置文件</w:t>
            </w:r>
          </w:p>
        </w:tc>
      </w:tr>
      <w:tr w:rsidR="002C4404" w14:paraId="4BE3C313" w14:textId="77777777" w:rsidTr="000D1BC8">
        <w:tc>
          <w:tcPr>
            <w:tcW w:w="2610" w:type="dxa"/>
          </w:tcPr>
          <w:p w14:paraId="372C9B74" w14:textId="60353974" w:rsidR="002C4404" w:rsidRDefault="004C1C11" w:rsidP="000D1BC8">
            <w:pPr>
              <w:pStyle w:val="NoSpacing"/>
            </w:pPr>
            <w:r>
              <w:t>function</w:t>
            </w:r>
            <w:r w:rsidR="002C4404">
              <w:t>.jsp</w:t>
            </w:r>
          </w:p>
        </w:tc>
        <w:tc>
          <w:tcPr>
            <w:tcW w:w="3240" w:type="dxa"/>
          </w:tcPr>
          <w:p w14:paraId="45549060" w14:textId="77777777" w:rsidR="002C4404" w:rsidRPr="005344AF" w:rsidRDefault="002C4404" w:rsidP="000D1BC8">
            <w:pPr>
              <w:pStyle w:val="NoSpacing"/>
            </w:pPr>
            <w:r w:rsidRPr="00155290">
              <w:t>eorder\src\main\</w:t>
            </w:r>
            <w:r>
              <w:t>webapp\pages\role</w:t>
            </w:r>
          </w:p>
        </w:tc>
        <w:tc>
          <w:tcPr>
            <w:tcW w:w="2943" w:type="dxa"/>
          </w:tcPr>
          <w:p w14:paraId="5833878B" w14:textId="697226DE" w:rsidR="002C4404" w:rsidRDefault="00CE28F5" w:rsidP="000D1BC8">
            <w:pPr>
              <w:pStyle w:val="NoSpacing"/>
            </w:pPr>
            <w:r>
              <w:rPr>
                <w:rFonts w:hint="eastAsia"/>
              </w:rPr>
              <w:t>权限</w:t>
            </w:r>
            <w:r w:rsidR="002C4404">
              <w:t>管理页面</w:t>
            </w:r>
          </w:p>
        </w:tc>
      </w:tr>
    </w:tbl>
    <w:p w14:paraId="7C2ED780" w14:textId="77777777" w:rsidR="005D2202" w:rsidRPr="005D2202" w:rsidRDefault="005D2202" w:rsidP="005D2202"/>
    <w:p w14:paraId="48E9C8D9" w14:textId="46F1247A" w:rsidR="00E83504" w:rsidRDefault="00E83504" w:rsidP="00182542">
      <w:pPr>
        <w:pStyle w:val="Heading3"/>
      </w:pPr>
      <w:bookmarkStart w:id="162" w:name="_Toc416640977"/>
      <w:r>
        <w:rPr>
          <w:rFonts w:hint="eastAsia"/>
        </w:rPr>
        <w:t>配置</w:t>
      </w:r>
      <w:r>
        <w:t>文件</w:t>
      </w:r>
      <w:bookmarkEnd w:id="162"/>
    </w:p>
    <w:p w14:paraId="6AFD1FE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struts.xml</w:t>
      </w:r>
    </w:p>
    <w:p w14:paraId="0CF18631" w14:textId="77777777" w:rsidR="00244B33" w:rsidRDefault="00244B33" w:rsidP="00244B33">
      <w:pPr>
        <w:pStyle w:val="CodeText"/>
      </w:pPr>
      <w:r>
        <w:t>&lt;?xml version="1.0" encoding="UTF-8" ?&gt;</w:t>
      </w:r>
    </w:p>
    <w:p w14:paraId="28B5CA70" w14:textId="77777777" w:rsidR="00244B33" w:rsidRDefault="00244B33" w:rsidP="00244B33">
      <w:pPr>
        <w:pStyle w:val="CodeText"/>
      </w:pPr>
      <w:r>
        <w:t>&lt;!DOCTYPE struts PUBLIC "-//Apache Software Foundation//DTD Struts Configuration 2.0//EN"</w:t>
      </w:r>
    </w:p>
    <w:p w14:paraId="6123ECD9" w14:textId="77777777" w:rsidR="00244B33" w:rsidRDefault="00244B33" w:rsidP="00244B33">
      <w:pPr>
        <w:pStyle w:val="CodeText"/>
      </w:pPr>
      <w:r>
        <w:t xml:space="preserve">                        "http://struts.apache.org/dtds/struts-2.0.dtd"&gt;</w:t>
      </w:r>
    </w:p>
    <w:p w14:paraId="3A422995" w14:textId="77777777" w:rsidR="00244B33" w:rsidRDefault="00244B33" w:rsidP="00244B33">
      <w:pPr>
        <w:pStyle w:val="CodeText"/>
      </w:pPr>
      <w:r>
        <w:t>&lt;struts&gt;</w:t>
      </w:r>
    </w:p>
    <w:p w14:paraId="1742106C" w14:textId="77777777" w:rsidR="00244B33" w:rsidRDefault="00244B33" w:rsidP="00244B33">
      <w:pPr>
        <w:pStyle w:val="CodeText"/>
      </w:pPr>
      <w:r>
        <w:t xml:space="preserve">    &lt;package name="com.innovaee.eorder.web.action.admin.function"</w:t>
      </w:r>
    </w:p>
    <w:p w14:paraId="5C7CCA29" w14:textId="77777777" w:rsidR="00244B33" w:rsidRDefault="00244B33" w:rsidP="00244B33">
      <w:pPr>
        <w:pStyle w:val="CodeText"/>
      </w:pPr>
      <w:r>
        <w:t xml:space="preserve">        namespace="/function" extends="struts-base"&gt;</w:t>
      </w:r>
    </w:p>
    <w:p w14:paraId="3A647950" w14:textId="77777777" w:rsidR="00244B33" w:rsidRDefault="00244B33" w:rsidP="00244B33">
      <w:pPr>
        <w:pStyle w:val="CodeText"/>
      </w:pPr>
      <w:r>
        <w:t xml:space="preserve">        &lt;action name="doFunction"</w:t>
      </w:r>
    </w:p>
    <w:p w14:paraId="3B8EB38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method="doFunction"&gt;</w:t>
      </w:r>
    </w:p>
    <w:p w14:paraId="6C8AF89E" w14:textId="77777777" w:rsidR="00244B33" w:rsidRDefault="00244B33" w:rsidP="00244B33">
      <w:pPr>
        <w:pStyle w:val="CodeText"/>
      </w:pPr>
      <w:r>
        <w:t xml:space="preserve">            &lt;result name="success"&gt;/pages/admin/function/function.jsp&lt;/result&gt;</w:t>
      </w:r>
    </w:p>
    <w:p w14:paraId="2A70C1C8" w14:textId="77777777" w:rsidR="00244B33" w:rsidRDefault="00244B33" w:rsidP="00244B33">
      <w:pPr>
        <w:pStyle w:val="CodeText"/>
      </w:pPr>
      <w:r>
        <w:t xml:space="preserve">        &lt;/action&gt;</w:t>
      </w:r>
    </w:p>
    <w:p w14:paraId="42C6DD37" w14:textId="77777777" w:rsidR="00244B33" w:rsidRDefault="00244B33" w:rsidP="00244B33">
      <w:pPr>
        <w:pStyle w:val="CodeText"/>
      </w:pPr>
      <w:r>
        <w:t xml:space="preserve">        &lt;action name="doEdit"</w:t>
      </w:r>
    </w:p>
    <w:p w14:paraId="62214C5D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method="doLoad"&gt;</w:t>
      </w:r>
    </w:p>
    <w:p w14:paraId="327B6D45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441BAF9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752CA858" w14:textId="77777777" w:rsidR="00244B33" w:rsidRDefault="00244B33" w:rsidP="00244B33">
      <w:pPr>
        <w:pStyle w:val="CodeText"/>
      </w:pPr>
      <w:r>
        <w:t xml:space="preserve">        &lt;/action&gt;</w:t>
      </w:r>
    </w:p>
    <w:p w14:paraId="4D432C68" w14:textId="77777777" w:rsidR="00244B33" w:rsidRDefault="00244B33" w:rsidP="00244B33">
      <w:pPr>
        <w:pStyle w:val="CodeText"/>
      </w:pPr>
      <w:r>
        <w:t xml:space="preserve">        &lt;action name="save"</w:t>
      </w:r>
    </w:p>
    <w:p w14:paraId="250B761D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43BEF254" w14:textId="77777777" w:rsidR="00244B33" w:rsidRDefault="00244B33" w:rsidP="00244B33">
      <w:pPr>
        <w:pStyle w:val="CodeText"/>
      </w:pPr>
      <w:r>
        <w:t xml:space="preserve">            method="save"&gt;</w:t>
      </w:r>
    </w:p>
    <w:p w14:paraId="0F635869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71436A17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4249EC2A" w14:textId="77777777" w:rsidR="00244B33" w:rsidRDefault="00244B33" w:rsidP="00244B33">
      <w:pPr>
        <w:pStyle w:val="CodeText"/>
      </w:pPr>
      <w:r>
        <w:t xml:space="preserve">        &lt;/action&gt;</w:t>
      </w:r>
    </w:p>
    <w:p w14:paraId="28F5F22F" w14:textId="77777777" w:rsidR="00244B33" w:rsidRDefault="00244B33" w:rsidP="00244B33">
      <w:pPr>
        <w:pStyle w:val="CodeText"/>
      </w:pPr>
      <w:r>
        <w:t xml:space="preserve">        &lt;action name="update"</w:t>
      </w:r>
    </w:p>
    <w:p w14:paraId="7E58B044" w14:textId="77777777" w:rsidR="00244B33" w:rsidRDefault="00244B33" w:rsidP="00244B33">
      <w:pPr>
        <w:pStyle w:val="CodeText"/>
      </w:pPr>
      <w:r>
        <w:t xml:space="preserve">            class="com.innovaee.eorder.web.action.admin.function.FunctionOpAction"</w:t>
      </w:r>
    </w:p>
    <w:p w14:paraId="2B6F0D93" w14:textId="77777777" w:rsidR="00244B33" w:rsidRDefault="00244B33" w:rsidP="00244B33">
      <w:pPr>
        <w:pStyle w:val="CodeText"/>
      </w:pPr>
      <w:r>
        <w:t xml:space="preserve">            method="update"&gt;</w:t>
      </w:r>
    </w:p>
    <w:p w14:paraId="5E689764" w14:textId="77777777" w:rsidR="00244B33" w:rsidRDefault="00244B33" w:rsidP="00244B33">
      <w:pPr>
        <w:pStyle w:val="CodeText"/>
      </w:pPr>
      <w:r>
        <w:t xml:space="preserve">            &lt;result name="input"&gt;/pages/admin/function/function.jsp&lt;/result&gt;</w:t>
      </w:r>
    </w:p>
    <w:p w14:paraId="6D84D31B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1BA3B5B6" w14:textId="77777777" w:rsidR="00244B33" w:rsidRDefault="00244B33" w:rsidP="00244B33">
      <w:pPr>
        <w:pStyle w:val="CodeText"/>
      </w:pPr>
      <w:r>
        <w:t xml:space="preserve">        &lt;/action&gt;</w:t>
      </w:r>
    </w:p>
    <w:p w14:paraId="727EC72E" w14:textId="77777777" w:rsidR="00244B33" w:rsidRDefault="00244B33" w:rsidP="00244B33">
      <w:pPr>
        <w:pStyle w:val="CodeText"/>
      </w:pPr>
      <w:r>
        <w:t xml:space="preserve">        &lt;action name="remove"</w:t>
      </w:r>
    </w:p>
    <w:p w14:paraId="04AC152B" w14:textId="77777777" w:rsidR="00244B33" w:rsidRDefault="00244B33" w:rsidP="00244B33">
      <w:pPr>
        <w:pStyle w:val="CodeText"/>
      </w:pPr>
      <w:r>
        <w:t xml:space="preserve">            class="com.innovaee.eorder.web.action.admin.function.FunctionAction" method="remove"&gt;</w:t>
      </w:r>
    </w:p>
    <w:p w14:paraId="58B4C3FF" w14:textId="77777777" w:rsidR="00244B33" w:rsidRDefault="00244B33" w:rsidP="00244B33">
      <w:pPr>
        <w:pStyle w:val="CodeText"/>
      </w:pPr>
      <w:r>
        <w:lastRenderedPageBreak/>
        <w:t xml:space="preserve">            &lt;result name="input"&gt;/pages/admin/function/function.jsp&lt;/result&gt;</w:t>
      </w:r>
    </w:p>
    <w:p w14:paraId="29D00260" w14:textId="77777777" w:rsidR="00244B33" w:rsidRDefault="00244B33" w:rsidP="00244B33">
      <w:pPr>
        <w:pStyle w:val="CodeText"/>
      </w:pPr>
      <w:r>
        <w:t xml:space="preserve">            &lt;result&gt;/pages/admin/function/function.jsp&lt;/result&gt;</w:t>
      </w:r>
    </w:p>
    <w:p w14:paraId="2BF7F691" w14:textId="77777777" w:rsidR="00244B33" w:rsidRDefault="00244B33" w:rsidP="00244B33">
      <w:pPr>
        <w:pStyle w:val="CodeText"/>
      </w:pPr>
      <w:r>
        <w:t xml:space="preserve">        &lt;/action&gt;</w:t>
      </w:r>
    </w:p>
    <w:p w14:paraId="35A689C7" w14:textId="78592511" w:rsidR="00244B33" w:rsidRDefault="00C5611E" w:rsidP="00C5611E">
      <w:pPr>
        <w:pStyle w:val="CodeText"/>
      </w:pPr>
      <w:r>
        <w:t xml:space="preserve">    &lt;/package&gt;</w:t>
      </w:r>
    </w:p>
    <w:p w14:paraId="7BD1DEFD" w14:textId="510064C5" w:rsidR="00244B33" w:rsidRPr="0099324B" w:rsidRDefault="00244B33" w:rsidP="00244B33">
      <w:pPr>
        <w:pStyle w:val="CodeText"/>
        <w:jc w:val="both"/>
        <w:rPr>
          <w:i w:val="0"/>
        </w:rPr>
      </w:pPr>
      <w:r>
        <w:t>&lt;/struts&gt;</w:t>
      </w:r>
    </w:p>
    <w:p w14:paraId="61E3EBD8" w14:textId="77777777" w:rsidR="00244B33" w:rsidRDefault="00244B33" w:rsidP="00244B33">
      <w:pPr>
        <w:pStyle w:val="NoSpacing"/>
        <w:numPr>
          <w:ilvl w:val="0"/>
          <w:numId w:val="9"/>
        </w:numPr>
      </w:pPr>
      <w:r>
        <w:t>applicationContext-total.xml</w:t>
      </w:r>
    </w:p>
    <w:p w14:paraId="72CFC53D" w14:textId="77777777" w:rsidR="00BE018A" w:rsidRDefault="00BE018A" w:rsidP="00BE018A">
      <w:pPr>
        <w:pStyle w:val="CodeText"/>
      </w:pPr>
      <w:r>
        <w:t xml:space="preserve">    &lt;bean id="functionDao" class="com.innovaee.eorder.module.dao.FunctionDao"</w:t>
      </w:r>
    </w:p>
    <w:p w14:paraId="27CE9A2A" w14:textId="77777777" w:rsidR="00BE018A" w:rsidRDefault="00BE018A" w:rsidP="00BE018A">
      <w:pPr>
        <w:pStyle w:val="CodeText"/>
      </w:pPr>
      <w:r>
        <w:t xml:space="preserve">        parent="baseDao" /&gt;    </w:t>
      </w:r>
    </w:p>
    <w:p w14:paraId="3BFD1167" w14:textId="77777777" w:rsidR="00BE018A" w:rsidRDefault="00BE018A" w:rsidP="00BE018A">
      <w:pPr>
        <w:pStyle w:val="CodeText"/>
      </w:pPr>
      <w:r>
        <w:t xml:space="preserve">    &lt;bean id="functionService" class="com.innovaee.eorder.module.service.FunctionService"</w:t>
      </w:r>
    </w:p>
    <w:p w14:paraId="0EF79B80" w14:textId="76917594" w:rsidR="00244B33" w:rsidRDefault="00BE018A" w:rsidP="00BE018A">
      <w:pPr>
        <w:pStyle w:val="CodeText"/>
      </w:pPr>
      <w:r>
        <w:t xml:space="preserve">        parent="baseService" /&gt;</w:t>
      </w:r>
      <w:r w:rsidR="00244B33">
        <w:tab/>
      </w:r>
    </w:p>
    <w:p w14:paraId="4C1542A9" w14:textId="77777777" w:rsidR="00244B33" w:rsidRPr="002469C5" w:rsidRDefault="00244B33" w:rsidP="00244B33">
      <w:pPr>
        <w:pStyle w:val="CodeText"/>
      </w:pPr>
    </w:p>
    <w:p w14:paraId="66AB19F8" w14:textId="77777777" w:rsidR="00244B33" w:rsidRDefault="00244B33" w:rsidP="00244B33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4D10315C" w14:textId="3F8435FA" w:rsidR="00244B33" w:rsidRDefault="00244B33" w:rsidP="00244B33">
      <w:r>
        <w:rPr>
          <w:rFonts w:hint="eastAsia"/>
        </w:rPr>
        <w:t>详细</w:t>
      </w:r>
      <w:r>
        <w:t>配置见</w:t>
      </w:r>
      <w:r w:rsidR="00806E6B">
        <w:t>Function</w:t>
      </w:r>
      <w:r>
        <w:t>.java</w:t>
      </w:r>
    </w:p>
    <w:p w14:paraId="01427057" w14:textId="77777777" w:rsidR="00244B33" w:rsidRDefault="00244B33" w:rsidP="00244B33">
      <w:pPr>
        <w:pStyle w:val="CodeText"/>
      </w:pPr>
      <w:r>
        <w:t>@Entity</w:t>
      </w:r>
    </w:p>
    <w:p w14:paraId="6CDC6BE1" w14:textId="76E02D39" w:rsidR="00244B33" w:rsidRDefault="00806E6B" w:rsidP="00244B33">
      <w:pPr>
        <w:pStyle w:val="CodeText"/>
      </w:pPr>
      <w:r>
        <w:t>@Table(name = "t_function</w:t>
      </w:r>
      <w:r w:rsidR="00244B33">
        <w:t>")</w:t>
      </w:r>
    </w:p>
    <w:p w14:paraId="5F23925F" w14:textId="4EDF6D0D" w:rsidR="00244B33" w:rsidRDefault="00244B33" w:rsidP="00244B33">
      <w:pPr>
        <w:pStyle w:val="CodeText"/>
      </w:pPr>
      <w:r>
        <w:t xml:space="preserve">public class </w:t>
      </w:r>
      <w:r w:rsidR="00806E6B">
        <w:t>Function</w:t>
      </w:r>
      <w:r>
        <w:t xml:space="preserve"> extends BaseEntity {</w:t>
      </w:r>
    </w:p>
    <w:p w14:paraId="72B320A6" w14:textId="77777777" w:rsidR="00244B33" w:rsidRDefault="00244B33" w:rsidP="00244B33">
      <w:pPr>
        <w:pStyle w:val="CodeText"/>
      </w:pPr>
    </w:p>
    <w:p w14:paraId="5CF86DD9" w14:textId="77777777" w:rsidR="00244B33" w:rsidRPr="00D22F8B" w:rsidRDefault="00244B33" w:rsidP="00244B33">
      <w:pPr>
        <w:pStyle w:val="CodeText"/>
      </w:pPr>
      <w:r>
        <w:t>}</w:t>
      </w:r>
    </w:p>
    <w:p w14:paraId="6D718D1F" w14:textId="77777777" w:rsidR="00FE374E" w:rsidRPr="00FE374E" w:rsidRDefault="00FE374E" w:rsidP="00FE374E"/>
    <w:p w14:paraId="2C112680" w14:textId="526EE4EA" w:rsidR="00E83504" w:rsidRDefault="00E83504" w:rsidP="00182542">
      <w:pPr>
        <w:pStyle w:val="Heading3"/>
      </w:pPr>
      <w:bookmarkStart w:id="163" w:name="_Toc416640978"/>
      <w:r>
        <w:rPr>
          <w:rFonts w:hint="eastAsia"/>
        </w:rPr>
        <w:t>数据库</w:t>
      </w:r>
      <w:r>
        <w:t>脚本</w:t>
      </w:r>
      <w:bookmarkEnd w:id="163"/>
    </w:p>
    <w:p w14:paraId="21224E48" w14:textId="77777777" w:rsidR="00806E6B" w:rsidRDefault="00806E6B" w:rsidP="00806E6B">
      <w:pPr>
        <w:pStyle w:val="CodeText"/>
      </w:pPr>
      <w:r>
        <w:t>DROP TABLE IF EXISTS `t_function`;</w:t>
      </w:r>
    </w:p>
    <w:p w14:paraId="3C21EAB6" w14:textId="77777777" w:rsidR="00806E6B" w:rsidRDefault="00806E6B" w:rsidP="00806E6B">
      <w:pPr>
        <w:pStyle w:val="CodeText"/>
      </w:pPr>
      <w:r>
        <w:t>CREATE TABLE `t_function` (</w:t>
      </w:r>
    </w:p>
    <w:p w14:paraId="7C3617B0" w14:textId="77777777" w:rsidR="00806E6B" w:rsidRDefault="00806E6B" w:rsidP="00806E6B">
      <w:pPr>
        <w:pStyle w:val="CodeText"/>
      </w:pPr>
      <w:r>
        <w:t xml:space="preserve">  `id` int(32) NOT NULL AUTO_INCREMENT,</w:t>
      </w:r>
    </w:p>
    <w:p w14:paraId="4237B765" w14:textId="77777777" w:rsidR="00806E6B" w:rsidRDefault="00806E6B" w:rsidP="00806E6B">
      <w:pPr>
        <w:pStyle w:val="CodeText"/>
      </w:pPr>
      <w:r>
        <w:t xml:space="preserve">  `function_name` varchar(128) COLLATE utf8_bin DEFAULT NULL COMMENT 'the name of function',</w:t>
      </w:r>
    </w:p>
    <w:p w14:paraId="6E836C4A" w14:textId="77777777" w:rsidR="00806E6B" w:rsidRDefault="00806E6B" w:rsidP="00806E6B">
      <w:pPr>
        <w:pStyle w:val="CodeText"/>
      </w:pPr>
      <w:r>
        <w:t xml:space="preserve">  `function_desc` varchar(128) COLLATE utf8_bin DEFAULT NULL COMMENT 'detail information',</w:t>
      </w:r>
    </w:p>
    <w:p w14:paraId="42DE417A" w14:textId="77777777" w:rsidR="00806E6B" w:rsidRDefault="00806E6B" w:rsidP="00806E6B">
      <w:pPr>
        <w:pStyle w:val="CodeText"/>
      </w:pPr>
      <w:r>
        <w:t xml:space="preserve">  `function_path` varchar(128) COLLATE utf8_bin DEFAULT NULL COMMENT 'the access path to this function',</w:t>
      </w:r>
    </w:p>
    <w:p w14:paraId="6382C30E" w14:textId="77777777" w:rsidR="00806E6B" w:rsidRDefault="00806E6B" w:rsidP="00806E6B">
      <w:pPr>
        <w:pStyle w:val="CodeText"/>
      </w:pPr>
      <w:r>
        <w:t xml:space="preserve">  `function_parent` int(32) DEFAULT NULL COMMENT 'parent function',</w:t>
      </w:r>
    </w:p>
    <w:p w14:paraId="2A81D2D8" w14:textId="77777777" w:rsidR="00806E6B" w:rsidRDefault="00806E6B" w:rsidP="00806E6B">
      <w:pPr>
        <w:pStyle w:val="CodeText"/>
      </w:pPr>
      <w:r>
        <w:t xml:space="preserve">  `function_order` varchar(16) COLLATE utf8_bin DEFAULT NULL COMMENT 'use to organize menu in order\r\n            the top function should be a integer as such 100000, 140000\r\n            the first 2 bit is for top function',</w:t>
      </w:r>
    </w:p>
    <w:p w14:paraId="51826B61" w14:textId="77777777" w:rsidR="00806E6B" w:rsidRDefault="00806E6B" w:rsidP="00806E6B">
      <w:pPr>
        <w:pStyle w:val="CodeText"/>
      </w:pPr>
      <w:r>
        <w:t xml:space="preserve">  `function_status` tinyint(1) DEFAULT '1',</w:t>
      </w:r>
    </w:p>
    <w:p w14:paraId="135E49F3" w14:textId="77777777" w:rsidR="00806E6B" w:rsidRDefault="00806E6B" w:rsidP="00806E6B">
      <w:pPr>
        <w:pStyle w:val="CodeText"/>
      </w:pPr>
      <w:r>
        <w:t xml:space="preserve">  `create_at` datetime DEFAULT NULL,</w:t>
      </w:r>
    </w:p>
    <w:p w14:paraId="23479D5C" w14:textId="77777777" w:rsidR="00806E6B" w:rsidRDefault="00806E6B" w:rsidP="00806E6B">
      <w:pPr>
        <w:pStyle w:val="CodeText"/>
      </w:pPr>
      <w:r>
        <w:t xml:space="preserve">  `update_at` datetime DEFAULT NULL,</w:t>
      </w:r>
    </w:p>
    <w:p w14:paraId="0D6CA11A" w14:textId="77777777" w:rsidR="00806E6B" w:rsidRDefault="00806E6B" w:rsidP="00806E6B">
      <w:pPr>
        <w:pStyle w:val="CodeText"/>
      </w:pPr>
      <w:r>
        <w:t xml:space="preserve">  PRIMARY KEY (`id`)</w:t>
      </w:r>
    </w:p>
    <w:p w14:paraId="6C6771FF" w14:textId="1B6D0B49" w:rsidR="00806E6B" w:rsidRDefault="00806E6B" w:rsidP="00806E6B">
      <w:pPr>
        <w:pStyle w:val="CodeText"/>
      </w:pPr>
      <w:r>
        <w:t>) ENGINE=InnoDB AUTO_INCREMENT=49 DEFAULT CHARSET=utf8 COLLATE=utf8_bin COMMENT='define system functions &amp; path';</w:t>
      </w:r>
    </w:p>
    <w:p w14:paraId="267C8BB1" w14:textId="77777777" w:rsidR="002074D1" w:rsidRDefault="002074D1" w:rsidP="00806E6B">
      <w:pPr>
        <w:pStyle w:val="CodeText"/>
      </w:pPr>
    </w:p>
    <w:p w14:paraId="047CACB0" w14:textId="3EAC26A7" w:rsidR="002074D1" w:rsidRDefault="002074D1" w:rsidP="002074D1">
      <w:pPr>
        <w:pStyle w:val="Heading2"/>
      </w:pPr>
      <w:bookmarkStart w:id="164" w:name="_Toc416640979"/>
      <w:r>
        <w:rPr>
          <w:rFonts w:hint="eastAsia"/>
        </w:rPr>
        <w:lastRenderedPageBreak/>
        <w:t>角色</w:t>
      </w:r>
      <w:r>
        <w:t>权限分配</w:t>
      </w:r>
      <w:bookmarkEnd w:id="164"/>
    </w:p>
    <w:p w14:paraId="6D539A6C" w14:textId="526CFD8A" w:rsidR="002074D1" w:rsidRDefault="002074D1" w:rsidP="002074D1">
      <w:pPr>
        <w:pStyle w:val="Heading3"/>
      </w:pPr>
      <w:bookmarkStart w:id="165" w:name="_Toc416640980"/>
      <w:r>
        <w:rPr>
          <w:rFonts w:hint="eastAsia"/>
        </w:rPr>
        <w:t>功能</w:t>
      </w:r>
      <w:r>
        <w:t>IPO</w:t>
      </w:r>
      <w:r>
        <w:t>图</w:t>
      </w:r>
      <w:bookmarkEnd w:id="165"/>
    </w:p>
    <w:p w14:paraId="79368A6E" w14:textId="723C8BEE" w:rsidR="00032788" w:rsidRPr="00032788" w:rsidRDefault="00032788" w:rsidP="00032788">
      <w:r>
        <w:object w:dxaOrig="7261" w:dyaOrig="3705" w14:anchorId="7C08A205">
          <v:shape id="_x0000_i1036" type="#_x0000_t75" style="width:363.65pt;height:185.15pt" o:ole="">
            <v:imagedata r:id="rId100" o:title=""/>
          </v:shape>
          <o:OLEObject Type="Embed" ProgID="Visio.Drawing.15" ShapeID="_x0000_i1036" DrawAspect="Content" ObjectID="_1491143348" r:id="rId101"/>
        </w:object>
      </w:r>
    </w:p>
    <w:p w14:paraId="3A4771B9" w14:textId="61E290D5" w:rsidR="002074D1" w:rsidRDefault="002074D1" w:rsidP="002074D1">
      <w:pPr>
        <w:pStyle w:val="Heading3"/>
      </w:pPr>
      <w:bookmarkStart w:id="166" w:name="_Toc416640981"/>
      <w:r>
        <w:rPr>
          <w:rFonts w:hint="eastAsia"/>
        </w:rPr>
        <w:t>时序图</w:t>
      </w:r>
      <w:bookmarkEnd w:id="166"/>
    </w:p>
    <w:p w14:paraId="17D1276B" w14:textId="7D699FD9" w:rsidR="00032788" w:rsidRPr="00032788" w:rsidRDefault="002378D8" w:rsidP="00032788">
      <w:r>
        <w:rPr>
          <w:noProof/>
        </w:rPr>
        <w:drawing>
          <wp:inline distT="0" distB="0" distL="0" distR="0" wp14:anchorId="5826312E" wp14:editId="7D28C5E7">
            <wp:extent cx="5514975" cy="1870075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2015-02-02_23423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3849" w14:textId="340B1A7E" w:rsidR="002074D1" w:rsidRDefault="002074D1" w:rsidP="002074D1">
      <w:pPr>
        <w:pStyle w:val="Heading3"/>
      </w:pPr>
      <w:bookmarkStart w:id="167" w:name="_Toc416640982"/>
      <w:r>
        <w:rPr>
          <w:rFonts w:hint="eastAsia"/>
        </w:rPr>
        <w:lastRenderedPageBreak/>
        <w:t>类图</w:t>
      </w:r>
      <w:bookmarkEnd w:id="167"/>
    </w:p>
    <w:p w14:paraId="203D399D" w14:textId="634E37C6" w:rsidR="002378D8" w:rsidRPr="002378D8" w:rsidRDefault="002378D8" w:rsidP="002378D8">
      <w:r>
        <w:rPr>
          <w:noProof/>
        </w:rPr>
        <w:drawing>
          <wp:inline distT="0" distB="0" distL="0" distR="0" wp14:anchorId="4ABEA57C" wp14:editId="6EA6ED56">
            <wp:extent cx="5514975" cy="4150360"/>
            <wp:effectExtent l="0" t="0" r="9525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2015-02-02_2346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2AD" w14:textId="54C3E21B" w:rsidR="002074D1" w:rsidRDefault="002074D1" w:rsidP="002074D1">
      <w:pPr>
        <w:pStyle w:val="Heading3"/>
      </w:pPr>
      <w:bookmarkStart w:id="168" w:name="_Toc416640983"/>
      <w:r>
        <w:rPr>
          <w:rFonts w:hint="eastAsia"/>
        </w:rPr>
        <w:t>代码</w:t>
      </w:r>
      <w:r>
        <w:t>构成</w:t>
      </w:r>
      <w:bookmarkEnd w:id="168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10"/>
        <w:gridCol w:w="3240"/>
        <w:gridCol w:w="2943"/>
      </w:tblGrid>
      <w:tr w:rsidR="002378D8" w14:paraId="41A41AC5" w14:textId="77777777" w:rsidTr="000D1BC8">
        <w:tc>
          <w:tcPr>
            <w:tcW w:w="2610" w:type="dxa"/>
            <w:shd w:val="clear" w:color="auto" w:fill="BFBFBF" w:themeFill="background1" w:themeFillShade="BF"/>
          </w:tcPr>
          <w:p w14:paraId="6F610CE8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3240" w:type="dxa"/>
            <w:shd w:val="clear" w:color="auto" w:fill="BFBFBF" w:themeFill="background1" w:themeFillShade="BF"/>
          </w:tcPr>
          <w:p w14:paraId="79391D55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943" w:type="dxa"/>
            <w:shd w:val="clear" w:color="auto" w:fill="BFBFBF" w:themeFill="background1" w:themeFillShade="BF"/>
          </w:tcPr>
          <w:p w14:paraId="1F274C3A" w14:textId="77777777" w:rsidR="002378D8" w:rsidRDefault="002378D8" w:rsidP="000D1BC8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2378D8" w14:paraId="3AD78825" w14:textId="77777777" w:rsidTr="000D1BC8">
        <w:tc>
          <w:tcPr>
            <w:tcW w:w="2610" w:type="dxa"/>
          </w:tcPr>
          <w:p w14:paraId="4FA3DF44" w14:textId="71431CE4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Service.java</w:t>
            </w:r>
          </w:p>
        </w:tc>
        <w:tc>
          <w:tcPr>
            <w:tcW w:w="3240" w:type="dxa"/>
          </w:tcPr>
          <w:p w14:paraId="5CB91C87" w14:textId="77777777" w:rsidR="002378D8" w:rsidRPr="00364B4A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.service</w:t>
            </w:r>
          </w:p>
        </w:tc>
        <w:tc>
          <w:tcPr>
            <w:tcW w:w="2943" w:type="dxa"/>
          </w:tcPr>
          <w:p w14:paraId="4488454E" w14:textId="32CB683D" w:rsidR="002378D8" w:rsidRDefault="00431096" w:rsidP="00431096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关联关系操作相关的服务，比如</w:t>
            </w:r>
            <w:r>
              <w:rPr>
                <w:rFonts w:hint="eastAsia"/>
              </w:rPr>
              <w:t>角色</w:t>
            </w:r>
            <w:r w:rsidR="002378D8">
              <w:t>添加</w:t>
            </w:r>
            <w:r w:rsidR="002378D8">
              <w:rPr>
                <w:rFonts w:hint="eastAsia"/>
              </w:rPr>
              <w:t>/</w:t>
            </w:r>
            <w:r w:rsidR="002378D8">
              <w:rPr>
                <w:rFonts w:hint="eastAsia"/>
              </w:rPr>
              <w:t>删除</w:t>
            </w:r>
            <w:r>
              <w:rPr>
                <w:rFonts w:hint="eastAsia"/>
              </w:rPr>
              <w:t>权限</w:t>
            </w:r>
          </w:p>
        </w:tc>
      </w:tr>
      <w:tr w:rsidR="002378D8" w14:paraId="0A5649A9" w14:textId="77777777" w:rsidTr="000D1BC8">
        <w:tc>
          <w:tcPr>
            <w:tcW w:w="2610" w:type="dxa"/>
          </w:tcPr>
          <w:p w14:paraId="798EBFDD" w14:textId="7DA35FEA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Dao.java</w:t>
            </w:r>
          </w:p>
        </w:tc>
        <w:tc>
          <w:tcPr>
            <w:tcW w:w="3240" w:type="dxa"/>
          </w:tcPr>
          <w:p w14:paraId="74638BF9" w14:textId="77777777" w:rsidR="002378D8" w:rsidRPr="00751FD6" w:rsidRDefault="002378D8" w:rsidP="000D1BC8">
            <w:pPr>
              <w:pStyle w:val="NoSpacing"/>
            </w:pPr>
            <w:r>
              <w:t>com.</w:t>
            </w:r>
            <w:r w:rsidRPr="00751FD6">
              <w:t>i</w:t>
            </w:r>
            <w:r>
              <w:t>nnovaee.eorder.</w:t>
            </w:r>
            <w:r w:rsidRPr="00751FD6">
              <w:t>module</w:t>
            </w:r>
            <w:r>
              <w:t>.dao</w:t>
            </w:r>
          </w:p>
        </w:tc>
        <w:tc>
          <w:tcPr>
            <w:tcW w:w="2943" w:type="dxa"/>
          </w:tcPr>
          <w:p w14:paraId="29FDD80E" w14:textId="32AD2104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关联关系数据库访问对象</w:t>
            </w:r>
          </w:p>
        </w:tc>
      </w:tr>
      <w:tr w:rsidR="002378D8" w14:paraId="63116D5A" w14:textId="77777777" w:rsidTr="000D1BC8">
        <w:tc>
          <w:tcPr>
            <w:tcW w:w="2610" w:type="dxa"/>
          </w:tcPr>
          <w:p w14:paraId="2B549131" w14:textId="3FB31C1E" w:rsidR="002378D8" w:rsidRDefault="00431096" w:rsidP="000D1BC8">
            <w:pPr>
              <w:pStyle w:val="NoSpacing"/>
            </w:pPr>
            <w:r>
              <w:t>RoleFunction</w:t>
            </w:r>
            <w:r w:rsidR="002378D8">
              <w:t>.java</w:t>
            </w:r>
          </w:p>
        </w:tc>
        <w:tc>
          <w:tcPr>
            <w:tcW w:w="3240" w:type="dxa"/>
          </w:tcPr>
          <w:p w14:paraId="6652D280" w14:textId="77777777" w:rsidR="002378D8" w:rsidRDefault="002378D8" w:rsidP="000D1BC8">
            <w:pPr>
              <w:pStyle w:val="NoSpacing"/>
            </w:pPr>
            <w:r w:rsidRPr="00364B4A">
              <w:t>com</w:t>
            </w:r>
            <w:r>
              <w:t>.</w:t>
            </w:r>
            <w:r w:rsidRPr="00364B4A">
              <w:t>innovaee</w:t>
            </w:r>
            <w:r>
              <w:t>.</w:t>
            </w:r>
            <w:r w:rsidRPr="00364B4A">
              <w:t>eorder</w:t>
            </w:r>
            <w:r>
              <w:t>.module.entity</w:t>
            </w:r>
          </w:p>
        </w:tc>
        <w:tc>
          <w:tcPr>
            <w:tcW w:w="2943" w:type="dxa"/>
          </w:tcPr>
          <w:p w14:paraId="12626034" w14:textId="23CF732B" w:rsidR="002378D8" w:rsidRDefault="00431096" w:rsidP="000D1BC8">
            <w:pPr>
              <w:pStyle w:val="NoSpacing"/>
            </w:pPr>
            <w:r>
              <w:rPr>
                <w:rFonts w:hint="eastAsia"/>
              </w:rPr>
              <w:t>角色权限</w:t>
            </w:r>
            <w:r w:rsidR="002378D8">
              <w:t>关联关系实体对象</w:t>
            </w:r>
          </w:p>
        </w:tc>
      </w:tr>
    </w:tbl>
    <w:p w14:paraId="14EBE78B" w14:textId="77777777" w:rsidR="002378D8" w:rsidRPr="002378D8" w:rsidRDefault="002378D8" w:rsidP="002378D8"/>
    <w:p w14:paraId="79C60A0F" w14:textId="7B1D5315" w:rsidR="002074D1" w:rsidRDefault="002074D1" w:rsidP="002074D1">
      <w:pPr>
        <w:pStyle w:val="Heading3"/>
      </w:pPr>
      <w:bookmarkStart w:id="169" w:name="_Toc416640984"/>
      <w:r>
        <w:rPr>
          <w:rFonts w:hint="eastAsia"/>
        </w:rPr>
        <w:t>配置</w:t>
      </w:r>
      <w:r>
        <w:t>文件</w:t>
      </w:r>
      <w:bookmarkEnd w:id="169"/>
    </w:p>
    <w:p w14:paraId="72C7F0E8" w14:textId="77777777" w:rsidR="007B4A96" w:rsidRDefault="007B4A96" w:rsidP="007B4A96">
      <w:pPr>
        <w:pStyle w:val="NoSpacing"/>
        <w:numPr>
          <w:ilvl w:val="0"/>
          <w:numId w:val="9"/>
        </w:numPr>
      </w:pPr>
      <w:r>
        <w:t>struts.xml</w:t>
      </w:r>
    </w:p>
    <w:p w14:paraId="44EC3AB0" w14:textId="08642AFB" w:rsidR="00BD585A" w:rsidRPr="0099324B" w:rsidRDefault="00BD585A" w:rsidP="00BD585A">
      <w:r>
        <w:rPr>
          <w:rFonts w:hint="eastAsia"/>
        </w:rPr>
        <w:t>使用</w:t>
      </w:r>
      <w:hyperlink w:anchor="_配置文件_2" w:history="1">
        <w:r w:rsidRPr="00BD585A">
          <w:rPr>
            <w:rStyle w:val="Hyperlink"/>
          </w:rPr>
          <w:t>5.4.5</w:t>
        </w:r>
      </w:hyperlink>
      <w:r>
        <w:t>中说明的配置文件，不再重复描述</w:t>
      </w:r>
    </w:p>
    <w:p w14:paraId="0AFCA2AE" w14:textId="6F1BE7D3" w:rsidR="007B4A96" w:rsidRDefault="007B4A96" w:rsidP="007B4A96"/>
    <w:p w14:paraId="1438BD93" w14:textId="77777777" w:rsidR="007B4A96" w:rsidRDefault="007B4A96" w:rsidP="007B4A96">
      <w:pPr>
        <w:pStyle w:val="NoSpacing"/>
        <w:numPr>
          <w:ilvl w:val="0"/>
          <w:numId w:val="9"/>
        </w:numPr>
      </w:pPr>
      <w:r>
        <w:t>applicationContext-total.xml</w:t>
      </w:r>
    </w:p>
    <w:p w14:paraId="2BE3CB2C" w14:textId="77777777" w:rsidR="00BD585A" w:rsidRDefault="00BD585A" w:rsidP="00BD585A">
      <w:pPr>
        <w:pStyle w:val="CodeText"/>
      </w:pPr>
      <w:r>
        <w:t xml:space="preserve">    &lt;bean id="roleFunctionDao" class="com.innovaee.eorder.module.dao.RoleFunctionDao"</w:t>
      </w:r>
    </w:p>
    <w:p w14:paraId="5CF615B3" w14:textId="77777777" w:rsidR="00BD585A" w:rsidRDefault="00BD585A" w:rsidP="00BD585A">
      <w:pPr>
        <w:pStyle w:val="CodeText"/>
      </w:pPr>
      <w:r>
        <w:t xml:space="preserve">        parent="baseDao" /&gt;</w:t>
      </w:r>
    </w:p>
    <w:p w14:paraId="67AB4F23" w14:textId="77777777" w:rsidR="00BD585A" w:rsidRDefault="00BD585A" w:rsidP="00BD585A">
      <w:pPr>
        <w:pStyle w:val="CodeText"/>
      </w:pPr>
      <w:r>
        <w:lastRenderedPageBreak/>
        <w:t xml:space="preserve">    &lt;bean id="roleFunctionService" class="com.innovaee.eorder.module.service.RoleFunctionService"</w:t>
      </w:r>
    </w:p>
    <w:p w14:paraId="4AD5CA7A" w14:textId="3207ED1F" w:rsidR="007B4A96" w:rsidRDefault="00BD585A" w:rsidP="00BD585A">
      <w:pPr>
        <w:pStyle w:val="CodeText"/>
      </w:pPr>
      <w:r>
        <w:t xml:space="preserve">        parent="baseService" /&gt;</w:t>
      </w:r>
      <w:r w:rsidR="007B4A96">
        <w:tab/>
      </w:r>
    </w:p>
    <w:p w14:paraId="06C59A0B" w14:textId="77777777" w:rsidR="007B4A96" w:rsidRPr="002469C5" w:rsidRDefault="007B4A96" w:rsidP="007B4A96">
      <w:pPr>
        <w:pStyle w:val="CodeText"/>
      </w:pPr>
    </w:p>
    <w:p w14:paraId="65B344CD" w14:textId="77777777" w:rsidR="007B4A96" w:rsidRDefault="007B4A96" w:rsidP="007B4A96">
      <w:pPr>
        <w:pStyle w:val="NoSpacing"/>
        <w:numPr>
          <w:ilvl w:val="0"/>
          <w:numId w:val="9"/>
        </w:numPr>
      </w:pPr>
      <w:r>
        <w:t xml:space="preserve">Hibernate </w:t>
      </w:r>
      <w:r>
        <w:rPr>
          <w:rFonts w:hint="eastAsia"/>
        </w:rPr>
        <w:t>配置</w:t>
      </w:r>
    </w:p>
    <w:p w14:paraId="29635E24" w14:textId="36F26040" w:rsidR="007B4A96" w:rsidRDefault="007B4A96" w:rsidP="007B4A96">
      <w:r>
        <w:rPr>
          <w:rFonts w:hint="eastAsia"/>
        </w:rPr>
        <w:t>详细</w:t>
      </w:r>
      <w:r>
        <w:t>配置见</w:t>
      </w:r>
      <w:r w:rsidR="00437174">
        <w:rPr>
          <w:rFonts w:hint="eastAsia"/>
        </w:rPr>
        <w:t>Role</w:t>
      </w:r>
      <w:r>
        <w:t>Function.java</w:t>
      </w:r>
    </w:p>
    <w:p w14:paraId="71D20F4F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@Entity</w:t>
      </w:r>
    </w:p>
    <w:p w14:paraId="22A24868" w14:textId="77777777" w:rsidR="00BD585A" w:rsidRPr="00BD585A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@Table(name = "t_role_function")</w:t>
      </w:r>
    </w:p>
    <w:p w14:paraId="25631319" w14:textId="46C07740" w:rsidR="00D54DF3" w:rsidRDefault="00BD585A" w:rsidP="00BD585A">
      <w:pPr>
        <w:rPr>
          <w:i/>
          <w:noProof/>
          <w:color w:val="C00000"/>
          <w:sz w:val="20"/>
        </w:rPr>
      </w:pPr>
      <w:r w:rsidRPr="00BD585A">
        <w:rPr>
          <w:i/>
          <w:noProof/>
          <w:color w:val="C00000"/>
          <w:sz w:val="20"/>
        </w:rPr>
        <w:t>public class RoleFunction extends BaseEntity {</w:t>
      </w:r>
    </w:p>
    <w:p w14:paraId="60ABB84D" w14:textId="5C85A119" w:rsidR="00BD585A" w:rsidRPr="00D54DF3" w:rsidRDefault="00BD585A" w:rsidP="00BD585A">
      <w:r>
        <w:rPr>
          <w:rFonts w:hint="eastAsia"/>
          <w:i/>
          <w:noProof/>
          <w:color w:val="C00000"/>
          <w:sz w:val="20"/>
        </w:rPr>
        <w:t>}</w:t>
      </w:r>
    </w:p>
    <w:p w14:paraId="2F0955E6" w14:textId="3D0E2DE2" w:rsidR="002074D1" w:rsidRDefault="002074D1" w:rsidP="002074D1">
      <w:pPr>
        <w:pStyle w:val="Heading3"/>
      </w:pPr>
      <w:bookmarkStart w:id="170" w:name="_Toc416640985"/>
      <w:r>
        <w:rPr>
          <w:rFonts w:hint="eastAsia"/>
        </w:rPr>
        <w:t>数据库</w:t>
      </w:r>
      <w:r>
        <w:t>脚本</w:t>
      </w:r>
      <w:bookmarkEnd w:id="170"/>
    </w:p>
    <w:p w14:paraId="114E819E" w14:textId="3123FE1D" w:rsidR="006067C1" w:rsidRDefault="006067C1" w:rsidP="006067C1">
      <w:pPr>
        <w:pStyle w:val="Heading1"/>
      </w:pPr>
      <w:bookmarkStart w:id="171" w:name="_Toc416640986"/>
      <w:r>
        <w:rPr>
          <w:rFonts w:hint="eastAsia"/>
        </w:rPr>
        <w:t>菜单</w:t>
      </w:r>
      <w:r>
        <w:t>/</w:t>
      </w:r>
      <w:r>
        <w:rPr>
          <w:rFonts w:hint="eastAsia"/>
        </w:rPr>
        <w:t>菜品</w:t>
      </w:r>
      <w:r>
        <w:t>管理模块</w:t>
      </w:r>
      <w:r>
        <w:rPr>
          <w:rFonts w:hint="eastAsia"/>
        </w:rPr>
        <w:t xml:space="preserve"> (eorder-dish)</w:t>
      </w:r>
      <w:bookmarkEnd w:id="171"/>
    </w:p>
    <w:p w14:paraId="256BBC50" w14:textId="5973886D" w:rsidR="006067C1" w:rsidRDefault="006067C1" w:rsidP="006067C1">
      <w:pPr>
        <w:pStyle w:val="Heading2"/>
      </w:pPr>
      <w:bookmarkStart w:id="172" w:name="_Toc416640987"/>
      <w:r>
        <w:rPr>
          <w:rFonts w:hint="eastAsia"/>
        </w:rPr>
        <w:t>创建</w:t>
      </w:r>
      <w:r w:rsidR="00FC3A85">
        <w:rPr>
          <w:rFonts w:hint="eastAsia"/>
        </w:rPr>
        <w:t>/</w:t>
      </w:r>
      <w:r w:rsidR="00FC3A85">
        <w:rPr>
          <w:rFonts w:hint="eastAsia"/>
        </w:rPr>
        <w:t>编辑</w:t>
      </w:r>
      <w:r>
        <w:t>菜单分类</w:t>
      </w:r>
      <w:bookmarkEnd w:id="172"/>
    </w:p>
    <w:p w14:paraId="0AC2AC1D" w14:textId="041BAA1E" w:rsidR="006067C1" w:rsidRDefault="006067C1" w:rsidP="006067C1">
      <w:pPr>
        <w:pStyle w:val="Heading3"/>
      </w:pPr>
      <w:bookmarkStart w:id="173" w:name="_Toc416640988"/>
      <w:r>
        <w:rPr>
          <w:rFonts w:hint="eastAsia"/>
        </w:rPr>
        <w:t>功能</w:t>
      </w:r>
      <w:r>
        <w:t>IPO</w:t>
      </w:r>
      <w:r>
        <w:t>图</w:t>
      </w:r>
      <w:bookmarkEnd w:id="173"/>
    </w:p>
    <w:p w14:paraId="3459E10B" w14:textId="10F51FDE" w:rsidR="006067C1" w:rsidRDefault="006067C1" w:rsidP="006067C1">
      <w:r>
        <w:object w:dxaOrig="7261" w:dyaOrig="3705" w14:anchorId="588F6A7D">
          <v:shape id="_x0000_i1037" type="#_x0000_t75" style="width:362.95pt;height:185.15pt" o:ole="">
            <v:imagedata r:id="rId104" o:title=""/>
          </v:shape>
          <o:OLEObject Type="Embed" ProgID="Visio.Drawing.15" ShapeID="_x0000_i1037" DrawAspect="Content" ObjectID="_1491143349" r:id="rId105"/>
        </w:object>
      </w:r>
    </w:p>
    <w:p w14:paraId="26D4550D" w14:textId="3ACF9F8D" w:rsidR="006067C1" w:rsidRDefault="006067C1" w:rsidP="006067C1">
      <w:pPr>
        <w:pStyle w:val="Heading3"/>
      </w:pPr>
      <w:bookmarkStart w:id="174" w:name="_Toc416640989"/>
      <w:r>
        <w:rPr>
          <w:rFonts w:hint="eastAsia"/>
        </w:rPr>
        <w:t>时序图</w:t>
      </w:r>
      <w:bookmarkEnd w:id="174"/>
    </w:p>
    <w:p w14:paraId="4A28B72B" w14:textId="74DCE58C" w:rsidR="006067C1" w:rsidRPr="006067C1" w:rsidRDefault="00471AB5" w:rsidP="00471AB5">
      <w:pPr>
        <w:jc w:val="left"/>
      </w:pPr>
      <w:r>
        <w:rPr>
          <w:rFonts w:hint="eastAsia"/>
          <w:noProof/>
        </w:rPr>
        <w:drawing>
          <wp:inline distT="0" distB="0" distL="0" distR="0" wp14:anchorId="595F1150" wp14:editId="3F08C9FC">
            <wp:extent cx="5998046" cy="2230016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5-04-10_22450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08" cy="22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A97" w14:textId="77777777" w:rsidR="00972B15" w:rsidRDefault="00972B15" w:rsidP="00972B15"/>
    <w:p w14:paraId="33BB1595" w14:textId="1725B09B" w:rsidR="00FB59A4" w:rsidRPr="00972B15" w:rsidRDefault="00FB59A4" w:rsidP="00972B15">
      <w:r>
        <w:rPr>
          <w:noProof/>
        </w:rPr>
        <w:lastRenderedPageBreak/>
        <w:drawing>
          <wp:inline distT="0" distB="0" distL="0" distR="0" wp14:anchorId="1BF4DE9C" wp14:editId="37027FDB">
            <wp:extent cx="5514975" cy="2724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5-04-10_23130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FC52" w14:textId="72C6AE3C" w:rsidR="00972B15" w:rsidRDefault="00972B15" w:rsidP="00471AB5">
      <w:pPr>
        <w:pStyle w:val="Heading3"/>
      </w:pPr>
      <w:bookmarkStart w:id="175" w:name="_代码构成_1"/>
      <w:bookmarkEnd w:id="175"/>
      <w:r>
        <w:br w:type="page"/>
      </w:r>
      <w:bookmarkStart w:id="176" w:name="_Toc416640990"/>
      <w:r w:rsidR="00471AB5">
        <w:rPr>
          <w:rFonts w:hint="eastAsia"/>
        </w:rPr>
        <w:lastRenderedPageBreak/>
        <w:t>代码</w:t>
      </w:r>
      <w:r w:rsidR="00471AB5">
        <w:t>构成</w:t>
      </w:r>
      <w:bookmarkEnd w:id="17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471AB5" w14:paraId="7DA16505" w14:textId="77777777" w:rsidTr="00524436">
        <w:tc>
          <w:tcPr>
            <w:tcW w:w="2970" w:type="dxa"/>
            <w:shd w:val="clear" w:color="auto" w:fill="BFBFBF" w:themeFill="background1" w:themeFillShade="BF"/>
          </w:tcPr>
          <w:p w14:paraId="5ABE0EB4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846FDE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687AA69" w14:textId="77777777" w:rsidR="00471AB5" w:rsidRDefault="00471AB5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471AB5" w14:paraId="3C7FEABB" w14:textId="77777777" w:rsidTr="00524436">
        <w:tc>
          <w:tcPr>
            <w:tcW w:w="2970" w:type="dxa"/>
          </w:tcPr>
          <w:p w14:paraId="2720F306" w14:textId="0031A74C" w:rsidR="00471AB5" w:rsidRPr="00F63625" w:rsidRDefault="00A60483" w:rsidP="004D706F">
            <w:pPr>
              <w:pStyle w:val="NoSpacing"/>
            </w:pPr>
            <w:r>
              <w:t>cate</w:t>
            </w:r>
            <w:r>
              <w:rPr>
                <w:rFonts w:hint="eastAsia"/>
              </w:rPr>
              <w:t>gory.jsp</w:t>
            </w:r>
          </w:p>
        </w:tc>
        <w:tc>
          <w:tcPr>
            <w:tcW w:w="2970" w:type="dxa"/>
          </w:tcPr>
          <w:p w14:paraId="3617FABB" w14:textId="4E1DA47B" w:rsidR="00471AB5" w:rsidRPr="00C4509E" w:rsidRDefault="00A60483" w:rsidP="00A60483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0FAB1B2" w14:textId="39B2DD0A" w:rsidR="00471AB5" w:rsidRPr="00A65081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列表</w:t>
            </w:r>
            <w:r>
              <w:t>页面</w:t>
            </w:r>
          </w:p>
        </w:tc>
      </w:tr>
      <w:tr w:rsidR="00471AB5" w14:paraId="422DAE67" w14:textId="77777777" w:rsidTr="00524436">
        <w:tc>
          <w:tcPr>
            <w:tcW w:w="2970" w:type="dxa"/>
          </w:tcPr>
          <w:p w14:paraId="125CE572" w14:textId="6CC12BD7" w:rsidR="00471AB5" w:rsidRPr="00E159A1" w:rsidRDefault="00A60483" w:rsidP="004D706F">
            <w:pPr>
              <w:pStyle w:val="NoSpacing"/>
            </w:pPr>
            <w:r>
              <w:t>categoryEdit.jsp</w:t>
            </w:r>
          </w:p>
        </w:tc>
        <w:tc>
          <w:tcPr>
            <w:tcW w:w="2970" w:type="dxa"/>
          </w:tcPr>
          <w:p w14:paraId="10DB1445" w14:textId="49BBB595" w:rsidR="00471AB5" w:rsidRPr="00751FD6" w:rsidRDefault="00A60483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FA543FA" w14:textId="6A30E259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分类编辑页面</w:t>
            </w:r>
          </w:p>
        </w:tc>
      </w:tr>
      <w:tr w:rsidR="00471AB5" w14:paraId="7C3DC5BF" w14:textId="77777777" w:rsidTr="00524436">
        <w:tc>
          <w:tcPr>
            <w:tcW w:w="2970" w:type="dxa"/>
          </w:tcPr>
          <w:p w14:paraId="6D88846D" w14:textId="6E811216" w:rsidR="00471AB5" w:rsidRPr="00E159A1" w:rsidRDefault="00A60483" w:rsidP="004D706F">
            <w:pPr>
              <w:pStyle w:val="NoSpacing"/>
            </w:pPr>
            <w:r>
              <w:t>CategoryAction.java</w:t>
            </w:r>
          </w:p>
        </w:tc>
        <w:tc>
          <w:tcPr>
            <w:tcW w:w="2970" w:type="dxa"/>
          </w:tcPr>
          <w:p w14:paraId="294D2FBA" w14:textId="4E4742F8" w:rsidR="00471AB5" w:rsidRPr="00751FD6" w:rsidRDefault="00A60483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12CBC3A" w14:textId="6CCC23AA" w:rsidR="00471AB5" w:rsidRDefault="00A60483" w:rsidP="004D706F">
            <w:pPr>
              <w:pStyle w:val="NoSpacing"/>
            </w:pPr>
            <w:r>
              <w:rPr>
                <w:rFonts w:hint="eastAsia"/>
              </w:rPr>
              <w:t>菜单分类</w:t>
            </w:r>
            <w:r>
              <w:t>管理</w:t>
            </w:r>
            <w:r>
              <w:rPr>
                <w:rFonts w:hint="eastAsia"/>
              </w:rPr>
              <w:t>Action</w:t>
            </w:r>
          </w:p>
        </w:tc>
      </w:tr>
      <w:tr w:rsidR="00471AB5" w14:paraId="1A4E4450" w14:textId="77777777" w:rsidTr="00524436">
        <w:tc>
          <w:tcPr>
            <w:tcW w:w="2970" w:type="dxa"/>
          </w:tcPr>
          <w:p w14:paraId="68D837EE" w14:textId="7F9918AB" w:rsidR="00471AB5" w:rsidRPr="00A1451B" w:rsidRDefault="00524436" w:rsidP="004D706F">
            <w:pPr>
              <w:pStyle w:val="NoSpacing"/>
            </w:pPr>
            <w:r>
              <w:t>CategoryService.java</w:t>
            </w:r>
          </w:p>
        </w:tc>
        <w:tc>
          <w:tcPr>
            <w:tcW w:w="2970" w:type="dxa"/>
          </w:tcPr>
          <w:p w14:paraId="49E695EE" w14:textId="2F5464FD" w:rsidR="00471AB5" w:rsidRPr="00751FD6" w:rsidRDefault="00524436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2E129797" w14:textId="063AD909" w:rsidR="00471AB5" w:rsidRPr="008703D2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分类管理服务接口</w:t>
            </w:r>
          </w:p>
        </w:tc>
      </w:tr>
      <w:tr w:rsidR="00471AB5" w14:paraId="131F6081" w14:textId="77777777" w:rsidTr="00524436">
        <w:tc>
          <w:tcPr>
            <w:tcW w:w="2970" w:type="dxa"/>
          </w:tcPr>
          <w:p w14:paraId="4C9848FF" w14:textId="1AA4F275" w:rsidR="00471AB5" w:rsidRDefault="00524436" w:rsidP="004D706F">
            <w:pPr>
              <w:pStyle w:val="NoSpacing"/>
            </w:pPr>
            <w:r>
              <w:t>CategoryServiceImpl.java</w:t>
            </w:r>
          </w:p>
        </w:tc>
        <w:tc>
          <w:tcPr>
            <w:tcW w:w="2970" w:type="dxa"/>
          </w:tcPr>
          <w:p w14:paraId="0935490A" w14:textId="33CB0C75" w:rsidR="00471AB5" w:rsidRPr="00364B4A" w:rsidRDefault="00524436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C3FB569" w14:textId="444B24CC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分类管理服务实现</w:t>
            </w:r>
          </w:p>
        </w:tc>
      </w:tr>
      <w:tr w:rsidR="00471AB5" w14:paraId="1B43BD6C" w14:textId="77777777" w:rsidTr="00524436">
        <w:tc>
          <w:tcPr>
            <w:tcW w:w="2970" w:type="dxa"/>
          </w:tcPr>
          <w:p w14:paraId="039A6CDA" w14:textId="5FE26528" w:rsidR="00471AB5" w:rsidRDefault="00524436" w:rsidP="004D706F">
            <w:pPr>
              <w:pStyle w:val="NoSpacing"/>
            </w:pPr>
            <w:r>
              <w:t>CategoryDao.java</w:t>
            </w:r>
          </w:p>
        </w:tc>
        <w:tc>
          <w:tcPr>
            <w:tcW w:w="2970" w:type="dxa"/>
          </w:tcPr>
          <w:p w14:paraId="564E9846" w14:textId="062A899E" w:rsidR="00471AB5" w:rsidRPr="00751FD6" w:rsidRDefault="00524436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0348E4C" w14:textId="6BE2BF82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分类管理数据库访问接口</w:t>
            </w:r>
          </w:p>
        </w:tc>
      </w:tr>
      <w:tr w:rsidR="00471AB5" w14:paraId="7FEFDE19" w14:textId="77777777" w:rsidTr="00524436">
        <w:tc>
          <w:tcPr>
            <w:tcW w:w="2970" w:type="dxa"/>
          </w:tcPr>
          <w:p w14:paraId="10C69A79" w14:textId="2F99EC8F" w:rsidR="00471AB5" w:rsidRDefault="00524436" w:rsidP="004D706F">
            <w:pPr>
              <w:pStyle w:val="NoSpacing"/>
            </w:pPr>
            <w:r>
              <w:t>HibernateCategoryDao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2E20DD50" w14:textId="3602EADA" w:rsidR="00471AB5" w:rsidRPr="00364B4A" w:rsidRDefault="00524436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3DD7193C" w14:textId="004EFB0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分类管理数据库访问实现</w:t>
            </w:r>
          </w:p>
        </w:tc>
      </w:tr>
      <w:tr w:rsidR="00471AB5" w14:paraId="4366DF30" w14:textId="77777777" w:rsidTr="00524436">
        <w:tc>
          <w:tcPr>
            <w:tcW w:w="2970" w:type="dxa"/>
          </w:tcPr>
          <w:p w14:paraId="302853FA" w14:textId="77BD0B36" w:rsidR="00471AB5" w:rsidRPr="0089344E" w:rsidRDefault="00524436" w:rsidP="004D706F">
            <w:pPr>
              <w:pStyle w:val="NoSpacing"/>
            </w:pPr>
            <w:r>
              <w:t>Category.java</w:t>
            </w:r>
          </w:p>
        </w:tc>
        <w:tc>
          <w:tcPr>
            <w:tcW w:w="2970" w:type="dxa"/>
          </w:tcPr>
          <w:p w14:paraId="162A7112" w14:textId="5AE39E05" w:rsidR="00471AB5" w:rsidRPr="00364B4A" w:rsidRDefault="00524436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75406B72" w14:textId="3731AC67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分类实体</w:t>
            </w:r>
            <w:r>
              <w:rPr>
                <w:rFonts w:hint="eastAsia"/>
              </w:rPr>
              <w:t>类</w:t>
            </w:r>
          </w:p>
        </w:tc>
      </w:tr>
      <w:tr w:rsidR="00471AB5" w14:paraId="62294A5C" w14:textId="77777777" w:rsidTr="00524436">
        <w:tc>
          <w:tcPr>
            <w:tcW w:w="2970" w:type="dxa"/>
          </w:tcPr>
          <w:p w14:paraId="5C8D0822" w14:textId="61DC8B66" w:rsidR="00471AB5" w:rsidRDefault="00524436" w:rsidP="004D706F">
            <w:pPr>
              <w:pStyle w:val="NoSpacing"/>
            </w:pPr>
            <w:r>
              <w:t>CategoryVO.java</w:t>
            </w:r>
          </w:p>
        </w:tc>
        <w:tc>
          <w:tcPr>
            <w:tcW w:w="2970" w:type="dxa"/>
          </w:tcPr>
          <w:p w14:paraId="297DD612" w14:textId="049F61CA" w:rsidR="00471AB5" w:rsidRPr="00F63625" w:rsidRDefault="00524436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5B8A4296" w14:textId="7AFCEF4F" w:rsidR="00471AB5" w:rsidRDefault="00524436" w:rsidP="004D706F">
            <w:pPr>
              <w:pStyle w:val="NoSpacing"/>
            </w:pPr>
            <w:r>
              <w:rPr>
                <w:rFonts w:hint="eastAsia"/>
              </w:rPr>
              <w:t>菜单</w:t>
            </w:r>
            <w:r>
              <w:t>分类</w:t>
            </w:r>
            <w:r>
              <w:rPr>
                <w:rFonts w:hint="eastAsia"/>
              </w:rPr>
              <w:t>值域</w:t>
            </w:r>
            <w:r>
              <w:t>类</w:t>
            </w:r>
          </w:p>
        </w:tc>
      </w:tr>
    </w:tbl>
    <w:p w14:paraId="6E8AB7E7" w14:textId="77777777" w:rsidR="00471AB5" w:rsidRPr="00471AB5" w:rsidRDefault="00471AB5" w:rsidP="00471AB5"/>
    <w:p w14:paraId="3783EC10" w14:textId="77777777" w:rsidR="00BC0C1F" w:rsidRPr="00BC0C1F" w:rsidRDefault="00524436" w:rsidP="00524436">
      <w:pPr>
        <w:pStyle w:val="Heading3"/>
        <w:rPr>
          <w:sz w:val="32"/>
          <w:szCs w:val="32"/>
        </w:rPr>
      </w:pPr>
      <w:bookmarkStart w:id="177" w:name="_类图"/>
      <w:bookmarkStart w:id="178" w:name="_Toc416640991"/>
      <w:bookmarkEnd w:id="177"/>
      <w:r>
        <w:rPr>
          <w:rFonts w:hint="eastAsia"/>
        </w:rPr>
        <w:t>类图</w:t>
      </w:r>
      <w:bookmarkEnd w:id="178"/>
    </w:p>
    <w:p w14:paraId="542B2C84" w14:textId="1D29F9F9" w:rsidR="00BC0C1F" w:rsidRDefault="00541EC7" w:rsidP="00BC0C1F">
      <w:pPr>
        <w:jc w:val="center"/>
      </w:pPr>
      <w:r>
        <w:rPr>
          <w:noProof/>
        </w:rPr>
        <w:drawing>
          <wp:inline distT="0" distB="0" distL="0" distR="0" wp14:anchorId="6E678E82" wp14:editId="335550DF">
            <wp:extent cx="5514975" cy="3256280"/>
            <wp:effectExtent l="0" t="0" r="952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5-04-10_22592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8383" w14:textId="77777777" w:rsidR="00BC0C1F" w:rsidRDefault="00BC0C1F" w:rsidP="00BC0C1F">
      <w:pPr>
        <w:jc w:val="center"/>
      </w:pPr>
    </w:p>
    <w:p w14:paraId="51A6E46C" w14:textId="77777777" w:rsidR="00BC0C1F" w:rsidRPr="00BC0C1F" w:rsidRDefault="00BC0C1F" w:rsidP="00BC0C1F">
      <w:pPr>
        <w:pStyle w:val="Heading3"/>
        <w:rPr>
          <w:sz w:val="32"/>
          <w:szCs w:val="32"/>
        </w:rPr>
      </w:pPr>
      <w:bookmarkStart w:id="179" w:name="_配置文件_5"/>
      <w:bookmarkStart w:id="180" w:name="_Toc416640992"/>
      <w:bookmarkEnd w:id="179"/>
      <w:r>
        <w:rPr>
          <w:rFonts w:hint="eastAsia"/>
        </w:rPr>
        <w:t>配置</w:t>
      </w:r>
      <w:r>
        <w:t>文件</w:t>
      </w:r>
      <w:bookmarkEnd w:id="180"/>
    </w:p>
    <w:p w14:paraId="013F67E5" w14:textId="77777777" w:rsidR="008D7A4D" w:rsidRPr="008D7A4D" w:rsidRDefault="008D7A4D" w:rsidP="008D7A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</w:rPr>
        <w:t>struts.xml</w:t>
      </w:r>
    </w:p>
    <w:p w14:paraId="0D15E1E7" w14:textId="77777777" w:rsidR="00541EC7" w:rsidRDefault="00541EC7" w:rsidP="00541EC7">
      <w:pPr>
        <w:pStyle w:val="CodeText"/>
      </w:pPr>
      <w:r>
        <w:t>&lt;?xml version="1.0" encoding="UTF-8" ?&gt;</w:t>
      </w:r>
    </w:p>
    <w:p w14:paraId="1B881883" w14:textId="77777777" w:rsidR="00541EC7" w:rsidRDefault="00541EC7" w:rsidP="00541EC7">
      <w:pPr>
        <w:pStyle w:val="CodeText"/>
      </w:pPr>
      <w:r>
        <w:t>&lt;!DOCTYPE struts PUBLIC "-//Apache Software Foundation//DTD Struts Configuration 2.0//EN"</w:t>
      </w:r>
    </w:p>
    <w:p w14:paraId="4F2118E7" w14:textId="77777777" w:rsidR="00541EC7" w:rsidRDefault="00541EC7" w:rsidP="00541EC7">
      <w:pPr>
        <w:pStyle w:val="CodeText"/>
      </w:pPr>
      <w:r>
        <w:t xml:space="preserve">                        "http://struts.apache.org/dtds/struts-2.0.dtd"&gt;</w:t>
      </w:r>
    </w:p>
    <w:p w14:paraId="43C5426A" w14:textId="77777777" w:rsidR="00541EC7" w:rsidRDefault="00541EC7" w:rsidP="00541EC7">
      <w:pPr>
        <w:pStyle w:val="CodeText"/>
      </w:pPr>
      <w:r>
        <w:lastRenderedPageBreak/>
        <w:t>&lt;struts&gt;</w:t>
      </w:r>
    </w:p>
    <w:p w14:paraId="0191B6F3" w14:textId="77777777" w:rsidR="00541EC7" w:rsidRDefault="00541EC7" w:rsidP="00541EC7">
      <w:pPr>
        <w:pStyle w:val="CodeText"/>
      </w:pPr>
      <w:r>
        <w:t xml:space="preserve">    &lt;package name="com.innovaee.eorder.action.category" namespace="/category"</w:t>
      </w:r>
    </w:p>
    <w:p w14:paraId="4E2444F8" w14:textId="77777777" w:rsidR="00541EC7" w:rsidRDefault="00541EC7" w:rsidP="00541EC7">
      <w:pPr>
        <w:pStyle w:val="CodeText"/>
      </w:pPr>
      <w:r>
        <w:t xml:space="preserve">        extends="struts-base"&gt;</w:t>
      </w:r>
    </w:p>
    <w:p w14:paraId="6076BCE1" w14:textId="77777777" w:rsidR="00541EC7" w:rsidRDefault="00541EC7" w:rsidP="00541EC7">
      <w:pPr>
        <w:pStyle w:val="CodeText"/>
      </w:pPr>
      <w:r>
        <w:t xml:space="preserve">        &lt;result-types&gt;</w:t>
      </w:r>
    </w:p>
    <w:p w14:paraId="4638E06D" w14:textId="77777777" w:rsidR="00541EC7" w:rsidRDefault="00541EC7" w:rsidP="00541EC7">
      <w:pPr>
        <w:pStyle w:val="CodeText"/>
      </w:pPr>
      <w:r>
        <w:t xml:space="preserve">            &lt;result-type name="tiles"</w:t>
      </w:r>
    </w:p>
    <w:p w14:paraId="0F068387" w14:textId="77777777" w:rsidR="00541EC7" w:rsidRDefault="00541EC7" w:rsidP="00541EC7">
      <w:pPr>
        <w:pStyle w:val="CodeText"/>
      </w:pPr>
      <w:r>
        <w:t xml:space="preserve">                class="org.apache.struts2.views.tiles.TilesResult" /&gt;</w:t>
      </w:r>
    </w:p>
    <w:p w14:paraId="07F081ED" w14:textId="77777777" w:rsidR="00541EC7" w:rsidRDefault="00541EC7" w:rsidP="00541EC7">
      <w:pPr>
        <w:pStyle w:val="CodeText"/>
      </w:pPr>
      <w:r>
        <w:t xml:space="preserve">        &lt;/result-types&gt;</w:t>
      </w:r>
    </w:p>
    <w:p w14:paraId="30B51732" w14:textId="77777777" w:rsidR="00541EC7" w:rsidRDefault="00541EC7" w:rsidP="00541EC7">
      <w:pPr>
        <w:pStyle w:val="CodeText"/>
      </w:pPr>
    </w:p>
    <w:p w14:paraId="2E47B88D" w14:textId="77777777" w:rsidR="00541EC7" w:rsidRDefault="00541EC7" w:rsidP="00541EC7">
      <w:pPr>
        <w:pStyle w:val="CodeText"/>
      </w:pPr>
      <w:r>
        <w:t xml:space="preserve">        &lt;action name="list" class="com.innovaee.eorder.action.category.CategoryAction"</w:t>
      </w:r>
    </w:p>
    <w:p w14:paraId="107FB578" w14:textId="77777777" w:rsidR="00541EC7" w:rsidRDefault="00541EC7" w:rsidP="00541EC7">
      <w:pPr>
        <w:pStyle w:val="CodeText"/>
      </w:pPr>
      <w:r>
        <w:t xml:space="preserve">            method="list"&gt;</w:t>
      </w:r>
    </w:p>
    <w:p w14:paraId="0E617192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4B4EB1A0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011AD2" w14:textId="77777777" w:rsidR="00541EC7" w:rsidRDefault="00541EC7" w:rsidP="00541EC7">
      <w:pPr>
        <w:pStyle w:val="CodeText"/>
      </w:pPr>
      <w:r>
        <w:t xml:space="preserve">        &lt;/action&gt;</w:t>
      </w:r>
    </w:p>
    <w:p w14:paraId="366EC002" w14:textId="77777777" w:rsidR="00541EC7" w:rsidRDefault="00541EC7" w:rsidP="00541EC7">
      <w:pPr>
        <w:pStyle w:val="CodeText"/>
      </w:pPr>
    </w:p>
    <w:p w14:paraId="51C8DEC6" w14:textId="77777777" w:rsidR="00541EC7" w:rsidRDefault="00541EC7" w:rsidP="00541EC7">
      <w:pPr>
        <w:pStyle w:val="CodeText"/>
      </w:pPr>
      <w:r>
        <w:t xml:space="preserve">        &lt;action name="add" class="com.innovaee.eorder.action.category.CategoryAction"</w:t>
      </w:r>
    </w:p>
    <w:p w14:paraId="221727CD" w14:textId="77777777" w:rsidR="00541EC7" w:rsidRDefault="00541EC7" w:rsidP="00541EC7">
      <w:pPr>
        <w:pStyle w:val="CodeText"/>
      </w:pPr>
      <w:r>
        <w:t xml:space="preserve">            method="add"&gt;</w:t>
      </w:r>
    </w:p>
    <w:p w14:paraId="6D5E9D17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61BD6F58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3B6563B4" w14:textId="77777777" w:rsidR="00541EC7" w:rsidRDefault="00541EC7" w:rsidP="00541EC7">
      <w:pPr>
        <w:pStyle w:val="CodeText"/>
      </w:pPr>
      <w:r>
        <w:t xml:space="preserve">        &lt;/action&gt;</w:t>
      </w:r>
    </w:p>
    <w:p w14:paraId="3BAEB6F9" w14:textId="77777777" w:rsidR="00541EC7" w:rsidRDefault="00541EC7" w:rsidP="00541EC7">
      <w:pPr>
        <w:pStyle w:val="CodeText"/>
      </w:pPr>
    </w:p>
    <w:p w14:paraId="38AE4C58" w14:textId="77777777" w:rsidR="00541EC7" w:rsidRDefault="00541EC7" w:rsidP="00541EC7">
      <w:pPr>
        <w:pStyle w:val="CodeText"/>
      </w:pPr>
      <w:r>
        <w:t xml:space="preserve">        &lt;action name="save" class="com.innovaee.eorder.action.category.CategoryAction"</w:t>
      </w:r>
    </w:p>
    <w:p w14:paraId="11B3964D" w14:textId="77777777" w:rsidR="00541EC7" w:rsidRDefault="00541EC7" w:rsidP="00541EC7">
      <w:pPr>
        <w:pStyle w:val="CodeText"/>
      </w:pPr>
      <w:r>
        <w:t xml:space="preserve">            method="save"&gt;</w:t>
      </w:r>
    </w:p>
    <w:p w14:paraId="3199C2A5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2CCF008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3B2156AC" w14:textId="77777777" w:rsidR="00541EC7" w:rsidRDefault="00541EC7" w:rsidP="00541EC7">
      <w:pPr>
        <w:pStyle w:val="CodeText"/>
      </w:pPr>
      <w:r>
        <w:t xml:space="preserve">        &lt;/action&gt;</w:t>
      </w:r>
    </w:p>
    <w:p w14:paraId="0906D064" w14:textId="77777777" w:rsidR="00541EC7" w:rsidRDefault="00541EC7" w:rsidP="00541EC7">
      <w:pPr>
        <w:pStyle w:val="CodeText"/>
      </w:pPr>
    </w:p>
    <w:p w14:paraId="65753FE0" w14:textId="77777777" w:rsidR="00541EC7" w:rsidRDefault="00541EC7" w:rsidP="00541EC7">
      <w:pPr>
        <w:pStyle w:val="CodeText"/>
      </w:pPr>
      <w:r>
        <w:t xml:space="preserve">        &lt;action name="edit" class="com.innovaee.eorder.action.category.CategoryAction"</w:t>
      </w:r>
    </w:p>
    <w:p w14:paraId="5E207360" w14:textId="77777777" w:rsidR="00541EC7" w:rsidRDefault="00541EC7" w:rsidP="00541EC7">
      <w:pPr>
        <w:pStyle w:val="CodeText"/>
      </w:pPr>
      <w:r>
        <w:t xml:space="preserve">            method="edit"&gt;</w:t>
      </w:r>
    </w:p>
    <w:p w14:paraId="1DF72582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2D66BAD4" w14:textId="77777777" w:rsidR="00541EC7" w:rsidRDefault="00541EC7" w:rsidP="00541EC7">
      <w:pPr>
        <w:pStyle w:val="CodeText"/>
      </w:pPr>
      <w:r>
        <w:t xml:space="preserve">            &lt;result type="tiles"&gt;categoryEdit&lt;/result&gt;</w:t>
      </w:r>
    </w:p>
    <w:p w14:paraId="591A1F3F" w14:textId="77777777" w:rsidR="00541EC7" w:rsidRDefault="00541EC7" w:rsidP="00541EC7">
      <w:pPr>
        <w:pStyle w:val="CodeText"/>
      </w:pPr>
      <w:r>
        <w:t xml:space="preserve">        &lt;/action&gt;</w:t>
      </w:r>
    </w:p>
    <w:p w14:paraId="5A2D919F" w14:textId="77777777" w:rsidR="00541EC7" w:rsidRDefault="00541EC7" w:rsidP="00541EC7">
      <w:pPr>
        <w:pStyle w:val="CodeText"/>
      </w:pPr>
    </w:p>
    <w:p w14:paraId="21386385" w14:textId="77777777" w:rsidR="00541EC7" w:rsidRDefault="00541EC7" w:rsidP="00541EC7">
      <w:pPr>
        <w:pStyle w:val="CodeText"/>
      </w:pPr>
      <w:r>
        <w:t xml:space="preserve">        &lt;action name="update" class="com.innovaee.eorder.action.category.CategoryAction"</w:t>
      </w:r>
    </w:p>
    <w:p w14:paraId="0B4EA83B" w14:textId="77777777" w:rsidR="00541EC7" w:rsidRDefault="00541EC7" w:rsidP="00541EC7">
      <w:pPr>
        <w:pStyle w:val="CodeText"/>
      </w:pPr>
      <w:r>
        <w:t xml:space="preserve">            method="update"&gt;</w:t>
      </w:r>
    </w:p>
    <w:p w14:paraId="63989AC6" w14:textId="77777777" w:rsidR="00541EC7" w:rsidRDefault="00541EC7" w:rsidP="00541EC7">
      <w:pPr>
        <w:pStyle w:val="CodeText"/>
      </w:pPr>
      <w:r>
        <w:t xml:space="preserve">            &lt;result name="error" type="tiles"&gt;categoryEdit&lt;/result&gt;</w:t>
      </w:r>
    </w:p>
    <w:p w14:paraId="707698BC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10CE5957" w14:textId="77777777" w:rsidR="00541EC7" w:rsidRDefault="00541EC7" w:rsidP="00541EC7">
      <w:pPr>
        <w:pStyle w:val="CodeText"/>
      </w:pPr>
      <w:r>
        <w:t xml:space="preserve">        &lt;/action&gt;</w:t>
      </w:r>
    </w:p>
    <w:p w14:paraId="57460797" w14:textId="77777777" w:rsidR="00541EC7" w:rsidRDefault="00541EC7" w:rsidP="00541EC7">
      <w:pPr>
        <w:pStyle w:val="CodeText"/>
      </w:pPr>
    </w:p>
    <w:p w14:paraId="349E1368" w14:textId="77777777" w:rsidR="00541EC7" w:rsidRDefault="00541EC7" w:rsidP="00541EC7">
      <w:pPr>
        <w:pStyle w:val="CodeText"/>
      </w:pPr>
      <w:r>
        <w:t xml:space="preserve">        &lt;action name="remove" class="com.innovaee.eorder.action.category.CategoryAction"</w:t>
      </w:r>
    </w:p>
    <w:p w14:paraId="2F5B57AC" w14:textId="77777777" w:rsidR="00541EC7" w:rsidRDefault="00541EC7" w:rsidP="00541EC7">
      <w:pPr>
        <w:pStyle w:val="CodeText"/>
      </w:pPr>
      <w:r>
        <w:t xml:space="preserve">            method="remove"&gt;</w:t>
      </w:r>
    </w:p>
    <w:p w14:paraId="5E3F219F" w14:textId="77777777" w:rsidR="00541EC7" w:rsidRDefault="00541EC7" w:rsidP="00541EC7">
      <w:pPr>
        <w:pStyle w:val="CodeText"/>
      </w:pPr>
      <w:r>
        <w:t xml:space="preserve">            &lt;result name="error" type="tiles"&gt;category&lt;/result&gt;</w:t>
      </w:r>
    </w:p>
    <w:p w14:paraId="36F9BD2F" w14:textId="77777777" w:rsidR="00541EC7" w:rsidRDefault="00541EC7" w:rsidP="00541EC7">
      <w:pPr>
        <w:pStyle w:val="CodeText"/>
      </w:pPr>
      <w:r>
        <w:t xml:space="preserve">            &lt;result type="tiles"&gt;category&lt;/result&gt;</w:t>
      </w:r>
    </w:p>
    <w:p w14:paraId="25DB878C" w14:textId="77777777" w:rsidR="00541EC7" w:rsidRDefault="00541EC7" w:rsidP="00541EC7">
      <w:pPr>
        <w:pStyle w:val="CodeText"/>
      </w:pPr>
      <w:r>
        <w:t xml:space="preserve">        &lt;/action&gt;</w:t>
      </w:r>
    </w:p>
    <w:p w14:paraId="71EBC6AB" w14:textId="77777777" w:rsidR="00541EC7" w:rsidRDefault="00541EC7" w:rsidP="00541EC7">
      <w:pPr>
        <w:pStyle w:val="CodeText"/>
      </w:pPr>
    </w:p>
    <w:p w14:paraId="7D3192E4" w14:textId="77777777" w:rsidR="00541EC7" w:rsidRDefault="00541EC7" w:rsidP="00541EC7">
      <w:pPr>
        <w:pStyle w:val="CodeText"/>
      </w:pPr>
      <w:r>
        <w:t xml:space="preserve">        &lt;action name="uploadImage" class="com.innovaee.eorder.action.category.CategoryAction"</w:t>
      </w:r>
    </w:p>
    <w:p w14:paraId="71DD2FEF" w14:textId="77777777" w:rsidR="00541EC7" w:rsidRDefault="00541EC7" w:rsidP="00541EC7">
      <w:pPr>
        <w:pStyle w:val="CodeText"/>
      </w:pPr>
      <w:r>
        <w:t xml:space="preserve">            method="uploadImage"&gt;</w:t>
      </w:r>
    </w:p>
    <w:p w14:paraId="4D84CE72" w14:textId="77777777" w:rsidR="00541EC7" w:rsidRDefault="00541EC7" w:rsidP="00541EC7">
      <w:pPr>
        <w:pStyle w:val="CodeText"/>
      </w:pPr>
      <w:r>
        <w:t xml:space="preserve">            &lt;interceptor-ref name="defaultStack"&gt;</w:t>
      </w:r>
    </w:p>
    <w:p w14:paraId="7AF0D788" w14:textId="77777777" w:rsidR="00541EC7" w:rsidRDefault="00541EC7" w:rsidP="00541EC7">
      <w:pPr>
        <w:pStyle w:val="CodeText"/>
      </w:pPr>
      <w:r>
        <w:t xml:space="preserve">                &lt;param name="fileUpload.maximumSize"&gt;10240000&lt;/param&gt;</w:t>
      </w:r>
    </w:p>
    <w:p w14:paraId="048980BC" w14:textId="77777777" w:rsidR="00541EC7" w:rsidRDefault="00541EC7" w:rsidP="00541EC7">
      <w:pPr>
        <w:pStyle w:val="CodeText"/>
      </w:pPr>
      <w:r>
        <w:t xml:space="preserve">                &lt;param name="fileUpload.allowedTypes"&gt;</w:t>
      </w:r>
    </w:p>
    <w:p w14:paraId="2A1C5762" w14:textId="77777777" w:rsidR="00541EC7" w:rsidRDefault="00541EC7" w:rsidP="00541EC7">
      <w:pPr>
        <w:pStyle w:val="CodeText"/>
      </w:pPr>
      <w:r>
        <w:t xml:space="preserve">                    image/gif,image/jpeg,image/png,image/bmp,image/jpg,image/x-png,</w:t>
      </w:r>
    </w:p>
    <w:p w14:paraId="1C510F17" w14:textId="77777777" w:rsidR="00541EC7" w:rsidRDefault="00541EC7" w:rsidP="00541EC7">
      <w:pPr>
        <w:pStyle w:val="CodeText"/>
      </w:pPr>
      <w:r>
        <w:t xml:space="preserve">                    image/pjpeg</w:t>
      </w:r>
    </w:p>
    <w:p w14:paraId="6CBC9994" w14:textId="77777777" w:rsidR="00541EC7" w:rsidRDefault="00541EC7" w:rsidP="00541EC7">
      <w:pPr>
        <w:pStyle w:val="CodeText"/>
      </w:pPr>
      <w:r>
        <w:t xml:space="preserve">                &lt;/param&gt;</w:t>
      </w:r>
    </w:p>
    <w:p w14:paraId="1A5CB3C3" w14:textId="77777777" w:rsidR="00541EC7" w:rsidRDefault="00541EC7" w:rsidP="00541EC7">
      <w:pPr>
        <w:pStyle w:val="CodeText"/>
      </w:pPr>
      <w:r>
        <w:t xml:space="preserve">            &lt;/interceptor-ref&gt;</w:t>
      </w:r>
    </w:p>
    <w:p w14:paraId="7168F004" w14:textId="77777777" w:rsidR="00541EC7" w:rsidRDefault="00541EC7" w:rsidP="00541EC7">
      <w:pPr>
        <w:pStyle w:val="CodeText"/>
      </w:pPr>
    </w:p>
    <w:p w14:paraId="61CCC1C9" w14:textId="77777777" w:rsidR="00541EC7" w:rsidRDefault="00541EC7" w:rsidP="00541EC7">
      <w:pPr>
        <w:pStyle w:val="CodeText"/>
      </w:pPr>
      <w:r>
        <w:t xml:space="preserve">            &lt;result name="input" type="tiles"&gt;categoryEdit&lt;/result&gt;</w:t>
      </w:r>
    </w:p>
    <w:p w14:paraId="07333170" w14:textId="77777777" w:rsidR="00541EC7" w:rsidRDefault="00541EC7" w:rsidP="00541EC7">
      <w:pPr>
        <w:pStyle w:val="CodeText"/>
      </w:pPr>
      <w:r>
        <w:lastRenderedPageBreak/>
        <w:t xml:space="preserve">            &lt;result type="tiles"&gt;categoryEdit&lt;/result&gt;</w:t>
      </w:r>
    </w:p>
    <w:p w14:paraId="51FC3B00" w14:textId="77777777" w:rsidR="00541EC7" w:rsidRDefault="00541EC7" w:rsidP="00541EC7">
      <w:pPr>
        <w:pStyle w:val="CodeText"/>
      </w:pPr>
      <w:r>
        <w:t xml:space="preserve">            &lt;param name="uploadDir"&gt;/resources/images/dish&lt;/param&gt;</w:t>
      </w:r>
    </w:p>
    <w:p w14:paraId="54705A5F" w14:textId="77777777" w:rsidR="00541EC7" w:rsidRDefault="00541EC7" w:rsidP="00541EC7">
      <w:pPr>
        <w:pStyle w:val="CodeText"/>
      </w:pPr>
      <w:r>
        <w:t xml:space="preserve">        &lt;/action&gt;</w:t>
      </w:r>
    </w:p>
    <w:p w14:paraId="7547D383" w14:textId="77777777" w:rsidR="00541EC7" w:rsidRDefault="00541EC7" w:rsidP="00541EC7">
      <w:pPr>
        <w:pStyle w:val="CodeText"/>
      </w:pPr>
      <w:r>
        <w:t xml:space="preserve">    &lt;/package&gt;</w:t>
      </w:r>
    </w:p>
    <w:p w14:paraId="5F8A4319" w14:textId="77777777" w:rsidR="00541EC7" w:rsidRDefault="00541EC7" w:rsidP="00541EC7">
      <w:pPr>
        <w:pStyle w:val="CodeText"/>
      </w:pPr>
    </w:p>
    <w:p w14:paraId="55EFC9A9" w14:textId="77777777" w:rsidR="00541EC7" w:rsidRDefault="00541EC7" w:rsidP="00541EC7">
      <w:pPr>
        <w:pStyle w:val="CodeText"/>
      </w:pPr>
      <w:r>
        <w:t>&lt;/struts&gt;</w:t>
      </w:r>
    </w:p>
    <w:p w14:paraId="3975D446" w14:textId="77777777" w:rsidR="00CB5748" w:rsidRPr="00CB5748" w:rsidRDefault="00CB5748" w:rsidP="00541EC7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t>application-Contexnt.xml</w:t>
      </w:r>
    </w:p>
    <w:p w14:paraId="21A1EFD9" w14:textId="77777777" w:rsidR="00CB5748" w:rsidRDefault="00CB5748" w:rsidP="00CB5748">
      <w:pPr>
        <w:pStyle w:val="CodeText"/>
      </w:pPr>
      <w:r>
        <w:t xml:space="preserve">    &lt;bean id="categoryDao" class="com.innovaee.eorder.dao.hibernate.HibernateCategoryDao" /&gt;</w:t>
      </w:r>
    </w:p>
    <w:p w14:paraId="4F4219A5" w14:textId="3C3CB877" w:rsidR="00CB5748" w:rsidRDefault="00CB5748" w:rsidP="00CB5748">
      <w:pPr>
        <w:pStyle w:val="CodeText"/>
        <w:ind w:firstLine="195"/>
      </w:pPr>
      <w:r>
        <w:t>&lt;bean id="dishDao" class="com.innovaee.eorder.dao.hibernate.HibernateDishDao" /&gt;</w:t>
      </w:r>
    </w:p>
    <w:p w14:paraId="6BEC5F72" w14:textId="77777777" w:rsidR="007A27AE" w:rsidRDefault="00CB5748" w:rsidP="00CB5748">
      <w:pPr>
        <w:pStyle w:val="CodeText"/>
        <w:ind w:firstLine="195"/>
      </w:pPr>
      <w:r w:rsidRPr="00CB5748">
        <w:t>&lt;bean id="categoryService" class="com.innovaee.eorder.service.impl.CategoryServiceImpl" /&gt;</w:t>
      </w:r>
    </w:p>
    <w:p w14:paraId="79E97CFE" w14:textId="77777777" w:rsidR="00111FFA" w:rsidRDefault="00111FFA" w:rsidP="00CB5748">
      <w:pPr>
        <w:pStyle w:val="CodeText"/>
        <w:ind w:firstLine="195"/>
      </w:pPr>
    </w:p>
    <w:p w14:paraId="0D6D21F3" w14:textId="7A7A89C6" w:rsidR="00111FFA" w:rsidRDefault="00111FFA" w:rsidP="00111FFA">
      <w:pPr>
        <w:pStyle w:val="ListParagraph"/>
        <w:numPr>
          <w:ilvl w:val="0"/>
          <w:numId w:val="9"/>
        </w:numPr>
      </w:pPr>
      <w:r>
        <w:t>Hibernate Annotation</w:t>
      </w:r>
    </w:p>
    <w:p w14:paraId="46EF343A" w14:textId="77777777" w:rsidR="00111FFA" w:rsidRDefault="00111FFA" w:rsidP="00111FFA">
      <w:pPr>
        <w:pStyle w:val="CodeText"/>
      </w:pPr>
      <w:r>
        <w:t>@Entity</w:t>
      </w:r>
    </w:p>
    <w:p w14:paraId="61B372F4" w14:textId="77777777" w:rsidR="00111FFA" w:rsidRDefault="00111FFA" w:rsidP="00111FFA">
      <w:pPr>
        <w:pStyle w:val="CodeText"/>
      </w:pPr>
      <w:r>
        <w:t>@Table(name = "T_CATEGORY")</w:t>
      </w:r>
    </w:p>
    <w:p w14:paraId="0A80639F" w14:textId="3C4DEB55" w:rsidR="00111FFA" w:rsidRDefault="00111FFA" w:rsidP="00111FFA">
      <w:pPr>
        <w:pStyle w:val="CodeText"/>
      </w:pPr>
      <w:r>
        <w:t>public class Category extends BaseEntity {</w:t>
      </w:r>
    </w:p>
    <w:p w14:paraId="3AC15BE1" w14:textId="77777777" w:rsidR="00111FFA" w:rsidRDefault="00111FFA" w:rsidP="00111FFA">
      <w:pPr>
        <w:pStyle w:val="CodeText"/>
      </w:pPr>
      <w:r>
        <w:t xml:space="preserve">    @Basic</w:t>
      </w:r>
    </w:p>
    <w:p w14:paraId="26EE8801" w14:textId="77777777" w:rsidR="00111FFA" w:rsidRDefault="00111FFA" w:rsidP="00111FFA">
      <w:pPr>
        <w:pStyle w:val="CodeText"/>
      </w:pPr>
      <w:r>
        <w:t xml:space="preserve">    @Column(name = "CATEGORY_NAME")</w:t>
      </w:r>
    </w:p>
    <w:p w14:paraId="27E449DC" w14:textId="77777777" w:rsidR="00111FFA" w:rsidRDefault="00111FFA" w:rsidP="00111FFA">
      <w:pPr>
        <w:pStyle w:val="CodeText"/>
      </w:pPr>
      <w:r>
        <w:t xml:space="preserve">    public String getName() {</w:t>
      </w:r>
    </w:p>
    <w:p w14:paraId="7BF238F0" w14:textId="77777777" w:rsidR="00111FFA" w:rsidRDefault="00111FFA" w:rsidP="00111FFA">
      <w:pPr>
        <w:pStyle w:val="CodeText"/>
      </w:pPr>
    </w:p>
    <w:p w14:paraId="167F3BFC" w14:textId="77777777" w:rsidR="00111FFA" w:rsidRDefault="00111FFA" w:rsidP="00111FFA">
      <w:pPr>
        <w:pStyle w:val="CodeText"/>
      </w:pPr>
      <w:r>
        <w:t xml:space="preserve">    @Basic</w:t>
      </w:r>
    </w:p>
    <w:p w14:paraId="2A2D027F" w14:textId="77777777" w:rsidR="00111FFA" w:rsidRDefault="00111FFA" w:rsidP="00111FFA">
      <w:pPr>
        <w:pStyle w:val="CodeText"/>
      </w:pPr>
      <w:r>
        <w:t xml:space="preserve">    @Column(name = "CATEGORY_PICTURE")</w:t>
      </w:r>
    </w:p>
    <w:p w14:paraId="1BC594B6" w14:textId="77777777" w:rsidR="00111FFA" w:rsidRDefault="00111FFA" w:rsidP="00111FFA">
      <w:pPr>
        <w:pStyle w:val="CodeText"/>
      </w:pPr>
      <w:r>
        <w:t xml:space="preserve">    public String getPicPath() {</w:t>
      </w:r>
    </w:p>
    <w:p w14:paraId="05E6C40A" w14:textId="77777777" w:rsidR="00111FFA" w:rsidRDefault="00111FFA" w:rsidP="00111FFA">
      <w:pPr>
        <w:pStyle w:val="CodeText"/>
      </w:pPr>
    </w:p>
    <w:p w14:paraId="00FB76C6" w14:textId="77777777" w:rsidR="00111FFA" w:rsidRDefault="00111FFA" w:rsidP="00111FFA">
      <w:pPr>
        <w:pStyle w:val="CodeText"/>
      </w:pPr>
      <w:r>
        <w:t xml:space="preserve">    @OneToMany(targetEntity = Dish.class, fetch = FetchType.EAGER, mappedBy = "category")</w:t>
      </w:r>
    </w:p>
    <w:p w14:paraId="4A0833D0" w14:textId="77777777" w:rsidR="00111FFA" w:rsidRDefault="00111FFA" w:rsidP="00111FFA">
      <w:pPr>
        <w:pStyle w:val="CodeText"/>
      </w:pPr>
      <w:r>
        <w:t xml:space="preserve">    @Where(clause="ON_SELL=1")</w:t>
      </w:r>
    </w:p>
    <w:p w14:paraId="24FF07D9" w14:textId="37B8A102" w:rsidR="00111FFA" w:rsidRDefault="00111FFA" w:rsidP="00111FFA">
      <w:pPr>
        <w:pStyle w:val="CodeText"/>
      </w:pPr>
      <w:r>
        <w:t xml:space="preserve">    public Set&lt;Dish&gt; getDishes() {</w:t>
      </w:r>
    </w:p>
    <w:p w14:paraId="1449FCEA" w14:textId="75785919" w:rsidR="00111FFA" w:rsidRDefault="00111FFA" w:rsidP="00111FFA">
      <w:pPr>
        <w:pStyle w:val="CodeText"/>
      </w:pPr>
      <w:r>
        <w:t>}</w:t>
      </w:r>
    </w:p>
    <w:p w14:paraId="4105A4FD" w14:textId="77777777" w:rsidR="00111FFA" w:rsidRPr="00111FFA" w:rsidRDefault="007A27AE" w:rsidP="007A27AE">
      <w:pPr>
        <w:pStyle w:val="Heading3"/>
        <w:rPr>
          <w:sz w:val="32"/>
          <w:szCs w:val="32"/>
        </w:rPr>
      </w:pPr>
      <w:bookmarkStart w:id="181" w:name="_数据库脚本"/>
      <w:bookmarkStart w:id="182" w:name="_Toc416640993"/>
      <w:bookmarkEnd w:id="181"/>
      <w:r>
        <w:rPr>
          <w:rFonts w:hint="eastAsia"/>
        </w:rPr>
        <w:t>数据</w:t>
      </w:r>
      <w:r>
        <w:t>库脚本</w:t>
      </w:r>
      <w:bookmarkEnd w:id="182"/>
    </w:p>
    <w:p w14:paraId="58912BF3" w14:textId="77777777" w:rsidR="00111FFA" w:rsidRDefault="00111FFA" w:rsidP="00111FFA">
      <w:pPr>
        <w:pStyle w:val="CodeText"/>
      </w:pPr>
      <w:r>
        <w:t>DROP TABLE IF EXISTS `t_category`;</w:t>
      </w:r>
    </w:p>
    <w:p w14:paraId="544FE66A" w14:textId="77777777" w:rsidR="00111FFA" w:rsidRDefault="00111FFA" w:rsidP="00111FFA">
      <w:pPr>
        <w:pStyle w:val="CodeText"/>
      </w:pPr>
      <w:r>
        <w:t>CREATE TABLE `t_category` (</w:t>
      </w:r>
    </w:p>
    <w:p w14:paraId="184741E2" w14:textId="77777777" w:rsidR="00111FFA" w:rsidRDefault="00111FFA" w:rsidP="00111FFA">
      <w:pPr>
        <w:pStyle w:val="CodeText"/>
      </w:pPr>
      <w:r>
        <w:t xml:space="preserve">  `id` bigint(20) NOT NULL AUTO_INCREMENT,</w:t>
      </w:r>
    </w:p>
    <w:p w14:paraId="00B7389F" w14:textId="77777777" w:rsidR="00111FFA" w:rsidRDefault="00111FFA" w:rsidP="00111FFA">
      <w:pPr>
        <w:pStyle w:val="CodeText"/>
      </w:pPr>
      <w:r>
        <w:t xml:space="preserve">  `category_name` varchar(128) NOT NULL,</w:t>
      </w:r>
    </w:p>
    <w:p w14:paraId="1003E41C" w14:textId="77777777" w:rsidR="00111FFA" w:rsidRDefault="00111FFA" w:rsidP="00111FFA">
      <w:pPr>
        <w:pStyle w:val="CodeText"/>
      </w:pPr>
      <w:r>
        <w:t xml:space="preserve">  `category_picture` varchar(256) DEFAULT NULL,</w:t>
      </w:r>
    </w:p>
    <w:p w14:paraId="0052D06E" w14:textId="77777777" w:rsidR="00111FFA" w:rsidRDefault="00111FFA" w:rsidP="00111FFA">
      <w:pPr>
        <w:pStyle w:val="CodeText"/>
      </w:pPr>
      <w:r>
        <w:t xml:space="preserve">  `create_at` datetime DEFAULT NULL,</w:t>
      </w:r>
    </w:p>
    <w:p w14:paraId="0412CB2B" w14:textId="77777777" w:rsidR="00111FFA" w:rsidRDefault="00111FFA" w:rsidP="00111FFA">
      <w:pPr>
        <w:pStyle w:val="CodeText"/>
      </w:pPr>
      <w:r>
        <w:t xml:space="preserve">  `update_at` datetime DEFAULT NULL,</w:t>
      </w:r>
    </w:p>
    <w:p w14:paraId="6008D91F" w14:textId="77777777" w:rsidR="00111FFA" w:rsidRDefault="00111FFA" w:rsidP="00111FFA">
      <w:pPr>
        <w:pStyle w:val="CodeText"/>
      </w:pPr>
      <w:r>
        <w:t xml:space="preserve">  PRIMARY KEY (`id`)</w:t>
      </w:r>
    </w:p>
    <w:p w14:paraId="41BE959C" w14:textId="77777777" w:rsidR="00FA3973" w:rsidRDefault="00111FFA" w:rsidP="00111FFA">
      <w:pPr>
        <w:pStyle w:val="CodeText"/>
      </w:pPr>
      <w:r>
        <w:t>) ENGINE=InnoDB AUTO_INCREMENT=14 DEFAULT CHARSET=utf8;</w:t>
      </w:r>
    </w:p>
    <w:p w14:paraId="57D10802" w14:textId="77777777" w:rsidR="00FA3973" w:rsidRDefault="00FA3973" w:rsidP="00111FFA">
      <w:pPr>
        <w:pStyle w:val="CodeText"/>
      </w:pPr>
    </w:p>
    <w:p w14:paraId="092D158A" w14:textId="77777777" w:rsidR="00FA3973" w:rsidRDefault="00FA3973" w:rsidP="00111FFA">
      <w:pPr>
        <w:pStyle w:val="CodeText"/>
      </w:pPr>
    </w:p>
    <w:p w14:paraId="5D5503A8" w14:textId="70D95027" w:rsidR="004A5861" w:rsidRDefault="004A5861" w:rsidP="004A5861">
      <w:pPr>
        <w:pStyle w:val="Heading2"/>
      </w:pPr>
      <w:bookmarkStart w:id="183" w:name="_Toc416640994"/>
      <w:r>
        <w:rPr>
          <w:rFonts w:hint="eastAsia"/>
        </w:rPr>
        <w:lastRenderedPageBreak/>
        <w:t>删除</w:t>
      </w:r>
      <w:r>
        <w:t>菜单分类</w:t>
      </w:r>
      <w:bookmarkEnd w:id="183"/>
    </w:p>
    <w:p w14:paraId="5BE4DEDA" w14:textId="0C508716" w:rsidR="004A5861" w:rsidRDefault="004A5861" w:rsidP="004A5861">
      <w:pPr>
        <w:pStyle w:val="Heading3"/>
      </w:pPr>
      <w:bookmarkStart w:id="184" w:name="_Toc416640995"/>
      <w:r>
        <w:rPr>
          <w:rFonts w:hint="eastAsia"/>
        </w:rPr>
        <w:t>功能</w:t>
      </w:r>
      <w:r>
        <w:t>IPO</w:t>
      </w:r>
      <w:r>
        <w:t>图</w:t>
      </w:r>
      <w:bookmarkEnd w:id="184"/>
    </w:p>
    <w:p w14:paraId="2044F58E" w14:textId="1EF46329" w:rsidR="004A5861" w:rsidRDefault="004A5861" w:rsidP="004A5861">
      <w:r>
        <w:object w:dxaOrig="7261" w:dyaOrig="3705" w14:anchorId="57778349">
          <v:shape id="_x0000_i1038" type="#_x0000_t75" style="width:362.95pt;height:185.15pt" o:ole="">
            <v:imagedata r:id="rId109" o:title=""/>
          </v:shape>
          <o:OLEObject Type="Embed" ProgID="Visio.Drawing.15" ShapeID="_x0000_i1038" DrawAspect="Content" ObjectID="_1491143350" r:id="rId110"/>
        </w:object>
      </w:r>
    </w:p>
    <w:p w14:paraId="208CD4FE" w14:textId="55D3D77C" w:rsidR="004A5861" w:rsidRDefault="004A5861" w:rsidP="004A5861">
      <w:pPr>
        <w:pStyle w:val="Heading3"/>
      </w:pPr>
      <w:bookmarkStart w:id="185" w:name="_Toc416640996"/>
      <w:r>
        <w:rPr>
          <w:rFonts w:hint="eastAsia"/>
        </w:rPr>
        <w:t>时序图</w:t>
      </w:r>
      <w:bookmarkEnd w:id="185"/>
    </w:p>
    <w:p w14:paraId="3AFE8744" w14:textId="49D32F6C" w:rsidR="004A5861" w:rsidRDefault="009A6CC0" w:rsidP="004A5861">
      <w:r>
        <w:rPr>
          <w:noProof/>
        </w:rPr>
        <w:drawing>
          <wp:inline distT="0" distB="0" distL="0" distR="0" wp14:anchorId="45CF2849" wp14:editId="3EA9B294">
            <wp:extent cx="6119366" cy="1576873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5-04-11_1558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735" cy="15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FD3" w14:textId="38390F3D" w:rsidR="00F26E19" w:rsidRDefault="00F26E19" w:rsidP="00F26E19">
      <w:pPr>
        <w:pStyle w:val="Heading3"/>
      </w:pPr>
      <w:bookmarkStart w:id="186" w:name="_Toc416640997"/>
      <w:r>
        <w:rPr>
          <w:rFonts w:hint="eastAsia"/>
        </w:rPr>
        <w:t>类图</w:t>
      </w:r>
      <w:bookmarkEnd w:id="186"/>
    </w:p>
    <w:p w14:paraId="1F8C79CF" w14:textId="13B9202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类图" w:history="1">
        <w:r w:rsidRPr="00F26E19">
          <w:rPr>
            <w:rStyle w:val="Hyperlink"/>
          </w:rPr>
          <w:t>6.1.4</w:t>
        </w:r>
      </w:hyperlink>
    </w:p>
    <w:p w14:paraId="000A6BFC" w14:textId="06068F34" w:rsidR="00F26E19" w:rsidRDefault="00F26E19" w:rsidP="00F26E19">
      <w:pPr>
        <w:pStyle w:val="Heading3"/>
      </w:pPr>
      <w:bookmarkStart w:id="187" w:name="_Toc416640998"/>
      <w:r>
        <w:rPr>
          <w:rFonts w:hint="eastAsia"/>
        </w:rPr>
        <w:t>代码</w:t>
      </w:r>
      <w:r>
        <w:t>构成</w:t>
      </w:r>
      <w:bookmarkEnd w:id="187"/>
    </w:p>
    <w:p w14:paraId="401243D1" w14:textId="10A8FC0D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代码构成_1" w:history="1">
        <w:r w:rsidRPr="00F26E19">
          <w:rPr>
            <w:rStyle w:val="Hyperlink"/>
            <w:rFonts w:hint="eastAsia"/>
          </w:rPr>
          <w:t>6</w:t>
        </w:r>
        <w:r w:rsidRPr="00F26E19">
          <w:rPr>
            <w:rStyle w:val="Hyperlink"/>
          </w:rPr>
          <w:t>.1.3</w:t>
        </w:r>
      </w:hyperlink>
    </w:p>
    <w:p w14:paraId="44B080A7" w14:textId="534E575F" w:rsidR="00F26E19" w:rsidRDefault="00F26E19" w:rsidP="00F26E19">
      <w:pPr>
        <w:pStyle w:val="Heading3"/>
      </w:pPr>
      <w:bookmarkStart w:id="188" w:name="_配置文件_4"/>
      <w:bookmarkStart w:id="189" w:name="_Toc416640999"/>
      <w:bookmarkEnd w:id="188"/>
      <w:r>
        <w:rPr>
          <w:rFonts w:hint="eastAsia"/>
        </w:rPr>
        <w:t>配置</w:t>
      </w:r>
      <w:r>
        <w:t>文件</w:t>
      </w:r>
      <w:bookmarkEnd w:id="189"/>
    </w:p>
    <w:p w14:paraId="3DDA3B0A" w14:textId="7C9BB841" w:rsidR="00F26E19" w:rsidRPr="00F26E19" w:rsidRDefault="00F26E19" w:rsidP="00F26E19">
      <w:r>
        <w:rPr>
          <w:rFonts w:hint="eastAsia"/>
        </w:rPr>
        <w:t>见</w:t>
      </w:r>
      <w:r>
        <w:t>章节</w:t>
      </w:r>
      <w:hyperlink w:anchor="_配置文件_5" w:history="1">
        <w:r w:rsidRPr="00F26E19">
          <w:rPr>
            <w:rStyle w:val="Hyperlink"/>
          </w:rPr>
          <w:t>6.1.5</w:t>
        </w:r>
      </w:hyperlink>
    </w:p>
    <w:p w14:paraId="7F7ACBCC" w14:textId="25574205" w:rsidR="00F26E19" w:rsidRDefault="00F26E19" w:rsidP="00F26E19">
      <w:pPr>
        <w:pStyle w:val="Heading3"/>
      </w:pPr>
      <w:bookmarkStart w:id="190" w:name="_Toc416641000"/>
      <w:r>
        <w:rPr>
          <w:rFonts w:hint="eastAsia"/>
        </w:rPr>
        <w:t>数据库</w:t>
      </w:r>
      <w:r>
        <w:t>脚本</w:t>
      </w:r>
      <w:bookmarkEnd w:id="190"/>
    </w:p>
    <w:p w14:paraId="7CF8A2DA" w14:textId="6879ADDC" w:rsidR="00F26E19" w:rsidRDefault="00F26E19" w:rsidP="00F26E19">
      <w:r>
        <w:rPr>
          <w:rFonts w:hint="eastAsia"/>
        </w:rPr>
        <w:t>见</w:t>
      </w:r>
      <w:r>
        <w:t>章节</w:t>
      </w:r>
      <w:hyperlink w:anchor="_数据库脚本" w:history="1">
        <w:r w:rsidRPr="00F26E19">
          <w:rPr>
            <w:rStyle w:val="Hyperlink"/>
          </w:rPr>
          <w:t>6.1.6</w:t>
        </w:r>
      </w:hyperlink>
    </w:p>
    <w:p w14:paraId="3BF046A4" w14:textId="77777777" w:rsidR="0048049F" w:rsidRDefault="0048049F" w:rsidP="00F26E19"/>
    <w:p w14:paraId="53D7F137" w14:textId="77777777" w:rsidR="0048049F" w:rsidRPr="00F26E19" w:rsidRDefault="0048049F" w:rsidP="00F26E19"/>
    <w:p w14:paraId="537ABE06" w14:textId="43458822" w:rsidR="00471AB5" w:rsidRDefault="00FA3973" w:rsidP="00FA3973">
      <w:pPr>
        <w:pStyle w:val="Heading2"/>
      </w:pPr>
      <w:bookmarkStart w:id="191" w:name="_Toc416641001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菜品</w:t>
      </w:r>
      <w:bookmarkEnd w:id="191"/>
    </w:p>
    <w:p w14:paraId="0E08A1F8" w14:textId="77777777" w:rsidR="00F26E19" w:rsidRPr="00F26E19" w:rsidRDefault="00F26E19" w:rsidP="00F26E19"/>
    <w:p w14:paraId="5D845CE3" w14:textId="0D67AC98" w:rsidR="004A5861" w:rsidRDefault="004A5861" w:rsidP="004A5861">
      <w:pPr>
        <w:pStyle w:val="Heading3"/>
      </w:pPr>
      <w:bookmarkStart w:id="192" w:name="_Toc416641002"/>
      <w:r>
        <w:rPr>
          <w:rFonts w:hint="eastAsia"/>
        </w:rPr>
        <w:lastRenderedPageBreak/>
        <w:t>功能</w:t>
      </w:r>
      <w:r>
        <w:t>IPO</w:t>
      </w:r>
      <w:r>
        <w:t>图</w:t>
      </w:r>
      <w:bookmarkEnd w:id="192"/>
    </w:p>
    <w:p w14:paraId="1F0FC477" w14:textId="128D0391" w:rsidR="00F26E19" w:rsidRPr="00F26E19" w:rsidRDefault="00F26E19" w:rsidP="00F26E19">
      <w:r>
        <w:object w:dxaOrig="7261" w:dyaOrig="3705" w14:anchorId="54D53632">
          <v:shape id="_x0000_i1039" type="#_x0000_t75" style="width:362.95pt;height:185.15pt" o:ole="">
            <v:imagedata r:id="rId112" o:title=""/>
          </v:shape>
          <o:OLEObject Type="Embed" ProgID="Visio.Drawing.15" ShapeID="_x0000_i1039" DrawAspect="Content" ObjectID="_1491143351" r:id="rId113"/>
        </w:object>
      </w:r>
    </w:p>
    <w:p w14:paraId="3ACB6E69" w14:textId="7C0B4C21" w:rsidR="004A5861" w:rsidRDefault="004A5861" w:rsidP="0048049F">
      <w:pPr>
        <w:pStyle w:val="Heading3"/>
      </w:pPr>
      <w:r>
        <w:br w:type="page"/>
      </w:r>
      <w:bookmarkStart w:id="193" w:name="_Toc416641003"/>
      <w:r w:rsidR="0048049F">
        <w:rPr>
          <w:rFonts w:hint="eastAsia"/>
        </w:rPr>
        <w:lastRenderedPageBreak/>
        <w:t>时序图</w:t>
      </w:r>
      <w:bookmarkEnd w:id="193"/>
    </w:p>
    <w:p w14:paraId="58748559" w14:textId="0D6F6F1F" w:rsidR="0048049F" w:rsidRDefault="0048049F" w:rsidP="0048049F">
      <w:r>
        <w:rPr>
          <w:rFonts w:hint="eastAsia"/>
          <w:noProof/>
        </w:rPr>
        <w:drawing>
          <wp:inline distT="0" distB="0" distL="0" distR="0" wp14:anchorId="0706BC86" wp14:editId="66BC01A7">
            <wp:extent cx="5514975" cy="2355850"/>
            <wp:effectExtent l="0" t="0" r="952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5-04-11_1616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B61" w14:textId="77777777" w:rsidR="0048049F" w:rsidRDefault="0048049F" w:rsidP="0048049F">
      <w:pPr>
        <w:pStyle w:val="Heading3"/>
      </w:pPr>
      <w:bookmarkStart w:id="194" w:name="_类图_1"/>
      <w:bookmarkStart w:id="195" w:name="_Toc416641004"/>
      <w:bookmarkEnd w:id="194"/>
      <w:r>
        <w:rPr>
          <w:rFonts w:hint="eastAsia"/>
        </w:rPr>
        <w:t>类图</w:t>
      </w:r>
      <w:bookmarkEnd w:id="195"/>
    </w:p>
    <w:p w14:paraId="6D7B77A7" w14:textId="6B01B923" w:rsidR="0048049F" w:rsidRPr="00F26E19" w:rsidRDefault="00025695" w:rsidP="0048049F">
      <w:r>
        <w:rPr>
          <w:rFonts w:hint="eastAsia"/>
          <w:noProof/>
        </w:rPr>
        <w:drawing>
          <wp:inline distT="0" distB="0" distL="0" distR="0" wp14:anchorId="3C2870FF" wp14:editId="7C636EE7">
            <wp:extent cx="5514975" cy="37033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5-04-11_16245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5B1" w14:textId="77777777" w:rsidR="0048049F" w:rsidRDefault="0048049F" w:rsidP="0048049F">
      <w:pPr>
        <w:pStyle w:val="Heading3"/>
      </w:pPr>
      <w:bookmarkStart w:id="196" w:name="_Toc416641005"/>
      <w:r>
        <w:rPr>
          <w:rFonts w:hint="eastAsia"/>
        </w:rPr>
        <w:t>代码</w:t>
      </w:r>
      <w:r>
        <w:t>构成</w:t>
      </w:r>
      <w:bookmarkEnd w:id="19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F87CDF" w14:paraId="04D16078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7E9D4707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72BACA41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2EE236B" w14:textId="77777777" w:rsidR="00F87CDF" w:rsidRDefault="00F87CDF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F87CDF" w14:paraId="6EB5236E" w14:textId="77777777" w:rsidTr="004D706F">
        <w:tc>
          <w:tcPr>
            <w:tcW w:w="2970" w:type="dxa"/>
          </w:tcPr>
          <w:p w14:paraId="6F6E8F98" w14:textId="25725C4F" w:rsidR="00F87CDF" w:rsidRPr="00F63625" w:rsidRDefault="00635FAF" w:rsidP="004D706F">
            <w:pPr>
              <w:pStyle w:val="NoSpacing"/>
            </w:pPr>
            <w:r>
              <w:t>dish</w:t>
            </w:r>
            <w:r w:rsidR="00F87CDF"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7F87AD4C" w14:textId="77777777" w:rsidR="00F87CDF" w:rsidRPr="00C4509E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13102DAE" w14:textId="4649109C" w:rsidR="00F87CDF" w:rsidRPr="00A65081" w:rsidRDefault="00C85A25" w:rsidP="00C85A25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列表</w:t>
            </w:r>
            <w:r w:rsidR="00F87CDF">
              <w:t>页面</w:t>
            </w:r>
          </w:p>
        </w:tc>
      </w:tr>
      <w:tr w:rsidR="00F87CDF" w14:paraId="7B5D0DD5" w14:textId="77777777" w:rsidTr="004D706F">
        <w:tc>
          <w:tcPr>
            <w:tcW w:w="2970" w:type="dxa"/>
          </w:tcPr>
          <w:p w14:paraId="361D2E25" w14:textId="12BF5089" w:rsidR="00F87CDF" w:rsidRPr="00E159A1" w:rsidRDefault="00635FAF" w:rsidP="004D706F">
            <w:pPr>
              <w:pStyle w:val="NoSpacing"/>
            </w:pPr>
            <w:r>
              <w:t>dishEdit</w:t>
            </w:r>
            <w:r w:rsidR="00F87CDF">
              <w:t>.jsp</w:t>
            </w:r>
          </w:p>
        </w:tc>
        <w:tc>
          <w:tcPr>
            <w:tcW w:w="2970" w:type="dxa"/>
          </w:tcPr>
          <w:p w14:paraId="18800C99" w14:textId="77777777" w:rsidR="00F87CDF" w:rsidRPr="00751FD6" w:rsidRDefault="00F87CDF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0370042E" w14:textId="6774FC5F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编辑页面</w:t>
            </w:r>
          </w:p>
        </w:tc>
      </w:tr>
      <w:tr w:rsidR="00F87CDF" w14:paraId="77051400" w14:textId="77777777" w:rsidTr="004D706F">
        <w:tc>
          <w:tcPr>
            <w:tcW w:w="2970" w:type="dxa"/>
          </w:tcPr>
          <w:p w14:paraId="3BE89C44" w14:textId="48C43491" w:rsidR="00F87CDF" w:rsidRPr="00E159A1" w:rsidRDefault="00635FAF" w:rsidP="004D706F">
            <w:pPr>
              <w:pStyle w:val="NoSpacing"/>
            </w:pPr>
            <w:r>
              <w:t>Dish</w:t>
            </w:r>
            <w:r w:rsidR="00F87CDF">
              <w:t>Action.java</w:t>
            </w:r>
          </w:p>
        </w:tc>
        <w:tc>
          <w:tcPr>
            <w:tcW w:w="2970" w:type="dxa"/>
          </w:tcPr>
          <w:p w14:paraId="65BFA827" w14:textId="77777777" w:rsidR="00F87CDF" w:rsidRPr="00751FD6" w:rsidRDefault="00F87CDF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04A2DD01" w14:textId="1B456CE1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</w:t>
            </w:r>
            <w:r w:rsidR="00F87CDF">
              <w:rPr>
                <w:rFonts w:hint="eastAsia"/>
              </w:rPr>
              <w:t>Action</w:t>
            </w:r>
          </w:p>
        </w:tc>
      </w:tr>
      <w:tr w:rsidR="00F87CDF" w14:paraId="2A83AE51" w14:textId="77777777" w:rsidTr="004D706F">
        <w:tc>
          <w:tcPr>
            <w:tcW w:w="2970" w:type="dxa"/>
          </w:tcPr>
          <w:p w14:paraId="18DD3D63" w14:textId="13C32EDB" w:rsidR="00F87CDF" w:rsidRPr="00A1451B" w:rsidRDefault="00471364" w:rsidP="004D706F">
            <w:pPr>
              <w:pStyle w:val="NoSpacing"/>
            </w:pPr>
            <w:r>
              <w:lastRenderedPageBreak/>
              <w:t>Dish</w:t>
            </w:r>
            <w:r w:rsidR="00F87CDF">
              <w:t>Service.java</w:t>
            </w:r>
          </w:p>
        </w:tc>
        <w:tc>
          <w:tcPr>
            <w:tcW w:w="2970" w:type="dxa"/>
          </w:tcPr>
          <w:p w14:paraId="7A88BC54" w14:textId="77777777" w:rsidR="00F87CDF" w:rsidRPr="00751FD6" w:rsidRDefault="00F87CDF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6AADD9A6" w14:textId="205ED4A2" w:rsidR="00F87CDF" w:rsidRPr="008703D2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管理服务接口</w:t>
            </w:r>
          </w:p>
        </w:tc>
      </w:tr>
      <w:tr w:rsidR="00F87CDF" w14:paraId="78D20867" w14:textId="77777777" w:rsidTr="004D706F">
        <w:tc>
          <w:tcPr>
            <w:tcW w:w="2970" w:type="dxa"/>
          </w:tcPr>
          <w:p w14:paraId="18C31A51" w14:textId="4E1FCBF4" w:rsidR="00F87CDF" w:rsidRDefault="00471364" w:rsidP="004D706F">
            <w:pPr>
              <w:pStyle w:val="NoSpacing"/>
            </w:pPr>
            <w:r>
              <w:t>Dish</w:t>
            </w:r>
            <w:r w:rsidR="00F87CDF">
              <w:t>ServiceImpl.java</w:t>
            </w:r>
          </w:p>
        </w:tc>
        <w:tc>
          <w:tcPr>
            <w:tcW w:w="2970" w:type="dxa"/>
          </w:tcPr>
          <w:p w14:paraId="0FD55472" w14:textId="77777777" w:rsidR="00F87CDF" w:rsidRPr="00364B4A" w:rsidRDefault="00F87CDF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061543AD" w14:textId="0FF2934A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管理服务实现</w:t>
            </w:r>
          </w:p>
        </w:tc>
      </w:tr>
      <w:tr w:rsidR="00F87CDF" w14:paraId="5DEE425F" w14:textId="77777777" w:rsidTr="004D706F">
        <w:tc>
          <w:tcPr>
            <w:tcW w:w="2970" w:type="dxa"/>
          </w:tcPr>
          <w:p w14:paraId="2C995F57" w14:textId="04C7D87D" w:rsidR="00F87CDF" w:rsidRDefault="00471364" w:rsidP="004D706F">
            <w:pPr>
              <w:pStyle w:val="NoSpacing"/>
            </w:pPr>
            <w:r>
              <w:t>Dish</w:t>
            </w:r>
            <w:r w:rsidR="00F87CDF">
              <w:t>Dao.java</w:t>
            </w:r>
          </w:p>
        </w:tc>
        <w:tc>
          <w:tcPr>
            <w:tcW w:w="2970" w:type="dxa"/>
          </w:tcPr>
          <w:p w14:paraId="12EB5344" w14:textId="77777777" w:rsidR="00F87CDF" w:rsidRPr="00751FD6" w:rsidRDefault="00F87CDF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68E61631" w14:textId="4771BD28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管理数据库访问接口</w:t>
            </w:r>
          </w:p>
        </w:tc>
      </w:tr>
      <w:tr w:rsidR="00F87CDF" w14:paraId="448681D6" w14:textId="77777777" w:rsidTr="004D706F">
        <w:tc>
          <w:tcPr>
            <w:tcW w:w="2970" w:type="dxa"/>
          </w:tcPr>
          <w:p w14:paraId="187517EC" w14:textId="0CB41E36" w:rsidR="00F87CDF" w:rsidRDefault="00F87CDF" w:rsidP="00471364">
            <w:pPr>
              <w:pStyle w:val="NoSpacing"/>
            </w:pPr>
            <w:r>
              <w:t>Hibernate</w:t>
            </w:r>
            <w:r w:rsidR="00471364">
              <w:t>Dish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F23714E" w14:textId="77777777" w:rsidR="00F87CDF" w:rsidRPr="00364B4A" w:rsidRDefault="00F87CDF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6DBE9C7E" w14:textId="52B715B7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管理数据库访问实现</w:t>
            </w:r>
          </w:p>
        </w:tc>
      </w:tr>
      <w:tr w:rsidR="00F87CDF" w14:paraId="3311D43A" w14:textId="77777777" w:rsidTr="004D706F">
        <w:tc>
          <w:tcPr>
            <w:tcW w:w="2970" w:type="dxa"/>
          </w:tcPr>
          <w:p w14:paraId="772FD684" w14:textId="2EFA3AB6" w:rsidR="00F87CDF" w:rsidRPr="0089344E" w:rsidRDefault="00471364" w:rsidP="004D706F">
            <w:pPr>
              <w:pStyle w:val="NoSpacing"/>
            </w:pPr>
            <w:r>
              <w:t>Dish</w:t>
            </w:r>
            <w:r w:rsidR="00F87CDF">
              <w:t>.java</w:t>
            </w:r>
          </w:p>
        </w:tc>
        <w:tc>
          <w:tcPr>
            <w:tcW w:w="2970" w:type="dxa"/>
          </w:tcPr>
          <w:p w14:paraId="014575C0" w14:textId="77777777" w:rsidR="00F87CDF" w:rsidRPr="00364B4A" w:rsidRDefault="00F87CDF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60C2FA86" w14:textId="3B44FC1E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t>实体</w:t>
            </w:r>
            <w:r w:rsidR="00F87CDF">
              <w:rPr>
                <w:rFonts w:hint="eastAsia"/>
              </w:rPr>
              <w:t>类</w:t>
            </w:r>
          </w:p>
        </w:tc>
      </w:tr>
      <w:tr w:rsidR="00F87CDF" w14:paraId="09412F5A" w14:textId="77777777" w:rsidTr="004D706F">
        <w:tc>
          <w:tcPr>
            <w:tcW w:w="2970" w:type="dxa"/>
          </w:tcPr>
          <w:p w14:paraId="4E078970" w14:textId="32CA5BA0" w:rsidR="00F87CDF" w:rsidRDefault="00471364" w:rsidP="004D706F">
            <w:pPr>
              <w:pStyle w:val="NoSpacing"/>
            </w:pPr>
            <w:r>
              <w:t>Dish</w:t>
            </w:r>
            <w:r w:rsidR="00F87CDF">
              <w:t>VO.java</w:t>
            </w:r>
          </w:p>
        </w:tc>
        <w:tc>
          <w:tcPr>
            <w:tcW w:w="2970" w:type="dxa"/>
          </w:tcPr>
          <w:p w14:paraId="12307BC3" w14:textId="77777777" w:rsidR="00F87CDF" w:rsidRPr="00F63625" w:rsidRDefault="00F87CDF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690894CB" w14:textId="7B40E06B" w:rsidR="00F87CDF" w:rsidRDefault="00C85A25" w:rsidP="004D706F">
            <w:pPr>
              <w:pStyle w:val="NoSpacing"/>
            </w:pPr>
            <w:r>
              <w:rPr>
                <w:rFonts w:hint="eastAsia"/>
              </w:rPr>
              <w:t>菜品</w:t>
            </w:r>
            <w:r w:rsidR="00F87CDF">
              <w:rPr>
                <w:rFonts w:hint="eastAsia"/>
              </w:rPr>
              <w:t>值域</w:t>
            </w:r>
            <w:r w:rsidR="00F87CDF">
              <w:t>类</w:t>
            </w:r>
          </w:p>
        </w:tc>
      </w:tr>
    </w:tbl>
    <w:p w14:paraId="0340733E" w14:textId="2B55B848" w:rsidR="0048049F" w:rsidRPr="00F26E19" w:rsidRDefault="0048049F" w:rsidP="0048049F"/>
    <w:p w14:paraId="5A91C021" w14:textId="77777777" w:rsidR="0048049F" w:rsidRDefault="0048049F" w:rsidP="0048049F">
      <w:pPr>
        <w:pStyle w:val="Heading3"/>
      </w:pPr>
      <w:bookmarkStart w:id="197" w:name="_配置文件_6"/>
      <w:bookmarkStart w:id="198" w:name="_Toc416641006"/>
      <w:bookmarkEnd w:id="197"/>
      <w:r>
        <w:rPr>
          <w:rFonts w:hint="eastAsia"/>
        </w:rPr>
        <w:t>配置</w:t>
      </w:r>
      <w:r>
        <w:t>文件</w:t>
      </w:r>
      <w:bookmarkEnd w:id="198"/>
    </w:p>
    <w:p w14:paraId="3B46FFB5" w14:textId="2DCC88BD" w:rsidR="007B5EE5" w:rsidRPr="007B5EE5" w:rsidRDefault="007B5EE5" w:rsidP="007B5EE5">
      <w:pPr>
        <w:pStyle w:val="ListParagraph"/>
        <w:numPr>
          <w:ilvl w:val="0"/>
          <w:numId w:val="9"/>
        </w:numPr>
      </w:pPr>
      <w:r>
        <w:t>struts.xml</w:t>
      </w:r>
    </w:p>
    <w:p w14:paraId="0F3EA8C2" w14:textId="77777777" w:rsidR="00B22040" w:rsidRDefault="00B22040" w:rsidP="00B22040">
      <w:pPr>
        <w:pStyle w:val="CodeText"/>
      </w:pPr>
      <w:r>
        <w:t>&lt;?xml version="1.0" encoding="UTF-8" ?&gt;</w:t>
      </w:r>
    </w:p>
    <w:p w14:paraId="71DCD42B" w14:textId="77777777" w:rsidR="00B22040" w:rsidRDefault="00B22040" w:rsidP="00B22040">
      <w:pPr>
        <w:pStyle w:val="CodeText"/>
      </w:pPr>
      <w:r>
        <w:t>&lt;!DOCTYPE struts PUBLIC "-//Apache Software Foundation//DTD Struts Configuration 2.0//EN"</w:t>
      </w:r>
    </w:p>
    <w:p w14:paraId="3FC47094" w14:textId="77777777" w:rsidR="00B22040" w:rsidRDefault="00B22040" w:rsidP="00B22040">
      <w:pPr>
        <w:pStyle w:val="CodeText"/>
      </w:pPr>
      <w:r>
        <w:t xml:space="preserve">                        "http://struts.apache.org/dtds/struts-2.0.dtd"&gt;</w:t>
      </w:r>
    </w:p>
    <w:p w14:paraId="6E1FBA73" w14:textId="77777777" w:rsidR="00B22040" w:rsidRDefault="00B22040" w:rsidP="00B22040">
      <w:pPr>
        <w:pStyle w:val="CodeText"/>
      </w:pPr>
      <w:r>
        <w:t>&lt;struts&gt;</w:t>
      </w:r>
    </w:p>
    <w:p w14:paraId="5240C211" w14:textId="77777777" w:rsidR="00B22040" w:rsidRDefault="00B22040" w:rsidP="00B22040">
      <w:pPr>
        <w:pStyle w:val="CodeText"/>
      </w:pPr>
      <w:r>
        <w:t xml:space="preserve">    &lt;package name="com.innovaee.eorder.action.dish" namespace="/dish"</w:t>
      </w:r>
    </w:p>
    <w:p w14:paraId="1961DC6C" w14:textId="77777777" w:rsidR="00B22040" w:rsidRDefault="00B22040" w:rsidP="00B22040">
      <w:pPr>
        <w:pStyle w:val="CodeText"/>
      </w:pPr>
      <w:r>
        <w:t xml:space="preserve">        extends="struts-base"&gt;</w:t>
      </w:r>
    </w:p>
    <w:p w14:paraId="5A51D155" w14:textId="77777777" w:rsidR="00B22040" w:rsidRDefault="00B22040" w:rsidP="00B22040">
      <w:pPr>
        <w:pStyle w:val="CodeText"/>
      </w:pPr>
      <w:r>
        <w:t xml:space="preserve">        &lt;result-types&gt;</w:t>
      </w:r>
    </w:p>
    <w:p w14:paraId="0FD88944" w14:textId="77777777" w:rsidR="00B22040" w:rsidRDefault="00B22040" w:rsidP="00B22040">
      <w:pPr>
        <w:pStyle w:val="CodeText"/>
      </w:pPr>
      <w:r>
        <w:t xml:space="preserve">            &lt;result-type name="tiles"</w:t>
      </w:r>
    </w:p>
    <w:p w14:paraId="0116B1F3" w14:textId="77777777" w:rsidR="00B22040" w:rsidRDefault="00B22040" w:rsidP="00B22040">
      <w:pPr>
        <w:pStyle w:val="CodeText"/>
      </w:pPr>
      <w:r>
        <w:t xml:space="preserve">                class="org.apache.struts2.views.tiles.TilesResult" /&gt;</w:t>
      </w:r>
    </w:p>
    <w:p w14:paraId="5EB56C40" w14:textId="77777777" w:rsidR="00B22040" w:rsidRDefault="00B22040" w:rsidP="00B22040">
      <w:pPr>
        <w:pStyle w:val="CodeText"/>
      </w:pPr>
      <w:r>
        <w:t xml:space="preserve">        &lt;/result-types&gt;</w:t>
      </w:r>
    </w:p>
    <w:p w14:paraId="7106BD32" w14:textId="77777777" w:rsidR="00B22040" w:rsidRDefault="00B22040" w:rsidP="00B22040">
      <w:pPr>
        <w:pStyle w:val="CodeText"/>
      </w:pPr>
    </w:p>
    <w:p w14:paraId="2A952CB0" w14:textId="77777777" w:rsidR="00B22040" w:rsidRDefault="00B22040" w:rsidP="00B22040">
      <w:pPr>
        <w:pStyle w:val="CodeText"/>
      </w:pPr>
      <w:r>
        <w:t xml:space="preserve">        &lt;action name="dish" class="com.innovaee.eorder.action.dish.DishAction"</w:t>
      </w:r>
    </w:p>
    <w:p w14:paraId="37E029CA" w14:textId="77777777" w:rsidR="00B22040" w:rsidRDefault="00B22040" w:rsidP="00B22040">
      <w:pPr>
        <w:pStyle w:val="CodeText"/>
      </w:pPr>
      <w:r>
        <w:t xml:space="preserve">            method="dish"&gt;</w:t>
      </w:r>
    </w:p>
    <w:p w14:paraId="2DAFF9A9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309829D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EE4A00C" w14:textId="77777777" w:rsidR="00B22040" w:rsidRDefault="00B22040" w:rsidP="00B22040">
      <w:pPr>
        <w:pStyle w:val="CodeText"/>
      </w:pPr>
      <w:r>
        <w:t xml:space="preserve">        &lt;/action&gt;</w:t>
      </w:r>
    </w:p>
    <w:p w14:paraId="13DCAC20" w14:textId="77777777" w:rsidR="00B22040" w:rsidRDefault="00B22040" w:rsidP="00B22040">
      <w:pPr>
        <w:pStyle w:val="CodeText"/>
      </w:pPr>
    </w:p>
    <w:p w14:paraId="13C41135" w14:textId="77777777" w:rsidR="00B22040" w:rsidRDefault="00B22040" w:rsidP="00B22040">
      <w:pPr>
        <w:pStyle w:val="CodeText"/>
      </w:pPr>
      <w:r>
        <w:t xml:space="preserve">        &lt;action name="list" class="com.innovaee.eorder.action.dish.DishAction"</w:t>
      </w:r>
    </w:p>
    <w:p w14:paraId="63D4DFF7" w14:textId="77777777" w:rsidR="00B22040" w:rsidRDefault="00B22040" w:rsidP="00B22040">
      <w:pPr>
        <w:pStyle w:val="CodeText"/>
      </w:pPr>
      <w:r>
        <w:t xml:space="preserve">            method="list"&gt;</w:t>
      </w:r>
    </w:p>
    <w:p w14:paraId="78A0EC08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508BDEE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0F3F2DB" w14:textId="77777777" w:rsidR="00B22040" w:rsidRDefault="00B22040" w:rsidP="00B22040">
      <w:pPr>
        <w:pStyle w:val="CodeText"/>
      </w:pPr>
      <w:r>
        <w:t xml:space="preserve">        &lt;/action&gt;</w:t>
      </w:r>
    </w:p>
    <w:p w14:paraId="49B87D58" w14:textId="77777777" w:rsidR="00B22040" w:rsidRDefault="00B22040" w:rsidP="00B22040">
      <w:pPr>
        <w:pStyle w:val="CodeText"/>
      </w:pPr>
    </w:p>
    <w:p w14:paraId="45AD853D" w14:textId="77777777" w:rsidR="00B22040" w:rsidRDefault="00B22040" w:rsidP="00B22040">
      <w:pPr>
        <w:pStyle w:val="CodeText"/>
      </w:pPr>
      <w:r>
        <w:t xml:space="preserve">        &lt;action name="add" class="com.innovaee.eorder.action.dish.DishAction"</w:t>
      </w:r>
    </w:p>
    <w:p w14:paraId="2CDD610F" w14:textId="77777777" w:rsidR="00B22040" w:rsidRDefault="00B22040" w:rsidP="00B22040">
      <w:pPr>
        <w:pStyle w:val="CodeText"/>
      </w:pPr>
      <w:r>
        <w:t xml:space="preserve">            method="add"&gt;</w:t>
      </w:r>
    </w:p>
    <w:p w14:paraId="43E14581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34344386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540F4777" w14:textId="77777777" w:rsidR="00B22040" w:rsidRDefault="00B22040" w:rsidP="00B22040">
      <w:pPr>
        <w:pStyle w:val="CodeText"/>
      </w:pPr>
      <w:r>
        <w:t xml:space="preserve">        &lt;/action&gt;</w:t>
      </w:r>
    </w:p>
    <w:p w14:paraId="69358DA0" w14:textId="77777777" w:rsidR="00B22040" w:rsidRDefault="00B22040" w:rsidP="00B22040">
      <w:pPr>
        <w:pStyle w:val="CodeText"/>
      </w:pPr>
    </w:p>
    <w:p w14:paraId="46871475" w14:textId="77777777" w:rsidR="00B22040" w:rsidRDefault="00B22040" w:rsidP="00B22040">
      <w:pPr>
        <w:pStyle w:val="CodeText"/>
      </w:pPr>
      <w:r>
        <w:t xml:space="preserve">        &lt;action name="save" class="com.innovaee.eorder.action.dish.DishAction"</w:t>
      </w:r>
    </w:p>
    <w:p w14:paraId="4728A478" w14:textId="77777777" w:rsidR="00B22040" w:rsidRDefault="00B22040" w:rsidP="00B22040">
      <w:pPr>
        <w:pStyle w:val="CodeText"/>
      </w:pPr>
      <w:r>
        <w:t xml:space="preserve">            method="save"&gt;</w:t>
      </w:r>
    </w:p>
    <w:p w14:paraId="7D3A72DF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4655C8B3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6401663F" w14:textId="77777777" w:rsidR="00B22040" w:rsidRDefault="00B22040" w:rsidP="00B22040">
      <w:pPr>
        <w:pStyle w:val="CodeText"/>
      </w:pPr>
      <w:r>
        <w:t xml:space="preserve">        &lt;/action&gt;</w:t>
      </w:r>
    </w:p>
    <w:p w14:paraId="24BC7C52" w14:textId="77777777" w:rsidR="00B22040" w:rsidRDefault="00B22040" w:rsidP="00B22040">
      <w:pPr>
        <w:pStyle w:val="CodeText"/>
      </w:pPr>
    </w:p>
    <w:p w14:paraId="6DFA0BCF" w14:textId="77777777" w:rsidR="00B22040" w:rsidRDefault="00B22040" w:rsidP="00B22040">
      <w:pPr>
        <w:pStyle w:val="CodeText"/>
      </w:pPr>
      <w:r>
        <w:t xml:space="preserve">        &lt;action name="edit" class="com.innovaee.eorder.action.dish.DishAction"</w:t>
      </w:r>
    </w:p>
    <w:p w14:paraId="2CA402FB" w14:textId="77777777" w:rsidR="00B22040" w:rsidRDefault="00B22040" w:rsidP="00B22040">
      <w:pPr>
        <w:pStyle w:val="CodeText"/>
      </w:pPr>
      <w:r>
        <w:t xml:space="preserve">            method="edit"&gt;</w:t>
      </w:r>
    </w:p>
    <w:p w14:paraId="2B13178C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167B30D3" w14:textId="77777777" w:rsidR="00B22040" w:rsidRDefault="00B22040" w:rsidP="00B22040">
      <w:pPr>
        <w:pStyle w:val="CodeText"/>
      </w:pPr>
      <w:r>
        <w:lastRenderedPageBreak/>
        <w:t xml:space="preserve">            &lt;result type="tiles"&gt;dishEdit&lt;/result&gt;</w:t>
      </w:r>
    </w:p>
    <w:p w14:paraId="0F0CD5C3" w14:textId="77777777" w:rsidR="00B22040" w:rsidRDefault="00B22040" w:rsidP="00B22040">
      <w:pPr>
        <w:pStyle w:val="CodeText"/>
      </w:pPr>
      <w:r>
        <w:t xml:space="preserve">        &lt;/action&gt;</w:t>
      </w:r>
    </w:p>
    <w:p w14:paraId="7A715BC6" w14:textId="77777777" w:rsidR="00B22040" w:rsidRDefault="00B22040" w:rsidP="00B22040">
      <w:pPr>
        <w:pStyle w:val="CodeText"/>
      </w:pPr>
    </w:p>
    <w:p w14:paraId="69DAB523" w14:textId="77777777" w:rsidR="00B22040" w:rsidRDefault="00B22040" w:rsidP="00B22040">
      <w:pPr>
        <w:pStyle w:val="CodeText"/>
      </w:pPr>
      <w:r>
        <w:t xml:space="preserve">        &lt;action name="update" class="com.innovaee.eorder.action.dish.DishAction"</w:t>
      </w:r>
    </w:p>
    <w:p w14:paraId="0663E373" w14:textId="77777777" w:rsidR="00B22040" w:rsidRDefault="00B22040" w:rsidP="00B22040">
      <w:pPr>
        <w:pStyle w:val="CodeText"/>
      </w:pPr>
      <w:r>
        <w:t xml:space="preserve">            method="update"&gt;</w:t>
      </w:r>
    </w:p>
    <w:p w14:paraId="41195D30" w14:textId="77777777" w:rsidR="00B22040" w:rsidRDefault="00B22040" w:rsidP="00B22040">
      <w:pPr>
        <w:pStyle w:val="CodeText"/>
      </w:pPr>
      <w:r>
        <w:t xml:space="preserve">            &lt;result name="error" type="tiles"&gt;dishEdit&lt;/result&gt;</w:t>
      </w:r>
    </w:p>
    <w:p w14:paraId="0518CCF0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237AC624" w14:textId="77777777" w:rsidR="00B22040" w:rsidRDefault="00B22040" w:rsidP="00B22040">
      <w:pPr>
        <w:pStyle w:val="CodeText"/>
      </w:pPr>
      <w:r>
        <w:t xml:space="preserve">        &lt;/action&gt;</w:t>
      </w:r>
    </w:p>
    <w:p w14:paraId="38101A56" w14:textId="77777777" w:rsidR="00B22040" w:rsidRDefault="00B22040" w:rsidP="00B22040">
      <w:pPr>
        <w:pStyle w:val="CodeText"/>
      </w:pPr>
    </w:p>
    <w:p w14:paraId="5CCF251D" w14:textId="77777777" w:rsidR="00B22040" w:rsidRDefault="00B22040" w:rsidP="00B22040">
      <w:pPr>
        <w:pStyle w:val="CodeText"/>
      </w:pPr>
      <w:r>
        <w:t xml:space="preserve">        &lt;action name="remove" class="com.innovaee.eorder.action.dish.DishAction"</w:t>
      </w:r>
    </w:p>
    <w:p w14:paraId="11CFBB81" w14:textId="77777777" w:rsidR="00B22040" w:rsidRDefault="00B22040" w:rsidP="00B22040">
      <w:pPr>
        <w:pStyle w:val="CodeText"/>
      </w:pPr>
      <w:r>
        <w:t xml:space="preserve">            method="remove"&gt;</w:t>
      </w:r>
    </w:p>
    <w:p w14:paraId="695901E7" w14:textId="77777777" w:rsidR="00B22040" w:rsidRDefault="00B22040" w:rsidP="00B22040">
      <w:pPr>
        <w:pStyle w:val="CodeText"/>
      </w:pPr>
      <w:r>
        <w:t xml:space="preserve">            &lt;result name="error" type="tiles"&gt;dish&lt;/result&gt;</w:t>
      </w:r>
    </w:p>
    <w:p w14:paraId="16AAE40C" w14:textId="77777777" w:rsidR="00B22040" w:rsidRDefault="00B22040" w:rsidP="00B22040">
      <w:pPr>
        <w:pStyle w:val="CodeText"/>
      </w:pPr>
      <w:r>
        <w:t xml:space="preserve">            &lt;result type="tiles"&gt;dish&lt;/result&gt;</w:t>
      </w:r>
    </w:p>
    <w:p w14:paraId="34FB4DC4" w14:textId="77777777" w:rsidR="00B22040" w:rsidRDefault="00B22040" w:rsidP="00B22040">
      <w:pPr>
        <w:pStyle w:val="CodeText"/>
      </w:pPr>
      <w:r>
        <w:t xml:space="preserve">        &lt;/action&gt;</w:t>
      </w:r>
    </w:p>
    <w:p w14:paraId="27E334E4" w14:textId="77777777" w:rsidR="00B22040" w:rsidRDefault="00B22040" w:rsidP="00B22040">
      <w:pPr>
        <w:pStyle w:val="CodeText"/>
      </w:pPr>
    </w:p>
    <w:p w14:paraId="5270DCC1" w14:textId="77777777" w:rsidR="00B22040" w:rsidRDefault="00B22040" w:rsidP="00B22040">
      <w:pPr>
        <w:pStyle w:val="CodeText"/>
      </w:pPr>
      <w:r>
        <w:t xml:space="preserve">        &lt;action name="uploadImage" class="com.innovaee.eorder.action.dish.DishAction"</w:t>
      </w:r>
    </w:p>
    <w:p w14:paraId="4ED1AE5B" w14:textId="77777777" w:rsidR="00B22040" w:rsidRDefault="00B22040" w:rsidP="00B22040">
      <w:pPr>
        <w:pStyle w:val="CodeText"/>
      </w:pPr>
      <w:r>
        <w:t xml:space="preserve">            method="uploadImage"&gt;</w:t>
      </w:r>
    </w:p>
    <w:p w14:paraId="5D1AB585" w14:textId="77777777" w:rsidR="00B22040" w:rsidRDefault="00B22040" w:rsidP="00B22040">
      <w:pPr>
        <w:pStyle w:val="CodeText"/>
      </w:pPr>
      <w:r>
        <w:t xml:space="preserve">            &lt;interceptor-ref name="defaultStack"&gt;</w:t>
      </w:r>
    </w:p>
    <w:p w14:paraId="64B28EB3" w14:textId="77777777" w:rsidR="00B22040" w:rsidRDefault="00B22040" w:rsidP="00B22040">
      <w:pPr>
        <w:pStyle w:val="CodeText"/>
      </w:pPr>
      <w:r>
        <w:t xml:space="preserve">                &lt;param name="fileUpload.maximumSize"&gt;10240000&lt;/param&gt;</w:t>
      </w:r>
    </w:p>
    <w:p w14:paraId="31194BA2" w14:textId="77777777" w:rsidR="00B22040" w:rsidRDefault="00B22040" w:rsidP="00B22040">
      <w:pPr>
        <w:pStyle w:val="CodeText"/>
      </w:pPr>
      <w:r>
        <w:t xml:space="preserve">                &lt;param name="fileUpload.allowedTypes"&gt;</w:t>
      </w:r>
    </w:p>
    <w:p w14:paraId="32776131" w14:textId="77777777" w:rsidR="00B22040" w:rsidRDefault="00B22040" w:rsidP="00B22040">
      <w:pPr>
        <w:pStyle w:val="CodeText"/>
      </w:pPr>
      <w:r>
        <w:t xml:space="preserve">                    image/gif,image/jpeg,image/png,image/bmp,image/jpg,image/x-png,</w:t>
      </w:r>
    </w:p>
    <w:p w14:paraId="28D85863" w14:textId="77777777" w:rsidR="00B22040" w:rsidRDefault="00B22040" w:rsidP="00B22040">
      <w:pPr>
        <w:pStyle w:val="CodeText"/>
      </w:pPr>
      <w:r>
        <w:t xml:space="preserve">                    image/pjpeg</w:t>
      </w:r>
    </w:p>
    <w:p w14:paraId="0EC3A1AA" w14:textId="77777777" w:rsidR="00B22040" w:rsidRDefault="00B22040" w:rsidP="00B22040">
      <w:pPr>
        <w:pStyle w:val="CodeText"/>
      </w:pPr>
      <w:r>
        <w:t xml:space="preserve">                &lt;/param&gt;</w:t>
      </w:r>
    </w:p>
    <w:p w14:paraId="021DA61E" w14:textId="77777777" w:rsidR="00B22040" w:rsidRDefault="00B22040" w:rsidP="00B22040">
      <w:pPr>
        <w:pStyle w:val="CodeText"/>
      </w:pPr>
      <w:r>
        <w:t xml:space="preserve">            &lt;/interceptor-ref&gt;</w:t>
      </w:r>
    </w:p>
    <w:p w14:paraId="467A7895" w14:textId="77777777" w:rsidR="00B22040" w:rsidRDefault="00B22040" w:rsidP="00B22040">
      <w:pPr>
        <w:pStyle w:val="CodeText"/>
      </w:pPr>
    </w:p>
    <w:p w14:paraId="6370C1FF" w14:textId="77777777" w:rsidR="00B22040" w:rsidRDefault="00B22040" w:rsidP="00B22040">
      <w:pPr>
        <w:pStyle w:val="CodeText"/>
      </w:pPr>
      <w:r>
        <w:t xml:space="preserve">            &lt;result name="input" type="tiles"&gt;dishEdit&lt;/result&gt;</w:t>
      </w:r>
    </w:p>
    <w:p w14:paraId="77CF4A9F" w14:textId="77777777" w:rsidR="00B22040" w:rsidRDefault="00B22040" w:rsidP="00B22040">
      <w:pPr>
        <w:pStyle w:val="CodeText"/>
      </w:pPr>
      <w:r>
        <w:t xml:space="preserve">            &lt;result type="tiles"&gt;dishEdit&lt;/result&gt;</w:t>
      </w:r>
    </w:p>
    <w:p w14:paraId="666EA0AF" w14:textId="77777777" w:rsidR="00B22040" w:rsidRDefault="00B22040" w:rsidP="00B22040">
      <w:pPr>
        <w:pStyle w:val="CodeText"/>
      </w:pPr>
      <w:r>
        <w:t xml:space="preserve">            &lt;param name="uploadDir"&gt;/resources/images/dish&lt;/param&gt;</w:t>
      </w:r>
    </w:p>
    <w:p w14:paraId="3D173B35" w14:textId="77777777" w:rsidR="00B22040" w:rsidRDefault="00B22040" w:rsidP="00B22040">
      <w:pPr>
        <w:pStyle w:val="CodeText"/>
      </w:pPr>
      <w:r>
        <w:t xml:space="preserve">        &lt;/action&gt;</w:t>
      </w:r>
    </w:p>
    <w:p w14:paraId="3F472DBB" w14:textId="77777777" w:rsidR="00B22040" w:rsidRDefault="00B22040" w:rsidP="00B22040">
      <w:pPr>
        <w:pStyle w:val="CodeText"/>
      </w:pPr>
      <w:r>
        <w:t xml:space="preserve">    &lt;/package&gt;</w:t>
      </w:r>
    </w:p>
    <w:p w14:paraId="28B231BB" w14:textId="77777777" w:rsidR="00B22040" w:rsidRDefault="00B22040" w:rsidP="00B22040">
      <w:pPr>
        <w:pStyle w:val="CodeText"/>
      </w:pPr>
    </w:p>
    <w:p w14:paraId="24848B15" w14:textId="572AA1C2" w:rsidR="0048049F" w:rsidRDefault="00B22040" w:rsidP="00B22040">
      <w:pPr>
        <w:pStyle w:val="CodeText"/>
      </w:pPr>
      <w:r>
        <w:t>&lt;/struts&gt;</w:t>
      </w:r>
    </w:p>
    <w:p w14:paraId="75A91C51" w14:textId="63A4679D" w:rsidR="00B22040" w:rsidRDefault="007B5EE5" w:rsidP="007B5EE5">
      <w:pPr>
        <w:pStyle w:val="ListParagraph"/>
        <w:numPr>
          <w:ilvl w:val="0"/>
          <w:numId w:val="9"/>
        </w:numPr>
      </w:pPr>
      <w:r>
        <w:t>ApplicationContext-Total.xml</w:t>
      </w:r>
    </w:p>
    <w:p w14:paraId="0A8B6DC0" w14:textId="77777777" w:rsidR="007B5EE5" w:rsidRDefault="007B5EE5" w:rsidP="007B5EE5">
      <w:pPr>
        <w:pStyle w:val="CodeText"/>
      </w:pPr>
      <w:r>
        <w:t>&lt;bean id="dishDao" class="com.innovaee.eorder.dao.hibernate.HibernateDishDao" /&gt;</w:t>
      </w:r>
    </w:p>
    <w:p w14:paraId="7B9902F4" w14:textId="21FE0783" w:rsidR="007B5EE5" w:rsidRDefault="007B5EE5" w:rsidP="007B5EE5">
      <w:pPr>
        <w:pStyle w:val="CodeText"/>
      </w:pPr>
      <w:r>
        <w:t xml:space="preserve"> &lt;bean id="dishService" class="com.innovaee.eorder.service.impl.DishServiceImpl" /&gt;</w:t>
      </w:r>
    </w:p>
    <w:p w14:paraId="316AA764" w14:textId="3527EC65" w:rsidR="007B5EE5" w:rsidRDefault="007B5EE5" w:rsidP="007B5EE5">
      <w:pPr>
        <w:pStyle w:val="ListParagraph"/>
        <w:numPr>
          <w:ilvl w:val="0"/>
          <w:numId w:val="9"/>
        </w:numPr>
      </w:pPr>
      <w:r>
        <w:t>Hibernate</w:t>
      </w:r>
    </w:p>
    <w:p w14:paraId="3C842DC1" w14:textId="77777777" w:rsidR="007B5EE5" w:rsidRDefault="007B5EE5" w:rsidP="007B5EE5">
      <w:pPr>
        <w:pStyle w:val="CodeText"/>
      </w:pPr>
      <w:r>
        <w:t>@Entity</w:t>
      </w:r>
    </w:p>
    <w:p w14:paraId="35DC2BD7" w14:textId="77777777" w:rsidR="007B5EE5" w:rsidRDefault="007B5EE5" w:rsidP="007B5EE5">
      <w:pPr>
        <w:pStyle w:val="CodeText"/>
      </w:pPr>
      <w:r>
        <w:t>@Table(name = "T_DISH")</w:t>
      </w:r>
    </w:p>
    <w:p w14:paraId="5A8AB211" w14:textId="77777777" w:rsidR="007B5EE5" w:rsidRDefault="007B5EE5" w:rsidP="007B5EE5">
      <w:pPr>
        <w:pStyle w:val="CodeText"/>
      </w:pPr>
      <w:r>
        <w:t>public class Dish extends BaseEntity {</w:t>
      </w:r>
    </w:p>
    <w:p w14:paraId="15DE23A6" w14:textId="77777777" w:rsidR="007B5EE5" w:rsidRDefault="007B5EE5" w:rsidP="007B5EE5">
      <w:pPr>
        <w:pStyle w:val="CodeText"/>
      </w:pPr>
      <w:r>
        <w:t xml:space="preserve">    @Basic</w:t>
      </w:r>
    </w:p>
    <w:p w14:paraId="060A593F" w14:textId="77777777" w:rsidR="007B5EE5" w:rsidRDefault="007B5EE5" w:rsidP="007B5EE5">
      <w:pPr>
        <w:pStyle w:val="CodeText"/>
      </w:pPr>
      <w:r>
        <w:t xml:space="preserve">    @Column(name = "DISH_NAME")</w:t>
      </w:r>
    </w:p>
    <w:p w14:paraId="560E735E" w14:textId="77777777" w:rsidR="007B5EE5" w:rsidRDefault="007B5EE5" w:rsidP="007B5EE5">
      <w:pPr>
        <w:pStyle w:val="CodeText"/>
      </w:pPr>
      <w:r>
        <w:t xml:space="preserve">    public String getName() {</w:t>
      </w:r>
    </w:p>
    <w:p w14:paraId="036CC0CF" w14:textId="77777777" w:rsidR="007B5EE5" w:rsidRDefault="007B5EE5" w:rsidP="007B5EE5">
      <w:pPr>
        <w:pStyle w:val="CodeText"/>
      </w:pPr>
    </w:p>
    <w:p w14:paraId="7E2D68A3" w14:textId="77777777" w:rsidR="007B5EE5" w:rsidRDefault="007B5EE5" w:rsidP="007B5EE5">
      <w:pPr>
        <w:pStyle w:val="CodeText"/>
      </w:pPr>
      <w:r>
        <w:t xml:space="preserve">    @Basic</w:t>
      </w:r>
    </w:p>
    <w:p w14:paraId="2F143232" w14:textId="77777777" w:rsidR="007B5EE5" w:rsidRDefault="007B5EE5" w:rsidP="007B5EE5">
      <w:pPr>
        <w:pStyle w:val="CodeText"/>
      </w:pPr>
      <w:r>
        <w:t xml:space="preserve">    @Column(name = "DISH_PICTURE")</w:t>
      </w:r>
    </w:p>
    <w:p w14:paraId="34D6811B" w14:textId="77777777" w:rsidR="007B5EE5" w:rsidRDefault="007B5EE5" w:rsidP="007B5EE5">
      <w:pPr>
        <w:pStyle w:val="CodeText"/>
      </w:pPr>
      <w:r>
        <w:t xml:space="preserve">    public String getPicPath() {</w:t>
      </w:r>
    </w:p>
    <w:p w14:paraId="2423B397" w14:textId="77777777" w:rsidR="007B5EE5" w:rsidRDefault="007B5EE5" w:rsidP="007B5EE5">
      <w:pPr>
        <w:pStyle w:val="CodeText"/>
      </w:pPr>
    </w:p>
    <w:p w14:paraId="08AD65FA" w14:textId="77777777" w:rsidR="007B5EE5" w:rsidRDefault="007B5EE5" w:rsidP="007B5EE5">
      <w:pPr>
        <w:pStyle w:val="CodeText"/>
      </w:pPr>
      <w:r>
        <w:t xml:space="preserve">    @Basic</w:t>
      </w:r>
    </w:p>
    <w:p w14:paraId="7F2DCB2F" w14:textId="77777777" w:rsidR="007B5EE5" w:rsidRDefault="007B5EE5" w:rsidP="007B5EE5">
      <w:pPr>
        <w:pStyle w:val="CodeText"/>
      </w:pPr>
      <w:r>
        <w:t xml:space="preserve">    @Column(name = "DISH_PRICE")</w:t>
      </w:r>
    </w:p>
    <w:p w14:paraId="1AD8C017" w14:textId="77777777" w:rsidR="007B5EE5" w:rsidRDefault="007B5EE5" w:rsidP="007B5EE5">
      <w:pPr>
        <w:pStyle w:val="CodeText"/>
      </w:pPr>
      <w:r>
        <w:t xml:space="preserve">    public float getPrice() {</w:t>
      </w:r>
    </w:p>
    <w:p w14:paraId="084DE922" w14:textId="77777777" w:rsidR="007B5EE5" w:rsidRDefault="007B5EE5" w:rsidP="007B5EE5">
      <w:pPr>
        <w:pStyle w:val="CodeText"/>
      </w:pPr>
    </w:p>
    <w:p w14:paraId="2FF5685D" w14:textId="77777777" w:rsidR="007B5EE5" w:rsidRDefault="007B5EE5" w:rsidP="007B5EE5">
      <w:pPr>
        <w:pStyle w:val="CodeText"/>
      </w:pPr>
      <w:r>
        <w:t xml:space="preserve">    @Basic</w:t>
      </w:r>
    </w:p>
    <w:p w14:paraId="74B1754C" w14:textId="77777777" w:rsidR="007B5EE5" w:rsidRDefault="007B5EE5" w:rsidP="007B5EE5">
      <w:pPr>
        <w:pStyle w:val="CodeText"/>
      </w:pPr>
      <w:r>
        <w:t xml:space="preserve">    @Column(name = "ON_SELL")</w:t>
      </w:r>
    </w:p>
    <w:p w14:paraId="56EDE9AE" w14:textId="77777777" w:rsidR="007B5EE5" w:rsidRDefault="007B5EE5" w:rsidP="007B5EE5">
      <w:pPr>
        <w:pStyle w:val="CodeText"/>
      </w:pPr>
      <w:r>
        <w:t xml:space="preserve">    public boolean isOnSell() {</w:t>
      </w:r>
    </w:p>
    <w:p w14:paraId="002AA8D5" w14:textId="77777777" w:rsidR="007B5EE5" w:rsidRDefault="007B5EE5" w:rsidP="007B5EE5">
      <w:pPr>
        <w:pStyle w:val="CodeText"/>
      </w:pPr>
    </w:p>
    <w:p w14:paraId="7F9BA713" w14:textId="77777777" w:rsidR="007B5EE5" w:rsidRDefault="007B5EE5" w:rsidP="007B5EE5">
      <w:pPr>
        <w:pStyle w:val="CodeText"/>
      </w:pPr>
      <w:r>
        <w:lastRenderedPageBreak/>
        <w:t xml:space="preserve">    @Basic</w:t>
      </w:r>
    </w:p>
    <w:p w14:paraId="116590D9" w14:textId="77777777" w:rsidR="007B5EE5" w:rsidRDefault="007B5EE5" w:rsidP="007B5EE5">
      <w:pPr>
        <w:pStyle w:val="CodeText"/>
      </w:pPr>
      <w:r>
        <w:t xml:space="preserve">    @Column(name = "MISC")</w:t>
      </w:r>
    </w:p>
    <w:p w14:paraId="007289F6" w14:textId="77777777" w:rsidR="007B5EE5" w:rsidRDefault="007B5EE5" w:rsidP="007B5EE5">
      <w:pPr>
        <w:pStyle w:val="CodeText"/>
      </w:pPr>
      <w:r>
        <w:t xml:space="preserve">    public String getMisc() {</w:t>
      </w:r>
    </w:p>
    <w:p w14:paraId="45234D87" w14:textId="77777777" w:rsidR="007B5EE5" w:rsidRDefault="007B5EE5" w:rsidP="007B5EE5">
      <w:pPr>
        <w:pStyle w:val="CodeText"/>
      </w:pPr>
    </w:p>
    <w:p w14:paraId="7661FF7E" w14:textId="77777777" w:rsidR="007B5EE5" w:rsidRDefault="007B5EE5" w:rsidP="007B5EE5">
      <w:pPr>
        <w:pStyle w:val="CodeText"/>
      </w:pPr>
      <w:r>
        <w:t xml:space="preserve">    @ManyToOne(targetEntity = Category.class, fetch = FetchType.LAZY)</w:t>
      </w:r>
    </w:p>
    <w:p w14:paraId="28938D12" w14:textId="77777777" w:rsidR="007B5EE5" w:rsidRDefault="007B5EE5" w:rsidP="007B5EE5">
      <w:pPr>
        <w:pStyle w:val="CodeText"/>
      </w:pPr>
      <w:r>
        <w:t xml:space="preserve">    @JoinColumn(name = "CATEGORY_ID")</w:t>
      </w:r>
    </w:p>
    <w:p w14:paraId="3F97AE9A" w14:textId="77777777" w:rsidR="007B5EE5" w:rsidRDefault="007B5EE5" w:rsidP="007B5EE5">
      <w:pPr>
        <w:pStyle w:val="CodeText"/>
      </w:pPr>
      <w:r>
        <w:t xml:space="preserve">    public Category getCategory() {</w:t>
      </w:r>
    </w:p>
    <w:p w14:paraId="2972FF3D" w14:textId="3912133A" w:rsidR="007B5EE5" w:rsidRPr="00F26E19" w:rsidRDefault="007B5EE5" w:rsidP="007B5EE5">
      <w:pPr>
        <w:pStyle w:val="CodeText"/>
      </w:pPr>
      <w:r>
        <w:t>}</w:t>
      </w:r>
    </w:p>
    <w:p w14:paraId="0BD86DFD" w14:textId="77777777" w:rsidR="0048049F" w:rsidRDefault="0048049F" w:rsidP="0048049F">
      <w:pPr>
        <w:pStyle w:val="Heading3"/>
      </w:pPr>
      <w:bookmarkStart w:id="199" w:name="_数据库脚本_1"/>
      <w:bookmarkStart w:id="200" w:name="_Toc416641007"/>
      <w:bookmarkEnd w:id="199"/>
      <w:r>
        <w:rPr>
          <w:rFonts w:hint="eastAsia"/>
        </w:rPr>
        <w:t>数据库</w:t>
      </w:r>
      <w:r>
        <w:t>脚本</w:t>
      </w:r>
      <w:bookmarkEnd w:id="200"/>
    </w:p>
    <w:p w14:paraId="0C47848C" w14:textId="77777777" w:rsidR="00B22040" w:rsidRDefault="00B22040" w:rsidP="00B22040">
      <w:pPr>
        <w:pStyle w:val="CodeText"/>
      </w:pPr>
      <w:r>
        <w:t>DROP TABLE IF EXISTS `t_order`;</w:t>
      </w:r>
    </w:p>
    <w:p w14:paraId="2EB49E97" w14:textId="77777777" w:rsidR="00B22040" w:rsidRDefault="00B22040" w:rsidP="00B22040">
      <w:pPr>
        <w:pStyle w:val="CodeText"/>
      </w:pPr>
      <w:r>
        <w:t>CREATE TABLE `t_order` (</w:t>
      </w:r>
    </w:p>
    <w:p w14:paraId="6234E0E1" w14:textId="77777777" w:rsidR="00B22040" w:rsidRDefault="00B22040" w:rsidP="00B22040">
      <w:pPr>
        <w:pStyle w:val="CodeText"/>
      </w:pPr>
      <w:r>
        <w:t xml:space="preserve">  `id` bigint(20) NOT NULL AUTO_INCREMENT,</w:t>
      </w:r>
    </w:p>
    <w:p w14:paraId="21A40E04" w14:textId="77777777" w:rsidR="00B22040" w:rsidRDefault="00B22040" w:rsidP="00B22040">
      <w:pPr>
        <w:pStyle w:val="CodeText"/>
      </w:pPr>
      <w:r>
        <w:t xml:space="preserve">  `order_seq` varchar(128) NOT NULL,</w:t>
      </w:r>
    </w:p>
    <w:p w14:paraId="2DBA6B66" w14:textId="77777777" w:rsidR="00B22040" w:rsidRDefault="00B22040" w:rsidP="00B22040">
      <w:pPr>
        <w:pStyle w:val="CodeText"/>
      </w:pPr>
      <w:r>
        <w:t xml:space="preserve">  `table_number` int(8) NOT NULL,</w:t>
      </w:r>
    </w:p>
    <w:p w14:paraId="63B6E784" w14:textId="77777777" w:rsidR="00B22040" w:rsidRDefault="00B22040" w:rsidP="00B22040">
      <w:pPr>
        <w:pStyle w:val="CodeText"/>
      </w:pPr>
      <w:r>
        <w:t xml:space="preserve">  `attendee_number` int(8) NOT NULL,</w:t>
      </w:r>
    </w:p>
    <w:p w14:paraId="7ADCAD62" w14:textId="77777777" w:rsidR="00B22040" w:rsidRDefault="00B22040" w:rsidP="00B22040">
      <w:pPr>
        <w:pStyle w:val="CodeText"/>
      </w:pPr>
      <w:r>
        <w:t xml:space="preserve">  `total_price` float(64,2) DEFAULT NULL,</w:t>
      </w:r>
    </w:p>
    <w:p w14:paraId="7EF48128" w14:textId="77777777" w:rsidR="00B22040" w:rsidRDefault="00B22040" w:rsidP="00B22040">
      <w:pPr>
        <w:pStyle w:val="CodeText"/>
      </w:pPr>
      <w:r>
        <w:t xml:space="preserve">  `order_status` bigint(20) NOT NULL,</w:t>
      </w:r>
    </w:p>
    <w:p w14:paraId="050BE5C7" w14:textId="77777777" w:rsidR="00B22040" w:rsidRDefault="00B22040" w:rsidP="00B22040">
      <w:pPr>
        <w:pStyle w:val="CodeText"/>
      </w:pPr>
      <w:r>
        <w:t xml:space="preserve">  `servent_id` bigint(20) NOT NULL,</w:t>
      </w:r>
    </w:p>
    <w:p w14:paraId="347ABBB7" w14:textId="77777777" w:rsidR="00B22040" w:rsidRDefault="00B22040" w:rsidP="00B22040">
      <w:pPr>
        <w:pStyle w:val="CodeText"/>
      </w:pPr>
      <w:r>
        <w:t xml:space="preserve">  `member_id` bigint(20) DEFAULT NULL,</w:t>
      </w:r>
    </w:p>
    <w:p w14:paraId="63802CB3" w14:textId="77777777" w:rsidR="00B22040" w:rsidRDefault="00B22040" w:rsidP="00B22040">
      <w:pPr>
        <w:pStyle w:val="CodeText"/>
      </w:pPr>
      <w:r>
        <w:t xml:space="preserve">  `casher_id` bigint(20) DEFAULT NULL,</w:t>
      </w:r>
    </w:p>
    <w:p w14:paraId="473FCB55" w14:textId="77777777" w:rsidR="00B22040" w:rsidRDefault="00B22040" w:rsidP="00B22040">
      <w:pPr>
        <w:pStyle w:val="CodeText"/>
      </w:pPr>
      <w:r>
        <w:t xml:space="preserve">  `create_at` datetime DEFAULT NULL,</w:t>
      </w:r>
    </w:p>
    <w:p w14:paraId="756862D4" w14:textId="77777777" w:rsidR="00B22040" w:rsidRDefault="00B22040" w:rsidP="00B22040">
      <w:pPr>
        <w:pStyle w:val="CodeText"/>
      </w:pPr>
      <w:r>
        <w:t xml:space="preserve">  `update_at` datetime DEFAULT NULL,</w:t>
      </w:r>
    </w:p>
    <w:p w14:paraId="40A44EE2" w14:textId="77777777" w:rsidR="00B22040" w:rsidRDefault="00B22040" w:rsidP="00B22040">
      <w:pPr>
        <w:pStyle w:val="CodeText"/>
      </w:pPr>
      <w:r>
        <w:t xml:space="preserve">  `discount_price` float(64,2) DEFAULT NULL,</w:t>
      </w:r>
    </w:p>
    <w:p w14:paraId="7A731548" w14:textId="77777777" w:rsidR="00B22040" w:rsidRDefault="00B22040" w:rsidP="00B22040">
      <w:pPr>
        <w:pStyle w:val="CodeText"/>
      </w:pPr>
      <w:r>
        <w:t xml:space="preserve">  PRIMARY KEY (`id`)</w:t>
      </w:r>
    </w:p>
    <w:p w14:paraId="09002FB9" w14:textId="3E38F562" w:rsidR="0048049F" w:rsidRDefault="00B22040" w:rsidP="00B22040">
      <w:pPr>
        <w:pStyle w:val="CodeText"/>
      </w:pPr>
      <w:r>
        <w:t>) ENGINE=InnoDB DEFAULT CHARSET=utf8;</w:t>
      </w:r>
    </w:p>
    <w:p w14:paraId="4E5F602C" w14:textId="77777777" w:rsidR="0048049F" w:rsidRDefault="0048049F" w:rsidP="00C87E77">
      <w:pPr>
        <w:ind w:firstLine="0"/>
      </w:pPr>
    </w:p>
    <w:p w14:paraId="4FA8FF7C" w14:textId="2F4BB55F" w:rsidR="005B55B5" w:rsidRDefault="005B55B5" w:rsidP="00B54534">
      <w:pPr>
        <w:pStyle w:val="Heading2"/>
      </w:pPr>
      <w:bookmarkStart w:id="201" w:name="_Toc416641008"/>
      <w:r>
        <w:rPr>
          <w:rFonts w:hint="eastAsia"/>
        </w:rPr>
        <w:t>删除</w:t>
      </w:r>
      <w:r>
        <w:t>菜品</w:t>
      </w:r>
      <w:bookmarkEnd w:id="201"/>
    </w:p>
    <w:p w14:paraId="287FBE99" w14:textId="27B6BBEF" w:rsidR="00B54534" w:rsidRDefault="00B54534" w:rsidP="00B54534">
      <w:pPr>
        <w:pStyle w:val="Heading3"/>
      </w:pPr>
      <w:bookmarkStart w:id="202" w:name="_Toc416641009"/>
      <w:r>
        <w:rPr>
          <w:rFonts w:hint="eastAsia"/>
        </w:rPr>
        <w:t>功能</w:t>
      </w:r>
      <w:r>
        <w:t>IPO</w:t>
      </w:r>
      <w:r>
        <w:t>图</w:t>
      </w:r>
      <w:bookmarkEnd w:id="202"/>
    </w:p>
    <w:p w14:paraId="3324BB42" w14:textId="7DD0B5FC" w:rsidR="00B54534" w:rsidRDefault="00B54534" w:rsidP="00B54534">
      <w:r>
        <w:object w:dxaOrig="7261" w:dyaOrig="3705" w14:anchorId="13ECC866">
          <v:shape id="_x0000_i1040" type="#_x0000_t75" style="width:362.95pt;height:185.15pt" o:ole="">
            <v:imagedata r:id="rId116" o:title=""/>
          </v:shape>
          <o:OLEObject Type="Embed" ProgID="Visio.Drawing.15" ShapeID="_x0000_i1040" DrawAspect="Content" ObjectID="_1491143352" r:id="rId117"/>
        </w:object>
      </w:r>
    </w:p>
    <w:p w14:paraId="4AE288F2" w14:textId="6FAC8440" w:rsidR="00B54534" w:rsidRDefault="00B54534" w:rsidP="00B54534">
      <w:pPr>
        <w:pStyle w:val="Heading3"/>
      </w:pPr>
      <w:bookmarkStart w:id="203" w:name="_Toc416641010"/>
      <w:r>
        <w:rPr>
          <w:rFonts w:hint="eastAsia"/>
        </w:rPr>
        <w:lastRenderedPageBreak/>
        <w:t>时序图</w:t>
      </w:r>
      <w:bookmarkEnd w:id="203"/>
    </w:p>
    <w:p w14:paraId="552D1C0E" w14:textId="0FC060F3" w:rsidR="00B54534" w:rsidRDefault="00DC34AD" w:rsidP="00B54534">
      <w:r>
        <w:rPr>
          <w:rFonts w:hint="eastAsia"/>
          <w:noProof/>
        </w:rPr>
        <w:drawing>
          <wp:inline distT="0" distB="0" distL="0" distR="0" wp14:anchorId="625411E8" wp14:editId="59A16E86">
            <wp:extent cx="5514975" cy="1802130"/>
            <wp:effectExtent l="0" t="0" r="9525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5-04-11_164413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38" w14:textId="2A734A17" w:rsidR="00E26599" w:rsidRDefault="00E26599" w:rsidP="00E26599">
      <w:pPr>
        <w:pStyle w:val="Heading3"/>
      </w:pPr>
      <w:bookmarkStart w:id="204" w:name="_Toc416641011"/>
      <w:r>
        <w:rPr>
          <w:rFonts w:hint="eastAsia"/>
        </w:rPr>
        <w:t>类图</w:t>
      </w:r>
      <w:bookmarkEnd w:id="204"/>
    </w:p>
    <w:p w14:paraId="32490457" w14:textId="5F78E823" w:rsidR="00E26599" w:rsidRDefault="00AB6240" w:rsidP="00E26599">
      <w:r>
        <w:rPr>
          <w:rFonts w:hint="eastAsia"/>
        </w:rPr>
        <w:t>见</w:t>
      </w:r>
      <w:r>
        <w:t>章节</w:t>
      </w:r>
      <w:hyperlink w:anchor="_类图_1" w:history="1">
        <w:r w:rsidRPr="00AB6240">
          <w:rPr>
            <w:rStyle w:val="Hyperlink"/>
          </w:rPr>
          <w:t>6.3.3</w:t>
        </w:r>
      </w:hyperlink>
    </w:p>
    <w:p w14:paraId="0FFE2AFF" w14:textId="175E295F" w:rsidR="00AB6240" w:rsidRDefault="00AB6240" w:rsidP="00AB6240">
      <w:pPr>
        <w:pStyle w:val="Heading3"/>
      </w:pPr>
      <w:bookmarkStart w:id="205" w:name="_代码构成_2"/>
      <w:bookmarkStart w:id="206" w:name="_Toc416641012"/>
      <w:bookmarkEnd w:id="205"/>
      <w:r>
        <w:rPr>
          <w:rFonts w:hint="eastAsia"/>
        </w:rPr>
        <w:t>代码</w:t>
      </w:r>
      <w:r>
        <w:t>构成</w:t>
      </w:r>
      <w:bookmarkEnd w:id="206"/>
    </w:p>
    <w:p w14:paraId="4A392926" w14:textId="753C2616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代码构成_2" w:history="1">
        <w:r w:rsidRPr="00AB6240">
          <w:rPr>
            <w:rStyle w:val="Hyperlink"/>
          </w:rPr>
          <w:t>6.3.4</w:t>
        </w:r>
      </w:hyperlink>
    </w:p>
    <w:p w14:paraId="67D99D62" w14:textId="61285FFD" w:rsidR="00AB6240" w:rsidRDefault="00AB6240" w:rsidP="00AB6240">
      <w:pPr>
        <w:pStyle w:val="Heading3"/>
      </w:pPr>
      <w:bookmarkStart w:id="207" w:name="_Toc416641013"/>
      <w:r>
        <w:rPr>
          <w:rFonts w:hint="eastAsia"/>
        </w:rPr>
        <w:t>配置</w:t>
      </w:r>
      <w:r>
        <w:t>文件</w:t>
      </w:r>
      <w:bookmarkEnd w:id="207"/>
    </w:p>
    <w:p w14:paraId="58712340" w14:textId="569D2B85" w:rsidR="00AB6240" w:rsidRPr="00AB6240" w:rsidRDefault="00AB6240" w:rsidP="00AB6240">
      <w:r>
        <w:rPr>
          <w:rFonts w:hint="eastAsia"/>
        </w:rPr>
        <w:t>见</w:t>
      </w:r>
      <w:r>
        <w:t>章节</w:t>
      </w:r>
      <w:hyperlink w:anchor="_配置文件_6" w:history="1">
        <w:r w:rsidRPr="00AB6240">
          <w:rPr>
            <w:rStyle w:val="Hyperlink"/>
          </w:rPr>
          <w:t>6.3.5</w:t>
        </w:r>
      </w:hyperlink>
    </w:p>
    <w:p w14:paraId="64F74985" w14:textId="24A42795" w:rsidR="00AB6240" w:rsidRDefault="00AB6240" w:rsidP="00AB6240">
      <w:pPr>
        <w:pStyle w:val="Heading3"/>
      </w:pPr>
      <w:bookmarkStart w:id="208" w:name="_Toc416641014"/>
      <w:r>
        <w:rPr>
          <w:rFonts w:hint="eastAsia"/>
        </w:rPr>
        <w:t>数据库</w:t>
      </w:r>
      <w:r>
        <w:t>脚本</w:t>
      </w:r>
      <w:bookmarkEnd w:id="208"/>
    </w:p>
    <w:p w14:paraId="17E6F2C2" w14:textId="569574AC" w:rsidR="00AB6240" w:rsidRDefault="00AB6240" w:rsidP="00AB6240">
      <w:r>
        <w:rPr>
          <w:rFonts w:hint="eastAsia"/>
        </w:rPr>
        <w:t>见</w:t>
      </w:r>
      <w:r>
        <w:t>章节</w:t>
      </w:r>
      <w:hyperlink w:anchor="_数据库脚本_1" w:history="1">
        <w:r w:rsidRPr="00AB6240">
          <w:rPr>
            <w:rStyle w:val="Hyperlink"/>
          </w:rPr>
          <w:t>6.3.6</w:t>
        </w:r>
      </w:hyperlink>
    </w:p>
    <w:p w14:paraId="3EA9D0E9" w14:textId="77777777" w:rsidR="00AB6240" w:rsidRDefault="00AB6240" w:rsidP="00AB6240"/>
    <w:p w14:paraId="13C0601A" w14:textId="180069FE" w:rsidR="00AB6240" w:rsidRDefault="00AB6240" w:rsidP="00AB6240">
      <w:pPr>
        <w:pStyle w:val="Heading1"/>
      </w:pPr>
      <w:bookmarkStart w:id="209" w:name="_Toc416641015"/>
      <w:r>
        <w:rPr>
          <w:rFonts w:hint="eastAsia"/>
        </w:rPr>
        <w:t>会员</w:t>
      </w:r>
      <w:r>
        <w:t>管理功能</w:t>
      </w:r>
      <w:r w:rsidR="002C3CB8">
        <w:rPr>
          <w:rFonts w:hint="eastAsia"/>
        </w:rPr>
        <w:t xml:space="preserve"> (eorder-member)</w:t>
      </w:r>
      <w:bookmarkEnd w:id="209"/>
    </w:p>
    <w:p w14:paraId="3E1A74D2" w14:textId="07300D25" w:rsidR="002C3CB8" w:rsidRDefault="002C3CB8" w:rsidP="00EE0D06">
      <w:pPr>
        <w:pStyle w:val="Heading2"/>
      </w:pPr>
      <w:bookmarkStart w:id="210" w:name="_Toc416641016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会员等级</w:t>
      </w:r>
      <w:bookmarkEnd w:id="210"/>
    </w:p>
    <w:p w14:paraId="03851769" w14:textId="1E6269A3" w:rsidR="00923225" w:rsidRDefault="00923225" w:rsidP="00FA6C04">
      <w:pPr>
        <w:pStyle w:val="Heading3"/>
      </w:pPr>
      <w:bookmarkStart w:id="211" w:name="_Toc416641017"/>
      <w:r>
        <w:rPr>
          <w:rFonts w:hint="eastAsia"/>
        </w:rPr>
        <w:t>功能</w:t>
      </w:r>
      <w:r>
        <w:t>IPO</w:t>
      </w:r>
      <w:r>
        <w:t>图</w:t>
      </w:r>
      <w:bookmarkEnd w:id="211"/>
    </w:p>
    <w:p w14:paraId="35BAFA42" w14:textId="5459260E" w:rsidR="00FA6C04" w:rsidRDefault="00FA6C04" w:rsidP="00FA6C04">
      <w:r>
        <w:object w:dxaOrig="7261" w:dyaOrig="3705" w14:anchorId="1CA72C3F">
          <v:shape id="_x0000_i1041" type="#_x0000_t75" style="width:362.95pt;height:185.15pt" o:ole="">
            <v:imagedata r:id="rId119" o:title=""/>
          </v:shape>
          <o:OLEObject Type="Embed" ProgID="Visio.Drawing.15" ShapeID="_x0000_i1041" DrawAspect="Content" ObjectID="_1491143353" r:id="rId120"/>
        </w:object>
      </w:r>
    </w:p>
    <w:p w14:paraId="7B15D7A0" w14:textId="0FFE0E96" w:rsidR="00FA6C04" w:rsidRDefault="00FA6C04" w:rsidP="00FA6C04">
      <w:pPr>
        <w:pStyle w:val="Heading3"/>
      </w:pPr>
      <w:bookmarkStart w:id="212" w:name="_Toc416641018"/>
      <w:r>
        <w:rPr>
          <w:rFonts w:hint="eastAsia"/>
        </w:rPr>
        <w:lastRenderedPageBreak/>
        <w:t>时序图</w:t>
      </w:r>
      <w:bookmarkEnd w:id="212"/>
    </w:p>
    <w:p w14:paraId="208254E7" w14:textId="4CA4480A" w:rsidR="00FA6C04" w:rsidRDefault="0002266F" w:rsidP="00FA6C04">
      <w:r>
        <w:rPr>
          <w:rFonts w:hint="eastAsia"/>
          <w:noProof/>
        </w:rPr>
        <w:drawing>
          <wp:inline distT="0" distB="0" distL="0" distR="0" wp14:anchorId="556C76E8" wp14:editId="230B1275">
            <wp:extent cx="5514975" cy="2546985"/>
            <wp:effectExtent l="0" t="0" r="952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5-04-11_2322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D436" w14:textId="1DA8E52D" w:rsidR="0002266F" w:rsidRDefault="0002266F" w:rsidP="00FA6C04">
      <w:r>
        <w:rPr>
          <w:rFonts w:hint="eastAsia"/>
          <w:noProof/>
        </w:rPr>
        <w:drawing>
          <wp:inline distT="0" distB="0" distL="0" distR="0" wp14:anchorId="736CB806" wp14:editId="33C9CAFA">
            <wp:extent cx="5485714" cy="286666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15-04-11_2322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146" w14:textId="40E0FC10" w:rsidR="0002266F" w:rsidRDefault="0002266F" w:rsidP="0002266F">
      <w:pPr>
        <w:pStyle w:val="Heading3"/>
      </w:pPr>
      <w:bookmarkStart w:id="213" w:name="_类图_2"/>
      <w:bookmarkStart w:id="214" w:name="_Toc416641019"/>
      <w:bookmarkEnd w:id="213"/>
      <w:r>
        <w:rPr>
          <w:rFonts w:hint="eastAsia"/>
        </w:rPr>
        <w:lastRenderedPageBreak/>
        <w:t>类图</w:t>
      </w:r>
      <w:bookmarkEnd w:id="214"/>
    </w:p>
    <w:p w14:paraId="1232D52C" w14:textId="3BBA4508" w:rsidR="0002266F" w:rsidRDefault="00DC7F5A" w:rsidP="0002266F">
      <w:r>
        <w:rPr>
          <w:rFonts w:hint="eastAsia"/>
          <w:noProof/>
        </w:rPr>
        <w:drawing>
          <wp:inline distT="0" distB="0" distL="0" distR="0" wp14:anchorId="73F70D68" wp14:editId="14740A31">
            <wp:extent cx="5514975" cy="3583305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15-04-11_2348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080C" w14:textId="15607EDB" w:rsidR="00E61C1E" w:rsidRDefault="00C21228" w:rsidP="00C21228">
      <w:pPr>
        <w:pStyle w:val="Heading3"/>
      </w:pPr>
      <w:bookmarkStart w:id="215" w:name="_代码构成_3"/>
      <w:bookmarkStart w:id="216" w:name="_Toc416641020"/>
      <w:bookmarkEnd w:id="215"/>
      <w:r>
        <w:rPr>
          <w:rFonts w:hint="eastAsia"/>
        </w:rPr>
        <w:t>代码</w:t>
      </w:r>
      <w:r>
        <w:t>构成</w:t>
      </w:r>
      <w:bookmarkEnd w:id="216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C21228" w14:paraId="1C1FC56D" w14:textId="77777777" w:rsidTr="004D706F">
        <w:tc>
          <w:tcPr>
            <w:tcW w:w="2970" w:type="dxa"/>
            <w:shd w:val="clear" w:color="auto" w:fill="BFBFBF" w:themeFill="background1" w:themeFillShade="BF"/>
          </w:tcPr>
          <w:p w14:paraId="18DBFE6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4ABB46CD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0D9805B6" w14:textId="77777777" w:rsidR="00C21228" w:rsidRDefault="00C21228" w:rsidP="004D706F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C21228" w14:paraId="7671D054" w14:textId="77777777" w:rsidTr="004D706F">
        <w:tc>
          <w:tcPr>
            <w:tcW w:w="2970" w:type="dxa"/>
          </w:tcPr>
          <w:p w14:paraId="09E5A3D1" w14:textId="21E21363" w:rsidR="00C21228" w:rsidRPr="00F63625" w:rsidRDefault="00C21228" w:rsidP="004D706F">
            <w:pPr>
              <w:pStyle w:val="NoSpacing"/>
            </w:pPr>
            <w:r>
              <w:t>level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49CA4BC3" w14:textId="77777777" w:rsidR="00C21228" w:rsidRPr="00C4509E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70C95293" w14:textId="77C920CB" w:rsidR="00C21228" w:rsidRPr="00A65081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列表</w:t>
            </w:r>
            <w:r w:rsidR="00C21228">
              <w:t>页面</w:t>
            </w:r>
          </w:p>
        </w:tc>
      </w:tr>
      <w:tr w:rsidR="00C21228" w14:paraId="2BA6886A" w14:textId="77777777" w:rsidTr="004D706F">
        <w:tc>
          <w:tcPr>
            <w:tcW w:w="2970" w:type="dxa"/>
          </w:tcPr>
          <w:p w14:paraId="07521B55" w14:textId="3EEA57F3" w:rsidR="00C21228" w:rsidRPr="00E159A1" w:rsidRDefault="00C21228" w:rsidP="004D706F">
            <w:pPr>
              <w:pStyle w:val="NoSpacing"/>
            </w:pPr>
            <w:r>
              <w:t>levelEdit.jsp</w:t>
            </w:r>
          </w:p>
        </w:tc>
        <w:tc>
          <w:tcPr>
            <w:tcW w:w="2970" w:type="dxa"/>
          </w:tcPr>
          <w:p w14:paraId="73EF463F" w14:textId="77777777" w:rsidR="00C21228" w:rsidRPr="00751FD6" w:rsidRDefault="00C21228" w:rsidP="004D706F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3D66CBD5" w14:textId="6E362696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编辑页面</w:t>
            </w:r>
          </w:p>
        </w:tc>
      </w:tr>
      <w:tr w:rsidR="00C21228" w14:paraId="18A7E515" w14:textId="77777777" w:rsidTr="004D706F">
        <w:tc>
          <w:tcPr>
            <w:tcW w:w="2970" w:type="dxa"/>
          </w:tcPr>
          <w:p w14:paraId="2ECC22C6" w14:textId="1C511EB2" w:rsidR="00C21228" w:rsidRPr="00E159A1" w:rsidRDefault="00C21228" w:rsidP="004D706F">
            <w:pPr>
              <w:pStyle w:val="NoSpacing"/>
            </w:pPr>
            <w:r>
              <w:t>LevelAction.java</w:t>
            </w:r>
          </w:p>
        </w:tc>
        <w:tc>
          <w:tcPr>
            <w:tcW w:w="2970" w:type="dxa"/>
          </w:tcPr>
          <w:p w14:paraId="685EDEB8" w14:textId="77777777" w:rsidR="00C21228" w:rsidRPr="00751FD6" w:rsidRDefault="00C21228" w:rsidP="004D706F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1A931C0D" w14:textId="14041117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</w:t>
            </w:r>
            <w:r w:rsidR="00C21228">
              <w:rPr>
                <w:rFonts w:hint="eastAsia"/>
              </w:rPr>
              <w:t>Action</w:t>
            </w:r>
          </w:p>
        </w:tc>
      </w:tr>
      <w:tr w:rsidR="00C21228" w14:paraId="75205044" w14:textId="77777777" w:rsidTr="004D706F">
        <w:tc>
          <w:tcPr>
            <w:tcW w:w="2970" w:type="dxa"/>
          </w:tcPr>
          <w:p w14:paraId="7C0C1F9B" w14:textId="7929C2F8" w:rsidR="00C21228" w:rsidRPr="00A1451B" w:rsidRDefault="004A1ADA" w:rsidP="004D706F">
            <w:pPr>
              <w:pStyle w:val="NoSpacing"/>
            </w:pPr>
            <w:r>
              <w:t>Member</w:t>
            </w:r>
            <w:r w:rsidR="00C21228">
              <w:t>Service.java</w:t>
            </w:r>
          </w:p>
        </w:tc>
        <w:tc>
          <w:tcPr>
            <w:tcW w:w="2970" w:type="dxa"/>
          </w:tcPr>
          <w:p w14:paraId="78257A5C" w14:textId="77777777" w:rsidR="00C21228" w:rsidRPr="00751FD6" w:rsidRDefault="00C21228" w:rsidP="004D706F">
            <w:pPr>
              <w:pStyle w:val="NoSpacing"/>
            </w:pPr>
            <w:r>
              <w:t>com.innovaee.eorder.service</w:t>
            </w:r>
          </w:p>
        </w:tc>
        <w:tc>
          <w:tcPr>
            <w:tcW w:w="2853" w:type="dxa"/>
          </w:tcPr>
          <w:p w14:paraId="50D421C5" w14:textId="71BA5839" w:rsidR="00C21228" w:rsidRPr="008703D2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管理服务接口</w:t>
            </w:r>
          </w:p>
        </w:tc>
      </w:tr>
      <w:tr w:rsidR="00C21228" w14:paraId="14282DB3" w14:textId="77777777" w:rsidTr="004D706F">
        <w:tc>
          <w:tcPr>
            <w:tcW w:w="2970" w:type="dxa"/>
          </w:tcPr>
          <w:p w14:paraId="73B42867" w14:textId="1EA2B69F" w:rsidR="00C21228" w:rsidRDefault="004A1ADA" w:rsidP="004D706F">
            <w:pPr>
              <w:pStyle w:val="NoSpacing"/>
            </w:pPr>
            <w:r>
              <w:t>Member</w:t>
            </w:r>
            <w:r w:rsidR="00C21228">
              <w:t>ServiceImpl.java</w:t>
            </w:r>
          </w:p>
        </w:tc>
        <w:tc>
          <w:tcPr>
            <w:tcW w:w="2970" w:type="dxa"/>
          </w:tcPr>
          <w:p w14:paraId="617EE03E" w14:textId="77777777" w:rsidR="00C21228" w:rsidRPr="00364B4A" w:rsidRDefault="00C21228" w:rsidP="004D706F">
            <w:pPr>
              <w:pStyle w:val="NoSpacing"/>
            </w:pPr>
            <w:r>
              <w:t>com.innovaee.eorder.service.impl</w:t>
            </w:r>
          </w:p>
        </w:tc>
        <w:tc>
          <w:tcPr>
            <w:tcW w:w="2853" w:type="dxa"/>
          </w:tcPr>
          <w:p w14:paraId="5B6D88DB" w14:textId="14D77281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 w:rsidR="00C21228">
              <w:t>管理服务实现</w:t>
            </w:r>
          </w:p>
        </w:tc>
      </w:tr>
      <w:tr w:rsidR="00C21228" w14:paraId="7B21797C" w14:textId="77777777" w:rsidTr="004D706F">
        <w:tc>
          <w:tcPr>
            <w:tcW w:w="2970" w:type="dxa"/>
          </w:tcPr>
          <w:p w14:paraId="646DF455" w14:textId="5310EB53" w:rsidR="00C21228" w:rsidRDefault="00C21228" w:rsidP="004D706F">
            <w:pPr>
              <w:pStyle w:val="NoSpacing"/>
            </w:pPr>
            <w:r>
              <w:t>LevelDao.java</w:t>
            </w:r>
          </w:p>
        </w:tc>
        <w:tc>
          <w:tcPr>
            <w:tcW w:w="2970" w:type="dxa"/>
          </w:tcPr>
          <w:p w14:paraId="69434595" w14:textId="77777777" w:rsidR="00C21228" w:rsidRPr="00751FD6" w:rsidRDefault="00C21228" w:rsidP="004D706F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54D143C3" w14:textId="540039BD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管理数据库访问接口</w:t>
            </w:r>
          </w:p>
        </w:tc>
      </w:tr>
      <w:tr w:rsidR="00C21228" w14:paraId="59B88480" w14:textId="77777777" w:rsidTr="004D706F">
        <w:tc>
          <w:tcPr>
            <w:tcW w:w="2970" w:type="dxa"/>
          </w:tcPr>
          <w:p w14:paraId="4E3E8E98" w14:textId="0FC9AC1E" w:rsidR="00C21228" w:rsidRDefault="00C21228" w:rsidP="00C21228">
            <w:pPr>
              <w:pStyle w:val="NoSpacing"/>
            </w:pPr>
            <w:r>
              <w:t>HibernateLevelDao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50F1437F" w14:textId="77777777" w:rsidR="00C21228" w:rsidRPr="00364B4A" w:rsidRDefault="00C21228" w:rsidP="004D706F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52B736A7" w14:textId="3E261769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管理数据库访问实现</w:t>
            </w:r>
          </w:p>
        </w:tc>
      </w:tr>
      <w:tr w:rsidR="00C21228" w14:paraId="6E5D3259" w14:textId="77777777" w:rsidTr="004D706F">
        <w:tc>
          <w:tcPr>
            <w:tcW w:w="2970" w:type="dxa"/>
          </w:tcPr>
          <w:p w14:paraId="16C0088E" w14:textId="5D8F722F" w:rsidR="00C21228" w:rsidRPr="0089344E" w:rsidRDefault="00C21228" w:rsidP="004D706F">
            <w:pPr>
              <w:pStyle w:val="NoSpacing"/>
            </w:pPr>
            <w:r>
              <w:t>UserLevel.java</w:t>
            </w:r>
          </w:p>
        </w:tc>
        <w:tc>
          <w:tcPr>
            <w:tcW w:w="2970" w:type="dxa"/>
          </w:tcPr>
          <w:p w14:paraId="6014F232" w14:textId="77777777" w:rsidR="00C21228" w:rsidRPr="00364B4A" w:rsidRDefault="00C21228" w:rsidP="004D706F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1E9C545D" w14:textId="44681E4F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t>实体</w:t>
            </w:r>
            <w:r w:rsidR="00C21228">
              <w:rPr>
                <w:rFonts w:hint="eastAsia"/>
              </w:rPr>
              <w:t>类</w:t>
            </w:r>
          </w:p>
        </w:tc>
      </w:tr>
      <w:tr w:rsidR="00C21228" w14:paraId="3896A7CA" w14:textId="77777777" w:rsidTr="004D706F">
        <w:tc>
          <w:tcPr>
            <w:tcW w:w="2970" w:type="dxa"/>
          </w:tcPr>
          <w:p w14:paraId="086173E0" w14:textId="3E967B40" w:rsidR="00C21228" w:rsidRDefault="00C21228" w:rsidP="004D706F">
            <w:pPr>
              <w:pStyle w:val="NoSpacing"/>
            </w:pPr>
            <w:r>
              <w:t>UserLevelVO.java</w:t>
            </w:r>
          </w:p>
        </w:tc>
        <w:tc>
          <w:tcPr>
            <w:tcW w:w="2970" w:type="dxa"/>
          </w:tcPr>
          <w:p w14:paraId="1DA70F73" w14:textId="77777777" w:rsidR="00C21228" w:rsidRPr="00F63625" w:rsidRDefault="00C21228" w:rsidP="004D706F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2D0875A9" w14:textId="12220930" w:rsidR="00C21228" w:rsidRDefault="00977D44" w:rsidP="004D706F">
            <w:pPr>
              <w:pStyle w:val="NoSpacing"/>
            </w:pPr>
            <w:r>
              <w:rPr>
                <w:rFonts w:hint="eastAsia"/>
              </w:rPr>
              <w:t>会员</w:t>
            </w:r>
            <w:r>
              <w:t>等级</w:t>
            </w:r>
            <w:r w:rsidR="00C21228">
              <w:rPr>
                <w:rFonts w:hint="eastAsia"/>
              </w:rPr>
              <w:t>值域</w:t>
            </w:r>
            <w:r w:rsidR="00C21228">
              <w:t>类</w:t>
            </w:r>
          </w:p>
        </w:tc>
      </w:tr>
    </w:tbl>
    <w:p w14:paraId="31CCCCDD" w14:textId="58B63B38" w:rsidR="00C21228" w:rsidRDefault="004D706F" w:rsidP="004D706F">
      <w:pPr>
        <w:pStyle w:val="Heading3"/>
      </w:pPr>
      <w:bookmarkStart w:id="217" w:name="_配置文件_7"/>
      <w:bookmarkStart w:id="218" w:name="_Toc416641021"/>
      <w:bookmarkEnd w:id="217"/>
      <w:r>
        <w:rPr>
          <w:rFonts w:hint="eastAsia"/>
        </w:rPr>
        <w:t>配置</w:t>
      </w:r>
      <w:r>
        <w:t>文件</w:t>
      </w:r>
      <w:bookmarkEnd w:id="218"/>
    </w:p>
    <w:p w14:paraId="1DCA17C2" w14:textId="6CFE34A8" w:rsidR="001A6424" w:rsidRPr="001A6424" w:rsidRDefault="001A6424" w:rsidP="001A6424">
      <w:pPr>
        <w:pStyle w:val="ListParagraph"/>
        <w:numPr>
          <w:ilvl w:val="0"/>
          <w:numId w:val="9"/>
        </w:numPr>
      </w:pPr>
      <w:r>
        <w:t>struts.xml</w:t>
      </w:r>
    </w:p>
    <w:p w14:paraId="287AA746" w14:textId="77777777" w:rsidR="001A6424" w:rsidRDefault="001A6424" w:rsidP="001A6424">
      <w:pPr>
        <w:pStyle w:val="CodeText"/>
      </w:pPr>
      <w:r>
        <w:t>&lt;?xml version="1.0" encoding="UTF-8" ?&gt;</w:t>
      </w:r>
    </w:p>
    <w:p w14:paraId="046FFD7A" w14:textId="77777777" w:rsidR="001A6424" w:rsidRDefault="001A6424" w:rsidP="001A6424">
      <w:pPr>
        <w:pStyle w:val="CodeText"/>
      </w:pPr>
      <w:r>
        <w:t>&lt;!DOCTYPE struts PUBLIC "-//Apache Software Foundation//DTD Struts Configuration 2.0//EN"</w:t>
      </w:r>
    </w:p>
    <w:p w14:paraId="575BEB04" w14:textId="77777777" w:rsidR="001A6424" w:rsidRDefault="001A6424" w:rsidP="001A6424">
      <w:pPr>
        <w:pStyle w:val="CodeText"/>
      </w:pPr>
      <w:r>
        <w:t xml:space="preserve">                        "http://struts.apache.org/dtds/struts-2.0.dtd"&gt;</w:t>
      </w:r>
    </w:p>
    <w:p w14:paraId="7C53CD0B" w14:textId="77777777" w:rsidR="001A6424" w:rsidRDefault="001A6424" w:rsidP="001A6424">
      <w:pPr>
        <w:pStyle w:val="CodeText"/>
      </w:pPr>
      <w:r>
        <w:t>&lt;struts&gt;</w:t>
      </w:r>
    </w:p>
    <w:p w14:paraId="35EE21F9" w14:textId="77777777" w:rsidR="001A6424" w:rsidRDefault="001A6424" w:rsidP="001A6424">
      <w:pPr>
        <w:pStyle w:val="CodeText"/>
      </w:pPr>
      <w:r>
        <w:lastRenderedPageBreak/>
        <w:t xml:space="preserve">    &lt;package name="com.innovaee.eorder.action.level" namespace="/level"</w:t>
      </w:r>
    </w:p>
    <w:p w14:paraId="0B9A146B" w14:textId="77777777" w:rsidR="001A6424" w:rsidRDefault="001A6424" w:rsidP="001A6424">
      <w:pPr>
        <w:pStyle w:val="CodeText"/>
      </w:pPr>
      <w:r>
        <w:t xml:space="preserve">        extends="struts-base"&gt;</w:t>
      </w:r>
    </w:p>
    <w:p w14:paraId="310E00DF" w14:textId="77777777" w:rsidR="001A6424" w:rsidRDefault="001A6424" w:rsidP="001A6424">
      <w:pPr>
        <w:pStyle w:val="CodeText"/>
      </w:pPr>
      <w:r>
        <w:t xml:space="preserve">        &lt;result-types&gt;</w:t>
      </w:r>
    </w:p>
    <w:p w14:paraId="0144471A" w14:textId="77777777" w:rsidR="001A6424" w:rsidRDefault="001A6424" w:rsidP="001A6424">
      <w:pPr>
        <w:pStyle w:val="CodeText"/>
      </w:pPr>
      <w:r>
        <w:t xml:space="preserve">            &lt;result-type name="tiles"</w:t>
      </w:r>
    </w:p>
    <w:p w14:paraId="33686CFD" w14:textId="77777777" w:rsidR="001A6424" w:rsidRDefault="001A6424" w:rsidP="001A6424">
      <w:pPr>
        <w:pStyle w:val="CodeText"/>
      </w:pPr>
      <w:r>
        <w:t xml:space="preserve">                class="org.apache.struts2.views.tiles.TilesResult" /&gt;</w:t>
      </w:r>
    </w:p>
    <w:p w14:paraId="4829F6C2" w14:textId="77777777" w:rsidR="001A6424" w:rsidRDefault="001A6424" w:rsidP="001A6424">
      <w:pPr>
        <w:pStyle w:val="CodeText"/>
      </w:pPr>
      <w:r>
        <w:t xml:space="preserve">        &lt;/result-types&gt;</w:t>
      </w:r>
    </w:p>
    <w:p w14:paraId="0CEC5572" w14:textId="77777777" w:rsidR="001A6424" w:rsidRDefault="001A6424" w:rsidP="001A6424">
      <w:pPr>
        <w:pStyle w:val="CodeText"/>
      </w:pPr>
    </w:p>
    <w:p w14:paraId="6196B3DB" w14:textId="77777777" w:rsidR="001A6424" w:rsidRDefault="001A6424" w:rsidP="001A6424">
      <w:pPr>
        <w:pStyle w:val="CodeText"/>
      </w:pPr>
      <w:r>
        <w:t xml:space="preserve">        &lt;action name="list" class="com.innovaee.eorder.action.level.LevelAction"</w:t>
      </w:r>
    </w:p>
    <w:p w14:paraId="6D7EB04C" w14:textId="77777777" w:rsidR="001A6424" w:rsidRDefault="001A6424" w:rsidP="001A6424">
      <w:pPr>
        <w:pStyle w:val="CodeText"/>
      </w:pPr>
      <w:r>
        <w:t xml:space="preserve">            method="list"&gt;</w:t>
      </w:r>
    </w:p>
    <w:p w14:paraId="303E4859" w14:textId="77777777" w:rsidR="001A6424" w:rsidRDefault="001A6424" w:rsidP="001A6424">
      <w:pPr>
        <w:pStyle w:val="CodeText"/>
      </w:pPr>
      <w:r>
        <w:t xml:space="preserve">            &lt;result type="tiles"&gt;listLevel&lt;/result&gt;</w:t>
      </w:r>
    </w:p>
    <w:p w14:paraId="606A582B" w14:textId="77777777" w:rsidR="001A6424" w:rsidRDefault="001A6424" w:rsidP="001A6424">
      <w:pPr>
        <w:pStyle w:val="CodeText"/>
      </w:pPr>
      <w:r>
        <w:t xml:space="preserve">        &lt;/action&gt;</w:t>
      </w:r>
    </w:p>
    <w:p w14:paraId="6AC561A7" w14:textId="77777777" w:rsidR="001A6424" w:rsidRDefault="001A6424" w:rsidP="001A6424">
      <w:pPr>
        <w:pStyle w:val="CodeText"/>
      </w:pPr>
    </w:p>
    <w:p w14:paraId="3140436C" w14:textId="77777777" w:rsidR="001A6424" w:rsidRDefault="001A6424" w:rsidP="001A6424">
      <w:pPr>
        <w:pStyle w:val="CodeText"/>
      </w:pPr>
      <w:r>
        <w:t xml:space="preserve">        &lt;action name="add" class="com.innovaee.eorder.action.level.LevelAction"</w:t>
      </w:r>
    </w:p>
    <w:p w14:paraId="0967548A" w14:textId="77777777" w:rsidR="001A6424" w:rsidRDefault="001A6424" w:rsidP="001A6424">
      <w:pPr>
        <w:pStyle w:val="CodeText"/>
      </w:pPr>
      <w:r>
        <w:t xml:space="preserve">            method="add"&gt;</w:t>
      </w:r>
    </w:p>
    <w:p w14:paraId="5C22DE7D" w14:textId="77777777" w:rsidR="001A6424" w:rsidRDefault="001A6424" w:rsidP="001A6424">
      <w:pPr>
        <w:pStyle w:val="CodeText"/>
      </w:pPr>
      <w:r>
        <w:t xml:space="preserve">            &lt;result name="success" type="tiles"&gt;addLevel&lt;/result&gt;</w:t>
      </w:r>
    </w:p>
    <w:p w14:paraId="40BE4FA1" w14:textId="77777777" w:rsidR="001A6424" w:rsidRDefault="001A6424" w:rsidP="001A6424">
      <w:pPr>
        <w:pStyle w:val="CodeText"/>
      </w:pPr>
      <w:r>
        <w:t xml:space="preserve">        &lt;/action&gt;</w:t>
      </w:r>
    </w:p>
    <w:p w14:paraId="6001B4BE" w14:textId="77777777" w:rsidR="001A6424" w:rsidRDefault="001A6424" w:rsidP="001A6424">
      <w:pPr>
        <w:pStyle w:val="CodeText"/>
      </w:pPr>
    </w:p>
    <w:p w14:paraId="3C7FD462" w14:textId="77777777" w:rsidR="001A6424" w:rsidRDefault="001A6424" w:rsidP="001A6424">
      <w:pPr>
        <w:pStyle w:val="CodeText"/>
      </w:pPr>
      <w:r>
        <w:t xml:space="preserve">        &lt;action name="save" class="com.innovaee.eorder.action.level.LevelAction"</w:t>
      </w:r>
    </w:p>
    <w:p w14:paraId="0F039B02" w14:textId="77777777" w:rsidR="001A6424" w:rsidRDefault="001A6424" w:rsidP="001A6424">
      <w:pPr>
        <w:pStyle w:val="CodeText"/>
      </w:pPr>
      <w:r>
        <w:t xml:space="preserve">            method="save"&gt;</w:t>
      </w:r>
    </w:p>
    <w:p w14:paraId="185E4251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322E5CE" w14:textId="77777777" w:rsidR="001A6424" w:rsidRDefault="001A6424" w:rsidP="001A6424">
      <w:pPr>
        <w:pStyle w:val="CodeText"/>
      </w:pPr>
      <w:r>
        <w:t xml:space="preserve">            &lt;result name="error" type="tiles"&gt;addLevel&lt;/result&gt;</w:t>
      </w:r>
    </w:p>
    <w:p w14:paraId="1CD6FB83" w14:textId="77777777" w:rsidR="001A6424" w:rsidRDefault="001A6424" w:rsidP="001A6424">
      <w:pPr>
        <w:pStyle w:val="CodeText"/>
      </w:pPr>
      <w:r>
        <w:t xml:space="preserve">        &lt;/action&gt;</w:t>
      </w:r>
    </w:p>
    <w:p w14:paraId="7E7B84D0" w14:textId="77777777" w:rsidR="001A6424" w:rsidRDefault="001A6424" w:rsidP="001A6424">
      <w:pPr>
        <w:pStyle w:val="CodeText"/>
      </w:pPr>
    </w:p>
    <w:p w14:paraId="63A3108D" w14:textId="77777777" w:rsidR="001A6424" w:rsidRDefault="001A6424" w:rsidP="001A6424">
      <w:pPr>
        <w:pStyle w:val="CodeText"/>
      </w:pPr>
      <w:r>
        <w:t xml:space="preserve">        &lt;action name="remove" class="com.innovaee.eorder.action.level.LevelAction"</w:t>
      </w:r>
    </w:p>
    <w:p w14:paraId="01BEEE22" w14:textId="77777777" w:rsidR="001A6424" w:rsidRDefault="001A6424" w:rsidP="001A6424">
      <w:pPr>
        <w:pStyle w:val="CodeText"/>
      </w:pPr>
      <w:r>
        <w:t xml:space="preserve">            method="remove"&gt;</w:t>
      </w:r>
    </w:p>
    <w:p w14:paraId="14C239F6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7A36614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133E68D0" w14:textId="77777777" w:rsidR="001A6424" w:rsidRDefault="001A6424" w:rsidP="001A6424">
      <w:pPr>
        <w:pStyle w:val="CodeText"/>
      </w:pPr>
      <w:r>
        <w:t xml:space="preserve">        &lt;/action&gt;</w:t>
      </w:r>
    </w:p>
    <w:p w14:paraId="5C47B7D2" w14:textId="77777777" w:rsidR="001A6424" w:rsidRDefault="001A6424" w:rsidP="001A6424">
      <w:pPr>
        <w:pStyle w:val="CodeText"/>
      </w:pPr>
    </w:p>
    <w:p w14:paraId="4663DF56" w14:textId="77777777" w:rsidR="001A6424" w:rsidRDefault="001A6424" w:rsidP="001A6424">
      <w:pPr>
        <w:pStyle w:val="CodeText"/>
      </w:pPr>
      <w:r>
        <w:t xml:space="preserve">        &lt;action name="edit" class="com.innovaee.eorder.action.level.LevelAction"</w:t>
      </w:r>
    </w:p>
    <w:p w14:paraId="007BBD3D" w14:textId="77777777" w:rsidR="001A6424" w:rsidRDefault="001A6424" w:rsidP="001A6424">
      <w:pPr>
        <w:pStyle w:val="CodeText"/>
      </w:pPr>
      <w:r>
        <w:t xml:space="preserve">            method="edit"&gt;</w:t>
      </w:r>
    </w:p>
    <w:p w14:paraId="26177C38" w14:textId="77777777" w:rsidR="001A6424" w:rsidRDefault="001A6424" w:rsidP="001A6424">
      <w:pPr>
        <w:pStyle w:val="CodeText"/>
      </w:pPr>
      <w:r>
        <w:t xml:space="preserve">            &lt;result name="success" type="tiles"&gt;editLevel&lt;/result&gt;</w:t>
      </w:r>
    </w:p>
    <w:p w14:paraId="6E052684" w14:textId="77777777" w:rsidR="001A6424" w:rsidRDefault="001A6424" w:rsidP="001A6424">
      <w:pPr>
        <w:pStyle w:val="CodeText"/>
      </w:pPr>
      <w:r>
        <w:t xml:space="preserve">            &lt;result name="error" type="tiles"&gt;listLevel&lt;/result&gt;</w:t>
      </w:r>
    </w:p>
    <w:p w14:paraId="56A387CE" w14:textId="77777777" w:rsidR="001A6424" w:rsidRDefault="001A6424" w:rsidP="001A6424">
      <w:pPr>
        <w:pStyle w:val="CodeText"/>
      </w:pPr>
      <w:r>
        <w:t xml:space="preserve">        &lt;/action&gt;</w:t>
      </w:r>
    </w:p>
    <w:p w14:paraId="5A9DD701" w14:textId="77777777" w:rsidR="001A6424" w:rsidRDefault="001A6424" w:rsidP="001A6424">
      <w:pPr>
        <w:pStyle w:val="CodeText"/>
      </w:pPr>
    </w:p>
    <w:p w14:paraId="744E3427" w14:textId="77777777" w:rsidR="001A6424" w:rsidRDefault="001A6424" w:rsidP="001A6424">
      <w:pPr>
        <w:pStyle w:val="CodeText"/>
      </w:pPr>
      <w:r>
        <w:t xml:space="preserve">        &lt;action name="update" class="com.innovaee.eorder.action.level.LevelAction"</w:t>
      </w:r>
    </w:p>
    <w:p w14:paraId="7733A07E" w14:textId="77777777" w:rsidR="001A6424" w:rsidRDefault="001A6424" w:rsidP="001A6424">
      <w:pPr>
        <w:pStyle w:val="CodeText"/>
      </w:pPr>
      <w:r>
        <w:t xml:space="preserve">            method="update"&gt;</w:t>
      </w:r>
    </w:p>
    <w:p w14:paraId="12A10A5F" w14:textId="77777777" w:rsidR="001A6424" w:rsidRDefault="001A6424" w:rsidP="001A6424">
      <w:pPr>
        <w:pStyle w:val="CodeText"/>
      </w:pPr>
      <w:r>
        <w:t xml:space="preserve">            &lt;result name="success" type="tiles"&gt;listLevel&lt;/result&gt;</w:t>
      </w:r>
    </w:p>
    <w:p w14:paraId="47179715" w14:textId="77777777" w:rsidR="001A6424" w:rsidRDefault="001A6424" w:rsidP="001A6424">
      <w:pPr>
        <w:pStyle w:val="CodeText"/>
      </w:pPr>
      <w:r>
        <w:t xml:space="preserve">            &lt;result name="error" type="tiles"&gt;editLevel&lt;/result&gt;</w:t>
      </w:r>
    </w:p>
    <w:p w14:paraId="6F0BDFC9" w14:textId="77777777" w:rsidR="001A6424" w:rsidRDefault="001A6424" w:rsidP="001A6424">
      <w:pPr>
        <w:pStyle w:val="CodeText"/>
      </w:pPr>
      <w:r>
        <w:t xml:space="preserve">            &lt;result name="input" type="tiles"&gt;editLevel&lt;/result&gt;</w:t>
      </w:r>
    </w:p>
    <w:p w14:paraId="35951616" w14:textId="77777777" w:rsidR="001A6424" w:rsidRDefault="001A6424" w:rsidP="001A6424">
      <w:pPr>
        <w:pStyle w:val="CodeText"/>
      </w:pPr>
      <w:r>
        <w:t xml:space="preserve">        &lt;/action&gt;</w:t>
      </w:r>
    </w:p>
    <w:p w14:paraId="337D0B68" w14:textId="77777777" w:rsidR="001A6424" w:rsidRDefault="001A6424" w:rsidP="001A6424">
      <w:pPr>
        <w:pStyle w:val="CodeText"/>
      </w:pPr>
      <w:r>
        <w:t xml:space="preserve">    &lt;/package&gt;</w:t>
      </w:r>
    </w:p>
    <w:p w14:paraId="42CF3BDF" w14:textId="5F2B5E36" w:rsidR="001A6424" w:rsidRDefault="001A6424" w:rsidP="001A6424">
      <w:pPr>
        <w:pStyle w:val="CodeText"/>
      </w:pPr>
      <w:r>
        <w:t>&lt;/struts&gt;</w:t>
      </w:r>
    </w:p>
    <w:p w14:paraId="316A75C5" w14:textId="77777777" w:rsidR="001A6424" w:rsidRDefault="001A6424" w:rsidP="001A6424">
      <w:pPr>
        <w:pStyle w:val="CodeText"/>
      </w:pPr>
    </w:p>
    <w:p w14:paraId="5C34C9ED" w14:textId="70336E40" w:rsidR="001A6424" w:rsidRDefault="001A6424" w:rsidP="001A6424">
      <w:pPr>
        <w:pStyle w:val="ListParagraph"/>
        <w:numPr>
          <w:ilvl w:val="0"/>
          <w:numId w:val="9"/>
        </w:numPr>
      </w:pPr>
      <w:r>
        <w:t>ApplicationContext-total.xml</w:t>
      </w:r>
    </w:p>
    <w:p w14:paraId="5F1BA45F" w14:textId="77777777" w:rsidR="001A6424" w:rsidRDefault="001A6424" w:rsidP="001A6424">
      <w:pPr>
        <w:pStyle w:val="CodeText"/>
      </w:pPr>
      <w:r>
        <w:t xml:space="preserve">    &lt;bean id="userLevelDao" class="com.innovaee.eorder.dao.hibernate.HibernateUserLevelDao"&gt;</w:t>
      </w:r>
    </w:p>
    <w:p w14:paraId="427DB2E5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6B44C19F" w14:textId="77777777" w:rsidR="001A6424" w:rsidRDefault="001A6424" w:rsidP="001A6424">
      <w:pPr>
        <w:pStyle w:val="CodeText"/>
      </w:pPr>
      <w:r>
        <w:t xml:space="preserve">    &lt;/bean&gt;</w:t>
      </w:r>
    </w:p>
    <w:p w14:paraId="47C4E713" w14:textId="77777777" w:rsidR="001A6424" w:rsidRDefault="001A6424" w:rsidP="001A6424">
      <w:pPr>
        <w:pStyle w:val="CodeText"/>
      </w:pPr>
      <w:r>
        <w:t xml:space="preserve">    &lt;bean id="memberShipDao" class="com.innovaee.eorder.dao.hibernate.HibernateMemberShipDao"&gt;</w:t>
      </w:r>
    </w:p>
    <w:p w14:paraId="67E1968C" w14:textId="77777777" w:rsidR="001A6424" w:rsidRDefault="001A6424" w:rsidP="001A6424">
      <w:pPr>
        <w:pStyle w:val="CodeText"/>
      </w:pPr>
      <w:r>
        <w:t xml:space="preserve">        &lt;property name="sessionFactory" ref="sessionFactory" /&gt;</w:t>
      </w:r>
    </w:p>
    <w:p w14:paraId="5459601C" w14:textId="77777777" w:rsidR="001A6424" w:rsidRDefault="001A6424" w:rsidP="001A6424">
      <w:pPr>
        <w:pStyle w:val="CodeText"/>
      </w:pPr>
      <w:r>
        <w:t xml:space="preserve">    &lt;/bean&gt;</w:t>
      </w:r>
    </w:p>
    <w:p w14:paraId="03C8F78E" w14:textId="77777777" w:rsidR="001A6424" w:rsidRDefault="001A6424" w:rsidP="001A6424">
      <w:pPr>
        <w:pStyle w:val="CodeText"/>
      </w:pPr>
    </w:p>
    <w:p w14:paraId="4FCDACD8" w14:textId="77777777" w:rsidR="001A6424" w:rsidRDefault="001A6424" w:rsidP="001A6424">
      <w:pPr>
        <w:pStyle w:val="CodeText"/>
      </w:pPr>
    </w:p>
    <w:p w14:paraId="206CC565" w14:textId="77777777" w:rsidR="001A6424" w:rsidRDefault="001A6424" w:rsidP="001A6424">
      <w:pPr>
        <w:pStyle w:val="CodeText"/>
      </w:pPr>
      <w:r>
        <w:t xml:space="preserve">    &lt;bean id="memberShipService" class="com.innovaee.eorder.service.impl.MemberShipServiceImpl"&gt;</w:t>
      </w:r>
    </w:p>
    <w:p w14:paraId="07DD6EE3" w14:textId="77777777" w:rsidR="001A6424" w:rsidRDefault="001A6424" w:rsidP="001A6424">
      <w:pPr>
        <w:pStyle w:val="CodeText"/>
      </w:pPr>
      <w:r>
        <w:t xml:space="preserve">        &lt;property name="userDao" ref="userDao" /&gt;</w:t>
      </w:r>
    </w:p>
    <w:p w14:paraId="54F3C0F9" w14:textId="77777777" w:rsidR="001A6424" w:rsidRDefault="001A6424" w:rsidP="001A6424">
      <w:pPr>
        <w:pStyle w:val="CodeText"/>
      </w:pPr>
      <w:r>
        <w:lastRenderedPageBreak/>
        <w:t xml:space="preserve">        &lt;property name="userLevelDao" ref="userLevelDao" /&gt;</w:t>
      </w:r>
    </w:p>
    <w:p w14:paraId="263EE760" w14:textId="77777777" w:rsidR="001A6424" w:rsidRDefault="001A6424" w:rsidP="001A6424">
      <w:pPr>
        <w:pStyle w:val="CodeText"/>
      </w:pPr>
      <w:r>
        <w:t xml:space="preserve">        &lt;property name="memberShipDao" ref="memberShipDao" /&gt;</w:t>
      </w:r>
    </w:p>
    <w:p w14:paraId="1513C72A" w14:textId="563F1C53" w:rsidR="001A6424" w:rsidRDefault="001A6424" w:rsidP="001A6424">
      <w:pPr>
        <w:pStyle w:val="CodeText"/>
      </w:pPr>
      <w:r>
        <w:t xml:space="preserve">    &lt;/bean&gt;</w:t>
      </w:r>
    </w:p>
    <w:p w14:paraId="25B13192" w14:textId="19C77D04" w:rsidR="001A6424" w:rsidRDefault="001A6424" w:rsidP="001A6424">
      <w:pPr>
        <w:pStyle w:val="ListParagraph"/>
        <w:numPr>
          <w:ilvl w:val="0"/>
          <w:numId w:val="9"/>
        </w:numPr>
      </w:pPr>
      <w:r>
        <w:t>Hibernate</w:t>
      </w:r>
    </w:p>
    <w:p w14:paraId="19C294AB" w14:textId="77777777" w:rsidR="001A6424" w:rsidRDefault="001A6424" w:rsidP="001A6424">
      <w:pPr>
        <w:pStyle w:val="CodeText"/>
      </w:pPr>
      <w:r>
        <w:t>@Entity</w:t>
      </w:r>
    </w:p>
    <w:p w14:paraId="58CE10B4" w14:textId="77777777" w:rsidR="001A6424" w:rsidRDefault="001A6424" w:rsidP="001A6424">
      <w:pPr>
        <w:pStyle w:val="CodeText"/>
      </w:pPr>
      <w:r>
        <w:t>@Table(name = "T_USER_LEVEL")</w:t>
      </w:r>
    </w:p>
    <w:p w14:paraId="7463A626" w14:textId="77777777" w:rsidR="001A6424" w:rsidRDefault="001A6424" w:rsidP="001A6424">
      <w:pPr>
        <w:pStyle w:val="CodeText"/>
      </w:pPr>
      <w:r>
        <w:t>public class UserLevel extends BaseEntity {</w:t>
      </w:r>
    </w:p>
    <w:p w14:paraId="2DE9FB10" w14:textId="77777777" w:rsidR="001A6424" w:rsidRDefault="001A6424" w:rsidP="001A6424">
      <w:pPr>
        <w:pStyle w:val="CodeText"/>
      </w:pPr>
      <w:r>
        <w:t xml:space="preserve">    @Basic</w:t>
      </w:r>
    </w:p>
    <w:p w14:paraId="04516703" w14:textId="77777777" w:rsidR="001A6424" w:rsidRDefault="001A6424" w:rsidP="001A6424">
      <w:pPr>
        <w:pStyle w:val="CodeText"/>
      </w:pPr>
      <w:r>
        <w:t xml:space="preserve">    @Column(name = "LEVEL_NAME")</w:t>
      </w:r>
    </w:p>
    <w:p w14:paraId="41E99B88" w14:textId="77777777" w:rsidR="001A6424" w:rsidRDefault="001A6424" w:rsidP="001A6424">
      <w:pPr>
        <w:pStyle w:val="CodeText"/>
      </w:pPr>
      <w:r>
        <w:t xml:space="preserve">    public String getLevelName() {</w:t>
      </w:r>
    </w:p>
    <w:p w14:paraId="3A008826" w14:textId="77777777" w:rsidR="001A6424" w:rsidRDefault="001A6424" w:rsidP="001A6424">
      <w:pPr>
        <w:pStyle w:val="CodeText"/>
      </w:pPr>
    </w:p>
    <w:p w14:paraId="4173E82E" w14:textId="77777777" w:rsidR="001A6424" w:rsidRDefault="001A6424" w:rsidP="001A6424">
      <w:pPr>
        <w:pStyle w:val="CodeText"/>
      </w:pPr>
      <w:r>
        <w:t xml:space="preserve">    @Basic</w:t>
      </w:r>
    </w:p>
    <w:p w14:paraId="169F0667" w14:textId="77777777" w:rsidR="001A6424" w:rsidRDefault="001A6424" w:rsidP="001A6424">
      <w:pPr>
        <w:pStyle w:val="CodeText"/>
      </w:pPr>
      <w:r>
        <w:t xml:space="preserve">    @Column(name = "DISCOUNT")</w:t>
      </w:r>
    </w:p>
    <w:p w14:paraId="6DC56127" w14:textId="77777777" w:rsidR="001A6424" w:rsidRDefault="001A6424" w:rsidP="001A6424">
      <w:pPr>
        <w:pStyle w:val="CodeText"/>
      </w:pPr>
      <w:r>
        <w:t xml:space="preserve">    public Float getDiscount() {</w:t>
      </w:r>
    </w:p>
    <w:p w14:paraId="482CF6CD" w14:textId="77777777" w:rsidR="001A6424" w:rsidRDefault="001A6424" w:rsidP="001A6424">
      <w:pPr>
        <w:pStyle w:val="CodeText"/>
      </w:pPr>
    </w:p>
    <w:p w14:paraId="0004E407" w14:textId="77777777" w:rsidR="001A6424" w:rsidRDefault="001A6424" w:rsidP="001A6424">
      <w:pPr>
        <w:pStyle w:val="CodeText"/>
      </w:pPr>
      <w:r>
        <w:t xml:space="preserve">    @Basic</w:t>
      </w:r>
    </w:p>
    <w:p w14:paraId="56AC93F1" w14:textId="77777777" w:rsidR="001A6424" w:rsidRDefault="001A6424" w:rsidP="001A6424">
      <w:pPr>
        <w:pStyle w:val="CodeText"/>
      </w:pPr>
      <w:r>
        <w:t xml:space="preserve">    @Column(name = "LEVEL_SCORE")</w:t>
      </w:r>
    </w:p>
    <w:p w14:paraId="35B4759F" w14:textId="77777777" w:rsidR="001A6424" w:rsidRDefault="001A6424" w:rsidP="001A6424">
      <w:pPr>
        <w:pStyle w:val="CodeText"/>
      </w:pPr>
      <w:r>
        <w:t xml:space="preserve">    public Integer getLevelScore() {</w:t>
      </w:r>
    </w:p>
    <w:p w14:paraId="671119C5" w14:textId="77777777" w:rsidR="001A6424" w:rsidRDefault="001A6424" w:rsidP="001A6424">
      <w:pPr>
        <w:pStyle w:val="CodeText"/>
      </w:pPr>
    </w:p>
    <w:p w14:paraId="16167F93" w14:textId="77777777" w:rsidR="001A6424" w:rsidRDefault="001A6424" w:rsidP="001A6424">
      <w:pPr>
        <w:pStyle w:val="CodeText"/>
      </w:pPr>
      <w:r>
        <w:t xml:space="preserve">    @Basic</w:t>
      </w:r>
    </w:p>
    <w:p w14:paraId="7828D82E" w14:textId="77777777" w:rsidR="001A6424" w:rsidRDefault="001A6424" w:rsidP="001A6424">
      <w:pPr>
        <w:pStyle w:val="CodeText"/>
      </w:pPr>
      <w:r>
        <w:t xml:space="preserve">    @Column(name = "LEVEL_STATUS")</w:t>
      </w:r>
    </w:p>
    <w:p w14:paraId="51FA5C3D" w14:textId="77777777" w:rsidR="001A6424" w:rsidRDefault="001A6424" w:rsidP="001A6424">
      <w:pPr>
        <w:pStyle w:val="CodeText"/>
      </w:pPr>
      <w:r>
        <w:t xml:space="preserve">    public boolean isLevelStatus() {</w:t>
      </w:r>
    </w:p>
    <w:p w14:paraId="0CB16FFF" w14:textId="77777777" w:rsidR="001A6424" w:rsidRDefault="001A6424" w:rsidP="001A6424">
      <w:pPr>
        <w:pStyle w:val="CodeText"/>
      </w:pPr>
    </w:p>
    <w:p w14:paraId="0FA863A6" w14:textId="0E224954" w:rsidR="001A6424" w:rsidRPr="001A6424" w:rsidRDefault="001A6424" w:rsidP="001A6424">
      <w:pPr>
        <w:pStyle w:val="CodeText"/>
      </w:pPr>
      <w:r>
        <w:t>}</w:t>
      </w:r>
    </w:p>
    <w:p w14:paraId="620AB918" w14:textId="50DEFE64" w:rsidR="004D706F" w:rsidRDefault="004D706F" w:rsidP="004D706F">
      <w:pPr>
        <w:pStyle w:val="Heading3"/>
      </w:pPr>
      <w:bookmarkStart w:id="219" w:name="_数据库脚本_2"/>
      <w:bookmarkStart w:id="220" w:name="_Toc416641022"/>
      <w:bookmarkEnd w:id="219"/>
      <w:r>
        <w:rPr>
          <w:rFonts w:hint="eastAsia"/>
        </w:rPr>
        <w:t>数据库</w:t>
      </w:r>
      <w:r>
        <w:t>脚本</w:t>
      </w:r>
      <w:bookmarkEnd w:id="220"/>
    </w:p>
    <w:p w14:paraId="1083FC73" w14:textId="77777777" w:rsidR="001A6424" w:rsidRDefault="001A6424" w:rsidP="001A6424">
      <w:pPr>
        <w:pStyle w:val="CodeText"/>
      </w:pPr>
      <w:r>
        <w:t>DROP TABLE IF EXISTS `t_user_level`;</w:t>
      </w:r>
    </w:p>
    <w:p w14:paraId="3278776F" w14:textId="77777777" w:rsidR="001A6424" w:rsidRDefault="001A6424" w:rsidP="001A6424">
      <w:pPr>
        <w:pStyle w:val="CodeText"/>
      </w:pPr>
      <w:r>
        <w:t>CREATE TABLE `t_user_level` (</w:t>
      </w:r>
    </w:p>
    <w:p w14:paraId="528AA4E1" w14:textId="77777777" w:rsidR="001A6424" w:rsidRDefault="001A6424" w:rsidP="001A6424">
      <w:pPr>
        <w:pStyle w:val="CodeText"/>
      </w:pPr>
      <w:r>
        <w:t xml:space="preserve">  `id` bigint(20) NOT NULL AUTO_INCREMENT,</w:t>
      </w:r>
    </w:p>
    <w:p w14:paraId="2BE4377D" w14:textId="77777777" w:rsidR="001A6424" w:rsidRDefault="001A6424" w:rsidP="001A6424">
      <w:pPr>
        <w:pStyle w:val="CodeText"/>
      </w:pPr>
      <w:r>
        <w:t xml:space="preserve">  `level_name` varchar(128) NOT NULL,</w:t>
      </w:r>
    </w:p>
    <w:p w14:paraId="6D317187" w14:textId="77777777" w:rsidR="001A6424" w:rsidRDefault="001A6424" w:rsidP="001A6424">
      <w:pPr>
        <w:pStyle w:val="CodeText"/>
      </w:pPr>
      <w:r>
        <w:t xml:space="preserve">  `discount` float(32,2) DEFAULT 10.0,</w:t>
      </w:r>
    </w:p>
    <w:p w14:paraId="1CDD2DF3" w14:textId="77777777" w:rsidR="001A6424" w:rsidRDefault="001A6424" w:rsidP="001A6424">
      <w:pPr>
        <w:pStyle w:val="CodeText"/>
      </w:pPr>
      <w:r>
        <w:t xml:space="preserve">  `level_score` int(20) DEFAULT 0,</w:t>
      </w:r>
    </w:p>
    <w:p w14:paraId="6C3877F3" w14:textId="77777777" w:rsidR="001A6424" w:rsidRDefault="001A6424" w:rsidP="001A6424">
      <w:pPr>
        <w:pStyle w:val="CodeText"/>
      </w:pPr>
      <w:r>
        <w:t xml:space="preserve">  `level_status` tinyint(1) DEFAULT 1,</w:t>
      </w:r>
    </w:p>
    <w:p w14:paraId="4D5E99B7" w14:textId="77777777" w:rsidR="001A6424" w:rsidRDefault="001A6424" w:rsidP="001A6424">
      <w:pPr>
        <w:pStyle w:val="CodeText"/>
      </w:pPr>
      <w:r>
        <w:t xml:space="preserve">  `create_at` datetime DEFAULT NULL,</w:t>
      </w:r>
    </w:p>
    <w:p w14:paraId="413BE5CF" w14:textId="77777777" w:rsidR="001A6424" w:rsidRDefault="001A6424" w:rsidP="001A6424">
      <w:pPr>
        <w:pStyle w:val="CodeText"/>
      </w:pPr>
      <w:r>
        <w:t xml:space="preserve">  `update_at` datetime DEFAULT NULL,</w:t>
      </w:r>
    </w:p>
    <w:p w14:paraId="31EC185B" w14:textId="77777777" w:rsidR="001A6424" w:rsidRDefault="001A6424" w:rsidP="001A6424">
      <w:pPr>
        <w:pStyle w:val="CodeText"/>
      </w:pPr>
      <w:r>
        <w:t xml:space="preserve">  PRIMARY KEY (`id`)</w:t>
      </w:r>
    </w:p>
    <w:p w14:paraId="5463DE20" w14:textId="4A027097" w:rsidR="001A6424" w:rsidRPr="001A6424" w:rsidRDefault="001A6424" w:rsidP="001A6424">
      <w:pPr>
        <w:pStyle w:val="CodeText"/>
      </w:pPr>
      <w:r>
        <w:t>) ENGINE=InnoDB DEFAULT CHARSET=utf8;</w:t>
      </w:r>
    </w:p>
    <w:p w14:paraId="59750148" w14:textId="6E19D4AF" w:rsidR="002C3CB8" w:rsidRDefault="002C3CB8" w:rsidP="00EE0D06">
      <w:pPr>
        <w:pStyle w:val="Heading2"/>
      </w:pPr>
      <w:bookmarkStart w:id="221" w:name="_Toc416641023"/>
      <w:r>
        <w:rPr>
          <w:rFonts w:hint="eastAsia"/>
        </w:rPr>
        <w:lastRenderedPageBreak/>
        <w:t>删除</w:t>
      </w:r>
      <w:r>
        <w:t>会员等级</w:t>
      </w:r>
      <w:bookmarkEnd w:id="221"/>
    </w:p>
    <w:p w14:paraId="45D128E1" w14:textId="5ACAEE45" w:rsidR="00A5327E" w:rsidRDefault="00A5327E" w:rsidP="00A5327E">
      <w:pPr>
        <w:pStyle w:val="Heading3"/>
      </w:pPr>
      <w:bookmarkStart w:id="222" w:name="_Toc416641024"/>
      <w:r>
        <w:rPr>
          <w:rFonts w:hint="eastAsia"/>
        </w:rPr>
        <w:t>功能</w:t>
      </w:r>
      <w:r>
        <w:t>IPO</w:t>
      </w:r>
      <w:r>
        <w:t>图</w:t>
      </w:r>
      <w:bookmarkEnd w:id="222"/>
    </w:p>
    <w:p w14:paraId="3623C27B" w14:textId="6EC016AB" w:rsidR="00A5327E" w:rsidRDefault="00CD1323" w:rsidP="00A5327E">
      <w:r>
        <w:object w:dxaOrig="7261" w:dyaOrig="3705" w14:anchorId="677781EC">
          <v:shape id="_x0000_i1042" type="#_x0000_t75" style="width:362.95pt;height:185.15pt" o:ole="">
            <v:imagedata r:id="rId124" o:title=""/>
          </v:shape>
          <o:OLEObject Type="Embed" ProgID="Visio.Drawing.15" ShapeID="_x0000_i1042" DrawAspect="Content" ObjectID="_1491143354" r:id="rId125"/>
        </w:object>
      </w:r>
    </w:p>
    <w:p w14:paraId="6AED970C" w14:textId="37C89FFF" w:rsidR="00A5327E" w:rsidRDefault="00A5327E" w:rsidP="00A5327E">
      <w:pPr>
        <w:pStyle w:val="Heading3"/>
      </w:pPr>
      <w:bookmarkStart w:id="223" w:name="_Toc416641025"/>
      <w:r>
        <w:rPr>
          <w:rFonts w:hint="eastAsia"/>
        </w:rPr>
        <w:t>时序图</w:t>
      </w:r>
      <w:bookmarkEnd w:id="223"/>
    </w:p>
    <w:p w14:paraId="26AEBE33" w14:textId="1B2230B8" w:rsidR="00A5327E" w:rsidRDefault="00A5327E" w:rsidP="00A5327E">
      <w:r>
        <w:rPr>
          <w:rFonts w:hint="eastAsia"/>
          <w:noProof/>
        </w:rPr>
        <w:drawing>
          <wp:inline distT="0" distB="0" distL="0" distR="0" wp14:anchorId="09B3B367" wp14:editId="7B265653">
            <wp:extent cx="5514975" cy="251714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5-04-12_16354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571" w14:textId="063016A5" w:rsidR="00A5327E" w:rsidRDefault="00A5327E" w:rsidP="00A5327E">
      <w:pPr>
        <w:pStyle w:val="Heading3"/>
      </w:pPr>
      <w:bookmarkStart w:id="224" w:name="_Toc416641026"/>
      <w:r>
        <w:rPr>
          <w:rFonts w:hint="eastAsia"/>
        </w:rPr>
        <w:t>类图</w:t>
      </w:r>
      <w:bookmarkEnd w:id="224"/>
    </w:p>
    <w:p w14:paraId="7DE17E38" w14:textId="6465BE34" w:rsidR="00A5327E" w:rsidRDefault="00A5327E" w:rsidP="00A5327E">
      <w:r>
        <w:rPr>
          <w:rFonts w:hint="eastAsia"/>
        </w:rPr>
        <w:t>见</w:t>
      </w:r>
      <w:r>
        <w:t>章节</w:t>
      </w:r>
      <w:hyperlink w:anchor="_类图_2" w:history="1">
        <w:r w:rsidRPr="00A5327E">
          <w:rPr>
            <w:rStyle w:val="Hyperlink"/>
          </w:rPr>
          <w:t>7.1.3</w:t>
        </w:r>
      </w:hyperlink>
    </w:p>
    <w:p w14:paraId="2E3EBED0" w14:textId="63508365" w:rsidR="00A5327E" w:rsidRDefault="00A5327E" w:rsidP="00A5327E">
      <w:pPr>
        <w:pStyle w:val="Heading3"/>
      </w:pPr>
      <w:bookmarkStart w:id="225" w:name="_代码构成_4"/>
      <w:bookmarkStart w:id="226" w:name="_Toc416641027"/>
      <w:bookmarkEnd w:id="225"/>
      <w:r>
        <w:rPr>
          <w:rFonts w:hint="eastAsia"/>
        </w:rPr>
        <w:t>代码</w:t>
      </w:r>
      <w:r>
        <w:t>构成</w:t>
      </w:r>
      <w:bookmarkEnd w:id="226"/>
    </w:p>
    <w:p w14:paraId="22CD9F99" w14:textId="36EBC182" w:rsidR="00A5327E" w:rsidRDefault="00A5327E" w:rsidP="00A5327E">
      <w:r>
        <w:rPr>
          <w:rFonts w:hint="eastAsia"/>
        </w:rPr>
        <w:t>见</w:t>
      </w:r>
      <w:r>
        <w:t>章节</w:t>
      </w:r>
      <w:hyperlink w:anchor="_代码构成_3" w:history="1">
        <w:r w:rsidRPr="00A5327E">
          <w:rPr>
            <w:rStyle w:val="Hyperlink"/>
          </w:rPr>
          <w:t>7.1.4</w:t>
        </w:r>
      </w:hyperlink>
    </w:p>
    <w:p w14:paraId="0D6B6C4D" w14:textId="6D2671CE" w:rsidR="00A5327E" w:rsidRDefault="00A5327E" w:rsidP="00A5327E">
      <w:pPr>
        <w:pStyle w:val="Heading3"/>
      </w:pPr>
      <w:bookmarkStart w:id="227" w:name="_Toc416641028"/>
      <w:r>
        <w:rPr>
          <w:rFonts w:hint="eastAsia"/>
        </w:rPr>
        <w:t>配置文件</w:t>
      </w:r>
      <w:bookmarkEnd w:id="227"/>
    </w:p>
    <w:p w14:paraId="4367CAD1" w14:textId="633A8B59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配置文件_7" w:history="1">
        <w:r w:rsidRPr="00A5327E">
          <w:rPr>
            <w:rStyle w:val="Hyperlink"/>
          </w:rPr>
          <w:t>7.1.5</w:t>
        </w:r>
      </w:hyperlink>
    </w:p>
    <w:p w14:paraId="76E8CFA3" w14:textId="34307E3D" w:rsidR="00A5327E" w:rsidRDefault="00A5327E" w:rsidP="00A5327E">
      <w:pPr>
        <w:pStyle w:val="Heading3"/>
      </w:pPr>
      <w:bookmarkStart w:id="228" w:name="_Toc416641029"/>
      <w:r>
        <w:rPr>
          <w:rFonts w:hint="eastAsia"/>
        </w:rPr>
        <w:lastRenderedPageBreak/>
        <w:t>数据库</w:t>
      </w:r>
      <w:r>
        <w:t>脚本</w:t>
      </w:r>
      <w:bookmarkEnd w:id="228"/>
    </w:p>
    <w:p w14:paraId="5800CE0A" w14:textId="0E2C8352" w:rsidR="00A5327E" w:rsidRPr="00A5327E" w:rsidRDefault="00A5327E" w:rsidP="00A5327E">
      <w:r>
        <w:rPr>
          <w:rFonts w:hint="eastAsia"/>
        </w:rPr>
        <w:t>见</w:t>
      </w:r>
      <w:r>
        <w:t>章节</w:t>
      </w:r>
      <w:hyperlink w:anchor="_数据库脚本_2" w:history="1">
        <w:r w:rsidRPr="00A5327E">
          <w:rPr>
            <w:rStyle w:val="Hyperlink"/>
          </w:rPr>
          <w:t>7.1.6</w:t>
        </w:r>
      </w:hyperlink>
    </w:p>
    <w:p w14:paraId="70012B6B" w14:textId="3118AB24" w:rsidR="002C3CB8" w:rsidRDefault="002C3CB8" w:rsidP="00EE0D06">
      <w:pPr>
        <w:pStyle w:val="Heading2"/>
      </w:pPr>
      <w:bookmarkStart w:id="229" w:name="_Toc416641030"/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用户会员</w:t>
      </w:r>
      <w:bookmarkEnd w:id="229"/>
    </w:p>
    <w:p w14:paraId="68A813A0" w14:textId="0D70A1D3" w:rsidR="00CD1323" w:rsidRDefault="00CD1323" w:rsidP="00CD1323">
      <w:pPr>
        <w:pStyle w:val="Heading3"/>
      </w:pPr>
      <w:bookmarkStart w:id="230" w:name="_Toc416641031"/>
      <w:r>
        <w:rPr>
          <w:rFonts w:hint="eastAsia"/>
        </w:rPr>
        <w:t>功能</w:t>
      </w:r>
      <w:r>
        <w:t>IPO</w:t>
      </w:r>
      <w:r>
        <w:t>图</w:t>
      </w:r>
      <w:bookmarkEnd w:id="230"/>
    </w:p>
    <w:p w14:paraId="510EAA20" w14:textId="4B338FFE" w:rsidR="00CD1323" w:rsidRPr="00CD1323" w:rsidRDefault="00CD1323" w:rsidP="00CD1323">
      <w:r>
        <w:object w:dxaOrig="7261" w:dyaOrig="3705" w14:anchorId="2E1DE053">
          <v:shape id="_x0000_i1043" type="#_x0000_t75" style="width:362.95pt;height:185.15pt" o:ole="">
            <v:imagedata r:id="rId127" o:title=""/>
          </v:shape>
          <o:OLEObject Type="Embed" ProgID="Visio.Drawing.15" ShapeID="_x0000_i1043" DrawAspect="Content" ObjectID="_1491143355" r:id="rId128"/>
        </w:object>
      </w:r>
    </w:p>
    <w:p w14:paraId="34FCE6E2" w14:textId="65322DA9" w:rsidR="00CD1323" w:rsidRDefault="00CD1323" w:rsidP="00CD1323">
      <w:pPr>
        <w:pStyle w:val="Heading3"/>
      </w:pPr>
      <w:bookmarkStart w:id="231" w:name="_Toc416641032"/>
      <w:r>
        <w:rPr>
          <w:rFonts w:hint="eastAsia"/>
        </w:rPr>
        <w:t>时序图</w:t>
      </w:r>
      <w:bookmarkEnd w:id="231"/>
    </w:p>
    <w:p w14:paraId="3BDB815A" w14:textId="2726164D" w:rsidR="009B41B0" w:rsidRDefault="009B41B0" w:rsidP="009B41B0">
      <w:r>
        <w:rPr>
          <w:rFonts w:hint="eastAsia"/>
          <w:noProof/>
        </w:rPr>
        <w:drawing>
          <wp:inline distT="0" distB="0" distL="0" distR="0" wp14:anchorId="7B3240FD" wp14:editId="44A05DE4">
            <wp:extent cx="5514975" cy="1713230"/>
            <wp:effectExtent l="0" t="0" r="952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5-04-12_1656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58F" w14:textId="77777777" w:rsidR="005A64BD" w:rsidRDefault="005A64BD" w:rsidP="009B41B0"/>
    <w:p w14:paraId="2D7409D7" w14:textId="38FC5FF2" w:rsidR="005A64BD" w:rsidRDefault="005A64BD" w:rsidP="009B41B0">
      <w:r>
        <w:rPr>
          <w:rFonts w:hint="eastAsia"/>
          <w:noProof/>
        </w:rPr>
        <w:drawing>
          <wp:inline distT="0" distB="0" distL="0" distR="0" wp14:anchorId="44F99A62" wp14:editId="3D06B0E6">
            <wp:extent cx="5514975" cy="1753235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5-04-12_1707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4CA2" w14:textId="77777777" w:rsidR="005A64BD" w:rsidRDefault="005A64BD" w:rsidP="009B41B0"/>
    <w:p w14:paraId="1D848682" w14:textId="0028DF7B" w:rsidR="005A64BD" w:rsidRDefault="005A64BD" w:rsidP="005A64BD">
      <w:pPr>
        <w:pStyle w:val="Heading3"/>
      </w:pPr>
      <w:bookmarkStart w:id="232" w:name="_类图_3"/>
      <w:bookmarkStart w:id="233" w:name="_Toc416641033"/>
      <w:bookmarkEnd w:id="232"/>
      <w:r>
        <w:rPr>
          <w:rFonts w:hint="eastAsia"/>
        </w:rPr>
        <w:lastRenderedPageBreak/>
        <w:t>类图</w:t>
      </w:r>
      <w:bookmarkEnd w:id="233"/>
    </w:p>
    <w:p w14:paraId="3B121247" w14:textId="15C9D102" w:rsidR="005A64BD" w:rsidRDefault="005A64BD" w:rsidP="005A64BD">
      <w:r>
        <w:rPr>
          <w:rFonts w:hint="eastAsia"/>
          <w:noProof/>
        </w:rPr>
        <w:drawing>
          <wp:inline distT="0" distB="0" distL="0" distR="0" wp14:anchorId="7A63F178" wp14:editId="48EF4013">
            <wp:extent cx="5514975" cy="366141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5-04-12_17120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418" w14:textId="07D9EB39" w:rsidR="005A64BD" w:rsidRDefault="005A64BD" w:rsidP="005A64BD">
      <w:pPr>
        <w:pStyle w:val="Heading3"/>
      </w:pPr>
      <w:bookmarkStart w:id="234" w:name="_代码构成_5"/>
      <w:bookmarkStart w:id="235" w:name="_Toc416641034"/>
      <w:bookmarkEnd w:id="234"/>
      <w:r>
        <w:rPr>
          <w:rFonts w:hint="eastAsia"/>
        </w:rPr>
        <w:t>代码</w:t>
      </w:r>
      <w:r>
        <w:t>构成</w:t>
      </w:r>
      <w:bookmarkEnd w:id="235"/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970"/>
        <w:gridCol w:w="2970"/>
        <w:gridCol w:w="2853"/>
      </w:tblGrid>
      <w:tr w:rsidR="005A64BD" w14:paraId="6169ABD5" w14:textId="77777777" w:rsidTr="0038527D">
        <w:tc>
          <w:tcPr>
            <w:tcW w:w="2970" w:type="dxa"/>
            <w:shd w:val="clear" w:color="auto" w:fill="BFBFBF" w:themeFill="background1" w:themeFillShade="BF"/>
          </w:tcPr>
          <w:p w14:paraId="7BE93F46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名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3E2D4968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包路径</w:t>
            </w:r>
          </w:p>
        </w:tc>
        <w:tc>
          <w:tcPr>
            <w:tcW w:w="2853" w:type="dxa"/>
            <w:shd w:val="clear" w:color="auto" w:fill="BFBFBF" w:themeFill="background1" w:themeFillShade="BF"/>
          </w:tcPr>
          <w:p w14:paraId="6A65E0B0" w14:textId="77777777" w:rsidR="005A64BD" w:rsidRDefault="005A64BD" w:rsidP="0038527D">
            <w:pPr>
              <w:pStyle w:val="NoSpacing"/>
            </w:pPr>
            <w:r>
              <w:rPr>
                <w:rFonts w:hint="eastAsia"/>
              </w:rPr>
              <w:t>文件</w:t>
            </w:r>
            <w:r>
              <w:t>说明</w:t>
            </w:r>
          </w:p>
        </w:tc>
      </w:tr>
      <w:tr w:rsidR="005A64BD" w14:paraId="2634AB18" w14:textId="77777777" w:rsidTr="0038527D">
        <w:tc>
          <w:tcPr>
            <w:tcW w:w="2970" w:type="dxa"/>
          </w:tcPr>
          <w:p w14:paraId="2DF1F9CC" w14:textId="7A6A2EB9" w:rsidR="005A64BD" w:rsidRPr="00F63625" w:rsidRDefault="005A64BD" w:rsidP="0038527D">
            <w:pPr>
              <w:pStyle w:val="NoSpacing"/>
            </w:pPr>
            <w:r>
              <w:t>member</w:t>
            </w:r>
            <w:r>
              <w:rPr>
                <w:rFonts w:hint="eastAsia"/>
              </w:rPr>
              <w:t>.jsp</w:t>
            </w:r>
          </w:p>
        </w:tc>
        <w:tc>
          <w:tcPr>
            <w:tcW w:w="2970" w:type="dxa"/>
          </w:tcPr>
          <w:p w14:paraId="3708E4C5" w14:textId="77777777" w:rsidR="005A64BD" w:rsidRPr="00C4509E" w:rsidRDefault="005A64BD" w:rsidP="0038527D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6B3D355A" w14:textId="777A64B4" w:rsidR="005A64BD" w:rsidRPr="00A65081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列表</w:t>
            </w:r>
            <w:r w:rsidR="005A64BD">
              <w:t>页面</w:t>
            </w:r>
          </w:p>
        </w:tc>
      </w:tr>
      <w:tr w:rsidR="005A64BD" w14:paraId="49D7B7DA" w14:textId="77777777" w:rsidTr="0038527D">
        <w:tc>
          <w:tcPr>
            <w:tcW w:w="2970" w:type="dxa"/>
          </w:tcPr>
          <w:p w14:paraId="4D9472B0" w14:textId="57DCFF06" w:rsidR="005A64BD" w:rsidRPr="00E159A1" w:rsidRDefault="005A64BD" w:rsidP="0038527D">
            <w:pPr>
              <w:pStyle w:val="NoSpacing"/>
            </w:pPr>
            <w:r>
              <w:t>memberEdit.jsp</w:t>
            </w:r>
          </w:p>
        </w:tc>
        <w:tc>
          <w:tcPr>
            <w:tcW w:w="2970" w:type="dxa"/>
          </w:tcPr>
          <w:p w14:paraId="5300A1E7" w14:textId="77777777" w:rsidR="005A64BD" w:rsidRPr="00751FD6" w:rsidRDefault="005A64BD" w:rsidP="0038527D">
            <w:pPr>
              <w:pStyle w:val="NoSpacing"/>
            </w:pPr>
            <w:r>
              <w:t>/web-app/pages/</w:t>
            </w:r>
          </w:p>
        </w:tc>
        <w:tc>
          <w:tcPr>
            <w:tcW w:w="2853" w:type="dxa"/>
          </w:tcPr>
          <w:p w14:paraId="5A4FFE32" w14:textId="4CABFFD4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编辑页面</w:t>
            </w:r>
          </w:p>
        </w:tc>
      </w:tr>
      <w:tr w:rsidR="005A64BD" w14:paraId="7156B28E" w14:textId="77777777" w:rsidTr="0038527D">
        <w:tc>
          <w:tcPr>
            <w:tcW w:w="2970" w:type="dxa"/>
          </w:tcPr>
          <w:p w14:paraId="73B5116A" w14:textId="6394F779" w:rsidR="005A64BD" w:rsidRPr="00E159A1" w:rsidRDefault="005A64BD" w:rsidP="0038527D">
            <w:pPr>
              <w:pStyle w:val="NoSpacing"/>
            </w:pPr>
            <w:r>
              <w:t>MemberAction.java</w:t>
            </w:r>
          </w:p>
        </w:tc>
        <w:tc>
          <w:tcPr>
            <w:tcW w:w="2970" w:type="dxa"/>
          </w:tcPr>
          <w:p w14:paraId="046A0CF1" w14:textId="77777777" w:rsidR="005A64BD" w:rsidRPr="00751FD6" w:rsidRDefault="005A64BD" w:rsidP="0038527D">
            <w:pPr>
              <w:pStyle w:val="NoSpacing"/>
            </w:pPr>
            <w:r>
              <w:t>com.innovaee.eorder.action</w:t>
            </w:r>
          </w:p>
        </w:tc>
        <w:tc>
          <w:tcPr>
            <w:tcW w:w="2853" w:type="dxa"/>
          </w:tcPr>
          <w:p w14:paraId="737F2FB9" w14:textId="0A6A119F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</w:t>
            </w:r>
            <w:r w:rsidR="005A64BD">
              <w:rPr>
                <w:rFonts w:hint="eastAsia"/>
              </w:rPr>
              <w:t>Action</w:t>
            </w:r>
          </w:p>
        </w:tc>
      </w:tr>
      <w:tr w:rsidR="005A64BD" w14:paraId="1F3AD0DC" w14:textId="77777777" w:rsidTr="0038527D">
        <w:tc>
          <w:tcPr>
            <w:tcW w:w="2970" w:type="dxa"/>
          </w:tcPr>
          <w:p w14:paraId="2FB46473" w14:textId="4090D92B" w:rsidR="005A64BD" w:rsidRDefault="0069210F" w:rsidP="0038527D">
            <w:pPr>
              <w:pStyle w:val="NoSpacing"/>
            </w:pPr>
            <w:r>
              <w:t>MemberShip</w:t>
            </w:r>
            <w:r w:rsidR="005A64BD">
              <w:t>Dao.java</w:t>
            </w:r>
          </w:p>
        </w:tc>
        <w:tc>
          <w:tcPr>
            <w:tcW w:w="2970" w:type="dxa"/>
          </w:tcPr>
          <w:p w14:paraId="367E5889" w14:textId="77777777" w:rsidR="005A64BD" w:rsidRPr="00751FD6" w:rsidRDefault="005A64BD" w:rsidP="0038527D">
            <w:pPr>
              <w:pStyle w:val="NoSpacing"/>
            </w:pPr>
            <w:r>
              <w:t>com.innovaee.eorder.dao</w:t>
            </w:r>
          </w:p>
        </w:tc>
        <w:tc>
          <w:tcPr>
            <w:tcW w:w="2853" w:type="dxa"/>
          </w:tcPr>
          <w:p w14:paraId="2817418F" w14:textId="0D5EE3AA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管理数据库访问接口</w:t>
            </w:r>
          </w:p>
        </w:tc>
      </w:tr>
      <w:tr w:rsidR="005A64BD" w14:paraId="5C969575" w14:textId="77777777" w:rsidTr="0038527D">
        <w:tc>
          <w:tcPr>
            <w:tcW w:w="2970" w:type="dxa"/>
          </w:tcPr>
          <w:p w14:paraId="2E6B4D75" w14:textId="0FCBFEE5" w:rsidR="005A64BD" w:rsidRDefault="005A64BD" w:rsidP="0038527D">
            <w:pPr>
              <w:pStyle w:val="NoSpacing"/>
            </w:pPr>
            <w:r>
              <w:t>Hibernate</w:t>
            </w:r>
            <w:r w:rsidR="00913EC0">
              <w:t>MemberShip</w:t>
            </w:r>
            <w:r>
              <w:t>Dao</w:t>
            </w:r>
            <w:r>
              <w:rPr>
                <w:rFonts w:hint="eastAsia"/>
              </w:rPr>
              <w:t>.java</w:t>
            </w:r>
          </w:p>
        </w:tc>
        <w:tc>
          <w:tcPr>
            <w:tcW w:w="2970" w:type="dxa"/>
          </w:tcPr>
          <w:p w14:paraId="65874A8F" w14:textId="77777777" w:rsidR="005A64BD" w:rsidRPr="00364B4A" w:rsidRDefault="005A64BD" w:rsidP="0038527D">
            <w:pPr>
              <w:pStyle w:val="NoSpacing"/>
            </w:pPr>
            <w:r>
              <w:t>com.innovaee.eroder.dao.hibernate</w:t>
            </w:r>
          </w:p>
        </w:tc>
        <w:tc>
          <w:tcPr>
            <w:tcW w:w="2853" w:type="dxa"/>
          </w:tcPr>
          <w:p w14:paraId="12442D9D" w14:textId="0D999962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管理数据库访问实现</w:t>
            </w:r>
          </w:p>
        </w:tc>
      </w:tr>
      <w:tr w:rsidR="005A64BD" w14:paraId="72D2513D" w14:textId="77777777" w:rsidTr="0038527D">
        <w:tc>
          <w:tcPr>
            <w:tcW w:w="2970" w:type="dxa"/>
          </w:tcPr>
          <w:p w14:paraId="17F096E7" w14:textId="6AD2014E" w:rsidR="005A64BD" w:rsidRPr="0089344E" w:rsidRDefault="002167B3" w:rsidP="0038527D">
            <w:pPr>
              <w:pStyle w:val="NoSpacing"/>
            </w:pPr>
            <w:r>
              <w:t>MemberShip</w:t>
            </w:r>
            <w:r w:rsidR="005A64BD">
              <w:t>.java</w:t>
            </w:r>
          </w:p>
        </w:tc>
        <w:tc>
          <w:tcPr>
            <w:tcW w:w="2970" w:type="dxa"/>
          </w:tcPr>
          <w:p w14:paraId="03D9D6E4" w14:textId="77777777" w:rsidR="005A64BD" w:rsidRPr="00364B4A" w:rsidRDefault="005A64BD" w:rsidP="0038527D">
            <w:pPr>
              <w:pStyle w:val="NoSpacing"/>
            </w:pPr>
            <w:r>
              <w:t>com.innovaee.eorder.entity</w:t>
            </w:r>
          </w:p>
        </w:tc>
        <w:tc>
          <w:tcPr>
            <w:tcW w:w="2853" w:type="dxa"/>
          </w:tcPr>
          <w:p w14:paraId="57159A6E" w14:textId="42C3C097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t>实体</w:t>
            </w:r>
            <w:r w:rsidR="005A64BD">
              <w:rPr>
                <w:rFonts w:hint="eastAsia"/>
              </w:rPr>
              <w:t>类</w:t>
            </w:r>
          </w:p>
        </w:tc>
      </w:tr>
      <w:tr w:rsidR="005A64BD" w14:paraId="542E688E" w14:textId="77777777" w:rsidTr="0038527D">
        <w:tc>
          <w:tcPr>
            <w:tcW w:w="2970" w:type="dxa"/>
          </w:tcPr>
          <w:p w14:paraId="098384DA" w14:textId="0E3CF664" w:rsidR="005A64BD" w:rsidRDefault="002167B3" w:rsidP="0038527D">
            <w:pPr>
              <w:pStyle w:val="NoSpacing"/>
            </w:pPr>
            <w:r>
              <w:t>MemberShip</w:t>
            </w:r>
            <w:r w:rsidR="005A64BD">
              <w:t>VO.java</w:t>
            </w:r>
          </w:p>
        </w:tc>
        <w:tc>
          <w:tcPr>
            <w:tcW w:w="2970" w:type="dxa"/>
          </w:tcPr>
          <w:p w14:paraId="158C640F" w14:textId="77777777" w:rsidR="005A64BD" w:rsidRPr="00F63625" w:rsidRDefault="005A64BD" w:rsidP="0038527D">
            <w:pPr>
              <w:pStyle w:val="NoSpacing"/>
            </w:pPr>
            <w:r>
              <w:t>com.innovaee.eorder.vo</w:t>
            </w:r>
          </w:p>
        </w:tc>
        <w:tc>
          <w:tcPr>
            <w:tcW w:w="2853" w:type="dxa"/>
          </w:tcPr>
          <w:p w14:paraId="45E74427" w14:textId="68907340" w:rsidR="005A64BD" w:rsidRDefault="002167B3" w:rsidP="0038527D">
            <w:pPr>
              <w:pStyle w:val="NoSpacing"/>
            </w:pPr>
            <w:r>
              <w:rPr>
                <w:rFonts w:hint="eastAsia"/>
              </w:rPr>
              <w:t>用户会员</w:t>
            </w:r>
            <w:r w:rsidR="005A64BD">
              <w:rPr>
                <w:rFonts w:hint="eastAsia"/>
              </w:rPr>
              <w:t>值域</w:t>
            </w:r>
            <w:r w:rsidR="005A64BD">
              <w:t>类</w:t>
            </w:r>
          </w:p>
        </w:tc>
      </w:tr>
    </w:tbl>
    <w:p w14:paraId="5200988D" w14:textId="4AE4CF69" w:rsidR="005A64BD" w:rsidRDefault="009A6FEE" w:rsidP="009A6FEE">
      <w:pPr>
        <w:pStyle w:val="Heading3"/>
      </w:pPr>
      <w:bookmarkStart w:id="236" w:name="_配置文件_8"/>
      <w:bookmarkStart w:id="237" w:name="_Toc416641035"/>
      <w:bookmarkEnd w:id="236"/>
      <w:r>
        <w:rPr>
          <w:rFonts w:hint="eastAsia"/>
        </w:rPr>
        <w:t>配置</w:t>
      </w:r>
      <w:r>
        <w:t>文件</w:t>
      </w:r>
      <w:bookmarkEnd w:id="237"/>
    </w:p>
    <w:p w14:paraId="5EA7D7A8" w14:textId="4384813E" w:rsidR="009A6FEE" w:rsidRDefault="009A6FEE" w:rsidP="009A6FEE">
      <w:pPr>
        <w:pStyle w:val="ListParagraph"/>
        <w:numPr>
          <w:ilvl w:val="0"/>
          <w:numId w:val="9"/>
        </w:numPr>
      </w:pPr>
      <w:r>
        <w:t>struts.xml</w:t>
      </w:r>
    </w:p>
    <w:p w14:paraId="39C86968" w14:textId="77777777" w:rsidR="009A6FEE" w:rsidRDefault="009A6FEE" w:rsidP="009A6FEE">
      <w:pPr>
        <w:pStyle w:val="CodeText"/>
      </w:pPr>
      <w:r>
        <w:t>&lt;?xml version="1.0" encoding="UTF-8" ?&gt;</w:t>
      </w:r>
    </w:p>
    <w:p w14:paraId="58808E66" w14:textId="77777777" w:rsidR="009A6FEE" w:rsidRDefault="009A6FEE" w:rsidP="009A6FEE">
      <w:pPr>
        <w:pStyle w:val="CodeText"/>
      </w:pPr>
      <w:r>
        <w:t>&lt;!DOCTYPE struts PUBLIC "-//Apache Software Foundation//DTD Struts Configuration 2.0//EN"</w:t>
      </w:r>
    </w:p>
    <w:p w14:paraId="56E3D42B" w14:textId="77777777" w:rsidR="009A6FEE" w:rsidRDefault="009A6FEE" w:rsidP="009A6FEE">
      <w:pPr>
        <w:pStyle w:val="CodeText"/>
      </w:pPr>
      <w:r>
        <w:t xml:space="preserve">                        "http://struts.apache.org/dtds/struts-2.0.dtd"&gt;</w:t>
      </w:r>
    </w:p>
    <w:p w14:paraId="7D4F4BC9" w14:textId="77777777" w:rsidR="009A6FEE" w:rsidRDefault="009A6FEE" w:rsidP="009A6FEE">
      <w:pPr>
        <w:pStyle w:val="CodeText"/>
      </w:pPr>
      <w:r>
        <w:t>&lt;struts&gt;</w:t>
      </w:r>
    </w:p>
    <w:p w14:paraId="661B59E0" w14:textId="77777777" w:rsidR="009A6FEE" w:rsidRDefault="009A6FEE" w:rsidP="009A6FEE">
      <w:pPr>
        <w:pStyle w:val="CodeText"/>
      </w:pPr>
      <w:r>
        <w:t xml:space="preserve">    &lt;package name="com.innovaee.eorder.action.member" namespace="/member"</w:t>
      </w:r>
    </w:p>
    <w:p w14:paraId="4253C9F4" w14:textId="77777777" w:rsidR="009A6FEE" w:rsidRDefault="009A6FEE" w:rsidP="009A6FEE">
      <w:pPr>
        <w:pStyle w:val="CodeText"/>
      </w:pPr>
      <w:r>
        <w:t xml:space="preserve">        extends="struts-base"&gt;</w:t>
      </w:r>
    </w:p>
    <w:p w14:paraId="23777ED8" w14:textId="77777777" w:rsidR="009A6FEE" w:rsidRDefault="009A6FEE" w:rsidP="009A6FEE">
      <w:pPr>
        <w:pStyle w:val="CodeText"/>
      </w:pPr>
      <w:r>
        <w:t xml:space="preserve">        &lt;result-types&gt;</w:t>
      </w:r>
    </w:p>
    <w:p w14:paraId="3A49D8D8" w14:textId="77777777" w:rsidR="009A6FEE" w:rsidRDefault="009A6FEE" w:rsidP="009A6FEE">
      <w:pPr>
        <w:pStyle w:val="CodeText"/>
      </w:pPr>
      <w:r>
        <w:t xml:space="preserve">            &lt;result-type name="tiles"</w:t>
      </w:r>
    </w:p>
    <w:p w14:paraId="3E10AF09" w14:textId="77777777" w:rsidR="009A6FEE" w:rsidRDefault="009A6FEE" w:rsidP="009A6FEE">
      <w:pPr>
        <w:pStyle w:val="CodeText"/>
      </w:pPr>
      <w:r>
        <w:lastRenderedPageBreak/>
        <w:t xml:space="preserve">                class="org.apache.struts2.views.tiles.TilesResult" /&gt;</w:t>
      </w:r>
    </w:p>
    <w:p w14:paraId="2117BA92" w14:textId="77777777" w:rsidR="009A6FEE" w:rsidRDefault="009A6FEE" w:rsidP="009A6FEE">
      <w:pPr>
        <w:pStyle w:val="CodeText"/>
      </w:pPr>
      <w:r>
        <w:t xml:space="preserve">        &lt;/result-types&gt;</w:t>
      </w:r>
    </w:p>
    <w:p w14:paraId="265D45C3" w14:textId="77777777" w:rsidR="009A6FEE" w:rsidRDefault="009A6FEE" w:rsidP="009A6FEE">
      <w:pPr>
        <w:pStyle w:val="CodeText"/>
      </w:pPr>
    </w:p>
    <w:p w14:paraId="634A11B2" w14:textId="77777777" w:rsidR="009A6FEE" w:rsidRDefault="009A6FEE" w:rsidP="009A6FEE">
      <w:pPr>
        <w:pStyle w:val="CodeText"/>
      </w:pPr>
      <w:r>
        <w:t xml:space="preserve">        &lt;action name="list" class="com.innovaee.eorder.action.member.MemberAction"</w:t>
      </w:r>
    </w:p>
    <w:p w14:paraId="2B95BAEC" w14:textId="77777777" w:rsidR="009A6FEE" w:rsidRDefault="009A6FEE" w:rsidP="009A6FEE">
      <w:pPr>
        <w:pStyle w:val="CodeText"/>
      </w:pPr>
      <w:r>
        <w:t xml:space="preserve">            method="list"&gt;</w:t>
      </w:r>
    </w:p>
    <w:p w14:paraId="2A30C0BC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2B5EAD5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6A2C8931" w14:textId="77777777" w:rsidR="009A6FEE" w:rsidRDefault="009A6FEE" w:rsidP="009A6FEE">
      <w:pPr>
        <w:pStyle w:val="CodeText"/>
      </w:pPr>
      <w:r>
        <w:t xml:space="preserve">        &lt;/action&gt;</w:t>
      </w:r>
    </w:p>
    <w:p w14:paraId="49980B8B" w14:textId="77777777" w:rsidR="009A6FEE" w:rsidRDefault="009A6FEE" w:rsidP="009A6FEE">
      <w:pPr>
        <w:pStyle w:val="CodeText"/>
      </w:pPr>
    </w:p>
    <w:p w14:paraId="68FFBF2A" w14:textId="77777777" w:rsidR="009A6FEE" w:rsidRDefault="009A6FEE" w:rsidP="009A6FEE">
      <w:pPr>
        <w:pStyle w:val="CodeText"/>
      </w:pPr>
      <w:r>
        <w:t xml:space="preserve">        &lt;action name="add" class="com.innovaee.eorder.action.member.MemberAction"</w:t>
      </w:r>
    </w:p>
    <w:p w14:paraId="3655AF23" w14:textId="77777777" w:rsidR="009A6FEE" w:rsidRDefault="009A6FEE" w:rsidP="009A6FEE">
      <w:pPr>
        <w:pStyle w:val="CodeText"/>
      </w:pPr>
      <w:r>
        <w:t xml:space="preserve">            method="add"&gt;</w:t>
      </w:r>
    </w:p>
    <w:p w14:paraId="102C9561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196B5E8A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4716A5BB" w14:textId="77777777" w:rsidR="009A6FEE" w:rsidRDefault="009A6FEE" w:rsidP="009A6FEE">
      <w:pPr>
        <w:pStyle w:val="CodeText"/>
      </w:pPr>
      <w:r>
        <w:t xml:space="preserve">        &lt;/action&gt;</w:t>
      </w:r>
    </w:p>
    <w:p w14:paraId="4AE0C95B" w14:textId="77777777" w:rsidR="009A6FEE" w:rsidRDefault="009A6FEE" w:rsidP="009A6FEE">
      <w:pPr>
        <w:pStyle w:val="CodeText"/>
      </w:pPr>
    </w:p>
    <w:p w14:paraId="2C997A68" w14:textId="77777777" w:rsidR="009A6FEE" w:rsidRDefault="009A6FEE" w:rsidP="009A6FEE">
      <w:pPr>
        <w:pStyle w:val="CodeText"/>
      </w:pPr>
      <w:r>
        <w:t xml:space="preserve">        &lt;action name="save" class="com.innovaee.eorder.action.member.MemberAction"</w:t>
      </w:r>
    </w:p>
    <w:p w14:paraId="16F9B329" w14:textId="77777777" w:rsidR="009A6FEE" w:rsidRDefault="009A6FEE" w:rsidP="009A6FEE">
      <w:pPr>
        <w:pStyle w:val="CodeText"/>
      </w:pPr>
      <w:r>
        <w:t xml:space="preserve">            method="save"&gt;</w:t>
      </w:r>
    </w:p>
    <w:p w14:paraId="045AFB66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16B20D1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75D6C492" w14:textId="77777777" w:rsidR="009A6FEE" w:rsidRDefault="009A6FEE" w:rsidP="009A6FEE">
      <w:pPr>
        <w:pStyle w:val="CodeText"/>
      </w:pPr>
      <w:r>
        <w:t xml:space="preserve">        &lt;/action&gt;</w:t>
      </w:r>
    </w:p>
    <w:p w14:paraId="4B3FFC4A" w14:textId="77777777" w:rsidR="009A6FEE" w:rsidRDefault="009A6FEE" w:rsidP="009A6FEE">
      <w:pPr>
        <w:pStyle w:val="CodeText"/>
      </w:pPr>
    </w:p>
    <w:p w14:paraId="70BE8868" w14:textId="77777777" w:rsidR="009A6FEE" w:rsidRDefault="009A6FEE" w:rsidP="009A6FEE">
      <w:pPr>
        <w:pStyle w:val="CodeText"/>
      </w:pPr>
      <w:r>
        <w:t xml:space="preserve">        &lt;action name="remove" class="com.innovaee.eorder.action.member.MemberAction"</w:t>
      </w:r>
    </w:p>
    <w:p w14:paraId="588402B4" w14:textId="77777777" w:rsidR="009A6FEE" w:rsidRDefault="009A6FEE" w:rsidP="009A6FEE">
      <w:pPr>
        <w:pStyle w:val="CodeText"/>
      </w:pPr>
      <w:r>
        <w:t xml:space="preserve">            method="remove"&gt;</w:t>
      </w:r>
    </w:p>
    <w:p w14:paraId="5B689638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5657D296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0236A215" w14:textId="77777777" w:rsidR="009A6FEE" w:rsidRDefault="009A6FEE" w:rsidP="009A6FEE">
      <w:pPr>
        <w:pStyle w:val="CodeText"/>
      </w:pPr>
      <w:r>
        <w:t xml:space="preserve">        &lt;/action&gt;</w:t>
      </w:r>
    </w:p>
    <w:p w14:paraId="04F4AE17" w14:textId="77777777" w:rsidR="009A6FEE" w:rsidRDefault="009A6FEE" w:rsidP="009A6FEE">
      <w:pPr>
        <w:pStyle w:val="CodeText"/>
      </w:pPr>
    </w:p>
    <w:p w14:paraId="39C74D26" w14:textId="77777777" w:rsidR="009A6FEE" w:rsidRDefault="009A6FEE" w:rsidP="009A6FEE">
      <w:pPr>
        <w:pStyle w:val="CodeText"/>
      </w:pPr>
      <w:r>
        <w:t xml:space="preserve">        &lt;action name="edit" class="com.innovaee.eorder.action.member.MemberAction"</w:t>
      </w:r>
    </w:p>
    <w:p w14:paraId="2DE77C65" w14:textId="77777777" w:rsidR="009A6FEE" w:rsidRDefault="009A6FEE" w:rsidP="009A6FEE">
      <w:pPr>
        <w:pStyle w:val="CodeText"/>
      </w:pPr>
      <w:r>
        <w:t xml:space="preserve">            method="edit"&gt;</w:t>
      </w:r>
    </w:p>
    <w:p w14:paraId="249BF1D4" w14:textId="77777777" w:rsidR="009A6FEE" w:rsidRDefault="009A6FEE" w:rsidP="009A6FEE">
      <w:pPr>
        <w:pStyle w:val="CodeText"/>
      </w:pPr>
      <w:r>
        <w:t xml:space="preserve">            &lt;result type="tiles"&gt;editMember&lt;/result&gt;</w:t>
      </w:r>
    </w:p>
    <w:p w14:paraId="0D992244" w14:textId="77777777" w:rsidR="009A6FEE" w:rsidRDefault="009A6FEE" w:rsidP="009A6FEE">
      <w:pPr>
        <w:pStyle w:val="CodeText"/>
      </w:pPr>
      <w:r>
        <w:t xml:space="preserve">            &lt;result name="error" type="tiles"&gt;listMember&lt;/result&gt;</w:t>
      </w:r>
    </w:p>
    <w:p w14:paraId="46C452C9" w14:textId="77777777" w:rsidR="009A6FEE" w:rsidRDefault="009A6FEE" w:rsidP="009A6FEE">
      <w:pPr>
        <w:pStyle w:val="CodeText"/>
      </w:pPr>
      <w:r>
        <w:t xml:space="preserve">        &lt;/action&gt;</w:t>
      </w:r>
    </w:p>
    <w:p w14:paraId="74A8B8D1" w14:textId="77777777" w:rsidR="009A6FEE" w:rsidRDefault="009A6FEE" w:rsidP="009A6FEE">
      <w:pPr>
        <w:pStyle w:val="CodeText"/>
      </w:pPr>
    </w:p>
    <w:p w14:paraId="07C714ED" w14:textId="77777777" w:rsidR="009A6FEE" w:rsidRDefault="009A6FEE" w:rsidP="009A6FEE">
      <w:pPr>
        <w:pStyle w:val="CodeText"/>
      </w:pPr>
      <w:r>
        <w:t xml:space="preserve">        &lt;action name="update" class="com.innovaee.eorder.action.member.MemberAction"</w:t>
      </w:r>
    </w:p>
    <w:p w14:paraId="7B7A8A42" w14:textId="77777777" w:rsidR="009A6FEE" w:rsidRDefault="009A6FEE" w:rsidP="009A6FEE">
      <w:pPr>
        <w:pStyle w:val="CodeText"/>
      </w:pPr>
      <w:r>
        <w:t xml:space="preserve">            method="update"&gt;</w:t>
      </w:r>
    </w:p>
    <w:p w14:paraId="2716EEBA" w14:textId="77777777" w:rsidR="009A6FEE" w:rsidRDefault="009A6FEE" w:rsidP="009A6FEE">
      <w:pPr>
        <w:pStyle w:val="CodeText"/>
      </w:pPr>
      <w:r>
        <w:t xml:space="preserve">            &lt;result type="tiles"&gt;listMember&lt;/result&gt;</w:t>
      </w:r>
    </w:p>
    <w:p w14:paraId="35D12D03" w14:textId="77777777" w:rsidR="009A6FEE" w:rsidRDefault="009A6FEE" w:rsidP="009A6FEE">
      <w:pPr>
        <w:pStyle w:val="CodeText"/>
      </w:pPr>
      <w:r>
        <w:t xml:space="preserve">            &lt;result name="error" type="tiles"&gt;editMember&lt;/result&gt;</w:t>
      </w:r>
    </w:p>
    <w:p w14:paraId="34B8A4F5" w14:textId="77777777" w:rsidR="009A6FEE" w:rsidRDefault="009A6FEE" w:rsidP="009A6FEE">
      <w:pPr>
        <w:pStyle w:val="CodeText"/>
      </w:pPr>
      <w:r>
        <w:t xml:space="preserve">            &lt;result name="input" type="tiles"&gt;editMember&lt;/result&gt;</w:t>
      </w:r>
    </w:p>
    <w:p w14:paraId="2A9D0ED1" w14:textId="77777777" w:rsidR="009A6FEE" w:rsidRDefault="009A6FEE" w:rsidP="009A6FEE">
      <w:pPr>
        <w:pStyle w:val="CodeText"/>
      </w:pPr>
      <w:r>
        <w:t xml:space="preserve">        &lt;/action&gt;</w:t>
      </w:r>
    </w:p>
    <w:p w14:paraId="664E2A29" w14:textId="77777777" w:rsidR="009A6FEE" w:rsidRDefault="009A6FEE" w:rsidP="009A6FEE">
      <w:pPr>
        <w:pStyle w:val="CodeText"/>
      </w:pPr>
      <w:r>
        <w:t xml:space="preserve">    &lt;/package&gt;</w:t>
      </w:r>
    </w:p>
    <w:p w14:paraId="42D75FFD" w14:textId="5FB4569C" w:rsidR="009A6FEE" w:rsidRDefault="009A6FEE" w:rsidP="009A6FEE">
      <w:pPr>
        <w:pStyle w:val="CodeText"/>
      </w:pPr>
      <w:r>
        <w:t>&lt;/struts&gt;</w:t>
      </w:r>
    </w:p>
    <w:p w14:paraId="4D5EF54C" w14:textId="3488AF7F" w:rsidR="009A6FEE" w:rsidRDefault="009A6FEE" w:rsidP="009A6FEE">
      <w:pPr>
        <w:pStyle w:val="ListParagraph"/>
        <w:numPr>
          <w:ilvl w:val="0"/>
          <w:numId w:val="9"/>
        </w:numPr>
      </w:pPr>
      <w:r>
        <w:t>ApplicationContext-total.xml</w:t>
      </w:r>
    </w:p>
    <w:p w14:paraId="246B9835" w14:textId="486EDACD" w:rsidR="009A6FEE" w:rsidRDefault="009A6FEE" w:rsidP="009A6FEE">
      <w:pPr>
        <w:pStyle w:val="ListParagraph"/>
        <w:ind w:firstLine="0"/>
      </w:pPr>
      <w:r>
        <w:rPr>
          <w:rFonts w:hint="eastAsia"/>
        </w:rPr>
        <w:t>见</w:t>
      </w:r>
      <w:r>
        <w:t>章节</w:t>
      </w:r>
      <w:hyperlink w:anchor="_配置文件_7" w:history="1">
        <w:r w:rsidRPr="009A6FEE">
          <w:rPr>
            <w:rStyle w:val="Hyperlink"/>
          </w:rPr>
          <w:t>7.</w:t>
        </w:r>
        <w:r>
          <w:rPr>
            <w:rStyle w:val="Hyperlink"/>
          </w:rPr>
          <w:t>1</w:t>
        </w:r>
        <w:r w:rsidRPr="009A6FEE">
          <w:rPr>
            <w:rStyle w:val="Hyperlink"/>
          </w:rPr>
          <w:t>.5</w:t>
        </w:r>
      </w:hyperlink>
    </w:p>
    <w:p w14:paraId="4EF55347" w14:textId="7AC179C5" w:rsidR="009A6FEE" w:rsidRDefault="009A6FEE" w:rsidP="009A6FEE">
      <w:pPr>
        <w:pStyle w:val="ListParagraph"/>
        <w:numPr>
          <w:ilvl w:val="0"/>
          <w:numId w:val="9"/>
        </w:numPr>
      </w:pPr>
      <w:r>
        <w:t>Hibernate</w:t>
      </w:r>
    </w:p>
    <w:p w14:paraId="27C9878D" w14:textId="77777777" w:rsidR="009A6FEE" w:rsidRDefault="009A6FEE" w:rsidP="009A6FEE">
      <w:pPr>
        <w:pStyle w:val="CodeText"/>
      </w:pPr>
      <w:r>
        <w:t>@Entity</w:t>
      </w:r>
    </w:p>
    <w:p w14:paraId="7961F713" w14:textId="77777777" w:rsidR="009A6FEE" w:rsidRDefault="009A6FEE" w:rsidP="009A6FEE">
      <w:pPr>
        <w:pStyle w:val="CodeText"/>
      </w:pPr>
      <w:r>
        <w:t>@Table(name = "T_MEMBER_SHIP")</w:t>
      </w:r>
    </w:p>
    <w:p w14:paraId="3E507F5A" w14:textId="77777777" w:rsidR="009A6FEE" w:rsidRDefault="009A6FEE" w:rsidP="009A6FEE">
      <w:pPr>
        <w:pStyle w:val="CodeText"/>
      </w:pPr>
      <w:r>
        <w:t>public class MemberShip extends BaseEntity {</w:t>
      </w:r>
    </w:p>
    <w:p w14:paraId="31326574" w14:textId="77777777" w:rsidR="009A6FEE" w:rsidRDefault="009A6FEE" w:rsidP="009A6FEE">
      <w:pPr>
        <w:pStyle w:val="CodeText"/>
      </w:pPr>
      <w:r>
        <w:t xml:space="preserve">    @OneToOne</w:t>
      </w:r>
    </w:p>
    <w:p w14:paraId="756AF119" w14:textId="77777777" w:rsidR="009A6FEE" w:rsidRDefault="009A6FEE" w:rsidP="009A6FEE">
      <w:pPr>
        <w:pStyle w:val="CodeText"/>
      </w:pPr>
      <w:r>
        <w:t xml:space="preserve">    @JoinColumn(name="user_id", insertable=true, unique=true)</w:t>
      </w:r>
    </w:p>
    <w:p w14:paraId="22B043BF" w14:textId="77777777" w:rsidR="009A6FEE" w:rsidRDefault="009A6FEE" w:rsidP="009A6FEE">
      <w:pPr>
        <w:pStyle w:val="CodeText"/>
      </w:pPr>
      <w:r>
        <w:t xml:space="preserve">    public User getUser() {</w:t>
      </w:r>
    </w:p>
    <w:p w14:paraId="5F23AD02" w14:textId="77777777" w:rsidR="009A6FEE" w:rsidRDefault="009A6FEE" w:rsidP="009A6FEE">
      <w:pPr>
        <w:pStyle w:val="CodeText"/>
      </w:pPr>
    </w:p>
    <w:p w14:paraId="76B10F86" w14:textId="77777777" w:rsidR="009A6FEE" w:rsidRDefault="009A6FEE" w:rsidP="009A6FEE">
      <w:pPr>
        <w:pStyle w:val="CodeText"/>
      </w:pPr>
      <w:r>
        <w:t xml:space="preserve">    @OneToOne(targetEntity=UserLevel.class, fetch=FetchType.EAGER)</w:t>
      </w:r>
    </w:p>
    <w:p w14:paraId="01AD73CE" w14:textId="77777777" w:rsidR="009A6FEE" w:rsidRDefault="009A6FEE" w:rsidP="009A6FEE">
      <w:pPr>
        <w:pStyle w:val="CodeText"/>
      </w:pPr>
      <w:r>
        <w:t xml:space="preserve">    @JoinColumn(name="level_id")</w:t>
      </w:r>
    </w:p>
    <w:p w14:paraId="76405D81" w14:textId="77777777" w:rsidR="009A6FEE" w:rsidRDefault="009A6FEE" w:rsidP="009A6FEE">
      <w:pPr>
        <w:pStyle w:val="CodeText"/>
      </w:pPr>
      <w:r>
        <w:t xml:space="preserve">    public UserLevel getLevel() {</w:t>
      </w:r>
    </w:p>
    <w:p w14:paraId="1E501C7F" w14:textId="77777777" w:rsidR="009A6FEE" w:rsidRDefault="009A6FEE" w:rsidP="009A6FEE">
      <w:pPr>
        <w:pStyle w:val="CodeText"/>
      </w:pPr>
    </w:p>
    <w:p w14:paraId="0261FDA5" w14:textId="77777777" w:rsidR="009A6FEE" w:rsidRDefault="009A6FEE" w:rsidP="009A6FEE">
      <w:pPr>
        <w:pStyle w:val="CodeText"/>
      </w:pPr>
      <w:r>
        <w:t xml:space="preserve">    @Basic</w:t>
      </w:r>
    </w:p>
    <w:p w14:paraId="044C5DB0" w14:textId="77777777" w:rsidR="009A6FEE" w:rsidRDefault="009A6FEE" w:rsidP="009A6FEE">
      <w:pPr>
        <w:pStyle w:val="CodeText"/>
      </w:pPr>
      <w:r>
        <w:t xml:space="preserve">    @Column(name="current_score")</w:t>
      </w:r>
    </w:p>
    <w:p w14:paraId="00B2EC01" w14:textId="77777777" w:rsidR="009A6FEE" w:rsidRDefault="009A6FEE" w:rsidP="009A6FEE">
      <w:pPr>
        <w:pStyle w:val="CodeText"/>
      </w:pPr>
      <w:r>
        <w:t xml:space="preserve">    public Integer getCurrentScore() {</w:t>
      </w:r>
    </w:p>
    <w:p w14:paraId="6B149C45" w14:textId="77777777" w:rsidR="009A6FEE" w:rsidRDefault="009A6FEE" w:rsidP="009A6FEE">
      <w:pPr>
        <w:pStyle w:val="CodeText"/>
      </w:pPr>
    </w:p>
    <w:p w14:paraId="10BC03AD" w14:textId="77777777" w:rsidR="009A6FEE" w:rsidRDefault="009A6FEE" w:rsidP="009A6FEE">
      <w:pPr>
        <w:pStyle w:val="CodeText"/>
      </w:pPr>
      <w:r>
        <w:t xml:space="preserve">    @Basic</w:t>
      </w:r>
    </w:p>
    <w:p w14:paraId="17E5BEAB" w14:textId="77777777" w:rsidR="009A6FEE" w:rsidRDefault="009A6FEE" w:rsidP="009A6FEE">
      <w:pPr>
        <w:pStyle w:val="CodeText"/>
      </w:pPr>
      <w:r>
        <w:t xml:space="preserve">    @Column(name="member_id")</w:t>
      </w:r>
    </w:p>
    <w:p w14:paraId="63D07026" w14:textId="77777777" w:rsidR="009A6FEE" w:rsidRDefault="009A6FEE" w:rsidP="009A6FEE">
      <w:pPr>
        <w:pStyle w:val="CodeText"/>
      </w:pPr>
      <w:r>
        <w:t xml:space="preserve">    public String getMemberId() {</w:t>
      </w:r>
    </w:p>
    <w:p w14:paraId="4E6B4D54" w14:textId="77777777" w:rsidR="009A6FEE" w:rsidRDefault="009A6FEE" w:rsidP="009A6FEE">
      <w:pPr>
        <w:pStyle w:val="CodeText"/>
      </w:pPr>
    </w:p>
    <w:p w14:paraId="5FCCC702" w14:textId="05825C19" w:rsidR="009A6FEE" w:rsidRDefault="009A6FEE" w:rsidP="009A6FEE">
      <w:pPr>
        <w:pStyle w:val="CodeText"/>
      </w:pPr>
      <w:r>
        <w:t>}</w:t>
      </w:r>
    </w:p>
    <w:p w14:paraId="79B3B37C" w14:textId="77777777" w:rsidR="00043DEA" w:rsidRDefault="00043DEA" w:rsidP="009A6FEE">
      <w:pPr>
        <w:pStyle w:val="CodeText"/>
      </w:pPr>
    </w:p>
    <w:p w14:paraId="7DF99115" w14:textId="2BF5993C" w:rsidR="00043DEA" w:rsidRDefault="00043DEA" w:rsidP="00043DEA">
      <w:pPr>
        <w:pStyle w:val="Heading3"/>
      </w:pPr>
      <w:bookmarkStart w:id="238" w:name="_数据库脚本_3"/>
      <w:bookmarkStart w:id="239" w:name="_Toc416641036"/>
      <w:bookmarkEnd w:id="238"/>
      <w:r>
        <w:rPr>
          <w:rFonts w:hint="eastAsia"/>
        </w:rPr>
        <w:t>数据库</w:t>
      </w:r>
      <w:r>
        <w:t>脚本</w:t>
      </w:r>
      <w:bookmarkEnd w:id="239"/>
    </w:p>
    <w:p w14:paraId="5C07D444" w14:textId="77777777" w:rsidR="00043DEA" w:rsidRDefault="00043DEA" w:rsidP="00043DEA">
      <w:pPr>
        <w:pStyle w:val="CodeText"/>
      </w:pPr>
      <w:r>
        <w:t>DROP TABLE IF EXISTS `t_member_ship`;</w:t>
      </w:r>
    </w:p>
    <w:p w14:paraId="336725FF" w14:textId="77777777" w:rsidR="00043DEA" w:rsidRDefault="00043DEA" w:rsidP="00043DEA">
      <w:pPr>
        <w:pStyle w:val="CodeText"/>
      </w:pPr>
      <w:r>
        <w:t>CREATE TABLE `t_member_ship` (</w:t>
      </w:r>
    </w:p>
    <w:p w14:paraId="172973B1" w14:textId="77777777" w:rsidR="00043DEA" w:rsidRDefault="00043DEA" w:rsidP="00043DEA">
      <w:pPr>
        <w:pStyle w:val="CodeText"/>
      </w:pPr>
      <w:r>
        <w:t xml:space="preserve">  `id` bigint(20) NOT NULL AUTO_INCREMENT,</w:t>
      </w:r>
    </w:p>
    <w:p w14:paraId="2C480ECA" w14:textId="77777777" w:rsidR="00043DEA" w:rsidRDefault="00043DEA" w:rsidP="00043DEA">
      <w:pPr>
        <w:pStyle w:val="CodeText"/>
      </w:pPr>
      <w:r>
        <w:t xml:space="preserve">  `user_id` bigint(20) NOT NULL,</w:t>
      </w:r>
    </w:p>
    <w:p w14:paraId="636C2BC7" w14:textId="77777777" w:rsidR="00043DEA" w:rsidRDefault="00043DEA" w:rsidP="00043DEA">
      <w:pPr>
        <w:pStyle w:val="CodeText"/>
      </w:pPr>
      <w:r>
        <w:t xml:space="preserve">  `level_id` bigint(20) NOT NULL,</w:t>
      </w:r>
    </w:p>
    <w:p w14:paraId="47D86DAC" w14:textId="77777777" w:rsidR="00043DEA" w:rsidRDefault="00043DEA" w:rsidP="00043DEA">
      <w:pPr>
        <w:pStyle w:val="CodeText"/>
      </w:pPr>
      <w:r>
        <w:t xml:space="preserve">  `member_id` varchar(20) NOT NULL,</w:t>
      </w:r>
    </w:p>
    <w:p w14:paraId="54F44D67" w14:textId="77777777" w:rsidR="00043DEA" w:rsidRDefault="00043DEA" w:rsidP="00043DEA">
      <w:pPr>
        <w:pStyle w:val="CodeText"/>
      </w:pPr>
      <w:r>
        <w:t xml:space="preserve">  `current_score` int(20) DEFAULT 0,</w:t>
      </w:r>
    </w:p>
    <w:p w14:paraId="3B4A542A" w14:textId="77777777" w:rsidR="00043DEA" w:rsidRDefault="00043DEA" w:rsidP="00043DEA">
      <w:pPr>
        <w:pStyle w:val="CodeText"/>
      </w:pPr>
      <w:r>
        <w:t xml:space="preserve">  `create_at` datetime DEFAULT NULL,</w:t>
      </w:r>
    </w:p>
    <w:p w14:paraId="2D8BB0BE" w14:textId="77777777" w:rsidR="00043DEA" w:rsidRDefault="00043DEA" w:rsidP="00043DEA">
      <w:pPr>
        <w:pStyle w:val="CodeText"/>
      </w:pPr>
      <w:r>
        <w:t xml:space="preserve">  `update_at` datetime DEFAULT NULL,</w:t>
      </w:r>
    </w:p>
    <w:p w14:paraId="63082890" w14:textId="77777777" w:rsidR="00043DEA" w:rsidRDefault="00043DEA" w:rsidP="00043DEA">
      <w:pPr>
        <w:pStyle w:val="CodeText"/>
      </w:pPr>
      <w:r>
        <w:t xml:space="preserve">  PRIMARY KEY (`id`)</w:t>
      </w:r>
    </w:p>
    <w:p w14:paraId="08044E4B" w14:textId="320605C6" w:rsidR="00043DEA" w:rsidRPr="00043DEA" w:rsidRDefault="00043DEA" w:rsidP="00043DEA">
      <w:pPr>
        <w:pStyle w:val="CodeText"/>
      </w:pPr>
      <w:r>
        <w:t>) ENGINE=InnoDB DEFAULT CHARSET=utf8;</w:t>
      </w:r>
    </w:p>
    <w:p w14:paraId="1A6A480A" w14:textId="1D462E0F" w:rsidR="002C3CB8" w:rsidRDefault="002C3CB8" w:rsidP="00EE0D06">
      <w:pPr>
        <w:pStyle w:val="Heading2"/>
      </w:pPr>
      <w:bookmarkStart w:id="240" w:name="_Toc416641037"/>
      <w:r>
        <w:rPr>
          <w:rFonts w:hint="eastAsia"/>
        </w:rPr>
        <w:t>删除</w:t>
      </w:r>
      <w:r>
        <w:t>用户会员</w:t>
      </w:r>
      <w:bookmarkEnd w:id="240"/>
    </w:p>
    <w:p w14:paraId="03276A70" w14:textId="2B2E76C1" w:rsidR="00C55D1E" w:rsidRDefault="00C55D1E" w:rsidP="00C55D1E">
      <w:pPr>
        <w:pStyle w:val="Heading3"/>
      </w:pPr>
      <w:bookmarkStart w:id="241" w:name="_Toc416641038"/>
      <w:r>
        <w:rPr>
          <w:rFonts w:hint="eastAsia"/>
        </w:rPr>
        <w:t>功能</w:t>
      </w:r>
      <w:r>
        <w:t>IPO</w:t>
      </w:r>
      <w:r>
        <w:t>图</w:t>
      </w:r>
      <w:bookmarkEnd w:id="241"/>
    </w:p>
    <w:p w14:paraId="308E81C9" w14:textId="6F42B52D" w:rsidR="00C55D1E" w:rsidRDefault="00C55D1E" w:rsidP="00C55D1E">
      <w:r>
        <w:object w:dxaOrig="7261" w:dyaOrig="3705" w14:anchorId="7BC27D02">
          <v:shape id="_x0000_i1044" type="#_x0000_t75" style="width:362.95pt;height:185.15pt" o:ole="">
            <v:imagedata r:id="rId132" o:title=""/>
          </v:shape>
          <o:OLEObject Type="Embed" ProgID="Visio.Drawing.15" ShapeID="_x0000_i1044" DrawAspect="Content" ObjectID="_1491143356" r:id="rId133"/>
        </w:object>
      </w:r>
    </w:p>
    <w:p w14:paraId="6D2D7E80" w14:textId="055AD7C9" w:rsidR="00C55D1E" w:rsidRDefault="00C55D1E" w:rsidP="00C55D1E">
      <w:pPr>
        <w:pStyle w:val="Heading3"/>
      </w:pPr>
      <w:bookmarkStart w:id="242" w:name="_Toc416641039"/>
      <w:r>
        <w:rPr>
          <w:rFonts w:hint="eastAsia"/>
        </w:rPr>
        <w:lastRenderedPageBreak/>
        <w:t>时序图</w:t>
      </w:r>
      <w:bookmarkEnd w:id="242"/>
    </w:p>
    <w:p w14:paraId="0914E110" w14:textId="15B21EBE" w:rsidR="00C55D1E" w:rsidRPr="00C55D1E" w:rsidRDefault="00C55D1E" w:rsidP="00C55D1E">
      <w:r>
        <w:rPr>
          <w:rFonts w:hint="eastAsia"/>
          <w:noProof/>
        </w:rPr>
        <w:drawing>
          <wp:inline distT="0" distB="0" distL="0" distR="0" wp14:anchorId="6D52156C" wp14:editId="40DA6948">
            <wp:extent cx="5094515" cy="1727501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5-04-12_17492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06" cy="17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AA4" w14:textId="1605C0D5" w:rsidR="002167B3" w:rsidRDefault="00C55D1E" w:rsidP="00AC54AA">
      <w:pPr>
        <w:pStyle w:val="Heading3"/>
      </w:pPr>
      <w:bookmarkStart w:id="243" w:name="_Toc416641040"/>
      <w:r>
        <w:rPr>
          <w:rFonts w:hint="eastAsia"/>
        </w:rPr>
        <w:t>类图</w:t>
      </w:r>
      <w:bookmarkEnd w:id="243"/>
    </w:p>
    <w:p w14:paraId="3FDFC73C" w14:textId="3F854E2C" w:rsidR="00C55D1E" w:rsidRDefault="00AC54AA" w:rsidP="00C55D1E">
      <w:r>
        <w:rPr>
          <w:rFonts w:hint="eastAsia"/>
        </w:rPr>
        <w:t>见</w:t>
      </w:r>
      <w:r>
        <w:t>章节</w:t>
      </w:r>
      <w:hyperlink w:anchor="_类图_3" w:history="1">
        <w:r w:rsidRPr="00AC54AA">
          <w:rPr>
            <w:rStyle w:val="Hyperlink"/>
          </w:rPr>
          <w:t>7.3.3</w:t>
        </w:r>
      </w:hyperlink>
    </w:p>
    <w:p w14:paraId="7814B2C4" w14:textId="1FCEFD58" w:rsidR="00AC54AA" w:rsidRDefault="00AC54AA" w:rsidP="00AC54AA">
      <w:pPr>
        <w:pStyle w:val="Heading3"/>
      </w:pPr>
      <w:bookmarkStart w:id="244" w:name="_Toc416641041"/>
      <w:r>
        <w:rPr>
          <w:rFonts w:hint="eastAsia"/>
        </w:rPr>
        <w:t>代码</w:t>
      </w:r>
      <w:r>
        <w:t>构成</w:t>
      </w:r>
      <w:bookmarkEnd w:id="244"/>
    </w:p>
    <w:p w14:paraId="602279D7" w14:textId="70AB21E5" w:rsidR="00AC54AA" w:rsidRDefault="00AC54AA" w:rsidP="00AC54AA">
      <w:r>
        <w:rPr>
          <w:rFonts w:hint="eastAsia"/>
        </w:rPr>
        <w:t>见</w:t>
      </w:r>
      <w:r>
        <w:t>章节</w:t>
      </w:r>
      <w:hyperlink w:anchor="_代码构成_5" w:history="1">
        <w:r w:rsidRPr="00AC54AA">
          <w:rPr>
            <w:rStyle w:val="Hyperlink"/>
          </w:rPr>
          <w:t>7.3.4</w:t>
        </w:r>
      </w:hyperlink>
    </w:p>
    <w:p w14:paraId="704037D6" w14:textId="1F14547D" w:rsidR="00AC54AA" w:rsidRDefault="00AC54AA" w:rsidP="00AC54AA">
      <w:pPr>
        <w:pStyle w:val="Heading3"/>
      </w:pPr>
      <w:bookmarkStart w:id="245" w:name="_Toc416641042"/>
      <w:r>
        <w:rPr>
          <w:rFonts w:hint="eastAsia"/>
        </w:rPr>
        <w:t>配置</w:t>
      </w:r>
      <w:r>
        <w:t>文件</w:t>
      </w:r>
      <w:bookmarkEnd w:id="245"/>
    </w:p>
    <w:p w14:paraId="19C21232" w14:textId="4F2EA270" w:rsidR="00AC54AA" w:rsidRDefault="00AC54AA" w:rsidP="00AC54AA">
      <w:r>
        <w:rPr>
          <w:rFonts w:hint="eastAsia"/>
        </w:rPr>
        <w:t>见章节</w:t>
      </w:r>
      <w:hyperlink w:anchor="_配置文件_8" w:history="1">
        <w:r w:rsidRPr="00AC54AA">
          <w:rPr>
            <w:rStyle w:val="Hyperlink"/>
          </w:rPr>
          <w:t>7.3.5</w:t>
        </w:r>
      </w:hyperlink>
    </w:p>
    <w:p w14:paraId="138231B3" w14:textId="545252B5" w:rsidR="001047ED" w:rsidRDefault="001047ED" w:rsidP="001047ED">
      <w:pPr>
        <w:pStyle w:val="Heading3"/>
      </w:pPr>
      <w:bookmarkStart w:id="246" w:name="_Toc416641043"/>
      <w:r>
        <w:rPr>
          <w:rFonts w:hint="eastAsia"/>
        </w:rPr>
        <w:t>数据库</w:t>
      </w:r>
      <w:r>
        <w:t>脚本</w:t>
      </w:r>
      <w:bookmarkEnd w:id="246"/>
    </w:p>
    <w:p w14:paraId="753BCE88" w14:textId="36712A7F" w:rsidR="001047ED" w:rsidRPr="001047ED" w:rsidRDefault="001047ED" w:rsidP="001047ED">
      <w:r>
        <w:rPr>
          <w:rFonts w:hint="eastAsia"/>
        </w:rPr>
        <w:t>见</w:t>
      </w:r>
      <w:r>
        <w:t>章节</w:t>
      </w:r>
      <w:hyperlink w:anchor="_数据库脚本_3" w:history="1">
        <w:r w:rsidRPr="001047ED">
          <w:rPr>
            <w:rStyle w:val="Hyperlink"/>
          </w:rPr>
          <w:t>7.3.6</w:t>
        </w:r>
      </w:hyperlink>
    </w:p>
    <w:p w14:paraId="2EE27DF8" w14:textId="77777777" w:rsidR="00BE38C9" w:rsidRDefault="00BE38C9">
      <w:pPr>
        <w:spacing w:after="160" w:line="259" w:lineRule="auto"/>
        <w:ind w:firstLine="0"/>
        <w:jc w:val="left"/>
        <w:rPr>
          <w:rFonts w:cstheme="majorBidi"/>
          <w:b/>
          <w:sz w:val="32"/>
          <w:szCs w:val="32"/>
        </w:rPr>
      </w:pPr>
      <w:r>
        <w:br w:type="page"/>
      </w:r>
    </w:p>
    <w:p w14:paraId="007876A4" w14:textId="32DBA1FF" w:rsidR="00B53E67" w:rsidRDefault="00B53E67" w:rsidP="00B53E67">
      <w:pPr>
        <w:pStyle w:val="Heading1"/>
      </w:pPr>
      <w:bookmarkStart w:id="247" w:name="_Toc416641044"/>
      <w:r w:rsidRPr="00C9114B">
        <w:rPr>
          <w:rFonts w:hint="eastAsia"/>
        </w:rPr>
        <w:lastRenderedPageBreak/>
        <w:t>数据库</w:t>
      </w:r>
      <w:r w:rsidRPr="00C9114B">
        <w:t>设计</w:t>
      </w:r>
      <w:bookmarkEnd w:id="247"/>
    </w:p>
    <w:p w14:paraId="56860AE4" w14:textId="22A3CCE4" w:rsidR="00B53E67" w:rsidRPr="00163562" w:rsidRDefault="00B53E67" w:rsidP="0094671E">
      <w:pPr>
        <w:pStyle w:val="Heading2"/>
      </w:pPr>
      <w:bookmarkStart w:id="248" w:name="_Toc416641045"/>
      <w:r w:rsidRPr="00D058DB">
        <w:rPr>
          <w:rFonts w:hint="eastAsia"/>
        </w:rPr>
        <w:t>用户</w:t>
      </w:r>
      <w:r w:rsidRPr="00D058DB">
        <w:t>表</w:t>
      </w:r>
      <w:bookmarkEnd w:id="248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7"/>
        <w:gridCol w:w="1336"/>
        <w:gridCol w:w="1589"/>
        <w:gridCol w:w="1254"/>
        <w:gridCol w:w="2618"/>
      </w:tblGrid>
      <w:tr w:rsidR="00B53E67" w:rsidRPr="00311E3F" w14:paraId="5E9C98D5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6F5CA12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662" w:type="dxa"/>
            <w:gridSpan w:val="2"/>
          </w:tcPr>
          <w:p w14:paraId="4F9F794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用户表</w:t>
            </w:r>
          </w:p>
        </w:tc>
        <w:tc>
          <w:tcPr>
            <w:tcW w:w="4055" w:type="dxa"/>
            <w:gridSpan w:val="2"/>
          </w:tcPr>
          <w:p w14:paraId="33FBD163" w14:textId="77777777" w:rsidR="00B53E67" w:rsidRPr="00311E3F" w:rsidRDefault="00B53E67" w:rsidP="002D4C07">
            <w:pPr>
              <w:pStyle w:val="TableText"/>
            </w:pPr>
            <w:r w:rsidRPr="00311E3F">
              <w:t>t_user</w:t>
            </w:r>
          </w:p>
        </w:tc>
      </w:tr>
      <w:tr w:rsidR="00B53E67" w:rsidRPr="00311E3F" w14:paraId="3A865A11" w14:textId="77777777" w:rsidTr="009112F4">
        <w:tc>
          <w:tcPr>
            <w:tcW w:w="1727" w:type="dxa"/>
            <w:shd w:val="clear" w:color="auto" w:fill="BFBFBF" w:themeFill="background1" w:themeFillShade="BF"/>
          </w:tcPr>
          <w:p w14:paraId="38A0035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80" w:type="dxa"/>
            <w:shd w:val="clear" w:color="auto" w:fill="BFBFBF" w:themeFill="background1" w:themeFillShade="BF"/>
          </w:tcPr>
          <w:p w14:paraId="6DADD46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40BAA0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  <w:r w:rsidRPr="00311E3F">
              <w:rPr>
                <w:rFonts w:hint="eastAsia"/>
              </w:rPr>
              <w:t>(</w:t>
            </w:r>
            <w:r w:rsidRPr="00311E3F">
              <w:rPr>
                <w:rFonts w:hint="eastAsia"/>
              </w:rPr>
              <w:t>长度</w:t>
            </w:r>
            <w:r w:rsidRPr="00311E3F">
              <w:rPr>
                <w:rFonts w:hint="eastAsia"/>
              </w:rPr>
              <w:t>)</w:t>
            </w:r>
          </w:p>
        </w:tc>
        <w:tc>
          <w:tcPr>
            <w:tcW w:w="1305" w:type="dxa"/>
            <w:shd w:val="clear" w:color="auto" w:fill="BFBFBF" w:themeFill="background1" w:themeFillShade="BF"/>
          </w:tcPr>
          <w:p w14:paraId="52BA9E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50" w:type="dxa"/>
            <w:shd w:val="clear" w:color="auto" w:fill="BFBFBF" w:themeFill="background1" w:themeFillShade="BF"/>
          </w:tcPr>
          <w:p w14:paraId="5C5B6D8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46DA6621" w14:textId="77777777" w:rsidTr="009112F4">
        <w:tc>
          <w:tcPr>
            <w:tcW w:w="1727" w:type="dxa"/>
          </w:tcPr>
          <w:p w14:paraId="4F3A1F9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280" w:type="dxa"/>
          </w:tcPr>
          <w:p w14:paraId="03DA7611" w14:textId="22E22803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382" w:type="dxa"/>
          </w:tcPr>
          <w:p w14:paraId="6EF022F8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0D7A782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50" w:type="dxa"/>
          </w:tcPr>
          <w:p w14:paraId="2E607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A6A59E5" w14:textId="77777777" w:rsidTr="009112F4">
        <w:trPr>
          <w:trHeight w:val="233"/>
        </w:trPr>
        <w:tc>
          <w:tcPr>
            <w:tcW w:w="1727" w:type="dxa"/>
          </w:tcPr>
          <w:p w14:paraId="438CDA2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用户名</w:t>
            </w:r>
          </w:p>
        </w:tc>
        <w:tc>
          <w:tcPr>
            <w:tcW w:w="1280" w:type="dxa"/>
          </w:tcPr>
          <w:p w14:paraId="0D98EB2C" w14:textId="77777777" w:rsidR="00B53E67" w:rsidRPr="00311E3F" w:rsidRDefault="00B53E67" w:rsidP="002D4C07">
            <w:pPr>
              <w:pStyle w:val="TableText"/>
            </w:pPr>
            <w:r w:rsidRPr="00311E3F">
              <w:t>username</w:t>
            </w:r>
          </w:p>
        </w:tc>
        <w:tc>
          <w:tcPr>
            <w:tcW w:w="1382" w:type="dxa"/>
          </w:tcPr>
          <w:p w14:paraId="3E82BFE4" w14:textId="77777777" w:rsidR="00B53E67" w:rsidRPr="00311E3F" w:rsidRDefault="00B53E67" w:rsidP="002D4C07">
            <w:pPr>
              <w:pStyle w:val="TableText"/>
            </w:pPr>
            <w:r w:rsidRPr="00311E3F">
              <w:t>Varchar(128)r</w:t>
            </w:r>
          </w:p>
        </w:tc>
        <w:tc>
          <w:tcPr>
            <w:tcW w:w="1305" w:type="dxa"/>
          </w:tcPr>
          <w:p w14:paraId="39085D8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10F9CE4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  <w:r w:rsidRPr="00311E3F">
              <w:t>，英文字母和数字组成不少于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4A421043" w14:textId="77777777" w:rsidTr="009112F4">
        <w:tc>
          <w:tcPr>
            <w:tcW w:w="1727" w:type="dxa"/>
          </w:tcPr>
          <w:p w14:paraId="3D078E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密码</w:t>
            </w:r>
          </w:p>
        </w:tc>
        <w:tc>
          <w:tcPr>
            <w:tcW w:w="1280" w:type="dxa"/>
          </w:tcPr>
          <w:p w14:paraId="65F52B7D" w14:textId="77777777" w:rsidR="00B53E67" w:rsidRPr="00311E3F" w:rsidRDefault="00B53E67" w:rsidP="002D4C07">
            <w:pPr>
              <w:pStyle w:val="TableText"/>
            </w:pPr>
            <w:r w:rsidRPr="00311E3F">
              <w:t>password</w:t>
            </w:r>
          </w:p>
        </w:tc>
        <w:tc>
          <w:tcPr>
            <w:tcW w:w="1382" w:type="dxa"/>
          </w:tcPr>
          <w:p w14:paraId="099239F3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305" w:type="dxa"/>
          </w:tcPr>
          <w:p w14:paraId="49C5C31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42DA42D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非空，</w:t>
            </w:r>
            <w:r w:rsidRPr="00311E3F">
              <w:t>英文字母和数字组成不少于</w:t>
            </w:r>
            <w:r w:rsidRPr="00311E3F">
              <w:t>6</w:t>
            </w:r>
            <w:r w:rsidRPr="00311E3F">
              <w:t>位</w:t>
            </w:r>
          </w:p>
        </w:tc>
      </w:tr>
      <w:tr w:rsidR="00B53E67" w:rsidRPr="00311E3F" w14:paraId="7D888C0E" w14:textId="77777777" w:rsidTr="009112F4">
        <w:tc>
          <w:tcPr>
            <w:tcW w:w="1727" w:type="dxa"/>
          </w:tcPr>
          <w:p w14:paraId="6376A6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手机号</w:t>
            </w:r>
          </w:p>
        </w:tc>
        <w:tc>
          <w:tcPr>
            <w:tcW w:w="1280" w:type="dxa"/>
          </w:tcPr>
          <w:p w14:paraId="59F13125" w14:textId="77777777" w:rsidR="00B53E67" w:rsidRPr="00311E3F" w:rsidRDefault="00B53E67" w:rsidP="002D4C07">
            <w:pPr>
              <w:pStyle w:val="TableText"/>
            </w:pPr>
            <w:r w:rsidRPr="00311E3F">
              <w:t>cellphone</w:t>
            </w:r>
          </w:p>
        </w:tc>
        <w:tc>
          <w:tcPr>
            <w:tcW w:w="1382" w:type="dxa"/>
          </w:tcPr>
          <w:p w14:paraId="14F72E3D" w14:textId="77777777" w:rsidR="00B53E67" w:rsidRPr="00311E3F" w:rsidRDefault="00B53E67" w:rsidP="002D4C07">
            <w:pPr>
              <w:pStyle w:val="TableText"/>
            </w:pPr>
            <w:r w:rsidRPr="00311E3F">
              <w:t>Varchar(16)</w:t>
            </w:r>
          </w:p>
        </w:tc>
        <w:tc>
          <w:tcPr>
            <w:tcW w:w="1305" w:type="dxa"/>
          </w:tcPr>
          <w:p w14:paraId="69B58CC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74E7D94E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106A774F" w14:textId="77777777" w:rsidTr="009112F4">
        <w:tc>
          <w:tcPr>
            <w:tcW w:w="1727" w:type="dxa"/>
          </w:tcPr>
          <w:p w14:paraId="7A71E5B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会员</w:t>
            </w:r>
            <w:r w:rsidRPr="00311E3F">
              <w:t>等级</w:t>
            </w:r>
            <w:r w:rsidRPr="00311E3F">
              <w:t>ID</w:t>
            </w:r>
          </w:p>
        </w:tc>
        <w:tc>
          <w:tcPr>
            <w:tcW w:w="1280" w:type="dxa"/>
          </w:tcPr>
          <w:p w14:paraId="7E860487" w14:textId="77777777" w:rsidR="00B53E67" w:rsidRPr="00311E3F" w:rsidRDefault="00B53E67" w:rsidP="002D4C07">
            <w:pPr>
              <w:pStyle w:val="TableText"/>
            </w:pPr>
            <w:r w:rsidRPr="00311E3F">
              <w:t>level_id</w:t>
            </w:r>
          </w:p>
        </w:tc>
        <w:tc>
          <w:tcPr>
            <w:tcW w:w="1382" w:type="dxa"/>
          </w:tcPr>
          <w:p w14:paraId="76689CA9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05" w:type="dxa"/>
          </w:tcPr>
          <w:p w14:paraId="264EF5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n/a</w:t>
            </w:r>
          </w:p>
        </w:tc>
        <w:tc>
          <w:tcPr>
            <w:tcW w:w="2750" w:type="dxa"/>
          </w:tcPr>
          <w:p w14:paraId="3E34F366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4BBCCB42" w14:textId="77777777" w:rsidTr="009112F4">
        <w:tc>
          <w:tcPr>
            <w:tcW w:w="1727" w:type="dxa"/>
          </w:tcPr>
          <w:p w14:paraId="5F6FD0B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状态</w:t>
            </w:r>
          </w:p>
        </w:tc>
        <w:tc>
          <w:tcPr>
            <w:tcW w:w="1280" w:type="dxa"/>
          </w:tcPr>
          <w:p w14:paraId="5FA6CD1A" w14:textId="77777777" w:rsidR="00B53E67" w:rsidRPr="00311E3F" w:rsidRDefault="00B53E67" w:rsidP="002D4C07">
            <w:pPr>
              <w:pStyle w:val="TableText"/>
            </w:pPr>
            <w:r w:rsidRPr="00311E3F">
              <w:t>U</w:t>
            </w:r>
            <w:r w:rsidRPr="00311E3F">
              <w:rPr>
                <w:rFonts w:hint="eastAsia"/>
              </w:rPr>
              <w:t>ser_</w:t>
            </w:r>
            <w:r w:rsidRPr="00311E3F">
              <w:t>status</w:t>
            </w:r>
          </w:p>
        </w:tc>
        <w:tc>
          <w:tcPr>
            <w:tcW w:w="1382" w:type="dxa"/>
          </w:tcPr>
          <w:p w14:paraId="1D17495F" w14:textId="77777777" w:rsidR="00B53E67" w:rsidRPr="00311E3F" w:rsidRDefault="00B53E67" w:rsidP="002D4C07">
            <w:pPr>
              <w:pStyle w:val="TableText"/>
            </w:pPr>
            <w:r w:rsidRPr="00311E3F">
              <w:t>tinyint</w:t>
            </w:r>
          </w:p>
        </w:tc>
        <w:tc>
          <w:tcPr>
            <w:tcW w:w="1305" w:type="dxa"/>
          </w:tcPr>
          <w:p w14:paraId="21667CB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1</w:t>
            </w:r>
          </w:p>
        </w:tc>
        <w:tc>
          <w:tcPr>
            <w:tcW w:w="2750" w:type="dxa"/>
          </w:tcPr>
          <w:p w14:paraId="73CAF242" w14:textId="77777777" w:rsidR="00B53E67" w:rsidRPr="00311E3F" w:rsidRDefault="00B53E67" w:rsidP="002D4C07">
            <w:pPr>
              <w:pStyle w:val="TableText"/>
            </w:pPr>
          </w:p>
        </w:tc>
      </w:tr>
      <w:tr w:rsidR="00B53E67" w:rsidRPr="00311E3F" w14:paraId="7E8544B6" w14:textId="77777777" w:rsidTr="009112F4">
        <w:tc>
          <w:tcPr>
            <w:tcW w:w="1727" w:type="dxa"/>
          </w:tcPr>
          <w:p w14:paraId="24CE71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80" w:type="dxa"/>
          </w:tcPr>
          <w:p w14:paraId="1EE24342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382" w:type="dxa"/>
          </w:tcPr>
          <w:p w14:paraId="693AFA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16AC54DD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6C406C3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3FFA6584" w14:textId="77777777" w:rsidTr="009112F4">
        <w:tc>
          <w:tcPr>
            <w:tcW w:w="1727" w:type="dxa"/>
          </w:tcPr>
          <w:p w14:paraId="59A9F15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80" w:type="dxa"/>
          </w:tcPr>
          <w:p w14:paraId="679BFD0E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382" w:type="dxa"/>
          </w:tcPr>
          <w:p w14:paraId="6647DE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05" w:type="dxa"/>
          </w:tcPr>
          <w:p w14:paraId="6E2600C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50" w:type="dxa"/>
          </w:tcPr>
          <w:p w14:paraId="42F8059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4154AA1" w14:textId="77777777" w:rsidR="00B53E67" w:rsidRPr="00CB01B2" w:rsidRDefault="00B53E67" w:rsidP="00B53E67"/>
    <w:p w14:paraId="3FDCB584" w14:textId="77777777" w:rsidR="00B53E67" w:rsidRDefault="00B53E67" w:rsidP="0094671E">
      <w:pPr>
        <w:pStyle w:val="Heading2"/>
      </w:pPr>
      <w:bookmarkStart w:id="249" w:name="_Toc416641046"/>
      <w:r w:rsidRPr="00D058DB">
        <w:rPr>
          <w:rFonts w:hint="eastAsia"/>
        </w:rPr>
        <w:t>角色</w:t>
      </w:r>
      <w:r w:rsidRPr="00D058DB">
        <w:t>表</w:t>
      </w:r>
      <w:bookmarkEnd w:id="249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48"/>
        <w:gridCol w:w="1668"/>
        <w:gridCol w:w="1509"/>
        <w:gridCol w:w="1255"/>
        <w:gridCol w:w="2364"/>
      </w:tblGrid>
      <w:tr w:rsidR="00B53E67" w:rsidRPr="006E3408" w14:paraId="4B563249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112C572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3062" w:type="dxa"/>
            <w:gridSpan w:val="2"/>
          </w:tcPr>
          <w:p w14:paraId="6D194B76" w14:textId="77777777" w:rsidR="00B53E67" w:rsidRPr="006E3408" w:rsidRDefault="00B53E67" w:rsidP="00311E3F">
            <w:pPr>
              <w:pStyle w:val="NoSpacing"/>
            </w:pPr>
            <w:r w:rsidRPr="006E3408">
              <w:t>角色表</w:t>
            </w:r>
          </w:p>
        </w:tc>
        <w:tc>
          <w:tcPr>
            <w:tcW w:w="3698" w:type="dxa"/>
            <w:gridSpan w:val="2"/>
          </w:tcPr>
          <w:p w14:paraId="7E70E034" w14:textId="77777777" w:rsidR="00B53E67" w:rsidRPr="006E3408" w:rsidRDefault="00B53E67" w:rsidP="00311E3F">
            <w:pPr>
              <w:pStyle w:val="NoSpacing"/>
            </w:pPr>
            <w:r w:rsidRPr="006E3408">
              <w:t>t_role</w:t>
            </w:r>
          </w:p>
        </w:tc>
      </w:tr>
      <w:tr w:rsidR="00B53E67" w:rsidRPr="006E3408" w14:paraId="7DE70F65" w14:textId="77777777" w:rsidTr="009112F4">
        <w:tc>
          <w:tcPr>
            <w:tcW w:w="1684" w:type="dxa"/>
            <w:shd w:val="clear" w:color="auto" w:fill="BFBFBF" w:themeFill="background1" w:themeFillShade="BF"/>
          </w:tcPr>
          <w:p w14:paraId="44D3FD0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139FB018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382" w:type="dxa"/>
            <w:shd w:val="clear" w:color="auto" w:fill="BFBFBF" w:themeFill="background1" w:themeFillShade="BF"/>
          </w:tcPr>
          <w:p w14:paraId="7033506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277" w:type="dxa"/>
            <w:shd w:val="clear" w:color="auto" w:fill="BFBFBF" w:themeFill="background1" w:themeFillShade="BF"/>
          </w:tcPr>
          <w:p w14:paraId="7BA138EA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2421" w:type="dxa"/>
            <w:shd w:val="clear" w:color="auto" w:fill="BFBFBF" w:themeFill="background1" w:themeFillShade="BF"/>
          </w:tcPr>
          <w:p w14:paraId="7311689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5C73EBE1" w14:textId="77777777" w:rsidTr="009112F4">
        <w:tc>
          <w:tcPr>
            <w:tcW w:w="1684" w:type="dxa"/>
          </w:tcPr>
          <w:p w14:paraId="2446971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ID</w:t>
            </w:r>
          </w:p>
        </w:tc>
        <w:tc>
          <w:tcPr>
            <w:tcW w:w="1680" w:type="dxa"/>
          </w:tcPr>
          <w:p w14:paraId="431F41DE" w14:textId="5925AD24" w:rsidR="00B53E67" w:rsidRPr="006E3408" w:rsidRDefault="00B53E67" w:rsidP="00311E3F">
            <w:pPr>
              <w:pStyle w:val="NoSpacing"/>
            </w:pPr>
            <w:r w:rsidRPr="006E3408">
              <w:t>id</w:t>
            </w:r>
          </w:p>
        </w:tc>
        <w:tc>
          <w:tcPr>
            <w:tcW w:w="1382" w:type="dxa"/>
          </w:tcPr>
          <w:p w14:paraId="212ECCCC" w14:textId="77777777" w:rsidR="00B53E67" w:rsidRPr="006E3408" w:rsidRDefault="00B53E67" w:rsidP="00311E3F">
            <w:pPr>
              <w:pStyle w:val="NoSpacing"/>
            </w:pPr>
            <w:r w:rsidRPr="006E3408">
              <w:t>Int(32)</w:t>
            </w:r>
          </w:p>
        </w:tc>
        <w:tc>
          <w:tcPr>
            <w:tcW w:w="1277" w:type="dxa"/>
          </w:tcPr>
          <w:p w14:paraId="1B737E36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38BD97C3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7DB97A79" w14:textId="77777777" w:rsidTr="009112F4">
        <w:tc>
          <w:tcPr>
            <w:tcW w:w="1684" w:type="dxa"/>
          </w:tcPr>
          <w:p w14:paraId="662D00FC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名称</w:t>
            </w:r>
          </w:p>
        </w:tc>
        <w:tc>
          <w:tcPr>
            <w:tcW w:w="1680" w:type="dxa"/>
          </w:tcPr>
          <w:p w14:paraId="678BB31D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name</w:t>
            </w:r>
          </w:p>
        </w:tc>
        <w:tc>
          <w:tcPr>
            <w:tcW w:w="1382" w:type="dxa"/>
          </w:tcPr>
          <w:p w14:paraId="75634B21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7D462AE5" w14:textId="77777777" w:rsidR="00B53E67" w:rsidRPr="006E3408" w:rsidRDefault="00B53E67" w:rsidP="00311E3F">
            <w:pPr>
              <w:pStyle w:val="NoSpacing"/>
            </w:pPr>
            <w:r w:rsidRPr="006E3408">
              <w:t>n/a</w:t>
            </w:r>
          </w:p>
        </w:tc>
        <w:tc>
          <w:tcPr>
            <w:tcW w:w="2421" w:type="dxa"/>
          </w:tcPr>
          <w:p w14:paraId="07E8816A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EA4C10A" w14:textId="77777777" w:rsidTr="009112F4">
        <w:tc>
          <w:tcPr>
            <w:tcW w:w="1684" w:type="dxa"/>
          </w:tcPr>
          <w:p w14:paraId="4F9C724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描述</w:t>
            </w:r>
          </w:p>
        </w:tc>
        <w:tc>
          <w:tcPr>
            <w:tcW w:w="1680" w:type="dxa"/>
          </w:tcPr>
          <w:p w14:paraId="3FD93DF3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desc</w:t>
            </w:r>
          </w:p>
        </w:tc>
        <w:tc>
          <w:tcPr>
            <w:tcW w:w="1382" w:type="dxa"/>
          </w:tcPr>
          <w:p w14:paraId="0C2A6E8B" w14:textId="77777777" w:rsidR="00B53E67" w:rsidRPr="006E3408" w:rsidRDefault="00B53E67" w:rsidP="00311E3F">
            <w:pPr>
              <w:pStyle w:val="NoSpacing"/>
            </w:pPr>
            <w:r w:rsidRPr="006E3408">
              <w:t>Varchar(128)</w:t>
            </w:r>
          </w:p>
        </w:tc>
        <w:tc>
          <w:tcPr>
            <w:tcW w:w="1277" w:type="dxa"/>
          </w:tcPr>
          <w:p w14:paraId="52DF871D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2421" w:type="dxa"/>
          </w:tcPr>
          <w:p w14:paraId="644F3B59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2DB9995C" w14:textId="77777777" w:rsidTr="009112F4">
        <w:tc>
          <w:tcPr>
            <w:tcW w:w="1684" w:type="dxa"/>
          </w:tcPr>
          <w:p w14:paraId="218E723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角色</w:t>
            </w:r>
            <w:r w:rsidRPr="006E3408">
              <w:t>状态</w:t>
            </w:r>
          </w:p>
        </w:tc>
        <w:tc>
          <w:tcPr>
            <w:tcW w:w="1680" w:type="dxa"/>
          </w:tcPr>
          <w:p w14:paraId="70BFF8FF" w14:textId="77777777" w:rsidR="00B53E67" w:rsidRPr="006E3408" w:rsidRDefault="00B53E67" w:rsidP="00311E3F">
            <w:pPr>
              <w:pStyle w:val="NoSpacing"/>
            </w:pPr>
            <w:r w:rsidRPr="006E3408">
              <w:t>role</w:t>
            </w:r>
            <w:r w:rsidRPr="006E3408">
              <w:rPr>
                <w:rFonts w:hint="eastAsia"/>
              </w:rPr>
              <w:t>_</w:t>
            </w:r>
            <w:r w:rsidRPr="006E3408">
              <w:t>status</w:t>
            </w:r>
          </w:p>
        </w:tc>
        <w:tc>
          <w:tcPr>
            <w:tcW w:w="1382" w:type="dxa"/>
          </w:tcPr>
          <w:p w14:paraId="0FC0531D" w14:textId="77777777" w:rsidR="00B53E67" w:rsidRPr="006E3408" w:rsidRDefault="00B53E67" w:rsidP="00311E3F">
            <w:pPr>
              <w:pStyle w:val="NoSpacing"/>
            </w:pPr>
            <w:r w:rsidRPr="006E3408">
              <w:t>tinyint</w:t>
            </w:r>
          </w:p>
        </w:tc>
        <w:tc>
          <w:tcPr>
            <w:tcW w:w="1277" w:type="dxa"/>
          </w:tcPr>
          <w:p w14:paraId="60413867" w14:textId="77777777" w:rsidR="00B53E67" w:rsidRPr="006E3408" w:rsidRDefault="00B53E67" w:rsidP="00311E3F">
            <w:pPr>
              <w:pStyle w:val="NoSpacing"/>
            </w:pPr>
            <w:r w:rsidRPr="006E3408">
              <w:t>1</w:t>
            </w:r>
          </w:p>
        </w:tc>
        <w:tc>
          <w:tcPr>
            <w:tcW w:w="2421" w:type="dxa"/>
          </w:tcPr>
          <w:p w14:paraId="411DC273" w14:textId="77777777" w:rsidR="00B53E67" w:rsidRPr="006E3408" w:rsidRDefault="00B53E67" w:rsidP="00311E3F">
            <w:pPr>
              <w:pStyle w:val="NoSpacing"/>
            </w:pPr>
          </w:p>
        </w:tc>
      </w:tr>
      <w:tr w:rsidR="00B53E67" w:rsidRPr="006E3408" w14:paraId="49CED689" w14:textId="77777777" w:rsidTr="009112F4">
        <w:tc>
          <w:tcPr>
            <w:tcW w:w="1684" w:type="dxa"/>
          </w:tcPr>
          <w:p w14:paraId="443D214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1680" w:type="dxa"/>
          </w:tcPr>
          <w:p w14:paraId="7831BBB6" w14:textId="77777777" w:rsidR="00B53E67" w:rsidRPr="006E3408" w:rsidRDefault="00B53E67" w:rsidP="00311E3F">
            <w:pPr>
              <w:pStyle w:val="NoSpacing"/>
            </w:pPr>
            <w:r w:rsidRPr="006E3408">
              <w:t>create_at</w:t>
            </w:r>
          </w:p>
        </w:tc>
        <w:tc>
          <w:tcPr>
            <w:tcW w:w="1382" w:type="dxa"/>
          </w:tcPr>
          <w:p w14:paraId="26FB340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0E087ED0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76F5ABDB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000347E1" w14:textId="77777777" w:rsidTr="009112F4">
        <w:tc>
          <w:tcPr>
            <w:tcW w:w="1684" w:type="dxa"/>
          </w:tcPr>
          <w:p w14:paraId="1F0927D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修改</w:t>
            </w:r>
            <w:r w:rsidRPr="006E3408">
              <w:t>时间</w:t>
            </w:r>
          </w:p>
        </w:tc>
        <w:tc>
          <w:tcPr>
            <w:tcW w:w="1680" w:type="dxa"/>
          </w:tcPr>
          <w:p w14:paraId="3D4AA71E" w14:textId="77777777" w:rsidR="00B53E67" w:rsidRPr="006E3408" w:rsidRDefault="00B53E67" w:rsidP="00311E3F">
            <w:pPr>
              <w:pStyle w:val="NoSpacing"/>
            </w:pPr>
            <w:r w:rsidRPr="006E3408">
              <w:t>update_at</w:t>
            </w:r>
          </w:p>
        </w:tc>
        <w:tc>
          <w:tcPr>
            <w:tcW w:w="1382" w:type="dxa"/>
          </w:tcPr>
          <w:p w14:paraId="73FA0A54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277" w:type="dxa"/>
          </w:tcPr>
          <w:p w14:paraId="5A6B2FF3" w14:textId="77777777" w:rsidR="00B53E67" w:rsidRPr="006E3408" w:rsidRDefault="00B53E67" w:rsidP="00311E3F">
            <w:pPr>
              <w:pStyle w:val="NoSpacing"/>
            </w:pPr>
          </w:p>
        </w:tc>
        <w:tc>
          <w:tcPr>
            <w:tcW w:w="2421" w:type="dxa"/>
          </w:tcPr>
          <w:p w14:paraId="5D1B6BCC" w14:textId="77777777" w:rsidR="00B53E67" w:rsidRPr="006E3408" w:rsidRDefault="00B53E67" w:rsidP="00311E3F">
            <w:pPr>
              <w:pStyle w:val="NoSpacing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18E94341" w14:textId="77777777" w:rsidR="00B53E67" w:rsidRPr="003240DB" w:rsidRDefault="00B53E67" w:rsidP="00B53E67"/>
    <w:p w14:paraId="47C5D727" w14:textId="77777777" w:rsidR="00B53E67" w:rsidRDefault="00B53E67" w:rsidP="0094671E">
      <w:pPr>
        <w:pStyle w:val="Heading2"/>
      </w:pPr>
      <w:bookmarkStart w:id="250" w:name="_Toc416641047"/>
      <w:r w:rsidRPr="00D058DB">
        <w:rPr>
          <w:rFonts w:hint="eastAsia"/>
        </w:rPr>
        <w:t>功能</w:t>
      </w:r>
      <w:r w:rsidRPr="00D058DB">
        <w:t>表</w:t>
      </w:r>
      <w:bookmarkEnd w:id="250"/>
    </w:p>
    <w:p w14:paraId="0BDBBFDC" w14:textId="77777777" w:rsidR="00B53E67" w:rsidRPr="006E3408" w:rsidRDefault="00B53E67" w:rsidP="00B53E67"/>
    <w:tbl>
      <w:tblPr>
        <w:tblStyle w:val="TableGrid"/>
        <w:tblW w:w="8444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1498"/>
        <w:gridCol w:w="2259"/>
        <w:gridCol w:w="1890"/>
        <w:gridCol w:w="1170"/>
        <w:gridCol w:w="1627"/>
      </w:tblGrid>
      <w:tr w:rsidR="00B53E67" w:rsidRPr="006E3408" w14:paraId="4298ADF8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085C1E1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</w:t>
            </w:r>
            <w:r w:rsidRPr="006E3408">
              <w:t>表名</w:t>
            </w:r>
          </w:p>
        </w:tc>
        <w:tc>
          <w:tcPr>
            <w:tcW w:w="4149" w:type="dxa"/>
            <w:gridSpan w:val="2"/>
          </w:tcPr>
          <w:p w14:paraId="50F9F5B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表</w:t>
            </w:r>
          </w:p>
        </w:tc>
        <w:tc>
          <w:tcPr>
            <w:tcW w:w="2797" w:type="dxa"/>
            <w:gridSpan w:val="2"/>
          </w:tcPr>
          <w:p w14:paraId="20539C1C" w14:textId="77777777" w:rsidR="00B53E67" w:rsidRPr="006E3408" w:rsidRDefault="00B53E67" w:rsidP="002D4C07">
            <w:pPr>
              <w:pStyle w:val="TableText"/>
            </w:pPr>
            <w:r w:rsidRPr="006E3408">
              <w:t>t_function</w:t>
            </w:r>
          </w:p>
        </w:tc>
      </w:tr>
      <w:tr w:rsidR="00B53E67" w:rsidRPr="006E3408" w14:paraId="448495EF" w14:textId="77777777" w:rsidTr="009112F4">
        <w:tc>
          <w:tcPr>
            <w:tcW w:w="1498" w:type="dxa"/>
            <w:shd w:val="clear" w:color="auto" w:fill="BFBFBF" w:themeFill="background1" w:themeFillShade="BF"/>
          </w:tcPr>
          <w:p w14:paraId="7656EE17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数据项描述</w:t>
            </w:r>
          </w:p>
        </w:tc>
        <w:tc>
          <w:tcPr>
            <w:tcW w:w="2259" w:type="dxa"/>
            <w:shd w:val="clear" w:color="auto" w:fill="BFBFBF" w:themeFill="background1" w:themeFillShade="BF"/>
          </w:tcPr>
          <w:p w14:paraId="7FF8D0E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数据项</w:t>
            </w:r>
            <w:r w:rsidRPr="006E3408">
              <w:t>名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772309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42BDE2A6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默认值</w:t>
            </w:r>
          </w:p>
        </w:tc>
        <w:tc>
          <w:tcPr>
            <w:tcW w:w="1627" w:type="dxa"/>
            <w:shd w:val="clear" w:color="auto" w:fill="BFBFBF" w:themeFill="background1" w:themeFillShade="BF"/>
          </w:tcPr>
          <w:p w14:paraId="09ACC81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限制</w:t>
            </w:r>
          </w:p>
        </w:tc>
      </w:tr>
      <w:tr w:rsidR="00B53E67" w:rsidRPr="006E3408" w14:paraId="453C1EB1" w14:textId="77777777" w:rsidTr="009112F4">
        <w:tc>
          <w:tcPr>
            <w:tcW w:w="1498" w:type="dxa"/>
          </w:tcPr>
          <w:p w14:paraId="2D78D68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ID</w:t>
            </w:r>
          </w:p>
        </w:tc>
        <w:tc>
          <w:tcPr>
            <w:tcW w:w="2259" w:type="dxa"/>
          </w:tcPr>
          <w:p w14:paraId="0FCAD7AE" w14:textId="157024CF" w:rsidR="00B53E67" w:rsidRPr="006E3408" w:rsidRDefault="00B53E67" w:rsidP="002D4C07">
            <w:pPr>
              <w:pStyle w:val="TableText"/>
            </w:pPr>
            <w:r w:rsidRPr="006E3408">
              <w:t>id</w:t>
            </w:r>
          </w:p>
        </w:tc>
        <w:tc>
          <w:tcPr>
            <w:tcW w:w="1890" w:type="dxa"/>
          </w:tcPr>
          <w:p w14:paraId="73C0F17E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4BFD7352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553DF71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主键</w:t>
            </w:r>
          </w:p>
        </w:tc>
      </w:tr>
      <w:tr w:rsidR="00B53E67" w:rsidRPr="006E3408" w14:paraId="275CA6BE" w14:textId="77777777" w:rsidTr="009112F4">
        <w:tc>
          <w:tcPr>
            <w:tcW w:w="1498" w:type="dxa"/>
          </w:tcPr>
          <w:p w14:paraId="2E724C2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名称</w:t>
            </w:r>
          </w:p>
        </w:tc>
        <w:tc>
          <w:tcPr>
            <w:tcW w:w="2259" w:type="dxa"/>
          </w:tcPr>
          <w:p w14:paraId="71DF9A67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name</w:t>
            </w:r>
          </w:p>
        </w:tc>
        <w:tc>
          <w:tcPr>
            <w:tcW w:w="1890" w:type="dxa"/>
          </w:tcPr>
          <w:p w14:paraId="2A334A65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CB9CA9A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4E9E3B7A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4773B1BC" w14:textId="77777777" w:rsidTr="009112F4">
        <w:tc>
          <w:tcPr>
            <w:tcW w:w="1498" w:type="dxa"/>
          </w:tcPr>
          <w:p w14:paraId="28757E53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描述</w:t>
            </w:r>
          </w:p>
        </w:tc>
        <w:tc>
          <w:tcPr>
            <w:tcW w:w="2259" w:type="dxa"/>
          </w:tcPr>
          <w:p w14:paraId="3E7BEB94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desc</w:t>
            </w:r>
          </w:p>
        </w:tc>
        <w:tc>
          <w:tcPr>
            <w:tcW w:w="1890" w:type="dxa"/>
          </w:tcPr>
          <w:p w14:paraId="330953CC" w14:textId="77777777" w:rsidR="00B53E67" w:rsidRPr="006E3408" w:rsidRDefault="00B53E67" w:rsidP="002D4C07">
            <w:pPr>
              <w:pStyle w:val="TableText"/>
            </w:pPr>
            <w:r w:rsidRPr="006E3408">
              <w:t>Varchar(128)</w:t>
            </w:r>
          </w:p>
        </w:tc>
        <w:tc>
          <w:tcPr>
            <w:tcW w:w="1170" w:type="dxa"/>
          </w:tcPr>
          <w:p w14:paraId="07E09A7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4E91B90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660BDAFA" w14:textId="77777777" w:rsidTr="009112F4">
        <w:tc>
          <w:tcPr>
            <w:tcW w:w="1498" w:type="dxa"/>
          </w:tcPr>
          <w:p w14:paraId="3C7646A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功能路径</w:t>
            </w:r>
          </w:p>
        </w:tc>
        <w:tc>
          <w:tcPr>
            <w:tcW w:w="2259" w:type="dxa"/>
          </w:tcPr>
          <w:p w14:paraId="20802CFD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path</w:t>
            </w:r>
          </w:p>
        </w:tc>
        <w:tc>
          <w:tcPr>
            <w:tcW w:w="1890" w:type="dxa"/>
          </w:tcPr>
          <w:p w14:paraId="704A969C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7880E16B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354C4BB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79403214" w14:textId="77777777" w:rsidTr="009112F4">
        <w:tc>
          <w:tcPr>
            <w:tcW w:w="1498" w:type="dxa"/>
          </w:tcPr>
          <w:p w14:paraId="6FDC86A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父功能</w:t>
            </w:r>
            <w:r w:rsidRPr="006E3408">
              <w:rPr>
                <w:rFonts w:hint="eastAsia"/>
              </w:rPr>
              <w:t>ID</w:t>
            </w:r>
          </w:p>
        </w:tc>
        <w:tc>
          <w:tcPr>
            <w:tcW w:w="2259" w:type="dxa"/>
          </w:tcPr>
          <w:p w14:paraId="7A25CF36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parent</w:t>
            </w:r>
          </w:p>
        </w:tc>
        <w:tc>
          <w:tcPr>
            <w:tcW w:w="1890" w:type="dxa"/>
          </w:tcPr>
          <w:p w14:paraId="178B4D38" w14:textId="77777777" w:rsidR="00B53E67" w:rsidRPr="006E3408" w:rsidRDefault="00B53E67" w:rsidP="002D4C07">
            <w:pPr>
              <w:pStyle w:val="TableText"/>
            </w:pPr>
            <w:r w:rsidRPr="006E3408">
              <w:t>Int(32)</w:t>
            </w:r>
          </w:p>
        </w:tc>
        <w:tc>
          <w:tcPr>
            <w:tcW w:w="1170" w:type="dxa"/>
          </w:tcPr>
          <w:p w14:paraId="561E27E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n/a</w:t>
            </w:r>
          </w:p>
        </w:tc>
        <w:tc>
          <w:tcPr>
            <w:tcW w:w="1627" w:type="dxa"/>
          </w:tcPr>
          <w:p w14:paraId="5DED7221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可</w:t>
            </w:r>
            <w:r w:rsidRPr="006E3408">
              <w:t>为</w:t>
            </w:r>
            <w:r w:rsidRPr="006E3408">
              <w:rPr>
                <w:rFonts w:hint="eastAsia"/>
              </w:rPr>
              <w:t>空</w:t>
            </w:r>
          </w:p>
        </w:tc>
      </w:tr>
      <w:tr w:rsidR="00B53E67" w:rsidRPr="006E3408" w14:paraId="0BEB023B" w14:textId="77777777" w:rsidTr="009112F4">
        <w:tc>
          <w:tcPr>
            <w:tcW w:w="1498" w:type="dxa"/>
          </w:tcPr>
          <w:p w14:paraId="2ECE1E28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功能排序</w:t>
            </w:r>
          </w:p>
        </w:tc>
        <w:tc>
          <w:tcPr>
            <w:tcW w:w="2259" w:type="dxa"/>
          </w:tcPr>
          <w:p w14:paraId="3467A5CB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order</w:t>
            </w:r>
          </w:p>
        </w:tc>
        <w:tc>
          <w:tcPr>
            <w:tcW w:w="1890" w:type="dxa"/>
          </w:tcPr>
          <w:p w14:paraId="07503E9B" w14:textId="77777777" w:rsidR="00B53E67" w:rsidRPr="006E3408" w:rsidRDefault="00B53E67" w:rsidP="002D4C07">
            <w:pPr>
              <w:pStyle w:val="TableText"/>
            </w:pPr>
            <w:r w:rsidRPr="006E3408">
              <w:t>Varchar(128</w:t>
            </w:r>
            <w:r>
              <w:t>)</w:t>
            </w:r>
          </w:p>
        </w:tc>
        <w:tc>
          <w:tcPr>
            <w:tcW w:w="1170" w:type="dxa"/>
          </w:tcPr>
          <w:p w14:paraId="2C7E7C54" w14:textId="77777777" w:rsidR="00B53E67" w:rsidRPr="006E3408" w:rsidRDefault="00B53E67" w:rsidP="002D4C07">
            <w:pPr>
              <w:pStyle w:val="TableText"/>
            </w:pPr>
            <w:r w:rsidRPr="006E3408">
              <w:t>n/a</w:t>
            </w:r>
          </w:p>
        </w:tc>
        <w:tc>
          <w:tcPr>
            <w:tcW w:w="1627" w:type="dxa"/>
          </w:tcPr>
          <w:p w14:paraId="0B7468F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0C8282CA" w14:textId="77777777" w:rsidTr="009112F4">
        <w:tc>
          <w:tcPr>
            <w:tcW w:w="1498" w:type="dxa"/>
          </w:tcPr>
          <w:p w14:paraId="51C13DA4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功能</w:t>
            </w:r>
            <w:r w:rsidRPr="006E3408">
              <w:t>状态</w:t>
            </w:r>
          </w:p>
        </w:tc>
        <w:tc>
          <w:tcPr>
            <w:tcW w:w="2259" w:type="dxa"/>
          </w:tcPr>
          <w:p w14:paraId="7D669CDC" w14:textId="77777777" w:rsidR="00B53E67" w:rsidRPr="006E3408" w:rsidRDefault="00B53E67" w:rsidP="002D4C07">
            <w:pPr>
              <w:pStyle w:val="TableText"/>
            </w:pPr>
            <w:r w:rsidRPr="006E3408">
              <w:t>f</w:t>
            </w:r>
            <w:r w:rsidRPr="006E3408">
              <w:rPr>
                <w:rFonts w:hint="eastAsia"/>
              </w:rPr>
              <w:t>unction_</w:t>
            </w:r>
            <w:r w:rsidRPr="006E3408">
              <w:t>status</w:t>
            </w:r>
          </w:p>
        </w:tc>
        <w:tc>
          <w:tcPr>
            <w:tcW w:w="1890" w:type="dxa"/>
          </w:tcPr>
          <w:p w14:paraId="649C8D6B" w14:textId="77777777" w:rsidR="00B53E67" w:rsidRPr="006E3408" w:rsidRDefault="00B53E67" w:rsidP="002D4C07">
            <w:pPr>
              <w:pStyle w:val="TableText"/>
            </w:pPr>
            <w:r w:rsidRPr="006E3408">
              <w:t>tinyint</w:t>
            </w:r>
          </w:p>
        </w:tc>
        <w:tc>
          <w:tcPr>
            <w:tcW w:w="1170" w:type="dxa"/>
          </w:tcPr>
          <w:p w14:paraId="64EA387B" w14:textId="77777777" w:rsidR="00B53E67" w:rsidRPr="006E3408" w:rsidRDefault="00B53E67" w:rsidP="002D4C07">
            <w:pPr>
              <w:pStyle w:val="TableText"/>
            </w:pPr>
            <w:r w:rsidRPr="006E3408">
              <w:t>1</w:t>
            </w:r>
          </w:p>
        </w:tc>
        <w:tc>
          <w:tcPr>
            <w:tcW w:w="1627" w:type="dxa"/>
          </w:tcPr>
          <w:p w14:paraId="0885B52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非空</w:t>
            </w:r>
          </w:p>
        </w:tc>
      </w:tr>
      <w:tr w:rsidR="00B53E67" w:rsidRPr="006E3408" w14:paraId="24467441" w14:textId="77777777" w:rsidTr="009112F4">
        <w:tc>
          <w:tcPr>
            <w:tcW w:w="1498" w:type="dxa"/>
          </w:tcPr>
          <w:p w14:paraId="05E04405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创建</w:t>
            </w:r>
            <w:r w:rsidRPr="006E3408">
              <w:t>时间</w:t>
            </w:r>
          </w:p>
        </w:tc>
        <w:tc>
          <w:tcPr>
            <w:tcW w:w="2259" w:type="dxa"/>
          </w:tcPr>
          <w:p w14:paraId="079E35FB" w14:textId="77777777" w:rsidR="00B53E67" w:rsidRPr="006E3408" w:rsidRDefault="00B53E67" w:rsidP="002D4C07">
            <w:pPr>
              <w:pStyle w:val="TableText"/>
            </w:pPr>
            <w:r w:rsidRPr="006E3408">
              <w:t>create_at</w:t>
            </w:r>
          </w:p>
        </w:tc>
        <w:tc>
          <w:tcPr>
            <w:tcW w:w="1890" w:type="dxa"/>
          </w:tcPr>
          <w:p w14:paraId="5B89A092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49E1D855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7834FFCE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  <w:tr w:rsidR="00B53E67" w:rsidRPr="006E3408" w14:paraId="590C01B5" w14:textId="77777777" w:rsidTr="009112F4">
        <w:tc>
          <w:tcPr>
            <w:tcW w:w="1498" w:type="dxa"/>
          </w:tcPr>
          <w:p w14:paraId="3DE6A32D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lastRenderedPageBreak/>
              <w:t>修改</w:t>
            </w:r>
            <w:r w:rsidRPr="006E3408">
              <w:t>时间</w:t>
            </w:r>
          </w:p>
        </w:tc>
        <w:tc>
          <w:tcPr>
            <w:tcW w:w="2259" w:type="dxa"/>
          </w:tcPr>
          <w:p w14:paraId="540ECCB7" w14:textId="77777777" w:rsidR="00B53E67" w:rsidRPr="006E3408" w:rsidRDefault="00B53E67" w:rsidP="002D4C07">
            <w:pPr>
              <w:pStyle w:val="TableText"/>
            </w:pPr>
            <w:r w:rsidRPr="006E3408">
              <w:t>update_at</w:t>
            </w:r>
          </w:p>
        </w:tc>
        <w:tc>
          <w:tcPr>
            <w:tcW w:w="1890" w:type="dxa"/>
          </w:tcPr>
          <w:p w14:paraId="56D05A60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d</w:t>
            </w:r>
            <w:r w:rsidRPr="006E3408">
              <w:t>atetime</w:t>
            </w:r>
          </w:p>
        </w:tc>
        <w:tc>
          <w:tcPr>
            <w:tcW w:w="1170" w:type="dxa"/>
          </w:tcPr>
          <w:p w14:paraId="1228032C" w14:textId="77777777" w:rsidR="00B53E67" w:rsidRPr="006E3408" w:rsidRDefault="00B53E67" w:rsidP="002D4C07">
            <w:pPr>
              <w:pStyle w:val="TableText"/>
            </w:pPr>
          </w:p>
        </w:tc>
        <w:tc>
          <w:tcPr>
            <w:tcW w:w="1627" w:type="dxa"/>
          </w:tcPr>
          <w:p w14:paraId="240E70D9" w14:textId="77777777" w:rsidR="00B53E67" w:rsidRPr="006E3408" w:rsidRDefault="00B53E67" w:rsidP="002D4C07">
            <w:pPr>
              <w:pStyle w:val="TableText"/>
            </w:pPr>
            <w:r w:rsidRPr="006E3408">
              <w:rPr>
                <w:rFonts w:hint="eastAsia"/>
              </w:rPr>
              <w:t>当前</w:t>
            </w:r>
            <w:r w:rsidRPr="006E3408">
              <w:t>日期</w:t>
            </w:r>
          </w:p>
        </w:tc>
      </w:tr>
    </w:tbl>
    <w:p w14:paraId="3CAA6488" w14:textId="77777777" w:rsidR="00B53E67" w:rsidRPr="003240DB" w:rsidRDefault="00B53E67" w:rsidP="00B53E67"/>
    <w:p w14:paraId="6FDF7ED5" w14:textId="77777777" w:rsidR="00B53E67" w:rsidRDefault="00B53E67" w:rsidP="0094671E">
      <w:pPr>
        <w:pStyle w:val="Heading2"/>
      </w:pPr>
      <w:bookmarkStart w:id="251" w:name="_Toc416641048"/>
      <w:r w:rsidRPr="00D058DB">
        <w:rPr>
          <w:rFonts w:hint="eastAsia"/>
        </w:rPr>
        <w:t>用户</w:t>
      </w:r>
      <w:r w:rsidRPr="00D058DB">
        <w:t>角色关联表</w:t>
      </w:r>
      <w:bookmarkEnd w:id="251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69"/>
        <w:gridCol w:w="1368"/>
        <w:gridCol w:w="1167"/>
        <w:gridCol w:w="1331"/>
        <w:gridCol w:w="2809"/>
      </w:tblGrid>
      <w:tr w:rsidR="00B53E67" w:rsidRPr="00311E3F" w14:paraId="1A8BA629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6C11B1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535" w:type="dxa"/>
            <w:gridSpan w:val="2"/>
          </w:tcPr>
          <w:p w14:paraId="7DE1F25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角色关联表</w:t>
            </w:r>
          </w:p>
        </w:tc>
        <w:tc>
          <w:tcPr>
            <w:tcW w:w="4140" w:type="dxa"/>
            <w:gridSpan w:val="2"/>
          </w:tcPr>
          <w:p w14:paraId="601B835E" w14:textId="77777777" w:rsidR="00B53E67" w:rsidRPr="00311E3F" w:rsidRDefault="00B53E67" w:rsidP="002D4C07">
            <w:pPr>
              <w:pStyle w:val="TableText"/>
            </w:pPr>
            <w:r w:rsidRPr="00311E3F">
              <w:t>t_user_role</w:t>
            </w:r>
          </w:p>
        </w:tc>
      </w:tr>
      <w:tr w:rsidR="00B53E67" w:rsidRPr="00311E3F" w14:paraId="63965768" w14:textId="77777777" w:rsidTr="009112F4">
        <w:tc>
          <w:tcPr>
            <w:tcW w:w="1769" w:type="dxa"/>
            <w:shd w:val="clear" w:color="auto" w:fill="BFBFBF" w:themeFill="background1" w:themeFillShade="BF"/>
          </w:tcPr>
          <w:p w14:paraId="7A7233C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68" w:type="dxa"/>
            <w:shd w:val="clear" w:color="auto" w:fill="BFBFBF" w:themeFill="background1" w:themeFillShade="BF"/>
          </w:tcPr>
          <w:p w14:paraId="0A39650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67" w:type="dxa"/>
            <w:shd w:val="clear" w:color="auto" w:fill="BFBFBF" w:themeFill="background1" w:themeFillShade="BF"/>
          </w:tcPr>
          <w:p w14:paraId="56E5DAF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331" w:type="dxa"/>
            <w:shd w:val="clear" w:color="auto" w:fill="BFBFBF" w:themeFill="background1" w:themeFillShade="BF"/>
          </w:tcPr>
          <w:p w14:paraId="4B0E27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809" w:type="dxa"/>
            <w:shd w:val="clear" w:color="auto" w:fill="BFBFBF" w:themeFill="background1" w:themeFillShade="BF"/>
          </w:tcPr>
          <w:p w14:paraId="7912DC3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34106A29" w14:textId="77777777" w:rsidTr="009112F4">
        <w:tc>
          <w:tcPr>
            <w:tcW w:w="1769" w:type="dxa"/>
          </w:tcPr>
          <w:p w14:paraId="19A42AB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角色</w:t>
            </w:r>
            <w:r w:rsidRPr="00311E3F">
              <w:t>ID</w:t>
            </w:r>
          </w:p>
        </w:tc>
        <w:tc>
          <w:tcPr>
            <w:tcW w:w="1368" w:type="dxa"/>
          </w:tcPr>
          <w:p w14:paraId="4A069015" w14:textId="0A40CDCD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67" w:type="dxa"/>
          </w:tcPr>
          <w:p w14:paraId="78D24FE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331" w:type="dxa"/>
          </w:tcPr>
          <w:p w14:paraId="3750BF7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2FCF057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1F4D2D20" w14:textId="77777777" w:rsidTr="009112F4">
        <w:tc>
          <w:tcPr>
            <w:tcW w:w="1769" w:type="dxa"/>
          </w:tcPr>
          <w:p w14:paraId="74C583E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用户</w:t>
            </w:r>
            <w:r w:rsidRPr="00311E3F">
              <w:t>ID</w:t>
            </w:r>
          </w:p>
        </w:tc>
        <w:tc>
          <w:tcPr>
            <w:tcW w:w="1368" w:type="dxa"/>
          </w:tcPr>
          <w:p w14:paraId="58613889" w14:textId="77777777" w:rsidR="00B53E67" w:rsidRPr="00311E3F" w:rsidRDefault="00B53E67" w:rsidP="002D4C07">
            <w:pPr>
              <w:pStyle w:val="TableText"/>
            </w:pPr>
            <w:r w:rsidRPr="00311E3F">
              <w:t>user_id</w:t>
            </w:r>
          </w:p>
        </w:tc>
        <w:tc>
          <w:tcPr>
            <w:tcW w:w="1167" w:type="dxa"/>
          </w:tcPr>
          <w:p w14:paraId="24C2CBE5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6014C7C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184161A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5E331A40" w14:textId="77777777" w:rsidTr="009112F4">
        <w:tc>
          <w:tcPr>
            <w:tcW w:w="1769" w:type="dxa"/>
          </w:tcPr>
          <w:p w14:paraId="6EC8E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368" w:type="dxa"/>
          </w:tcPr>
          <w:p w14:paraId="2B701F9A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67" w:type="dxa"/>
          </w:tcPr>
          <w:p w14:paraId="07790E52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331" w:type="dxa"/>
          </w:tcPr>
          <w:p w14:paraId="4A271C2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5970F9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AB21422" w14:textId="77777777" w:rsidTr="009112F4">
        <w:tc>
          <w:tcPr>
            <w:tcW w:w="1769" w:type="dxa"/>
          </w:tcPr>
          <w:p w14:paraId="698304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68" w:type="dxa"/>
          </w:tcPr>
          <w:p w14:paraId="623F821F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67" w:type="dxa"/>
          </w:tcPr>
          <w:p w14:paraId="396FD4D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12447C45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68601FD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4DEAE45" w14:textId="77777777" w:rsidTr="009112F4">
        <w:tc>
          <w:tcPr>
            <w:tcW w:w="1769" w:type="dxa"/>
          </w:tcPr>
          <w:p w14:paraId="2CBB297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68" w:type="dxa"/>
          </w:tcPr>
          <w:p w14:paraId="23321D76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67" w:type="dxa"/>
          </w:tcPr>
          <w:p w14:paraId="54A0F4E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331" w:type="dxa"/>
          </w:tcPr>
          <w:p w14:paraId="3DE1501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809" w:type="dxa"/>
          </w:tcPr>
          <w:p w14:paraId="07CA3EF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DD088C7" w14:textId="77777777" w:rsidR="00B53E67" w:rsidRPr="003240DB" w:rsidRDefault="00B53E67" w:rsidP="00B53E67"/>
    <w:p w14:paraId="641BE992" w14:textId="77777777" w:rsidR="00B53E67" w:rsidRPr="00D058DB" w:rsidRDefault="00B53E67" w:rsidP="0094671E">
      <w:pPr>
        <w:pStyle w:val="Heading2"/>
      </w:pPr>
      <w:bookmarkStart w:id="252" w:name="_Toc416641049"/>
      <w:r w:rsidRPr="00D058DB">
        <w:rPr>
          <w:rFonts w:hint="eastAsia"/>
        </w:rPr>
        <w:t>角色</w:t>
      </w:r>
      <w:r w:rsidRPr="00D058DB">
        <w:t>功能关联表</w:t>
      </w:r>
      <w:bookmarkEnd w:id="252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62"/>
        <w:gridCol w:w="1744"/>
        <w:gridCol w:w="1134"/>
        <w:gridCol w:w="1273"/>
        <w:gridCol w:w="2631"/>
      </w:tblGrid>
      <w:tr w:rsidR="00B53E67" w:rsidRPr="00311E3F" w14:paraId="37BC92DE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1DDC77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78" w:type="dxa"/>
            <w:gridSpan w:val="2"/>
          </w:tcPr>
          <w:p w14:paraId="2DE083A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角色功能</w:t>
            </w:r>
            <w:r w:rsidRPr="00311E3F">
              <w:t>关联表</w:t>
            </w:r>
          </w:p>
        </w:tc>
        <w:tc>
          <w:tcPr>
            <w:tcW w:w="3904" w:type="dxa"/>
            <w:gridSpan w:val="2"/>
          </w:tcPr>
          <w:p w14:paraId="19283D18" w14:textId="77777777" w:rsidR="00B53E67" w:rsidRPr="00311E3F" w:rsidRDefault="00B53E67" w:rsidP="002D4C07">
            <w:pPr>
              <w:pStyle w:val="TableText"/>
            </w:pPr>
            <w:r w:rsidRPr="00311E3F">
              <w:t>t_role_function</w:t>
            </w:r>
          </w:p>
        </w:tc>
      </w:tr>
      <w:tr w:rsidR="00B53E67" w:rsidRPr="00311E3F" w14:paraId="5B86574B" w14:textId="77777777" w:rsidTr="009112F4">
        <w:tc>
          <w:tcPr>
            <w:tcW w:w="1662" w:type="dxa"/>
            <w:shd w:val="clear" w:color="auto" w:fill="BFBFBF" w:themeFill="background1" w:themeFillShade="BF"/>
          </w:tcPr>
          <w:p w14:paraId="585B1D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744" w:type="dxa"/>
            <w:shd w:val="clear" w:color="auto" w:fill="BFBFBF" w:themeFill="background1" w:themeFillShade="BF"/>
          </w:tcPr>
          <w:p w14:paraId="3A8C47D6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32ACA5E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73" w:type="dxa"/>
            <w:shd w:val="clear" w:color="auto" w:fill="BFBFBF" w:themeFill="background1" w:themeFillShade="BF"/>
          </w:tcPr>
          <w:p w14:paraId="246440A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14:paraId="3510AB3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E18A933" w14:textId="77777777" w:rsidTr="009112F4">
        <w:tc>
          <w:tcPr>
            <w:tcW w:w="1662" w:type="dxa"/>
          </w:tcPr>
          <w:p w14:paraId="4BCFB60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7A8820CE" w14:textId="7323F894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134" w:type="dxa"/>
          </w:tcPr>
          <w:p w14:paraId="535F8A5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73" w:type="dxa"/>
          </w:tcPr>
          <w:p w14:paraId="134B80E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529DE2F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</w:t>
            </w:r>
          </w:p>
        </w:tc>
      </w:tr>
      <w:tr w:rsidR="00B53E67" w:rsidRPr="00311E3F" w14:paraId="657AB3F0" w14:textId="77777777" w:rsidTr="009112F4">
        <w:tc>
          <w:tcPr>
            <w:tcW w:w="1662" w:type="dxa"/>
          </w:tcPr>
          <w:p w14:paraId="631FB4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功能</w:t>
            </w:r>
            <w:r w:rsidRPr="00311E3F">
              <w:t>ID</w:t>
            </w:r>
          </w:p>
        </w:tc>
        <w:tc>
          <w:tcPr>
            <w:tcW w:w="1744" w:type="dxa"/>
          </w:tcPr>
          <w:p w14:paraId="526F0ED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function</w:t>
            </w:r>
            <w:r w:rsidRPr="00311E3F">
              <w:t>_id</w:t>
            </w:r>
          </w:p>
        </w:tc>
        <w:tc>
          <w:tcPr>
            <w:tcW w:w="1134" w:type="dxa"/>
          </w:tcPr>
          <w:p w14:paraId="099A6D5D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4622EE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45AEFF0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325E6A8C" w14:textId="77777777" w:rsidTr="009112F4">
        <w:tc>
          <w:tcPr>
            <w:tcW w:w="1662" w:type="dxa"/>
          </w:tcPr>
          <w:p w14:paraId="2F55FCD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角色</w:t>
            </w:r>
            <w:r w:rsidRPr="00311E3F">
              <w:rPr>
                <w:rFonts w:hint="eastAsia"/>
              </w:rPr>
              <w:t>ID</w:t>
            </w:r>
          </w:p>
        </w:tc>
        <w:tc>
          <w:tcPr>
            <w:tcW w:w="1744" w:type="dxa"/>
          </w:tcPr>
          <w:p w14:paraId="10D0B6B8" w14:textId="77777777" w:rsidR="00B53E67" w:rsidRPr="00311E3F" w:rsidRDefault="00B53E67" w:rsidP="002D4C07">
            <w:pPr>
              <w:pStyle w:val="TableText"/>
            </w:pPr>
            <w:r w:rsidRPr="00311E3F">
              <w:t>role_id</w:t>
            </w:r>
          </w:p>
        </w:tc>
        <w:tc>
          <w:tcPr>
            <w:tcW w:w="1134" w:type="dxa"/>
          </w:tcPr>
          <w:p w14:paraId="31FE6DB0" w14:textId="77777777" w:rsidR="00B53E67" w:rsidRPr="00311E3F" w:rsidRDefault="00B53E67" w:rsidP="002D4C07">
            <w:pPr>
              <w:pStyle w:val="TableText"/>
            </w:pPr>
            <w:r w:rsidRPr="00311E3F">
              <w:t>Int</w:t>
            </w:r>
            <w:r w:rsidRPr="00311E3F">
              <w:rPr>
                <w:rFonts w:hint="eastAsia"/>
              </w:rPr>
              <w:t>(</w:t>
            </w:r>
            <w:r w:rsidRPr="00311E3F">
              <w:t>32</w:t>
            </w:r>
          </w:p>
        </w:tc>
        <w:tc>
          <w:tcPr>
            <w:tcW w:w="1273" w:type="dxa"/>
          </w:tcPr>
          <w:p w14:paraId="08C2BF4D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32318F9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778B2857" w14:textId="77777777" w:rsidTr="009112F4">
        <w:tc>
          <w:tcPr>
            <w:tcW w:w="1662" w:type="dxa"/>
          </w:tcPr>
          <w:p w14:paraId="6B2A5CC4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744" w:type="dxa"/>
          </w:tcPr>
          <w:p w14:paraId="5335B839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134" w:type="dxa"/>
          </w:tcPr>
          <w:p w14:paraId="4EE947A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666E056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25D1AA9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22AB12C4" w14:textId="77777777" w:rsidTr="009112F4">
        <w:tc>
          <w:tcPr>
            <w:tcW w:w="1662" w:type="dxa"/>
          </w:tcPr>
          <w:p w14:paraId="3097939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744" w:type="dxa"/>
          </w:tcPr>
          <w:p w14:paraId="420680D8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134" w:type="dxa"/>
          </w:tcPr>
          <w:p w14:paraId="0E89A8A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73" w:type="dxa"/>
          </w:tcPr>
          <w:p w14:paraId="5217BB66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631" w:type="dxa"/>
          </w:tcPr>
          <w:p w14:paraId="737D22C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17FBBC27" w14:textId="77777777" w:rsidR="00B53E67" w:rsidRDefault="00B53E67" w:rsidP="0094671E">
      <w:pPr>
        <w:pStyle w:val="Heading2"/>
      </w:pPr>
      <w:bookmarkStart w:id="253" w:name="_Toc416641050"/>
      <w:r w:rsidRPr="00D058DB">
        <w:rPr>
          <w:rFonts w:hint="eastAsia"/>
        </w:rPr>
        <w:t>菜品</w:t>
      </w:r>
      <w:r>
        <w:rPr>
          <w:rFonts w:hint="eastAsia"/>
        </w:rPr>
        <w:t>分类</w:t>
      </w:r>
      <w:r w:rsidRPr="00D058DB">
        <w:t>表</w:t>
      </w:r>
      <w:bookmarkEnd w:id="253"/>
    </w:p>
    <w:p w14:paraId="2F6DDA91" w14:textId="77777777" w:rsidR="00B53E67" w:rsidRPr="00311E3F" w:rsidRDefault="00B53E67" w:rsidP="00311E3F">
      <w:pPr>
        <w:pStyle w:val="NoSpacing"/>
      </w:pPr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59"/>
        <w:gridCol w:w="1829"/>
        <w:gridCol w:w="1589"/>
        <w:gridCol w:w="1193"/>
        <w:gridCol w:w="2374"/>
      </w:tblGrid>
      <w:tr w:rsidR="00B53E67" w:rsidRPr="00311E3F" w14:paraId="4C658ECC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2466C1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729" w:type="dxa"/>
            <w:gridSpan w:val="2"/>
          </w:tcPr>
          <w:p w14:paraId="151CD02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分类表</w:t>
            </w:r>
          </w:p>
        </w:tc>
        <w:tc>
          <w:tcPr>
            <w:tcW w:w="4013" w:type="dxa"/>
            <w:gridSpan w:val="2"/>
          </w:tcPr>
          <w:p w14:paraId="0D6A91B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t_dish_category</w:t>
            </w:r>
          </w:p>
        </w:tc>
      </w:tr>
      <w:tr w:rsidR="00B53E67" w:rsidRPr="00311E3F" w14:paraId="0A2CEBC1" w14:textId="77777777" w:rsidTr="009112F4">
        <w:tc>
          <w:tcPr>
            <w:tcW w:w="1702" w:type="dxa"/>
            <w:shd w:val="clear" w:color="auto" w:fill="BFBFBF" w:themeFill="background1" w:themeFillShade="BF"/>
          </w:tcPr>
          <w:p w14:paraId="6F23F61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270" w:type="dxa"/>
            <w:shd w:val="clear" w:color="auto" w:fill="BFBFBF" w:themeFill="background1" w:themeFillShade="BF"/>
          </w:tcPr>
          <w:p w14:paraId="51A56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459" w:type="dxa"/>
            <w:shd w:val="clear" w:color="auto" w:fill="BFBFBF" w:themeFill="background1" w:themeFillShade="BF"/>
          </w:tcPr>
          <w:p w14:paraId="526220F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99" w:type="dxa"/>
            <w:shd w:val="clear" w:color="auto" w:fill="BFBFBF" w:themeFill="background1" w:themeFillShade="BF"/>
          </w:tcPr>
          <w:p w14:paraId="19969D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4" w:type="dxa"/>
            <w:shd w:val="clear" w:color="auto" w:fill="BFBFBF" w:themeFill="background1" w:themeFillShade="BF"/>
          </w:tcPr>
          <w:p w14:paraId="421DBEC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5E83E4BF" w14:textId="77777777" w:rsidTr="009112F4">
        <w:tc>
          <w:tcPr>
            <w:tcW w:w="1702" w:type="dxa"/>
          </w:tcPr>
          <w:p w14:paraId="785D109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菜品类别</w:t>
            </w:r>
            <w:r w:rsidRPr="00311E3F">
              <w:t>ID</w:t>
            </w:r>
          </w:p>
        </w:tc>
        <w:tc>
          <w:tcPr>
            <w:tcW w:w="1270" w:type="dxa"/>
          </w:tcPr>
          <w:p w14:paraId="2551997E" w14:textId="46042E11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459" w:type="dxa"/>
          </w:tcPr>
          <w:p w14:paraId="467A3257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99" w:type="dxa"/>
          </w:tcPr>
          <w:p w14:paraId="58EA1CF4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865A55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02553946" w14:textId="77777777" w:rsidTr="009112F4">
        <w:tc>
          <w:tcPr>
            <w:tcW w:w="1702" w:type="dxa"/>
          </w:tcPr>
          <w:p w14:paraId="04EB68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</w:t>
            </w:r>
            <w:r w:rsidRPr="00311E3F">
              <w:t>名称</w:t>
            </w:r>
          </w:p>
        </w:tc>
        <w:tc>
          <w:tcPr>
            <w:tcW w:w="1270" w:type="dxa"/>
          </w:tcPr>
          <w:p w14:paraId="56204C26" w14:textId="77777777" w:rsidR="00B53E67" w:rsidRPr="00311E3F" w:rsidRDefault="00B53E67" w:rsidP="002D4C07">
            <w:pPr>
              <w:pStyle w:val="TableText"/>
            </w:pPr>
            <w:r w:rsidRPr="00311E3F">
              <w:t>category_name</w:t>
            </w:r>
          </w:p>
        </w:tc>
        <w:tc>
          <w:tcPr>
            <w:tcW w:w="1459" w:type="dxa"/>
          </w:tcPr>
          <w:p w14:paraId="3016392E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5F9C5859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0BF648D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38C09D9C" w14:textId="77777777" w:rsidTr="009112F4">
        <w:tc>
          <w:tcPr>
            <w:tcW w:w="1702" w:type="dxa"/>
          </w:tcPr>
          <w:p w14:paraId="1A82EBC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类别图片</w:t>
            </w:r>
          </w:p>
        </w:tc>
        <w:tc>
          <w:tcPr>
            <w:tcW w:w="1270" w:type="dxa"/>
          </w:tcPr>
          <w:p w14:paraId="2B9AFCDF" w14:textId="77777777" w:rsidR="00B53E67" w:rsidRPr="00311E3F" w:rsidRDefault="00B53E67" w:rsidP="002D4C07">
            <w:pPr>
              <w:pStyle w:val="TableText"/>
            </w:pPr>
            <w:r w:rsidRPr="00311E3F">
              <w:t>category_picture</w:t>
            </w:r>
          </w:p>
        </w:tc>
        <w:tc>
          <w:tcPr>
            <w:tcW w:w="1459" w:type="dxa"/>
          </w:tcPr>
          <w:p w14:paraId="73E3B280" w14:textId="77777777" w:rsidR="00B53E67" w:rsidRPr="00311E3F" w:rsidRDefault="00B53E67" w:rsidP="002D4C07">
            <w:pPr>
              <w:pStyle w:val="TableText"/>
            </w:pPr>
            <w:r w:rsidRPr="00311E3F">
              <w:t>Varchar(r128)</w:t>
            </w:r>
          </w:p>
        </w:tc>
        <w:tc>
          <w:tcPr>
            <w:tcW w:w="1299" w:type="dxa"/>
          </w:tcPr>
          <w:p w14:paraId="0143E140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2424F46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2C317967" w14:textId="77777777" w:rsidTr="009112F4">
        <w:tc>
          <w:tcPr>
            <w:tcW w:w="1702" w:type="dxa"/>
          </w:tcPr>
          <w:p w14:paraId="506B439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270" w:type="dxa"/>
          </w:tcPr>
          <w:p w14:paraId="3E0E1A1B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459" w:type="dxa"/>
          </w:tcPr>
          <w:p w14:paraId="3E0C548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7A129268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5878CC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7D10D311" w14:textId="77777777" w:rsidTr="009112F4">
        <w:tc>
          <w:tcPr>
            <w:tcW w:w="1702" w:type="dxa"/>
          </w:tcPr>
          <w:p w14:paraId="010B319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270" w:type="dxa"/>
          </w:tcPr>
          <w:p w14:paraId="257A7182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459" w:type="dxa"/>
          </w:tcPr>
          <w:p w14:paraId="6561412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99" w:type="dxa"/>
          </w:tcPr>
          <w:p w14:paraId="5F0E1C1F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4" w:type="dxa"/>
          </w:tcPr>
          <w:p w14:paraId="3B59BF6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097E2EA9" w14:textId="77777777" w:rsidR="00B53E67" w:rsidRPr="0058792B" w:rsidRDefault="00B53E67" w:rsidP="00B53E67"/>
    <w:p w14:paraId="48D0CA0F" w14:textId="77777777" w:rsidR="00B53E67" w:rsidRDefault="00B53E67" w:rsidP="0094671E">
      <w:pPr>
        <w:pStyle w:val="Heading2"/>
      </w:pPr>
      <w:bookmarkStart w:id="254" w:name="_Toc416641051"/>
      <w:r w:rsidRPr="00D058DB">
        <w:rPr>
          <w:rFonts w:hint="eastAsia"/>
        </w:rPr>
        <w:t>菜品</w:t>
      </w:r>
      <w:r w:rsidRPr="00D058DB">
        <w:t>表</w:t>
      </w:r>
      <w:bookmarkEnd w:id="254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585"/>
        <w:gridCol w:w="1403"/>
        <w:gridCol w:w="1553"/>
        <w:gridCol w:w="1245"/>
        <w:gridCol w:w="2658"/>
      </w:tblGrid>
      <w:tr w:rsidR="00B53E67" w:rsidRPr="00311E3F" w14:paraId="10B04AB4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0CE471E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</w:t>
            </w:r>
            <w:r w:rsidRPr="00311E3F">
              <w:t>表名</w:t>
            </w:r>
          </w:p>
        </w:tc>
        <w:tc>
          <w:tcPr>
            <w:tcW w:w="2854" w:type="dxa"/>
            <w:gridSpan w:val="2"/>
          </w:tcPr>
          <w:p w14:paraId="32F347B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表</w:t>
            </w:r>
          </w:p>
        </w:tc>
        <w:tc>
          <w:tcPr>
            <w:tcW w:w="3974" w:type="dxa"/>
            <w:gridSpan w:val="2"/>
          </w:tcPr>
          <w:p w14:paraId="3A1347A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t_dish</w:t>
            </w:r>
          </w:p>
        </w:tc>
      </w:tr>
      <w:tr w:rsidR="00B53E67" w:rsidRPr="00311E3F" w14:paraId="5E408040" w14:textId="77777777" w:rsidTr="009112F4">
        <w:tc>
          <w:tcPr>
            <w:tcW w:w="1616" w:type="dxa"/>
            <w:shd w:val="clear" w:color="auto" w:fill="BFBFBF" w:themeFill="background1" w:themeFillShade="BF"/>
          </w:tcPr>
          <w:p w14:paraId="562E92FD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数据项描述</w:t>
            </w:r>
          </w:p>
        </w:tc>
        <w:tc>
          <w:tcPr>
            <w:tcW w:w="1300" w:type="dxa"/>
            <w:shd w:val="clear" w:color="auto" w:fill="BFBFBF" w:themeFill="background1" w:themeFillShade="BF"/>
          </w:tcPr>
          <w:p w14:paraId="53C9C53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数据项</w:t>
            </w:r>
            <w:r w:rsidRPr="00311E3F">
              <w:t>名</w:t>
            </w:r>
          </w:p>
        </w:tc>
        <w:tc>
          <w:tcPr>
            <w:tcW w:w="1554" w:type="dxa"/>
            <w:shd w:val="clear" w:color="auto" w:fill="BFBFBF" w:themeFill="background1" w:themeFillShade="BF"/>
          </w:tcPr>
          <w:p w14:paraId="7E9F5F2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类型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4312B11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默认值</w:t>
            </w:r>
          </w:p>
        </w:tc>
        <w:tc>
          <w:tcPr>
            <w:tcW w:w="2713" w:type="dxa"/>
            <w:shd w:val="clear" w:color="auto" w:fill="BFBFBF" w:themeFill="background1" w:themeFillShade="BF"/>
          </w:tcPr>
          <w:p w14:paraId="3F2089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限制</w:t>
            </w:r>
          </w:p>
        </w:tc>
      </w:tr>
      <w:tr w:rsidR="00B53E67" w:rsidRPr="00311E3F" w14:paraId="08E7F8D0" w14:textId="77777777" w:rsidTr="009112F4">
        <w:tc>
          <w:tcPr>
            <w:tcW w:w="1616" w:type="dxa"/>
          </w:tcPr>
          <w:p w14:paraId="6B850E4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ID</w:t>
            </w:r>
          </w:p>
        </w:tc>
        <w:tc>
          <w:tcPr>
            <w:tcW w:w="1300" w:type="dxa"/>
          </w:tcPr>
          <w:p w14:paraId="6A82DE97" w14:textId="29681606" w:rsidR="00B53E67" w:rsidRPr="00311E3F" w:rsidRDefault="00B53E67" w:rsidP="002D4C07">
            <w:pPr>
              <w:pStyle w:val="TableText"/>
            </w:pPr>
            <w:r w:rsidRPr="00311E3F">
              <w:t>id</w:t>
            </w:r>
          </w:p>
        </w:tc>
        <w:tc>
          <w:tcPr>
            <w:tcW w:w="1554" w:type="dxa"/>
          </w:tcPr>
          <w:p w14:paraId="39A2244B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1C571821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54457D6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主键，</w:t>
            </w:r>
            <w:r w:rsidRPr="00311E3F">
              <w:t>自动增加</w:t>
            </w:r>
          </w:p>
        </w:tc>
      </w:tr>
      <w:tr w:rsidR="00B53E67" w:rsidRPr="00311E3F" w14:paraId="5E0E5268" w14:textId="77777777" w:rsidTr="009112F4">
        <w:tc>
          <w:tcPr>
            <w:tcW w:w="1616" w:type="dxa"/>
          </w:tcPr>
          <w:p w14:paraId="4640FFBB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分类</w:t>
            </w:r>
            <w:r w:rsidRPr="00311E3F">
              <w:t>ID</w:t>
            </w:r>
          </w:p>
        </w:tc>
        <w:tc>
          <w:tcPr>
            <w:tcW w:w="1300" w:type="dxa"/>
          </w:tcPr>
          <w:p w14:paraId="469F7D4E" w14:textId="77777777" w:rsidR="00B53E67" w:rsidRPr="00311E3F" w:rsidRDefault="00B53E67" w:rsidP="002D4C07">
            <w:pPr>
              <w:pStyle w:val="TableText"/>
            </w:pPr>
            <w:r w:rsidRPr="00311E3F">
              <w:t>category_id</w:t>
            </w:r>
          </w:p>
        </w:tc>
        <w:tc>
          <w:tcPr>
            <w:tcW w:w="1554" w:type="dxa"/>
          </w:tcPr>
          <w:p w14:paraId="6F96E10A" w14:textId="77777777" w:rsidR="00B53E67" w:rsidRPr="00311E3F" w:rsidRDefault="00B53E67" w:rsidP="002D4C07">
            <w:pPr>
              <w:pStyle w:val="TableText"/>
            </w:pPr>
            <w:r w:rsidRPr="00311E3F">
              <w:t>Int(32)</w:t>
            </w:r>
          </w:p>
        </w:tc>
        <w:tc>
          <w:tcPr>
            <w:tcW w:w="1261" w:type="dxa"/>
          </w:tcPr>
          <w:p w14:paraId="0A443652" w14:textId="77777777" w:rsidR="00B53E67" w:rsidRPr="00311E3F" w:rsidRDefault="00B53E67" w:rsidP="002D4C07">
            <w:pPr>
              <w:pStyle w:val="TableText"/>
            </w:pPr>
            <w:r w:rsidRPr="00311E3F">
              <w:t>0</w:t>
            </w:r>
          </w:p>
        </w:tc>
        <w:tc>
          <w:tcPr>
            <w:tcW w:w="2713" w:type="dxa"/>
          </w:tcPr>
          <w:p w14:paraId="75E49AAA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外键</w:t>
            </w:r>
          </w:p>
        </w:tc>
      </w:tr>
      <w:tr w:rsidR="00B53E67" w:rsidRPr="00311E3F" w14:paraId="4FEA047C" w14:textId="77777777" w:rsidTr="009112F4">
        <w:tc>
          <w:tcPr>
            <w:tcW w:w="1616" w:type="dxa"/>
          </w:tcPr>
          <w:p w14:paraId="667C5A49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</w:t>
            </w:r>
            <w:r w:rsidRPr="00311E3F">
              <w:t>名称</w:t>
            </w:r>
          </w:p>
        </w:tc>
        <w:tc>
          <w:tcPr>
            <w:tcW w:w="1300" w:type="dxa"/>
          </w:tcPr>
          <w:p w14:paraId="4BA0A20C" w14:textId="77777777" w:rsidR="00B53E67" w:rsidRPr="00311E3F" w:rsidRDefault="00B53E67" w:rsidP="002D4C07">
            <w:pPr>
              <w:pStyle w:val="TableText"/>
            </w:pPr>
            <w:r w:rsidRPr="00311E3F">
              <w:t>dish_name</w:t>
            </w:r>
          </w:p>
        </w:tc>
        <w:tc>
          <w:tcPr>
            <w:tcW w:w="1554" w:type="dxa"/>
          </w:tcPr>
          <w:p w14:paraId="6C7586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73A42C1C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7C3D1F63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B8085B9" w14:textId="77777777" w:rsidTr="009112F4">
        <w:tc>
          <w:tcPr>
            <w:tcW w:w="1616" w:type="dxa"/>
          </w:tcPr>
          <w:p w14:paraId="5FBAFC0F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菜品图片</w:t>
            </w:r>
          </w:p>
        </w:tc>
        <w:tc>
          <w:tcPr>
            <w:tcW w:w="1300" w:type="dxa"/>
          </w:tcPr>
          <w:p w14:paraId="2364C4AF" w14:textId="77777777" w:rsidR="00B53E67" w:rsidRPr="00311E3F" w:rsidRDefault="00B53E67" w:rsidP="002D4C07">
            <w:pPr>
              <w:pStyle w:val="TableText"/>
            </w:pPr>
            <w:r w:rsidRPr="00311E3F">
              <w:t>dish_picture</w:t>
            </w:r>
          </w:p>
        </w:tc>
        <w:tc>
          <w:tcPr>
            <w:tcW w:w="1554" w:type="dxa"/>
          </w:tcPr>
          <w:p w14:paraId="6BDA435D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2F57462A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422B8B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CCB01C4" w14:textId="77777777" w:rsidTr="009112F4">
        <w:tc>
          <w:tcPr>
            <w:tcW w:w="1616" w:type="dxa"/>
          </w:tcPr>
          <w:p w14:paraId="2C96D45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lastRenderedPageBreak/>
              <w:t>价格</w:t>
            </w:r>
          </w:p>
        </w:tc>
        <w:tc>
          <w:tcPr>
            <w:tcW w:w="1300" w:type="dxa"/>
          </w:tcPr>
          <w:p w14:paraId="315BCD31" w14:textId="77777777" w:rsidR="00B53E67" w:rsidRPr="00311E3F" w:rsidRDefault="00B53E67" w:rsidP="002D4C07">
            <w:pPr>
              <w:pStyle w:val="TableText"/>
            </w:pPr>
            <w:r w:rsidRPr="00311E3F">
              <w:t>price</w:t>
            </w:r>
          </w:p>
        </w:tc>
        <w:tc>
          <w:tcPr>
            <w:tcW w:w="1554" w:type="dxa"/>
          </w:tcPr>
          <w:p w14:paraId="29DB994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ouble(64)</w:t>
            </w:r>
          </w:p>
        </w:tc>
        <w:tc>
          <w:tcPr>
            <w:tcW w:w="1261" w:type="dxa"/>
          </w:tcPr>
          <w:p w14:paraId="68934540" w14:textId="77777777" w:rsidR="00B53E67" w:rsidRPr="00311E3F" w:rsidRDefault="00B53E67" w:rsidP="002D4C07">
            <w:pPr>
              <w:pStyle w:val="TableText"/>
            </w:pPr>
            <w:r w:rsidRPr="00311E3F">
              <w:t>0.0</w:t>
            </w:r>
          </w:p>
        </w:tc>
        <w:tc>
          <w:tcPr>
            <w:tcW w:w="2713" w:type="dxa"/>
          </w:tcPr>
          <w:p w14:paraId="74D4A50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精确</w:t>
            </w:r>
            <w:r w:rsidRPr="00311E3F">
              <w:t>到小数点后一位</w:t>
            </w:r>
          </w:p>
        </w:tc>
      </w:tr>
      <w:tr w:rsidR="00B53E67" w:rsidRPr="00311E3F" w14:paraId="4ED32259" w14:textId="77777777" w:rsidTr="009112F4">
        <w:tc>
          <w:tcPr>
            <w:tcW w:w="1616" w:type="dxa"/>
          </w:tcPr>
          <w:p w14:paraId="330F6CF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是否</w:t>
            </w:r>
            <w:r w:rsidRPr="00311E3F">
              <w:t>在售</w:t>
            </w:r>
          </w:p>
        </w:tc>
        <w:tc>
          <w:tcPr>
            <w:tcW w:w="1300" w:type="dxa"/>
          </w:tcPr>
          <w:p w14:paraId="71D4BC89" w14:textId="77777777" w:rsidR="00B53E67" w:rsidRPr="00311E3F" w:rsidRDefault="00B53E67" w:rsidP="002D4C07">
            <w:pPr>
              <w:pStyle w:val="TableText"/>
            </w:pPr>
            <w:r w:rsidRPr="00311E3F">
              <w:t>on_sell</w:t>
            </w:r>
          </w:p>
        </w:tc>
        <w:tc>
          <w:tcPr>
            <w:tcW w:w="1554" w:type="dxa"/>
          </w:tcPr>
          <w:p w14:paraId="0951CE6E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tinyint</w:t>
            </w:r>
          </w:p>
        </w:tc>
        <w:tc>
          <w:tcPr>
            <w:tcW w:w="1261" w:type="dxa"/>
          </w:tcPr>
          <w:p w14:paraId="226912C7" w14:textId="77777777" w:rsidR="00B53E67" w:rsidRPr="00311E3F" w:rsidRDefault="00B53E67" w:rsidP="002D4C07">
            <w:pPr>
              <w:pStyle w:val="TableText"/>
            </w:pPr>
            <w:r w:rsidRPr="00311E3F">
              <w:t>True</w:t>
            </w:r>
          </w:p>
        </w:tc>
        <w:tc>
          <w:tcPr>
            <w:tcW w:w="2713" w:type="dxa"/>
          </w:tcPr>
          <w:p w14:paraId="34021457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非空</w:t>
            </w:r>
          </w:p>
        </w:tc>
      </w:tr>
      <w:tr w:rsidR="00B53E67" w:rsidRPr="00311E3F" w14:paraId="133577E1" w14:textId="77777777" w:rsidTr="009112F4">
        <w:tc>
          <w:tcPr>
            <w:tcW w:w="1616" w:type="dxa"/>
          </w:tcPr>
          <w:p w14:paraId="14D99AE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其他</w:t>
            </w:r>
            <w:r w:rsidRPr="00311E3F">
              <w:t>信息</w:t>
            </w:r>
          </w:p>
        </w:tc>
        <w:tc>
          <w:tcPr>
            <w:tcW w:w="1300" w:type="dxa"/>
          </w:tcPr>
          <w:p w14:paraId="7B178ED0" w14:textId="77777777" w:rsidR="00B53E67" w:rsidRPr="00311E3F" w:rsidRDefault="00B53E67" w:rsidP="002D4C07">
            <w:pPr>
              <w:pStyle w:val="TableText"/>
            </w:pPr>
            <w:r w:rsidRPr="00311E3F">
              <w:t>misc</w:t>
            </w:r>
          </w:p>
        </w:tc>
        <w:tc>
          <w:tcPr>
            <w:tcW w:w="1554" w:type="dxa"/>
          </w:tcPr>
          <w:p w14:paraId="51CEC30A" w14:textId="77777777" w:rsidR="00B53E67" w:rsidRPr="00311E3F" w:rsidRDefault="00B53E67" w:rsidP="002D4C07">
            <w:pPr>
              <w:pStyle w:val="TableText"/>
            </w:pPr>
            <w:r w:rsidRPr="00311E3F">
              <w:t>Varchar(128)</w:t>
            </w:r>
          </w:p>
        </w:tc>
        <w:tc>
          <w:tcPr>
            <w:tcW w:w="1261" w:type="dxa"/>
          </w:tcPr>
          <w:p w14:paraId="041D2BAE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  <w:tc>
          <w:tcPr>
            <w:tcW w:w="2713" w:type="dxa"/>
          </w:tcPr>
          <w:p w14:paraId="6E216BE7" w14:textId="77777777" w:rsidR="00B53E67" w:rsidRPr="00311E3F" w:rsidRDefault="00B53E67" w:rsidP="002D4C07">
            <w:pPr>
              <w:pStyle w:val="TableText"/>
            </w:pPr>
            <w:r w:rsidRPr="00311E3F">
              <w:t>n/a</w:t>
            </w:r>
          </w:p>
        </w:tc>
      </w:tr>
      <w:tr w:rsidR="00B53E67" w:rsidRPr="00311E3F" w14:paraId="578A285E" w14:textId="77777777" w:rsidTr="009112F4">
        <w:tc>
          <w:tcPr>
            <w:tcW w:w="1616" w:type="dxa"/>
          </w:tcPr>
          <w:p w14:paraId="0544A911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创建</w:t>
            </w:r>
            <w:r w:rsidRPr="00311E3F">
              <w:t>时间</w:t>
            </w:r>
          </w:p>
        </w:tc>
        <w:tc>
          <w:tcPr>
            <w:tcW w:w="1300" w:type="dxa"/>
          </w:tcPr>
          <w:p w14:paraId="361698BD" w14:textId="77777777" w:rsidR="00B53E67" w:rsidRPr="00311E3F" w:rsidRDefault="00B53E67" w:rsidP="002D4C07">
            <w:pPr>
              <w:pStyle w:val="TableText"/>
            </w:pPr>
            <w:r w:rsidRPr="00311E3F">
              <w:t>create_at</w:t>
            </w:r>
          </w:p>
        </w:tc>
        <w:tc>
          <w:tcPr>
            <w:tcW w:w="1554" w:type="dxa"/>
          </w:tcPr>
          <w:p w14:paraId="1BEE60E8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23085A62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12801AA0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  <w:tr w:rsidR="00B53E67" w:rsidRPr="00311E3F" w14:paraId="557B105B" w14:textId="77777777" w:rsidTr="009112F4">
        <w:tc>
          <w:tcPr>
            <w:tcW w:w="1616" w:type="dxa"/>
          </w:tcPr>
          <w:p w14:paraId="6A3B797C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修改</w:t>
            </w:r>
            <w:r w:rsidRPr="00311E3F">
              <w:t>时间</w:t>
            </w:r>
          </w:p>
        </w:tc>
        <w:tc>
          <w:tcPr>
            <w:tcW w:w="1300" w:type="dxa"/>
          </w:tcPr>
          <w:p w14:paraId="06B07400" w14:textId="77777777" w:rsidR="00B53E67" w:rsidRPr="00311E3F" w:rsidRDefault="00B53E67" w:rsidP="002D4C07">
            <w:pPr>
              <w:pStyle w:val="TableText"/>
            </w:pPr>
            <w:r w:rsidRPr="00311E3F">
              <w:t>update_at</w:t>
            </w:r>
          </w:p>
        </w:tc>
        <w:tc>
          <w:tcPr>
            <w:tcW w:w="1554" w:type="dxa"/>
          </w:tcPr>
          <w:p w14:paraId="3A5ED155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d</w:t>
            </w:r>
            <w:r w:rsidRPr="00311E3F">
              <w:t>atetime</w:t>
            </w:r>
          </w:p>
        </w:tc>
        <w:tc>
          <w:tcPr>
            <w:tcW w:w="1261" w:type="dxa"/>
          </w:tcPr>
          <w:p w14:paraId="62917F98" w14:textId="77777777" w:rsidR="00B53E67" w:rsidRPr="00311E3F" w:rsidRDefault="00B53E67" w:rsidP="002D4C07">
            <w:pPr>
              <w:pStyle w:val="TableText"/>
            </w:pPr>
          </w:p>
        </w:tc>
        <w:tc>
          <w:tcPr>
            <w:tcW w:w="2713" w:type="dxa"/>
          </w:tcPr>
          <w:p w14:paraId="02D8E2A2" w14:textId="77777777" w:rsidR="00B53E67" w:rsidRPr="00311E3F" w:rsidRDefault="00B53E67" w:rsidP="002D4C07">
            <w:pPr>
              <w:pStyle w:val="TableText"/>
            </w:pPr>
            <w:r w:rsidRPr="00311E3F">
              <w:rPr>
                <w:rFonts w:hint="eastAsia"/>
              </w:rPr>
              <w:t>当前</w:t>
            </w:r>
            <w:r w:rsidRPr="00311E3F">
              <w:t>日期</w:t>
            </w:r>
          </w:p>
        </w:tc>
      </w:tr>
    </w:tbl>
    <w:p w14:paraId="6D2F530B" w14:textId="77777777" w:rsidR="00B53E67" w:rsidRPr="005D3FA9" w:rsidRDefault="00B53E67" w:rsidP="00B53E67"/>
    <w:p w14:paraId="4B91B1A0" w14:textId="77777777" w:rsidR="00B53E67" w:rsidRDefault="00B53E67" w:rsidP="0094671E">
      <w:pPr>
        <w:pStyle w:val="Heading2"/>
      </w:pPr>
      <w:bookmarkStart w:id="255" w:name="_Toc416641052"/>
      <w:r w:rsidRPr="00D058DB">
        <w:rPr>
          <w:rFonts w:hint="eastAsia"/>
        </w:rPr>
        <w:t>订单</w:t>
      </w:r>
      <w:r w:rsidRPr="00D058DB">
        <w:t>表</w:t>
      </w:r>
      <w:bookmarkEnd w:id="255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432"/>
        <w:gridCol w:w="1869"/>
        <w:gridCol w:w="1509"/>
        <w:gridCol w:w="1086"/>
        <w:gridCol w:w="2548"/>
      </w:tblGrid>
      <w:tr w:rsidR="00B53E67" w14:paraId="7FE312BE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2F581E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3104" w:type="dxa"/>
            <w:gridSpan w:val="2"/>
          </w:tcPr>
          <w:p w14:paraId="62A4F90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表</w:t>
            </w:r>
          </w:p>
        </w:tc>
        <w:tc>
          <w:tcPr>
            <w:tcW w:w="3747" w:type="dxa"/>
            <w:gridSpan w:val="2"/>
          </w:tcPr>
          <w:p w14:paraId="6DF234DE" w14:textId="77777777" w:rsidR="00B53E67" w:rsidRDefault="00B53E67" w:rsidP="002D4C07">
            <w:pPr>
              <w:pStyle w:val="TableText"/>
            </w:pPr>
            <w:r>
              <w:t>t_order</w:t>
            </w:r>
          </w:p>
        </w:tc>
      </w:tr>
      <w:tr w:rsidR="00B53E67" w14:paraId="5D2C8F56" w14:textId="77777777" w:rsidTr="009112F4">
        <w:tc>
          <w:tcPr>
            <w:tcW w:w="1593" w:type="dxa"/>
            <w:shd w:val="clear" w:color="auto" w:fill="BFBFBF" w:themeFill="background1" w:themeFillShade="BF"/>
          </w:tcPr>
          <w:p w14:paraId="45530B0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595" w:type="dxa"/>
            <w:shd w:val="clear" w:color="auto" w:fill="BFBFBF" w:themeFill="background1" w:themeFillShade="BF"/>
          </w:tcPr>
          <w:p w14:paraId="1DDA8C5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509" w:type="dxa"/>
            <w:shd w:val="clear" w:color="auto" w:fill="BFBFBF" w:themeFill="background1" w:themeFillShade="BF"/>
          </w:tcPr>
          <w:p w14:paraId="6447CBE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138" w:type="dxa"/>
            <w:shd w:val="clear" w:color="auto" w:fill="BFBFBF" w:themeFill="background1" w:themeFillShade="BF"/>
          </w:tcPr>
          <w:p w14:paraId="31669AB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609" w:type="dxa"/>
            <w:shd w:val="clear" w:color="auto" w:fill="BFBFBF" w:themeFill="background1" w:themeFillShade="BF"/>
          </w:tcPr>
          <w:p w14:paraId="484A15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390E5AE3" w14:textId="77777777" w:rsidTr="009112F4">
        <w:tc>
          <w:tcPr>
            <w:tcW w:w="1593" w:type="dxa"/>
          </w:tcPr>
          <w:p w14:paraId="1183CBE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595" w:type="dxa"/>
          </w:tcPr>
          <w:p w14:paraId="08315753" w14:textId="1921A179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509" w:type="dxa"/>
          </w:tcPr>
          <w:p w14:paraId="67EFC3CC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4374F3C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08E7A0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:rsidRPr="00625CB3" w14:paraId="6EC55997" w14:textId="77777777" w:rsidTr="009112F4">
        <w:tc>
          <w:tcPr>
            <w:tcW w:w="1593" w:type="dxa"/>
          </w:tcPr>
          <w:p w14:paraId="76C1835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流水号</w:t>
            </w:r>
          </w:p>
        </w:tc>
        <w:tc>
          <w:tcPr>
            <w:tcW w:w="1595" w:type="dxa"/>
          </w:tcPr>
          <w:p w14:paraId="78D88861" w14:textId="77777777" w:rsidR="00B53E67" w:rsidRDefault="00B53E67" w:rsidP="002D4C07">
            <w:pPr>
              <w:pStyle w:val="TableText"/>
            </w:pPr>
            <w:r>
              <w:t>order_seq</w:t>
            </w:r>
          </w:p>
        </w:tc>
        <w:tc>
          <w:tcPr>
            <w:tcW w:w="1509" w:type="dxa"/>
          </w:tcPr>
          <w:p w14:paraId="25F4E11C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E6CA9F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69C23F4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格式为</w:t>
            </w:r>
            <w:r>
              <w:rPr>
                <w:rFonts w:hint="eastAsia"/>
              </w:rPr>
              <w:t>&lt;yyyymmddxxxxx</w:t>
            </w:r>
            <w:r>
              <w:t>&gt;</w:t>
            </w:r>
          </w:p>
          <w:p w14:paraId="5C03587E" w14:textId="77777777" w:rsidR="00B53E67" w:rsidRDefault="00B53E67" w:rsidP="002D4C07">
            <w:pPr>
              <w:pStyle w:val="TableText"/>
            </w:pPr>
            <w:r>
              <w:t>yyyy</w:t>
            </w:r>
            <w:r>
              <w:rPr>
                <w:rFonts w:hint="eastAsia"/>
              </w:rPr>
              <w:t>四位数</w:t>
            </w:r>
            <w:r>
              <w:t>年份</w:t>
            </w:r>
          </w:p>
          <w:p w14:paraId="0766CCB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两位数</w:t>
            </w:r>
            <w:r>
              <w:t>月份</w:t>
            </w:r>
          </w:p>
          <w:p w14:paraId="0DC854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dd</w:t>
            </w:r>
            <w:r>
              <w:t>两位日期</w:t>
            </w:r>
          </w:p>
          <w:p w14:paraId="595A0D84" w14:textId="77777777" w:rsidR="00B53E67" w:rsidRPr="00625CB3" w:rsidRDefault="00B53E67" w:rsidP="002D4C07">
            <w:pPr>
              <w:pStyle w:val="TableText"/>
            </w:pPr>
            <w:r>
              <w:t>xxxxx</w:t>
            </w:r>
            <w:r>
              <w:t>当天订单序号</w:t>
            </w:r>
          </w:p>
        </w:tc>
      </w:tr>
      <w:tr w:rsidR="00B53E67" w14:paraId="224A8257" w14:textId="77777777" w:rsidTr="009112F4">
        <w:tc>
          <w:tcPr>
            <w:tcW w:w="1593" w:type="dxa"/>
          </w:tcPr>
          <w:p w14:paraId="240AF17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状态</w:t>
            </w:r>
          </w:p>
        </w:tc>
        <w:tc>
          <w:tcPr>
            <w:tcW w:w="1595" w:type="dxa"/>
          </w:tcPr>
          <w:p w14:paraId="52DF1729" w14:textId="77777777" w:rsidR="00B53E67" w:rsidRDefault="00B53E67" w:rsidP="002D4C07">
            <w:pPr>
              <w:pStyle w:val="TableText"/>
            </w:pPr>
            <w:r>
              <w:t>order_status</w:t>
            </w:r>
          </w:p>
        </w:tc>
        <w:tc>
          <w:tcPr>
            <w:tcW w:w="1509" w:type="dxa"/>
          </w:tcPr>
          <w:p w14:paraId="53885610" w14:textId="77777777" w:rsidR="00B53E67" w:rsidRDefault="00B53E67" w:rsidP="002D4C07">
            <w:pPr>
              <w:pStyle w:val="TableText"/>
            </w:pPr>
            <w:r>
              <w:t>Varchar(128)</w:t>
            </w:r>
          </w:p>
        </w:tc>
        <w:tc>
          <w:tcPr>
            <w:tcW w:w="1138" w:type="dxa"/>
          </w:tcPr>
          <w:p w14:paraId="305A794F" w14:textId="77777777" w:rsidR="00B53E67" w:rsidRDefault="00B53E67" w:rsidP="002D4C07">
            <w:pPr>
              <w:pStyle w:val="TableText"/>
            </w:pPr>
            <w:r>
              <w:t>‘new’</w:t>
            </w:r>
          </w:p>
        </w:tc>
        <w:tc>
          <w:tcPr>
            <w:tcW w:w="2609" w:type="dxa"/>
          </w:tcPr>
          <w:p w14:paraId="19EC8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3FE820D" w14:textId="77777777" w:rsidTr="009112F4">
        <w:tc>
          <w:tcPr>
            <w:tcW w:w="1593" w:type="dxa"/>
          </w:tcPr>
          <w:p w14:paraId="1F76FC1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台号</w:t>
            </w:r>
          </w:p>
        </w:tc>
        <w:tc>
          <w:tcPr>
            <w:tcW w:w="1595" w:type="dxa"/>
          </w:tcPr>
          <w:p w14:paraId="32B249A3" w14:textId="77777777" w:rsidR="00B53E67" w:rsidRDefault="00B53E67" w:rsidP="002D4C07">
            <w:pPr>
              <w:pStyle w:val="TableText"/>
            </w:pPr>
            <w:r>
              <w:t>table_number</w:t>
            </w:r>
          </w:p>
        </w:tc>
        <w:tc>
          <w:tcPr>
            <w:tcW w:w="1509" w:type="dxa"/>
          </w:tcPr>
          <w:p w14:paraId="7CBFC408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63D0749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F15D7A4" w14:textId="77777777" w:rsidR="00B53E67" w:rsidRDefault="00B53E67" w:rsidP="002D4C07">
            <w:pPr>
              <w:pStyle w:val="TableText"/>
            </w:pPr>
          </w:p>
        </w:tc>
      </w:tr>
      <w:tr w:rsidR="00B53E67" w14:paraId="343E3D62" w14:textId="77777777" w:rsidTr="009112F4">
        <w:tc>
          <w:tcPr>
            <w:tcW w:w="1593" w:type="dxa"/>
          </w:tcPr>
          <w:p w14:paraId="25CFED8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人数</w:t>
            </w:r>
          </w:p>
        </w:tc>
        <w:tc>
          <w:tcPr>
            <w:tcW w:w="1595" w:type="dxa"/>
          </w:tcPr>
          <w:p w14:paraId="34D87F2E" w14:textId="77777777" w:rsidR="00B53E67" w:rsidRDefault="00B53E67" w:rsidP="002D4C07">
            <w:pPr>
              <w:pStyle w:val="TableText"/>
            </w:pPr>
            <w:r>
              <w:t>attendee_number</w:t>
            </w:r>
          </w:p>
        </w:tc>
        <w:tc>
          <w:tcPr>
            <w:tcW w:w="1509" w:type="dxa"/>
          </w:tcPr>
          <w:p w14:paraId="7093DC7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737D38B0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609" w:type="dxa"/>
          </w:tcPr>
          <w:p w14:paraId="25F49D2B" w14:textId="77777777" w:rsidR="00B53E67" w:rsidRDefault="00B53E67" w:rsidP="002D4C07">
            <w:pPr>
              <w:pStyle w:val="TableText"/>
            </w:pPr>
          </w:p>
        </w:tc>
      </w:tr>
      <w:tr w:rsidR="00B53E67" w14:paraId="3EDFF832" w14:textId="77777777" w:rsidTr="009112F4">
        <w:tc>
          <w:tcPr>
            <w:tcW w:w="1593" w:type="dxa"/>
          </w:tcPr>
          <w:p w14:paraId="52C5AC5F" w14:textId="0C38334F" w:rsidR="00B53E67" w:rsidRDefault="00564A43" w:rsidP="002D4C07">
            <w:pPr>
              <w:pStyle w:val="TableText"/>
            </w:pPr>
            <w:r>
              <w:rPr>
                <w:rFonts w:hint="eastAsia"/>
              </w:rPr>
              <w:t>应收</w:t>
            </w:r>
            <w:r w:rsidR="00B53E67">
              <w:t>金额</w:t>
            </w:r>
          </w:p>
        </w:tc>
        <w:tc>
          <w:tcPr>
            <w:tcW w:w="1595" w:type="dxa"/>
          </w:tcPr>
          <w:p w14:paraId="04729534" w14:textId="77777777" w:rsidR="00B53E67" w:rsidRDefault="00B53E67" w:rsidP="002D4C07">
            <w:pPr>
              <w:pStyle w:val="TableText"/>
            </w:pPr>
            <w:r>
              <w:t>total_price</w:t>
            </w:r>
          </w:p>
        </w:tc>
        <w:tc>
          <w:tcPr>
            <w:tcW w:w="1509" w:type="dxa"/>
          </w:tcPr>
          <w:p w14:paraId="3AD2937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  <w:tc>
          <w:tcPr>
            <w:tcW w:w="1138" w:type="dxa"/>
          </w:tcPr>
          <w:p w14:paraId="3B6F9F62" w14:textId="77777777" w:rsidR="00B53E67" w:rsidRDefault="00B53E67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44424F1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564A43" w14:paraId="5A60A7E3" w14:textId="77777777" w:rsidTr="009112F4">
        <w:tc>
          <w:tcPr>
            <w:tcW w:w="1593" w:type="dxa"/>
          </w:tcPr>
          <w:p w14:paraId="67B53A7D" w14:textId="38CB0DD5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实收</w:t>
            </w:r>
            <w:r>
              <w:t>金额</w:t>
            </w:r>
          </w:p>
        </w:tc>
        <w:tc>
          <w:tcPr>
            <w:tcW w:w="1595" w:type="dxa"/>
          </w:tcPr>
          <w:p w14:paraId="2E91C8BE" w14:textId="60DE7C6B" w:rsidR="00564A43" w:rsidRDefault="00564A43" w:rsidP="002D4C07">
            <w:pPr>
              <w:pStyle w:val="TableText"/>
            </w:pPr>
            <w:r>
              <w:t>discount_price</w:t>
            </w:r>
          </w:p>
        </w:tc>
        <w:tc>
          <w:tcPr>
            <w:tcW w:w="1509" w:type="dxa"/>
          </w:tcPr>
          <w:p w14:paraId="29CEFA1D" w14:textId="5257FF1E" w:rsidR="00564A43" w:rsidRDefault="00564A43" w:rsidP="002D4C07">
            <w:pPr>
              <w:pStyle w:val="TableText"/>
            </w:pPr>
            <w:r>
              <w:t>double</w:t>
            </w:r>
          </w:p>
        </w:tc>
        <w:tc>
          <w:tcPr>
            <w:tcW w:w="1138" w:type="dxa"/>
          </w:tcPr>
          <w:p w14:paraId="045E0341" w14:textId="14E31178" w:rsidR="00564A43" w:rsidRDefault="00564A43" w:rsidP="002D4C07">
            <w:pPr>
              <w:pStyle w:val="TableText"/>
            </w:pPr>
            <w:r>
              <w:t>0.0</w:t>
            </w:r>
          </w:p>
        </w:tc>
        <w:tc>
          <w:tcPr>
            <w:tcW w:w="2609" w:type="dxa"/>
          </w:tcPr>
          <w:p w14:paraId="25AF8A7D" w14:textId="1140D803" w:rsidR="00564A43" w:rsidRDefault="00564A43" w:rsidP="002D4C07">
            <w:pPr>
              <w:pStyle w:val="TableText"/>
            </w:pPr>
            <w:r>
              <w:rPr>
                <w:rFonts w:hint="eastAsia"/>
              </w:rPr>
              <w:t>精确</w:t>
            </w:r>
            <w:r>
              <w:t>小数点后一位</w:t>
            </w:r>
          </w:p>
        </w:tc>
      </w:tr>
      <w:tr w:rsidR="00B53E67" w14:paraId="7D9BF5FB" w14:textId="77777777" w:rsidTr="009112F4">
        <w:tc>
          <w:tcPr>
            <w:tcW w:w="1593" w:type="dxa"/>
          </w:tcPr>
          <w:p w14:paraId="314178C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服务员</w:t>
            </w:r>
            <w:r>
              <w:t>ID</w:t>
            </w:r>
          </w:p>
        </w:tc>
        <w:tc>
          <w:tcPr>
            <w:tcW w:w="1595" w:type="dxa"/>
          </w:tcPr>
          <w:p w14:paraId="37C2F8E8" w14:textId="77777777" w:rsidR="00B53E67" w:rsidRDefault="00B53E67" w:rsidP="002D4C07">
            <w:pPr>
              <w:pStyle w:val="TableText"/>
            </w:pPr>
            <w:r>
              <w:t>servent_id</w:t>
            </w:r>
          </w:p>
        </w:tc>
        <w:tc>
          <w:tcPr>
            <w:tcW w:w="1509" w:type="dxa"/>
          </w:tcPr>
          <w:p w14:paraId="4DD39FD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4AA8DB5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AF394B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27771F5B" w14:textId="77777777" w:rsidTr="009112F4">
        <w:tc>
          <w:tcPr>
            <w:tcW w:w="1593" w:type="dxa"/>
          </w:tcPr>
          <w:p w14:paraId="63389A6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ID</w:t>
            </w:r>
          </w:p>
        </w:tc>
        <w:tc>
          <w:tcPr>
            <w:tcW w:w="1595" w:type="dxa"/>
          </w:tcPr>
          <w:p w14:paraId="0D88B4A5" w14:textId="77777777" w:rsidR="00B53E67" w:rsidRDefault="00B53E67" w:rsidP="002D4C07">
            <w:pPr>
              <w:pStyle w:val="TableText"/>
            </w:pPr>
            <w:r>
              <w:t>member_id</w:t>
            </w:r>
          </w:p>
        </w:tc>
        <w:tc>
          <w:tcPr>
            <w:tcW w:w="1509" w:type="dxa"/>
          </w:tcPr>
          <w:p w14:paraId="5086D324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5F5EE49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609" w:type="dxa"/>
          </w:tcPr>
          <w:p w14:paraId="56737C5F" w14:textId="77777777" w:rsidR="00B53E67" w:rsidRDefault="00B53E67" w:rsidP="002D4C07">
            <w:pPr>
              <w:pStyle w:val="TableText"/>
            </w:pPr>
            <w:r>
              <w:t>n/a</w:t>
            </w:r>
          </w:p>
        </w:tc>
      </w:tr>
      <w:tr w:rsidR="00B53E67" w14:paraId="27E27CDC" w14:textId="77777777" w:rsidTr="009112F4">
        <w:tc>
          <w:tcPr>
            <w:tcW w:w="1593" w:type="dxa"/>
          </w:tcPr>
          <w:p w14:paraId="1FFAAD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收银员</w:t>
            </w:r>
            <w:r>
              <w:t>ID</w:t>
            </w:r>
          </w:p>
        </w:tc>
        <w:tc>
          <w:tcPr>
            <w:tcW w:w="1595" w:type="dxa"/>
          </w:tcPr>
          <w:p w14:paraId="6EE06BE9" w14:textId="77777777" w:rsidR="00B53E67" w:rsidRDefault="00B53E67" w:rsidP="002D4C07">
            <w:pPr>
              <w:pStyle w:val="TableText"/>
            </w:pPr>
            <w:r>
              <w:t>casher_id</w:t>
            </w:r>
          </w:p>
        </w:tc>
        <w:tc>
          <w:tcPr>
            <w:tcW w:w="1509" w:type="dxa"/>
          </w:tcPr>
          <w:p w14:paraId="3298AF4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138" w:type="dxa"/>
          </w:tcPr>
          <w:p w14:paraId="2687E96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609" w:type="dxa"/>
          </w:tcPr>
          <w:p w14:paraId="4712661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</w:tr>
      <w:tr w:rsidR="00B53E67" w14:paraId="40D82EDD" w14:textId="77777777" w:rsidTr="009112F4">
        <w:tc>
          <w:tcPr>
            <w:tcW w:w="1593" w:type="dxa"/>
          </w:tcPr>
          <w:p w14:paraId="36DCBF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595" w:type="dxa"/>
          </w:tcPr>
          <w:p w14:paraId="4DB9671D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509" w:type="dxa"/>
          </w:tcPr>
          <w:p w14:paraId="5CB597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3D85E781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550F23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A40AC19" w14:textId="77777777" w:rsidTr="009112F4">
        <w:tc>
          <w:tcPr>
            <w:tcW w:w="1593" w:type="dxa"/>
          </w:tcPr>
          <w:p w14:paraId="408AA2A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595" w:type="dxa"/>
          </w:tcPr>
          <w:p w14:paraId="218F0716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509" w:type="dxa"/>
          </w:tcPr>
          <w:p w14:paraId="070F9AB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138" w:type="dxa"/>
          </w:tcPr>
          <w:p w14:paraId="7CAFB333" w14:textId="77777777" w:rsidR="00B53E67" w:rsidRDefault="00B53E67" w:rsidP="002D4C07">
            <w:pPr>
              <w:pStyle w:val="TableText"/>
            </w:pPr>
          </w:p>
        </w:tc>
        <w:tc>
          <w:tcPr>
            <w:tcW w:w="2609" w:type="dxa"/>
          </w:tcPr>
          <w:p w14:paraId="7B7A9F5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0E16F18F" w14:textId="77777777" w:rsidR="00B53E67" w:rsidRPr="005077B9" w:rsidRDefault="00B53E67" w:rsidP="00B53E67"/>
    <w:p w14:paraId="213DB073" w14:textId="77777777" w:rsidR="00B53E67" w:rsidRDefault="00B53E67" w:rsidP="0094671E">
      <w:pPr>
        <w:pStyle w:val="Heading2"/>
      </w:pPr>
      <w:bookmarkStart w:id="256" w:name="_Toc416641053"/>
      <w:r w:rsidRPr="00D058DB">
        <w:rPr>
          <w:rFonts w:hint="eastAsia"/>
        </w:rPr>
        <w:t>订单</w:t>
      </w:r>
      <w:r>
        <w:rPr>
          <w:rFonts w:hint="eastAsia"/>
        </w:rPr>
        <w:t>条目</w:t>
      </w:r>
      <w:r w:rsidRPr="00D058DB">
        <w:t>表</w:t>
      </w:r>
      <w:bookmarkEnd w:id="256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622"/>
        <w:gridCol w:w="1483"/>
        <w:gridCol w:w="1168"/>
        <w:gridCol w:w="1339"/>
        <w:gridCol w:w="2832"/>
      </w:tblGrid>
      <w:tr w:rsidR="00B53E67" w14:paraId="03F447A7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56A6F9C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90" w:type="dxa"/>
            <w:gridSpan w:val="2"/>
          </w:tcPr>
          <w:p w14:paraId="5EC9248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表</w:t>
            </w:r>
          </w:p>
        </w:tc>
        <w:tc>
          <w:tcPr>
            <w:tcW w:w="4214" w:type="dxa"/>
            <w:gridSpan w:val="2"/>
          </w:tcPr>
          <w:p w14:paraId="658A4134" w14:textId="77777777" w:rsidR="00B53E67" w:rsidRDefault="00B53E67" w:rsidP="002D4C07">
            <w:pPr>
              <w:pStyle w:val="TableText"/>
            </w:pPr>
            <w:r>
              <w:t>t_order_item</w:t>
            </w:r>
          </w:p>
        </w:tc>
      </w:tr>
      <w:tr w:rsidR="00B53E67" w14:paraId="17EA199A" w14:textId="77777777" w:rsidTr="009112F4">
        <w:tc>
          <w:tcPr>
            <w:tcW w:w="1640" w:type="dxa"/>
            <w:shd w:val="clear" w:color="auto" w:fill="BFBFBF" w:themeFill="background1" w:themeFillShade="BF"/>
          </w:tcPr>
          <w:p w14:paraId="4D6D8A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420" w:type="dxa"/>
            <w:shd w:val="clear" w:color="auto" w:fill="BFBFBF" w:themeFill="background1" w:themeFillShade="BF"/>
          </w:tcPr>
          <w:p w14:paraId="7E62E50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2FA5C4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50" w:type="dxa"/>
            <w:shd w:val="clear" w:color="auto" w:fill="BFBFBF" w:themeFill="background1" w:themeFillShade="BF"/>
          </w:tcPr>
          <w:p w14:paraId="49B2AB97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864" w:type="dxa"/>
            <w:shd w:val="clear" w:color="auto" w:fill="BFBFBF" w:themeFill="background1" w:themeFillShade="BF"/>
          </w:tcPr>
          <w:p w14:paraId="666DA89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78B22B4" w14:textId="77777777" w:rsidTr="009112F4">
        <w:tc>
          <w:tcPr>
            <w:tcW w:w="1640" w:type="dxa"/>
          </w:tcPr>
          <w:p w14:paraId="0AE4F3E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订单条目</w:t>
            </w:r>
            <w:r>
              <w:t>ID</w:t>
            </w:r>
          </w:p>
        </w:tc>
        <w:tc>
          <w:tcPr>
            <w:tcW w:w="1420" w:type="dxa"/>
          </w:tcPr>
          <w:p w14:paraId="0C6CA46E" w14:textId="3A3C68C3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170" w:type="dxa"/>
          </w:tcPr>
          <w:p w14:paraId="3EECD173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E2BF92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864" w:type="dxa"/>
          </w:tcPr>
          <w:p w14:paraId="1803095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17229F45" w14:textId="77777777" w:rsidTr="009112F4">
        <w:trPr>
          <w:trHeight w:val="233"/>
        </w:trPr>
        <w:tc>
          <w:tcPr>
            <w:tcW w:w="1640" w:type="dxa"/>
          </w:tcPr>
          <w:p w14:paraId="3FBF3F2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订单</w:t>
            </w:r>
            <w:r>
              <w:t>ID</w:t>
            </w:r>
          </w:p>
        </w:tc>
        <w:tc>
          <w:tcPr>
            <w:tcW w:w="1420" w:type="dxa"/>
          </w:tcPr>
          <w:p w14:paraId="26E60333" w14:textId="77777777" w:rsidR="00B53E67" w:rsidRDefault="00B53E67" w:rsidP="002D4C07">
            <w:pPr>
              <w:pStyle w:val="TableText"/>
            </w:pPr>
            <w:r>
              <w:t>order_id</w:t>
            </w:r>
          </w:p>
        </w:tc>
        <w:tc>
          <w:tcPr>
            <w:tcW w:w="1170" w:type="dxa"/>
          </w:tcPr>
          <w:p w14:paraId="61157B11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101F1638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3A40A0F" w14:textId="77777777" w:rsidR="00B53E67" w:rsidRDefault="00B53E67" w:rsidP="002D4C07">
            <w:pPr>
              <w:pStyle w:val="TableText"/>
            </w:pPr>
          </w:p>
        </w:tc>
      </w:tr>
      <w:tr w:rsidR="00B53E67" w14:paraId="1B879894" w14:textId="77777777" w:rsidTr="009112F4">
        <w:tc>
          <w:tcPr>
            <w:tcW w:w="1640" w:type="dxa"/>
          </w:tcPr>
          <w:p w14:paraId="2644C7E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菜品</w:t>
            </w:r>
            <w:r>
              <w:t>ID</w:t>
            </w:r>
          </w:p>
        </w:tc>
        <w:tc>
          <w:tcPr>
            <w:tcW w:w="1420" w:type="dxa"/>
          </w:tcPr>
          <w:p w14:paraId="37B688DE" w14:textId="77777777" w:rsidR="00B53E67" w:rsidRDefault="00B53E67" w:rsidP="002D4C07">
            <w:pPr>
              <w:pStyle w:val="TableText"/>
            </w:pPr>
            <w:r>
              <w:t>dish_id</w:t>
            </w:r>
          </w:p>
        </w:tc>
        <w:tc>
          <w:tcPr>
            <w:tcW w:w="1170" w:type="dxa"/>
          </w:tcPr>
          <w:p w14:paraId="70AD8835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4C4F581B" w14:textId="77777777" w:rsidR="00B53E67" w:rsidRDefault="00B53E67" w:rsidP="002D4C07">
            <w:pPr>
              <w:pStyle w:val="TableText"/>
            </w:pPr>
            <w:r>
              <w:t>0</w:t>
            </w:r>
          </w:p>
        </w:tc>
        <w:tc>
          <w:tcPr>
            <w:tcW w:w="2864" w:type="dxa"/>
          </w:tcPr>
          <w:p w14:paraId="1AF3F19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38A143A5" w14:textId="77777777" w:rsidTr="009112F4">
        <w:tc>
          <w:tcPr>
            <w:tcW w:w="1640" w:type="dxa"/>
          </w:tcPr>
          <w:p w14:paraId="3BF52920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份数</w:t>
            </w:r>
          </w:p>
        </w:tc>
        <w:tc>
          <w:tcPr>
            <w:tcW w:w="1420" w:type="dxa"/>
          </w:tcPr>
          <w:p w14:paraId="473795C7" w14:textId="77777777" w:rsidR="00B53E67" w:rsidRDefault="00B53E67" w:rsidP="002D4C07">
            <w:pPr>
              <w:pStyle w:val="TableText"/>
            </w:pPr>
            <w:r>
              <w:t>dish_account</w:t>
            </w:r>
          </w:p>
        </w:tc>
        <w:tc>
          <w:tcPr>
            <w:tcW w:w="1170" w:type="dxa"/>
          </w:tcPr>
          <w:p w14:paraId="3A79D560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50" w:type="dxa"/>
          </w:tcPr>
          <w:p w14:paraId="6EFB94CC" w14:textId="77777777" w:rsidR="00B53E67" w:rsidRDefault="00B53E67" w:rsidP="002D4C07">
            <w:pPr>
              <w:pStyle w:val="TableText"/>
            </w:pPr>
            <w:r>
              <w:t>1</w:t>
            </w:r>
          </w:p>
        </w:tc>
        <w:tc>
          <w:tcPr>
            <w:tcW w:w="2864" w:type="dxa"/>
          </w:tcPr>
          <w:p w14:paraId="4488368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最大</w:t>
            </w:r>
            <w:r>
              <w:t>99</w:t>
            </w:r>
          </w:p>
        </w:tc>
      </w:tr>
      <w:tr w:rsidR="00B53E67" w14:paraId="2CE04ABA" w14:textId="77777777" w:rsidTr="009112F4">
        <w:tc>
          <w:tcPr>
            <w:tcW w:w="1640" w:type="dxa"/>
          </w:tcPr>
          <w:p w14:paraId="1DACDFE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420" w:type="dxa"/>
          </w:tcPr>
          <w:p w14:paraId="0C16FF1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170" w:type="dxa"/>
          </w:tcPr>
          <w:p w14:paraId="694491C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0698A41C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28DC777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  <w:tr w:rsidR="00B53E67" w14:paraId="25C9CB41" w14:textId="77777777" w:rsidTr="009112F4">
        <w:tc>
          <w:tcPr>
            <w:tcW w:w="1640" w:type="dxa"/>
          </w:tcPr>
          <w:p w14:paraId="339F9F6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420" w:type="dxa"/>
          </w:tcPr>
          <w:p w14:paraId="0DB235F7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170" w:type="dxa"/>
          </w:tcPr>
          <w:p w14:paraId="08CD038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50" w:type="dxa"/>
          </w:tcPr>
          <w:p w14:paraId="3C0CE76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864" w:type="dxa"/>
          </w:tcPr>
          <w:p w14:paraId="561604FA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</w:tr>
    </w:tbl>
    <w:p w14:paraId="49874DAF" w14:textId="77777777" w:rsidR="00B53E67" w:rsidRDefault="00B53E67" w:rsidP="00B53E67"/>
    <w:p w14:paraId="66BC20F1" w14:textId="77777777" w:rsidR="00B53E67" w:rsidRDefault="00B53E67" w:rsidP="0094671E">
      <w:pPr>
        <w:pStyle w:val="Heading2"/>
      </w:pPr>
      <w:bookmarkStart w:id="257" w:name="_Toc416641054"/>
      <w:r>
        <w:rPr>
          <w:rFonts w:hint="eastAsia"/>
        </w:rPr>
        <w:lastRenderedPageBreak/>
        <w:t>会员</w:t>
      </w:r>
      <w:r>
        <w:t>等级</w:t>
      </w:r>
      <w:r w:rsidRPr="00D058DB">
        <w:t>表</w:t>
      </w:r>
      <w:bookmarkEnd w:id="257"/>
    </w:p>
    <w:tbl>
      <w:tblPr>
        <w:tblStyle w:val="TableContent"/>
        <w:tblW w:w="8444" w:type="dxa"/>
        <w:tblLook w:val="04A0" w:firstRow="1" w:lastRow="0" w:firstColumn="1" w:lastColumn="0" w:noHBand="0" w:noVBand="1"/>
      </w:tblPr>
      <w:tblGrid>
        <w:gridCol w:w="1775"/>
        <w:gridCol w:w="1350"/>
        <w:gridCol w:w="1234"/>
        <w:gridCol w:w="1334"/>
        <w:gridCol w:w="2751"/>
      </w:tblGrid>
      <w:tr w:rsidR="00B53E67" w14:paraId="733F9A57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5A48ACB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</w:t>
            </w:r>
            <w:r>
              <w:t>表名</w:t>
            </w:r>
          </w:p>
        </w:tc>
        <w:tc>
          <w:tcPr>
            <w:tcW w:w="2558" w:type="dxa"/>
            <w:gridSpan w:val="2"/>
          </w:tcPr>
          <w:p w14:paraId="3117E42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表</w:t>
            </w:r>
          </w:p>
        </w:tc>
        <w:tc>
          <w:tcPr>
            <w:tcW w:w="4103" w:type="dxa"/>
            <w:gridSpan w:val="2"/>
          </w:tcPr>
          <w:p w14:paraId="7C98213A" w14:textId="77777777" w:rsidR="00B53E67" w:rsidRDefault="00B53E67" w:rsidP="002D4C07">
            <w:pPr>
              <w:pStyle w:val="TableText"/>
            </w:pPr>
            <w:r>
              <w:t>t_user</w:t>
            </w:r>
            <w:r>
              <w:rPr>
                <w:rFonts w:hint="eastAsia"/>
              </w:rPr>
              <w:t>_level</w:t>
            </w:r>
          </w:p>
        </w:tc>
      </w:tr>
      <w:tr w:rsidR="00B53E67" w14:paraId="68795E45" w14:textId="77777777" w:rsidTr="009112F4">
        <w:tc>
          <w:tcPr>
            <w:tcW w:w="1783" w:type="dxa"/>
            <w:shd w:val="clear" w:color="auto" w:fill="BFBFBF" w:themeFill="background1" w:themeFillShade="BF"/>
          </w:tcPr>
          <w:p w14:paraId="6A10E79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数据项描述</w:t>
            </w:r>
          </w:p>
        </w:tc>
        <w:tc>
          <w:tcPr>
            <w:tcW w:w="1323" w:type="dxa"/>
            <w:shd w:val="clear" w:color="auto" w:fill="BFBFBF" w:themeFill="background1" w:themeFillShade="BF"/>
          </w:tcPr>
          <w:p w14:paraId="2590E8D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数据项</w:t>
            </w:r>
            <w:r>
              <w:t>名</w:t>
            </w:r>
          </w:p>
        </w:tc>
        <w:tc>
          <w:tcPr>
            <w:tcW w:w="1235" w:type="dxa"/>
            <w:shd w:val="clear" w:color="auto" w:fill="BFBFBF" w:themeFill="background1" w:themeFillShade="BF"/>
          </w:tcPr>
          <w:p w14:paraId="434246C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类型</w:t>
            </w:r>
          </w:p>
        </w:tc>
        <w:tc>
          <w:tcPr>
            <w:tcW w:w="1339" w:type="dxa"/>
            <w:shd w:val="clear" w:color="auto" w:fill="BFBFBF" w:themeFill="background1" w:themeFillShade="BF"/>
          </w:tcPr>
          <w:p w14:paraId="60A2B1C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2764" w:type="dxa"/>
            <w:shd w:val="clear" w:color="auto" w:fill="BFBFBF" w:themeFill="background1" w:themeFillShade="BF"/>
          </w:tcPr>
          <w:p w14:paraId="5C8B564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限制</w:t>
            </w:r>
          </w:p>
        </w:tc>
      </w:tr>
      <w:tr w:rsidR="00B53E67" w14:paraId="4C54BA9D" w14:textId="77777777" w:rsidTr="009112F4">
        <w:tc>
          <w:tcPr>
            <w:tcW w:w="1783" w:type="dxa"/>
          </w:tcPr>
          <w:p w14:paraId="132268A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会员</w:t>
            </w:r>
            <w:r>
              <w:t>等级</w:t>
            </w:r>
            <w:r>
              <w:rPr>
                <w:rFonts w:hint="eastAsia"/>
              </w:rPr>
              <w:t>ID</w:t>
            </w:r>
          </w:p>
        </w:tc>
        <w:tc>
          <w:tcPr>
            <w:tcW w:w="1323" w:type="dxa"/>
          </w:tcPr>
          <w:p w14:paraId="2A16154E" w14:textId="3A8BD775" w:rsidR="00B53E67" w:rsidRDefault="00B53E67" w:rsidP="002D4C07">
            <w:pPr>
              <w:pStyle w:val="TableText"/>
            </w:pPr>
            <w:r>
              <w:t>id</w:t>
            </w:r>
          </w:p>
        </w:tc>
        <w:tc>
          <w:tcPr>
            <w:tcW w:w="1235" w:type="dxa"/>
          </w:tcPr>
          <w:p w14:paraId="2C3C191E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189C6E31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443BFC8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主键，</w:t>
            </w:r>
            <w:r>
              <w:t>自动增加</w:t>
            </w:r>
          </w:p>
        </w:tc>
      </w:tr>
      <w:tr w:rsidR="00B53E67" w14:paraId="00E5A314" w14:textId="77777777" w:rsidTr="009112F4">
        <w:trPr>
          <w:trHeight w:val="233"/>
        </w:trPr>
        <w:tc>
          <w:tcPr>
            <w:tcW w:w="1783" w:type="dxa"/>
          </w:tcPr>
          <w:p w14:paraId="6987E982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名称</w:t>
            </w:r>
          </w:p>
        </w:tc>
        <w:tc>
          <w:tcPr>
            <w:tcW w:w="1323" w:type="dxa"/>
          </w:tcPr>
          <w:p w14:paraId="1E15FD37" w14:textId="77777777" w:rsidR="00B53E67" w:rsidRDefault="00B53E67" w:rsidP="002D4C07">
            <w:pPr>
              <w:pStyle w:val="TableText"/>
            </w:pPr>
            <w:r>
              <w:t>level_name</w:t>
            </w:r>
          </w:p>
        </w:tc>
        <w:tc>
          <w:tcPr>
            <w:tcW w:w="1235" w:type="dxa"/>
          </w:tcPr>
          <w:p w14:paraId="4C9FEA6A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2DF0D0A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0A808E74" w14:textId="77777777" w:rsidR="00B53E67" w:rsidRDefault="00B53E67" w:rsidP="002D4C07">
            <w:pPr>
              <w:pStyle w:val="TableText"/>
            </w:pPr>
          </w:p>
        </w:tc>
      </w:tr>
      <w:tr w:rsidR="00B53E67" w14:paraId="5CE9B749" w14:textId="77777777" w:rsidTr="009112F4">
        <w:tc>
          <w:tcPr>
            <w:tcW w:w="1783" w:type="dxa"/>
          </w:tcPr>
          <w:p w14:paraId="04ADECD1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分数</w:t>
            </w:r>
          </w:p>
        </w:tc>
        <w:tc>
          <w:tcPr>
            <w:tcW w:w="1323" w:type="dxa"/>
          </w:tcPr>
          <w:p w14:paraId="1F62CA65" w14:textId="77777777" w:rsidR="00B53E67" w:rsidRDefault="00B53E67" w:rsidP="002D4C07">
            <w:pPr>
              <w:pStyle w:val="TableText"/>
            </w:pPr>
            <w:r>
              <w:t>level_score</w:t>
            </w:r>
          </w:p>
        </w:tc>
        <w:tc>
          <w:tcPr>
            <w:tcW w:w="1235" w:type="dxa"/>
          </w:tcPr>
          <w:p w14:paraId="2BFB5A12" w14:textId="77777777" w:rsidR="00B53E67" w:rsidRDefault="00B53E67" w:rsidP="002D4C07">
            <w:pPr>
              <w:pStyle w:val="TableText"/>
            </w:pPr>
            <w:r>
              <w:t>Int(32)</w:t>
            </w:r>
          </w:p>
        </w:tc>
        <w:tc>
          <w:tcPr>
            <w:tcW w:w="1339" w:type="dxa"/>
          </w:tcPr>
          <w:p w14:paraId="64BB22C4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n/a</w:t>
            </w:r>
          </w:p>
        </w:tc>
        <w:tc>
          <w:tcPr>
            <w:tcW w:w="2764" w:type="dxa"/>
          </w:tcPr>
          <w:p w14:paraId="7A31A090" w14:textId="77777777" w:rsidR="00B53E67" w:rsidRDefault="00B53E67" w:rsidP="002D4C07">
            <w:pPr>
              <w:pStyle w:val="TableText"/>
            </w:pPr>
          </w:p>
        </w:tc>
      </w:tr>
      <w:tr w:rsidR="00B53E67" w14:paraId="63E4AED9" w14:textId="77777777" w:rsidTr="009112F4">
        <w:tc>
          <w:tcPr>
            <w:tcW w:w="1783" w:type="dxa"/>
          </w:tcPr>
          <w:p w14:paraId="0D2958D8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等级</w:t>
            </w:r>
            <w:r>
              <w:t>状态</w:t>
            </w:r>
          </w:p>
        </w:tc>
        <w:tc>
          <w:tcPr>
            <w:tcW w:w="1323" w:type="dxa"/>
          </w:tcPr>
          <w:p w14:paraId="06420A79" w14:textId="77777777" w:rsidR="00B53E67" w:rsidRDefault="00B53E67" w:rsidP="002D4C07">
            <w:pPr>
              <w:pStyle w:val="TableText"/>
            </w:pPr>
            <w:r>
              <w:t>level</w:t>
            </w:r>
            <w:r>
              <w:rPr>
                <w:rFonts w:hint="eastAsia"/>
              </w:rPr>
              <w:t>_</w:t>
            </w:r>
            <w:r>
              <w:t>status</w:t>
            </w:r>
          </w:p>
        </w:tc>
        <w:tc>
          <w:tcPr>
            <w:tcW w:w="1235" w:type="dxa"/>
          </w:tcPr>
          <w:p w14:paraId="2E9879AF" w14:textId="77777777" w:rsidR="00B53E67" w:rsidRDefault="00B53E67" w:rsidP="002D4C07">
            <w:pPr>
              <w:pStyle w:val="TableText"/>
            </w:pPr>
            <w:r>
              <w:t>tinyint</w:t>
            </w:r>
          </w:p>
        </w:tc>
        <w:tc>
          <w:tcPr>
            <w:tcW w:w="1339" w:type="dxa"/>
          </w:tcPr>
          <w:p w14:paraId="2A80EB1E" w14:textId="77777777" w:rsidR="00B53E67" w:rsidRDefault="00B53E67" w:rsidP="002D4C07">
            <w:pPr>
              <w:pStyle w:val="TableText"/>
            </w:pPr>
            <w:r>
              <w:t>n/a</w:t>
            </w:r>
          </w:p>
        </w:tc>
        <w:tc>
          <w:tcPr>
            <w:tcW w:w="2764" w:type="dxa"/>
          </w:tcPr>
          <w:p w14:paraId="2EC8AEBF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15418424" w14:textId="77777777" w:rsidTr="009112F4">
        <w:tc>
          <w:tcPr>
            <w:tcW w:w="1783" w:type="dxa"/>
          </w:tcPr>
          <w:p w14:paraId="5714B663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323" w:type="dxa"/>
          </w:tcPr>
          <w:p w14:paraId="50A5E1F5" w14:textId="77777777" w:rsidR="00B53E67" w:rsidRDefault="00B53E67" w:rsidP="002D4C07">
            <w:pPr>
              <w:pStyle w:val="TableText"/>
            </w:pPr>
            <w:r>
              <w:t>create_at</w:t>
            </w:r>
          </w:p>
        </w:tc>
        <w:tc>
          <w:tcPr>
            <w:tcW w:w="1235" w:type="dxa"/>
          </w:tcPr>
          <w:p w14:paraId="06DA66B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03A37E35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22D772B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  <w:tr w:rsidR="00B53E67" w14:paraId="7843C4FA" w14:textId="77777777" w:rsidTr="009112F4">
        <w:tc>
          <w:tcPr>
            <w:tcW w:w="1783" w:type="dxa"/>
          </w:tcPr>
          <w:p w14:paraId="0D77128D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323" w:type="dxa"/>
          </w:tcPr>
          <w:p w14:paraId="2C0F6AEA" w14:textId="77777777" w:rsidR="00B53E67" w:rsidRDefault="00B53E67" w:rsidP="002D4C07">
            <w:pPr>
              <w:pStyle w:val="TableText"/>
            </w:pPr>
            <w:r>
              <w:t>update_at</w:t>
            </w:r>
          </w:p>
        </w:tc>
        <w:tc>
          <w:tcPr>
            <w:tcW w:w="1235" w:type="dxa"/>
          </w:tcPr>
          <w:p w14:paraId="6685559E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1339" w:type="dxa"/>
          </w:tcPr>
          <w:p w14:paraId="24327A99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当前</w:t>
            </w:r>
            <w:r>
              <w:t>日期</w:t>
            </w:r>
          </w:p>
        </w:tc>
        <w:tc>
          <w:tcPr>
            <w:tcW w:w="2764" w:type="dxa"/>
          </w:tcPr>
          <w:p w14:paraId="3F95FE26" w14:textId="77777777" w:rsidR="00B53E67" w:rsidRDefault="00B53E67" w:rsidP="002D4C07">
            <w:pPr>
              <w:pStyle w:val="TableText"/>
            </w:pPr>
            <w:r>
              <w:rPr>
                <w:rFonts w:hint="eastAsia"/>
              </w:rPr>
              <w:t>非空</w:t>
            </w:r>
          </w:p>
        </w:tc>
      </w:tr>
    </w:tbl>
    <w:p w14:paraId="5AE8AE78" w14:textId="77777777" w:rsidR="00B53E67" w:rsidRPr="009F2E63" w:rsidRDefault="00B53E67" w:rsidP="00B53E67"/>
    <w:p w14:paraId="5434655A" w14:textId="4F02B2A7" w:rsidR="00C378D4" w:rsidRDefault="00C378D4" w:rsidP="00B53E67">
      <w:pPr>
        <w:pStyle w:val="Heading1"/>
      </w:pPr>
      <w:bookmarkStart w:id="258" w:name="_Toc416641055"/>
      <w:r>
        <w:t>Web-Service</w:t>
      </w:r>
      <w:r>
        <w:rPr>
          <w:rFonts w:hint="eastAsia"/>
        </w:rPr>
        <w:t>接口</w:t>
      </w:r>
      <w:r>
        <w:t>协议</w:t>
      </w:r>
      <w:bookmarkEnd w:id="258"/>
    </w:p>
    <w:p w14:paraId="7057C556" w14:textId="17BC1129" w:rsidR="00C378D4" w:rsidRDefault="00C378D4" w:rsidP="0094671E">
      <w:pPr>
        <w:pStyle w:val="Heading2"/>
      </w:pPr>
      <w:bookmarkStart w:id="259" w:name="_Toc408845562"/>
      <w:bookmarkStart w:id="260" w:name="_Toc408845620"/>
      <w:bookmarkStart w:id="261" w:name="_Toc410072112"/>
      <w:bookmarkStart w:id="262" w:name="_Toc410072183"/>
      <w:bookmarkStart w:id="263" w:name="_Toc410147316"/>
      <w:bookmarkStart w:id="264" w:name="_Toc407458596"/>
      <w:bookmarkStart w:id="265" w:name="_Toc408771900"/>
      <w:bookmarkStart w:id="266" w:name="_Toc416641056"/>
      <w:bookmarkStart w:id="267" w:name="_Toc405827637"/>
      <w:bookmarkEnd w:id="259"/>
      <w:bookmarkEnd w:id="260"/>
      <w:bookmarkEnd w:id="261"/>
      <w:bookmarkEnd w:id="262"/>
      <w:bookmarkEnd w:id="263"/>
      <w:r>
        <w:t>获取</w:t>
      </w:r>
      <w:r>
        <w:rPr>
          <w:rFonts w:hint="eastAsia"/>
        </w:rPr>
        <w:t>用户</w:t>
      </w:r>
      <w:r>
        <w:t>信息</w:t>
      </w:r>
      <w:bookmarkEnd w:id="264"/>
      <w:bookmarkEnd w:id="265"/>
      <w:bookmarkEnd w:id="266"/>
    </w:p>
    <w:p w14:paraId="723A636F" w14:textId="6B1042E7" w:rsidR="00C378D4" w:rsidRPr="002C5312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2C5312">
        <w:t>http://192</w:t>
      </w:r>
      <w:r>
        <w:t>.168.0.100:8080/eorder-ws/rest/users/</w:t>
      </w:r>
      <w:r w:rsidR="009618AA">
        <w:t>&lt;cellphone&gt;</w:t>
      </w:r>
    </w:p>
    <w:p w14:paraId="4505887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00503F4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</w:t>
      </w:r>
      <w:r>
        <w:rPr>
          <w:rFonts w:hint="eastAsia"/>
        </w:rPr>
        <w:t>手机号码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2BFA4134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219853AC" w14:textId="77777777" w:rsidR="00C378D4" w:rsidRDefault="00C378D4" w:rsidP="00021A92">
            <w:pPr>
              <w:pStyle w:val="Tabletext0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BCEAEE5" w14:textId="77777777" w:rsidR="00C378D4" w:rsidRDefault="00C378D4" w:rsidP="00021A92">
            <w:pPr>
              <w:pStyle w:val="Tabletext0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7318855E" w14:textId="77777777" w:rsidR="00C378D4" w:rsidRDefault="00C378D4" w:rsidP="00021A92">
            <w:pPr>
              <w:pStyle w:val="Tabletext0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0EC162DC" w14:textId="77777777" w:rsidR="00C378D4" w:rsidRDefault="00C378D4" w:rsidP="00021A92">
            <w:pPr>
              <w:pStyle w:val="Tabletext0"/>
            </w:pPr>
            <w:r>
              <w:t>备注</w:t>
            </w:r>
          </w:p>
        </w:tc>
      </w:tr>
      <w:tr w:rsidR="00C378D4" w14:paraId="19FA79C0" w14:textId="77777777" w:rsidTr="00F16E1F">
        <w:trPr>
          <w:trHeight w:val="285"/>
        </w:trPr>
        <w:tc>
          <w:tcPr>
            <w:tcW w:w="1406" w:type="dxa"/>
          </w:tcPr>
          <w:p w14:paraId="3AA432F8" w14:textId="77777777" w:rsidR="00C378D4" w:rsidRDefault="00C378D4" w:rsidP="00021A92">
            <w:pPr>
              <w:pStyle w:val="Tabletext0"/>
            </w:pPr>
            <w:r>
              <w:t>cellphone</w:t>
            </w:r>
          </w:p>
        </w:tc>
        <w:tc>
          <w:tcPr>
            <w:tcW w:w="1495" w:type="dxa"/>
          </w:tcPr>
          <w:p w14:paraId="48442E15" w14:textId="77777777" w:rsidR="00C378D4" w:rsidRDefault="00C378D4" w:rsidP="00021A92">
            <w:pPr>
              <w:pStyle w:val="Tabletext0"/>
            </w:pPr>
            <w:r>
              <w:t>String</w:t>
            </w:r>
          </w:p>
        </w:tc>
        <w:tc>
          <w:tcPr>
            <w:tcW w:w="1880" w:type="dxa"/>
          </w:tcPr>
          <w:p w14:paraId="7AA8BB3C" w14:textId="77777777" w:rsidR="00C378D4" w:rsidRDefault="00C378D4" w:rsidP="00021A92">
            <w:pPr>
              <w:pStyle w:val="Tabletext0"/>
            </w:pPr>
            <w:r>
              <w:rPr>
                <w:rFonts w:hint="eastAsia"/>
              </w:rPr>
              <w:t>手机</w:t>
            </w:r>
            <w:r>
              <w:t>号码</w:t>
            </w:r>
          </w:p>
        </w:tc>
        <w:tc>
          <w:tcPr>
            <w:tcW w:w="2959" w:type="dxa"/>
          </w:tcPr>
          <w:p w14:paraId="3623E44F" w14:textId="77777777" w:rsidR="00C378D4" w:rsidRDefault="00C378D4" w:rsidP="00021A92">
            <w:pPr>
              <w:pStyle w:val="Tabletext0"/>
            </w:pPr>
            <w:r>
              <w:t>例如：</w:t>
            </w:r>
            <w:r>
              <w:t>13988888888</w:t>
            </w:r>
          </w:p>
        </w:tc>
      </w:tr>
    </w:tbl>
    <w:p w14:paraId="391D866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</w:t>
      </w:r>
      <w:r>
        <w:t xml:space="preserve"> </w:t>
      </w:r>
      <w:r>
        <w:rPr>
          <w:rFonts w:hint="eastAsia"/>
        </w:rPr>
        <w:t>会员</w:t>
      </w:r>
      <w:r>
        <w:t>信息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6"/>
        <w:gridCol w:w="1495"/>
        <w:gridCol w:w="1880"/>
        <w:gridCol w:w="2959"/>
      </w:tblGrid>
      <w:tr w:rsidR="00C378D4" w14:paraId="5900037B" w14:textId="77777777" w:rsidTr="00F16E1F">
        <w:trPr>
          <w:trHeight w:val="270"/>
        </w:trPr>
        <w:tc>
          <w:tcPr>
            <w:tcW w:w="1406" w:type="dxa"/>
            <w:shd w:val="clear" w:color="auto" w:fill="BFBFBF" w:themeFill="background1" w:themeFillShade="BF"/>
          </w:tcPr>
          <w:p w14:paraId="3CBAEEF8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6A6E8518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2CF4E43A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2959" w:type="dxa"/>
            <w:shd w:val="clear" w:color="auto" w:fill="BFBFBF" w:themeFill="background1" w:themeFillShade="BF"/>
          </w:tcPr>
          <w:p w14:paraId="49E45E3C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05D64581" w14:textId="77777777" w:rsidTr="00F16E1F">
        <w:trPr>
          <w:trHeight w:val="285"/>
        </w:trPr>
        <w:tc>
          <w:tcPr>
            <w:tcW w:w="1406" w:type="dxa"/>
          </w:tcPr>
          <w:p w14:paraId="70925DCC" w14:textId="35887D36" w:rsidR="00C378D4" w:rsidRDefault="00373387" w:rsidP="00021A92">
            <w:pPr>
              <w:pStyle w:val="NoSpacing"/>
            </w:pPr>
            <w:r>
              <w:t>id</w:t>
            </w:r>
          </w:p>
        </w:tc>
        <w:tc>
          <w:tcPr>
            <w:tcW w:w="1495" w:type="dxa"/>
          </w:tcPr>
          <w:p w14:paraId="3A254C54" w14:textId="0171CD8B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880" w:type="dxa"/>
          </w:tcPr>
          <w:p w14:paraId="43EDF7AD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2959" w:type="dxa"/>
          </w:tcPr>
          <w:p w14:paraId="1B43746D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35E696D6" w14:textId="77777777" w:rsidTr="00F16E1F">
        <w:trPr>
          <w:trHeight w:val="285"/>
        </w:trPr>
        <w:tc>
          <w:tcPr>
            <w:tcW w:w="1406" w:type="dxa"/>
          </w:tcPr>
          <w:p w14:paraId="0835196B" w14:textId="3A8FC9A9" w:rsidR="00C378D4" w:rsidRDefault="003F0DC8" w:rsidP="00021A92">
            <w:pPr>
              <w:pStyle w:val="NoSpacing"/>
            </w:pPr>
            <w:r>
              <w:t>username</w:t>
            </w:r>
          </w:p>
        </w:tc>
        <w:tc>
          <w:tcPr>
            <w:tcW w:w="1495" w:type="dxa"/>
          </w:tcPr>
          <w:p w14:paraId="781CD02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046A171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2959" w:type="dxa"/>
          </w:tcPr>
          <w:p w14:paraId="750402A6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rPr>
                <w:rFonts w:hint="eastAsia"/>
              </w:rPr>
              <w:t>张三</w:t>
            </w:r>
          </w:p>
        </w:tc>
      </w:tr>
      <w:tr w:rsidR="00C378D4" w14:paraId="555B57AD" w14:textId="77777777" w:rsidTr="00F16E1F">
        <w:trPr>
          <w:trHeight w:val="365"/>
        </w:trPr>
        <w:tc>
          <w:tcPr>
            <w:tcW w:w="1406" w:type="dxa"/>
          </w:tcPr>
          <w:p w14:paraId="6A356562" w14:textId="77777777" w:rsidR="00C378D4" w:rsidRDefault="00C378D4" w:rsidP="00021A92">
            <w:pPr>
              <w:pStyle w:val="NoSpacing"/>
            </w:pPr>
            <w:r>
              <w:t>cellphone</w:t>
            </w:r>
          </w:p>
        </w:tc>
        <w:tc>
          <w:tcPr>
            <w:tcW w:w="1495" w:type="dxa"/>
          </w:tcPr>
          <w:p w14:paraId="1D7F520C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87B49FC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2959" w:type="dxa"/>
          </w:tcPr>
          <w:p w14:paraId="6CD22827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13988888888</w:t>
            </w:r>
          </w:p>
        </w:tc>
      </w:tr>
      <w:tr w:rsidR="00C378D4" w14:paraId="5596772D" w14:textId="77777777" w:rsidTr="00F16E1F">
        <w:trPr>
          <w:trHeight w:val="365"/>
        </w:trPr>
        <w:tc>
          <w:tcPr>
            <w:tcW w:w="1406" w:type="dxa"/>
          </w:tcPr>
          <w:p w14:paraId="2C3F7D43" w14:textId="77777777" w:rsidR="00C378D4" w:rsidRDefault="00C378D4" w:rsidP="00021A92">
            <w:pPr>
              <w:pStyle w:val="NoSpacing"/>
            </w:pPr>
            <w:r>
              <w:t>levelName</w:t>
            </w:r>
          </w:p>
        </w:tc>
        <w:tc>
          <w:tcPr>
            <w:tcW w:w="1495" w:type="dxa"/>
          </w:tcPr>
          <w:p w14:paraId="1AB53F05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880" w:type="dxa"/>
          </w:tcPr>
          <w:p w14:paraId="363F67D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用户</w:t>
            </w:r>
            <w:r>
              <w:t>等级名称</w:t>
            </w:r>
          </w:p>
        </w:tc>
        <w:tc>
          <w:tcPr>
            <w:tcW w:w="2959" w:type="dxa"/>
          </w:tcPr>
          <w:p w14:paraId="397EEEA8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金牌</w:t>
            </w:r>
            <w:r>
              <w:t>会员</w:t>
            </w:r>
          </w:p>
        </w:tc>
      </w:tr>
      <w:tr w:rsidR="00C378D4" w14:paraId="1D9776A4" w14:textId="77777777" w:rsidTr="00F16E1F">
        <w:trPr>
          <w:trHeight w:val="365"/>
        </w:trPr>
        <w:tc>
          <w:tcPr>
            <w:tcW w:w="1406" w:type="dxa"/>
          </w:tcPr>
          <w:p w14:paraId="0866D284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di</w:t>
            </w:r>
            <w:r>
              <w:t>scount</w:t>
            </w:r>
          </w:p>
        </w:tc>
        <w:tc>
          <w:tcPr>
            <w:tcW w:w="1495" w:type="dxa"/>
          </w:tcPr>
          <w:p w14:paraId="6BA6CB45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Float</w:t>
            </w:r>
          </w:p>
        </w:tc>
        <w:tc>
          <w:tcPr>
            <w:tcW w:w="1880" w:type="dxa"/>
          </w:tcPr>
          <w:p w14:paraId="78D1148B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折扣</w:t>
            </w:r>
            <w:r>
              <w:t>信息</w:t>
            </w:r>
          </w:p>
        </w:tc>
        <w:tc>
          <w:tcPr>
            <w:tcW w:w="2959" w:type="dxa"/>
          </w:tcPr>
          <w:p w14:paraId="080E09B7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例如</w:t>
            </w:r>
            <w:r>
              <w:t>：</w:t>
            </w:r>
            <w:r>
              <w:rPr>
                <w:rFonts w:hint="eastAsia"/>
              </w:rPr>
              <w:t>钻石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折、</w:t>
            </w:r>
            <w:r>
              <w:t>白金</w:t>
            </w:r>
            <w:r>
              <w:rPr>
                <w:rFonts w:hint="eastAsia"/>
              </w:rPr>
              <w:t>8.5</w:t>
            </w:r>
            <w:r>
              <w:rPr>
                <w:rFonts w:hint="eastAsia"/>
              </w:rPr>
              <w:t>折</w:t>
            </w:r>
            <w:r>
              <w:t>、金牌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折</w:t>
            </w:r>
            <w:r>
              <w:t>、普通会员</w:t>
            </w:r>
            <w:r>
              <w:rPr>
                <w:rFonts w:hint="eastAsia"/>
              </w:rPr>
              <w:t>9.5</w:t>
            </w:r>
            <w:r>
              <w:rPr>
                <w:rFonts w:hint="eastAsia"/>
              </w:rPr>
              <w:t>折</w:t>
            </w:r>
            <w:r>
              <w:t>等等。</w:t>
            </w:r>
          </w:p>
        </w:tc>
      </w:tr>
    </w:tbl>
    <w:p w14:paraId="56AF3E27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样列</w:t>
      </w:r>
      <w:r>
        <w:t>：</w:t>
      </w:r>
    </w:p>
    <w:p w14:paraId="1BF05070" w14:textId="77777777" w:rsidR="00C378D4" w:rsidRDefault="00C378D4" w:rsidP="00DC3861">
      <w:pPr>
        <w:pStyle w:val="CodeText"/>
      </w:pPr>
      <w:r>
        <w:tab/>
        <w:t>{</w:t>
      </w:r>
    </w:p>
    <w:p w14:paraId="6D4A8C3C" w14:textId="77777777" w:rsidR="00C378D4" w:rsidRDefault="00C378D4" w:rsidP="00DC3861">
      <w:pPr>
        <w:pStyle w:val="CodeText"/>
      </w:pPr>
      <w:r>
        <w:t xml:space="preserve">    "user": </w:t>
      </w:r>
    </w:p>
    <w:p w14:paraId="5FF2D8CC" w14:textId="77777777" w:rsidR="00C378D4" w:rsidRDefault="00C378D4" w:rsidP="00DC3861">
      <w:pPr>
        <w:pStyle w:val="CodeText"/>
      </w:pPr>
      <w:r>
        <w:t xml:space="preserve">        {</w:t>
      </w:r>
    </w:p>
    <w:p w14:paraId="027405D2" w14:textId="5037ACE4" w:rsidR="00C378D4" w:rsidRDefault="00C378D4" w:rsidP="00DC3861">
      <w:pPr>
        <w:pStyle w:val="CodeText"/>
      </w:pPr>
      <w:r>
        <w:t xml:space="preserve">            "</w:t>
      </w:r>
      <w:r w:rsidR="00F15156">
        <w:t>id</w:t>
      </w:r>
      <w:r>
        <w:t>": 1,</w:t>
      </w:r>
    </w:p>
    <w:p w14:paraId="380FF87F" w14:textId="20AD159A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1E2736">
        <w:t>username</w:t>
      </w:r>
      <w:r>
        <w:rPr>
          <w:rFonts w:hint="eastAsia"/>
        </w:rPr>
        <w:t>": "</w:t>
      </w:r>
      <w:r>
        <w:rPr>
          <w:rFonts w:hint="eastAsia"/>
        </w:rPr>
        <w:t>张三</w:t>
      </w:r>
      <w:r>
        <w:rPr>
          <w:rFonts w:hint="eastAsia"/>
        </w:rPr>
        <w:t>",</w:t>
      </w:r>
    </w:p>
    <w:p w14:paraId="57BCE43F" w14:textId="77777777" w:rsidR="00C378D4" w:rsidRDefault="00C378D4" w:rsidP="00DC3861">
      <w:pPr>
        <w:pStyle w:val="CodeText"/>
      </w:pPr>
      <w:r>
        <w:t xml:space="preserve">            "cellphone": “13988888888”,</w:t>
      </w:r>
      <w:r w:rsidRPr="00A52D59">
        <w:t xml:space="preserve"> </w:t>
      </w:r>
    </w:p>
    <w:p w14:paraId="048D3A01" w14:textId="77777777" w:rsidR="00C378D4" w:rsidRDefault="00C378D4" w:rsidP="00DC3861">
      <w:pPr>
        <w:pStyle w:val="CodeText"/>
      </w:pPr>
      <w:r>
        <w:rPr>
          <w:rFonts w:hint="eastAsia"/>
        </w:rPr>
        <w:t xml:space="preserve">     </w:t>
      </w:r>
      <w:r>
        <w:t xml:space="preserve"> "levelName": “</w:t>
      </w:r>
      <w:r>
        <w:rPr>
          <w:rFonts w:hint="eastAsia"/>
        </w:rPr>
        <w:t>金牌会员</w:t>
      </w:r>
      <w:r>
        <w:t>”</w:t>
      </w:r>
      <w:r>
        <w:rPr>
          <w:rFonts w:hint="eastAsia"/>
        </w:rPr>
        <w:t>,</w:t>
      </w:r>
    </w:p>
    <w:p w14:paraId="38F6E82B" w14:textId="77777777" w:rsidR="00C378D4" w:rsidRDefault="00C378D4" w:rsidP="00DC3861">
      <w:pPr>
        <w:pStyle w:val="CodeText"/>
      </w:pPr>
      <w:r>
        <w:t>"discount</w:t>
      </w:r>
      <w:r>
        <w:t>：</w:t>
      </w:r>
      <w:r>
        <w:rPr>
          <w:rFonts w:hint="eastAsia"/>
        </w:rPr>
        <w:t>9</w:t>
      </w:r>
    </w:p>
    <w:p w14:paraId="73358F1D" w14:textId="77777777" w:rsidR="00C378D4" w:rsidRDefault="00C378D4" w:rsidP="00DC3861">
      <w:pPr>
        <w:pStyle w:val="CodeText"/>
      </w:pPr>
      <w:r>
        <w:t xml:space="preserve">        }</w:t>
      </w:r>
    </w:p>
    <w:p w14:paraId="68C02F0A" w14:textId="77777777" w:rsidR="00C378D4" w:rsidRPr="004F5C59" w:rsidRDefault="00C378D4" w:rsidP="00DC3861">
      <w:pPr>
        <w:pStyle w:val="CodeText"/>
      </w:pPr>
      <w:r>
        <w:t>}</w:t>
      </w:r>
    </w:p>
    <w:p w14:paraId="2FD974DD" w14:textId="77777777" w:rsidR="00C378D4" w:rsidRDefault="00C378D4" w:rsidP="0094671E">
      <w:pPr>
        <w:pStyle w:val="Heading2"/>
      </w:pPr>
      <w:bookmarkStart w:id="268" w:name="_Toc407458597"/>
      <w:bookmarkStart w:id="269" w:name="_Toc408771901"/>
      <w:bookmarkStart w:id="270" w:name="_Toc416641057"/>
      <w:r>
        <w:t>获取目前所有分类列表</w:t>
      </w:r>
      <w:bookmarkEnd w:id="267"/>
      <w:bookmarkEnd w:id="268"/>
      <w:bookmarkEnd w:id="269"/>
      <w:bookmarkEnd w:id="270"/>
    </w:p>
    <w:p w14:paraId="44652125" w14:textId="77777777" w:rsidR="00C378D4" w:rsidRPr="00566FB0" w:rsidRDefault="00C378D4" w:rsidP="0094671E">
      <w:pPr>
        <w:pStyle w:val="NoSpacing"/>
        <w:numPr>
          <w:ilvl w:val="0"/>
          <w:numId w:val="7"/>
        </w:numPr>
        <w:rPr>
          <w:color w:val="FF0000"/>
        </w:rPr>
      </w:pPr>
      <w:r>
        <w:t>URL</w:t>
      </w:r>
      <w:r>
        <w:t>：</w:t>
      </w:r>
      <w:r w:rsidRPr="009E7455">
        <w:t>http://192.168.0.100:8080/eorder-ws/rest/categories</w:t>
      </w:r>
    </w:p>
    <w:p w14:paraId="76B560A1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lastRenderedPageBreak/>
        <w:t>方法</w:t>
      </w:r>
      <w:r>
        <w:t>：</w:t>
      </w:r>
      <w:r>
        <w:t>GET</w:t>
      </w:r>
    </w:p>
    <w:p w14:paraId="2748F8AD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输入：无</w:t>
      </w:r>
    </w:p>
    <w:p w14:paraId="3578C5D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输出：分类列表，包含分类名，分类</w:t>
      </w:r>
      <w:r>
        <w:t>id</w:t>
      </w:r>
      <w:r>
        <w:t>字段，分类图片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260"/>
        <w:gridCol w:w="1721"/>
        <w:gridCol w:w="3229"/>
      </w:tblGrid>
      <w:tr w:rsidR="00C378D4" w14:paraId="371302E5" w14:textId="77777777" w:rsidTr="00F16E1F">
        <w:trPr>
          <w:trHeight w:val="270"/>
        </w:trPr>
        <w:tc>
          <w:tcPr>
            <w:tcW w:w="1800" w:type="dxa"/>
            <w:shd w:val="clear" w:color="auto" w:fill="BFBFBF" w:themeFill="background1" w:themeFillShade="BF"/>
          </w:tcPr>
          <w:p w14:paraId="7549828B" w14:textId="77777777" w:rsidR="00C378D4" w:rsidRDefault="00C378D4" w:rsidP="00021A92">
            <w:pPr>
              <w:pStyle w:val="NoSpacing"/>
            </w:pPr>
            <w: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2022015D" w14:textId="77777777" w:rsidR="00C378D4" w:rsidRDefault="00C378D4" w:rsidP="00021A92">
            <w:pPr>
              <w:pStyle w:val="NoSpacing"/>
            </w:pPr>
            <w:r>
              <w:t>参数类型</w:t>
            </w:r>
          </w:p>
        </w:tc>
        <w:tc>
          <w:tcPr>
            <w:tcW w:w="1721" w:type="dxa"/>
            <w:shd w:val="clear" w:color="auto" w:fill="BFBFBF" w:themeFill="background1" w:themeFillShade="BF"/>
          </w:tcPr>
          <w:p w14:paraId="539B11CB" w14:textId="77777777" w:rsidR="00C378D4" w:rsidRDefault="00C378D4" w:rsidP="00021A92">
            <w:pPr>
              <w:pStyle w:val="NoSpacing"/>
            </w:pPr>
            <w:r>
              <w:t>说明</w:t>
            </w:r>
          </w:p>
        </w:tc>
        <w:tc>
          <w:tcPr>
            <w:tcW w:w="3229" w:type="dxa"/>
            <w:shd w:val="clear" w:color="auto" w:fill="BFBFBF" w:themeFill="background1" w:themeFillShade="BF"/>
          </w:tcPr>
          <w:p w14:paraId="7F067DBF" w14:textId="77777777" w:rsidR="00C378D4" w:rsidRDefault="00C378D4" w:rsidP="00021A92">
            <w:pPr>
              <w:pStyle w:val="NoSpacing"/>
            </w:pPr>
            <w:r>
              <w:t>备注</w:t>
            </w:r>
          </w:p>
        </w:tc>
      </w:tr>
      <w:tr w:rsidR="00C378D4" w14:paraId="66BD9B0E" w14:textId="77777777" w:rsidTr="00F16E1F">
        <w:trPr>
          <w:trHeight w:val="285"/>
        </w:trPr>
        <w:tc>
          <w:tcPr>
            <w:tcW w:w="1800" w:type="dxa"/>
          </w:tcPr>
          <w:p w14:paraId="6F62E46E" w14:textId="33E117AB" w:rsidR="00C378D4" w:rsidRDefault="00371B71" w:rsidP="00021A92">
            <w:pPr>
              <w:pStyle w:val="NoSpacing"/>
            </w:pPr>
            <w:r>
              <w:t>id</w:t>
            </w:r>
          </w:p>
        </w:tc>
        <w:tc>
          <w:tcPr>
            <w:tcW w:w="1260" w:type="dxa"/>
          </w:tcPr>
          <w:p w14:paraId="3FE2369D" w14:textId="5CB67572" w:rsidR="00C378D4" w:rsidRDefault="00DC2397" w:rsidP="00021A92">
            <w:pPr>
              <w:pStyle w:val="NoSpacing"/>
            </w:pPr>
            <w:r>
              <w:t>Integer</w:t>
            </w:r>
          </w:p>
        </w:tc>
        <w:tc>
          <w:tcPr>
            <w:tcW w:w="1721" w:type="dxa"/>
          </w:tcPr>
          <w:p w14:paraId="6455F92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id</w:t>
            </w:r>
          </w:p>
        </w:tc>
        <w:tc>
          <w:tcPr>
            <w:tcW w:w="3229" w:type="dxa"/>
          </w:tcPr>
          <w:p w14:paraId="514532E0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 xml:space="preserve"> 1</w:t>
            </w:r>
          </w:p>
        </w:tc>
      </w:tr>
      <w:tr w:rsidR="00C378D4" w14:paraId="26039F5E" w14:textId="77777777" w:rsidTr="00F16E1F">
        <w:trPr>
          <w:trHeight w:val="285"/>
        </w:trPr>
        <w:tc>
          <w:tcPr>
            <w:tcW w:w="1800" w:type="dxa"/>
          </w:tcPr>
          <w:p w14:paraId="12F26691" w14:textId="7273882E" w:rsidR="00C378D4" w:rsidRDefault="00371B71" w:rsidP="00021A92">
            <w:pPr>
              <w:pStyle w:val="NoSpacing"/>
            </w:pPr>
            <w:r>
              <w:t>name</w:t>
            </w:r>
          </w:p>
        </w:tc>
        <w:tc>
          <w:tcPr>
            <w:tcW w:w="1260" w:type="dxa"/>
          </w:tcPr>
          <w:p w14:paraId="78559387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6098D7E" w14:textId="77777777" w:rsidR="00C378D4" w:rsidRDefault="00C378D4" w:rsidP="00021A92">
            <w:pPr>
              <w:pStyle w:val="NoSpacing"/>
            </w:pPr>
            <w:r>
              <w:rPr>
                <w:rFonts w:hint="eastAsia"/>
              </w:rPr>
              <w:t>分类</w:t>
            </w:r>
            <w:r>
              <w:t>名称</w:t>
            </w:r>
          </w:p>
        </w:tc>
        <w:tc>
          <w:tcPr>
            <w:tcW w:w="3229" w:type="dxa"/>
          </w:tcPr>
          <w:p w14:paraId="3785E088" w14:textId="77777777" w:rsidR="00C378D4" w:rsidRDefault="00C378D4" w:rsidP="00021A92">
            <w:pPr>
              <w:pStyle w:val="NoSpacing"/>
            </w:pPr>
            <w:r>
              <w:t>例如：最新</w:t>
            </w:r>
          </w:p>
        </w:tc>
      </w:tr>
      <w:tr w:rsidR="00C378D4" w14:paraId="467F522F" w14:textId="77777777" w:rsidTr="00F16E1F">
        <w:trPr>
          <w:trHeight w:val="365"/>
        </w:trPr>
        <w:tc>
          <w:tcPr>
            <w:tcW w:w="1800" w:type="dxa"/>
          </w:tcPr>
          <w:p w14:paraId="7405AA71" w14:textId="66FD8622" w:rsidR="00C378D4" w:rsidRDefault="00371B71" w:rsidP="00021A92">
            <w:pPr>
              <w:pStyle w:val="NoSpacing"/>
            </w:pPr>
            <w:r>
              <w:t>picPath</w:t>
            </w:r>
          </w:p>
        </w:tc>
        <w:tc>
          <w:tcPr>
            <w:tcW w:w="1260" w:type="dxa"/>
          </w:tcPr>
          <w:p w14:paraId="1868B454" w14:textId="77777777" w:rsidR="00C378D4" w:rsidRDefault="00C378D4" w:rsidP="00021A92">
            <w:pPr>
              <w:pStyle w:val="NoSpacing"/>
            </w:pPr>
            <w:r>
              <w:t>String</w:t>
            </w:r>
          </w:p>
        </w:tc>
        <w:tc>
          <w:tcPr>
            <w:tcW w:w="1721" w:type="dxa"/>
          </w:tcPr>
          <w:p w14:paraId="03DAB6FD" w14:textId="77777777" w:rsidR="00C378D4" w:rsidRDefault="00C378D4" w:rsidP="00021A92">
            <w:pPr>
              <w:pStyle w:val="NoSpacing"/>
            </w:pPr>
            <w:r>
              <w:t>该</w:t>
            </w:r>
            <w:r>
              <w:rPr>
                <w:rFonts w:hint="eastAsia"/>
              </w:rPr>
              <w:t>分类</w:t>
            </w:r>
            <w:r>
              <w:t>的图</w:t>
            </w:r>
            <w:r>
              <w:rPr>
                <w:rFonts w:hint="eastAsia"/>
              </w:rPr>
              <w:t>片</w:t>
            </w:r>
          </w:p>
        </w:tc>
        <w:tc>
          <w:tcPr>
            <w:tcW w:w="3229" w:type="dxa"/>
          </w:tcPr>
          <w:p w14:paraId="78AAAB6C" w14:textId="77777777" w:rsidR="00C378D4" w:rsidRDefault="00C378D4" w:rsidP="00021A92">
            <w:pPr>
              <w:pStyle w:val="NoSpacing"/>
            </w:pPr>
            <w:r>
              <w:t>例如：</w:t>
            </w:r>
            <w:r>
              <w:t>http://www....33/21.jpg</w:t>
            </w:r>
          </w:p>
        </w:tc>
      </w:tr>
    </w:tbl>
    <w:p w14:paraId="1D80A9F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举例：</w:t>
      </w:r>
    </w:p>
    <w:p w14:paraId="6C056136" w14:textId="77777777" w:rsidR="00C378D4" w:rsidRDefault="00C378D4" w:rsidP="00DC3861">
      <w:pPr>
        <w:pStyle w:val="CodeText"/>
      </w:pPr>
      <w:r>
        <w:tab/>
        <w:t>{</w:t>
      </w:r>
    </w:p>
    <w:p w14:paraId="256F57D2" w14:textId="77777777" w:rsidR="00C378D4" w:rsidRDefault="00C378D4" w:rsidP="00DC3861">
      <w:pPr>
        <w:pStyle w:val="CodeText"/>
      </w:pPr>
      <w:r>
        <w:t xml:space="preserve">    "categories": [</w:t>
      </w:r>
    </w:p>
    <w:p w14:paraId="3B88C8DD" w14:textId="77777777" w:rsidR="00C378D4" w:rsidRDefault="00C378D4" w:rsidP="00DC3861">
      <w:pPr>
        <w:pStyle w:val="CodeText"/>
      </w:pPr>
      <w:r>
        <w:t xml:space="preserve">        {</w:t>
      </w:r>
    </w:p>
    <w:p w14:paraId="098E9B42" w14:textId="4FCCD655" w:rsidR="00C378D4" w:rsidRDefault="00C378D4" w:rsidP="00DC3861">
      <w:pPr>
        <w:pStyle w:val="CodeText"/>
      </w:pPr>
      <w:r>
        <w:t xml:space="preserve">            "</w:t>
      </w:r>
      <w:r w:rsidR="00371B71">
        <w:t>id</w:t>
      </w:r>
      <w:r>
        <w:t>": 1,</w:t>
      </w:r>
    </w:p>
    <w:p w14:paraId="3EE6E5B4" w14:textId="081A5A28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>
        <w:t>name</w:t>
      </w:r>
      <w:r>
        <w:rPr>
          <w:rFonts w:hint="eastAsia"/>
        </w:rPr>
        <w:t>": "</w:t>
      </w:r>
      <w:r>
        <w:rPr>
          <w:rFonts w:hint="eastAsia"/>
        </w:rPr>
        <w:t>最热</w:t>
      </w:r>
      <w:r>
        <w:rPr>
          <w:rFonts w:hint="eastAsia"/>
        </w:rPr>
        <w:t>",</w:t>
      </w:r>
    </w:p>
    <w:p w14:paraId="3B07031B" w14:textId="0623B687" w:rsidR="00C378D4" w:rsidRDefault="00C378D4" w:rsidP="00DC3861">
      <w:pPr>
        <w:pStyle w:val="CodeText"/>
      </w:pPr>
      <w:r>
        <w:t xml:space="preserve">            "</w:t>
      </w:r>
      <w:r w:rsidR="00371B71">
        <w:t>picPath</w:t>
      </w:r>
      <w:r>
        <w:t>": null</w:t>
      </w:r>
    </w:p>
    <w:p w14:paraId="170EFF0C" w14:textId="77777777" w:rsidR="00C378D4" w:rsidRDefault="00C378D4" w:rsidP="00DC3861">
      <w:pPr>
        <w:pStyle w:val="CodeText"/>
      </w:pPr>
      <w:r>
        <w:t xml:space="preserve">        },</w:t>
      </w:r>
    </w:p>
    <w:p w14:paraId="355B39D7" w14:textId="77777777" w:rsidR="00C378D4" w:rsidRDefault="00C378D4" w:rsidP="00DC3861">
      <w:pPr>
        <w:pStyle w:val="CodeText"/>
      </w:pPr>
      <w:r>
        <w:t xml:space="preserve">        {</w:t>
      </w:r>
    </w:p>
    <w:p w14:paraId="07C6B5B7" w14:textId="15ACFA0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2,</w:t>
      </w:r>
    </w:p>
    <w:p w14:paraId="6D35E154" w14:textId="7827FC3E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最新</w:t>
      </w:r>
      <w:r>
        <w:rPr>
          <w:rFonts w:hint="eastAsia"/>
        </w:rPr>
        <w:t>",</w:t>
      </w:r>
    </w:p>
    <w:p w14:paraId="47124807" w14:textId="70A2626C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23621FC4" w14:textId="77777777" w:rsidR="00C378D4" w:rsidRDefault="00C378D4" w:rsidP="00DC3861">
      <w:pPr>
        <w:pStyle w:val="CodeText"/>
      </w:pPr>
      <w:r>
        <w:t xml:space="preserve">        },</w:t>
      </w:r>
    </w:p>
    <w:p w14:paraId="06697946" w14:textId="77777777" w:rsidR="00C378D4" w:rsidRDefault="00C378D4" w:rsidP="00DC3861">
      <w:pPr>
        <w:pStyle w:val="CodeText"/>
      </w:pPr>
      <w:r>
        <w:t xml:space="preserve">        {</w:t>
      </w:r>
    </w:p>
    <w:p w14:paraId="175E2875" w14:textId="428026CF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id </w:t>
      </w:r>
      <w:r>
        <w:t>": 3,</w:t>
      </w:r>
    </w:p>
    <w:p w14:paraId="1242C28F" w14:textId="50695139" w:rsidR="00C378D4" w:rsidRDefault="00C378D4" w:rsidP="00DC3861">
      <w:pPr>
        <w:pStyle w:val="CodeText"/>
      </w:pPr>
      <w:r>
        <w:rPr>
          <w:rFonts w:hint="eastAsia"/>
        </w:rPr>
        <w:t xml:space="preserve">            "</w:t>
      </w:r>
      <w:r w:rsidR="00371B71" w:rsidRPr="00371B71">
        <w:t xml:space="preserve"> </w:t>
      </w:r>
      <w:r w:rsidR="00371B71">
        <w:t>name</w:t>
      </w:r>
      <w:r w:rsidR="00371B71">
        <w:rPr>
          <w:rFonts w:hint="eastAsia"/>
        </w:rPr>
        <w:t xml:space="preserve"> </w:t>
      </w:r>
      <w:r>
        <w:rPr>
          <w:rFonts w:hint="eastAsia"/>
        </w:rPr>
        <w:t>": "</w:t>
      </w:r>
      <w:r>
        <w:rPr>
          <w:rFonts w:hint="eastAsia"/>
        </w:rPr>
        <w:t>湘菜</w:t>
      </w:r>
      <w:r>
        <w:rPr>
          <w:rFonts w:hint="eastAsia"/>
        </w:rPr>
        <w:t>",</w:t>
      </w:r>
    </w:p>
    <w:p w14:paraId="262EA851" w14:textId="163A957D" w:rsidR="00C378D4" w:rsidRDefault="00C378D4" w:rsidP="00DC3861">
      <w:pPr>
        <w:pStyle w:val="CodeText"/>
      </w:pPr>
      <w:r>
        <w:t xml:space="preserve">            "</w:t>
      </w:r>
      <w:r w:rsidR="00371B71" w:rsidRPr="00371B71">
        <w:t xml:space="preserve"> </w:t>
      </w:r>
      <w:r w:rsidR="00371B71">
        <w:t xml:space="preserve">picPath </w:t>
      </w:r>
      <w:r>
        <w:t>": null</w:t>
      </w:r>
    </w:p>
    <w:p w14:paraId="66FBE006" w14:textId="77777777" w:rsidR="00C378D4" w:rsidRDefault="00C378D4" w:rsidP="00DC3861">
      <w:pPr>
        <w:pStyle w:val="CodeText"/>
      </w:pPr>
      <w:r>
        <w:t xml:space="preserve">        }</w:t>
      </w:r>
    </w:p>
    <w:p w14:paraId="67CE33A6" w14:textId="77777777" w:rsidR="00C378D4" w:rsidRDefault="00C378D4" w:rsidP="00DC3861">
      <w:pPr>
        <w:pStyle w:val="CodeText"/>
      </w:pPr>
      <w:r>
        <w:t xml:space="preserve">    ]</w:t>
      </w:r>
    </w:p>
    <w:p w14:paraId="6CA04F9A" w14:textId="77777777" w:rsidR="00C378D4" w:rsidRPr="00215D3A" w:rsidRDefault="00C378D4" w:rsidP="00DC3861">
      <w:pPr>
        <w:pStyle w:val="CodeText"/>
      </w:pPr>
      <w:r>
        <w:t>}</w:t>
      </w:r>
    </w:p>
    <w:p w14:paraId="5D1AC127" w14:textId="77777777" w:rsidR="00C378D4" w:rsidRDefault="00C378D4" w:rsidP="0094671E">
      <w:pPr>
        <w:pStyle w:val="Heading2"/>
      </w:pPr>
      <w:bookmarkStart w:id="271" w:name="_Toc405827638"/>
      <w:bookmarkStart w:id="272" w:name="_Toc407458598"/>
      <w:bookmarkStart w:id="273" w:name="_Toc408771902"/>
      <w:bookmarkStart w:id="274" w:name="_Toc416641058"/>
      <w:r>
        <w:t>获取某一个分类下面所有菜品列表</w:t>
      </w:r>
      <w:bookmarkEnd w:id="271"/>
      <w:bookmarkEnd w:id="272"/>
      <w:bookmarkEnd w:id="273"/>
      <w:bookmarkEnd w:id="274"/>
    </w:p>
    <w:p w14:paraId="6670D8E5" w14:textId="5B8C0C37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430561">
        <w:t>http://localhost:8080/eorder-ws/rest/</w:t>
      </w:r>
      <w:r w:rsidR="009618AA">
        <w:t>categories/&lt;categoryId&gt;/dishes</w:t>
      </w:r>
    </w:p>
    <w:p w14:paraId="123DC055" w14:textId="77777777" w:rsidR="00C378D4" w:rsidRPr="009D3600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66082902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输入：分类</w:t>
      </w:r>
      <w:r>
        <w:t>id</w:t>
      </w:r>
    </w:p>
    <w:tbl>
      <w:tblPr>
        <w:tblStyle w:val="TableContent1"/>
        <w:tblW w:w="783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847"/>
      </w:tblGrid>
      <w:tr w:rsidR="00C378D4" w14:paraId="1827F06C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21A316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21E62A0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15E7918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847" w:type="dxa"/>
            <w:shd w:val="clear" w:color="auto" w:fill="BFBFBF" w:themeFill="background1" w:themeFillShade="BF"/>
          </w:tcPr>
          <w:p w14:paraId="6FC5F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3D456E90" w14:textId="77777777" w:rsidTr="00F16E1F">
        <w:trPr>
          <w:trHeight w:val="285"/>
        </w:trPr>
        <w:tc>
          <w:tcPr>
            <w:tcW w:w="1260" w:type="dxa"/>
          </w:tcPr>
          <w:p w14:paraId="4F3F21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categoryId</w:t>
            </w:r>
          </w:p>
        </w:tc>
        <w:tc>
          <w:tcPr>
            <w:tcW w:w="1385" w:type="dxa"/>
          </w:tcPr>
          <w:p w14:paraId="4408076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</w:t>
            </w:r>
          </w:p>
        </w:tc>
        <w:tc>
          <w:tcPr>
            <w:tcW w:w="2338" w:type="dxa"/>
          </w:tcPr>
          <w:p w14:paraId="0310FD7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分类</w:t>
            </w:r>
            <w:r>
              <w:rPr>
                <w:rFonts w:cs="宋体"/>
              </w:rPr>
              <w:t>id</w:t>
            </w:r>
          </w:p>
        </w:tc>
        <w:tc>
          <w:tcPr>
            <w:tcW w:w="2847" w:type="dxa"/>
          </w:tcPr>
          <w:p w14:paraId="3DD8B2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2BAF576A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输出：菜品列表，包含菜品名</w:t>
      </w:r>
      <w:r>
        <w:rPr>
          <w:rFonts w:hint="eastAsia"/>
        </w:rPr>
        <w:t>、</w:t>
      </w:r>
      <w:r>
        <w:t>菜品</w:t>
      </w:r>
      <w:r>
        <w:t>id</w:t>
      </w:r>
      <w:r>
        <w:t>字段</w:t>
      </w:r>
      <w:r>
        <w:rPr>
          <w:rFonts w:hint="eastAsia"/>
        </w:rPr>
        <w:t>、</w:t>
      </w:r>
      <w:r>
        <w:t>菜品价格</w:t>
      </w:r>
      <w:r>
        <w:rPr>
          <w:rFonts w:hint="eastAsia"/>
        </w:rPr>
        <w:t>和</w:t>
      </w:r>
      <w:r>
        <w:t>菜品图片</w:t>
      </w:r>
      <w:r>
        <w:t>URL</w:t>
      </w:r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0"/>
        <w:gridCol w:w="1295"/>
        <w:gridCol w:w="1945"/>
        <w:gridCol w:w="3330"/>
      </w:tblGrid>
      <w:tr w:rsidR="00C378D4" w14:paraId="0399AF3B" w14:textId="77777777" w:rsidTr="00F16E1F">
        <w:trPr>
          <w:trHeight w:val="270"/>
        </w:trPr>
        <w:tc>
          <w:tcPr>
            <w:tcW w:w="1350" w:type="dxa"/>
            <w:shd w:val="clear" w:color="auto" w:fill="BFBFBF" w:themeFill="background1" w:themeFillShade="BF"/>
          </w:tcPr>
          <w:p w14:paraId="00B953D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95" w:type="dxa"/>
            <w:shd w:val="clear" w:color="auto" w:fill="BFBFBF" w:themeFill="background1" w:themeFillShade="BF"/>
          </w:tcPr>
          <w:p w14:paraId="60D1A9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945" w:type="dxa"/>
            <w:shd w:val="clear" w:color="auto" w:fill="BFBFBF" w:themeFill="background1" w:themeFillShade="BF"/>
          </w:tcPr>
          <w:p w14:paraId="665065E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30" w:type="dxa"/>
            <w:shd w:val="clear" w:color="auto" w:fill="BFBFBF" w:themeFill="background1" w:themeFillShade="BF"/>
          </w:tcPr>
          <w:p w14:paraId="3561CA4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231A376D" w14:textId="77777777" w:rsidTr="00F16E1F">
        <w:trPr>
          <w:trHeight w:val="285"/>
        </w:trPr>
        <w:tc>
          <w:tcPr>
            <w:tcW w:w="1350" w:type="dxa"/>
          </w:tcPr>
          <w:p w14:paraId="39E42F12" w14:textId="68BE8704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295" w:type="dxa"/>
          </w:tcPr>
          <w:p w14:paraId="01EE87B4" w14:textId="30D62A0E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945" w:type="dxa"/>
          </w:tcPr>
          <w:p w14:paraId="36D8C6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30" w:type="dxa"/>
          </w:tcPr>
          <w:p w14:paraId="354E979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30001</w:t>
            </w:r>
          </w:p>
        </w:tc>
      </w:tr>
      <w:tr w:rsidR="00C378D4" w14:paraId="63466C97" w14:textId="77777777" w:rsidTr="00F16E1F">
        <w:trPr>
          <w:trHeight w:val="285"/>
        </w:trPr>
        <w:tc>
          <w:tcPr>
            <w:tcW w:w="1350" w:type="dxa"/>
          </w:tcPr>
          <w:p w14:paraId="3FCD1395" w14:textId="2B75DD0A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name</w:t>
            </w:r>
          </w:p>
        </w:tc>
        <w:tc>
          <w:tcPr>
            <w:tcW w:w="1295" w:type="dxa"/>
          </w:tcPr>
          <w:p w14:paraId="397523C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5DEB66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菜品</w:t>
            </w:r>
            <w:r>
              <w:rPr>
                <w:rFonts w:cs="宋体"/>
              </w:rPr>
              <w:t>名称</w:t>
            </w:r>
          </w:p>
        </w:tc>
        <w:tc>
          <w:tcPr>
            <w:tcW w:w="3330" w:type="dxa"/>
          </w:tcPr>
          <w:p w14:paraId="2ABB01F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046FF05E" w14:textId="77777777" w:rsidTr="00F16E1F">
        <w:trPr>
          <w:trHeight w:val="365"/>
        </w:trPr>
        <w:tc>
          <w:tcPr>
            <w:tcW w:w="1350" w:type="dxa"/>
          </w:tcPr>
          <w:p w14:paraId="1FC0C83B" w14:textId="401B661C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picPath</w:t>
            </w:r>
          </w:p>
        </w:tc>
        <w:tc>
          <w:tcPr>
            <w:tcW w:w="1295" w:type="dxa"/>
          </w:tcPr>
          <w:p w14:paraId="41CE3E1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945" w:type="dxa"/>
          </w:tcPr>
          <w:p w14:paraId="2030330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30" w:type="dxa"/>
          </w:tcPr>
          <w:p w14:paraId="74232C8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  <w:tr w:rsidR="00C378D4" w14:paraId="6A60F834" w14:textId="77777777" w:rsidTr="00F16E1F">
        <w:trPr>
          <w:trHeight w:val="365"/>
        </w:trPr>
        <w:tc>
          <w:tcPr>
            <w:tcW w:w="1350" w:type="dxa"/>
          </w:tcPr>
          <w:p w14:paraId="5564F7FA" w14:textId="17549B7F" w:rsidR="00C378D4" w:rsidRDefault="001A3FD9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price</w:t>
            </w:r>
          </w:p>
        </w:tc>
        <w:tc>
          <w:tcPr>
            <w:tcW w:w="1295" w:type="dxa"/>
          </w:tcPr>
          <w:p w14:paraId="1D8A03A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945" w:type="dxa"/>
          </w:tcPr>
          <w:p w14:paraId="52BA91E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该</w:t>
            </w:r>
            <w:r>
              <w:t>菜品</w:t>
            </w:r>
            <w:r>
              <w:rPr>
                <w:rFonts w:cs="宋体"/>
              </w:rPr>
              <w:t>的价格</w:t>
            </w:r>
          </w:p>
        </w:tc>
        <w:tc>
          <w:tcPr>
            <w:tcW w:w="3330" w:type="dxa"/>
          </w:tcPr>
          <w:p w14:paraId="5A7C374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rPr>
                <w:rFonts w:cs="宋体"/>
              </w:rPr>
              <w:t>48.5</w:t>
            </w:r>
          </w:p>
        </w:tc>
      </w:tr>
    </w:tbl>
    <w:p w14:paraId="251ECE31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29D8E579" w14:textId="77777777" w:rsidR="00C378D4" w:rsidRDefault="00C378D4" w:rsidP="00DC3861">
      <w:pPr>
        <w:pStyle w:val="CodeText"/>
      </w:pPr>
      <w:r>
        <w:tab/>
      </w:r>
      <w:r>
        <w:t>｛</w:t>
      </w:r>
      <w:r>
        <w:rPr>
          <w:rFonts w:hint="eastAsia"/>
        </w:rPr>
        <w:t>dishes:[</w:t>
      </w:r>
    </w:p>
    <w:p w14:paraId="00E82B3A" w14:textId="6F3038AA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30001</w:t>
      </w:r>
      <w:r>
        <w:t>＂，＂</w:t>
      </w:r>
      <w:r w:rsidR="001A3FD9">
        <w:rPr>
          <w:rFonts w:cs="宋体"/>
        </w:rPr>
        <w:t>name</w:t>
      </w:r>
      <w:r>
        <w:t>＂：＂麻婆豆腐＂，＂</w:t>
      </w:r>
      <w:r w:rsidR="001A3FD9">
        <w:rPr>
          <w:rFonts w:cs="宋体"/>
        </w:rPr>
        <w:t>price</w:t>
      </w:r>
      <w:r>
        <w:t>＂：＂</w:t>
      </w:r>
      <w:r>
        <w:t>18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http://www.google.com/2332333/31.jpg</w:t>
      </w:r>
      <w:r>
        <w:t>＂｝</w:t>
      </w:r>
    </w:p>
    <w:p w14:paraId="65CF027F" w14:textId="31F21966" w:rsidR="00C378D4" w:rsidRDefault="00C378D4" w:rsidP="00DC3861">
      <w:pPr>
        <w:pStyle w:val="CodeText"/>
      </w:pPr>
      <w:r>
        <w:lastRenderedPageBreak/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30002</w:t>
      </w:r>
      <w:r>
        <w:t>＂，＂</w:t>
      </w:r>
      <w:r w:rsidR="001A3FD9">
        <w:rPr>
          <w:rFonts w:cs="宋体"/>
        </w:rPr>
        <w:t>name</w:t>
      </w:r>
      <w:r>
        <w:t>＂：＂豆花鱼＂，＂</w:t>
      </w:r>
      <w:r w:rsidR="001A3FD9">
        <w:rPr>
          <w:rFonts w:cs="宋体"/>
        </w:rPr>
        <w:t>price</w:t>
      </w:r>
      <w:r>
        <w:t>＂：＂</w:t>
      </w:r>
      <w:r>
        <w:t>38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http://www.google.com/2332333/32.jpg</w:t>
      </w:r>
      <w:r>
        <w:t>＂｝</w:t>
      </w:r>
    </w:p>
    <w:p w14:paraId="7496F2CA" w14:textId="39719B39" w:rsidR="00C378D4" w:rsidRDefault="00C378D4" w:rsidP="00DC3861">
      <w:pPr>
        <w:pStyle w:val="CodeText"/>
      </w:pPr>
      <w:r>
        <w:tab/>
      </w:r>
      <w:r>
        <w:tab/>
      </w:r>
      <w:r>
        <w:t>｛＂</w:t>
      </w:r>
      <w:r w:rsidR="001A3FD9">
        <w:rPr>
          <w:rFonts w:cs="宋体"/>
        </w:rPr>
        <w:t>id</w:t>
      </w:r>
      <w:r>
        <w:t>＂：＂</w:t>
      </w:r>
      <w:r>
        <w:t>30003</w:t>
      </w:r>
      <w:r>
        <w:t>＂，＂</w:t>
      </w:r>
      <w:r w:rsidR="001A3FD9">
        <w:rPr>
          <w:rFonts w:cs="宋体"/>
        </w:rPr>
        <w:t>name</w:t>
      </w:r>
      <w:r>
        <w:t>＂：＂夫妻肺片＂，＂</w:t>
      </w:r>
      <w:r w:rsidR="001A3FD9">
        <w:rPr>
          <w:rFonts w:cs="宋体"/>
        </w:rPr>
        <w:t>price</w:t>
      </w:r>
      <w:r>
        <w:t>＂：＂</w:t>
      </w:r>
      <w:r>
        <w:t>28</w:t>
      </w:r>
      <w:r>
        <w:rPr>
          <w:rFonts w:hint="eastAsia"/>
        </w:rPr>
        <w:t>.9</w:t>
      </w:r>
      <w:r>
        <w:t>＂，＂</w:t>
      </w:r>
      <w:r w:rsidR="001A3FD9">
        <w:rPr>
          <w:rFonts w:cs="宋体"/>
        </w:rPr>
        <w:t>picPath</w:t>
      </w:r>
      <w:r>
        <w:t>＂：＂</w:t>
      </w:r>
      <w:r>
        <w:t>http://www.google.com/2332333/33.jpg</w:t>
      </w:r>
      <w:r>
        <w:t>＂｝</w:t>
      </w:r>
      <w:r>
        <w:rPr>
          <w:rFonts w:hint="eastAsia"/>
        </w:rPr>
        <w:t>]</w:t>
      </w:r>
    </w:p>
    <w:p w14:paraId="5DED16B5" w14:textId="77777777" w:rsidR="00C378D4" w:rsidRDefault="00C378D4" w:rsidP="00DC3861">
      <w:pPr>
        <w:pStyle w:val="CodeText"/>
      </w:pPr>
      <w:r>
        <w:tab/>
        <w:t>}</w:t>
      </w:r>
      <w:r>
        <w:tab/>
      </w:r>
    </w:p>
    <w:p w14:paraId="5FC91195" w14:textId="77777777" w:rsidR="00D823A3" w:rsidRDefault="00D823A3" w:rsidP="00D823A3">
      <w:bookmarkStart w:id="275" w:name="_Toc405827639"/>
      <w:bookmarkStart w:id="276" w:name="_Toc407458599"/>
      <w:bookmarkStart w:id="277" w:name="_Toc408771903"/>
    </w:p>
    <w:p w14:paraId="1F095E89" w14:textId="77777777" w:rsidR="00130832" w:rsidRPr="00D823A3" w:rsidRDefault="00130832" w:rsidP="00D823A3"/>
    <w:p w14:paraId="6B8D0A2C" w14:textId="77777777" w:rsidR="00C378D4" w:rsidRDefault="00C378D4" w:rsidP="0094671E">
      <w:pPr>
        <w:pStyle w:val="Heading2"/>
      </w:pPr>
      <w:bookmarkStart w:id="278" w:name="_Toc416641059"/>
      <w:r>
        <w:t>查询某个会员的历史订餐记录</w:t>
      </w:r>
      <w:bookmarkEnd w:id="275"/>
      <w:bookmarkEnd w:id="276"/>
      <w:bookmarkEnd w:id="277"/>
      <w:bookmarkEnd w:id="278"/>
    </w:p>
    <w:p w14:paraId="1CCC33D2" w14:textId="1D70B3ED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t>：</w:t>
      </w:r>
      <w:r w:rsidRPr="00382BF3">
        <w:t>http://localhost:8080/eorder-ws/rest/</w:t>
      </w:r>
      <w:r w:rsidR="00BD7D95">
        <w:t>users/&lt;cellphone&gt;/orders</w:t>
      </w:r>
    </w:p>
    <w:p w14:paraId="60ECC040" w14:textId="77777777" w:rsidR="00C378D4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75984398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输入：会员</w:t>
      </w:r>
      <w:r>
        <w:rPr>
          <w:rFonts w:hint="eastAsia"/>
        </w:rPr>
        <w:t>手机</w:t>
      </w:r>
      <w:r>
        <w:t>号码</w:t>
      </w:r>
    </w:p>
    <w:tbl>
      <w:tblPr>
        <w:tblStyle w:val="TableContent1"/>
        <w:tblW w:w="765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385"/>
        <w:gridCol w:w="2338"/>
        <w:gridCol w:w="2667"/>
      </w:tblGrid>
      <w:tr w:rsidR="00C378D4" w14:paraId="00307328" w14:textId="77777777" w:rsidTr="00F16E1F">
        <w:trPr>
          <w:trHeight w:val="270"/>
        </w:trPr>
        <w:tc>
          <w:tcPr>
            <w:tcW w:w="1260" w:type="dxa"/>
            <w:shd w:val="clear" w:color="auto" w:fill="BFBFBF" w:themeFill="background1" w:themeFillShade="BF"/>
          </w:tcPr>
          <w:p w14:paraId="6D66111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85" w:type="dxa"/>
            <w:shd w:val="clear" w:color="auto" w:fill="BFBFBF" w:themeFill="background1" w:themeFillShade="BF"/>
          </w:tcPr>
          <w:p w14:paraId="7FAA3DF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38" w:type="dxa"/>
            <w:shd w:val="clear" w:color="auto" w:fill="BFBFBF" w:themeFill="background1" w:themeFillShade="BF"/>
          </w:tcPr>
          <w:p w14:paraId="41196B1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072DB97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0B2EC09E" w14:textId="77777777" w:rsidTr="00F16E1F">
        <w:trPr>
          <w:trHeight w:val="285"/>
        </w:trPr>
        <w:tc>
          <w:tcPr>
            <w:tcW w:w="1260" w:type="dxa"/>
          </w:tcPr>
          <w:p w14:paraId="5DBE7B1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cellphone</w:t>
            </w:r>
          </w:p>
        </w:tc>
        <w:tc>
          <w:tcPr>
            <w:tcW w:w="1385" w:type="dxa"/>
          </w:tcPr>
          <w:p w14:paraId="6F858FC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38" w:type="dxa"/>
          </w:tcPr>
          <w:p w14:paraId="71E9ACC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手机号码</w:t>
            </w:r>
          </w:p>
        </w:tc>
        <w:tc>
          <w:tcPr>
            <w:tcW w:w="2667" w:type="dxa"/>
          </w:tcPr>
          <w:p w14:paraId="2C95D59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13988888888</w:t>
            </w:r>
          </w:p>
        </w:tc>
      </w:tr>
    </w:tbl>
    <w:p w14:paraId="1BA035EE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输出：会员历史订单记录列表</w:t>
      </w:r>
      <w:r>
        <w:t xml:space="preserve">, </w:t>
      </w:r>
      <w:r>
        <w:t>包含订单</w:t>
      </w:r>
      <w:r>
        <w:t>id,</w:t>
      </w:r>
      <w:r>
        <w:t xml:space="preserve">　订单日期，总价</w:t>
      </w:r>
      <w:r>
        <w:t>;</w:t>
      </w:r>
      <w:bookmarkStart w:id="279" w:name="_GoBack"/>
      <w:bookmarkEnd w:id="279"/>
    </w:p>
    <w:tbl>
      <w:tblPr>
        <w:tblStyle w:val="TableContent1"/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8"/>
        <w:gridCol w:w="1495"/>
        <w:gridCol w:w="1880"/>
        <w:gridCol w:w="2667"/>
      </w:tblGrid>
      <w:tr w:rsidR="00C378D4" w14:paraId="15CB28E0" w14:textId="77777777" w:rsidTr="00F16E1F">
        <w:trPr>
          <w:trHeight w:val="270"/>
        </w:trPr>
        <w:tc>
          <w:tcPr>
            <w:tcW w:w="1608" w:type="dxa"/>
            <w:shd w:val="clear" w:color="auto" w:fill="BFBFBF" w:themeFill="background1" w:themeFillShade="BF"/>
          </w:tcPr>
          <w:p w14:paraId="6C41BEB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313DF8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80" w:type="dxa"/>
            <w:shd w:val="clear" w:color="auto" w:fill="BFBFBF" w:themeFill="background1" w:themeFillShade="BF"/>
          </w:tcPr>
          <w:p w14:paraId="3160E91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667" w:type="dxa"/>
            <w:shd w:val="clear" w:color="auto" w:fill="BFBFBF" w:themeFill="background1" w:themeFillShade="BF"/>
          </w:tcPr>
          <w:p w14:paraId="6DDB6C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A24AA6" w14:textId="77777777" w:rsidTr="00F16E1F">
        <w:trPr>
          <w:trHeight w:val="285"/>
        </w:trPr>
        <w:tc>
          <w:tcPr>
            <w:tcW w:w="1608" w:type="dxa"/>
          </w:tcPr>
          <w:p w14:paraId="2DEBCA01" w14:textId="05864437" w:rsidR="00C378D4" w:rsidRDefault="004C5912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id</w:t>
            </w:r>
          </w:p>
        </w:tc>
        <w:tc>
          <w:tcPr>
            <w:tcW w:w="1495" w:type="dxa"/>
          </w:tcPr>
          <w:p w14:paraId="49B15DC8" w14:textId="6EC52708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80" w:type="dxa"/>
          </w:tcPr>
          <w:p w14:paraId="34679E3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</w:t>
            </w:r>
            <w:r>
              <w:rPr>
                <w:rFonts w:cs="宋体"/>
              </w:rPr>
              <w:t>id</w:t>
            </w:r>
          </w:p>
        </w:tc>
        <w:tc>
          <w:tcPr>
            <w:tcW w:w="2667" w:type="dxa"/>
          </w:tcPr>
          <w:p w14:paraId="062CA42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420710E" w14:textId="77777777" w:rsidTr="00F16E1F">
        <w:trPr>
          <w:trHeight w:val="285"/>
        </w:trPr>
        <w:tc>
          <w:tcPr>
            <w:tcW w:w="1608" w:type="dxa"/>
          </w:tcPr>
          <w:p w14:paraId="6216C46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 w:rsidRPr="000D253B">
              <w:rPr>
                <w:rFonts w:cs="宋体"/>
              </w:rPr>
              <w:t>createAt</w:t>
            </w:r>
          </w:p>
        </w:tc>
        <w:tc>
          <w:tcPr>
            <w:tcW w:w="1495" w:type="dxa"/>
          </w:tcPr>
          <w:p w14:paraId="1E78A3A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152B963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订单时间</w:t>
            </w:r>
          </w:p>
        </w:tc>
        <w:tc>
          <w:tcPr>
            <w:tcW w:w="2667" w:type="dxa"/>
          </w:tcPr>
          <w:p w14:paraId="442E6D3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2014-8-1</w:t>
            </w:r>
          </w:p>
        </w:tc>
      </w:tr>
      <w:tr w:rsidR="00C378D4" w14:paraId="4645760A" w14:textId="77777777" w:rsidTr="00F16E1F">
        <w:trPr>
          <w:trHeight w:val="365"/>
        </w:trPr>
        <w:tc>
          <w:tcPr>
            <w:tcW w:w="1608" w:type="dxa"/>
          </w:tcPr>
          <w:p w14:paraId="2B9E0805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totalPrice</w:t>
            </w:r>
          </w:p>
        </w:tc>
        <w:tc>
          <w:tcPr>
            <w:tcW w:w="1495" w:type="dxa"/>
          </w:tcPr>
          <w:p w14:paraId="68A66AC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1880" w:type="dxa"/>
          </w:tcPr>
          <w:p w14:paraId="535C232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订单的总价</w:t>
            </w:r>
          </w:p>
        </w:tc>
        <w:tc>
          <w:tcPr>
            <w:tcW w:w="2667" w:type="dxa"/>
          </w:tcPr>
          <w:p w14:paraId="10BD392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104.5</w:t>
            </w:r>
          </w:p>
        </w:tc>
      </w:tr>
      <w:tr w:rsidR="00B517BB" w14:paraId="4AD52745" w14:textId="77777777" w:rsidTr="00F16E1F">
        <w:trPr>
          <w:trHeight w:val="365"/>
        </w:trPr>
        <w:tc>
          <w:tcPr>
            <w:tcW w:w="1608" w:type="dxa"/>
          </w:tcPr>
          <w:p w14:paraId="2DA20EF0" w14:textId="6AB8EEB2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orderSeq</w:t>
            </w:r>
          </w:p>
        </w:tc>
        <w:tc>
          <w:tcPr>
            <w:tcW w:w="1495" w:type="dxa"/>
          </w:tcPr>
          <w:p w14:paraId="3D23CF93" w14:textId="53AA10BC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1880" w:type="dxa"/>
          </w:tcPr>
          <w:p w14:paraId="21DF11B2" w14:textId="3E50CF9E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订单</w:t>
            </w:r>
            <w:r>
              <w:rPr>
                <w:rFonts w:cs="宋体"/>
              </w:rPr>
              <w:t>流水号</w:t>
            </w:r>
          </w:p>
        </w:tc>
        <w:tc>
          <w:tcPr>
            <w:tcW w:w="2667" w:type="dxa"/>
          </w:tcPr>
          <w:p w14:paraId="05B6A499" w14:textId="3D39B9A3" w:rsidR="00B517BB" w:rsidRDefault="00B517BB" w:rsidP="00B517BB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201501010001</w:t>
            </w:r>
          </w:p>
        </w:tc>
      </w:tr>
    </w:tbl>
    <w:p w14:paraId="71CE294F" w14:textId="77777777" w:rsidR="00C378D4" w:rsidRDefault="00C378D4" w:rsidP="0094671E">
      <w:pPr>
        <w:pStyle w:val="NoSpacing"/>
        <w:numPr>
          <w:ilvl w:val="0"/>
          <w:numId w:val="7"/>
        </w:numPr>
      </w:pPr>
      <w:r>
        <w:tab/>
      </w:r>
      <w:r>
        <w:t>举例：</w:t>
      </w:r>
    </w:p>
    <w:p w14:paraId="3B27E007" w14:textId="77777777" w:rsidR="00B517BB" w:rsidRDefault="00B517BB" w:rsidP="00B517BB">
      <w:pPr>
        <w:pStyle w:val="CodeText"/>
      </w:pPr>
      <w:bookmarkStart w:id="280" w:name="_Toc405827640"/>
      <w:bookmarkStart w:id="281" w:name="_Toc407458600"/>
      <w:bookmarkStart w:id="282" w:name="_Toc408771904"/>
      <w:bookmarkStart w:id="283" w:name="_Toc416641060"/>
      <w:r>
        <w:tab/>
      </w:r>
      <w:r>
        <w:t>｛</w:t>
      </w:r>
      <w:r>
        <w:t>”orders”:</w:t>
      </w:r>
    </w:p>
    <w:p w14:paraId="03CA2E69" w14:textId="77777777" w:rsidR="00B517BB" w:rsidRDefault="00B517BB" w:rsidP="00B517BB">
      <w:pPr>
        <w:pStyle w:val="CodeText"/>
      </w:pPr>
      <w:r>
        <w:t>[</w:t>
      </w: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40001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2014-8-1</w:t>
      </w:r>
      <w:r>
        <w:t>＂</w:t>
      </w:r>
      <w:r>
        <w:t>,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 "104.5"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“201501010001”</w:t>
      </w:r>
      <w:r>
        <w:t>｝</w:t>
      </w:r>
    </w:p>
    <w:p w14:paraId="7E6318A7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40002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2014-9-15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"234.5",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“201501010002”</w:t>
      </w:r>
      <w:r>
        <w:t>｝</w:t>
      </w:r>
    </w:p>
    <w:p w14:paraId="3AB5CCCF" w14:textId="77777777" w:rsidR="00B517BB" w:rsidRDefault="00B517BB" w:rsidP="00B517BB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id</w:t>
      </w:r>
      <w:r>
        <w:t>＂：＂</w:t>
      </w:r>
      <w:r>
        <w:t>40003</w:t>
      </w:r>
      <w:r>
        <w:t>＂，＂</w:t>
      </w:r>
      <w:r w:rsidRPr="000D253B">
        <w:rPr>
          <w:rFonts w:cs="宋体"/>
        </w:rPr>
        <w:t>createAt</w:t>
      </w:r>
      <w:r>
        <w:t>＂：＂</w:t>
      </w:r>
      <w:r>
        <w:t>2014-10-11</w:t>
      </w:r>
      <w:r>
        <w:t>＂</w:t>
      </w:r>
      <w:r>
        <w:t xml:space="preserve">, </w:t>
      </w:r>
      <w:r>
        <w:t>＂</w:t>
      </w:r>
      <w:r>
        <w:rPr>
          <w:rFonts w:cs="宋体"/>
        </w:rPr>
        <w:t>totalPrice</w:t>
      </w:r>
      <w:r>
        <w:t>＂：</w:t>
      </w:r>
      <w:r>
        <w:t xml:space="preserve">"800", 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order</w:t>
      </w:r>
      <w:r>
        <w:t>Seq” : “201501010003”</w:t>
      </w:r>
      <w:r>
        <w:t>｝</w:t>
      </w:r>
      <w:r>
        <w:rPr>
          <w:rFonts w:hint="eastAsia"/>
        </w:rPr>
        <w:t>]</w:t>
      </w:r>
    </w:p>
    <w:p w14:paraId="6B7EEAB4" w14:textId="77777777" w:rsidR="00B517BB" w:rsidRDefault="00B517BB" w:rsidP="00B517BB">
      <w:pPr>
        <w:pStyle w:val="CodeText"/>
      </w:pPr>
      <w:r>
        <w:tab/>
      </w:r>
      <w:r>
        <w:tab/>
        <w:t>.......</w:t>
      </w:r>
    </w:p>
    <w:p w14:paraId="7EFEDC7F" w14:textId="77777777" w:rsidR="00B517BB" w:rsidRDefault="00B517BB" w:rsidP="00B517BB">
      <w:pPr>
        <w:pStyle w:val="CodeText"/>
      </w:pPr>
      <w:r>
        <w:tab/>
      </w:r>
      <w:r>
        <w:t>｝</w:t>
      </w:r>
    </w:p>
    <w:p w14:paraId="4E4CA9C5" w14:textId="77777777" w:rsidR="00C378D4" w:rsidRDefault="00C378D4" w:rsidP="0094671E">
      <w:pPr>
        <w:pStyle w:val="Heading2"/>
      </w:pPr>
      <w:r>
        <w:t>查询某个订单详情</w:t>
      </w:r>
      <w:bookmarkEnd w:id="280"/>
      <w:bookmarkEnd w:id="281"/>
      <w:bookmarkEnd w:id="282"/>
      <w:bookmarkEnd w:id="283"/>
    </w:p>
    <w:p w14:paraId="6E19D7E2" w14:textId="6660EBE9" w:rsidR="00C378D4" w:rsidRDefault="00C378D4" w:rsidP="0094671E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</w:t>
      </w:r>
      <w:r w:rsidR="00BD7D95">
        <w:t>orders/&lt;orderId&gt;</w:t>
      </w:r>
    </w:p>
    <w:p w14:paraId="707BF9D3" w14:textId="77777777" w:rsidR="00C378D4" w:rsidRPr="000F4EC5" w:rsidRDefault="00C378D4" w:rsidP="0094671E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GET</w:t>
      </w:r>
    </w:p>
    <w:p w14:paraId="5F2C1640" w14:textId="77777777" w:rsidR="00C378D4" w:rsidRDefault="00C378D4" w:rsidP="0094671E">
      <w:pPr>
        <w:pStyle w:val="NoSpacing"/>
        <w:numPr>
          <w:ilvl w:val="0"/>
          <w:numId w:val="7"/>
        </w:numPr>
      </w:pPr>
      <w:r>
        <w:t>输入：订单</w:t>
      </w:r>
      <w:r>
        <w:t>id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2"/>
        <w:gridCol w:w="1369"/>
        <w:gridCol w:w="2022"/>
        <w:gridCol w:w="2937"/>
      </w:tblGrid>
      <w:tr w:rsidR="00C378D4" w14:paraId="05053F00" w14:textId="77777777" w:rsidTr="00F16E1F">
        <w:trPr>
          <w:trHeight w:val="270"/>
        </w:trPr>
        <w:tc>
          <w:tcPr>
            <w:tcW w:w="1592" w:type="dxa"/>
            <w:shd w:val="clear" w:color="auto" w:fill="BFBFBF" w:themeFill="background1" w:themeFillShade="BF"/>
          </w:tcPr>
          <w:p w14:paraId="395E862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7A4DEF3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1ADE274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5794DD9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18F3FD7D" w14:textId="77777777" w:rsidTr="00F16E1F">
        <w:trPr>
          <w:trHeight w:val="285"/>
        </w:trPr>
        <w:tc>
          <w:tcPr>
            <w:tcW w:w="1592" w:type="dxa"/>
          </w:tcPr>
          <w:p w14:paraId="354E9A5F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orderId</w:t>
            </w:r>
          </w:p>
        </w:tc>
        <w:tc>
          <w:tcPr>
            <w:tcW w:w="1369" w:type="dxa"/>
          </w:tcPr>
          <w:p w14:paraId="23851145" w14:textId="2800C556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42F446FA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3053C68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</w:tbl>
    <w:p w14:paraId="63507315" w14:textId="77777777" w:rsidR="00C378D4" w:rsidRPr="00C44BBC" w:rsidRDefault="00C378D4" w:rsidP="00C378D4"/>
    <w:p w14:paraId="205BE232" w14:textId="77777777" w:rsidR="00C378D4" w:rsidRDefault="00C378D4" w:rsidP="0094671E">
      <w:pPr>
        <w:pStyle w:val="NoSpacing"/>
        <w:numPr>
          <w:ilvl w:val="0"/>
          <w:numId w:val="8"/>
        </w:numPr>
      </w:pPr>
      <w:r>
        <w:t>输出：订单详情，包括订单号，订单日期，订单总价，订单菜品列表，单项菜品数量</w:t>
      </w:r>
      <w:r>
        <w:t>;</w:t>
      </w:r>
    </w:p>
    <w:tbl>
      <w:tblPr>
        <w:tblStyle w:val="TableContent1"/>
        <w:tblW w:w="844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2"/>
        <w:gridCol w:w="1369"/>
        <w:gridCol w:w="2022"/>
        <w:gridCol w:w="3367"/>
      </w:tblGrid>
      <w:tr w:rsidR="00C378D4" w14:paraId="3B834D8F" w14:textId="77777777" w:rsidTr="00F16E1F">
        <w:trPr>
          <w:trHeight w:val="270"/>
        </w:trPr>
        <w:tc>
          <w:tcPr>
            <w:tcW w:w="1682" w:type="dxa"/>
            <w:shd w:val="clear" w:color="auto" w:fill="BFBFBF" w:themeFill="background1" w:themeFillShade="BF"/>
          </w:tcPr>
          <w:p w14:paraId="00014B6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369" w:type="dxa"/>
            <w:shd w:val="clear" w:color="auto" w:fill="BFBFBF" w:themeFill="background1" w:themeFillShade="BF"/>
          </w:tcPr>
          <w:p w14:paraId="4CB704A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022" w:type="dxa"/>
            <w:shd w:val="clear" w:color="auto" w:fill="BFBFBF" w:themeFill="background1" w:themeFillShade="BF"/>
          </w:tcPr>
          <w:p w14:paraId="2439C6F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367" w:type="dxa"/>
            <w:shd w:val="clear" w:color="auto" w:fill="BFBFBF" w:themeFill="background1" w:themeFillShade="BF"/>
          </w:tcPr>
          <w:p w14:paraId="5792F30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C378D4" w14:paraId="79211AE6" w14:textId="77777777" w:rsidTr="00F16E1F">
        <w:trPr>
          <w:trHeight w:val="285"/>
        </w:trPr>
        <w:tc>
          <w:tcPr>
            <w:tcW w:w="1682" w:type="dxa"/>
          </w:tcPr>
          <w:p w14:paraId="374328E3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369" w:type="dxa"/>
          </w:tcPr>
          <w:p w14:paraId="26846050" w14:textId="3A2FF10D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3F6F9A5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3367" w:type="dxa"/>
          </w:tcPr>
          <w:p w14:paraId="37815E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1</w:t>
            </w:r>
          </w:p>
        </w:tc>
      </w:tr>
      <w:tr w:rsidR="00C378D4" w14:paraId="47092B99" w14:textId="77777777" w:rsidTr="00F16E1F">
        <w:trPr>
          <w:trHeight w:val="285"/>
        </w:trPr>
        <w:tc>
          <w:tcPr>
            <w:tcW w:w="1682" w:type="dxa"/>
          </w:tcPr>
          <w:p w14:paraId="0611E8D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dishName</w:t>
            </w:r>
          </w:p>
        </w:tc>
        <w:tc>
          <w:tcPr>
            <w:tcW w:w="1369" w:type="dxa"/>
          </w:tcPr>
          <w:p w14:paraId="781F0AC6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59ED396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菜品名称</w:t>
            </w:r>
          </w:p>
        </w:tc>
        <w:tc>
          <w:tcPr>
            <w:tcW w:w="3367" w:type="dxa"/>
          </w:tcPr>
          <w:p w14:paraId="7CBF03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麻婆豆腐</w:t>
            </w:r>
          </w:p>
        </w:tc>
      </w:tr>
      <w:tr w:rsidR="00C378D4" w14:paraId="43F9278B" w14:textId="77777777" w:rsidTr="00F16E1F">
        <w:trPr>
          <w:trHeight w:val="365"/>
        </w:trPr>
        <w:tc>
          <w:tcPr>
            <w:tcW w:w="1682" w:type="dxa"/>
          </w:tcPr>
          <w:p w14:paraId="45DA5E07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lastRenderedPageBreak/>
              <w:t>dishPrice</w:t>
            </w:r>
          </w:p>
        </w:tc>
        <w:tc>
          <w:tcPr>
            <w:tcW w:w="1369" w:type="dxa"/>
          </w:tcPr>
          <w:p w14:paraId="65561D64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Float</w:t>
            </w:r>
          </w:p>
        </w:tc>
        <w:tc>
          <w:tcPr>
            <w:tcW w:w="2022" w:type="dxa"/>
          </w:tcPr>
          <w:p w14:paraId="33B25FEB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菜品的单价</w:t>
            </w:r>
          </w:p>
        </w:tc>
        <w:tc>
          <w:tcPr>
            <w:tcW w:w="3367" w:type="dxa"/>
          </w:tcPr>
          <w:p w14:paraId="5D168500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18</w:t>
            </w:r>
          </w:p>
        </w:tc>
      </w:tr>
      <w:tr w:rsidR="00C378D4" w14:paraId="0A0D022B" w14:textId="77777777" w:rsidTr="00F16E1F">
        <w:trPr>
          <w:trHeight w:val="365"/>
        </w:trPr>
        <w:tc>
          <w:tcPr>
            <w:tcW w:w="1682" w:type="dxa"/>
          </w:tcPr>
          <w:p w14:paraId="486ED178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369" w:type="dxa"/>
          </w:tcPr>
          <w:p w14:paraId="5E66B77E" w14:textId="05F41422" w:rsidR="00C378D4" w:rsidRDefault="00DC2397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2022" w:type="dxa"/>
          </w:tcPr>
          <w:p w14:paraId="259A40E1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菜品的数量</w:t>
            </w:r>
          </w:p>
        </w:tc>
        <w:tc>
          <w:tcPr>
            <w:tcW w:w="3367" w:type="dxa"/>
          </w:tcPr>
          <w:p w14:paraId="29B7C4FE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１</w:t>
            </w:r>
          </w:p>
        </w:tc>
      </w:tr>
      <w:tr w:rsidR="00C378D4" w14:paraId="2554A5C0" w14:textId="77777777" w:rsidTr="00F16E1F">
        <w:trPr>
          <w:trHeight w:val="364"/>
        </w:trPr>
        <w:tc>
          <w:tcPr>
            <w:tcW w:w="1682" w:type="dxa"/>
          </w:tcPr>
          <w:p w14:paraId="3018E072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dishPicture</w:t>
            </w:r>
          </w:p>
        </w:tc>
        <w:tc>
          <w:tcPr>
            <w:tcW w:w="1369" w:type="dxa"/>
          </w:tcPr>
          <w:p w14:paraId="4567516D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022" w:type="dxa"/>
          </w:tcPr>
          <w:p w14:paraId="27AB9E89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菜品的图</w:t>
            </w:r>
            <w:r>
              <w:rPr>
                <w:rFonts w:cs="宋体" w:hint="eastAsia"/>
              </w:rPr>
              <w:t>片</w:t>
            </w:r>
          </w:p>
        </w:tc>
        <w:tc>
          <w:tcPr>
            <w:tcW w:w="3367" w:type="dxa"/>
          </w:tcPr>
          <w:p w14:paraId="7DEDC2BC" w14:textId="77777777" w:rsidR="00C378D4" w:rsidRDefault="00C378D4" w:rsidP="0094671E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>http://www....33/31.jpg</w:t>
            </w:r>
          </w:p>
        </w:tc>
      </w:tr>
    </w:tbl>
    <w:p w14:paraId="3B678F8A" w14:textId="77777777" w:rsidR="00C378D4" w:rsidRDefault="00C378D4" w:rsidP="0094671E">
      <w:pPr>
        <w:pStyle w:val="NoSpacing"/>
        <w:numPr>
          <w:ilvl w:val="0"/>
          <w:numId w:val="8"/>
        </w:numPr>
      </w:pPr>
      <w:r>
        <w:t>举例：</w:t>
      </w:r>
    </w:p>
    <w:p w14:paraId="0EFA8457" w14:textId="77777777" w:rsidR="00C378D4" w:rsidRDefault="00C378D4" w:rsidP="00DC3861">
      <w:pPr>
        <w:pStyle w:val="CodeText"/>
      </w:pPr>
      <w:r>
        <w:tab/>
      </w:r>
      <w:r>
        <w:t>｛</w:t>
      </w:r>
      <w:r>
        <w:tab/>
        <w:t>“</w:t>
      </w:r>
      <w:r>
        <w:rPr>
          <w:rFonts w:hint="eastAsia"/>
        </w:rPr>
        <w:t>orderitems</w:t>
      </w:r>
      <w:r>
        <w:t>”</w:t>
      </w:r>
      <w:r>
        <w:rPr>
          <w:rFonts w:hint="eastAsia"/>
        </w:rPr>
        <w:t>：</w:t>
      </w:r>
      <w:r>
        <w:t>[</w:t>
      </w:r>
    </w:p>
    <w:p w14:paraId="3BB3C3F7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30001</w:t>
      </w:r>
      <w:r>
        <w:t>＂，＂</w:t>
      </w:r>
      <w:r>
        <w:rPr>
          <w:rFonts w:cs="宋体"/>
        </w:rPr>
        <w:t>dishName</w:t>
      </w:r>
      <w:r>
        <w:t>＂：＂麻婆豆腐＂，＂</w:t>
      </w:r>
      <w:r>
        <w:rPr>
          <w:rFonts w:cs="宋体"/>
        </w:rPr>
        <w:t>dishPrice</w:t>
      </w:r>
      <w:r>
        <w:t>＂：＂</w:t>
      </w:r>
      <w:r>
        <w:t>18</w:t>
      </w:r>
      <w:r>
        <w:t>＂，　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http://www.google.com/2332/31.jpg</w:t>
      </w:r>
      <w:r>
        <w:t>＂｝</w:t>
      </w:r>
    </w:p>
    <w:p w14:paraId="7A71A3B5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60001</w:t>
      </w:r>
      <w:r>
        <w:t>＂，＂</w:t>
      </w:r>
      <w:r>
        <w:rPr>
          <w:rFonts w:cs="宋体"/>
        </w:rPr>
        <w:t>dishName</w:t>
      </w:r>
      <w:r>
        <w:t>＂：＂鱼香肉丝＂，＂</w:t>
      </w:r>
      <w:r>
        <w:rPr>
          <w:rFonts w:cs="宋体"/>
        </w:rPr>
        <w:t>dishPrice</w:t>
      </w:r>
      <w:r>
        <w:t>＂：＂</w:t>
      </w:r>
      <w:r>
        <w:t>32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http://www.google.com/2332/88.jpg</w:t>
      </w:r>
      <w:r>
        <w:t>＂｝</w:t>
      </w:r>
    </w:p>
    <w:p w14:paraId="74A253CE" w14:textId="77777777" w:rsidR="00C378D4" w:rsidRDefault="00C378D4" w:rsidP="00DC3861">
      <w:pPr>
        <w:pStyle w:val="CodeText"/>
      </w:pPr>
      <w:r>
        <w:tab/>
      </w:r>
      <w:r>
        <w:tab/>
      </w:r>
      <w:r>
        <w:t>｛＂</w:t>
      </w:r>
      <w:r>
        <w:rPr>
          <w:rFonts w:cs="宋体"/>
        </w:rPr>
        <w:t>dishId</w:t>
      </w:r>
      <w:r>
        <w:t>＂：＂</w:t>
      </w:r>
      <w:r>
        <w:t>80001</w:t>
      </w:r>
      <w:r>
        <w:t>＂，＂</w:t>
      </w:r>
      <w:r>
        <w:rPr>
          <w:rFonts w:cs="宋体"/>
        </w:rPr>
        <w:t>dishName</w:t>
      </w:r>
      <w:r>
        <w:t>＂：＂紫菜蛋汤＂，＂</w:t>
      </w:r>
      <w:r>
        <w:rPr>
          <w:rFonts w:cs="宋体"/>
        </w:rPr>
        <w:t>dishPrice</w:t>
      </w:r>
      <w:r>
        <w:t>＂：＂</w:t>
      </w:r>
      <w:r>
        <w:t>28</w:t>
      </w:r>
      <w:r>
        <w:t>＂，＂</w:t>
      </w:r>
      <w:r>
        <w:rPr>
          <w:rFonts w:hint="eastAsia"/>
        </w:rPr>
        <w:t>d</w:t>
      </w:r>
      <w:r>
        <w:t>ishA</w:t>
      </w:r>
      <w:r>
        <w:rPr>
          <w:rFonts w:cs="宋体"/>
        </w:rPr>
        <w:t>mount</w:t>
      </w:r>
      <w:r>
        <w:t>＂：＂１＂，＂</w:t>
      </w:r>
      <w:r>
        <w:rPr>
          <w:rFonts w:cs="宋体"/>
        </w:rPr>
        <w:t>dishPicture</w:t>
      </w:r>
      <w:r>
        <w:t>＂：＂</w:t>
      </w:r>
      <w:r>
        <w:t>http://www.google.com/2333/92.jpg</w:t>
      </w:r>
      <w:r>
        <w:t>＂｝</w:t>
      </w:r>
    </w:p>
    <w:p w14:paraId="12760C2F" w14:textId="77777777" w:rsidR="00C378D4" w:rsidRDefault="00C378D4" w:rsidP="00DC3861">
      <w:pPr>
        <w:pStyle w:val="CodeText"/>
      </w:pPr>
      <w:r>
        <w:tab/>
        <w:t>]</w:t>
      </w:r>
      <w:r>
        <w:t>｝</w:t>
      </w:r>
    </w:p>
    <w:p w14:paraId="574D582E" w14:textId="30EB8617" w:rsidR="006E0657" w:rsidRDefault="006E0657" w:rsidP="006E0657">
      <w:pPr>
        <w:pStyle w:val="Heading2"/>
      </w:pPr>
      <w:bookmarkStart w:id="284" w:name="_Toc416641061"/>
      <w:r>
        <w:rPr>
          <w:rFonts w:hint="eastAsia"/>
        </w:rPr>
        <w:t>订单</w:t>
      </w:r>
      <w:r>
        <w:t>下单</w:t>
      </w:r>
      <w:bookmarkEnd w:id="284"/>
    </w:p>
    <w:p w14:paraId="36BA76F9" w14:textId="276828C1" w:rsidR="006E0657" w:rsidRDefault="006E0657" w:rsidP="006E0657">
      <w:pPr>
        <w:pStyle w:val="NoSpacing"/>
        <w:numPr>
          <w:ilvl w:val="0"/>
          <w:numId w:val="7"/>
        </w:numPr>
      </w:pPr>
      <w:r>
        <w:t>URL</w:t>
      </w:r>
      <w:r>
        <w:rPr>
          <w:rFonts w:hint="eastAsia"/>
        </w:rPr>
        <w:t>：</w:t>
      </w:r>
      <w:r w:rsidRPr="00627497">
        <w:t>http://localhost:8080/eorder-w</w:t>
      </w:r>
      <w:r>
        <w:t>s/rest/orders/</w:t>
      </w:r>
    </w:p>
    <w:p w14:paraId="2A72FD23" w14:textId="581F9B83" w:rsidR="006E0657" w:rsidRPr="000F4EC5" w:rsidRDefault="006E0657" w:rsidP="006E0657">
      <w:pPr>
        <w:pStyle w:val="NoSpacing"/>
        <w:numPr>
          <w:ilvl w:val="0"/>
          <w:numId w:val="7"/>
        </w:numPr>
      </w:pPr>
      <w:r>
        <w:rPr>
          <w:rFonts w:hint="eastAsia"/>
        </w:rPr>
        <w:t>方法</w:t>
      </w:r>
      <w:r>
        <w:t>：</w:t>
      </w:r>
      <w:r>
        <w:t>POST</w:t>
      </w:r>
    </w:p>
    <w:p w14:paraId="1865DEF1" w14:textId="1C0989AB" w:rsidR="006E0657" w:rsidRDefault="00F16E1F" w:rsidP="006E0657">
      <w:pPr>
        <w:pStyle w:val="NoSpacing"/>
        <w:numPr>
          <w:ilvl w:val="0"/>
          <w:numId w:val="7"/>
        </w:numPr>
      </w:pPr>
      <w:r>
        <w:t>输入</w:t>
      </w:r>
      <w:r>
        <w:rPr>
          <w:rFonts w:hint="eastAsia"/>
        </w:rPr>
        <w:t>：</w:t>
      </w:r>
      <w:r>
        <w:t>参数说明见下表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260"/>
        <w:gridCol w:w="1833"/>
        <w:gridCol w:w="2937"/>
      </w:tblGrid>
      <w:tr w:rsidR="006E0657" w14:paraId="09F11BBE" w14:textId="77777777" w:rsidTr="00165046">
        <w:trPr>
          <w:trHeight w:val="270"/>
        </w:trPr>
        <w:tc>
          <w:tcPr>
            <w:tcW w:w="1890" w:type="dxa"/>
            <w:shd w:val="clear" w:color="auto" w:fill="BFBFBF" w:themeFill="background1" w:themeFillShade="BF"/>
          </w:tcPr>
          <w:p w14:paraId="555FC107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557D0EE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39B2445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2937" w:type="dxa"/>
            <w:shd w:val="clear" w:color="auto" w:fill="BFBFBF" w:themeFill="background1" w:themeFillShade="BF"/>
          </w:tcPr>
          <w:p w14:paraId="06F541FC" w14:textId="77777777" w:rsidR="006E0657" w:rsidRDefault="006E065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6E0657" w14:paraId="62EAEE48" w14:textId="77777777" w:rsidTr="00165046">
        <w:trPr>
          <w:trHeight w:val="285"/>
        </w:trPr>
        <w:tc>
          <w:tcPr>
            <w:tcW w:w="1890" w:type="dxa"/>
          </w:tcPr>
          <w:p w14:paraId="01C20E89" w14:textId="299C3DA3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table</w:t>
            </w:r>
            <w:r>
              <w:rPr>
                <w:rFonts w:cs="宋体" w:hint="eastAsia"/>
              </w:rPr>
              <w:t>Number</w:t>
            </w:r>
          </w:p>
        </w:tc>
        <w:tc>
          <w:tcPr>
            <w:tcW w:w="1260" w:type="dxa"/>
          </w:tcPr>
          <w:p w14:paraId="0CB44E54" w14:textId="15A079FD" w:rsidR="006E0657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7C2D949A" w14:textId="3161D282" w:rsidR="006E0657" w:rsidRDefault="00F16E1F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桌号</w:t>
            </w:r>
          </w:p>
        </w:tc>
        <w:tc>
          <w:tcPr>
            <w:tcW w:w="2937" w:type="dxa"/>
          </w:tcPr>
          <w:p w14:paraId="7BAACF98" w14:textId="6E1EC287" w:rsidR="006E0657" w:rsidRDefault="006E065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/>
              </w:rPr>
              <w:t>例如：</w:t>
            </w:r>
            <w:r>
              <w:t xml:space="preserve"> </w:t>
            </w:r>
            <w:r w:rsidR="00F16E1F">
              <w:t>2</w:t>
            </w:r>
          </w:p>
        </w:tc>
      </w:tr>
      <w:tr w:rsidR="00F16E1F" w14:paraId="2C5BFE1A" w14:textId="77777777" w:rsidTr="00165046">
        <w:trPr>
          <w:trHeight w:val="285"/>
        </w:trPr>
        <w:tc>
          <w:tcPr>
            <w:tcW w:w="1890" w:type="dxa"/>
          </w:tcPr>
          <w:p w14:paraId="51B49EF9" w14:textId="4C49E24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attendeeNumber</w:t>
            </w:r>
          </w:p>
        </w:tc>
        <w:tc>
          <w:tcPr>
            <w:tcW w:w="1260" w:type="dxa"/>
          </w:tcPr>
          <w:p w14:paraId="194390AC" w14:textId="4D04B407" w:rsidR="00F16E1F" w:rsidRDefault="00165046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5011E4A2" w14:textId="61DF162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用餐</w:t>
            </w:r>
            <w:r>
              <w:rPr>
                <w:rFonts w:cs="宋体"/>
              </w:rPr>
              <w:t>人数</w:t>
            </w:r>
          </w:p>
        </w:tc>
        <w:tc>
          <w:tcPr>
            <w:tcW w:w="2937" w:type="dxa"/>
          </w:tcPr>
          <w:p w14:paraId="597D05FF" w14:textId="5829F962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</w:t>
            </w:r>
          </w:p>
        </w:tc>
      </w:tr>
      <w:tr w:rsidR="00F16E1F" w14:paraId="6335D238" w14:textId="77777777" w:rsidTr="00165046">
        <w:trPr>
          <w:trHeight w:val="285"/>
        </w:trPr>
        <w:tc>
          <w:tcPr>
            <w:tcW w:w="1890" w:type="dxa"/>
          </w:tcPr>
          <w:p w14:paraId="2B852149" w14:textId="5D51135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serventId</w:t>
            </w:r>
          </w:p>
        </w:tc>
        <w:tc>
          <w:tcPr>
            <w:tcW w:w="1260" w:type="dxa"/>
          </w:tcPr>
          <w:p w14:paraId="2D5AC809" w14:textId="0A6002A5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0EB8C4EF" w14:textId="0AD8E462" w:rsidR="00F16E1F" w:rsidRDefault="00DC2397" w:rsidP="00DC2397">
            <w:pPr>
              <w:suppressAutoHyphens/>
              <w:kinsoku w:val="0"/>
              <w:overflowPunct w:val="0"/>
              <w:autoSpaceDE w:val="0"/>
              <w:ind w:firstLine="0"/>
              <w:rPr>
                <w:rFonts w:cs="宋体"/>
              </w:rPr>
            </w:pPr>
            <w:r>
              <w:rPr>
                <w:rFonts w:cs="宋体" w:hint="eastAsia"/>
              </w:rPr>
              <w:t>服务员</w:t>
            </w:r>
            <w:r>
              <w:rPr>
                <w:rFonts w:cs="宋体"/>
              </w:rPr>
              <w:t>工号</w:t>
            </w:r>
          </w:p>
        </w:tc>
        <w:tc>
          <w:tcPr>
            <w:tcW w:w="2937" w:type="dxa"/>
          </w:tcPr>
          <w:p w14:paraId="6167B91F" w14:textId="26319329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123</w:t>
            </w:r>
          </w:p>
        </w:tc>
      </w:tr>
      <w:tr w:rsidR="00F16E1F" w14:paraId="7CD8524C" w14:textId="77777777" w:rsidTr="00165046">
        <w:trPr>
          <w:trHeight w:val="285"/>
        </w:trPr>
        <w:tc>
          <w:tcPr>
            <w:tcW w:w="1890" w:type="dxa"/>
          </w:tcPr>
          <w:p w14:paraId="5A9D9934" w14:textId="05B554C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memberId</w:t>
            </w:r>
          </w:p>
        </w:tc>
        <w:tc>
          <w:tcPr>
            <w:tcW w:w="1260" w:type="dxa"/>
          </w:tcPr>
          <w:p w14:paraId="6B0B50A8" w14:textId="18829C6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t>Integer</w:t>
            </w:r>
          </w:p>
        </w:tc>
        <w:tc>
          <w:tcPr>
            <w:tcW w:w="1833" w:type="dxa"/>
          </w:tcPr>
          <w:p w14:paraId="2C222509" w14:textId="331AF0A8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会员</w:t>
            </w:r>
            <w:r>
              <w:rPr>
                <w:rFonts w:cs="宋体" w:hint="eastAsia"/>
              </w:rPr>
              <w:t>ID</w:t>
            </w:r>
          </w:p>
        </w:tc>
        <w:tc>
          <w:tcPr>
            <w:tcW w:w="2937" w:type="dxa"/>
          </w:tcPr>
          <w:p w14:paraId="34F3823E" w14:textId="16E33040" w:rsidR="00F16E1F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例如</w:t>
            </w:r>
            <w:r>
              <w:rPr>
                <w:rFonts w:cs="宋体"/>
              </w:rPr>
              <w:t>：</w:t>
            </w:r>
            <w:r>
              <w:rPr>
                <w:rFonts w:cs="宋体"/>
              </w:rPr>
              <w:t>456</w:t>
            </w:r>
          </w:p>
        </w:tc>
      </w:tr>
      <w:tr w:rsidR="00F16E1F" w14:paraId="0DA615BA" w14:textId="77777777" w:rsidTr="00165046">
        <w:trPr>
          <w:trHeight w:val="285"/>
        </w:trPr>
        <w:tc>
          <w:tcPr>
            <w:tcW w:w="1890" w:type="dxa"/>
          </w:tcPr>
          <w:p w14:paraId="2C581E2A" w14:textId="011055FF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items</w:t>
            </w:r>
          </w:p>
        </w:tc>
        <w:tc>
          <w:tcPr>
            <w:tcW w:w="1260" w:type="dxa"/>
          </w:tcPr>
          <w:p w14:paraId="4B89EB8D" w14:textId="6ABFBDEC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Array</w:t>
            </w:r>
          </w:p>
        </w:tc>
        <w:tc>
          <w:tcPr>
            <w:tcW w:w="1833" w:type="dxa"/>
          </w:tcPr>
          <w:p w14:paraId="051E6634" w14:textId="0A99AE5B" w:rsidR="00F16E1F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点菜</w:t>
            </w:r>
            <w:r>
              <w:rPr>
                <w:rFonts w:cs="宋体"/>
              </w:rPr>
              <w:t>明细</w:t>
            </w:r>
          </w:p>
        </w:tc>
        <w:tc>
          <w:tcPr>
            <w:tcW w:w="2937" w:type="dxa"/>
          </w:tcPr>
          <w:p w14:paraId="7A439488" w14:textId="754304B3" w:rsidR="00F16E1F" w:rsidRDefault="00F16E1F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32D06DC8" w14:textId="77777777" w:rsidTr="00165046">
        <w:trPr>
          <w:trHeight w:val="285"/>
        </w:trPr>
        <w:tc>
          <w:tcPr>
            <w:tcW w:w="1890" w:type="dxa"/>
          </w:tcPr>
          <w:p w14:paraId="688771A9" w14:textId="67830A6C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dishId</w:t>
            </w:r>
          </w:p>
        </w:tc>
        <w:tc>
          <w:tcPr>
            <w:tcW w:w="1260" w:type="dxa"/>
          </w:tcPr>
          <w:p w14:paraId="2F203FC8" w14:textId="2933C3E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33B97E7" w14:textId="6BEACF9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ID</w:t>
            </w:r>
          </w:p>
        </w:tc>
        <w:tc>
          <w:tcPr>
            <w:tcW w:w="2937" w:type="dxa"/>
          </w:tcPr>
          <w:p w14:paraId="203F2DE5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  <w:tr w:rsidR="00DC2397" w14:paraId="71B45709" w14:textId="77777777" w:rsidTr="00165046">
        <w:trPr>
          <w:trHeight w:val="285"/>
        </w:trPr>
        <w:tc>
          <w:tcPr>
            <w:tcW w:w="1890" w:type="dxa"/>
          </w:tcPr>
          <w:p w14:paraId="5208F8B7" w14:textId="62E048FA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dishAmount</w:t>
            </w:r>
          </w:p>
        </w:tc>
        <w:tc>
          <w:tcPr>
            <w:tcW w:w="1260" w:type="dxa"/>
          </w:tcPr>
          <w:p w14:paraId="3D3A59D3" w14:textId="515C9129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Integer</w:t>
            </w:r>
          </w:p>
        </w:tc>
        <w:tc>
          <w:tcPr>
            <w:tcW w:w="1833" w:type="dxa"/>
          </w:tcPr>
          <w:p w14:paraId="0294C939" w14:textId="2B8C50D0" w:rsidR="00DC2397" w:rsidRDefault="00DC2397" w:rsidP="00623616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 w:hint="eastAsia"/>
              </w:rPr>
              <w:t>菜品</w:t>
            </w:r>
            <w:r>
              <w:rPr>
                <w:rFonts w:cs="宋体"/>
              </w:rPr>
              <w:t>份数</w:t>
            </w:r>
          </w:p>
        </w:tc>
        <w:tc>
          <w:tcPr>
            <w:tcW w:w="2937" w:type="dxa"/>
          </w:tcPr>
          <w:p w14:paraId="20F853D2" w14:textId="77777777" w:rsidR="00DC2397" w:rsidRDefault="00DC2397" w:rsidP="00F16E1F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248E8D26" w14:textId="77777777" w:rsidR="00E21FF8" w:rsidRPr="00E21FF8" w:rsidRDefault="00F16E1F" w:rsidP="00E21FF8">
      <w:pPr>
        <w:pStyle w:val="NoSpacing"/>
        <w:numPr>
          <w:ilvl w:val="0"/>
          <w:numId w:val="9"/>
        </w:numPr>
        <w:rPr>
          <w:i/>
          <w:noProof/>
          <w:color w:val="C00000"/>
          <w:sz w:val="20"/>
        </w:rPr>
      </w:pPr>
      <w:r>
        <w:t>举例：</w:t>
      </w:r>
      <w:r w:rsidR="00E21FF8">
        <w:br/>
      </w:r>
      <w:r w:rsidR="00E21FF8">
        <w:rPr>
          <w:rFonts w:hint="eastAsia"/>
        </w:rPr>
        <w:t>单个</w:t>
      </w:r>
      <w:r w:rsidR="00E21FF8">
        <w:t>菜品</w:t>
      </w:r>
      <w:r w:rsidR="00E21FF8">
        <w:br/>
      </w:r>
      <w:r w:rsidR="00E21FF8" w:rsidRPr="00E21FF8">
        <w:rPr>
          <w:i/>
          <w:noProof/>
          <w:color w:val="C00000"/>
          <w:sz w:val="20"/>
        </w:rPr>
        <w:t>{</w:t>
      </w:r>
    </w:p>
    <w:p w14:paraId="0BC9C2B3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"tableNumber": 9,</w:t>
      </w:r>
    </w:p>
    <w:p w14:paraId="563F02F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"attendeeNumber": 4,</w:t>
      </w:r>
    </w:p>
    <w:p w14:paraId="4A620244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"serventId": 16,</w:t>
      </w:r>
    </w:p>
    <w:p w14:paraId="2CFDD58D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"items": [</w:t>
      </w:r>
    </w:p>
    <w:p w14:paraId="20F65CD0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{</w:t>
      </w:r>
    </w:p>
    <w:p w14:paraId="26536231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"dishId": 12,</w:t>
      </w:r>
    </w:p>
    <w:p w14:paraId="67EAC857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    "dishAmount": 1</w:t>
      </w:r>
    </w:p>
    <w:p w14:paraId="30905EFC" w14:textId="199C8290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>
        <w:rPr>
          <w:i/>
          <w:noProof/>
          <w:color w:val="C00000"/>
          <w:sz w:val="20"/>
        </w:rPr>
        <w:t xml:space="preserve">    }</w:t>
      </w:r>
    </w:p>
    <w:p w14:paraId="2D98B35A" w14:textId="77777777" w:rsidR="00E21FF8" w:rsidRPr="00E21FF8" w:rsidRDefault="00E21FF8" w:rsidP="00E21FF8">
      <w:pPr>
        <w:pStyle w:val="NoSpacing"/>
        <w:ind w:left="851"/>
        <w:rPr>
          <w:i/>
          <w:noProof/>
          <w:color w:val="C00000"/>
          <w:sz w:val="20"/>
        </w:rPr>
      </w:pPr>
      <w:r w:rsidRPr="00E21FF8">
        <w:rPr>
          <w:i/>
          <w:noProof/>
          <w:color w:val="C00000"/>
          <w:sz w:val="20"/>
        </w:rPr>
        <w:t xml:space="preserve">  ]</w:t>
      </w:r>
    </w:p>
    <w:p w14:paraId="15585D76" w14:textId="56255A50" w:rsidR="006E0657" w:rsidRPr="006E0657" w:rsidRDefault="00E21FF8" w:rsidP="00E21FF8">
      <w:pPr>
        <w:pStyle w:val="NoSpacing"/>
        <w:ind w:left="851"/>
      </w:pPr>
      <w:r w:rsidRPr="00D7237A">
        <w:rPr>
          <w:i/>
          <w:noProof/>
          <w:color w:val="C00000"/>
          <w:sz w:val="20"/>
        </w:rPr>
        <w:t>}</w:t>
      </w:r>
      <w:r>
        <w:br/>
      </w:r>
      <w:r>
        <w:rPr>
          <w:rFonts w:hint="eastAsia"/>
        </w:rPr>
        <w:t>多个</w:t>
      </w:r>
      <w:r>
        <w:t>菜品</w:t>
      </w:r>
    </w:p>
    <w:p w14:paraId="38389232" w14:textId="77777777" w:rsidR="00F0624B" w:rsidRDefault="00F0624B" w:rsidP="00E21FF8">
      <w:pPr>
        <w:pStyle w:val="CodeText"/>
        <w:ind w:left="851"/>
      </w:pPr>
      <w:r>
        <w:t>{</w:t>
      </w:r>
    </w:p>
    <w:p w14:paraId="6D4D5F9A" w14:textId="77777777" w:rsidR="00F0624B" w:rsidRDefault="00F0624B" w:rsidP="00E21FF8">
      <w:pPr>
        <w:pStyle w:val="CodeText"/>
        <w:ind w:left="851"/>
      </w:pPr>
      <w:r>
        <w:t xml:space="preserve">  "tableNumber": 9,</w:t>
      </w:r>
    </w:p>
    <w:p w14:paraId="4C59962C" w14:textId="77777777" w:rsidR="00F0624B" w:rsidRDefault="00F0624B" w:rsidP="00E21FF8">
      <w:pPr>
        <w:pStyle w:val="CodeText"/>
        <w:ind w:left="851"/>
      </w:pPr>
      <w:r>
        <w:t xml:space="preserve">  "attendeeNumber": 4,</w:t>
      </w:r>
    </w:p>
    <w:p w14:paraId="23E3004F" w14:textId="77777777" w:rsidR="00F0624B" w:rsidRDefault="00F0624B" w:rsidP="00E21FF8">
      <w:pPr>
        <w:pStyle w:val="CodeText"/>
        <w:ind w:left="851"/>
      </w:pPr>
      <w:r>
        <w:t xml:space="preserve">  "serventId": 16,</w:t>
      </w:r>
    </w:p>
    <w:p w14:paraId="568FA6DF" w14:textId="77777777" w:rsidR="00F0624B" w:rsidRDefault="00F0624B" w:rsidP="00E21FF8">
      <w:pPr>
        <w:pStyle w:val="CodeText"/>
        <w:ind w:left="851"/>
      </w:pPr>
      <w:r>
        <w:t xml:space="preserve">  "items": [</w:t>
      </w:r>
    </w:p>
    <w:p w14:paraId="6001A07C" w14:textId="77777777" w:rsidR="00F0624B" w:rsidRDefault="00F0624B" w:rsidP="00E21FF8">
      <w:pPr>
        <w:pStyle w:val="CodeText"/>
        <w:ind w:left="851"/>
      </w:pPr>
      <w:r>
        <w:t xml:space="preserve">    {</w:t>
      </w:r>
    </w:p>
    <w:p w14:paraId="3976AF55" w14:textId="77777777" w:rsidR="00F0624B" w:rsidRDefault="00F0624B" w:rsidP="00E21FF8">
      <w:pPr>
        <w:pStyle w:val="CodeText"/>
        <w:ind w:left="851"/>
      </w:pPr>
      <w:r>
        <w:t xml:space="preserve">      "dishId": 12,</w:t>
      </w:r>
    </w:p>
    <w:p w14:paraId="19311424" w14:textId="77777777" w:rsidR="00F0624B" w:rsidRDefault="00F0624B" w:rsidP="00E21FF8">
      <w:pPr>
        <w:pStyle w:val="CodeText"/>
        <w:ind w:left="851"/>
      </w:pPr>
      <w:r>
        <w:lastRenderedPageBreak/>
        <w:t xml:space="preserve">      "dishAmount": 1</w:t>
      </w:r>
    </w:p>
    <w:p w14:paraId="0ADE6EC4" w14:textId="77777777" w:rsidR="00F0624B" w:rsidRDefault="00F0624B" w:rsidP="00E21FF8">
      <w:pPr>
        <w:pStyle w:val="CodeText"/>
        <w:ind w:left="851"/>
      </w:pPr>
      <w:r>
        <w:t xml:space="preserve">    },</w:t>
      </w:r>
    </w:p>
    <w:p w14:paraId="124C05D6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098891CD" w14:textId="77777777" w:rsidR="00F0624B" w:rsidRDefault="00F0624B" w:rsidP="00E21FF8">
      <w:pPr>
        <w:pStyle w:val="CodeText"/>
        <w:ind w:left="851"/>
      </w:pPr>
      <w:r>
        <w:t xml:space="preserve">      "dishId": 15,</w:t>
      </w:r>
    </w:p>
    <w:p w14:paraId="574E1BA5" w14:textId="77777777" w:rsidR="00F0624B" w:rsidRDefault="00F0624B" w:rsidP="00E21FF8">
      <w:pPr>
        <w:pStyle w:val="CodeText"/>
        <w:ind w:left="851"/>
      </w:pPr>
      <w:r>
        <w:t xml:space="preserve">      "dishAmount": 2</w:t>
      </w:r>
    </w:p>
    <w:p w14:paraId="6A876F4B" w14:textId="77777777" w:rsidR="00F0624B" w:rsidRDefault="00F0624B" w:rsidP="00E21FF8">
      <w:pPr>
        <w:pStyle w:val="CodeText"/>
        <w:ind w:left="851"/>
      </w:pPr>
      <w:r>
        <w:t xml:space="preserve">    } ,</w:t>
      </w:r>
    </w:p>
    <w:p w14:paraId="68C56EBA" w14:textId="77777777" w:rsidR="00F0624B" w:rsidRDefault="00F0624B" w:rsidP="00E21FF8">
      <w:pPr>
        <w:pStyle w:val="CodeText"/>
        <w:ind w:left="851"/>
      </w:pPr>
      <w:r>
        <w:t xml:space="preserve">   {</w:t>
      </w:r>
    </w:p>
    <w:p w14:paraId="7935D7A5" w14:textId="77777777" w:rsidR="00F0624B" w:rsidRDefault="00F0624B" w:rsidP="00E21FF8">
      <w:pPr>
        <w:pStyle w:val="CodeText"/>
        <w:ind w:left="851"/>
      </w:pPr>
      <w:r>
        <w:t xml:space="preserve">      "dishId": 16,</w:t>
      </w:r>
    </w:p>
    <w:p w14:paraId="219EBB5F" w14:textId="77777777" w:rsidR="00F0624B" w:rsidRDefault="00F0624B" w:rsidP="00E21FF8">
      <w:pPr>
        <w:pStyle w:val="CodeText"/>
        <w:ind w:left="851"/>
      </w:pPr>
      <w:r>
        <w:t xml:space="preserve">      "dishAmount": 1</w:t>
      </w:r>
    </w:p>
    <w:p w14:paraId="6186EAAD" w14:textId="77777777" w:rsidR="00F0624B" w:rsidRDefault="00F0624B" w:rsidP="00E21FF8">
      <w:pPr>
        <w:pStyle w:val="CodeText"/>
        <w:ind w:left="851"/>
      </w:pPr>
      <w:r>
        <w:t xml:space="preserve">    }  </w:t>
      </w:r>
    </w:p>
    <w:p w14:paraId="0FE5CD69" w14:textId="77777777" w:rsidR="00F0624B" w:rsidRDefault="00F0624B" w:rsidP="00E21FF8">
      <w:pPr>
        <w:pStyle w:val="CodeText"/>
        <w:ind w:left="851"/>
      </w:pPr>
      <w:r>
        <w:t xml:space="preserve">  ]</w:t>
      </w:r>
    </w:p>
    <w:p w14:paraId="5683E464" w14:textId="450D1E2C" w:rsidR="006E0657" w:rsidRDefault="00F0624B" w:rsidP="00E21FF8">
      <w:pPr>
        <w:pStyle w:val="CodeText"/>
        <w:ind w:left="851"/>
        <w:jc w:val="both"/>
      </w:pPr>
      <w:r>
        <w:t>}</w:t>
      </w:r>
    </w:p>
    <w:p w14:paraId="19562149" w14:textId="77777777" w:rsidR="00D002A2" w:rsidRDefault="00D002A2" w:rsidP="00042770">
      <w:pPr>
        <w:pStyle w:val="CodeText"/>
        <w:jc w:val="both"/>
      </w:pPr>
    </w:p>
    <w:p w14:paraId="1847A9D7" w14:textId="77777777" w:rsidR="00D002A2" w:rsidRDefault="00D002A2" w:rsidP="00042770">
      <w:pPr>
        <w:pStyle w:val="CodeText"/>
        <w:jc w:val="both"/>
      </w:pPr>
    </w:p>
    <w:p w14:paraId="663E83E3" w14:textId="3F4FD631" w:rsidR="00D002A2" w:rsidRDefault="00D002A2" w:rsidP="00D002A2">
      <w:pPr>
        <w:pStyle w:val="NoSpacing"/>
        <w:numPr>
          <w:ilvl w:val="0"/>
          <w:numId w:val="8"/>
        </w:numPr>
      </w:pPr>
      <w:r>
        <w:t>输出：</w:t>
      </w:r>
      <w:r>
        <w:rPr>
          <w:rFonts w:hint="eastAsia"/>
        </w:rPr>
        <w:t>JSON</w:t>
      </w:r>
      <w:r>
        <w:rPr>
          <w:rFonts w:hint="eastAsia"/>
        </w:rPr>
        <w:t>格式</w:t>
      </w:r>
      <w:r>
        <w:t>的</w:t>
      </w:r>
      <w:r>
        <w:rPr>
          <w:rFonts w:hint="eastAsia"/>
        </w:rPr>
        <w:t>调用</w:t>
      </w:r>
      <w:r>
        <w:t>结果</w:t>
      </w:r>
    </w:p>
    <w:tbl>
      <w:tblPr>
        <w:tblStyle w:val="TableContent1"/>
        <w:tblW w:w="7920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1260"/>
        <w:gridCol w:w="2340"/>
        <w:gridCol w:w="3150"/>
      </w:tblGrid>
      <w:tr w:rsidR="00D002A2" w14:paraId="54B245A2" w14:textId="77777777" w:rsidTr="00D002A2">
        <w:trPr>
          <w:trHeight w:val="270"/>
        </w:trPr>
        <w:tc>
          <w:tcPr>
            <w:tcW w:w="1170" w:type="dxa"/>
            <w:shd w:val="clear" w:color="auto" w:fill="BFBFBF" w:themeFill="background1" w:themeFillShade="BF"/>
          </w:tcPr>
          <w:p w14:paraId="09B4533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名称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14:paraId="65EA2B4B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参数类型</w:t>
            </w:r>
          </w:p>
        </w:tc>
        <w:tc>
          <w:tcPr>
            <w:tcW w:w="2340" w:type="dxa"/>
            <w:shd w:val="clear" w:color="auto" w:fill="BFBFBF" w:themeFill="background1" w:themeFillShade="BF"/>
          </w:tcPr>
          <w:p w14:paraId="638BB7CE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说明</w:t>
            </w:r>
          </w:p>
        </w:tc>
        <w:tc>
          <w:tcPr>
            <w:tcW w:w="3150" w:type="dxa"/>
            <w:shd w:val="clear" w:color="auto" w:fill="BFBFBF" w:themeFill="background1" w:themeFillShade="BF"/>
          </w:tcPr>
          <w:p w14:paraId="021758B2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备注</w:t>
            </w:r>
          </w:p>
        </w:tc>
      </w:tr>
      <w:tr w:rsidR="00D002A2" w14:paraId="65839EC4" w14:textId="77777777" w:rsidTr="00D002A2">
        <w:trPr>
          <w:trHeight w:val="285"/>
        </w:trPr>
        <w:tc>
          <w:tcPr>
            <w:tcW w:w="1170" w:type="dxa"/>
          </w:tcPr>
          <w:p w14:paraId="56262EB2" w14:textId="15460F05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result</w:t>
            </w:r>
          </w:p>
        </w:tc>
        <w:tc>
          <w:tcPr>
            <w:tcW w:w="1260" w:type="dxa"/>
          </w:tcPr>
          <w:p w14:paraId="11DA4127" w14:textId="51AF633E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7D022A83" w14:textId="6FB5F850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jc w:val="left"/>
              <w:rPr>
                <w:rFonts w:cs="宋体"/>
              </w:rPr>
            </w:pPr>
            <w:r>
              <w:rPr>
                <w:rFonts w:cs="宋体" w:hint="eastAsia"/>
              </w:rPr>
              <w:t>调用成功</w:t>
            </w:r>
            <w:r>
              <w:rPr>
                <w:rFonts w:cs="宋体"/>
              </w:rPr>
              <w:t>或者失败</w:t>
            </w:r>
          </w:p>
        </w:tc>
        <w:tc>
          <w:tcPr>
            <w:tcW w:w="3150" w:type="dxa"/>
          </w:tcPr>
          <w:p w14:paraId="3E809EE7" w14:textId="77777777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成功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success</w:t>
            </w:r>
          </w:p>
          <w:p w14:paraId="5725F061" w14:textId="636649E2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  <w:r>
              <w:rPr>
                <w:rFonts w:cs="宋体" w:hint="eastAsia"/>
              </w:rPr>
              <w:t>失败</w:t>
            </w:r>
            <w:r>
              <w:rPr>
                <w:rFonts w:cs="宋体"/>
              </w:rPr>
              <w:t>返回</w:t>
            </w:r>
            <w:r>
              <w:rPr>
                <w:rFonts w:cs="宋体" w:hint="eastAsia"/>
              </w:rPr>
              <w:t>false</w:t>
            </w:r>
          </w:p>
        </w:tc>
      </w:tr>
      <w:tr w:rsidR="00D002A2" w14:paraId="22169F64" w14:textId="77777777" w:rsidTr="00D002A2">
        <w:trPr>
          <w:trHeight w:val="285"/>
        </w:trPr>
        <w:tc>
          <w:tcPr>
            <w:tcW w:w="1170" w:type="dxa"/>
          </w:tcPr>
          <w:p w14:paraId="056EA3C4" w14:textId="675CE71F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message</w:t>
            </w:r>
          </w:p>
        </w:tc>
        <w:tc>
          <w:tcPr>
            <w:tcW w:w="1260" w:type="dxa"/>
          </w:tcPr>
          <w:p w14:paraId="008D5286" w14:textId="5F762380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rPr>
                <w:rFonts w:cs="宋体"/>
              </w:rPr>
            </w:pPr>
            <w:r>
              <w:rPr>
                <w:rFonts w:cs="宋体"/>
              </w:rPr>
              <w:t>String</w:t>
            </w:r>
          </w:p>
        </w:tc>
        <w:tc>
          <w:tcPr>
            <w:tcW w:w="2340" w:type="dxa"/>
          </w:tcPr>
          <w:p w14:paraId="48A39A9F" w14:textId="4D742423" w:rsidR="00D002A2" w:rsidRDefault="00D002A2" w:rsidP="00D002A2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ind w:left="0" w:firstLine="0"/>
              <w:rPr>
                <w:rFonts w:cs="宋体"/>
              </w:rPr>
            </w:pPr>
            <w:r>
              <w:rPr>
                <w:rFonts w:cs="宋体" w:hint="eastAsia"/>
              </w:rPr>
              <w:t>用来</w:t>
            </w:r>
            <w:r>
              <w:rPr>
                <w:rFonts w:cs="宋体"/>
              </w:rPr>
              <w:t>描述调用结果的字符串</w:t>
            </w:r>
          </w:p>
        </w:tc>
        <w:tc>
          <w:tcPr>
            <w:tcW w:w="3150" w:type="dxa"/>
          </w:tcPr>
          <w:p w14:paraId="476FAB97" w14:textId="2C9C42BD" w:rsidR="00D002A2" w:rsidRDefault="00D002A2" w:rsidP="0087283A">
            <w:pPr>
              <w:numPr>
                <w:ilvl w:val="0"/>
                <w:numId w:val="6"/>
              </w:numPr>
              <w:suppressAutoHyphens/>
              <w:kinsoku w:val="0"/>
              <w:overflowPunct w:val="0"/>
              <w:autoSpaceDE w:val="0"/>
              <w:snapToGrid w:val="0"/>
              <w:rPr>
                <w:rFonts w:cs="宋体"/>
              </w:rPr>
            </w:pPr>
          </w:p>
        </w:tc>
      </w:tr>
    </w:tbl>
    <w:p w14:paraId="4B51DA0F" w14:textId="729F0DFB" w:rsidR="00D002A2" w:rsidRDefault="00D002A2" w:rsidP="00D002A2">
      <w:pPr>
        <w:pStyle w:val="NoSpacing"/>
        <w:numPr>
          <w:ilvl w:val="0"/>
          <w:numId w:val="8"/>
        </w:numPr>
      </w:pPr>
      <w:r>
        <w:t>举例：</w:t>
      </w:r>
    </w:p>
    <w:p w14:paraId="5AE84D3E" w14:textId="649A2215" w:rsidR="00D002A2" w:rsidRDefault="004C429E" w:rsidP="00D002A2">
      <w:pPr>
        <w:pStyle w:val="CodeText"/>
      </w:pPr>
      <w:r>
        <w:t xml:space="preserve">    </w:t>
      </w:r>
      <w:r w:rsidR="00D002A2">
        <w:t>{"result":"success","message":"</w:t>
      </w:r>
      <w:r w:rsidR="00D002A2">
        <w:t>创建订单成功</w:t>
      </w:r>
      <w:r w:rsidR="00D002A2">
        <w:t>"}</w:t>
      </w:r>
    </w:p>
    <w:p w14:paraId="0D7B2D79" w14:textId="77777777" w:rsidR="00D002A2" w:rsidRPr="006E0657" w:rsidRDefault="00D002A2" w:rsidP="00042770">
      <w:pPr>
        <w:pStyle w:val="CodeText"/>
        <w:jc w:val="both"/>
      </w:pPr>
    </w:p>
    <w:p w14:paraId="38B1C30C" w14:textId="7F580899" w:rsidR="00ED3339" w:rsidRDefault="00ED3339" w:rsidP="00ED3339">
      <w:pPr>
        <w:pStyle w:val="Heading2"/>
      </w:pPr>
      <w:bookmarkStart w:id="285" w:name="_Toc416641062"/>
      <w:r>
        <w:rPr>
          <w:rFonts w:hint="eastAsia"/>
        </w:rPr>
        <w:t>接口</w:t>
      </w:r>
      <w:r>
        <w:t>调用异常</w:t>
      </w:r>
      <w:r>
        <w:rPr>
          <w:rFonts w:hint="eastAsia"/>
        </w:rPr>
        <w:t>信息</w:t>
      </w:r>
      <w:r>
        <w:t>返回</w:t>
      </w:r>
      <w:bookmarkEnd w:id="285"/>
    </w:p>
    <w:p w14:paraId="6F4EDA81" w14:textId="5F6036E8" w:rsidR="00ED3339" w:rsidRDefault="00ED3339" w:rsidP="00ED3339">
      <w:r>
        <w:rPr>
          <w:rFonts w:hint="eastAsia"/>
        </w:rPr>
        <w:t>接口</w:t>
      </w:r>
      <w:r>
        <w:t>使用过程中可能因为输入</w:t>
      </w:r>
      <w:r>
        <w:rPr>
          <w:rFonts w:hint="eastAsia"/>
        </w:rPr>
        <w:t>非法</w:t>
      </w:r>
      <w:r>
        <w:t>参数导致无法获取</w:t>
      </w:r>
      <w:r>
        <w:rPr>
          <w:rFonts w:hint="eastAsia"/>
        </w:rPr>
        <w:t>期望</w:t>
      </w:r>
      <w:r>
        <w:t>的数据结果</w:t>
      </w:r>
      <w:r>
        <w:rPr>
          <w:rFonts w:hint="eastAsia"/>
        </w:rPr>
        <w:t>，</w:t>
      </w:r>
      <w:r>
        <w:t>或者因为</w:t>
      </w:r>
      <w:r>
        <w:t>Web-Service</w:t>
      </w:r>
      <w:r>
        <w:t>端异常导致无法返回正确的结果</w:t>
      </w:r>
      <w:r>
        <w:rPr>
          <w:rFonts w:hint="eastAsia"/>
        </w:rPr>
        <w:t>时</w:t>
      </w:r>
      <w:r>
        <w:t>，接口将发还带有</w:t>
      </w:r>
      <w:r>
        <w:rPr>
          <w:rFonts w:hint="eastAsia"/>
        </w:rPr>
        <w:t>异常</w:t>
      </w:r>
      <w:r>
        <w:t>信息</w:t>
      </w:r>
      <w:r>
        <w:rPr>
          <w:rFonts w:hint="eastAsia"/>
        </w:rPr>
        <w:t>文本</w:t>
      </w:r>
      <w:r>
        <w:t>的</w:t>
      </w:r>
      <w:r>
        <w:t>JSON</w:t>
      </w:r>
      <w:r>
        <w:t>串</w:t>
      </w:r>
      <w:r>
        <w:rPr>
          <w:rFonts w:hint="eastAsia"/>
        </w:rPr>
        <w:t>。</w:t>
      </w:r>
    </w:p>
    <w:p w14:paraId="5A298F7C" w14:textId="77777777" w:rsidR="00ED3339" w:rsidRDefault="00ED3339" w:rsidP="00ED3339">
      <w:pPr>
        <w:pStyle w:val="NoSpacing"/>
        <w:numPr>
          <w:ilvl w:val="0"/>
          <w:numId w:val="8"/>
        </w:numPr>
      </w:pPr>
      <w:r>
        <w:t>举例：</w:t>
      </w:r>
    </w:p>
    <w:p w14:paraId="7FF371D9" w14:textId="078A1074" w:rsidR="00ED3339" w:rsidRDefault="00ED3339" w:rsidP="00ED3339">
      <w:pPr>
        <w:pStyle w:val="CodeText"/>
      </w:pPr>
      <w:r>
        <w:tab/>
      </w:r>
      <w:r>
        <w:t>｛</w:t>
      </w:r>
      <w:r>
        <w:tab/>
        <w:t>“exception”: “User Not Found – cellphone:123456789”</w:t>
      </w:r>
      <w:r>
        <w:rPr>
          <w:rFonts w:hint="eastAsia"/>
        </w:rPr>
        <w:t>｝</w:t>
      </w:r>
    </w:p>
    <w:p w14:paraId="09275B98" w14:textId="77777777" w:rsidR="00ED3339" w:rsidRPr="00ED3339" w:rsidRDefault="00ED3339" w:rsidP="00ED3339"/>
    <w:p w14:paraId="536B9748" w14:textId="77777777" w:rsidR="00C378D4" w:rsidRPr="00C378D4" w:rsidRDefault="00C378D4" w:rsidP="00C378D4"/>
    <w:p w14:paraId="6A5DA7DD" w14:textId="77777777" w:rsidR="00DC3861" w:rsidRDefault="00DC3861">
      <w:pPr>
        <w:spacing w:after="160" w:line="259" w:lineRule="auto"/>
        <w:ind w:firstLine="0"/>
        <w:rPr>
          <w:rFonts w:cstheme="majorBidi"/>
          <w:b/>
          <w:sz w:val="32"/>
          <w:szCs w:val="32"/>
        </w:rPr>
      </w:pPr>
      <w:r>
        <w:br w:type="page"/>
      </w:r>
    </w:p>
    <w:p w14:paraId="53838D77" w14:textId="6BA9C0FD" w:rsidR="00B53E67" w:rsidRPr="009642B3" w:rsidRDefault="00B53E67" w:rsidP="00B53E67">
      <w:pPr>
        <w:pStyle w:val="Heading1"/>
      </w:pPr>
      <w:bookmarkStart w:id="286" w:name="_Toc416641063"/>
      <w:r w:rsidRPr="009642B3">
        <w:rPr>
          <w:rFonts w:hint="eastAsia"/>
        </w:rPr>
        <w:lastRenderedPageBreak/>
        <w:t>附录</w:t>
      </w:r>
      <w:bookmarkEnd w:id="286"/>
    </w:p>
    <w:p w14:paraId="1B320C3B" w14:textId="77777777" w:rsidR="00515176" w:rsidRPr="00B53E67" w:rsidRDefault="00515176" w:rsidP="00B53E67"/>
    <w:sectPr w:rsidR="00515176" w:rsidRPr="00B53E67" w:rsidSect="00C61CEE">
      <w:pgSz w:w="12240" w:h="15840"/>
      <w:pgMar w:top="1440" w:right="1797" w:bottom="1440" w:left="175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3BD389" w14:textId="77777777" w:rsidR="008E15B5" w:rsidRDefault="008E15B5" w:rsidP="00CD1C50">
      <w:r>
        <w:separator/>
      </w:r>
    </w:p>
    <w:p w14:paraId="532EFFB1" w14:textId="77777777" w:rsidR="008E15B5" w:rsidRDefault="008E15B5" w:rsidP="00CD1C50"/>
  </w:endnote>
  <w:endnote w:type="continuationSeparator" w:id="0">
    <w:p w14:paraId="14C6425F" w14:textId="77777777" w:rsidR="008E15B5" w:rsidRDefault="008E15B5" w:rsidP="00CD1C50">
      <w:r>
        <w:continuationSeparator/>
      </w:r>
    </w:p>
    <w:p w14:paraId="14ECFE85" w14:textId="77777777" w:rsidR="008E15B5" w:rsidRDefault="008E15B5" w:rsidP="00CD1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831D8" w14:textId="047561A0" w:rsidR="001A6424" w:rsidRDefault="001A6424" w:rsidP="00CD1C50">
    <w:pPr>
      <w:pStyle w:val="Footer"/>
    </w:pPr>
  </w:p>
  <w:p w14:paraId="23FD368A" w14:textId="77777777" w:rsidR="001A6424" w:rsidRDefault="001A6424" w:rsidP="00CD1C50">
    <w:pPr>
      <w:pStyle w:val="Footer"/>
    </w:pPr>
  </w:p>
  <w:p w14:paraId="44220467" w14:textId="77777777" w:rsidR="001A6424" w:rsidRDefault="001A6424" w:rsidP="00CD1C5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46097F" w14:textId="77777777" w:rsidR="008E15B5" w:rsidRDefault="008E15B5" w:rsidP="00CD1C50">
      <w:r>
        <w:separator/>
      </w:r>
    </w:p>
    <w:p w14:paraId="77E73463" w14:textId="77777777" w:rsidR="008E15B5" w:rsidRDefault="008E15B5" w:rsidP="00CD1C50"/>
  </w:footnote>
  <w:footnote w:type="continuationSeparator" w:id="0">
    <w:p w14:paraId="33E08369" w14:textId="77777777" w:rsidR="008E15B5" w:rsidRDefault="008E15B5" w:rsidP="00CD1C50">
      <w:r>
        <w:continuationSeparator/>
      </w:r>
    </w:p>
    <w:p w14:paraId="471E1681" w14:textId="77777777" w:rsidR="008E15B5" w:rsidRDefault="008E15B5" w:rsidP="00CD1C5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A1B48C" w14:textId="77777777" w:rsidR="001A6424" w:rsidRDefault="001A6424" w:rsidP="00CD1C5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B3126A1" wp14:editId="77A398AB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40118014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5B1131" w14:textId="0DD9E51D" w:rsidR="001A6424" w:rsidRDefault="001A6424" w:rsidP="00CD1C50">
                              <w:r>
                                <w:rPr>
                                  <w:rFonts w:hint="eastAsia"/>
                                </w:rPr>
                                <w:t>餐厅订餐系统</w:t>
                              </w:r>
                              <w:r>
                                <w:rPr>
                                  <w:rFonts w:hint="eastAsia"/>
                                </w:rPr>
                                <w:t>-</w:t>
                              </w:r>
                              <w:r>
                                <w:rPr>
                                  <w:rFonts w:hint="eastAsia"/>
                                </w:rPr>
                                <w:t>系统详细设计文档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126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8" type="#_x0000_t202" style="position:absolute;left:0;text-align:left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401180142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035B1131" w14:textId="0DD9E51D" w:rsidR="001A6424" w:rsidRDefault="001A6424" w:rsidP="00CD1C50">
                        <w:r>
                          <w:rPr>
                            <w:rFonts w:hint="eastAsia"/>
                          </w:rPr>
                          <w:t>餐厅订餐系统</w:t>
                        </w:r>
                        <w:r>
                          <w:rPr>
                            <w:rFonts w:hint="eastAsia"/>
                          </w:rPr>
                          <w:t>-</w:t>
                        </w:r>
                        <w:r>
                          <w:rPr>
                            <w:rFonts w:hint="eastAsia"/>
                          </w:rPr>
                          <w:t>系统详细设计文档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5A24E270" wp14:editId="540FC884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9425FA0" w14:textId="77777777" w:rsidR="001A6424" w:rsidRDefault="001A6424" w:rsidP="00CD1C50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517BB" w:rsidRPr="00B517BB">
                            <w:rPr>
                              <w:noProof/>
                              <w:color w:val="FFFFFF" w:themeColor="background1"/>
                            </w:rPr>
                            <w:t>87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24E270" id="Text Box 219" o:spid="_x0000_s1029" type="#_x0000_t202" style="position:absolute;left:0;text-align:left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79425FA0" w14:textId="77777777" w:rsidR="001A6424" w:rsidRDefault="001A6424" w:rsidP="00CD1C50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517BB" w:rsidRPr="00B517BB">
                      <w:rPr>
                        <w:noProof/>
                        <w:color w:val="FFFFFF" w:themeColor="background1"/>
                      </w:rPr>
                      <w:t>87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14:paraId="79985B50" w14:textId="77777777" w:rsidR="001A6424" w:rsidRDefault="001A6424" w:rsidP="00CD1C5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3"/>
    <w:multiLevelType w:val="multilevel"/>
    <w:tmpl w:val="00000003"/>
    <w:lvl w:ilvl="0">
      <w:start w:val="1"/>
      <w:numFmt w:val="none"/>
      <w:lvlRestart w:val="0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bullet"/>
      <w:suff w:val="nothing"/>
      <w:lvlText w:val=""/>
      <w:lvlJc w:val="left"/>
      <w:pPr>
        <w:tabs>
          <w:tab w:val="num" w:pos="0"/>
        </w:tabs>
        <w:ind w:left="864" w:hanging="864"/>
      </w:pPr>
      <w:rPr>
        <w:rFonts w:ascii="Wingdings" w:hAnsi="Wingdings" w:cs="OpenSymbol" w:hint="default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DA700A0"/>
    <w:multiLevelType w:val="hybridMultilevel"/>
    <w:tmpl w:val="C99A9CAC"/>
    <w:lvl w:ilvl="0" w:tplc="F580F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A20212"/>
    <w:multiLevelType w:val="hybridMultilevel"/>
    <w:tmpl w:val="29480932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E91D2E"/>
    <w:multiLevelType w:val="hybridMultilevel"/>
    <w:tmpl w:val="E4B6CDA6"/>
    <w:lvl w:ilvl="0" w:tplc="901859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68188A"/>
    <w:multiLevelType w:val="hybridMultilevel"/>
    <w:tmpl w:val="4170E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673F34"/>
    <w:multiLevelType w:val="multilevel"/>
    <w:tmpl w:val="93328B6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2"/>
        <w:szCs w:val="2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49C67867"/>
    <w:multiLevelType w:val="hybridMultilevel"/>
    <w:tmpl w:val="AE5A5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491199"/>
    <w:multiLevelType w:val="multilevel"/>
    <w:tmpl w:val="03AE8F2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>
    <w:nsid w:val="53D858FB"/>
    <w:multiLevelType w:val="hybridMultilevel"/>
    <w:tmpl w:val="D4BA6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160400"/>
    <w:multiLevelType w:val="multilevel"/>
    <w:tmpl w:val="A4365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L3"/>
      <w:lvlText w:val="%1.%2."/>
      <w:lvlJc w:val="left"/>
      <w:pPr>
        <w:ind w:left="792" w:hanging="432"/>
      </w:pPr>
    </w:lvl>
    <w:lvl w:ilvl="2">
      <w:start w:val="1"/>
      <w:numFmt w:val="decimal"/>
      <w:pStyle w:val="311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C971F2D"/>
    <w:multiLevelType w:val="hybridMultilevel"/>
    <w:tmpl w:val="821E51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attachedTemplate r:id="rId1"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CE0"/>
    <w:rsid w:val="00001C45"/>
    <w:rsid w:val="000028A5"/>
    <w:rsid w:val="00003568"/>
    <w:rsid w:val="00003992"/>
    <w:rsid w:val="00003EBA"/>
    <w:rsid w:val="00004712"/>
    <w:rsid w:val="00021A92"/>
    <w:rsid w:val="00022179"/>
    <w:rsid w:val="0002266F"/>
    <w:rsid w:val="00025695"/>
    <w:rsid w:val="00025696"/>
    <w:rsid w:val="0003212B"/>
    <w:rsid w:val="00032788"/>
    <w:rsid w:val="000335AF"/>
    <w:rsid w:val="00033981"/>
    <w:rsid w:val="00037C9B"/>
    <w:rsid w:val="00037F8B"/>
    <w:rsid w:val="0004107B"/>
    <w:rsid w:val="00042770"/>
    <w:rsid w:val="00042DA7"/>
    <w:rsid w:val="00043CED"/>
    <w:rsid w:val="00043DEA"/>
    <w:rsid w:val="00045F37"/>
    <w:rsid w:val="00051CA1"/>
    <w:rsid w:val="00051D39"/>
    <w:rsid w:val="00054EA8"/>
    <w:rsid w:val="00057706"/>
    <w:rsid w:val="00061A6B"/>
    <w:rsid w:val="0006492E"/>
    <w:rsid w:val="00066186"/>
    <w:rsid w:val="000744F1"/>
    <w:rsid w:val="00076087"/>
    <w:rsid w:val="000768B1"/>
    <w:rsid w:val="000771AF"/>
    <w:rsid w:val="00077C31"/>
    <w:rsid w:val="00080FEB"/>
    <w:rsid w:val="00081A69"/>
    <w:rsid w:val="00086E09"/>
    <w:rsid w:val="000906DF"/>
    <w:rsid w:val="00094304"/>
    <w:rsid w:val="000A04C5"/>
    <w:rsid w:val="000A1A5B"/>
    <w:rsid w:val="000B08F3"/>
    <w:rsid w:val="000B2311"/>
    <w:rsid w:val="000B2BD1"/>
    <w:rsid w:val="000B6D9F"/>
    <w:rsid w:val="000B7629"/>
    <w:rsid w:val="000C0324"/>
    <w:rsid w:val="000C38DD"/>
    <w:rsid w:val="000C7E0A"/>
    <w:rsid w:val="000D0967"/>
    <w:rsid w:val="000D1BC8"/>
    <w:rsid w:val="000D28BE"/>
    <w:rsid w:val="000D7D2B"/>
    <w:rsid w:val="000E1225"/>
    <w:rsid w:val="000E14CA"/>
    <w:rsid w:val="000E2307"/>
    <w:rsid w:val="000E46B0"/>
    <w:rsid w:val="000F03F4"/>
    <w:rsid w:val="00102650"/>
    <w:rsid w:val="001029E3"/>
    <w:rsid w:val="001047ED"/>
    <w:rsid w:val="00104E7E"/>
    <w:rsid w:val="001103AB"/>
    <w:rsid w:val="00111348"/>
    <w:rsid w:val="00111FFA"/>
    <w:rsid w:val="00116054"/>
    <w:rsid w:val="001167A6"/>
    <w:rsid w:val="001174FB"/>
    <w:rsid w:val="00117EAE"/>
    <w:rsid w:val="0012559F"/>
    <w:rsid w:val="0012623B"/>
    <w:rsid w:val="00127468"/>
    <w:rsid w:val="00130326"/>
    <w:rsid w:val="0013057B"/>
    <w:rsid w:val="00130832"/>
    <w:rsid w:val="0013443C"/>
    <w:rsid w:val="001375AA"/>
    <w:rsid w:val="001453E9"/>
    <w:rsid w:val="00151C0B"/>
    <w:rsid w:val="001551AB"/>
    <w:rsid w:val="00155290"/>
    <w:rsid w:val="00157329"/>
    <w:rsid w:val="001606E1"/>
    <w:rsid w:val="001612FF"/>
    <w:rsid w:val="0016316C"/>
    <w:rsid w:val="00165046"/>
    <w:rsid w:val="0016794A"/>
    <w:rsid w:val="00173F03"/>
    <w:rsid w:val="001773E8"/>
    <w:rsid w:val="00180A10"/>
    <w:rsid w:val="00181662"/>
    <w:rsid w:val="00182542"/>
    <w:rsid w:val="00184E75"/>
    <w:rsid w:val="001864E2"/>
    <w:rsid w:val="0018662B"/>
    <w:rsid w:val="0019554A"/>
    <w:rsid w:val="00196AFB"/>
    <w:rsid w:val="001979C8"/>
    <w:rsid w:val="001A07DE"/>
    <w:rsid w:val="001A3107"/>
    <w:rsid w:val="001A3BA8"/>
    <w:rsid w:val="001A3FD9"/>
    <w:rsid w:val="001A5A8E"/>
    <w:rsid w:val="001A6424"/>
    <w:rsid w:val="001B2A94"/>
    <w:rsid w:val="001B3539"/>
    <w:rsid w:val="001B3D57"/>
    <w:rsid w:val="001B5D6B"/>
    <w:rsid w:val="001B6E19"/>
    <w:rsid w:val="001C0009"/>
    <w:rsid w:val="001C0F84"/>
    <w:rsid w:val="001D008D"/>
    <w:rsid w:val="001D078E"/>
    <w:rsid w:val="001E18DA"/>
    <w:rsid w:val="001E2736"/>
    <w:rsid w:val="001E47BD"/>
    <w:rsid w:val="001E5107"/>
    <w:rsid w:val="001E5229"/>
    <w:rsid w:val="001E689A"/>
    <w:rsid w:val="001F0DE4"/>
    <w:rsid w:val="001F0E5E"/>
    <w:rsid w:val="001F18E9"/>
    <w:rsid w:val="001F2272"/>
    <w:rsid w:val="001F2D66"/>
    <w:rsid w:val="00206B52"/>
    <w:rsid w:val="002074D1"/>
    <w:rsid w:val="002103E3"/>
    <w:rsid w:val="002167B3"/>
    <w:rsid w:val="00217999"/>
    <w:rsid w:val="00220DB9"/>
    <w:rsid w:val="0023455E"/>
    <w:rsid w:val="00234CCF"/>
    <w:rsid w:val="0023781E"/>
    <w:rsid w:val="002378D8"/>
    <w:rsid w:val="00244B33"/>
    <w:rsid w:val="002469C5"/>
    <w:rsid w:val="00251E5D"/>
    <w:rsid w:val="00255871"/>
    <w:rsid w:val="00256DA6"/>
    <w:rsid w:val="00256EF2"/>
    <w:rsid w:val="0026488C"/>
    <w:rsid w:val="002671E7"/>
    <w:rsid w:val="00274DDC"/>
    <w:rsid w:val="002764B2"/>
    <w:rsid w:val="002828E1"/>
    <w:rsid w:val="00285D22"/>
    <w:rsid w:val="00286191"/>
    <w:rsid w:val="00290756"/>
    <w:rsid w:val="00291A3E"/>
    <w:rsid w:val="002920E5"/>
    <w:rsid w:val="00293B36"/>
    <w:rsid w:val="0029461D"/>
    <w:rsid w:val="00297466"/>
    <w:rsid w:val="00297B1F"/>
    <w:rsid w:val="002A1B8F"/>
    <w:rsid w:val="002A1FC1"/>
    <w:rsid w:val="002A6636"/>
    <w:rsid w:val="002A73D0"/>
    <w:rsid w:val="002A7D15"/>
    <w:rsid w:val="002B1979"/>
    <w:rsid w:val="002B4771"/>
    <w:rsid w:val="002B49D1"/>
    <w:rsid w:val="002B6CE3"/>
    <w:rsid w:val="002B6D16"/>
    <w:rsid w:val="002C3CB8"/>
    <w:rsid w:val="002C4404"/>
    <w:rsid w:val="002C6DEF"/>
    <w:rsid w:val="002C7FB4"/>
    <w:rsid w:val="002D4C07"/>
    <w:rsid w:val="002E2D18"/>
    <w:rsid w:val="002E453F"/>
    <w:rsid w:val="002F4C34"/>
    <w:rsid w:val="002F7351"/>
    <w:rsid w:val="00300BE8"/>
    <w:rsid w:val="003024D8"/>
    <w:rsid w:val="003026EE"/>
    <w:rsid w:val="00311E3F"/>
    <w:rsid w:val="0031246F"/>
    <w:rsid w:val="00313957"/>
    <w:rsid w:val="00314AB3"/>
    <w:rsid w:val="0032080C"/>
    <w:rsid w:val="003271F9"/>
    <w:rsid w:val="00337B4E"/>
    <w:rsid w:val="00344E65"/>
    <w:rsid w:val="00345029"/>
    <w:rsid w:val="003468A5"/>
    <w:rsid w:val="00353D34"/>
    <w:rsid w:val="00356E7E"/>
    <w:rsid w:val="00357731"/>
    <w:rsid w:val="003645EB"/>
    <w:rsid w:val="00364B4A"/>
    <w:rsid w:val="00371472"/>
    <w:rsid w:val="00371B71"/>
    <w:rsid w:val="00373387"/>
    <w:rsid w:val="003754EC"/>
    <w:rsid w:val="0037605A"/>
    <w:rsid w:val="0038045D"/>
    <w:rsid w:val="00390580"/>
    <w:rsid w:val="00391EA6"/>
    <w:rsid w:val="00396A4E"/>
    <w:rsid w:val="00397F76"/>
    <w:rsid w:val="003A0657"/>
    <w:rsid w:val="003A1670"/>
    <w:rsid w:val="003A20D8"/>
    <w:rsid w:val="003A664E"/>
    <w:rsid w:val="003A78B4"/>
    <w:rsid w:val="003B177A"/>
    <w:rsid w:val="003B25D0"/>
    <w:rsid w:val="003B2BCB"/>
    <w:rsid w:val="003C1656"/>
    <w:rsid w:val="003C26AC"/>
    <w:rsid w:val="003C30C0"/>
    <w:rsid w:val="003C4711"/>
    <w:rsid w:val="003C478E"/>
    <w:rsid w:val="003C4BC6"/>
    <w:rsid w:val="003C79EA"/>
    <w:rsid w:val="003D1273"/>
    <w:rsid w:val="003D1FD5"/>
    <w:rsid w:val="003D303D"/>
    <w:rsid w:val="003D3C26"/>
    <w:rsid w:val="003D515A"/>
    <w:rsid w:val="003D6362"/>
    <w:rsid w:val="003E08F3"/>
    <w:rsid w:val="003E2705"/>
    <w:rsid w:val="003E3C38"/>
    <w:rsid w:val="003E4F22"/>
    <w:rsid w:val="003E5ED1"/>
    <w:rsid w:val="003E68D9"/>
    <w:rsid w:val="003E69D8"/>
    <w:rsid w:val="003F0BA5"/>
    <w:rsid w:val="003F0DC8"/>
    <w:rsid w:val="003F137A"/>
    <w:rsid w:val="003F2893"/>
    <w:rsid w:val="003F63BA"/>
    <w:rsid w:val="00402852"/>
    <w:rsid w:val="00405244"/>
    <w:rsid w:val="00405283"/>
    <w:rsid w:val="00406477"/>
    <w:rsid w:val="0041383E"/>
    <w:rsid w:val="00414632"/>
    <w:rsid w:val="0041586E"/>
    <w:rsid w:val="0041597F"/>
    <w:rsid w:val="00421D2B"/>
    <w:rsid w:val="00425293"/>
    <w:rsid w:val="004270A4"/>
    <w:rsid w:val="00427835"/>
    <w:rsid w:val="0043084D"/>
    <w:rsid w:val="00431096"/>
    <w:rsid w:val="00437174"/>
    <w:rsid w:val="004377D5"/>
    <w:rsid w:val="00440DD5"/>
    <w:rsid w:val="004424DF"/>
    <w:rsid w:val="00442B48"/>
    <w:rsid w:val="00443C6A"/>
    <w:rsid w:val="004448CA"/>
    <w:rsid w:val="00444E69"/>
    <w:rsid w:val="004450AB"/>
    <w:rsid w:val="00445BF5"/>
    <w:rsid w:val="00446E10"/>
    <w:rsid w:val="00453343"/>
    <w:rsid w:val="00462D0A"/>
    <w:rsid w:val="0047018E"/>
    <w:rsid w:val="0047087C"/>
    <w:rsid w:val="00471364"/>
    <w:rsid w:val="00471AB5"/>
    <w:rsid w:val="00472A3F"/>
    <w:rsid w:val="00476145"/>
    <w:rsid w:val="00476799"/>
    <w:rsid w:val="0047691E"/>
    <w:rsid w:val="0048049F"/>
    <w:rsid w:val="00483C5B"/>
    <w:rsid w:val="004866BB"/>
    <w:rsid w:val="00487EB2"/>
    <w:rsid w:val="00494EBD"/>
    <w:rsid w:val="004954EA"/>
    <w:rsid w:val="004A1917"/>
    <w:rsid w:val="004A1ADA"/>
    <w:rsid w:val="004A5861"/>
    <w:rsid w:val="004A66BF"/>
    <w:rsid w:val="004C1C11"/>
    <w:rsid w:val="004C2152"/>
    <w:rsid w:val="004C429E"/>
    <w:rsid w:val="004C5912"/>
    <w:rsid w:val="004C7652"/>
    <w:rsid w:val="004D293E"/>
    <w:rsid w:val="004D2CEC"/>
    <w:rsid w:val="004D706F"/>
    <w:rsid w:val="004E1DE9"/>
    <w:rsid w:val="004E2AC9"/>
    <w:rsid w:val="004E2C7E"/>
    <w:rsid w:val="004E5037"/>
    <w:rsid w:val="004E52E7"/>
    <w:rsid w:val="004E70D3"/>
    <w:rsid w:val="004F024D"/>
    <w:rsid w:val="004F2C7E"/>
    <w:rsid w:val="004F7955"/>
    <w:rsid w:val="00500E66"/>
    <w:rsid w:val="005035A3"/>
    <w:rsid w:val="00503E4D"/>
    <w:rsid w:val="00507244"/>
    <w:rsid w:val="00507CDB"/>
    <w:rsid w:val="005103B0"/>
    <w:rsid w:val="00511BE8"/>
    <w:rsid w:val="00511EF1"/>
    <w:rsid w:val="00514B48"/>
    <w:rsid w:val="00515176"/>
    <w:rsid w:val="0051705D"/>
    <w:rsid w:val="00521C6A"/>
    <w:rsid w:val="005223DF"/>
    <w:rsid w:val="00524436"/>
    <w:rsid w:val="00525F81"/>
    <w:rsid w:val="00526E57"/>
    <w:rsid w:val="00527ADB"/>
    <w:rsid w:val="005344AF"/>
    <w:rsid w:val="00534BCC"/>
    <w:rsid w:val="00536CFA"/>
    <w:rsid w:val="00541EC7"/>
    <w:rsid w:val="0054319D"/>
    <w:rsid w:val="005437C3"/>
    <w:rsid w:val="005442E7"/>
    <w:rsid w:val="00547F4B"/>
    <w:rsid w:val="00550F11"/>
    <w:rsid w:val="005514EC"/>
    <w:rsid w:val="00551A18"/>
    <w:rsid w:val="00553500"/>
    <w:rsid w:val="005541EC"/>
    <w:rsid w:val="00554523"/>
    <w:rsid w:val="005577C1"/>
    <w:rsid w:val="00563A0B"/>
    <w:rsid w:val="00564A43"/>
    <w:rsid w:val="00572D0C"/>
    <w:rsid w:val="00572E0C"/>
    <w:rsid w:val="0058249C"/>
    <w:rsid w:val="00582D43"/>
    <w:rsid w:val="00593FB1"/>
    <w:rsid w:val="00595002"/>
    <w:rsid w:val="00597668"/>
    <w:rsid w:val="00597982"/>
    <w:rsid w:val="005A2993"/>
    <w:rsid w:val="005A5964"/>
    <w:rsid w:val="005A64BD"/>
    <w:rsid w:val="005B02A4"/>
    <w:rsid w:val="005B265C"/>
    <w:rsid w:val="005B378C"/>
    <w:rsid w:val="005B4489"/>
    <w:rsid w:val="005B4B0A"/>
    <w:rsid w:val="005B55B5"/>
    <w:rsid w:val="005B7242"/>
    <w:rsid w:val="005B78A4"/>
    <w:rsid w:val="005C0548"/>
    <w:rsid w:val="005C0733"/>
    <w:rsid w:val="005C0C25"/>
    <w:rsid w:val="005C1741"/>
    <w:rsid w:val="005C2C10"/>
    <w:rsid w:val="005C2F47"/>
    <w:rsid w:val="005C2F7A"/>
    <w:rsid w:val="005C3423"/>
    <w:rsid w:val="005C4089"/>
    <w:rsid w:val="005C47CD"/>
    <w:rsid w:val="005D0802"/>
    <w:rsid w:val="005D2202"/>
    <w:rsid w:val="005D779C"/>
    <w:rsid w:val="005E0D0D"/>
    <w:rsid w:val="005E191C"/>
    <w:rsid w:val="005E22F4"/>
    <w:rsid w:val="005E7787"/>
    <w:rsid w:val="005F22A3"/>
    <w:rsid w:val="00605A24"/>
    <w:rsid w:val="006067C1"/>
    <w:rsid w:val="006103C3"/>
    <w:rsid w:val="006106C2"/>
    <w:rsid w:val="00611402"/>
    <w:rsid w:val="00614F4D"/>
    <w:rsid w:val="0061608C"/>
    <w:rsid w:val="00616AA5"/>
    <w:rsid w:val="00623616"/>
    <w:rsid w:val="00625CB3"/>
    <w:rsid w:val="00630248"/>
    <w:rsid w:val="0063102E"/>
    <w:rsid w:val="00631ADC"/>
    <w:rsid w:val="00631C09"/>
    <w:rsid w:val="00635FAF"/>
    <w:rsid w:val="00636DD2"/>
    <w:rsid w:val="00636FF8"/>
    <w:rsid w:val="0064537F"/>
    <w:rsid w:val="00645B5D"/>
    <w:rsid w:val="006509CC"/>
    <w:rsid w:val="006535CF"/>
    <w:rsid w:val="00656C77"/>
    <w:rsid w:val="006664CC"/>
    <w:rsid w:val="00671704"/>
    <w:rsid w:val="00674748"/>
    <w:rsid w:val="00674BDD"/>
    <w:rsid w:val="00682C84"/>
    <w:rsid w:val="00683065"/>
    <w:rsid w:val="0069210F"/>
    <w:rsid w:val="00696147"/>
    <w:rsid w:val="0069690B"/>
    <w:rsid w:val="006A0FD8"/>
    <w:rsid w:val="006A2D8F"/>
    <w:rsid w:val="006A3FDD"/>
    <w:rsid w:val="006B133A"/>
    <w:rsid w:val="006B2CF6"/>
    <w:rsid w:val="006B5FD6"/>
    <w:rsid w:val="006B7057"/>
    <w:rsid w:val="006B794A"/>
    <w:rsid w:val="006C013B"/>
    <w:rsid w:val="006C2B87"/>
    <w:rsid w:val="006C3318"/>
    <w:rsid w:val="006C3498"/>
    <w:rsid w:val="006C62DC"/>
    <w:rsid w:val="006C7800"/>
    <w:rsid w:val="006D2AD3"/>
    <w:rsid w:val="006D692F"/>
    <w:rsid w:val="006E0657"/>
    <w:rsid w:val="006E0930"/>
    <w:rsid w:val="006E5077"/>
    <w:rsid w:val="006E6DFD"/>
    <w:rsid w:val="006F02C3"/>
    <w:rsid w:val="006F252D"/>
    <w:rsid w:val="006F3C61"/>
    <w:rsid w:val="006F3D58"/>
    <w:rsid w:val="006F6079"/>
    <w:rsid w:val="00701C25"/>
    <w:rsid w:val="0070200C"/>
    <w:rsid w:val="00705E25"/>
    <w:rsid w:val="007104C2"/>
    <w:rsid w:val="00712B0E"/>
    <w:rsid w:val="007131AF"/>
    <w:rsid w:val="0071747B"/>
    <w:rsid w:val="007175FE"/>
    <w:rsid w:val="007178AD"/>
    <w:rsid w:val="00720C1D"/>
    <w:rsid w:val="00721A92"/>
    <w:rsid w:val="00721F01"/>
    <w:rsid w:val="0072258E"/>
    <w:rsid w:val="007243D0"/>
    <w:rsid w:val="00726CE7"/>
    <w:rsid w:val="00726CF1"/>
    <w:rsid w:val="00726E49"/>
    <w:rsid w:val="00727474"/>
    <w:rsid w:val="00733290"/>
    <w:rsid w:val="00734EB9"/>
    <w:rsid w:val="0073624F"/>
    <w:rsid w:val="007377D5"/>
    <w:rsid w:val="007406A0"/>
    <w:rsid w:val="00740CE8"/>
    <w:rsid w:val="00740E0B"/>
    <w:rsid w:val="007418DE"/>
    <w:rsid w:val="00741D69"/>
    <w:rsid w:val="0074331B"/>
    <w:rsid w:val="00745FA5"/>
    <w:rsid w:val="00750D26"/>
    <w:rsid w:val="00751FD6"/>
    <w:rsid w:val="00752573"/>
    <w:rsid w:val="00754907"/>
    <w:rsid w:val="00756CD1"/>
    <w:rsid w:val="007631E7"/>
    <w:rsid w:val="00763DB0"/>
    <w:rsid w:val="00764745"/>
    <w:rsid w:val="0077326E"/>
    <w:rsid w:val="00775BD5"/>
    <w:rsid w:val="00777785"/>
    <w:rsid w:val="00780525"/>
    <w:rsid w:val="00784AB4"/>
    <w:rsid w:val="00784F43"/>
    <w:rsid w:val="00790393"/>
    <w:rsid w:val="00793A18"/>
    <w:rsid w:val="007A05D0"/>
    <w:rsid w:val="007A06A9"/>
    <w:rsid w:val="007A248F"/>
    <w:rsid w:val="007A27AE"/>
    <w:rsid w:val="007A4645"/>
    <w:rsid w:val="007A645F"/>
    <w:rsid w:val="007A6CBB"/>
    <w:rsid w:val="007B18ED"/>
    <w:rsid w:val="007B440F"/>
    <w:rsid w:val="007B4A96"/>
    <w:rsid w:val="007B5EE5"/>
    <w:rsid w:val="007C2744"/>
    <w:rsid w:val="007C4492"/>
    <w:rsid w:val="007C4887"/>
    <w:rsid w:val="007D2517"/>
    <w:rsid w:val="007D2FB6"/>
    <w:rsid w:val="007D39B8"/>
    <w:rsid w:val="007D4FBF"/>
    <w:rsid w:val="007D756D"/>
    <w:rsid w:val="007E1036"/>
    <w:rsid w:val="007E398D"/>
    <w:rsid w:val="007E5943"/>
    <w:rsid w:val="007E749F"/>
    <w:rsid w:val="007E7B9D"/>
    <w:rsid w:val="007F08A4"/>
    <w:rsid w:val="007F2454"/>
    <w:rsid w:val="007F2E25"/>
    <w:rsid w:val="007F381E"/>
    <w:rsid w:val="007F48ED"/>
    <w:rsid w:val="007F5CE2"/>
    <w:rsid w:val="007F6346"/>
    <w:rsid w:val="007F783B"/>
    <w:rsid w:val="008008D0"/>
    <w:rsid w:val="00801C4F"/>
    <w:rsid w:val="00806E6B"/>
    <w:rsid w:val="0080796F"/>
    <w:rsid w:val="00810DA0"/>
    <w:rsid w:val="00812861"/>
    <w:rsid w:val="008145EF"/>
    <w:rsid w:val="00814DA6"/>
    <w:rsid w:val="00816B93"/>
    <w:rsid w:val="00816E40"/>
    <w:rsid w:val="0082028D"/>
    <w:rsid w:val="008218DF"/>
    <w:rsid w:val="00822598"/>
    <w:rsid w:val="008338B1"/>
    <w:rsid w:val="00835BCB"/>
    <w:rsid w:val="008402CF"/>
    <w:rsid w:val="008416C8"/>
    <w:rsid w:val="00841AC0"/>
    <w:rsid w:val="0084203A"/>
    <w:rsid w:val="00851D56"/>
    <w:rsid w:val="00854797"/>
    <w:rsid w:val="0085594A"/>
    <w:rsid w:val="0086232B"/>
    <w:rsid w:val="00864BB9"/>
    <w:rsid w:val="0086534A"/>
    <w:rsid w:val="00865CCC"/>
    <w:rsid w:val="00865E21"/>
    <w:rsid w:val="008663C8"/>
    <w:rsid w:val="008703D2"/>
    <w:rsid w:val="0087283A"/>
    <w:rsid w:val="00876B07"/>
    <w:rsid w:val="00887837"/>
    <w:rsid w:val="00890B8D"/>
    <w:rsid w:val="0089344E"/>
    <w:rsid w:val="00893CF9"/>
    <w:rsid w:val="00894224"/>
    <w:rsid w:val="00894AB9"/>
    <w:rsid w:val="008953FC"/>
    <w:rsid w:val="008A206F"/>
    <w:rsid w:val="008A66B0"/>
    <w:rsid w:val="008A6955"/>
    <w:rsid w:val="008B1030"/>
    <w:rsid w:val="008B58E9"/>
    <w:rsid w:val="008B735D"/>
    <w:rsid w:val="008C15C6"/>
    <w:rsid w:val="008C39E5"/>
    <w:rsid w:val="008C40A1"/>
    <w:rsid w:val="008D3E36"/>
    <w:rsid w:val="008D4110"/>
    <w:rsid w:val="008D53B7"/>
    <w:rsid w:val="008D6F84"/>
    <w:rsid w:val="008D7A4D"/>
    <w:rsid w:val="008E15B5"/>
    <w:rsid w:val="008E46D5"/>
    <w:rsid w:val="008E6426"/>
    <w:rsid w:val="008F5788"/>
    <w:rsid w:val="008F63C4"/>
    <w:rsid w:val="008F7309"/>
    <w:rsid w:val="008F7704"/>
    <w:rsid w:val="009019F5"/>
    <w:rsid w:val="00901E3A"/>
    <w:rsid w:val="00904FA5"/>
    <w:rsid w:val="009065C8"/>
    <w:rsid w:val="0090673D"/>
    <w:rsid w:val="00906EA1"/>
    <w:rsid w:val="009101F3"/>
    <w:rsid w:val="009112F4"/>
    <w:rsid w:val="00913669"/>
    <w:rsid w:val="00913EC0"/>
    <w:rsid w:val="009160DB"/>
    <w:rsid w:val="009167AC"/>
    <w:rsid w:val="00917478"/>
    <w:rsid w:val="00923225"/>
    <w:rsid w:val="00924771"/>
    <w:rsid w:val="00931A72"/>
    <w:rsid w:val="00933D35"/>
    <w:rsid w:val="0094671E"/>
    <w:rsid w:val="009543FE"/>
    <w:rsid w:val="009555C5"/>
    <w:rsid w:val="00957716"/>
    <w:rsid w:val="009618AA"/>
    <w:rsid w:val="00962A54"/>
    <w:rsid w:val="00962DCA"/>
    <w:rsid w:val="00965201"/>
    <w:rsid w:val="00972B15"/>
    <w:rsid w:val="00973FD9"/>
    <w:rsid w:val="00973FE5"/>
    <w:rsid w:val="009744DE"/>
    <w:rsid w:val="00974DC5"/>
    <w:rsid w:val="00977D44"/>
    <w:rsid w:val="00983E84"/>
    <w:rsid w:val="00984FEB"/>
    <w:rsid w:val="00991E55"/>
    <w:rsid w:val="009920FF"/>
    <w:rsid w:val="0099324B"/>
    <w:rsid w:val="0099700B"/>
    <w:rsid w:val="009A1BA3"/>
    <w:rsid w:val="009A6CC0"/>
    <w:rsid w:val="009A6FEE"/>
    <w:rsid w:val="009B0B32"/>
    <w:rsid w:val="009B41B0"/>
    <w:rsid w:val="009B4295"/>
    <w:rsid w:val="009B4915"/>
    <w:rsid w:val="009B6F60"/>
    <w:rsid w:val="009C07A8"/>
    <w:rsid w:val="009C087F"/>
    <w:rsid w:val="009C4820"/>
    <w:rsid w:val="009C536B"/>
    <w:rsid w:val="009C754D"/>
    <w:rsid w:val="009D2528"/>
    <w:rsid w:val="009D5621"/>
    <w:rsid w:val="009D7312"/>
    <w:rsid w:val="009E030E"/>
    <w:rsid w:val="009E0F4A"/>
    <w:rsid w:val="009E44EC"/>
    <w:rsid w:val="009E7A80"/>
    <w:rsid w:val="009F2EAD"/>
    <w:rsid w:val="009F5071"/>
    <w:rsid w:val="009F538E"/>
    <w:rsid w:val="00A02C27"/>
    <w:rsid w:val="00A1103B"/>
    <w:rsid w:val="00A11A1E"/>
    <w:rsid w:val="00A1451B"/>
    <w:rsid w:val="00A15D63"/>
    <w:rsid w:val="00A213C0"/>
    <w:rsid w:val="00A23B98"/>
    <w:rsid w:val="00A258CC"/>
    <w:rsid w:val="00A2618A"/>
    <w:rsid w:val="00A3555E"/>
    <w:rsid w:val="00A37E46"/>
    <w:rsid w:val="00A4044E"/>
    <w:rsid w:val="00A419B8"/>
    <w:rsid w:val="00A4408A"/>
    <w:rsid w:val="00A460C9"/>
    <w:rsid w:val="00A529ED"/>
    <w:rsid w:val="00A5327E"/>
    <w:rsid w:val="00A55DBF"/>
    <w:rsid w:val="00A567A7"/>
    <w:rsid w:val="00A60483"/>
    <w:rsid w:val="00A605D5"/>
    <w:rsid w:val="00A60CD9"/>
    <w:rsid w:val="00A646AB"/>
    <w:rsid w:val="00A65081"/>
    <w:rsid w:val="00A72C22"/>
    <w:rsid w:val="00A73A22"/>
    <w:rsid w:val="00A77B3D"/>
    <w:rsid w:val="00A809A6"/>
    <w:rsid w:val="00A81F37"/>
    <w:rsid w:val="00A85AE9"/>
    <w:rsid w:val="00A85F7B"/>
    <w:rsid w:val="00A86363"/>
    <w:rsid w:val="00A90D1B"/>
    <w:rsid w:val="00A9388D"/>
    <w:rsid w:val="00A93EF7"/>
    <w:rsid w:val="00A94AC4"/>
    <w:rsid w:val="00A96B03"/>
    <w:rsid w:val="00AA58F8"/>
    <w:rsid w:val="00AB04B8"/>
    <w:rsid w:val="00AB5214"/>
    <w:rsid w:val="00AB5E10"/>
    <w:rsid w:val="00AB6240"/>
    <w:rsid w:val="00AB6A9A"/>
    <w:rsid w:val="00AB7A27"/>
    <w:rsid w:val="00AC2F50"/>
    <w:rsid w:val="00AC36C8"/>
    <w:rsid w:val="00AC50FD"/>
    <w:rsid w:val="00AC54AA"/>
    <w:rsid w:val="00AD0A11"/>
    <w:rsid w:val="00AD0A32"/>
    <w:rsid w:val="00AD2ED3"/>
    <w:rsid w:val="00AD6C77"/>
    <w:rsid w:val="00AD7203"/>
    <w:rsid w:val="00AE03DC"/>
    <w:rsid w:val="00AE19BE"/>
    <w:rsid w:val="00AE6BA6"/>
    <w:rsid w:val="00AE75FB"/>
    <w:rsid w:val="00AF0EBD"/>
    <w:rsid w:val="00AF2971"/>
    <w:rsid w:val="00AF53B7"/>
    <w:rsid w:val="00AF5A1E"/>
    <w:rsid w:val="00B003F8"/>
    <w:rsid w:val="00B00615"/>
    <w:rsid w:val="00B00E90"/>
    <w:rsid w:val="00B01664"/>
    <w:rsid w:val="00B0576C"/>
    <w:rsid w:val="00B11726"/>
    <w:rsid w:val="00B1185C"/>
    <w:rsid w:val="00B12FDB"/>
    <w:rsid w:val="00B13409"/>
    <w:rsid w:val="00B176DC"/>
    <w:rsid w:val="00B2065E"/>
    <w:rsid w:val="00B20C99"/>
    <w:rsid w:val="00B20CD0"/>
    <w:rsid w:val="00B22040"/>
    <w:rsid w:val="00B256BE"/>
    <w:rsid w:val="00B26F9C"/>
    <w:rsid w:val="00B3418A"/>
    <w:rsid w:val="00B35830"/>
    <w:rsid w:val="00B37FDA"/>
    <w:rsid w:val="00B40A8B"/>
    <w:rsid w:val="00B427DB"/>
    <w:rsid w:val="00B454E0"/>
    <w:rsid w:val="00B504A9"/>
    <w:rsid w:val="00B517BB"/>
    <w:rsid w:val="00B53E67"/>
    <w:rsid w:val="00B54534"/>
    <w:rsid w:val="00B55387"/>
    <w:rsid w:val="00B57375"/>
    <w:rsid w:val="00B573DD"/>
    <w:rsid w:val="00B616BA"/>
    <w:rsid w:val="00B62D17"/>
    <w:rsid w:val="00B6544D"/>
    <w:rsid w:val="00B70034"/>
    <w:rsid w:val="00B71138"/>
    <w:rsid w:val="00B71904"/>
    <w:rsid w:val="00B72972"/>
    <w:rsid w:val="00B7575F"/>
    <w:rsid w:val="00B75B4C"/>
    <w:rsid w:val="00B8045E"/>
    <w:rsid w:val="00B82DCB"/>
    <w:rsid w:val="00B854D4"/>
    <w:rsid w:val="00B86A55"/>
    <w:rsid w:val="00B9097E"/>
    <w:rsid w:val="00B92F8B"/>
    <w:rsid w:val="00B93C85"/>
    <w:rsid w:val="00B94EB9"/>
    <w:rsid w:val="00BA2C22"/>
    <w:rsid w:val="00BA4418"/>
    <w:rsid w:val="00BA47B3"/>
    <w:rsid w:val="00BB05E0"/>
    <w:rsid w:val="00BC0C1F"/>
    <w:rsid w:val="00BC5137"/>
    <w:rsid w:val="00BD0FEA"/>
    <w:rsid w:val="00BD1F26"/>
    <w:rsid w:val="00BD244B"/>
    <w:rsid w:val="00BD3B71"/>
    <w:rsid w:val="00BD41F1"/>
    <w:rsid w:val="00BD50D4"/>
    <w:rsid w:val="00BD585A"/>
    <w:rsid w:val="00BD5C58"/>
    <w:rsid w:val="00BD7D95"/>
    <w:rsid w:val="00BE018A"/>
    <w:rsid w:val="00BE13B2"/>
    <w:rsid w:val="00BE1B6E"/>
    <w:rsid w:val="00BE38C9"/>
    <w:rsid w:val="00BE3BAF"/>
    <w:rsid w:val="00BE65BE"/>
    <w:rsid w:val="00BE752A"/>
    <w:rsid w:val="00BF2AAF"/>
    <w:rsid w:val="00BF513B"/>
    <w:rsid w:val="00BF7C9A"/>
    <w:rsid w:val="00C04B53"/>
    <w:rsid w:val="00C10230"/>
    <w:rsid w:val="00C17AC7"/>
    <w:rsid w:val="00C21228"/>
    <w:rsid w:val="00C2156D"/>
    <w:rsid w:val="00C23F9F"/>
    <w:rsid w:val="00C256CB"/>
    <w:rsid w:val="00C2774E"/>
    <w:rsid w:val="00C34848"/>
    <w:rsid w:val="00C34E30"/>
    <w:rsid w:val="00C364CA"/>
    <w:rsid w:val="00C3655F"/>
    <w:rsid w:val="00C378D4"/>
    <w:rsid w:val="00C40EDE"/>
    <w:rsid w:val="00C4102F"/>
    <w:rsid w:val="00C41761"/>
    <w:rsid w:val="00C43A77"/>
    <w:rsid w:val="00C4509E"/>
    <w:rsid w:val="00C45E17"/>
    <w:rsid w:val="00C465EB"/>
    <w:rsid w:val="00C47871"/>
    <w:rsid w:val="00C50658"/>
    <w:rsid w:val="00C50840"/>
    <w:rsid w:val="00C55D1E"/>
    <w:rsid w:val="00C5611E"/>
    <w:rsid w:val="00C61CEE"/>
    <w:rsid w:val="00C6280F"/>
    <w:rsid w:val="00C637BA"/>
    <w:rsid w:val="00C6655C"/>
    <w:rsid w:val="00C765D5"/>
    <w:rsid w:val="00C76E05"/>
    <w:rsid w:val="00C800B7"/>
    <w:rsid w:val="00C805BF"/>
    <w:rsid w:val="00C80D13"/>
    <w:rsid w:val="00C824FE"/>
    <w:rsid w:val="00C85A25"/>
    <w:rsid w:val="00C865D7"/>
    <w:rsid w:val="00C8670C"/>
    <w:rsid w:val="00C87E77"/>
    <w:rsid w:val="00C901BF"/>
    <w:rsid w:val="00C9078B"/>
    <w:rsid w:val="00C90B1A"/>
    <w:rsid w:val="00C94DBB"/>
    <w:rsid w:val="00CA3536"/>
    <w:rsid w:val="00CA6ECC"/>
    <w:rsid w:val="00CB09D9"/>
    <w:rsid w:val="00CB419C"/>
    <w:rsid w:val="00CB5748"/>
    <w:rsid w:val="00CB659E"/>
    <w:rsid w:val="00CC09D2"/>
    <w:rsid w:val="00CC4719"/>
    <w:rsid w:val="00CC4E70"/>
    <w:rsid w:val="00CC5AFB"/>
    <w:rsid w:val="00CC5BE7"/>
    <w:rsid w:val="00CC62FF"/>
    <w:rsid w:val="00CD0534"/>
    <w:rsid w:val="00CD1323"/>
    <w:rsid w:val="00CD1C50"/>
    <w:rsid w:val="00CD212E"/>
    <w:rsid w:val="00CD3400"/>
    <w:rsid w:val="00CD6829"/>
    <w:rsid w:val="00CD6FD8"/>
    <w:rsid w:val="00CD7260"/>
    <w:rsid w:val="00CE0767"/>
    <w:rsid w:val="00CE28F5"/>
    <w:rsid w:val="00CE3858"/>
    <w:rsid w:val="00CE44D9"/>
    <w:rsid w:val="00CE74E5"/>
    <w:rsid w:val="00CE7E67"/>
    <w:rsid w:val="00CF72CE"/>
    <w:rsid w:val="00CF768B"/>
    <w:rsid w:val="00D002A2"/>
    <w:rsid w:val="00D0272D"/>
    <w:rsid w:val="00D05F32"/>
    <w:rsid w:val="00D073C6"/>
    <w:rsid w:val="00D07FEF"/>
    <w:rsid w:val="00D10167"/>
    <w:rsid w:val="00D11B8E"/>
    <w:rsid w:val="00D139FE"/>
    <w:rsid w:val="00D16441"/>
    <w:rsid w:val="00D16A4F"/>
    <w:rsid w:val="00D2207E"/>
    <w:rsid w:val="00D22773"/>
    <w:rsid w:val="00D22F8B"/>
    <w:rsid w:val="00D23568"/>
    <w:rsid w:val="00D24621"/>
    <w:rsid w:val="00D319A0"/>
    <w:rsid w:val="00D31C30"/>
    <w:rsid w:val="00D32C2C"/>
    <w:rsid w:val="00D353D8"/>
    <w:rsid w:val="00D3650C"/>
    <w:rsid w:val="00D42794"/>
    <w:rsid w:val="00D43013"/>
    <w:rsid w:val="00D5045C"/>
    <w:rsid w:val="00D51551"/>
    <w:rsid w:val="00D527ED"/>
    <w:rsid w:val="00D53FA9"/>
    <w:rsid w:val="00D54DF3"/>
    <w:rsid w:val="00D60F94"/>
    <w:rsid w:val="00D617CB"/>
    <w:rsid w:val="00D63733"/>
    <w:rsid w:val="00D70385"/>
    <w:rsid w:val="00D71390"/>
    <w:rsid w:val="00D7162B"/>
    <w:rsid w:val="00D7237A"/>
    <w:rsid w:val="00D73723"/>
    <w:rsid w:val="00D73C68"/>
    <w:rsid w:val="00D769AA"/>
    <w:rsid w:val="00D769D0"/>
    <w:rsid w:val="00D7759E"/>
    <w:rsid w:val="00D80627"/>
    <w:rsid w:val="00D823A3"/>
    <w:rsid w:val="00D838F2"/>
    <w:rsid w:val="00D845B0"/>
    <w:rsid w:val="00D861F5"/>
    <w:rsid w:val="00D90B2D"/>
    <w:rsid w:val="00D9122C"/>
    <w:rsid w:val="00D920B8"/>
    <w:rsid w:val="00D92802"/>
    <w:rsid w:val="00DA3B4C"/>
    <w:rsid w:val="00DA5FE9"/>
    <w:rsid w:val="00DB2099"/>
    <w:rsid w:val="00DB2502"/>
    <w:rsid w:val="00DB5670"/>
    <w:rsid w:val="00DC14F2"/>
    <w:rsid w:val="00DC2168"/>
    <w:rsid w:val="00DC2397"/>
    <w:rsid w:val="00DC34AD"/>
    <w:rsid w:val="00DC3861"/>
    <w:rsid w:val="00DC4E77"/>
    <w:rsid w:val="00DC6647"/>
    <w:rsid w:val="00DC740F"/>
    <w:rsid w:val="00DC7F5A"/>
    <w:rsid w:val="00DD0622"/>
    <w:rsid w:val="00DD696C"/>
    <w:rsid w:val="00DD76C8"/>
    <w:rsid w:val="00DD7DB9"/>
    <w:rsid w:val="00DE1973"/>
    <w:rsid w:val="00DE2971"/>
    <w:rsid w:val="00DE2E1D"/>
    <w:rsid w:val="00DE3E4B"/>
    <w:rsid w:val="00DE51AB"/>
    <w:rsid w:val="00DE68D0"/>
    <w:rsid w:val="00DF00EF"/>
    <w:rsid w:val="00DF5700"/>
    <w:rsid w:val="00DF7041"/>
    <w:rsid w:val="00E01BEF"/>
    <w:rsid w:val="00E049C0"/>
    <w:rsid w:val="00E04F19"/>
    <w:rsid w:val="00E0566D"/>
    <w:rsid w:val="00E05843"/>
    <w:rsid w:val="00E0688B"/>
    <w:rsid w:val="00E10F27"/>
    <w:rsid w:val="00E127A7"/>
    <w:rsid w:val="00E12B2F"/>
    <w:rsid w:val="00E159A1"/>
    <w:rsid w:val="00E160A2"/>
    <w:rsid w:val="00E21FF8"/>
    <w:rsid w:val="00E251D9"/>
    <w:rsid w:val="00E26599"/>
    <w:rsid w:val="00E2778D"/>
    <w:rsid w:val="00E27C92"/>
    <w:rsid w:val="00E31E9A"/>
    <w:rsid w:val="00E327D4"/>
    <w:rsid w:val="00E328FB"/>
    <w:rsid w:val="00E33883"/>
    <w:rsid w:val="00E34B98"/>
    <w:rsid w:val="00E354FE"/>
    <w:rsid w:val="00E358C0"/>
    <w:rsid w:val="00E447E4"/>
    <w:rsid w:val="00E45998"/>
    <w:rsid w:val="00E50216"/>
    <w:rsid w:val="00E51C62"/>
    <w:rsid w:val="00E548B4"/>
    <w:rsid w:val="00E56020"/>
    <w:rsid w:val="00E57300"/>
    <w:rsid w:val="00E57381"/>
    <w:rsid w:val="00E574A7"/>
    <w:rsid w:val="00E61C1E"/>
    <w:rsid w:val="00E625F4"/>
    <w:rsid w:val="00E62ED5"/>
    <w:rsid w:val="00E659A3"/>
    <w:rsid w:val="00E65B23"/>
    <w:rsid w:val="00E65B46"/>
    <w:rsid w:val="00E7063B"/>
    <w:rsid w:val="00E70AF2"/>
    <w:rsid w:val="00E741EF"/>
    <w:rsid w:val="00E74699"/>
    <w:rsid w:val="00E82672"/>
    <w:rsid w:val="00E83437"/>
    <w:rsid w:val="00E83504"/>
    <w:rsid w:val="00E84053"/>
    <w:rsid w:val="00E855E4"/>
    <w:rsid w:val="00E85618"/>
    <w:rsid w:val="00E929DF"/>
    <w:rsid w:val="00E92CCB"/>
    <w:rsid w:val="00E92D78"/>
    <w:rsid w:val="00E9436D"/>
    <w:rsid w:val="00E96BA1"/>
    <w:rsid w:val="00E96DD4"/>
    <w:rsid w:val="00EA05C5"/>
    <w:rsid w:val="00EA069F"/>
    <w:rsid w:val="00EA223A"/>
    <w:rsid w:val="00EB1BA8"/>
    <w:rsid w:val="00EB54D8"/>
    <w:rsid w:val="00EB72D7"/>
    <w:rsid w:val="00EB7368"/>
    <w:rsid w:val="00EB776A"/>
    <w:rsid w:val="00EB78B6"/>
    <w:rsid w:val="00EC5706"/>
    <w:rsid w:val="00EC60CE"/>
    <w:rsid w:val="00EC652A"/>
    <w:rsid w:val="00ED0D59"/>
    <w:rsid w:val="00ED3339"/>
    <w:rsid w:val="00ED37BE"/>
    <w:rsid w:val="00ED5720"/>
    <w:rsid w:val="00ED5834"/>
    <w:rsid w:val="00ED61DA"/>
    <w:rsid w:val="00ED6FEB"/>
    <w:rsid w:val="00EE0D06"/>
    <w:rsid w:val="00EE130B"/>
    <w:rsid w:val="00EE623C"/>
    <w:rsid w:val="00EF37E4"/>
    <w:rsid w:val="00EF4613"/>
    <w:rsid w:val="00F00C8A"/>
    <w:rsid w:val="00F02A82"/>
    <w:rsid w:val="00F0624B"/>
    <w:rsid w:val="00F07B39"/>
    <w:rsid w:val="00F136C8"/>
    <w:rsid w:val="00F15156"/>
    <w:rsid w:val="00F16E1F"/>
    <w:rsid w:val="00F17CE0"/>
    <w:rsid w:val="00F23BB2"/>
    <w:rsid w:val="00F24906"/>
    <w:rsid w:val="00F2643A"/>
    <w:rsid w:val="00F26E19"/>
    <w:rsid w:val="00F319F5"/>
    <w:rsid w:val="00F31F5B"/>
    <w:rsid w:val="00F37286"/>
    <w:rsid w:val="00F5058E"/>
    <w:rsid w:val="00F63625"/>
    <w:rsid w:val="00F67978"/>
    <w:rsid w:val="00F70042"/>
    <w:rsid w:val="00F71F15"/>
    <w:rsid w:val="00F75BAA"/>
    <w:rsid w:val="00F75E18"/>
    <w:rsid w:val="00F80AAE"/>
    <w:rsid w:val="00F815E1"/>
    <w:rsid w:val="00F87CDF"/>
    <w:rsid w:val="00F91A31"/>
    <w:rsid w:val="00F931EB"/>
    <w:rsid w:val="00FA0A4F"/>
    <w:rsid w:val="00FA0EF9"/>
    <w:rsid w:val="00FA21FD"/>
    <w:rsid w:val="00FA2BCC"/>
    <w:rsid w:val="00FA3973"/>
    <w:rsid w:val="00FA6C04"/>
    <w:rsid w:val="00FB26FE"/>
    <w:rsid w:val="00FB273C"/>
    <w:rsid w:val="00FB2E79"/>
    <w:rsid w:val="00FB59A4"/>
    <w:rsid w:val="00FB6727"/>
    <w:rsid w:val="00FC2442"/>
    <w:rsid w:val="00FC27E8"/>
    <w:rsid w:val="00FC3A85"/>
    <w:rsid w:val="00FC4C8C"/>
    <w:rsid w:val="00FC68D9"/>
    <w:rsid w:val="00FD0A75"/>
    <w:rsid w:val="00FD238F"/>
    <w:rsid w:val="00FD4610"/>
    <w:rsid w:val="00FD5123"/>
    <w:rsid w:val="00FD61F7"/>
    <w:rsid w:val="00FE1236"/>
    <w:rsid w:val="00FE374E"/>
    <w:rsid w:val="00FE5BD6"/>
    <w:rsid w:val="00FE69B0"/>
    <w:rsid w:val="00FF381F"/>
    <w:rsid w:val="00FF4130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740B8"/>
  <w15:docId w15:val="{4FAA10A9-8348-413B-AFFC-6265BC0B1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273C"/>
    <w:pPr>
      <w:spacing w:after="0" w:line="240" w:lineRule="auto"/>
      <w:ind w:firstLine="576"/>
      <w:jc w:val="both"/>
    </w:pPr>
    <w:rPr>
      <w:rFonts w:ascii="Times New Roman" w:eastAsia="楷体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112F4"/>
    <w:pPr>
      <w:keepNext/>
      <w:keepLines/>
      <w:numPr>
        <w:numId w:val="2"/>
      </w:numPr>
      <w:spacing w:before="120" w:after="120"/>
      <w:contextualSpacing/>
      <w:mirrorIndents/>
      <w:outlineLvl w:val="0"/>
    </w:pPr>
    <w:rPr>
      <w:rFonts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07CDB"/>
    <w:pPr>
      <w:keepNext/>
      <w:keepLines/>
      <w:numPr>
        <w:ilvl w:val="1"/>
        <w:numId w:val="2"/>
      </w:numPr>
      <w:spacing w:before="120" w:after="120"/>
      <w:mirrorIndents/>
      <w:outlineLvl w:val="1"/>
    </w:pPr>
    <w:rPr>
      <w:rFonts w:cstheme="majorBidi"/>
      <w:b/>
      <w:sz w:val="28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1B3D57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04"/>
    <w:pPr>
      <w:keepNext/>
      <w:keepLines/>
      <w:numPr>
        <w:ilvl w:val="3"/>
        <w:numId w:val="1"/>
      </w:numPr>
      <w:spacing w:before="40"/>
      <w:outlineLvl w:val="3"/>
    </w:pPr>
    <w:rPr>
      <w:rFonts w:cstheme="majorBidi"/>
      <w:i/>
      <w:iCs/>
      <w:color w:val="2E74B5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64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64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64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64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64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364CA"/>
    <w:pPr>
      <w:spacing w:after="0" w:line="240" w:lineRule="auto"/>
    </w:pPr>
    <w:rPr>
      <w:rFonts w:ascii="Times New Roman" w:eastAsia="楷体" w:hAnsi="Times New Roman"/>
      <w:sz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364CA"/>
    <w:rPr>
      <w:rFonts w:ascii="Times New Roman" w:eastAsia="楷体" w:hAnsi="Times New Roman"/>
      <w:sz w:val="24"/>
    </w:rPr>
  </w:style>
  <w:style w:type="table" w:styleId="TableGrid">
    <w:name w:val="Table Grid"/>
    <w:basedOn w:val="TableNormal"/>
    <w:uiPriority w:val="39"/>
    <w:rsid w:val="00FA0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112F4"/>
    <w:rPr>
      <w:rFonts w:ascii="Times New Roman" w:eastAsia="楷体" w:hAnsi="Times New Roman" w:cstheme="majorBidi"/>
      <w:b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FA0A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0A4F"/>
  </w:style>
  <w:style w:type="paragraph" w:styleId="Footer">
    <w:name w:val="footer"/>
    <w:basedOn w:val="Normal"/>
    <w:link w:val="FooterChar"/>
    <w:uiPriority w:val="99"/>
    <w:unhideWhenUsed/>
    <w:rsid w:val="00FA0A4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0A4F"/>
  </w:style>
  <w:style w:type="paragraph" w:styleId="TOCHeading">
    <w:name w:val="TOC Heading"/>
    <w:basedOn w:val="Heading1"/>
    <w:next w:val="Normal"/>
    <w:uiPriority w:val="39"/>
    <w:unhideWhenUsed/>
    <w:qFormat/>
    <w:rsid w:val="00D838F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838F2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6DA6"/>
    <w:pPr>
      <w:tabs>
        <w:tab w:val="right" w:leader="dot" w:pos="8675"/>
      </w:tabs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838F2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838F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07CDB"/>
    <w:rPr>
      <w:rFonts w:ascii="Times New Roman" w:eastAsia="楷体" w:hAnsi="Times New Roman" w:cstheme="majorBidi"/>
      <w:b/>
      <w:sz w:val="28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327D4"/>
  </w:style>
  <w:style w:type="character" w:customStyle="1" w:styleId="Heading3Char">
    <w:name w:val="Heading 3 Char"/>
    <w:basedOn w:val="DefaultParagraphFont"/>
    <w:link w:val="Heading3"/>
    <w:uiPriority w:val="9"/>
    <w:rsid w:val="001B3D57"/>
    <w:rPr>
      <w:rFonts w:ascii="Times New Roman" w:eastAsia="楷体" w:hAnsi="Times New Roman" w:cstheme="majorBidi"/>
      <w:b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1704"/>
    <w:rPr>
      <w:rFonts w:ascii="Times New Roman" w:eastAsia="楷体" w:hAnsi="Times New Roman" w:cstheme="majorBidi"/>
      <w:i/>
      <w:iCs/>
      <w:color w:val="2E74B5" w:themeColor="accent1" w:themeShade="BF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5490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49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4907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450A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450AB"/>
    <w:rPr>
      <w:rFonts w:asciiTheme="majorHAnsi" w:eastAsia="宋体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057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57B"/>
    <w:rPr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64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64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64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6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6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1303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03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0326"/>
    <w:rPr>
      <w:rFonts w:ascii="Times New Roman" w:eastAsia="楷体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03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0326"/>
    <w:rPr>
      <w:rFonts w:ascii="Times New Roman" w:eastAsia="楷体" w:hAnsi="Times New Roman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4FEB"/>
    <w:rPr>
      <w:rFonts w:asciiTheme="majorHAnsi" w:eastAsia="黑体" w:hAnsiTheme="majorHAnsi" w:cstheme="majorBidi"/>
      <w:sz w:val="20"/>
      <w:szCs w:val="20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9B0B32"/>
    <w:pPr>
      <w:numPr>
        <w:numId w:val="0"/>
      </w:numPr>
      <w:ind w:left="360"/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9B0B32"/>
    <w:rPr>
      <w:rFonts w:ascii="Times New Roman" w:eastAsia="楷体" w:hAnsi="Times New Roman" w:cstheme="majorBidi"/>
      <w:b/>
      <w:sz w:val="32"/>
      <w:szCs w:val="32"/>
    </w:rPr>
  </w:style>
  <w:style w:type="table" w:styleId="GridTable4-Accent3">
    <w:name w:val="Grid Table 4 Accent 3"/>
    <w:basedOn w:val="TableNormal"/>
    <w:uiPriority w:val="49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">
    <w:name w:val="List Table 2"/>
    <w:basedOn w:val="TableNormal"/>
    <w:uiPriority w:val="47"/>
    <w:rsid w:val="00B53E6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Content">
    <w:name w:val="TableContent"/>
    <w:basedOn w:val="TableNormal"/>
    <w:uiPriority w:val="99"/>
    <w:rsid w:val="00B53E67"/>
    <w:pPr>
      <w:spacing w:after="0" w:line="240" w:lineRule="auto"/>
    </w:pPr>
    <w:rPr>
      <w:rFonts w:ascii="Times New Roman" w:eastAsia="楷体" w:hAnsi="Times New Roman"/>
      <w:sz w:val="24"/>
    </w:rPr>
    <w:tblPr>
      <w:tblInd w:w="2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table" w:styleId="TableGrid1">
    <w:name w:val="Table Grid 1"/>
    <w:basedOn w:val="TableNormal"/>
    <w:uiPriority w:val="99"/>
    <w:semiHidden/>
    <w:unhideWhenUsed/>
    <w:rsid w:val="00B53E67"/>
    <w:pPr>
      <w:spacing w:after="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53E67"/>
    <w:pPr>
      <w:widowControl w:val="0"/>
      <w:ind w:leftChars="600" w:left="1260"/>
    </w:pPr>
    <w:rPr>
      <w:kern w:val="2"/>
      <w:sz w:val="21"/>
      <w:lang w:bidi="ml-IN"/>
    </w:rPr>
  </w:style>
  <w:style w:type="paragraph" w:styleId="TOC5">
    <w:name w:val="toc 5"/>
    <w:basedOn w:val="Normal"/>
    <w:next w:val="Normal"/>
    <w:autoRedefine/>
    <w:uiPriority w:val="39"/>
    <w:unhideWhenUsed/>
    <w:rsid w:val="00B53E67"/>
    <w:pPr>
      <w:widowControl w:val="0"/>
      <w:ind w:leftChars="800" w:left="1680"/>
    </w:pPr>
    <w:rPr>
      <w:kern w:val="2"/>
      <w:sz w:val="21"/>
      <w:lang w:bidi="ml-IN"/>
    </w:rPr>
  </w:style>
  <w:style w:type="paragraph" w:styleId="TOC6">
    <w:name w:val="toc 6"/>
    <w:basedOn w:val="Normal"/>
    <w:next w:val="Normal"/>
    <w:autoRedefine/>
    <w:uiPriority w:val="39"/>
    <w:unhideWhenUsed/>
    <w:rsid w:val="00B53E67"/>
    <w:pPr>
      <w:widowControl w:val="0"/>
      <w:ind w:leftChars="1000" w:left="2100"/>
    </w:pPr>
    <w:rPr>
      <w:kern w:val="2"/>
      <w:sz w:val="21"/>
      <w:lang w:bidi="ml-IN"/>
    </w:rPr>
  </w:style>
  <w:style w:type="paragraph" w:styleId="TOC7">
    <w:name w:val="toc 7"/>
    <w:basedOn w:val="Normal"/>
    <w:next w:val="Normal"/>
    <w:autoRedefine/>
    <w:uiPriority w:val="39"/>
    <w:unhideWhenUsed/>
    <w:rsid w:val="00B53E67"/>
    <w:pPr>
      <w:widowControl w:val="0"/>
      <w:ind w:leftChars="1200" w:left="2520"/>
    </w:pPr>
    <w:rPr>
      <w:kern w:val="2"/>
      <w:sz w:val="21"/>
      <w:lang w:bidi="ml-IN"/>
    </w:rPr>
  </w:style>
  <w:style w:type="paragraph" w:styleId="TOC8">
    <w:name w:val="toc 8"/>
    <w:basedOn w:val="Normal"/>
    <w:next w:val="Normal"/>
    <w:autoRedefine/>
    <w:uiPriority w:val="39"/>
    <w:unhideWhenUsed/>
    <w:rsid w:val="00B53E67"/>
    <w:pPr>
      <w:widowControl w:val="0"/>
      <w:ind w:leftChars="1400" w:left="2940"/>
    </w:pPr>
    <w:rPr>
      <w:kern w:val="2"/>
      <w:sz w:val="21"/>
      <w:lang w:bidi="ml-IN"/>
    </w:rPr>
  </w:style>
  <w:style w:type="paragraph" w:styleId="TOC9">
    <w:name w:val="toc 9"/>
    <w:basedOn w:val="Normal"/>
    <w:next w:val="Normal"/>
    <w:autoRedefine/>
    <w:uiPriority w:val="39"/>
    <w:unhideWhenUsed/>
    <w:rsid w:val="00B53E67"/>
    <w:pPr>
      <w:widowControl w:val="0"/>
      <w:ind w:leftChars="1600" w:left="3360"/>
    </w:pPr>
    <w:rPr>
      <w:kern w:val="2"/>
      <w:sz w:val="21"/>
      <w:lang w:bidi="ml-IN"/>
    </w:rPr>
  </w:style>
  <w:style w:type="paragraph" w:customStyle="1" w:styleId="TableText">
    <w:name w:val="TableText"/>
    <w:basedOn w:val="NoSpacing"/>
    <w:link w:val="TableTextChar"/>
    <w:qFormat/>
    <w:rsid w:val="002D4C07"/>
  </w:style>
  <w:style w:type="character" w:customStyle="1" w:styleId="TableTextChar">
    <w:name w:val="TableText Char"/>
    <w:basedOn w:val="NoSpacingChar"/>
    <w:link w:val="TableText"/>
    <w:rsid w:val="002D4C07"/>
    <w:rPr>
      <w:rFonts w:ascii="Times New Roman" w:eastAsia="楷体" w:hAnsi="Times New Roman"/>
      <w:sz w:val="24"/>
    </w:rPr>
  </w:style>
  <w:style w:type="paragraph" w:customStyle="1" w:styleId="CodeText">
    <w:name w:val="CodeText"/>
    <w:basedOn w:val="TableText"/>
    <w:link w:val="CodeTextChar"/>
    <w:autoRedefine/>
    <w:qFormat/>
    <w:rsid w:val="006E0657"/>
    <w:rPr>
      <w:i/>
      <w:noProof/>
      <w:color w:val="C00000"/>
      <w:sz w:val="20"/>
    </w:rPr>
  </w:style>
  <w:style w:type="character" w:customStyle="1" w:styleId="CodeTextChar">
    <w:name w:val="CodeText Char"/>
    <w:basedOn w:val="DefaultParagraphFont"/>
    <w:link w:val="CodeText"/>
    <w:rsid w:val="006E0657"/>
    <w:rPr>
      <w:rFonts w:ascii="Times New Roman" w:eastAsia="楷体" w:hAnsi="Times New Roman"/>
      <w:i/>
      <w:noProof/>
      <w:color w:val="C00000"/>
      <w:sz w:val="20"/>
    </w:rPr>
  </w:style>
  <w:style w:type="paragraph" w:customStyle="1" w:styleId="Tabletext0">
    <w:name w:val="Tabletext"/>
    <w:basedOn w:val="NoSpacing"/>
    <w:link w:val="TabletextChar0"/>
    <w:qFormat/>
    <w:rsid w:val="00C378D4"/>
  </w:style>
  <w:style w:type="character" w:customStyle="1" w:styleId="TabletextChar0">
    <w:name w:val="Tabletext Char"/>
    <w:basedOn w:val="NoSpacingChar"/>
    <w:link w:val="Tabletext0"/>
    <w:rsid w:val="00C378D4"/>
    <w:rPr>
      <w:rFonts w:ascii="Times New Roman" w:eastAsia="楷体" w:hAnsi="Times New Roman"/>
      <w:sz w:val="24"/>
    </w:rPr>
  </w:style>
  <w:style w:type="table" w:customStyle="1" w:styleId="TableContent1">
    <w:name w:val="TableContent1"/>
    <w:basedOn w:val="TableNormal"/>
    <w:uiPriority w:val="99"/>
    <w:rsid w:val="00C378D4"/>
    <w:pPr>
      <w:spacing w:after="0" w:line="240" w:lineRule="auto"/>
    </w:pPr>
    <w:rPr>
      <w:rFonts w:ascii="Times New Roman" w:eastAsia="楷体" w:hAnsi="Times New Roman"/>
      <w:sz w:val="24"/>
      <w:szCs w:val="24"/>
    </w:rPr>
    <w:tblPr>
      <w:tblInd w:w="202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L3">
    <w:name w:val="L3"/>
    <w:basedOn w:val="ListParagraph"/>
    <w:rsid w:val="00BA4418"/>
    <w:pPr>
      <w:numPr>
        <w:ilvl w:val="1"/>
        <w:numId w:val="15"/>
      </w:numPr>
      <w:spacing w:after="160" w:line="259" w:lineRule="auto"/>
    </w:pPr>
  </w:style>
  <w:style w:type="paragraph" w:customStyle="1" w:styleId="311">
    <w:name w:val="3.1.1"/>
    <w:basedOn w:val="ListParagraph"/>
    <w:rsid w:val="00BA4418"/>
    <w:pPr>
      <w:numPr>
        <w:ilvl w:val="2"/>
        <w:numId w:val="15"/>
      </w:numPr>
      <w:spacing w:after="160" w:line="259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D7A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package" Target="embeddings/Microsoft_Visio_Drawing16.vsdx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hyperlink" Target="http://tomcat.apache.org/download-70.cgi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48.emf"/><Relationship Id="rId84" Type="http://schemas.openxmlformats.org/officeDocument/2006/relationships/image" Target="media/image60.emf"/><Relationship Id="rId89" Type="http://schemas.openxmlformats.org/officeDocument/2006/relationships/package" Target="embeddings/Microsoft_Visio_Drawing9.vsdx"/><Relationship Id="rId112" Type="http://schemas.openxmlformats.org/officeDocument/2006/relationships/image" Target="media/image81.emf"/><Relationship Id="rId133" Type="http://schemas.openxmlformats.org/officeDocument/2006/relationships/package" Target="embeddings/Microsoft_Visio_Drawing20.vsdx"/><Relationship Id="rId16" Type="http://schemas.openxmlformats.org/officeDocument/2006/relationships/image" Target="media/image5.png"/><Relationship Id="rId107" Type="http://schemas.openxmlformats.org/officeDocument/2006/relationships/image" Target="media/image77.png"/><Relationship Id="rId11" Type="http://schemas.openxmlformats.org/officeDocument/2006/relationships/hyperlink" Target="http://www.oracle.com/technetwork/java/javase/downloads/jdk7-downloads-1880260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em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3.png"/><Relationship Id="rId123" Type="http://schemas.openxmlformats.org/officeDocument/2006/relationships/image" Target="media/image89.png"/><Relationship Id="rId128" Type="http://schemas.openxmlformats.org/officeDocument/2006/relationships/package" Target="embeddings/Microsoft_Visio_Drawing19.vsdx"/><Relationship Id="rId5" Type="http://schemas.openxmlformats.org/officeDocument/2006/relationships/settings" Target="settings.xml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Drawing4.vsdx"/><Relationship Id="rId77" Type="http://schemas.openxmlformats.org/officeDocument/2006/relationships/package" Target="embeddings/Microsoft_Visio_Drawing6.vsdx"/><Relationship Id="rId100" Type="http://schemas.openxmlformats.org/officeDocument/2006/relationships/image" Target="media/image72.emf"/><Relationship Id="rId105" Type="http://schemas.openxmlformats.org/officeDocument/2006/relationships/package" Target="embeddings/Microsoft_Visio_Drawing13.vsdx"/><Relationship Id="rId113" Type="http://schemas.openxmlformats.org/officeDocument/2006/relationships/package" Target="embeddings/Microsoft_Visio_Drawing15.vsdx"/><Relationship Id="rId118" Type="http://schemas.openxmlformats.org/officeDocument/2006/relationships/image" Target="media/image85.png"/><Relationship Id="rId126" Type="http://schemas.openxmlformats.org/officeDocument/2006/relationships/image" Target="media/image91.png"/><Relationship Id="rId134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hyperlink" Target="http://download.tortoisegit.org/tgit/1.8.12.0/" TargetMode="External"/><Relationship Id="rId72" Type="http://schemas.openxmlformats.org/officeDocument/2006/relationships/image" Target="media/image51.emf"/><Relationship Id="rId80" Type="http://schemas.openxmlformats.org/officeDocument/2006/relationships/image" Target="media/image57.emf"/><Relationship Id="rId85" Type="http://schemas.openxmlformats.org/officeDocument/2006/relationships/package" Target="embeddings/Microsoft_Visio_Drawing8.vsdx"/><Relationship Id="rId93" Type="http://schemas.openxmlformats.org/officeDocument/2006/relationships/package" Target="embeddings/Microsoft_Visio_Drawing10.vsdx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dev.mysql.com/downloads/mysql/5.5.html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package" Target="embeddings/Microsoft_Visio_Drawing1.vsdx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image" Target="media/image78.png"/><Relationship Id="rId116" Type="http://schemas.openxmlformats.org/officeDocument/2006/relationships/image" Target="media/image84.emf"/><Relationship Id="rId124" Type="http://schemas.openxmlformats.org/officeDocument/2006/relationships/image" Target="media/image90.emf"/><Relationship Id="rId129" Type="http://schemas.openxmlformats.org/officeDocument/2006/relationships/image" Target="media/image9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emf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emf"/><Relationship Id="rId91" Type="http://schemas.openxmlformats.org/officeDocument/2006/relationships/image" Target="media/image65.png"/><Relationship Id="rId96" Type="http://schemas.openxmlformats.org/officeDocument/2006/relationships/image" Target="media/image69.emf"/><Relationship Id="rId111" Type="http://schemas.openxmlformats.org/officeDocument/2006/relationships/image" Target="media/image80.png"/><Relationship Id="rId132" Type="http://schemas.openxmlformats.org/officeDocument/2006/relationships/image" Target="media/image9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maven.apache.org/download.cgi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git-scm.com/download/" TargetMode="External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14" Type="http://schemas.openxmlformats.org/officeDocument/2006/relationships/image" Target="media/image82.png"/><Relationship Id="rId119" Type="http://schemas.openxmlformats.org/officeDocument/2006/relationships/image" Target="media/image86.emf"/><Relationship Id="rId127" Type="http://schemas.openxmlformats.org/officeDocument/2006/relationships/image" Target="media/image92.emf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package" Target="embeddings/Microsoft_Visio_Drawing3.vsdx"/><Relationship Id="rId73" Type="http://schemas.openxmlformats.org/officeDocument/2006/relationships/package" Target="embeddings/Microsoft_Visio_Drawing5.vsdx"/><Relationship Id="rId78" Type="http://schemas.openxmlformats.org/officeDocument/2006/relationships/image" Target="media/image55.png"/><Relationship Id="rId81" Type="http://schemas.openxmlformats.org/officeDocument/2006/relationships/package" Target="embeddings/Microsoft_Visio_Drawing7.vsdx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package" Target="embeddings/Microsoft_Visio_Drawing12.vsdx"/><Relationship Id="rId122" Type="http://schemas.openxmlformats.org/officeDocument/2006/relationships/image" Target="media/image88.png"/><Relationship Id="rId130" Type="http://schemas.openxmlformats.org/officeDocument/2006/relationships/image" Target="media/image94.png"/><Relationship Id="rId13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79.emf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emf"/><Relationship Id="rId97" Type="http://schemas.openxmlformats.org/officeDocument/2006/relationships/package" Target="embeddings/Microsoft_Visio_Drawing11.vsdx"/><Relationship Id="rId104" Type="http://schemas.openxmlformats.org/officeDocument/2006/relationships/image" Target="media/image75.emf"/><Relationship Id="rId120" Type="http://schemas.openxmlformats.org/officeDocument/2006/relationships/package" Target="embeddings/Microsoft_Visio_Drawing17.vsdx"/><Relationship Id="rId125" Type="http://schemas.openxmlformats.org/officeDocument/2006/relationships/package" Target="embeddings/Microsoft_Visio_Drawing18.vsdx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dev.mysql.com/downloads/workbench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package" Target="embeddings/Microsoft_Visio_Drawing14.vsdx"/><Relationship Id="rId115" Type="http://schemas.openxmlformats.org/officeDocument/2006/relationships/image" Target="media/image83.png"/><Relationship Id="rId131" Type="http://schemas.openxmlformats.org/officeDocument/2006/relationships/image" Target="media/image95.png"/><Relationship Id="rId136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58.png"/><Relationship Id="rId19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esu\Documents\GitHub\cuoxiazi\01_doc\&#39033;&#30446;&#21517;_&#25991;&#26723;&#21517;_&#27169;&#26495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2014-11-18T00:00:00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E2EC68-26E6-4847-8967-71781E233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项目名_文档名_模板.dotx</Template>
  <TotalTime>9487</TotalTime>
  <Pages>98</Pages>
  <Words>10301</Words>
  <Characters>58721</Characters>
  <Application>Microsoft Office Word</Application>
  <DocSecurity>0</DocSecurity>
  <Lines>489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餐厅订餐系统-系统详细设计文档</vt:lpstr>
    </vt:vector>
  </TitlesOfParts>
  <Company/>
  <LinksUpToDate>false</LinksUpToDate>
  <CharactersWithSpaces>68885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餐厅订餐系统-系统详细设计文档</dc:title>
  <dc:subject/>
  <dc:creator>Xu LIN</dc:creator>
  <cp:keywords/>
  <dc:description/>
  <cp:lastModifiedBy>Luo, Zhi (Aaron, ES-Apps-GD-China-WH)</cp:lastModifiedBy>
  <cp:revision>851</cp:revision>
  <cp:lastPrinted>2014-12-02T12:48:00Z</cp:lastPrinted>
  <dcterms:created xsi:type="dcterms:W3CDTF">2014-11-19T12:34:00Z</dcterms:created>
  <dcterms:modified xsi:type="dcterms:W3CDTF">2015-04-21T09:42:00Z</dcterms:modified>
</cp:coreProperties>
</file>