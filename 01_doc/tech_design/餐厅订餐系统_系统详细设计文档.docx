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5C797F" w:rsidRPr="00DE3E4B" w:rsidRDefault="005C797F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5C797F" w:rsidRPr="00DE3E4B" w:rsidRDefault="005C797F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EndPr/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5C797F" w:rsidRPr="00AF53B7" w:rsidRDefault="005C797F" w:rsidP="00B53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1616C0" w14:textId="77777777" w:rsidR="005C797F" w:rsidRPr="00AF53B7" w:rsidRDefault="005C797F" w:rsidP="00B53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73AEF8" w14:textId="777C011B" w:rsidR="005C797F" w:rsidRPr="00AF53B7" w:rsidRDefault="005C797F" w:rsidP="00B53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5C797F" w:rsidRPr="00AF53B7" w:rsidRDefault="005C797F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5C797F" w:rsidRPr="00AF53B7" w:rsidRDefault="005C797F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 w:rsidR="00ED284D"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2015-07-26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5C797F" w:rsidRPr="00AF53B7" w:rsidRDefault="005C797F" w:rsidP="00B53E67">
                          <w:pPr>
                            <w:pStyle w:val="NoSpacing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1616C0" w14:textId="77777777" w:rsidR="005C797F" w:rsidRPr="00AF53B7" w:rsidRDefault="005C797F" w:rsidP="00B53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A73AEF8" w14:textId="777C011B" w:rsidR="005C797F" w:rsidRPr="00AF53B7" w:rsidRDefault="005C797F" w:rsidP="00B53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5C797F" w:rsidRPr="00AF53B7" w:rsidRDefault="005C797F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5C797F" w:rsidRPr="00AF53B7" w:rsidRDefault="005C797F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 w:rsidR="00ED284D">
                            <w:rPr>
                              <w:caps/>
                              <w:noProof/>
                              <w:szCs w:val="24"/>
                            </w:rPr>
                            <w:t>2015-07-26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NoSpacing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</w:t>
            </w:r>
            <w:proofErr w:type="gramStart"/>
            <w:r>
              <w:t>类说明</w:t>
            </w:r>
            <w:proofErr w:type="gramEnd"/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5FB6261" w14:textId="77777777" w:rsidR="00AF3A9C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57FA0ED6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文档介绍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17FB4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文档目的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100DA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文档范围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E90D0B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缩写词列表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A65A7B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参考内容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9E15A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开发环境配置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76E3CE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JDK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0E32D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Eclipse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C08C1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设置网络代理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CB141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使用空格缩进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7CF7A7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打开代码行号和</w:t>
            </w:r>
            <w:r w:rsidR="00AF3A9C" w:rsidRPr="00811C6D">
              <w:rPr>
                <w:rStyle w:val="Hyperlink"/>
                <w:noProof/>
              </w:rPr>
              <w:t>80</w:t>
            </w:r>
            <w:r w:rsidR="00AF3A9C" w:rsidRPr="00811C6D">
              <w:rPr>
                <w:rStyle w:val="Hyperlink"/>
                <w:rFonts w:hint="eastAsia"/>
                <w:noProof/>
              </w:rPr>
              <w:t>字符标尺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9B2B7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关闭自动编译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DE1E3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修改默认工作区编码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83AC6A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Maven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E2D85D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MySQL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36BBC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Tomcat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8E03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Git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D89ED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项目目录结构说明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500FF9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后台管理项目目录结构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596B65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移动点菜服务项目目录结构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79FD19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导入项目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EF8837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编译项目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49819F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移动点菜模块服务端（</w:t>
            </w:r>
            <w:r w:rsidR="00AF3A9C" w:rsidRPr="00811C6D">
              <w:rPr>
                <w:rStyle w:val="Hyperlink"/>
                <w:noProof/>
              </w:rPr>
              <w:t>eorder-ws</w:t>
            </w:r>
            <w:r w:rsidR="00AF3A9C" w:rsidRPr="00811C6D">
              <w:rPr>
                <w:rStyle w:val="Hyperlink"/>
                <w:rFonts w:hint="eastAsia"/>
                <w:noProof/>
              </w:rPr>
              <w:t>）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FE69DC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浏览菜单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2FE02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B64F9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E17580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97C82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E7277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1ADD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7C284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4E0385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E9B65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0439A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25DCD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9718E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A2164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73C7D07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获取会员信息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953EF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9DB09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A8CA4D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C9BF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18B7F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553E2B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3EBDA3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浏览会员订单历史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FE1FC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16286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17DA3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1B6D0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32D22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B5F55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92FC0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点菜下单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DA78B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A561A3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377A2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5523E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4EF53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21FD7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305D150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权限管理模块</w:t>
            </w:r>
            <w:r w:rsidR="00AF3A9C" w:rsidRPr="00811C6D">
              <w:rPr>
                <w:rStyle w:val="Hyperlink"/>
                <w:noProof/>
              </w:rPr>
              <w:t xml:space="preserve"> (eorder-user)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3BD968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用户登录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010417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AC9ED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57714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4A2A23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E34F80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B462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5E654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编辑用户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6080A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3560E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D3B25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D6DC2CB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D6C40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2A478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用户角色分配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9071F3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144A57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8DB4E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462E65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12BF27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01D57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66F0F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编辑角色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3769E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FE5CC6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DE97C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728943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089780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CA8B9E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F0B9C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编辑权限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489A5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BF1642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69CAEA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E5C94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67D653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96221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A5C005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角色权限分配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2C42B2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AB74405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3B91BA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7ADF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89A8B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71A08A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CA29BB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菜单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菜品管理模块</w:t>
            </w:r>
            <w:r w:rsidR="00AF3A9C" w:rsidRPr="00811C6D">
              <w:rPr>
                <w:rStyle w:val="Hyperlink"/>
                <w:noProof/>
              </w:rPr>
              <w:t xml:space="preserve"> (eorder-dish)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2AFE6F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3B76B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45B85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ABE09D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8B8EE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FF56CE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5F12C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6180F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C6D0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105AD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7A097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CA7493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5E6EA6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BBDB7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FE05BB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2A9D3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DE5A5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B3D86A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26307C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2E8B6D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A7B38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C9F479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89536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50719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921FD3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FC7855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A11BAF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AFFB5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4B031D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会员管理功能</w:t>
            </w:r>
            <w:r w:rsidR="00AF3A9C" w:rsidRPr="00811C6D">
              <w:rPr>
                <w:rStyle w:val="Hyperlink"/>
                <w:noProof/>
              </w:rPr>
              <w:t xml:space="preserve"> (eorder-member)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C351B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21CB3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7CF31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8770FB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063808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7A065A4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8438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F2A0AD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0AED8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4653D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B0B411C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CDBF7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53802F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D68E6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222DD7E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E97E1D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C008B7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91B3EE1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4814E2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55DF1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5C7003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B420A30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8DD13E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EA11076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4017003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32E15B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8FC37B9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F2A1FA" w14:textId="77777777" w:rsidR="00AF3A9C" w:rsidRDefault="00475C1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3CD1A2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数据库设计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42F736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12B7C5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20E2A7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A3CB3A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用户角色关联表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B8508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角色功能关联表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DF535EF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菜品分类表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230031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菜品表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CB471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1724D57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订单条目表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0DC73E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会员等级表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A157AF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noProof/>
              </w:rPr>
              <w:t>Web-Service</w:t>
            </w:r>
            <w:r w:rsidR="00AF3A9C" w:rsidRPr="00811C6D">
              <w:rPr>
                <w:rStyle w:val="Hyperlink"/>
                <w:rFonts w:hint="eastAsia"/>
                <w:noProof/>
              </w:rPr>
              <w:t>接口协议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8ADBD52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获取用户信息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44F098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获取目前所有分类列表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CED029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获取某一个分类下面所有菜品列表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147FAD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查询某个会员的历史订餐记录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72CDF7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查询某个订单详情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544675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1FEC83" w14:textId="77777777" w:rsidR="00AF3A9C" w:rsidRDefault="00475C1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接口调用异常信息返回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C16117" w14:textId="77777777" w:rsidR="00AF3A9C" w:rsidRDefault="00475C1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8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附录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Heading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Heading1"/>
      </w:pPr>
      <w:bookmarkStart w:id="0" w:name="_Toc417409600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0"/>
    </w:p>
    <w:p w14:paraId="4615AE76" w14:textId="13BDB405" w:rsidR="00B53E67" w:rsidRDefault="000906DF" w:rsidP="0094671E">
      <w:pPr>
        <w:pStyle w:val="Heading2"/>
      </w:pPr>
      <w:bookmarkStart w:id="1" w:name="_Toc417409601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1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Heading2"/>
      </w:pPr>
      <w:bookmarkStart w:id="2" w:name="_Toc417409602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2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Heading2"/>
      </w:pPr>
      <w:bookmarkStart w:id="3" w:name="_Toc417409603"/>
      <w:r w:rsidRPr="00C9114B">
        <w:rPr>
          <w:rFonts w:hint="eastAsia"/>
        </w:rPr>
        <w:t>缩写词列表</w:t>
      </w:r>
      <w:bookmarkEnd w:id="3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Heading2"/>
      </w:pPr>
      <w:bookmarkStart w:id="4" w:name="_Toc417409604"/>
      <w:r w:rsidRPr="00C9114B">
        <w:rPr>
          <w:rFonts w:hint="eastAsia"/>
        </w:rPr>
        <w:t>参考内容</w:t>
      </w:r>
      <w:bookmarkEnd w:id="4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Heading1"/>
      </w:pPr>
      <w:bookmarkStart w:id="5" w:name="_Toc417409605"/>
      <w:r>
        <w:rPr>
          <w:rFonts w:hint="eastAsia"/>
        </w:rPr>
        <w:lastRenderedPageBreak/>
        <w:t>开发</w:t>
      </w:r>
      <w:r>
        <w:t>环境配置</w:t>
      </w:r>
      <w:bookmarkEnd w:id="5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Heading2"/>
      </w:pPr>
      <w:bookmarkStart w:id="6" w:name="_Toc417409606"/>
      <w:r>
        <w:rPr>
          <w:rFonts w:hint="eastAsia"/>
        </w:rPr>
        <w:t>下载</w:t>
      </w:r>
      <w:r>
        <w:t>及安装</w:t>
      </w:r>
      <w:r>
        <w:t>JDK</w:t>
      </w:r>
      <w:bookmarkEnd w:id="6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Hyperlink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</w:t>
      </w:r>
      <w:proofErr w:type="gramStart"/>
      <w:r w:rsidRPr="007F5616">
        <w:rPr>
          <w:b/>
        </w:rPr>
        <w:t>exe</w:t>
      </w:r>
      <w:r>
        <w:rPr>
          <w:rFonts w:hint="eastAsia"/>
        </w:rPr>
        <w:t>下载</w:t>
      </w:r>
      <w:proofErr w:type="gramEnd"/>
    </w:p>
    <w:p w14:paraId="7196F745" w14:textId="77777777" w:rsidR="009167AC" w:rsidRDefault="009167AC" w:rsidP="009167AC">
      <w:pPr>
        <w:pStyle w:val="NoSpacing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proofErr w:type="gramStart"/>
      <w:r w:rsidRPr="009167AC">
        <w:rPr>
          <w:color w:val="FF0000"/>
        </w:rPr>
        <w:t>截</w:t>
      </w:r>
      <w:proofErr w:type="gramEnd"/>
      <w:r w:rsidRPr="009167AC">
        <w:rPr>
          <w:color w:val="FF0000"/>
        </w:rPr>
        <w:t>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Heading2"/>
      </w:pPr>
      <w:bookmarkStart w:id="7" w:name="_Toc417409607"/>
      <w:r>
        <w:rPr>
          <w:rFonts w:hint="eastAsia"/>
        </w:rPr>
        <w:t>下载</w:t>
      </w:r>
      <w:r>
        <w:t>及安装</w:t>
      </w:r>
      <w:r>
        <w:t>Eclipse</w:t>
      </w:r>
      <w:bookmarkEnd w:id="7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Heading3"/>
      </w:pPr>
      <w:bookmarkStart w:id="8" w:name="_Toc417409608"/>
      <w:r>
        <w:rPr>
          <w:rFonts w:hint="eastAsia"/>
        </w:rPr>
        <w:lastRenderedPageBreak/>
        <w:t>设置</w:t>
      </w:r>
      <w:r>
        <w:t>网络代理</w:t>
      </w:r>
      <w:bookmarkEnd w:id="8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</w:t>
      </w:r>
      <w:proofErr w:type="gramStart"/>
      <w:r>
        <w:t>勾选要</w:t>
      </w:r>
      <w:proofErr w:type="gramEnd"/>
      <w:r>
        <w:t>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Heading3"/>
      </w:pPr>
      <w:bookmarkStart w:id="9" w:name="_Toc417409609"/>
      <w:r>
        <w:rPr>
          <w:rFonts w:hint="eastAsia"/>
        </w:rPr>
        <w:t>使用</w:t>
      </w:r>
      <w:r>
        <w:t>空格缩进</w:t>
      </w:r>
      <w:bookmarkEnd w:id="9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</w:t>
      </w:r>
      <w:proofErr w:type="gramStart"/>
      <w:r w:rsidRPr="00D17A82">
        <w:rPr>
          <w:b/>
        </w:rPr>
        <w:t>xml</w:t>
      </w:r>
      <w:proofErr w:type="gramEnd"/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</w:t>
      </w:r>
      <w:proofErr w:type="gramStart"/>
      <w:r>
        <w:t>拉框值为</w:t>
      </w:r>
      <w:proofErr w:type="gramEnd"/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Heading3"/>
      </w:pPr>
      <w:bookmarkStart w:id="10" w:name="_Toc417409610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0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</w:t>
      </w:r>
      <w:proofErr w:type="gramStart"/>
      <w:r>
        <w:t>区显示</w:t>
      </w:r>
      <w:proofErr w:type="gramEnd"/>
      <w:r>
        <w:t>行号有利于调试定位，而</w:t>
      </w:r>
      <w:r>
        <w:t>80</w:t>
      </w:r>
      <w:r>
        <w:t>字符标尺有利于在</w:t>
      </w:r>
      <w:proofErr w:type="gramStart"/>
      <w:r>
        <w:t>编写长</w:t>
      </w:r>
      <w:proofErr w:type="gramEnd"/>
      <w:r>
        <w:t>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</w:t>
      </w:r>
      <w:proofErr w:type="gramStart"/>
      <w:r>
        <w:t>面板中勾选</w:t>
      </w:r>
      <w:proofErr w:type="gramEnd"/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proofErr w:type="gramStart"/>
      <w:r>
        <w:t>勾选</w:t>
      </w:r>
      <w:proofErr w:type="gramEnd"/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Heading3"/>
      </w:pPr>
      <w:bookmarkStart w:id="11" w:name="_Toc417409611"/>
      <w:r>
        <w:rPr>
          <w:rFonts w:hint="eastAsia"/>
        </w:rPr>
        <w:lastRenderedPageBreak/>
        <w:t>关闭</w:t>
      </w:r>
      <w:r>
        <w:t>自动编译</w:t>
      </w:r>
      <w:bookmarkEnd w:id="11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Heading3"/>
      </w:pPr>
      <w:bookmarkStart w:id="12" w:name="_Toc417409612"/>
      <w:r>
        <w:rPr>
          <w:rFonts w:hint="eastAsia"/>
        </w:rPr>
        <w:t>修改</w:t>
      </w:r>
      <w:r>
        <w:t>默认工作区编码</w:t>
      </w:r>
      <w:bookmarkEnd w:id="12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Heading2"/>
      </w:pPr>
      <w:bookmarkStart w:id="13" w:name="_Toc417409613"/>
      <w:r>
        <w:rPr>
          <w:rFonts w:hint="eastAsia"/>
        </w:rPr>
        <w:t>下载</w:t>
      </w:r>
      <w:r>
        <w:t>及安装</w:t>
      </w:r>
      <w:r>
        <w:t>Maven</w:t>
      </w:r>
      <w:bookmarkEnd w:id="13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Hyperlink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Hyperlink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NoSpacing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Heading2"/>
      </w:pPr>
      <w:bookmarkStart w:id="14" w:name="_Toc417409614"/>
      <w:r>
        <w:rPr>
          <w:rFonts w:hint="eastAsia"/>
        </w:rPr>
        <w:t>下载</w:t>
      </w:r>
      <w:r>
        <w:t>及安装</w:t>
      </w:r>
      <w:r>
        <w:t>MySQL</w:t>
      </w:r>
      <w:bookmarkEnd w:id="14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Hyperlink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Hyperlink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NoSpacing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Heading2"/>
      </w:pPr>
      <w:bookmarkStart w:id="15" w:name="_Toc417409615"/>
      <w:r>
        <w:rPr>
          <w:rFonts w:hint="eastAsia"/>
        </w:rPr>
        <w:t>下载</w:t>
      </w:r>
      <w:r>
        <w:t>及安装</w:t>
      </w:r>
      <w:r>
        <w:t>Tomcat</w:t>
      </w:r>
      <w:bookmarkEnd w:id="15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Hyperlink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Hyperlink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proofErr w:type="gramStart"/>
      <w:r w:rsidRPr="00D845BD">
        <w:rPr>
          <w:rFonts w:hint="eastAsia"/>
          <w:b/>
        </w:rPr>
        <w:t>;%</w:t>
      </w:r>
      <w:proofErr w:type="gramEnd"/>
      <w:r w:rsidRPr="00D845BD">
        <w:rPr>
          <w:rFonts w:hint="eastAsia"/>
          <w:b/>
        </w:rPr>
        <w:t>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Heading2"/>
      </w:pPr>
      <w:bookmarkStart w:id="16" w:name="_Toc417409616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6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Hyperlink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Hyperlink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Heading1"/>
      </w:pPr>
      <w:bookmarkStart w:id="17" w:name="_Toc417409617"/>
      <w:r>
        <w:rPr>
          <w:rFonts w:hint="eastAsia"/>
        </w:rPr>
        <w:lastRenderedPageBreak/>
        <w:t>项目</w:t>
      </w:r>
      <w:r>
        <w:t>目录结构说明</w:t>
      </w:r>
      <w:bookmarkEnd w:id="17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8" w:name="_Toc410072067"/>
      <w:bookmarkStart w:id="19" w:name="_Toc410072138"/>
      <w:bookmarkStart w:id="20" w:name="_Toc410147274"/>
      <w:bookmarkStart w:id="21" w:name="_Toc410149673"/>
      <w:bookmarkStart w:id="22" w:name="_Toc410149818"/>
      <w:bookmarkStart w:id="23" w:name="_Toc410149885"/>
      <w:bookmarkStart w:id="24" w:name="_Toc410319350"/>
      <w:bookmarkStart w:id="25" w:name="_Toc410681872"/>
      <w:bookmarkStart w:id="26" w:name="_Toc410684553"/>
      <w:bookmarkStart w:id="27" w:name="_Toc413363563"/>
      <w:bookmarkStart w:id="28" w:name="_Toc416640901"/>
      <w:bookmarkStart w:id="29" w:name="_Toc417409618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5A3D7F4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30" w:name="_Toc410072068"/>
      <w:bookmarkStart w:id="31" w:name="_Toc410072139"/>
      <w:bookmarkStart w:id="32" w:name="_Toc410147275"/>
      <w:bookmarkStart w:id="33" w:name="_Toc410149674"/>
      <w:bookmarkStart w:id="34" w:name="_Toc410149819"/>
      <w:bookmarkStart w:id="35" w:name="_Toc410149886"/>
      <w:bookmarkStart w:id="36" w:name="_Toc410319351"/>
      <w:bookmarkStart w:id="37" w:name="_Toc410681873"/>
      <w:bookmarkStart w:id="38" w:name="_Toc410684554"/>
      <w:bookmarkStart w:id="39" w:name="_Toc413363564"/>
      <w:bookmarkStart w:id="40" w:name="_Toc416640902"/>
      <w:bookmarkStart w:id="41" w:name="_Toc41740961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0B17463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2" w:name="_Toc410072069"/>
      <w:bookmarkStart w:id="43" w:name="_Toc410072140"/>
      <w:bookmarkStart w:id="44" w:name="_Toc410147276"/>
      <w:bookmarkStart w:id="45" w:name="_Toc410149675"/>
      <w:bookmarkStart w:id="46" w:name="_Toc410149820"/>
      <w:bookmarkStart w:id="47" w:name="_Toc410149887"/>
      <w:bookmarkStart w:id="48" w:name="_Toc410319352"/>
      <w:bookmarkStart w:id="49" w:name="_Toc410681874"/>
      <w:bookmarkStart w:id="50" w:name="_Toc410684555"/>
      <w:bookmarkStart w:id="51" w:name="_Toc413363565"/>
      <w:bookmarkStart w:id="52" w:name="_Toc416640903"/>
      <w:bookmarkStart w:id="53" w:name="_Toc41740962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E65C360" w14:textId="114A0A3A" w:rsidR="000E2307" w:rsidRDefault="000E2307" w:rsidP="000E2307">
      <w:pPr>
        <w:pStyle w:val="Heading2"/>
      </w:pPr>
      <w:bookmarkStart w:id="54" w:name="_Toc417409621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4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NoSpacing"/>
        <w:jc w:val="both"/>
      </w:pPr>
    </w:p>
    <w:p w14:paraId="2717B982" w14:textId="53372407" w:rsidR="00C378D4" w:rsidRDefault="000E2307" w:rsidP="000E2307">
      <w:pPr>
        <w:pStyle w:val="Heading2"/>
      </w:pPr>
      <w:bookmarkStart w:id="55" w:name="_Toc417409622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5"/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Heading2"/>
      </w:pPr>
      <w:bookmarkStart w:id="56" w:name="_导入项目"/>
      <w:bookmarkStart w:id="57" w:name="_Toc417409623"/>
      <w:bookmarkEnd w:id="56"/>
      <w:r>
        <w:rPr>
          <w:rFonts w:hint="eastAsia"/>
        </w:rPr>
        <w:lastRenderedPageBreak/>
        <w:t>导入</w:t>
      </w:r>
      <w:r>
        <w:t>项目</w:t>
      </w:r>
      <w:bookmarkEnd w:id="57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NoSpacing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</w:t>
      </w:r>
      <w:proofErr w:type="gramStart"/>
      <w:r>
        <w:t>本地从</w:t>
      </w:r>
      <w:proofErr w:type="gramEnd"/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NoSpacing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Heading2"/>
      </w:pPr>
      <w:bookmarkStart w:id="58" w:name="_Toc417409624"/>
      <w:r>
        <w:rPr>
          <w:rFonts w:hint="eastAsia"/>
        </w:rPr>
        <w:lastRenderedPageBreak/>
        <w:t>编译</w:t>
      </w:r>
      <w:r>
        <w:t>项目</w:t>
      </w:r>
      <w:bookmarkEnd w:id="58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Heading1"/>
      </w:pPr>
      <w:bookmarkStart w:id="59" w:name="_Toc417409625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9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Hyperlink"/>
          </w:rPr>
          <w:t>3.3</w:t>
        </w:r>
        <w:r w:rsidR="00F136C8" w:rsidRPr="00F136C8">
          <w:rPr>
            <w:rStyle w:val="Hyperlink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Heading2"/>
      </w:pPr>
      <w:bookmarkStart w:id="60" w:name="_Toc417409626"/>
      <w:r>
        <w:rPr>
          <w:rFonts w:hint="eastAsia"/>
        </w:rPr>
        <w:t>浏览</w:t>
      </w:r>
      <w:r>
        <w:t>菜单</w:t>
      </w:r>
      <w:bookmarkEnd w:id="60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61" w:name="_Toc410319359"/>
      <w:bookmarkEnd w:id="61"/>
    </w:p>
    <w:p w14:paraId="0EE23468" w14:textId="7973438D" w:rsidR="00F136C8" w:rsidRPr="001B3D57" w:rsidRDefault="00F136C8" w:rsidP="001B3D57">
      <w:pPr>
        <w:pStyle w:val="Heading3"/>
      </w:pPr>
      <w:bookmarkStart w:id="62" w:name="_Toc417409627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62"/>
    </w:p>
    <w:p w14:paraId="3E8B2B94" w14:textId="41DA50D1" w:rsidR="00525F81" w:rsidRPr="00525F81" w:rsidRDefault="00525F81" w:rsidP="003C4711">
      <w:pPr>
        <w:pStyle w:val="NoSpacing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pt;height:185.05pt" o:ole="">
            <v:imagedata r:id="rId58" o:title=""/>
          </v:shape>
          <o:OLEObject Type="Embed" ProgID="Visio.Drawing.15" ShapeID="_x0000_i1025" DrawAspect="Content" ObjectID="_1499408206" r:id="rId59"/>
        </w:object>
      </w:r>
    </w:p>
    <w:p w14:paraId="6FE00BD2" w14:textId="01327998" w:rsidR="00F136C8" w:rsidRDefault="00F136C8" w:rsidP="001B3D57">
      <w:pPr>
        <w:pStyle w:val="Heading3"/>
      </w:pPr>
      <w:bookmarkStart w:id="63" w:name="_Toc417409628"/>
      <w:r>
        <w:rPr>
          <w:rFonts w:hint="eastAsia"/>
        </w:rPr>
        <w:t>时序图</w:t>
      </w:r>
      <w:bookmarkEnd w:id="63"/>
    </w:p>
    <w:p w14:paraId="6F5B4A4C" w14:textId="5BFE51E8" w:rsidR="00525F81" w:rsidRPr="00525F81" w:rsidRDefault="00B57375" w:rsidP="003C4711">
      <w:pPr>
        <w:pStyle w:val="NoSpacing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Heading3"/>
      </w:pPr>
      <w:bookmarkStart w:id="64" w:name="_Toc417409629"/>
      <w:r>
        <w:rPr>
          <w:rFonts w:hint="eastAsia"/>
        </w:rPr>
        <w:t>代码</w:t>
      </w:r>
      <w:r>
        <w:t>构成</w:t>
      </w:r>
      <w:bookmarkEnd w:id="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NoSpacing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NoSpacing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NoSpacing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NoSpacing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NoSpacing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NoSpacing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NoSpacing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NoSpacing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NoSpacing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NoSpacing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NoSpacing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Heading3"/>
      </w:pPr>
      <w:bookmarkStart w:id="65" w:name="_Toc417409630"/>
      <w:r>
        <w:rPr>
          <w:rFonts w:hint="eastAsia"/>
        </w:rPr>
        <w:t>类图</w:t>
      </w:r>
      <w:bookmarkEnd w:id="65"/>
    </w:p>
    <w:p w14:paraId="29D4621F" w14:textId="06837B39" w:rsidR="00D80627" w:rsidRPr="00D80627" w:rsidRDefault="00726CE7" w:rsidP="00550F11">
      <w:pPr>
        <w:pStyle w:val="NoSpacing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Heading3"/>
      </w:pPr>
      <w:bookmarkStart w:id="66" w:name="_Toc417409631"/>
      <w:r>
        <w:rPr>
          <w:rFonts w:hint="eastAsia"/>
        </w:rPr>
        <w:t>配置</w:t>
      </w:r>
      <w:r>
        <w:t>文件说明</w:t>
      </w:r>
      <w:bookmarkEnd w:id="66"/>
    </w:p>
    <w:p w14:paraId="24D43A14" w14:textId="3924D7DC" w:rsidR="00550F11" w:rsidRDefault="00593FB1" w:rsidP="0094671E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Heading3"/>
      </w:pPr>
      <w:bookmarkStart w:id="67" w:name="_Toc417409632"/>
      <w:r>
        <w:rPr>
          <w:rFonts w:hint="eastAsia"/>
        </w:rPr>
        <w:t>数据库</w:t>
      </w:r>
      <w:r>
        <w:t>脚本说明</w:t>
      </w:r>
      <w:bookmarkEnd w:id="67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Heading2"/>
      </w:pPr>
      <w:bookmarkStart w:id="68" w:name="_Toc417409633"/>
      <w:r>
        <w:rPr>
          <w:rFonts w:hint="eastAsia"/>
        </w:rPr>
        <w:lastRenderedPageBreak/>
        <w:t>浏览</w:t>
      </w:r>
      <w:r>
        <w:t>菜品</w:t>
      </w:r>
      <w:bookmarkEnd w:id="68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Heading3"/>
      </w:pPr>
      <w:bookmarkStart w:id="69" w:name="_Toc417409634"/>
      <w:r w:rsidRPr="004E1DE9">
        <w:rPr>
          <w:rFonts w:hint="eastAsia"/>
        </w:rPr>
        <w:t>功能</w:t>
      </w:r>
      <w:r>
        <w:t>IPO</w:t>
      </w:r>
      <w:r>
        <w:t>图</w:t>
      </w:r>
      <w:bookmarkEnd w:id="69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05pt" o:ole="">
            <v:imagedata r:id="rId62" o:title=""/>
          </v:shape>
          <o:OLEObject Type="Embed" ProgID="Visio.Drawing.15" ShapeID="_x0000_i1026" DrawAspect="Content" ObjectID="_1499408207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05pt" o:ole="">
            <v:imagedata r:id="rId64" o:title=""/>
          </v:shape>
          <o:OLEObject Type="Embed" ProgID="Visio.Drawing.15" ShapeID="_x0000_i1027" DrawAspect="Content" ObjectID="_1499408208" r:id="rId65"/>
        </w:object>
      </w:r>
    </w:p>
    <w:p w14:paraId="2CD55E72" w14:textId="1F30ADAE" w:rsidR="004E1DE9" w:rsidRDefault="004E1DE9" w:rsidP="001B3D57">
      <w:pPr>
        <w:pStyle w:val="Heading3"/>
      </w:pPr>
      <w:bookmarkStart w:id="70" w:name="_Toc417409635"/>
      <w:r>
        <w:rPr>
          <w:rFonts w:hint="eastAsia"/>
        </w:rPr>
        <w:t>时序图</w:t>
      </w:r>
      <w:bookmarkEnd w:id="70"/>
    </w:p>
    <w:p w14:paraId="1649D5C3" w14:textId="22D5E5F3" w:rsidR="00507CDB" w:rsidRPr="00507CDB" w:rsidRDefault="007F08A4" w:rsidP="00514B48">
      <w:pPr>
        <w:pStyle w:val="NoSpacing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Heading3"/>
      </w:pPr>
      <w:bookmarkStart w:id="71" w:name="_Toc417409636"/>
      <w:r>
        <w:rPr>
          <w:rFonts w:hint="eastAsia"/>
        </w:rPr>
        <w:lastRenderedPageBreak/>
        <w:t>代码</w:t>
      </w:r>
      <w:r>
        <w:t>构成</w:t>
      </w:r>
      <w:bookmarkEnd w:id="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NoSpacing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NoSpacing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NoSpacing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NoSpacing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Heading3"/>
      </w:pPr>
      <w:bookmarkStart w:id="72" w:name="_Toc417409637"/>
      <w:r>
        <w:rPr>
          <w:rFonts w:hint="eastAsia"/>
        </w:rPr>
        <w:lastRenderedPageBreak/>
        <w:t>类图</w:t>
      </w:r>
      <w:bookmarkEnd w:id="72"/>
    </w:p>
    <w:p w14:paraId="304FC457" w14:textId="322370E1" w:rsidR="007B440F" w:rsidRPr="007B440F" w:rsidRDefault="00B57375" w:rsidP="006F3C61">
      <w:pPr>
        <w:pStyle w:val="NoSpacing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Heading3"/>
      </w:pPr>
      <w:bookmarkStart w:id="73" w:name="_Toc417409638"/>
      <w:r>
        <w:rPr>
          <w:rFonts w:hint="eastAsia"/>
        </w:rPr>
        <w:t>配置</w:t>
      </w:r>
      <w:r>
        <w:t>文件</w:t>
      </w:r>
      <w:bookmarkEnd w:id="73"/>
    </w:p>
    <w:p w14:paraId="222BEBAF" w14:textId="66DF7C02" w:rsidR="006F3C61" w:rsidRDefault="006F3C61" w:rsidP="006F3C61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Heading3"/>
      </w:pPr>
      <w:bookmarkStart w:id="74" w:name="_Toc417409639"/>
      <w:r>
        <w:rPr>
          <w:rFonts w:hint="eastAsia"/>
        </w:rPr>
        <w:lastRenderedPageBreak/>
        <w:t>数据库</w:t>
      </w:r>
      <w:r>
        <w:t>脚本</w:t>
      </w:r>
      <w:bookmarkEnd w:id="74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Heading2"/>
      </w:pPr>
      <w:bookmarkStart w:id="75" w:name="_Toc417409640"/>
      <w:r>
        <w:rPr>
          <w:rFonts w:hint="eastAsia"/>
        </w:rPr>
        <w:t>获取</w:t>
      </w:r>
      <w:r>
        <w:t>会员信息</w:t>
      </w:r>
      <w:bookmarkEnd w:id="75"/>
    </w:p>
    <w:p w14:paraId="7A7B3955" w14:textId="32EA3BAA" w:rsidR="005B4B0A" w:rsidRDefault="00526E57" w:rsidP="001B3D57">
      <w:pPr>
        <w:pStyle w:val="Heading3"/>
      </w:pPr>
      <w:bookmarkStart w:id="76" w:name="_Toc417409641"/>
      <w:r>
        <w:rPr>
          <w:rFonts w:hint="eastAsia"/>
        </w:rPr>
        <w:t>功能</w:t>
      </w:r>
      <w:r>
        <w:t>IPO</w:t>
      </w:r>
      <w:r>
        <w:t>图</w:t>
      </w:r>
      <w:bookmarkEnd w:id="76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05pt" o:ole="">
            <v:imagedata r:id="rId68" o:title=""/>
          </v:shape>
          <o:OLEObject Type="Embed" ProgID="Visio.Drawing.15" ShapeID="_x0000_i1028" DrawAspect="Content" ObjectID="_1499408209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Heading3"/>
      </w:pPr>
      <w:bookmarkStart w:id="77" w:name="_Toc417409642"/>
      <w:r>
        <w:rPr>
          <w:rFonts w:hint="eastAsia"/>
        </w:rPr>
        <w:lastRenderedPageBreak/>
        <w:t>时序图</w:t>
      </w:r>
      <w:bookmarkEnd w:id="77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Heading3"/>
      </w:pPr>
      <w:bookmarkStart w:id="78" w:name="_Toc417409643"/>
      <w:r>
        <w:rPr>
          <w:rFonts w:hint="eastAsia"/>
        </w:rPr>
        <w:t>代码</w:t>
      </w:r>
      <w:r>
        <w:t>构成</w:t>
      </w:r>
      <w:bookmarkEnd w:id="7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NoSpacing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NoSpacing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NoSpacing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NoSpacing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NoSpacing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Heading3"/>
      </w:pPr>
      <w:bookmarkStart w:id="79" w:name="_Toc417409644"/>
      <w:r>
        <w:rPr>
          <w:rFonts w:hint="eastAsia"/>
        </w:rPr>
        <w:lastRenderedPageBreak/>
        <w:t>类图</w:t>
      </w:r>
      <w:bookmarkEnd w:id="79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Heading3"/>
      </w:pPr>
      <w:bookmarkStart w:id="80" w:name="_Toc417409645"/>
      <w:r>
        <w:rPr>
          <w:rFonts w:hint="eastAsia"/>
        </w:rPr>
        <w:t>配置</w:t>
      </w:r>
      <w:r w:rsidR="00D319A0">
        <w:t>文件</w:t>
      </w:r>
      <w:bookmarkEnd w:id="80"/>
    </w:p>
    <w:p w14:paraId="42EBB507" w14:textId="53B20B50" w:rsidR="002103E3" w:rsidRDefault="002103E3" w:rsidP="002103E3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Heading3"/>
      </w:pPr>
      <w:bookmarkStart w:id="81" w:name="_Toc417409646"/>
      <w:r>
        <w:rPr>
          <w:rFonts w:hint="eastAsia"/>
        </w:rPr>
        <w:lastRenderedPageBreak/>
        <w:t>数据库</w:t>
      </w:r>
      <w:r w:rsidR="00D319A0">
        <w:t>脚本</w:t>
      </w:r>
      <w:bookmarkEnd w:id="81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Heading2"/>
      </w:pPr>
      <w:bookmarkStart w:id="82" w:name="_Toc417409647"/>
      <w:r>
        <w:rPr>
          <w:rFonts w:hint="eastAsia"/>
        </w:rPr>
        <w:lastRenderedPageBreak/>
        <w:t>浏览</w:t>
      </w:r>
      <w:r>
        <w:t>会员订单历史</w:t>
      </w:r>
      <w:bookmarkEnd w:id="82"/>
    </w:p>
    <w:p w14:paraId="196B3B43" w14:textId="4B4220D5" w:rsidR="00C2774E" w:rsidRDefault="00051D39" w:rsidP="00051D39">
      <w:pPr>
        <w:pStyle w:val="Heading3"/>
      </w:pPr>
      <w:bookmarkStart w:id="83" w:name="_Toc417409648"/>
      <w:r>
        <w:rPr>
          <w:rFonts w:hint="eastAsia"/>
        </w:rPr>
        <w:t>功能</w:t>
      </w:r>
      <w:r>
        <w:t>IPO</w:t>
      </w:r>
      <w:r>
        <w:t>图</w:t>
      </w:r>
      <w:bookmarkEnd w:id="83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4pt;height:382.9pt" o:ole="">
            <v:imagedata r:id="rId72" o:title=""/>
          </v:shape>
          <o:OLEObject Type="Embed" ProgID="Visio.Drawing.15" ShapeID="_x0000_i1029" DrawAspect="Content" ObjectID="_1499408210" r:id="rId73"/>
        </w:object>
      </w:r>
    </w:p>
    <w:p w14:paraId="42F26EBC" w14:textId="698EF697" w:rsidR="00051D39" w:rsidRDefault="00051D39" w:rsidP="00051D39">
      <w:pPr>
        <w:pStyle w:val="Heading3"/>
      </w:pPr>
      <w:bookmarkStart w:id="84" w:name="_Toc417409649"/>
      <w:r>
        <w:rPr>
          <w:rFonts w:hint="eastAsia"/>
        </w:rPr>
        <w:t>时序图</w:t>
      </w:r>
      <w:bookmarkEnd w:id="84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Heading3"/>
      </w:pPr>
      <w:bookmarkStart w:id="85" w:name="_Toc417409650"/>
      <w:r>
        <w:rPr>
          <w:rFonts w:hint="eastAsia"/>
        </w:rPr>
        <w:lastRenderedPageBreak/>
        <w:t>代码</w:t>
      </w:r>
      <w:r>
        <w:t>构成</w:t>
      </w:r>
      <w:bookmarkEnd w:id="85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NoSpacing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NoSpacing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NoSpacing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NoSpacing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NoSpacing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Heading3"/>
      </w:pPr>
      <w:bookmarkStart w:id="86" w:name="_Toc417409651"/>
      <w:r>
        <w:rPr>
          <w:rFonts w:hint="eastAsia"/>
        </w:rPr>
        <w:lastRenderedPageBreak/>
        <w:t>类图</w:t>
      </w:r>
      <w:bookmarkEnd w:id="86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Heading3"/>
      </w:pPr>
      <w:bookmarkStart w:id="87" w:name="_配置文件_3"/>
      <w:bookmarkStart w:id="88" w:name="_Toc417409652"/>
      <w:bookmarkEnd w:id="87"/>
      <w:r>
        <w:rPr>
          <w:rFonts w:hint="eastAsia"/>
        </w:rPr>
        <w:t>配置</w:t>
      </w:r>
      <w:r>
        <w:t>文件</w:t>
      </w:r>
      <w:bookmarkEnd w:id="88"/>
    </w:p>
    <w:p w14:paraId="5FBF93B9" w14:textId="39F34D29" w:rsidR="00037F8B" w:rsidRDefault="00037F8B" w:rsidP="00037F8B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NoSpacing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Heading3"/>
      </w:pPr>
      <w:bookmarkStart w:id="89" w:name="_Toc417409653"/>
      <w:r>
        <w:rPr>
          <w:rFonts w:hint="eastAsia"/>
        </w:rPr>
        <w:t>数据库</w:t>
      </w:r>
      <w:r>
        <w:t>脚本</w:t>
      </w:r>
      <w:bookmarkEnd w:id="89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38913B35" w:rsidR="0087283A" w:rsidRPr="0087283A" w:rsidRDefault="00442B48" w:rsidP="00442B48">
      <w:pPr>
        <w:pStyle w:val="Heading2"/>
        <w:rPr>
          <w:sz w:val="32"/>
          <w:szCs w:val="32"/>
        </w:rPr>
      </w:pPr>
      <w:bookmarkStart w:id="90" w:name="_Toc417409654"/>
      <w:r>
        <w:t>下单</w:t>
      </w:r>
      <w:bookmarkEnd w:id="90"/>
    </w:p>
    <w:p w14:paraId="2AAFD6BA" w14:textId="77777777" w:rsidR="0087283A" w:rsidRDefault="0087283A" w:rsidP="0087283A">
      <w:pPr>
        <w:pStyle w:val="Heading3"/>
      </w:pPr>
      <w:bookmarkStart w:id="91" w:name="_Toc417409655"/>
      <w:r>
        <w:rPr>
          <w:rFonts w:hint="eastAsia"/>
        </w:rPr>
        <w:t>功能</w:t>
      </w:r>
      <w:r>
        <w:t>IPO</w:t>
      </w:r>
      <w:r>
        <w:t>图</w:t>
      </w:r>
      <w:bookmarkEnd w:id="91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05pt" o:ole="">
            <v:imagedata r:id="rId76" o:title=""/>
          </v:shape>
          <o:OLEObject Type="Embed" ProgID="Visio.Drawing.15" ShapeID="_x0000_i1030" DrawAspect="Content" ObjectID="_1499408211" r:id="rId77"/>
        </w:object>
      </w:r>
    </w:p>
    <w:p w14:paraId="52C8ABD5" w14:textId="77777777" w:rsidR="0087283A" w:rsidRDefault="0087283A" w:rsidP="0087283A">
      <w:pPr>
        <w:pStyle w:val="Heading3"/>
      </w:pPr>
      <w:bookmarkStart w:id="92" w:name="_Toc417409656"/>
      <w:r>
        <w:rPr>
          <w:rFonts w:hint="eastAsia"/>
        </w:rPr>
        <w:t>时序图</w:t>
      </w:r>
      <w:bookmarkEnd w:id="92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Heading3"/>
      </w:pPr>
      <w:bookmarkStart w:id="93" w:name="_Toc417409657"/>
      <w:r>
        <w:rPr>
          <w:rFonts w:hint="eastAsia"/>
        </w:rPr>
        <w:t>代码</w:t>
      </w:r>
      <w:r>
        <w:t>构成</w:t>
      </w:r>
      <w:bookmarkEnd w:id="93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NoSpacing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NoSpacing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订单菜单</w:t>
            </w:r>
            <w:proofErr w:type="gramStart"/>
            <w:r>
              <w:t>明细值对象</w:t>
            </w:r>
            <w:proofErr w:type="gramEnd"/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Heading3"/>
      </w:pPr>
      <w:bookmarkStart w:id="94" w:name="_Toc417409658"/>
      <w:r>
        <w:rPr>
          <w:rFonts w:hint="eastAsia"/>
        </w:rPr>
        <w:lastRenderedPageBreak/>
        <w:t>类图</w:t>
      </w:r>
      <w:bookmarkEnd w:id="94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Heading3"/>
      </w:pPr>
      <w:bookmarkStart w:id="95" w:name="_Toc417409659"/>
      <w:r>
        <w:rPr>
          <w:rFonts w:hint="eastAsia"/>
        </w:rPr>
        <w:t>配置</w:t>
      </w:r>
      <w:r>
        <w:t>文件</w:t>
      </w:r>
      <w:bookmarkEnd w:id="95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Hyperlink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Heading3"/>
      </w:pPr>
      <w:bookmarkStart w:id="96" w:name="_Toc417409660"/>
      <w:r>
        <w:rPr>
          <w:rFonts w:hint="eastAsia"/>
        </w:rPr>
        <w:t>数据库</w:t>
      </w:r>
      <w:r>
        <w:t>脚本</w:t>
      </w:r>
      <w:bookmarkEnd w:id="96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Heading1"/>
      </w:pPr>
      <w:bookmarkStart w:id="97" w:name="_Toc417409661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7"/>
    </w:p>
    <w:p w14:paraId="7DB54DBA" w14:textId="75ECE092" w:rsidR="009112F4" w:rsidRDefault="009112F4" w:rsidP="0094671E">
      <w:pPr>
        <w:pStyle w:val="Heading2"/>
      </w:pPr>
      <w:bookmarkStart w:id="98" w:name="_用户登录"/>
      <w:bookmarkStart w:id="99" w:name="_Toc417409662"/>
      <w:bookmarkEnd w:id="98"/>
      <w:r>
        <w:rPr>
          <w:rFonts w:hint="eastAsia"/>
        </w:rPr>
        <w:t>用户登录</w:t>
      </w:r>
      <w:bookmarkEnd w:id="99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Heading3"/>
      </w:pPr>
      <w:bookmarkStart w:id="100" w:name="_Toc410072077"/>
      <w:bookmarkStart w:id="101" w:name="_Toc410072148"/>
      <w:bookmarkStart w:id="102" w:name="_Toc410147283"/>
      <w:bookmarkStart w:id="103" w:name="_Toc410149683"/>
      <w:bookmarkStart w:id="104" w:name="_Toc410149828"/>
      <w:bookmarkStart w:id="105" w:name="_Toc410149895"/>
      <w:bookmarkStart w:id="106" w:name="_Toc410319381"/>
      <w:bookmarkStart w:id="107" w:name="_Toc410149684"/>
      <w:bookmarkStart w:id="108" w:name="_Toc410149829"/>
      <w:bookmarkStart w:id="109" w:name="_Toc410149896"/>
      <w:bookmarkStart w:id="110" w:name="_Toc410319382"/>
      <w:bookmarkStart w:id="111" w:name="_Toc410149897"/>
      <w:bookmarkStart w:id="112" w:name="_Toc417409663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>
        <w:rPr>
          <w:rFonts w:hint="eastAsia"/>
        </w:rPr>
        <w:t>功能</w:t>
      </w:r>
      <w:r>
        <w:t>IPO</w:t>
      </w:r>
      <w:r>
        <w:t>图</w:t>
      </w:r>
      <w:bookmarkEnd w:id="112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pt;height:185.05pt" o:ole="">
            <v:imagedata r:id="rId80" o:title=""/>
          </v:shape>
          <o:OLEObject Type="Embed" ProgID="Visio.Drawing.15" ShapeID="_x0000_i1031" DrawAspect="Content" ObjectID="_1499408212" r:id="rId81"/>
        </w:object>
      </w:r>
    </w:p>
    <w:p w14:paraId="1FA18D55" w14:textId="7EF544CD" w:rsidR="004C7652" w:rsidRDefault="004C7652" w:rsidP="001B3D57">
      <w:pPr>
        <w:pStyle w:val="Heading3"/>
      </w:pPr>
      <w:bookmarkStart w:id="113" w:name="_Toc417409664"/>
      <w:r>
        <w:rPr>
          <w:rFonts w:hint="eastAsia"/>
        </w:rPr>
        <w:t>时序图</w:t>
      </w:r>
      <w:bookmarkEnd w:id="113"/>
    </w:p>
    <w:p w14:paraId="61FFCFB0" w14:textId="768CB30D" w:rsidR="00DE1973" w:rsidRDefault="00371472" w:rsidP="004C7652">
      <w:pPr>
        <w:pStyle w:val="NoSpacing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Heading3"/>
      </w:pPr>
      <w:bookmarkStart w:id="114" w:name="_Toc417409665"/>
      <w:r>
        <w:rPr>
          <w:rFonts w:hint="eastAsia"/>
        </w:rPr>
        <w:t>代码</w:t>
      </w:r>
      <w:r>
        <w:t>构成</w:t>
      </w:r>
      <w:bookmarkEnd w:id="114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NoSpacing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NoSpacing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proofErr w:type="gramStart"/>
            <w:r>
              <w:t>的父类</w:t>
            </w:r>
            <w:proofErr w:type="gramEnd"/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NoSpacing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NoSpacing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NoSpacing"/>
            </w:pPr>
            <w:r>
              <w:rPr>
                <w:rFonts w:hint="eastAsia"/>
              </w:rPr>
              <w:t>页面</w:t>
            </w:r>
            <w:proofErr w:type="gramStart"/>
            <w:r>
              <w:t>链接值</w:t>
            </w:r>
            <w:proofErr w:type="gramEnd"/>
            <w:r>
              <w:t>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NoSpacing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  <w:proofErr w:type="gramEnd"/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NoSpacing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NoSpacing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NoSpacing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  <w:proofErr w:type="gramEnd"/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NoSpacing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NoSpacing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NoSpacing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NoSpacing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NoSpacing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NoSpacing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NoSpacing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  <w:proofErr w:type="gramEnd"/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NoSpacing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NoSpacing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NoSpacing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Heading3"/>
      </w:pPr>
      <w:bookmarkStart w:id="115" w:name="_Toc417409666"/>
      <w:r>
        <w:rPr>
          <w:rFonts w:hint="eastAsia"/>
        </w:rPr>
        <w:lastRenderedPageBreak/>
        <w:t>类图</w:t>
      </w:r>
      <w:bookmarkEnd w:id="115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Heading3"/>
      </w:pPr>
      <w:bookmarkStart w:id="116" w:name="_配置文件_1"/>
      <w:bookmarkStart w:id="117" w:name="_Toc417409667"/>
      <w:bookmarkEnd w:id="116"/>
      <w:r>
        <w:rPr>
          <w:rFonts w:hint="eastAsia"/>
        </w:rPr>
        <w:t>配置</w:t>
      </w:r>
      <w:r>
        <w:t>文件</w:t>
      </w:r>
      <w:bookmarkEnd w:id="117"/>
    </w:p>
    <w:p w14:paraId="2258696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>applicationContext-total.</w:t>
      </w:r>
      <w:proofErr w:type="gramStart"/>
      <w:r>
        <w:t>xml</w:t>
      </w:r>
      <w:proofErr w:type="gramEnd"/>
      <w:r>
        <w:t xml:space="preserve">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Heading3"/>
      </w:pPr>
      <w:bookmarkStart w:id="118" w:name="_Toc417409668"/>
      <w:r>
        <w:rPr>
          <w:rFonts w:hint="eastAsia"/>
        </w:rPr>
        <w:t>数据库</w:t>
      </w:r>
      <w:r>
        <w:t>脚本</w:t>
      </w:r>
      <w:bookmarkEnd w:id="118"/>
    </w:p>
    <w:p w14:paraId="004E8B0A" w14:textId="0C2541D5" w:rsidR="004C7652" w:rsidRPr="004C7652" w:rsidRDefault="004C7652" w:rsidP="00B854D4">
      <w:bookmarkStart w:id="119" w:name="_Toc407804569"/>
      <w:bookmarkStart w:id="120" w:name="_Toc408404982"/>
      <w:bookmarkStart w:id="121" w:name="_Toc408845541"/>
      <w:bookmarkStart w:id="122" w:name="_Toc408845599"/>
      <w:bookmarkStart w:id="123" w:name="_Toc410072089"/>
      <w:bookmarkStart w:id="124" w:name="_Toc410072160"/>
      <w:bookmarkStart w:id="125" w:name="_Toc410147292"/>
      <w:bookmarkStart w:id="126" w:name="_Toc410149693"/>
      <w:bookmarkStart w:id="127" w:name="_Toc410149837"/>
      <w:bookmarkStart w:id="128" w:name="_Toc410149905"/>
      <w:bookmarkStart w:id="129" w:name="_Toc410319391"/>
      <w:bookmarkStart w:id="130" w:name="_Toc410072099"/>
      <w:bookmarkStart w:id="131" w:name="_Toc410072170"/>
      <w:bookmarkStart w:id="132" w:name="_Toc410147302"/>
      <w:bookmarkStart w:id="133" w:name="_Toc410149703"/>
      <w:bookmarkStart w:id="134" w:name="_Toc410149847"/>
      <w:bookmarkStart w:id="135" w:name="_Toc410149915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Heading2"/>
      </w:pPr>
      <w:bookmarkStart w:id="136" w:name="_Toc41740966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6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Heading3"/>
      </w:pPr>
      <w:bookmarkStart w:id="137" w:name="_Toc417409670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7"/>
    </w:p>
    <w:p w14:paraId="30A21831" w14:textId="57E3A89D" w:rsidR="00B57375" w:rsidRPr="00B57375" w:rsidRDefault="00BF7C9A" w:rsidP="00962A54">
      <w:pPr>
        <w:pStyle w:val="NoSpacing"/>
        <w:jc w:val="center"/>
      </w:pPr>
      <w:r>
        <w:object w:dxaOrig="7261" w:dyaOrig="3705" w14:anchorId="39BB0CB7">
          <v:shape id="_x0000_i1032" type="#_x0000_t75" style="width:363.8pt;height:185.05pt" o:ole="">
            <v:imagedata r:id="rId84" o:title=""/>
          </v:shape>
          <o:OLEObject Type="Embed" ProgID="Visio.Drawing.15" ShapeID="_x0000_i1032" DrawAspect="Content" ObjectID="_1499408213" r:id="rId85"/>
        </w:object>
      </w:r>
    </w:p>
    <w:p w14:paraId="32239CB6" w14:textId="1B3FC5AA" w:rsidR="00D319A0" w:rsidRDefault="00D319A0" w:rsidP="0073624F">
      <w:pPr>
        <w:pStyle w:val="Heading3"/>
      </w:pPr>
      <w:bookmarkStart w:id="138" w:name="_Toc417409671"/>
      <w:r>
        <w:rPr>
          <w:rFonts w:hint="eastAsia"/>
        </w:rPr>
        <w:t>时序图</w:t>
      </w:r>
      <w:bookmarkEnd w:id="138"/>
    </w:p>
    <w:p w14:paraId="53C86A99" w14:textId="458153CE" w:rsidR="00BF7C9A" w:rsidRPr="00BF7C9A" w:rsidRDefault="00962A54" w:rsidP="00962A54">
      <w:pPr>
        <w:pStyle w:val="NoSpacing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Heading3"/>
      </w:pPr>
      <w:bookmarkStart w:id="139" w:name="_Toc417409672"/>
      <w:r>
        <w:rPr>
          <w:rFonts w:hint="eastAsia"/>
        </w:rPr>
        <w:lastRenderedPageBreak/>
        <w:t>类图</w:t>
      </w:r>
      <w:bookmarkEnd w:id="139"/>
    </w:p>
    <w:p w14:paraId="6B5F0774" w14:textId="23CFE27A" w:rsidR="00962A54" w:rsidRPr="00962A54" w:rsidRDefault="005344AF" w:rsidP="00A4044E">
      <w:pPr>
        <w:pStyle w:val="NoSpacing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Heading3"/>
      </w:pPr>
      <w:bookmarkStart w:id="140" w:name="_代码构成"/>
      <w:bookmarkStart w:id="141" w:name="_Toc417409673"/>
      <w:bookmarkEnd w:id="140"/>
      <w:r>
        <w:rPr>
          <w:rFonts w:hint="eastAsia"/>
        </w:rPr>
        <w:t>代码</w:t>
      </w:r>
      <w:r>
        <w:t>构成</w:t>
      </w:r>
      <w:bookmarkEnd w:id="14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NoSpacing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NoSpacing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NoSpacing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NoSpacing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NoSpacing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NoSpacing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Heading3"/>
      </w:pPr>
      <w:bookmarkStart w:id="142" w:name="_配置文件"/>
      <w:bookmarkStart w:id="143" w:name="_Toc417409674"/>
      <w:bookmarkEnd w:id="142"/>
      <w:r>
        <w:rPr>
          <w:rFonts w:hint="eastAsia"/>
        </w:rPr>
        <w:t>配置</w:t>
      </w:r>
      <w:r>
        <w:t>文件</w:t>
      </w:r>
      <w:bookmarkEnd w:id="143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Hyperlink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NoSpacing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Heading2"/>
      </w:pPr>
      <w:bookmarkStart w:id="144" w:name="_Toc417409675"/>
      <w:r>
        <w:rPr>
          <w:rFonts w:hint="eastAsia"/>
        </w:rPr>
        <w:t>用户</w:t>
      </w:r>
      <w:r>
        <w:t>角色分配</w:t>
      </w:r>
      <w:bookmarkEnd w:id="144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Heading3"/>
      </w:pPr>
      <w:bookmarkStart w:id="145" w:name="_Toc41740967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5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8pt;height:185.05pt" o:ole="">
            <v:imagedata r:id="rId88" o:title=""/>
          </v:shape>
          <o:OLEObject Type="Embed" ProgID="Visio.Drawing.15" ShapeID="_x0000_i1033" DrawAspect="Content" ObjectID="_1499408214" r:id="rId89"/>
        </w:object>
      </w:r>
    </w:p>
    <w:p w14:paraId="3DF903A6" w14:textId="150DC708" w:rsidR="00597668" w:rsidRDefault="00597668" w:rsidP="00597668">
      <w:pPr>
        <w:pStyle w:val="Heading3"/>
      </w:pPr>
      <w:bookmarkStart w:id="146" w:name="_Toc417409677"/>
      <w:r>
        <w:rPr>
          <w:rFonts w:hint="eastAsia"/>
        </w:rPr>
        <w:t>时序图</w:t>
      </w:r>
      <w:bookmarkEnd w:id="146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Heading3"/>
      </w:pPr>
      <w:bookmarkStart w:id="147" w:name="_Toc417409678"/>
      <w:r>
        <w:rPr>
          <w:rFonts w:hint="eastAsia"/>
        </w:rPr>
        <w:lastRenderedPageBreak/>
        <w:t>类图</w:t>
      </w:r>
      <w:bookmarkEnd w:id="147"/>
    </w:p>
    <w:p w14:paraId="193A64C1" w14:textId="31EE91BC" w:rsidR="008C39E5" w:rsidRPr="008C39E5" w:rsidRDefault="008C39E5" w:rsidP="008C39E5">
      <w:pPr>
        <w:pStyle w:val="NoSpacing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Heading3"/>
      </w:pPr>
      <w:bookmarkStart w:id="148" w:name="_Toc417409679"/>
      <w:r>
        <w:rPr>
          <w:rFonts w:hint="eastAsia"/>
        </w:rPr>
        <w:t>代码</w:t>
      </w:r>
      <w:r>
        <w:t>构成</w:t>
      </w:r>
      <w:bookmarkEnd w:id="148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Hyperlink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NoSpacing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NoSpacing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NoSpacing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NoSpacing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Heading3"/>
      </w:pPr>
      <w:bookmarkStart w:id="149" w:name="_Toc417409680"/>
      <w:r>
        <w:rPr>
          <w:rFonts w:hint="eastAsia"/>
        </w:rPr>
        <w:lastRenderedPageBreak/>
        <w:t>配置</w:t>
      </w:r>
      <w:r>
        <w:t>文件</w:t>
      </w:r>
      <w:bookmarkEnd w:id="149"/>
    </w:p>
    <w:p w14:paraId="49184E8D" w14:textId="7EB923DB" w:rsidR="009112F4" w:rsidRPr="009112F4" w:rsidRDefault="009112F4" w:rsidP="005344AF">
      <w:pPr>
        <w:pStyle w:val="NoSpacing"/>
      </w:pPr>
    </w:p>
    <w:p w14:paraId="287BF34F" w14:textId="77777777" w:rsidR="009E0F4A" w:rsidRDefault="009E0F4A" w:rsidP="009E0F4A">
      <w:pPr>
        <w:pStyle w:val="NoSpacing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Hyperlink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NoSpacing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Hyperlink"/>
          </w:rPr>
          <w:t>5</w:t>
        </w:r>
        <w:r>
          <w:rPr>
            <w:rStyle w:val="Hyperlink"/>
          </w:rPr>
          <w:t>.1</w:t>
        </w:r>
        <w:r w:rsidRPr="00595002">
          <w:rPr>
            <w:rStyle w:val="Hyperlink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</w:t>
      </w:r>
      <w:proofErr w:type="gramStart"/>
      <w:r>
        <w:rPr>
          <w:rFonts w:hint="eastAsia"/>
        </w:rPr>
        <w:t>java</w:t>
      </w:r>
      <w:r>
        <w:rPr>
          <w:rFonts w:hint="eastAsia"/>
        </w:rPr>
        <w:t>代码</w:t>
      </w:r>
      <w:proofErr w:type="gramEnd"/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Heading3"/>
      </w:pPr>
      <w:bookmarkStart w:id="150" w:name="_Toc417409681"/>
      <w:r>
        <w:rPr>
          <w:rFonts w:hint="eastAsia"/>
        </w:rPr>
        <w:t>数据库</w:t>
      </w:r>
      <w:r>
        <w:t>脚本</w:t>
      </w:r>
      <w:bookmarkEnd w:id="150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Heading2"/>
      </w:pPr>
      <w:bookmarkStart w:id="151" w:name="_Toc41740968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51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52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52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Heading3"/>
      </w:pPr>
      <w:bookmarkStart w:id="153" w:name="_Toc41740968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3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8pt;height:185.05pt" o:ole="">
            <v:imagedata r:id="rId92" o:title=""/>
          </v:shape>
          <o:OLEObject Type="Embed" ProgID="Visio.Drawing.15" ShapeID="_x0000_i1034" DrawAspect="Content" ObjectID="_1499408215" r:id="rId93"/>
        </w:object>
      </w:r>
    </w:p>
    <w:p w14:paraId="34649D4D" w14:textId="557EB75A" w:rsidR="003E68D9" w:rsidRDefault="003E68D9" w:rsidP="003E68D9">
      <w:pPr>
        <w:pStyle w:val="Heading3"/>
      </w:pPr>
      <w:bookmarkStart w:id="154" w:name="_Toc417409684"/>
      <w:r>
        <w:rPr>
          <w:rFonts w:hint="eastAsia"/>
        </w:rPr>
        <w:t>时序图</w:t>
      </w:r>
      <w:bookmarkEnd w:id="154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Heading3"/>
      </w:pPr>
      <w:bookmarkStart w:id="155" w:name="_Toc417409685"/>
      <w:r>
        <w:rPr>
          <w:rFonts w:hint="eastAsia"/>
        </w:rPr>
        <w:lastRenderedPageBreak/>
        <w:t>类图</w:t>
      </w:r>
      <w:bookmarkEnd w:id="155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Heading3"/>
      </w:pPr>
      <w:bookmarkStart w:id="156" w:name="_Toc417409686"/>
      <w:r>
        <w:rPr>
          <w:rFonts w:hint="eastAsia"/>
        </w:rPr>
        <w:t>代码</w:t>
      </w:r>
      <w:r>
        <w:t>构成</w:t>
      </w:r>
      <w:bookmarkEnd w:id="15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NoSpacing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NoSpacing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NoSpacing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NoSpacing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NoSpacing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NoSpacing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NoSpacing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Heading3"/>
      </w:pPr>
      <w:bookmarkStart w:id="157" w:name="_配置文件_2"/>
      <w:bookmarkStart w:id="158" w:name="_Toc417409687"/>
      <w:bookmarkEnd w:id="157"/>
      <w:r>
        <w:rPr>
          <w:rFonts w:hint="eastAsia"/>
        </w:rPr>
        <w:t>配置</w:t>
      </w:r>
      <w:r>
        <w:t>文件</w:t>
      </w:r>
      <w:bookmarkEnd w:id="158"/>
    </w:p>
    <w:p w14:paraId="57A5EB08" w14:textId="77777777" w:rsidR="003D6362" w:rsidRDefault="003D6362" w:rsidP="003D6362">
      <w:pPr>
        <w:pStyle w:val="NoSpacing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NoSpacing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</w:t>
      </w:r>
      <w:proofErr w:type="gramStart"/>
      <w:r>
        <w:t>java</w:t>
      </w:r>
      <w:proofErr w:type="gramEnd"/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Heading3"/>
      </w:pPr>
      <w:bookmarkStart w:id="159" w:name="_Toc417409688"/>
      <w:r>
        <w:rPr>
          <w:rFonts w:hint="eastAsia"/>
        </w:rPr>
        <w:lastRenderedPageBreak/>
        <w:t>数据库</w:t>
      </w:r>
      <w:r>
        <w:t>脚本</w:t>
      </w:r>
      <w:bookmarkEnd w:id="159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Heading2"/>
      </w:pPr>
      <w:bookmarkStart w:id="160" w:name="_Toc41740968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60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Heading3"/>
      </w:pPr>
      <w:bookmarkStart w:id="161" w:name="_Toc417409690"/>
      <w:r>
        <w:rPr>
          <w:rFonts w:hint="eastAsia"/>
        </w:rPr>
        <w:t>功能</w:t>
      </w:r>
      <w:r>
        <w:t>IPO</w:t>
      </w:r>
      <w:r>
        <w:t>图</w:t>
      </w:r>
      <w:bookmarkEnd w:id="161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8pt;height:185.05pt" o:ole="">
            <v:imagedata r:id="rId96" o:title=""/>
          </v:shape>
          <o:OLEObject Type="Embed" ProgID="Visio.Drawing.15" ShapeID="_x0000_i1035" DrawAspect="Content" ObjectID="_1499408216" r:id="rId97"/>
        </w:object>
      </w:r>
    </w:p>
    <w:p w14:paraId="57E58765" w14:textId="4875E150" w:rsidR="00E83504" w:rsidRDefault="00E83504" w:rsidP="00182542">
      <w:pPr>
        <w:pStyle w:val="Heading3"/>
      </w:pPr>
      <w:bookmarkStart w:id="162" w:name="_Toc417409691"/>
      <w:r>
        <w:rPr>
          <w:rFonts w:hint="eastAsia"/>
        </w:rPr>
        <w:lastRenderedPageBreak/>
        <w:t>时序图</w:t>
      </w:r>
      <w:bookmarkEnd w:id="162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Heading3"/>
      </w:pPr>
      <w:bookmarkStart w:id="163" w:name="_Toc417409692"/>
      <w:r>
        <w:rPr>
          <w:rFonts w:hint="eastAsia"/>
        </w:rPr>
        <w:t>类图</w:t>
      </w:r>
      <w:bookmarkEnd w:id="163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Heading3"/>
      </w:pPr>
      <w:bookmarkStart w:id="164" w:name="_Toc417409693"/>
      <w:r>
        <w:rPr>
          <w:rFonts w:hint="eastAsia"/>
        </w:rPr>
        <w:lastRenderedPageBreak/>
        <w:t>代码</w:t>
      </w:r>
      <w:r>
        <w:t>构成</w:t>
      </w:r>
      <w:bookmarkEnd w:id="1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NoSpacing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NoSpacing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NoSpacing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NoSpacing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NoSpacing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Heading3"/>
      </w:pPr>
      <w:bookmarkStart w:id="165" w:name="_Toc417409694"/>
      <w:r>
        <w:rPr>
          <w:rFonts w:hint="eastAsia"/>
        </w:rPr>
        <w:t>配置</w:t>
      </w:r>
      <w:r>
        <w:t>文件</w:t>
      </w:r>
      <w:bookmarkEnd w:id="165"/>
    </w:p>
    <w:p w14:paraId="6AFD1FE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</w:t>
      </w:r>
      <w:proofErr w:type="gramStart"/>
      <w:r>
        <w:t>java</w:t>
      </w:r>
      <w:proofErr w:type="gramEnd"/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Heading3"/>
      </w:pPr>
      <w:bookmarkStart w:id="166" w:name="_Toc417409695"/>
      <w:r>
        <w:rPr>
          <w:rFonts w:hint="eastAsia"/>
        </w:rPr>
        <w:t>数据库</w:t>
      </w:r>
      <w:r>
        <w:t>脚本</w:t>
      </w:r>
      <w:bookmarkEnd w:id="166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Heading2"/>
      </w:pPr>
      <w:bookmarkStart w:id="167" w:name="_Toc417409696"/>
      <w:r>
        <w:rPr>
          <w:rFonts w:hint="eastAsia"/>
        </w:rPr>
        <w:lastRenderedPageBreak/>
        <w:t>角色</w:t>
      </w:r>
      <w:r>
        <w:t>权限分配</w:t>
      </w:r>
      <w:bookmarkEnd w:id="167"/>
    </w:p>
    <w:p w14:paraId="6D539A6C" w14:textId="526CFD8A" w:rsidR="002074D1" w:rsidRDefault="002074D1" w:rsidP="002074D1">
      <w:pPr>
        <w:pStyle w:val="Heading3"/>
      </w:pPr>
      <w:bookmarkStart w:id="168" w:name="_Toc417409697"/>
      <w:r>
        <w:rPr>
          <w:rFonts w:hint="eastAsia"/>
        </w:rPr>
        <w:t>功能</w:t>
      </w:r>
      <w:r>
        <w:t>IPO</w:t>
      </w:r>
      <w:r>
        <w:t>图</w:t>
      </w:r>
      <w:bookmarkEnd w:id="168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8pt;height:185.05pt" o:ole="">
            <v:imagedata r:id="rId100" o:title=""/>
          </v:shape>
          <o:OLEObject Type="Embed" ProgID="Visio.Drawing.15" ShapeID="_x0000_i1036" DrawAspect="Content" ObjectID="_1499408217" r:id="rId101"/>
        </w:object>
      </w:r>
    </w:p>
    <w:p w14:paraId="3A4771B9" w14:textId="61E290D5" w:rsidR="002074D1" w:rsidRDefault="002074D1" w:rsidP="002074D1">
      <w:pPr>
        <w:pStyle w:val="Heading3"/>
      </w:pPr>
      <w:bookmarkStart w:id="169" w:name="_Toc417409698"/>
      <w:r>
        <w:rPr>
          <w:rFonts w:hint="eastAsia"/>
        </w:rPr>
        <w:t>时序图</w:t>
      </w:r>
      <w:bookmarkEnd w:id="169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Heading3"/>
      </w:pPr>
      <w:bookmarkStart w:id="170" w:name="_Toc417409699"/>
      <w:r>
        <w:rPr>
          <w:rFonts w:hint="eastAsia"/>
        </w:rPr>
        <w:lastRenderedPageBreak/>
        <w:t>类图</w:t>
      </w:r>
      <w:bookmarkEnd w:id="170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Heading3"/>
      </w:pPr>
      <w:bookmarkStart w:id="171" w:name="_Toc417409700"/>
      <w:r>
        <w:rPr>
          <w:rFonts w:hint="eastAsia"/>
        </w:rPr>
        <w:t>代码</w:t>
      </w:r>
      <w:r>
        <w:t>构成</w:t>
      </w:r>
      <w:bookmarkEnd w:id="1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Heading3"/>
      </w:pPr>
      <w:bookmarkStart w:id="172" w:name="_Toc417409701"/>
      <w:r>
        <w:rPr>
          <w:rFonts w:hint="eastAsia"/>
        </w:rPr>
        <w:t>配置</w:t>
      </w:r>
      <w:r>
        <w:t>文件</w:t>
      </w:r>
      <w:bookmarkEnd w:id="172"/>
    </w:p>
    <w:p w14:paraId="72C7F0E8" w14:textId="77777777" w:rsidR="007B4A96" w:rsidRDefault="007B4A96" w:rsidP="007B4A96">
      <w:pPr>
        <w:pStyle w:val="NoSpacing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Hyperlink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NoSpacing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</w:t>
      </w:r>
      <w:proofErr w:type="gramStart"/>
      <w:r>
        <w:t>java</w:t>
      </w:r>
      <w:proofErr w:type="gramEnd"/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Heading3"/>
      </w:pPr>
      <w:bookmarkStart w:id="173" w:name="_Toc417409702"/>
      <w:r>
        <w:rPr>
          <w:rFonts w:hint="eastAsia"/>
        </w:rPr>
        <w:t>数据库</w:t>
      </w:r>
      <w:r>
        <w:t>脚本</w:t>
      </w:r>
      <w:bookmarkEnd w:id="173"/>
    </w:p>
    <w:p w14:paraId="114E819E" w14:textId="3123FE1D" w:rsidR="006067C1" w:rsidRDefault="006067C1" w:rsidP="006067C1">
      <w:pPr>
        <w:pStyle w:val="Heading1"/>
      </w:pPr>
      <w:bookmarkStart w:id="174" w:name="_Toc417409703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4"/>
    </w:p>
    <w:p w14:paraId="256BBC50" w14:textId="5973886D" w:rsidR="006067C1" w:rsidRDefault="006067C1" w:rsidP="006067C1">
      <w:pPr>
        <w:pStyle w:val="Heading2"/>
      </w:pPr>
      <w:bookmarkStart w:id="175" w:name="_Toc417409704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5"/>
    </w:p>
    <w:p w14:paraId="0AC2AC1D" w14:textId="041BAA1E" w:rsidR="006067C1" w:rsidRDefault="006067C1" w:rsidP="006067C1">
      <w:pPr>
        <w:pStyle w:val="Heading3"/>
      </w:pPr>
      <w:bookmarkStart w:id="176" w:name="_Toc417409705"/>
      <w:r>
        <w:rPr>
          <w:rFonts w:hint="eastAsia"/>
        </w:rPr>
        <w:t>功能</w:t>
      </w:r>
      <w:r>
        <w:t>IPO</w:t>
      </w:r>
      <w:r>
        <w:t>图</w:t>
      </w:r>
      <w:bookmarkEnd w:id="176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3.05pt;height:185.05pt" o:ole="">
            <v:imagedata r:id="rId104" o:title=""/>
          </v:shape>
          <o:OLEObject Type="Embed" ProgID="Visio.Drawing.15" ShapeID="_x0000_i1037" DrawAspect="Content" ObjectID="_1499408218" r:id="rId105"/>
        </w:object>
      </w:r>
    </w:p>
    <w:p w14:paraId="26D4550D" w14:textId="3ACF9F8D" w:rsidR="006067C1" w:rsidRDefault="006067C1" w:rsidP="006067C1">
      <w:pPr>
        <w:pStyle w:val="Heading3"/>
      </w:pPr>
      <w:bookmarkStart w:id="177" w:name="_Toc417409706"/>
      <w:r>
        <w:rPr>
          <w:rFonts w:hint="eastAsia"/>
        </w:rPr>
        <w:t>时序图</w:t>
      </w:r>
      <w:bookmarkEnd w:id="177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Heading3"/>
      </w:pPr>
      <w:bookmarkStart w:id="178" w:name="_代码构成_1"/>
      <w:bookmarkEnd w:id="178"/>
      <w:r>
        <w:br w:type="page"/>
      </w:r>
      <w:bookmarkStart w:id="179" w:name="_Toc417409707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NoSpacing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NoSpacing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NoSpacing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NoSpacing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NoSpacing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NoSpacing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NoSpacing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NoSpacing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NoSpacing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Heading3"/>
        <w:rPr>
          <w:sz w:val="32"/>
          <w:szCs w:val="32"/>
        </w:rPr>
      </w:pPr>
      <w:bookmarkStart w:id="180" w:name="_类图"/>
      <w:bookmarkStart w:id="181" w:name="_Toc417409708"/>
      <w:bookmarkEnd w:id="180"/>
      <w:r>
        <w:rPr>
          <w:rFonts w:hint="eastAsia"/>
        </w:rPr>
        <w:t>类图</w:t>
      </w:r>
      <w:bookmarkEnd w:id="181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Heading3"/>
        <w:rPr>
          <w:sz w:val="32"/>
          <w:szCs w:val="32"/>
        </w:rPr>
      </w:pPr>
      <w:bookmarkStart w:id="182" w:name="_配置文件_5"/>
      <w:bookmarkStart w:id="183" w:name="_Toc417409709"/>
      <w:bookmarkEnd w:id="182"/>
      <w:r>
        <w:rPr>
          <w:rFonts w:hint="eastAsia"/>
        </w:rPr>
        <w:t>配置</w:t>
      </w:r>
      <w:r>
        <w:t>文件</w:t>
      </w:r>
      <w:bookmarkEnd w:id="183"/>
    </w:p>
    <w:p w14:paraId="013F67E5" w14:textId="77777777" w:rsidR="008D7A4D" w:rsidRPr="008D7A4D" w:rsidRDefault="008D7A4D" w:rsidP="008D7A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ListParagraph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Heading3"/>
        <w:rPr>
          <w:sz w:val="32"/>
          <w:szCs w:val="32"/>
        </w:rPr>
      </w:pPr>
      <w:bookmarkStart w:id="184" w:name="_数据库脚本"/>
      <w:bookmarkStart w:id="185" w:name="_Toc417409710"/>
      <w:bookmarkEnd w:id="184"/>
      <w:r>
        <w:rPr>
          <w:rFonts w:hint="eastAsia"/>
        </w:rPr>
        <w:t>数据</w:t>
      </w:r>
      <w:r>
        <w:t>库脚本</w:t>
      </w:r>
      <w:bookmarkEnd w:id="185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Heading2"/>
      </w:pPr>
      <w:bookmarkStart w:id="186" w:name="_Toc417409711"/>
      <w:r>
        <w:rPr>
          <w:rFonts w:hint="eastAsia"/>
        </w:rPr>
        <w:lastRenderedPageBreak/>
        <w:t>删除</w:t>
      </w:r>
      <w:r>
        <w:t>菜单分类</w:t>
      </w:r>
      <w:bookmarkEnd w:id="186"/>
    </w:p>
    <w:p w14:paraId="5BE4DEDA" w14:textId="0C508716" w:rsidR="004A5861" w:rsidRDefault="004A5861" w:rsidP="004A5861">
      <w:pPr>
        <w:pStyle w:val="Heading3"/>
      </w:pPr>
      <w:bookmarkStart w:id="187" w:name="_Toc417409712"/>
      <w:r>
        <w:rPr>
          <w:rFonts w:hint="eastAsia"/>
        </w:rPr>
        <w:t>功能</w:t>
      </w:r>
      <w:r>
        <w:t>IPO</w:t>
      </w:r>
      <w:r>
        <w:t>图</w:t>
      </w:r>
      <w:bookmarkEnd w:id="187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3.05pt;height:185.05pt" o:ole="">
            <v:imagedata r:id="rId109" o:title=""/>
          </v:shape>
          <o:OLEObject Type="Embed" ProgID="Visio.Drawing.15" ShapeID="_x0000_i1038" DrawAspect="Content" ObjectID="_1499408219" r:id="rId110"/>
        </w:object>
      </w:r>
    </w:p>
    <w:p w14:paraId="208CD4FE" w14:textId="55D3D77C" w:rsidR="004A5861" w:rsidRDefault="004A5861" w:rsidP="004A5861">
      <w:pPr>
        <w:pStyle w:val="Heading3"/>
      </w:pPr>
      <w:bookmarkStart w:id="188" w:name="_Toc417409713"/>
      <w:r>
        <w:rPr>
          <w:rFonts w:hint="eastAsia"/>
        </w:rPr>
        <w:t>时序图</w:t>
      </w:r>
      <w:bookmarkEnd w:id="188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Heading3"/>
      </w:pPr>
      <w:bookmarkStart w:id="189" w:name="_Toc417409714"/>
      <w:r>
        <w:rPr>
          <w:rFonts w:hint="eastAsia"/>
        </w:rPr>
        <w:t>类图</w:t>
      </w:r>
      <w:bookmarkEnd w:id="189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000A6BFC" w14:textId="06068F34" w:rsidR="00F26E19" w:rsidRDefault="00F26E19" w:rsidP="00F26E19">
      <w:pPr>
        <w:pStyle w:val="Heading3"/>
      </w:pPr>
      <w:bookmarkStart w:id="190" w:name="_Toc417409715"/>
      <w:r>
        <w:rPr>
          <w:rFonts w:hint="eastAsia"/>
        </w:rPr>
        <w:t>代码</w:t>
      </w:r>
      <w:r>
        <w:t>构成</w:t>
      </w:r>
      <w:bookmarkEnd w:id="190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44B080A7" w14:textId="534E575F" w:rsidR="00F26E19" w:rsidRDefault="00F26E19" w:rsidP="00F26E19">
      <w:pPr>
        <w:pStyle w:val="Heading3"/>
      </w:pPr>
      <w:bookmarkStart w:id="191" w:name="_配置文件_4"/>
      <w:bookmarkStart w:id="192" w:name="_Toc417409716"/>
      <w:bookmarkEnd w:id="191"/>
      <w:r>
        <w:rPr>
          <w:rFonts w:hint="eastAsia"/>
        </w:rPr>
        <w:t>配置</w:t>
      </w:r>
      <w:r>
        <w:t>文件</w:t>
      </w:r>
      <w:bookmarkEnd w:id="192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7F7ACBCC" w14:textId="25574205" w:rsidR="00F26E19" w:rsidRDefault="00F26E19" w:rsidP="00F26E19">
      <w:pPr>
        <w:pStyle w:val="Heading3"/>
      </w:pPr>
      <w:bookmarkStart w:id="193" w:name="_Toc417409717"/>
      <w:r>
        <w:rPr>
          <w:rFonts w:hint="eastAsia"/>
        </w:rPr>
        <w:t>数据库</w:t>
      </w:r>
      <w:r>
        <w:t>脚本</w:t>
      </w:r>
      <w:bookmarkEnd w:id="193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BF046A4" w14:textId="77777777" w:rsidR="0048049F" w:rsidRDefault="0048049F" w:rsidP="00F26E19"/>
    <w:p w14:paraId="3233F1E2" w14:textId="01A14D49" w:rsidR="005913D1" w:rsidRDefault="005913D1" w:rsidP="005913D1">
      <w:pPr>
        <w:pStyle w:val="Heading2"/>
      </w:pPr>
      <w:r>
        <w:rPr>
          <w:rFonts w:hint="eastAsia"/>
        </w:rPr>
        <w:lastRenderedPageBreak/>
        <w:t>浏览菜单</w:t>
      </w:r>
      <w:r>
        <w:t>分类</w:t>
      </w:r>
    </w:p>
    <w:p w14:paraId="25130496" w14:textId="62DE429F" w:rsidR="005C797F" w:rsidRDefault="005C797F" w:rsidP="005C797F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2451CB12" w14:textId="2E637D7A" w:rsidR="005C797F" w:rsidRPr="005C797F" w:rsidRDefault="005C797F" w:rsidP="005C797F">
      <w:r>
        <w:object w:dxaOrig="7261" w:dyaOrig="3705" w14:anchorId="0501BAAF">
          <v:shape id="_x0000_i1039" type="#_x0000_t75" style="width:363.05pt;height:185.25pt" o:ole="">
            <v:imagedata r:id="rId112" o:title=""/>
          </v:shape>
          <o:OLEObject Type="Embed" ProgID="Visio.Drawing.15" ShapeID="_x0000_i1039" DrawAspect="Content" ObjectID="_1499408220" r:id="rId113"/>
        </w:object>
      </w:r>
    </w:p>
    <w:p w14:paraId="53D7F137" w14:textId="77777777" w:rsidR="0048049F" w:rsidRDefault="0048049F" w:rsidP="00F26E19"/>
    <w:p w14:paraId="588D710A" w14:textId="732D7771" w:rsidR="005C797F" w:rsidRDefault="005C797F" w:rsidP="005C797F">
      <w:pPr>
        <w:pStyle w:val="Heading3"/>
      </w:pPr>
      <w:r>
        <w:rPr>
          <w:rFonts w:hint="eastAsia"/>
        </w:rPr>
        <w:t>时序图</w:t>
      </w:r>
    </w:p>
    <w:p w14:paraId="19DAFBAB" w14:textId="690706EE" w:rsidR="004B2B51" w:rsidRDefault="004B2B51" w:rsidP="004B2B51">
      <w:pPr>
        <w:jc w:val="center"/>
      </w:pPr>
      <w:r>
        <w:rPr>
          <w:rFonts w:hint="eastAsia"/>
          <w:noProof/>
        </w:rPr>
        <w:drawing>
          <wp:inline distT="0" distB="0" distL="0" distR="0" wp14:anchorId="4DA1B718" wp14:editId="6069B22D">
            <wp:extent cx="5514975" cy="19716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015-07-18_20595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485F" w14:textId="77777777" w:rsidR="004B2B51" w:rsidRDefault="004B2B51" w:rsidP="004B2B51">
      <w:pPr>
        <w:pStyle w:val="Heading3"/>
      </w:pPr>
      <w:r>
        <w:rPr>
          <w:rFonts w:hint="eastAsia"/>
        </w:rPr>
        <w:t>类图</w:t>
      </w:r>
    </w:p>
    <w:p w14:paraId="384643BF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7AA1CB0D" w14:textId="77777777" w:rsidR="004B2B51" w:rsidRDefault="004B2B51" w:rsidP="004B2B51">
      <w:pPr>
        <w:pStyle w:val="Heading3"/>
      </w:pPr>
      <w:r>
        <w:rPr>
          <w:rFonts w:hint="eastAsia"/>
        </w:rPr>
        <w:t>代码</w:t>
      </w:r>
      <w:r>
        <w:t>构成</w:t>
      </w:r>
    </w:p>
    <w:p w14:paraId="2BF7BBAB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59E75208" w14:textId="77777777" w:rsidR="004B2B51" w:rsidRDefault="004B2B51" w:rsidP="004B2B51">
      <w:pPr>
        <w:pStyle w:val="Heading3"/>
      </w:pPr>
      <w:r>
        <w:rPr>
          <w:rFonts w:hint="eastAsia"/>
        </w:rPr>
        <w:t>配置</w:t>
      </w:r>
      <w:r>
        <w:t>文件</w:t>
      </w:r>
    </w:p>
    <w:p w14:paraId="1A42DE9E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1263017C" w14:textId="77777777" w:rsidR="004B2B51" w:rsidRDefault="004B2B51" w:rsidP="004B2B51">
      <w:pPr>
        <w:pStyle w:val="Heading3"/>
      </w:pPr>
      <w:r>
        <w:rPr>
          <w:rFonts w:hint="eastAsia"/>
        </w:rPr>
        <w:t>数据库</w:t>
      </w:r>
      <w:r>
        <w:t>脚本</w:t>
      </w:r>
    </w:p>
    <w:p w14:paraId="7B3C9A5B" w14:textId="77777777" w:rsidR="004B2B51" w:rsidRDefault="004B2B51" w:rsidP="004B2B51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0B5602D" w14:textId="77777777" w:rsidR="004B2B51" w:rsidRPr="004B2B51" w:rsidRDefault="004B2B51" w:rsidP="004B2B51">
      <w:pPr>
        <w:jc w:val="left"/>
      </w:pPr>
    </w:p>
    <w:p w14:paraId="537ABE06" w14:textId="43458822" w:rsidR="00471AB5" w:rsidRDefault="00FA3973" w:rsidP="00FA3973">
      <w:pPr>
        <w:pStyle w:val="Heading2"/>
      </w:pPr>
      <w:bookmarkStart w:id="194" w:name="_Toc417409718"/>
      <w:r>
        <w:rPr>
          <w:rFonts w:hint="eastAsia"/>
        </w:rPr>
        <w:lastRenderedPageBreak/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4"/>
    </w:p>
    <w:p w14:paraId="5D845CE3" w14:textId="0D67AC98" w:rsidR="004A5861" w:rsidRDefault="004A5861" w:rsidP="004A5861">
      <w:pPr>
        <w:pStyle w:val="Heading3"/>
      </w:pPr>
      <w:bookmarkStart w:id="195" w:name="_Toc417409719"/>
      <w:r>
        <w:rPr>
          <w:rFonts w:hint="eastAsia"/>
        </w:rPr>
        <w:t>功能</w:t>
      </w:r>
      <w:r>
        <w:t>IPO</w:t>
      </w:r>
      <w:r>
        <w:t>图</w:t>
      </w:r>
      <w:bookmarkEnd w:id="195"/>
    </w:p>
    <w:p w14:paraId="1F0FC477" w14:textId="128D0391" w:rsidR="00F26E19" w:rsidRPr="00F26E19" w:rsidRDefault="00F26E19" w:rsidP="00F26E19">
      <w:r>
        <w:object w:dxaOrig="7261" w:dyaOrig="3705" w14:anchorId="54D53632">
          <v:shape id="_x0000_i1040" type="#_x0000_t75" style="width:363.05pt;height:185.05pt" o:ole="">
            <v:imagedata r:id="rId115" o:title=""/>
          </v:shape>
          <o:OLEObject Type="Embed" ProgID="Visio.Drawing.15" ShapeID="_x0000_i1040" DrawAspect="Content" ObjectID="_1499408221" r:id="rId116"/>
        </w:object>
      </w:r>
    </w:p>
    <w:p w14:paraId="3ACB6E69" w14:textId="7C0B4C21" w:rsidR="004A5861" w:rsidRDefault="004A5861" w:rsidP="0048049F">
      <w:pPr>
        <w:pStyle w:val="Heading3"/>
      </w:pPr>
      <w:r>
        <w:br w:type="page"/>
      </w:r>
      <w:bookmarkStart w:id="196" w:name="_Toc417409720"/>
      <w:r w:rsidR="0048049F">
        <w:rPr>
          <w:rFonts w:hint="eastAsia"/>
        </w:rPr>
        <w:lastRenderedPageBreak/>
        <w:t>时序图</w:t>
      </w:r>
      <w:bookmarkEnd w:id="196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Heading3"/>
      </w:pPr>
      <w:bookmarkStart w:id="197" w:name="_类图_1"/>
      <w:bookmarkStart w:id="198" w:name="_Toc417409721"/>
      <w:bookmarkEnd w:id="197"/>
      <w:r>
        <w:rPr>
          <w:rFonts w:hint="eastAsia"/>
        </w:rPr>
        <w:t>类图</w:t>
      </w:r>
      <w:bookmarkEnd w:id="198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Heading3"/>
      </w:pPr>
      <w:bookmarkStart w:id="199" w:name="_Toc417409722"/>
      <w:r>
        <w:rPr>
          <w:rFonts w:hint="eastAsia"/>
        </w:rPr>
        <w:t>代码</w:t>
      </w:r>
      <w:r>
        <w:t>构成</w:t>
      </w:r>
      <w:bookmarkEnd w:id="19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NoSpacing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NoSpacing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NoSpacing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NoSpacing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NoSpacing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NoSpacing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NoSpacing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NoSpacing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NoSpacing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Heading3"/>
      </w:pPr>
      <w:bookmarkStart w:id="200" w:name="_配置文件_6"/>
      <w:bookmarkStart w:id="201" w:name="_Toc417409723"/>
      <w:bookmarkEnd w:id="200"/>
      <w:r>
        <w:rPr>
          <w:rFonts w:hint="eastAsia"/>
        </w:rPr>
        <w:t>配置</w:t>
      </w:r>
      <w:r>
        <w:t>文件</w:t>
      </w:r>
      <w:bookmarkEnd w:id="201"/>
    </w:p>
    <w:p w14:paraId="3B46FFB5" w14:textId="2DCC88BD" w:rsidR="007B5EE5" w:rsidRPr="007B5EE5" w:rsidRDefault="007B5EE5" w:rsidP="007B5EE5">
      <w:pPr>
        <w:pStyle w:val="ListParagraph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ListParagraph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ListParagraph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Heading3"/>
      </w:pPr>
      <w:bookmarkStart w:id="202" w:name="_数据库脚本_1"/>
      <w:bookmarkStart w:id="203" w:name="_Toc417409724"/>
      <w:bookmarkEnd w:id="202"/>
      <w:r>
        <w:rPr>
          <w:rFonts w:hint="eastAsia"/>
        </w:rPr>
        <w:t>数据库</w:t>
      </w:r>
      <w:r>
        <w:t>脚本</w:t>
      </w:r>
      <w:bookmarkEnd w:id="203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Heading2"/>
      </w:pPr>
      <w:bookmarkStart w:id="204" w:name="_Toc417409725"/>
      <w:r>
        <w:rPr>
          <w:rFonts w:hint="eastAsia"/>
        </w:rPr>
        <w:t>删除</w:t>
      </w:r>
      <w:r>
        <w:t>菜品</w:t>
      </w:r>
      <w:bookmarkEnd w:id="204"/>
    </w:p>
    <w:p w14:paraId="287FBE99" w14:textId="27B6BBEF" w:rsidR="00B54534" w:rsidRDefault="00B54534" w:rsidP="00B54534">
      <w:pPr>
        <w:pStyle w:val="Heading3"/>
      </w:pPr>
      <w:bookmarkStart w:id="205" w:name="_Toc417409726"/>
      <w:r>
        <w:rPr>
          <w:rFonts w:hint="eastAsia"/>
        </w:rPr>
        <w:t>功能</w:t>
      </w:r>
      <w:r>
        <w:t>IPO</w:t>
      </w:r>
      <w:r>
        <w:t>图</w:t>
      </w:r>
      <w:bookmarkEnd w:id="205"/>
    </w:p>
    <w:p w14:paraId="3324BB42" w14:textId="7DD0B5FC" w:rsidR="00B54534" w:rsidRDefault="00B54534" w:rsidP="00B54534">
      <w:r>
        <w:object w:dxaOrig="7261" w:dyaOrig="3705" w14:anchorId="13ECC866">
          <v:shape id="_x0000_i1041" type="#_x0000_t75" style="width:363.05pt;height:185.05pt" o:ole="">
            <v:imagedata r:id="rId119" o:title=""/>
          </v:shape>
          <o:OLEObject Type="Embed" ProgID="Visio.Drawing.15" ShapeID="_x0000_i1041" DrawAspect="Content" ObjectID="_1499408222" r:id="rId120"/>
        </w:object>
      </w:r>
    </w:p>
    <w:p w14:paraId="4AE288F2" w14:textId="6FAC8440" w:rsidR="00B54534" w:rsidRDefault="00B54534" w:rsidP="00B54534">
      <w:pPr>
        <w:pStyle w:val="Heading3"/>
      </w:pPr>
      <w:bookmarkStart w:id="206" w:name="_Toc417409727"/>
      <w:r>
        <w:rPr>
          <w:rFonts w:hint="eastAsia"/>
        </w:rPr>
        <w:lastRenderedPageBreak/>
        <w:t>时序图</w:t>
      </w:r>
      <w:bookmarkEnd w:id="206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Heading3"/>
      </w:pPr>
      <w:bookmarkStart w:id="207" w:name="_Toc417409728"/>
      <w:r>
        <w:rPr>
          <w:rFonts w:hint="eastAsia"/>
        </w:rPr>
        <w:t>类图</w:t>
      </w:r>
      <w:bookmarkEnd w:id="207"/>
    </w:p>
    <w:p w14:paraId="32490457" w14:textId="4AA51721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Hyperlink"/>
          </w:rPr>
          <w:t>6.3.3</w:t>
        </w:r>
      </w:hyperlink>
    </w:p>
    <w:p w14:paraId="0FFE2AFF" w14:textId="175E295F" w:rsidR="00AB6240" w:rsidRDefault="00AB6240" w:rsidP="00AB6240">
      <w:pPr>
        <w:pStyle w:val="Heading3"/>
      </w:pPr>
      <w:bookmarkStart w:id="208" w:name="_代码构成_2"/>
      <w:bookmarkStart w:id="209" w:name="_Toc417409729"/>
      <w:bookmarkEnd w:id="208"/>
      <w:r>
        <w:rPr>
          <w:rFonts w:hint="eastAsia"/>
        </w:rPr>
        <w:t>代码</w:t>
      </w:r>
      <w:r>
        <w:t>构成</w:t>
      </w:r>
      <w:bookmarkEnd w:id="209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Hyperlink"/>
          </w:rPr>
          <w:t>6.3.4</w:t>
        </w:r>
      </w:hyperlink>
    </w:p>
    <w:p w14:paraId="67D99D62" w14:textId="61285FFD" w:rsidR="00AB6240" w:rsidRDefault="00AB6240" w:rsidP="00AB6240">
      <w:pPr>
        <w:pStyle w:val="Heading3"/>
      </w:pPr>
      <w:bookmarkStart w:id="210" w:name="_Toc417409730"/>
      <w:r>
        <w:rPr>
          <w:rFonts w:hint="eastAsia"/>
        </w:rPr>
        <w:t>配置</w:t>
      </w:r>
      <w:r>
        <w:t>文件</w:t>
      </w:r>
      <w:bookmarkEnd w:id="210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Hyperlink"/>
          </w:rPr>
          <w:t>6.3.5</w:t>
        </w:r>
      </w:hyperlink>
    </w:p>
    <w:p w14:paraId="64F74985" w14:textId="24A42795" w:rsidR="00AB6240" w:rsidRDefault="00AB6240" w:rsidP="00AB6240">
      <w:pPr>
        <w:pStyle w:val="Heading3"/>
      </w:pPr>
      <w:bookmarkStart w:id="211" w:name="_Toc417409731"/>
      <w:r>
        <w:rPr>
          <w:rFonts w:hint="eastAsia"/>
        </w:rPr>
        <w:t>数据库</w:t>
      </w:r>
      <w:r>
        <w:t>脚本</w:t>
      </w:r>
      <w:bookmarkEnd w:id="211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Hyperlink"/>
          </w:rPr>
          <w:t>6.3.6</w:t>
        </w:r>
      </w:hyperlink>
    </w:p>
    <w:p w14:paraId="3EA9D0E9" w14:textId="77777777" w:rsidR="00AB6240" w:rsidRDefault="00AB6240" w:rsidP="00AB6240"/>
    <w:p w14:paraId="13A6CE21" w14:textId="77777777" w:rsidR="005D7D5D" w:rsidRPr="005D7D5D" w:rsidRDefault="005913D1" w:rsidP="005913D1">
      <w:pPr>
        <w:pStyle w:val="Heading2"/>
        <w:rPr>
          <w:sz w:val="32"/>
          <w:szCs w:val="32"/>
        </w:rPr>
      </w:pPr>
      <w:bookmarkStart w:id="212" w:name="_Toc417409732"/>
      <w:r>
        <w:rPr>
          <w:rFonts w:hint="eastAsia"/>
        </w:rPr>
        <w:t>浏览</w:t>
      </w:r>
      <w:r w:rsidR="005D7D5D">
        <w:t>菜品</w:t>
      </w:r>
      <w:r w:rsidR="005D7D5D">
        <w:rPr>
          <w:rFonts w:hint="eastAsia"/>
        </w:rPr>
        <w:t>明细</w:t>
      </w:r>
    </w:p>
    <w:p w14:paraId="05793899" w14:textId="77777777" w:rsidR="005D7D5D" w:rsidRPr="005D7D5D" w:rsidRDefault="005D7D5D" w:rsidP="005D7D5D">
      <w:pPr>
        <w:pStyle w:val="Heading3"/>
        <w:rPr>
          <w:sz w:val="32"/>
          <w:szCs w:val="32"/>
        </w:rPr>
      </w:pPr>
      <w:r>
        <w:rPr>
          <w:rFonts w:hint="eastAsia"/>
        </w:rPr>
        <w:t>功能</w:t>
      </w:r>
      <w:r>
        <w:t>IPO</w:t>
      </w:r>
      <w:r>
        <w:t>图</w:t>
      </w:r>
    </w:p>
    <w:p w14:paraId="4EA6B3AC" w14:textId="77777777" w:rsidR="005D7D5D" w:rsidRDefault="005D7D5D" w:rsidP="00F63FE5">
      <w:pPr>
        <w:pStyle w:val="NoSpacing"/>
      </w:pPr>
      <w:r>
        <w:object w:dxaOrig="7261" w:dyaOrig="3705" w14:anchorId="6996EACA">
          <v:shape id="_x0000_i1042" type="#_x0000_t75" style="width:363.05pt;height:185.25pt" o:ole="">
            <v:imagedata r:id="rId122" o:title=""/>
          </v:shape>
          <o:OLEObject Type="Embed" ProgID="Visio.Drawing.15" ShapeID="_x0000_i1042" DrawAspect="Content" ObjectID="_1499408223" r:id="rId123"/>
        </w:object>
      </w:r>
    </w:p>
    <w:p w14:paraId="4B966ED7" w14:textId="77777777" w:rsidR="0028124F" w:rsidRPr="0028124F" w:rsidRDefault="0028124F" w:rsidP="0028124F">
      <w:pPr>
        <w:pStyle w:val="Heading3"/>
        <w:rPr>
          <w:sz w:val="32"/>
          <w:szCs w:val="32"/>
        </w:rPr>
      </w:pPr>
      <w:r>
        <w:rPr>
          <w:rFonts w:hint="eastAsia"/>
        </w:rPr>
        <w:lastRenderedPageBreak/>
        <w:t>时序图</w:t>
      </w:r>
    </w:p>
    <w:p w14:paraId="5CB78FCC" w14:textId="77777777" w:rsidR="00F63FE5" w:rsidRDefault="00F63FE5" w:rsidP="00F63FE5">
      <w:pPr>
        <w:pStyle w:val="Heading3"/>
      </w:pPr>
      <w:r>
        <w:rPr>
          <w:noProof/>
        </w:rPr>
        <w:drawing>
          <wp:inline distT="0" distB="0" distL="0" distR="0" wp14:anchorId="01152642" wp14:editId="7154F2A5">
            <wp:extent cx="5514975" cy="186817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015-07-18_21465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类图</w:t>
      </w:r>
    </w:p>
    <w:p w14:paraId="09147BF3" w14:textId="73BF6A9E" w:rsidR="00F63FE5" w:rsidRDefault="00F63FE5" w:rsidP="00F63FE5">
      <w:r>
        <w:rPr>
          <w:rFonts w:hint="eastAsia"/>
        </w:rPr>
        <w:t>见</w:t>
      </w:r>
      <w:r>
        <w:t>章节</w:t>
      </w:r>
      <w:hyperlink w:anchor="_类图_1" w:history="1">
        <w:r>
          <w:rPr>
            <w:rStyle w:val="Hyperlink"/>
          </w:rPr>
          <w:t>6.4.3</w:t>
        </w:r>
      </w:hyperlink>
    </w:p>
    <w:p w14:paraId="71E3CFE6" w14:textId="77777777" w:rsidR="00F63FE5" w:rsidRDefault="00F63FE5" w:rsidP="00F63FE5">
      <w:pPr>
        <w:pStyle w:val="Heading3"/>
      </w:pPr>
      <w:r>
        <w:rPr>
          <w:rFonts w:hint="eastAsia"/>
        </w:rPr>
        <w:t>代码</w:t>
      </w:r>
      <w:r>
        <w:t>构成</w:t>
      </w:r>
    </w:p>
    <w:p w14:paraId="4BAB945A" w14:textId="19917D4F" w:rsidR="00F63FE5" w:rsidRPr="00AB6240" w:rsidRDefault="00F63FE5" w:rsidP="00F63FE5">
      <w:r>
        <w:rPr>
          <w:rFonts w:hint="eastAsia"/>
        </w:rPr>
        <w:t>见</w:t>
      </w:r>
      <w:r>
        <w:t>章节</w:t>
      </w:r>
      <w:hyperlink w:anchor="_代码构成_2" w:history="1">
        <w:r>
          <w:rPr>
            <w:rStyle w:val="Hyperlink"/>
          </w:rPr>
          <w:t>6.4.4</w:t>
        </w:r>
      </w:hyperlink>
    </w:p>
    <w:p w14:paraId="10672CD2" w14:textId="77777777" w:rsidR="00F63FE5" w:rsidRDefault="00F63FE5" w:rsidP="00F63FE5">
      <w:pPr>
        <w:pStyle w:val="Heading3"/>
      </w:pPr>
      <w:r>
        <w:rPr>
          <w:rFonts w:hint="eastAsia"/>
        </w:rPr>
        <w:t>配置</w:t>
      </w:r>
      <w:r>
        <w:t>文件</w:t>
      </w:r>
    </w:p>
    <w:p w14:paraId="612F2BE2" w14:textId="195352FC" w:rsidR="00F63FE5" w:rsidRPr="00AB6240" w:rsidRDefault="00F63FE5" w:rsidP="00F63FE5">
      <w:r>
        <w:rPr>
          <w:rFonts w:hint="eastAsia"/>
        </w:rPr>
        <w:t>见</w:t>
      </w:r>
      <w:r>
        <w:t>章节</w:t>
      </w:r>
      <w:hyperlink w:anchor="_配置文件_6" w:history="1">
        <w:r>
          <w:rPr>
            <w:rStyle w:val="Hyperlink"/>
          </w:rPr>
          <w:t>6.4.5</w:t>
        </w:r>
      </w:hyperlink>
    </w:p>
    <w:p w14:paraId="69B374C3" w14:textId="77777777" w:rsidR="00F63FE5" w:rsidRDefault="00F63FE5" w:rsidP="00F63FE5">
      <w:pPr>
        <w:pStyle w:val="Heading3"/>
      </w:pPr>
      <w:r>
        <w:rPr>
          <w:rFonts w:hint="eastAsia"/>
        </w:rPr>
        <w:t>数据库</w:t>
      </w:r>
      <w:r>
        <w:t>脚本</w:t>
      </w:r>
    </w:p>
    <w:p w14:paraId="249339C1" w14:textId="7E80044D" w:rsidR="00F63FE5" w:rsidRDefault="00F63FE5" w:rsidP="00F63FE5">
      <w:r>
        <w:rPr>
          <w:rFonts w:hint="eastAsia"/>
        </w:rPr>
        <w:t>见</w:t>
      </w:r>
      <w:r>
        <w:t>章节</w:t>
      </w:r>
      <w:hyperlink w:anchor="_数据库脚本_1" w:history="1">
        <w:r>
          <w:rPr>
            <w:rStyle w:val="Hyperlink"/>
          </w:rPr>
          <w:t>6.4.6</w:t>
        </w:r>
      </w:hyperlink>
    </w:p>
    <w:p w14:paraId="47739D8C" w14:textId="3D7D0AD3" w:rsidR="005913D1" w:rsidRDefault="005913D1" w:rsidP="00F63FE5">
      <w:pPr>
        <w:pStyle w:val="NoSpacing"/>
      </w:pPr>
      <w:r>
        <w:br w:type="page"/>
      </w:r>
    </w:p>
    <w:p w14:paraId="62ED8A2E" w14:textId="77777777" w:rsidR="00F63FE5" w:rsidRPr="00F63FE5" w:rsidRDefault="00F63FE5" w:rsidP="00F63FE5">
      <w:pPr>
        <w:pStyle w:val="NoSpacing"/>
      </w:pPr>
    </w:p>
    <w:p w14:paraId="13C0601A" w14:textId="241EAA2F" w:rsidR="00AB6240" w:rsidRDefault="00AB6240" w:rsidP="00AB6240">
      <w:pPr>
        <w:pStyle w:val="Heading1"/>
      </w:pPr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12"/>
    </w:p>
    <w:p w14:paraId="3E1A74D2" w14:textId="07300D25" w:rsidR="002C3CB8" w:rsidRDefault="002C3CB8" w:rsidP="00EE0D06">
      <w:pPr>
        <w:pStyle w:val="Heading2"/>
      </w:pPr>
      <w:bookmarkStart w:id="213" w:name="_Toc417409733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3"/>
    </w:p>
    <w:p w14:paraId="03851769" w14:textId="1E6269A3" w:rsidR="00923225" w:rsidRDefault="00923225" w:rsidP="00FA6C04">
      <w:pPr>
        <w:pStyle w:val="Heading3"/>
      </w:pPr>
      <w:bookmarkStart w:id="214" w:name="_Toc417409734"/>
      <w:r>
        <w:rPr>
          <w:rFonts w:hint="eastAsia"/>
        </w:rPr>
        <w:t>功能</w:t>
      </w:r>
      <w:r>
        <w:t>IPO</w:t>
      </w:r>
      <w:r>
        <w:t>图</w:t>
      </w:r>
      <w:bookmarkEnd w:id="214"/>
    </w:p>
    <w:p w14:paraId="35BAFA42" w14:textId="5459260E" w:rsidR="00FA6C04" w:rsidRDefault="00FA6C04" w:rsidP="00FA6C04">
      <w:r>
        <w:object w:dxaOrig="7261" w:dyaOrig="3705" w14:anchorId="1CA72C3F">
          <v:shape id="_x0000_i1043" type="#_x0000_t75" style="width:363.05pt;height:185.05pt" o:ole="">
            <v:imagedata r:id="rId125" o:title=""/>
          </v:shape>
          <o:OLEObject Type="Embed" ProgID="Visio.Drawing.15" ShapeID="_x0000_i1043" DrawAspect="Content" ObjectID="_1499408224" r:id="rId126"/>
        </w:object>
      </w:r>
    </w:p>
    <w:p w14:paraId="7B15D7A0" w14:textId="0FFE0E96" w:rsidR="00FA6C04" w:rsidRDefault="00FA6C04" w:rsidP="00FA6C04">
      <w:pPr>
        <w:pStyle w:val="Heading3"/>
      </w:pPr>
      <w:bookmarkStart w:id="215" w:name="_Toc417409735"/>
      <w:r>
        <w:rPr>
          <w:rFonts w:hint="eastAsia"/>
        </w:rPr>
        <w:t>时序图</w:t>
      </w:r>
      <w:bookmarkEnd w:id="215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lastRenderedPageBreak/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Heading3"/>
      </w:pPr>
      <w:bookmarkStart w:id="216" w:name="_类图_2"/>
      <w:bookmarkStart w:id="217" w:name="_Toc417409736"/>
      <w:bookmarkEnd w:id="216"/>
      <w:r>
        <w:rPr>
          <w:rFonts w:hint="eastAsia"/>
        </w:rPr>
        <w:t>类图</w:t>
      </w:r>
      <w:bookmarkEnd w:id="217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Heading3"/>
      </w:pPr>
      <w:bookmarkStart w:id="218" w:name="_代码构成_3"/>
      <w:bookmarkStart w:id="219" w:name="_Toc417409737"/>
      <w:bookmarkEnd w:id="218"/>
      <w:r>
        <w:rPr>
          <w:rFonts w:hint="eastAsia"/>
        </w:rPr>
        <w:t>代码</w:t>
      </w:r>
      <w:r>
        <w:t>构成</w:t>
      </w:r>
      <w:bookmarkEnd w:id="21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NoSpacing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NoSpacing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NoSpacing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NoSpacing"/>
            </w:pPr>
            <w:r>
              <w:lastRenderedPageBreak/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NoSpacing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NoSpacing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NoSpacing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NoSpacing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NoSpacing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Heading3"/>
      </w:pPr>
      <w:bookmarkStart w:id="220" w:name="_配置文件_7"/>
      <w:bookmarkStart w:id="221" w:name="_Toc417409738"/>
      <w:bookmarkEnd w:id="220"/>
      <w:r>
        <w:rPr>
          <w:rFonts w:hint="eastAsia"/>
        </w:rPr>
        <w:t>配置</w:t>
      </w:r>
      <w:r>
        <w:t>文件</w:t>
      </w:r>
      <w:bookmarkEnd w:id="221"/>
    </w:p>
    <w:p w14:paraId="1DCA17C2" w14:textId="6CFE34A8" w:rsidR="001A6424" w:rsidRPr="001A6424" w:rsidRDefault="001A6424" w:rsidP="001A6424">
      <w:pPr>
        <w:pStyle w:val="ListParagraph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lastRenderedPageBreak/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ListParagraph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ListParagraph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Heading3"/>
      </w:pPr>
      <w:bookmarkStart w:id="222" w:name="_数据库脚本_2"/>
      <w:bookmarkStart w:id="223" w:name="_Toc417409739"/>
      <w:bookmarkEnd w:id="222"/>
      <w:r>
        <w:rPr>
          <w:rFonts w:hint="eastAsia"/>
        </w:rPr>
        <w:t>数据库</w:t>
      </w:r>
      <w:r>
        <w:t>脚本</w:t>
      </w:r>
      <w:bookmarkEnd w:id="223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lastRenderedPageBreak/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Heading2"/>
      </w:pPr>
      <w:bookmarkStart w:id="224" w:name="_Toc417409740"/>
      <w:r>
        <w:rPr>
          <w:rFonts w:hint="eastAsia"/>
        </w:rPr>
        <w:t>删除</w:t>
      </w:r>
      <w:r>
        <w:t>会员等级</w:t>
      </w:r>
      <w:bookmarkEnd w:id="224"/>
    </w:p>
    <w:p w14:paraId="45D128E1" w14:textId="5ACAEE45" w:rsidR="00A5327E" w:rsidRDefault="00A5327E" w:rsidP="00A5327E">
      <w:pPr>
        <w:pStyle w:val="Heading3"/>
      </w:pPr>
      <w:bookmarkStart w:id="225" w:name="_Toc417409741"/>
      <w:r>
        <w:rPr>
          <w:rFonts w:hint="eastAsia"/>
        </w:rPr>
        <w:t>功能</w:t>
      </w:r>
      <w:r>
        <w:t>IPO</w:t>
      </w:r>
      <w:r>
        <w:t>图</w:t>
      </w:r>
      <w:bookmarkEnd w:id="225"/>
    </w:p>
    <w:p w14:paraId="3623C27B" w14:textId="6EC016AB" w:rsidR="00A5327E" w:rsidRDefault="00CD1323" w:rsidP="00A5327E">
      <w:r>
        <w:object w:dxaOrig="7261" w:dyaOrig="3705" w14:anchorId="677781EC">
          <v:shape id="_x0000_i1044" type="#_x0000_t75" style="width:363.05pt;height:185.05pt" o:ole="">
            <v:imagedata r:id="rId130" o:title=""/>
          </v:shape>
          <o:OLEObject Type="Embed" ProgID="Visio.Drawing.15" ShapeID="_x0000_i1044" DrawAspect="Content" ObjectID="_1499408225" r:id="rId131"/>
        </w:object>
      </w:r>
    </w:p>
    <w:p w14:paraId="6AED970C" w14:textId="37C89FFF" w:rsidR="00A5327E" w:rsidRDefault="00A5327E" w:rsidP="00A5327E">
      <w:pPr>
        <w:pStyle w:val="Heading3"/>
      </w:pPr>
      <w:bookmarkStart w:id="226" w:name="_Toc417409742"/>
      <w:r>
        <w:rPr>
          <w:rFonts w:hint="eastAsia"/>
        </w:rPr>
        <w:t>时序图</w:t>
      </w:r>
      <w:bookmarkEnd w:id="226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Heading3"/>
      </w:pPr>
      <w:bookmarkStart w:id="227" w:name="_Toc417409743"/>
      <w:r>
        <w:rPr>
          <w:rFonts w:hint="eastAsia"/>
        </w:rPr>
        <w:t>类图</w:t>
      </w:r>
      <w:bookmarkEnd w:id="227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2E3EBED0" w14:textId="63508365" w:rsidR="00A5327E" w:rsidRDefault="00A5327E" w:rsidP="00A5327E">
      <w:pPr>
        <w:pStyle w:val="Heading3"/>
      </w:pPr>
      <w:bookmarkStart w:id="228" w:name="_代码构成_4"/>
      <w:bookmarkStart w:id="229" w:name="_Toc417409744"/>
      <w:bookmarkEnd w:id="228"/>
      <w:r>
        <w:rPr>
          <w:rFonts w:hint="eastAsia"/>
        </w:rPr>
        <w:t>代码</w:t>
      </w:r>
      <w:r>
        <w:t>构成</w:t>
      </w:r>
      <w:bookmarkEnd w:id="229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D6B6C4D" w14:textId="6D2671CE" w:rsidR="00A5327E" w:rsidRDefault="00A5327E" w:rsidP="00A5327E">
      <w:pPr>
        <w:pStyle w:val="Heading3"/>
      </w:pPr>
      <w:bookmarkStart w:id="230" w:name="_Toc417409745"/>
      <w:r>
        <w:rPr>
          <w:rFonts w:hint="eastAsia"/>
        </w:rPr>
        <w:t>配置文件</w:t>
      </w:r>
      <w:bookmarkEnd w:id="230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76E8CFA3" w14:textId="34307E3D" w:rsidR="00A5327E" w:rsidRDefault="00A5327E" w:rsidP="00A5327E">
      <w:pPr>
        <w:pStyle w:val="Heading3"/>
      </w:pPr>
      <w:bookmarkStart w:id="231" w:name="_Toc417409746"/>
      <w:r>
        <w:rPr>
          <w:rFonts w:hint="eastAsia"/>
        </w:rPr>
        <w:lastRenderedPageBreak/>
        <w:t>数据库</w:t>
      </w:r>
      <w:r>
        <w:t>脚本</w:t>
      </w:r>
      <w:bookmarkEnd w:id="231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70012B6B" w14:textId="3118AB24" w:rsidR="002C3CB8" w:rsidRDefault="002C3CB8" w:rsidP="00EE0D06">
      <w:pPr>
        <w:pStyle w:val="Heading2"/>
      </w:pPr>
      <w:bookmarkStart w:id="232" w:name="_Toc417409747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32"/>
    </w:p>
    <w:p w14:paraId="68A813A0" w14:textId="0D70A1D3" w:rsidR="00CD1323" w:rsidRDefault="00CD1323" w:rsidP="00CD1323">
      <w:pPr>
        <w:pStyle w:val="Heading3"/>
      </w:pPr>
      <w:bookmarkStart w:id="233" w:name="_Toc417409748"/>
      <w:r>
        <w:rPr>
          <w:rFonts w:hint="eastAsia"/>
        </w:rPr>
        <w:t>功能</w:t>
      </w:r>
      <w:r>
        <w:t>IPO</w:t>
      </w:r>
      <w:r>
        <w:t>图</w:t>
      </w:r>
      <w:bookmarkEnd w:id="233"/>
    </w:p>
    <w:p w14:paraId="510EAA20" w14:textId="4B338FFE" w:rsidR="00CD1323" w:rsidRPr="00CD1323" w:rsidRDefault="00CD1323" w:rsidP="00CD1323">
      <w:r>
        <w:object w:dxaOrig="7261" w:dyaOrig="3705" w14:anchorId="2E1DE053">
          <v:shape id="_x0000_i1045" type="#_x0000_t75" style="width:363.05pt;height:185.05pt" o:ole="">
            <v:imagedata r:id="rId133" o:title=""/>
          </v:shape>
          <o:OLEObject Type="Embed" ProgID="Visio.Drawing.15" ShapeID="_x0000_i1045" DrawAspect="Content" ObjectID="_1499408226" r:id="rId134"/>
        </w:object>
      </w:r>
    </w:p>
    <w:p w14:paraId="34FCE6E2" w14:textId="65322DA9" w:rsidR="00CD1323" w:rsidRDefault="00CD1323" w:rsidP="00CD1323">
      <w:pPr>
        <w:pStyle w:val="Heading3"/>
      </w:pPr>
      <w:bookmarkStart w:id="234" w:name="_Toc417409749"/>
      <w:r>
        <w:rPr>
          <w:rFonts w:hint="eastAsia"/>
        </w:rPr>
        <w:t>时序图</w:t>
      </w:r>
      <w:bookmarkEnd w:id="234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Heading3"/>
      </w:pPr>
      <w:bookmarkStart w:id="235" w:name="_类图_3"/>
      <w:bookmarkStart w:id="236" w:name="_Toc417409750"/>
      <w:bookmarkEnd w:id="235"/>
      <w:r>
        <w:rPr>
          <w:rFonts w:hint="eastAsia"/>
        </w:rPr>
        <w:lastRenderedPageBreak/>
        <w:t>类图</w:t>
      </w:r>
      <w:bookmarkEnd w:id="236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Heading3"/>
      </w:pPr>
      <w:bookmarkStart w:id="237" w:name="_代码构成_5"/>
      <w:bookmarkStart w:id="238" w:name="_Toc417409751"/>
      <w:bookmarkEnd w:id="237"/>
      <w:r>
        <w:rPr>
          <w:rFonts w:hint="eastAsia"/>
        </w:rPr>
        <w:t>代码</w:t>
      </w:r>
      <w:r>
        <w:t>构成</w:t>
      </w:r>
      <w:bookmarkEnd w:id="23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AF3A9C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AF3A9C">
        <w:tc>
          <w:tcPr>
            <w:tcW w:w="2970" w:type="dxa"/>
          </w:tcPr>
          <w:p w14:paraId="2DF1F9CC" w14:textId="7A6A2EB9" w:rsidR="005A64BD" w:rsidRPr="00F63625" w:rsidRDefault="005A64BD" w:rsidP="00AF3A9C">
            <w:pPr>
              <w:pStyle w:val="NoSpacing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AF3A9C">
        <w:tc>
          <w:tcPr>
            <w:tcW w:w="2970" w:type="dxa"/>
          </w:tcPr>
          <w:p w14:paraId="4D9472B0" w14:textId="57DCFF06" w:rsidR="005A64BD" w:rsidRPr="00E159A1" w:rsidRDefault="005A64BD" w:rsidP="00AF3A9C">
            <w:pPr>
              <w:pStyle w:val="NoSpacing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AF3A9C">
        <w:tc>
          <w:tcPr>
            <w:tcW w:w="2970" w:type="dxa"/>
          </w:tcPr>
          <w:p w14:paraId="73B5116A" w14:textId="6394F779" w:rsidR="005A64BD" w:rsidRPr="00E159A1" w:rsidRDefault="005A64BD" w:rsidP="00AF3A9C">
            <w:pPr>
              <w:pStyle w:val="NoSpacing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AF3A9C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AF3A9C">
        <w:tc>
          <w:tcPr>
            <w:tcW w:w="2970" w:type="dxa"/>
          </w:tcPr>
          <w:p w14:paraId="2FB46473" w14:textId="4090D92B" w:rsidR="005A64BD" w:rsidRDefault="0069210F" w:rsidP="00AF3A9C">
            <w:pPr>
              <w:pStyle w:val="NoSpacing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AF3A9C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AF3A9C">
        <w:tc>
          <w:tcPr>
            <w:tcW w:w="2970" w:type="dxa"/>
          </w:tcPr>
          <w:p w14:paraId="2E6B4D75" w14:textId="0FCBFEE5" w:rsidR="005A64BD" w:rsidRDefault="005A64BD" w:rsidP="00AF3A9C">
            <w:pPr>
              <w:pStyle w:val="NoSpacing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AF3A9C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AF3A9C">
        <w:tc>
          <w:tcPr>
            <w:tcW w:w="2970" w:type="dxa"/>
          </w:tcPr>
          <w:p w14:paraId="17F096E7" w14:textId="6AD2014E" w:rsidR="005A64BD" w:rsidRPr="0089344E" w:rsidRDefault="002167B3" w:rsidP="00AF3A9C">
            <w:pPr>
              <w:pStyle w:val="NoSpacing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AF3A9C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AF3A9C">
        <w:tc>
          <w:tcPr>
            <w:tcW w:w="2970" w:type="dxa"/>
          </w:tcPr>
          <w:p w14:paraId="098384DA" w14:textId="0E3CF664" w:rsidR="005A64BD" w:rsidRDefault="002167B3" w:rsidP="00AF3A9C">
            <w:pPr>
              <w:pStyle w:val="NoSpacing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AF3A9C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Heading3"/>
      </w:pPr>
      <w:bookmarkStart w:id="239" w:name="_配置文件_8"/>
      <w:bookmarkStart w:id="240" w:name="_Toc417409752"/>
      <w:bookmarkEnd w:id="239"/>
      <w:r>
        <w:rPr>
          <w:rFonts w:hint="eastAsia"/>
        </w:rPr>
        <w:t>配置</w:t>
      </w:r>
      <w:r>
        <w:t>文件</w:t>
      </w:r>
      <w:bookmarkEnd w:id="240"/>
    </w:p>
    <w:p w14:paraId="5EA7D7A8" w14:textId="4384813E" w:rsidR="009A6FEE" w:rsidRDefault="009A6FEE" w:rsidP="009A6FEE">
      <w:pPr>
        <w:pStyle w:val="ListParagraph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ListParagraph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ListParagraph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Hyperlink"/>
          </w:rPr>
          <w:t>7.</w:t>
        </w:r>
        <w:r>
          <w:rPr>
            <w:rStyle w:val="Hyperlink"/>
          </w:rPr>
          <w:t>1</w:t>
        </w:r>
        <w:r w:rsidRPr="009A6FEE">
          <w:rPr>
            <w:rStyle w:val="Hyperlink"/>
          </w:rPr>
          <w:t>.5</w:t>
        </w:r>
      </w:hyperlink>
    </w:p>
    <w:p w14:paraId="4EF55347" w14:textId="7AC179C5" w:rsidR="009A6FEE" w:rsidRDefault="009A6FEE" w:rsidP="009A6FEE">
      <w:pPr>
        <w:pStyle w:val="ListParagraph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Heading3"/>
      </w:pPr>
      <w:bookmarkStart w:id="241" w:name="_数据库脚本_3"/>
      <w:bookmarkStart w:id="242" w:name="_Toc417409753"/>
      <w:bookmarkEnd w:id="241"/>
      <w:r>
        <w:rPr>
          <w:rFonts w:hint="eastAsia"/>
        </w:rPr>
        <w:t>数据库</w:t>
      </w:r>
      <w:r>
        <w:t>脚本</w:t>
      </w:r>
      <w:bookmarkEnd w:id="242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Heading2"/>
      </w:pPr>
      <w:bookmarkStart w:id="243" w:name="_Toc417409754"/>
      <w:r>
        <w:rPr>
          <w:rFonts w:hint="eastAsia"/>
        </w:rPr>
        <w:t>删除</w:t>
      </w:r>
      <w:r>
        <w:t>用户会员</w:t>
      </w:r>
      <w:bookmarkEnd w:id="243"/>
    </w:p>
    <w:p w14:paraId="03276A70" w14:textId="2B2E76C1" w:rsidR="00C55D1E" w:rsidRDefault="00C55D1E" w:rsidP="00C55D1E">
      <w:pPr>
        <w:pStyle w:val="Heading3"/>
      </w:pPr>
      <w:bookmarkStart w:id="244" w:name="_Toc417409755"/>
      <w:r>
        <w:rPr>
          <w:rFonts w:hint="eastAsia"/>
        </w:rPr>
        <w:t>功能</w:t>
      </w:r>
      <w:r>
        <w:t>IPO</w:t>
      </w:r>
      <w:r>
        <w:t>图</w:t>
      </w:r>
      <w:bookmarkEnd w:id="244"/>
    </w:p>
    <w:p w14:paraId="308E81C9" w14:textId="6F42B52D" w:rsidR="00C55D1E" w:rsidRDefault="00C55D1E" w:rsidP="00C55D1E">
      <w:r>
        <w:object w:dxaOrig="7261" w:dyaOrig="3705" w14:anchorId="7BC27D02">
          <v:shape id="_x0000_i1046" type="#_x0000_t75" style="width:363.05pt;height:185.05pt" o:ole="">
            <v:imagedata r:id="rId138" o:title=""/>
          </v:shape>
          <o:OLEObject Type="Embed" ProgID="Visio.Drawing.15" ShapeID="_x0000_i1046" DrawAspect="Content" ObjectID="_1499408227" r:id="rId139"/>
        </w:object>
      </w:r>
    </w:p>
    <w:p w14:paraId="6D2D7E80" w14:textId="055AD7C9" w:rsidR="00C55D1E" w:rsidRDefault="00C55D1E" w:rsidP="00C55D1E">
      <w:pPr>
        <w:pStyle w:val="Heading3"/>
      </w:pPr>
      <w:bookmarkStart w:id="245" w:name="_Toc417409756"/>
      <w:r>
        <w:rPr>
          <w:rFonts w:hint="eastAsia"/>
        </w:rPr>
        <w:lastRenderedPageBreak/>
        <w:t>时序图</w:t>
      </w:r>
      <w:bookmarkEnd w:id="245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Heading3"/>
      </w:pPr>
      <w:bookmarkStart w:id="246" w:name="_Toc417409757"/>
      <w:r>
        <w:rPr>
          <w:rFonts w:hint="eastAsia"/>
        </w:rPr>
        <w:t>类图</w:t>
      </w:r>
      <w:bookmarkEnd w:id="246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Hyperlink"/>
          </w:rPr>
          <w:t>7.3.3</w:t>
        </w:r>
      </w:hyperlink>
    </w:p>
    <w:p w14:paraId="7814B2C4" w14:textId="1FCEFD58" w:rsidR="00AC54AA" w:rsidRDefault="00AC54AA" w:rsidP="00AC54AA">
      <w:pPr>
        <w:pStyle w:val="Heading3"/>
      </w:pPr>
      <w:bookmarkStart w:id="247" w:name="_Toc417409758"/>
      <w:r>
        <w:rPr>
          <w:rFonts w:hint="eastAsia"/>
        </w:rPr>
        <w:t>代码</w:t>
      </w:r>
      <w:r>
        <w:t>构成</w:t>
      </w:r>
      <w:bookmarkEnd w:id="247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Hyperlink"/>
          </w:rPr>
          <w:t>7.3.4</w:t>
        </w:r>
      </w:hyperlink>
    </w:p>
    <w:p w14:paraId="704037D6" w14:textId="1F14547D" w:rsidR="00AC54AA" w:rsidRDefault="00AC54AA" w:rsidP="00AC54AA">
      <w:pPr>
        <w:pStyle w:val="Heading3"/>
      </w:pPr>
      <w:bookmarkStart w:id="248" w:name="_Toc417409759"/>
      <w:r>
        <w:rPr>
          <w:rFonts w:hint="eastAsia"/>
        </w:rPr>
        <w:t>配置</w:t>
      </w:r>
      <w:r>
        <w:t>文件</w:t>
      </w:r>
      <w:bookmarkEnd w:id="248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Hyperlink"/>
          </w:rPr>
          <w:t>7.3.5</w:t>
        </w:r>
      </w:hyperlink>
    </w:p>
    <w:p w14:paraId="138231B3" w14:textId="545252B5" w:rsidR="001047ED" w:rsidRDefault="001047ED" w:rsidP="001047ED">
      <w:pPr>
        <w:pStyle w:val="Heading3"/>
      </w:pPr>
      <w:bookmarkStart w:id="249" w:name="_Toc417409760"/>
      <w:r>
        <w:rPr>
          <w:rFonts w:hint="eastAsia"/>
        </w:rPr>
        <w:t>数据库</w:t>
      </w:r>
      <w:r>
        <w:t>脚本</w:t>
      </w:r>
      <w:bookmarkEnd w:id="249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Hyperlink"/>
          </w:rPr>
          <w:t>7.3.6</w:t>
        </w:r>
      </w:hyperlink>
    </w:p>
    <w:p w14:paraId="2EE27DF8" w14:textId="6C526734" w:rsidR="00BE38C9" w:rsidRDefault="005C3DDD" w:rsidP="005C3DDD">
      <w:pPr>
        <w:pStyle w:val="Heading2"/>
      </w:pPr>
      <w:r>
        <w:rPr>
          <w:rFonts w:hint="eastAsia"/>
        </w:rPr>
        <w:t>查询</w:t>
      </w:r>
      <w:r>
        <w:t>会员信息</w:t>
      </w:r>
    </w:p>
    <w:p w14:paraId="586C7AB2" w14:textId="62CB9A03" w:rsidR="00B63032" w:rsidRDefault="00617DE0" w:rsidP="00617DE0">
      <w:pPr>
        <w:pStyle w:val="Heading3"/>
      </w:pPr>
      <w:r>
        <w:rPr>
          <w:rFonts w:hint="eastAsia"/>
        </w:rPr>
        <w:t>功能</w:t>
      </w:r>
      <w:r>
        <w:t>IPO</w:t>
      </w:r>
    </w:p>
    <w:p w14:paraId="0ED7D027" w14:textId="3D18D455" w:rsidR="000D56CF" w:rsidRDefault="000D56CF" w:rsidP="000D56CF">
      <w:r>
        <w:object w:dxaOrig="7261" w:dyaOrig="3705" w14:anchorId="155370BE">
          <v:shape id="_x0000_i1047" type="#_x0000_t75" style="width:363.05pt;height:185.25pt" o:ole="">
            <v:imagedata r:id="rId141" o:title=""/>
          </v:shape>
          <o:OLEObject Type="Embed" ProgID="Visio.Drawing.15" ShapeID="_x0000_i1047" DrawAspect="Content" ObjectID="_1499408228" r:id="rId142"/>
        </w:object>
      </w:r>
    </w:p>
    <w:p w14:paraId="7C969A44" w14:textId="38A9174B" w:rsidR="000D56CF" w:rsidRPr="000D56CF" w:rsidRDefault="000D56CF" w:rsidP="000D56CF">
      <w:pPr>
        <w:pStyle w:val="Heading3"/>
      </w:pPr>
      <w:r>
        <w:rPr>
          <w:rFonts w:hint="eastAsia"/>
        </w:rPr>
        <w:lastRenderedPageBreak/>
        <w:t>时序图</w:t>
      </w:r>
    </w:p>
    <w:p w14:paraId="103205AC" w14:textId="5B926F37" w:rsidR="00F63FE5" w:rsidRPr="00F63FE5" w:rsidRDefault="00EE01C4" w:rsidP="00F63FE5">
      <w:r>
        <w:rPr>
          <w:noProof/>
        </w:rPr>
        <w:drawing>
          <wp:inline distT="0" distB="0" distL="0" distR="0" wp14:anchorId="1BC17457" wp14:editId="5841DA14">
            <wp:extent cx="5514975" cy="2335530"/>
            <wp:effectExtent l="0" t="0" r="9525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015-07-25_22522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86C" w14:textId="77777777" w:rsidR="00655E2D" w:rsidRDefault="00655E2D" w:rsidP="00655E2D">
      <w:pPr>
        <w:pStyle w:val="Heading3"/>
      </w:pPr>
      <w:bookmarkStart w:id="250" w:name="_Toc417409761"/>
      <w:r>
        <w:rPr>
          <w:rFonts w:hint="eastAsia"/>
        </w:rPr>
        <w:t>类图</w:t>
      </w:r>
    </w:p>
    <w:p w14:paraId="0B7331F1" w14:textId="77777777" w:rsidR="00655E2D" w:rsidRDefault="00655E2D" w:rsidP="00655E2D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5D4FA1B2" w14:textId="77777777" w:rsidR="00655E2D" w:rsidRDefault="00655E2D" w:rsidP="00655E2D">
      <w:pPr>
        <w:pStyle w:val="Heading3"/>
      </w:pPr>
      <w:r>
        <w:rPr>
          <w:rFonts w:hint="eastAsia"/>
        </w:rPr>
        <w:t>代码</w:t>
      </w:r>
      <w:r>
        <w:t>构成</w:t>
      </w:r>
    </w:p>
    <w:p w14:paraId="52FB1DE1" w14:textId="77777777" w:rsidR="00655E2D" w:rsidRDefault="00655E2D" w:rsidP="00655E2D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6B61004" w14:textId="77777777" w:rsidR="00655E2D" w:rsidRDefault="00655E2D" w:rsidP="00655E2D">
      <w:pPr>
        <w:pStyle w:val="Heading3"/>
      </w:pPr>
      <w:r>
        <w:rPr>
          <w:rFonts w:hint="eastAsia"/>
        </w:rPr>
        <w:t>配置文件</w:t>
      </w:r>
    </w:p>
    <w:p w14:paraId="119123AD" w14:textId="77777777" w:rsidR="00655E2D" w:rsidRPr="00A5327E" w:rsidRDefault="00655E2D" w:rsidP="00655E2D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08125C7F" w14:textId="77777777" w:rsidR="00655E2D" w:rsidRDefault="00655E2D" w:rsidP="00655E2D">
      <w:pPr>
        <w:pStyle w:val="Heading3"/>
      </w:pPr>
      <w:r>
        <w:rPr>
          <w:rFonts w:hint="eastAsia"/>
        </w:rPr>
        <w:t>数据库</w:t>
      </w:r>
      <w:r>
        <w:t>脚本</w:t>
      </w:r>
    </w:p>
    <w:p w14:paraId="437333E7" w14:textId="77777777" w:rsidR="00655E2D" w:rsidRPr="00A5327E" w:rsidRDefault="00655E2D" w:rsidP="00655E2D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42F6EE78" w14:textId="3B1B7EC8" w:rsidR="005C3DDD" w:rsidRDefault="005C3DDD" w:rsidP="00655E2D">
      <w:pPr>
        <w:pStyle w:val="NoSpacing"/>
        <w:rPr>
          <w:sz w:val="32"/>
          <w:szCs w:val="32"/>
        </w:rPr>
      </w:pPr>
      <w:bookmarkStart w:id="251" w:name="_GoBack"/>
      <w:bookmarkEnd w:id="251"/>
      <w:r>
        <w:br w:type="page"/>
      </w:r>
    </w:p>
    <w:p w14:paraId="6E00EE35" w14:textId="304E3293" w:rsidR="00D365E2" w:rsidRDefault="00D365E2" w:rsidP="00D365E2">
      <w:pPr>
        <w:pStyle w:val="Heading1"/>
      </w:pPr>
      <w:r>
        <w:rPr>
          <w:rFonts w:hint="eastAsia"/>
        </w:rPr>
        <w:lastRenderedPageBreak/>
        <w:t>收银</w:t>
      </w:r>
      <w:r>
        <w:t>流水管理</w:t>
      </w:r>
      <w:r>
        <w:t xml:space="preserve"> (eorder-order)</w:t>
      </w:r>
    </w:p>
    <w:p w14:paraId="43EE9136" w14:textId="77777777" w:rsidR="00D365E2" w:rsidRDefault="00D365E2" w:rsidP="00D365E2">
      <w:pPr>
        <w:pStyle w:val="Heading2"/>
      </w:pPr>
      <w:r>
        <w:rPr>
          <w:rFonts w:hint="eastAsia"/>
        </w:rPr>
        <w:t>收银</w:t>
      </w:r>
    </w:p>
    <w:p w14:paraId="5E21F49F" w14:textId="277B8737" w:rsidR="00D365E2" w:rsidRDefault="00D365E2" w:rsidP="00D365E2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27F83157" w14:textId="4EB46D5C" w:rsidR="00D365E2" w:rsidRDefault="00772F32" w:rsidP="00D365E2">
      <w:r>
        <w:object w:dxaOrig="7261" w:dyaOrig="3705" w14:anchorId="7453D237">
          <v:shape id="_x0000_i1048" type="#_x0000_t75" style="width:363.05pt;height:185.25pt" o:ole="">
            <v:imagedata r:id="rId144" o:title=""/>
          </v:shape>
          <o:OLEObject Type="Embed" ProgID="Visio.Drawing.15" ShapeID="_x0000_i1048" DrawAspect="Content" ObjectID="_1499408229" r:id="rId145"/>
        </w:object>
      </w:r>
    </w:p>
    <w:p w14:paraId="2633E8E0" w14:textId="307991CC" w:rsidR="00D365E2" w:rsidRDefault="00D365E2" w:rsidP="00D365E2">
      <w:pPr>
        <w:pStyle w:val="Heading3"/>
      </w:pPr>
      <w:r>
        <w:rPr>
          <w:rFonts w:hint="eastAsia"/>
        </w:rPr>
        <w:t>时序图</w:t>
      </w:r>
    </w:p>
    <w:p w14:paraId="5154A9E4" w14:textId="68C01A69" w:rsidR="00182407" w:rsidRDefault="00182407" w:rsidP="00182407">
      <w:r>
        <w:rPr>
          <w:rFonts w:hint="eastAsia"/>
          <w:noProof/>
        </w:rPr>
        <w:drawing>
          <wp:inline distT="0" distB="0" distL="0" distR="0" wp14:anchorId="2CC22E33" wp14:editId="0DE045A0">
            <wp:extent cx="5514975" cy="2917825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15-04-21_20331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8200" w14:textId="1DD3FFB0" w:rsidR="00D227F8" w:rsidRDefault="00D227F8" w:rsidP="00182407">
      <w:pPr>
        <w:pStyle w:val="Heading3"/>
      </w:pPr>
      <w:bookmarkStart w:id="252" w:name="_类图_4"/>
      <w:bookmarkEnd w:id="252"/>
      <w:r>
        <w:rPr>
          <w:rFonts w:hint="eastAsia"/>
        </w:rPr>
        <w:lastRenderedPageBreak/>
        <w:t>类图</w:t>
      </w:r>
    </w:p>
    <w:p w14:paraId="66700F4F" w14:textId="74082A47" w:rsidR="007C3545" w:rsidRPr="007C3545" w:rsidRDefault="007C3545" w:rsidP="007C3545">
      <w:r>
        <w:rPr>
          <w:rFonts w:hint="eastAsia"/>
          <w:noProof/>
        </w:rPr>
        <w:drawing>
          <wp:inline distT="0" distB="0" distL="0" distR="0" wp14:anchorId="784AEB2A" wp14:editId="5707031A">
            <wp:extent cx="5514975" cy="3315335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15-04-21_2151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395" w14:textId="11D65042" w:rsidR="00182407" w:rsidRDefault="00D227F8" w:rsidP="00182407">
      <w:pPr>
        <w:pStyle w:val="Heading3"/>
      </w:pPr>
      <w:bookmarkStart w:id="253" w:name="_代码构成_6"/>
      <w:bookmarkEnd w:id="253"/>
      <w:r>
        <w:rPr>
          <w:rFonts w:hint="eastAsia"/>
        </w:rPr>
        <w:t>代码</w:t>
      </w:r>
      <w:r>
        <w:t>构成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3420"/>
        <w:gridCol w:w="2853"/>
      </w:tblGrid>
      <w:tr w:rsidR="006D46AD" w14:paraId="40160A8E" w14:textId="77777777" w:rsidTr="00F8551D">
        <w:tc>
          <w:tcPr>
            <w:tcW w:w="2520" w:type="dxa"/>
            <w:shd w:val="clear" w:color="auto" w:fill="BFBFBF" w:themeFill="background1" w:themeFillShade="BF"/>
          </w:tcPr>
          <w:p w14:paraId="33299B39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420" w:type="dxa"/>
            <w:shd w:val="clear" w:color="auto" w:fill="BFBFBF" w:themeFill="background1" w:themeFillShade="BF"/>
          </w:tcPr>
          <w:p w14:paraId="5E34A96E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2554C4FE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6D46AD" w14:paraId="20A4FC11" w14:textId="77777777" w:rsidTr="00F8551D">
        <w:tc>
          <w:tcPr>
            <w:tcW w:w="2520" w:type="dxa"/>
          </w:tcPr>
          <w:p w14:paraId="289FD1F6" w14:textId="43DA18CB" w:rsidR="006D46AD" w:rsidRPr="00F63625" w:rsidRDefault="00D227F8" w:rsidP="005C797F">
            <w:pPr>
              <w:pStyle w:val="NoSpacing"/>
            </w:pPr>
            <w:r>
              <w:t>cash</w:t>
            </w:r>
            <w:r w:rsidR="006D46AD">
              <w:rPr>
                <w:rFonts w:hint="eastAsia"/>
              </w:rPr>
              <w:t>.jsp</w:t>
            </w:r>
          </w:p>
        </w:tc>
        <w:tc>
          <w:tcPr>
            <w:tcW w:w="3420" w:type="dxa"/>
          </w:tcPr>
          <w:p w14:paraId="1646A52F" w14:textId="77777777" w:rsidR="006D46AD" w:rsidRPr="00C4509E" w:rsidRDefault="006D46AD" w:rsidP="005C797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2F3BB53F" w14:textId="0181F27E" w:rsidR="006D46AD" w:rsidRPr="00A65081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 w:rsidR="006D46AD">
              <w:rPr>
                <w:rFonts w:hint="eastAsia"/>
              </w:rPr>
              <w:t>列表</w:t>
            </w:r>
            <w:r w:rsidR="006D46AD">
              <w:t>页面</w:t>
            </w:r>
          </w:p>
        </w:tc>
      </w:tr>
      <w:tr w:rsidR="006D46AD" w14:paraId="09BAE36F" w14:textId="77777777" w:rsidTr="00F8551D">
        <w:tc>
          <w:tcPr>
            <w:tcW w:w="2520" w:type="dxa"/>
          </w:tcPr>
          <w:p w14:paraId="7466EB45" w14:textId="22F6EA40" w:rsidR="006D46AD" w:rsidRPr="00E159A1" w:rsidRDefault="00D227F8" w:rsidP="005C797F">
            <w:pPr>
              <w:pStyle w:val="NoSpacing"/>
            </w:pPr>
            <w:r>
              <w:t>cash</w:t>
            </w:r>
            <w:r w:rsidR="006D46AD">
              <w:t>Edit.jsp</w:t>
            </w:r>
          </w:p>
        </w:tc>
        <w:tc>
          <w:tcPr>
            <w:tcW w:w="3420" w:type="dxa"/>
          </w:tcPr>
          <w:p w14:paraId="2B5CA0C4" w14:textId="77777777" w:rsidR="006D46AD" w:rsidRPr="00751FD6" w:rsidRDefault="006D46AD" w:rsidP="005C797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B904BDB" w14:textId="260F7739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订单收银</w:t>
            </w:r>
            <w:r w:rsidR="006D46AD">
              <w:t>页面</w:t>
            </w:r>
          </w:p>
        </w:tc>
      </w:tr>
      <w:tr w:rsidR="006D46AD" w14:paraId="6D8E78A7" w14:textId="77777777" w:rsidTr="00F8551D">
        <w:tc>
          <w:tcPr>
            <w:tcW w:w="2520" w:type="dxa"/>
          </w:tcPr>
          <w:p w14:paraId="61B3C8C1" w14:textId="7EC1CEEC" w:rsidR="006D46AD" w:rsidRPr="00E159A1" w:rsidRDefault="00D227F8" w:rsidP="005C797F">
            <w:pPr>
              <w:pStyle w:val="NoSpacing"/>
            </w:pPr>
            <w:r>
              <w:t>Cash</w:t>
            </w:r>
            <w:r w:rsidR="006D46AD">
              <w:t>Action.java</w:t>
            </w:r>
          </w:p>
        </w:tc>
        <w:tc>
          <w:tcPr>
            <w:tcW w:w="3420" w:type="dxa"/>
          </w:tcPr>
          <w:p w14:paraId="49296D21" w14:textId="77777777" w:rsidR="006D46AD" w:rsidRPr="00751FD6" w:rsidRDefault="006D46AD" w:rsidP="005C797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554C5CBC" w14:textId="31A2535B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收银</w:t>
            </w:r>
            <w:r w:rsidR="006D46AD">
              <w:rPr>
                <w:rFonts w:hint="eastAsia"/>
              </w:rPr>
              <w:t>Action</w:t>
            </w:r>
          </w:p>
        </w:tc>
      </w:tr>
      <w:tr w:rsidR="006D46AD" w14:paraId="2E5B2D44" w14:textId="77777777" w:rsidTr="00F8551D">
        <w:tc>
          <w:tcPr>
            <w:tcW w:w="2520" w:type="dxa"/>
          </w:tcPr>
          <w:p w14:paraId="0DB78F24" w14:textId="511EDBF8" w:rsidR="006D46AD" w:rsidRDefault="00D227F8" w:rsidP="00D227F8">
            <w:pPr>
              <w:pStyle w:val="NoSpacing"/>
            </w:pPr>
            <w:r>
              <w:t>OrderService</w:t>
            </w:r>
            <w:r w:rsidR="006D46AD">
              <w:t>.java</w:t>
            </w:r>
          </w:p>
        </w:tc>
        <w:tc>
          <w:tcPr>
            <w:tcW w:w="3420" w:type="dxa"/>
          </w:tcPr>
          <w:p w14:paraId="55FAFDEA" w14:textId="2D875D79" w:rsidR="006D46AD" w:rsidRPr="00751FD6" w:rsidRDefault="006D46AD" w:rsidP="005C797F">
            <w:pPr>
              <w:pStyle w:val="NoSpacing"/>
            </w:pPr>
            <w:r>
              <w:t>c</w:t>
            </w:r>
            <w:r w:rsidR="00D227F8">
              <w:t>om.innovaee.eorder.service</w:t>
            </w:r>
          </w:p>
        </w:tc>
        <w:tc>
          <w:tcPr>
            <w:tcW w:w="2853" w:type="dxa"/>
          </w:tcPr>
          <w:p w14:paraId="18EBEFCC" w14:textId="67E80A60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订单服务</w:t>
            </w:r>
            <w:r>
              <w:t>接口</w:t>
            </w:r>
          </w:p>
        </w:tc>
      </w:tr>
      <w:tr w:rsidR="006D46AD" w14:paraId="32C2CCE0" w14:textId="77777777" w:rsidTr="00F8551D">
        <w:tc>
          <w:tcPr>
            <w:tcW w:w="2520" w:type="dxa"/>
          </w:tcPr>
          <w:p w14:paraId="7AE46078" w14:textId="354BF623" w:rsidR="006D46AD" w:rsidRDefault="00F8551D" w:rsidP="005C797F">
            <w:pPr>
              <w:pStyle w:val="NoSpacing"/>
            </w:pPr>
            <w:r>
              <w:t>Order</w:t>
            </w:r>
            <w:r>
              <w:rPr>
                <w:rFonts w:hint="eastAsia"/>
              </w:rPr>
              <w:t>ServiceImpl.java</w:t>
            </w:r>
          </w:p>
        </w:tc>
        <w:tc>
          <w:tcPr>
            <w:tcW w:w="3420" w:type="dxa"/>
          </w:tcPr>
          <w:p w14:paraId="2655C279" w14:textId="14F794BF" w:rsidR="006D46AD" w:rsidRPr="00364B4A" w:rsidRDefault="006D46AD" w:rsidP="00F8551D">
            <w:pPr>
              <w:pStyle w:val="NoSpacing"/>
            </w:pPr>
            <w:r>
              <w:t>com.innovaee.eroder.</w:t>
            </w:r>
            <w:r w:rsidR="00F8551D">
              <w:t>service.impl</w:t>
            </w:r>
          </w:p>
        </w:tc>
        <w:tc>
          <w:tcPr>
            <w:tcW w:w="2853" w:type="dxa"/>
          </w:tcPr>
          <w:p w14:paraId="43125E92" w14:textId="4BE2E801" w:rsidR="006D46AD" w:rsidRDefault="00F8551D" w:rsidP="00665B40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服务实现</w:t>
            </w:r>
          </w:p>
        </w:tc>
      </w:tr>
      <w:tr w:rsidR="00F8551D" w14:paraId="73EC79D2" w14:textId="77777777" w:rsidTr="00F8551D">
        <w:tc>
          <w:tcPr>
            <w:tcW w:w="2520" w:type="dxa"/>
          </w:tcPr>
          <w:p w14:paraId="34E067CC" w14:textId="520A6BB1" w:rsidR="00F8551D" w:rsidRDefault="00F8551D" w:rsidP="005C797F">
            <w:pPr>
              <w:pStyle w:val="NoSpacing"/>
            </w:pPr>
            <w:r>
              <w:t>OrderDao.java</w:t>
            </w:r>
          </w:p>
        </w:tc>
        <w:tc>
          <w:tcPr>
            <w:tcW w:w="3420" w:type="dxa"/>
          </w:tcPr>
          <w:p w14:paraId="1FFAD8E6" w14:textId="051A73B8" w:rsidR="00F8551D" w:rsidRDefault="00F8551D" w:rsidP="00F8551D">
            <w:pPr>
              <w:pStyle w:val="NoSpacing"/>
            </w:pPr>
            <w:r>
              <w:t>com.inovaee.eorder.dao</w:t>
            </w:r>
          </w:p>
        </w:tc>
        <w:tc>
          <w:tcPr>
            <w:tcW w:w="2853" w:type="dxa"/>
          </w:tcPr>
          <w:p w14:paraId="755FB695" w14:textId="1B1D5385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数据库访问对象</w:t>
            </w:r>
          </w:p>
        </w:tc>
      </w:tr>
      <w:tr w:rsidR="00F8551D" w14:paraId="3876236D" w14:textId="77777777" w:rsidTr="00F8551D">
        <w:tc>
          <w:tcPr>
            <w:tcW w:w="2520" w:type="dxa"/>
          </w:tcPr>
          <w:p w14:paraId="6FE343A7" w14:textId="2739E205" w:rsidR="00F8551D" w:rsidRDefault="00F8551D" w:rsidP="005C797F">
            <w:pPr>
              <w:pStyle w:val="NoSpacing"/>
            </w:pPr>
            <w:r>
              <w:t>HibernateOrderDao.java</w:t>
            </w:r>
          </w:p>
        </w:tc>
        <w:tc>
          <w:tcPr>
            <w:tcW w:w="3420" w:type="dxa"/>
          </w:tcPr>
          <w:p w14:paraId="7CA7400C" w14:textId="62D61CD5" w:rsidR="00F8551D" w:rsidRDefault="00F8551D" w:rsidP="00F8551D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750F93B" w14:textId="21CFB5D2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数据库访问对象实现</w:t>
            </w:r>
          </w:p>
        </w:tc>
      </w:tr>
      <w:tr w:rsidR="00F8551D" w14:paraId="587458D0" w14:textId="77777777" w:rsidTr="00F8551D">
        <w:tc>
          <w:tcPr>
            <w:tcW w:w="2520" w:type="dxa"/>
          </w:tcPr>
          <w:p w14:paraId="71449D1A" w14:textId="02800A5E" w:rsidR="00F8551D" w:rsidRDefault="00F8551D" w:rsidP="005C797F">
            <w:pPr>
              <w:pStyle w:val="NoSpacing"/>
            </w:pPr>
            <w:r>
              <w:t>Order.java</w:t>
            </w:r>
          </w:p>
        </w:tc>
        <w:tc>
          <w:tcPr>
            <w:tcW w:w="3420" w:type="dxa"/>
          </w:tcPr>
          <w:p w14:paraId="704BF2FE" w14:textId="4B1CF0AF" w:rsidR="00F8551D" w:rsidRDefault="00F8551D" w:rsidP="00F8551D">
            <w:pPr>
              <w:pStyle w:val="NoSpacing"/>
            </w:pPr>
            <w:r>
              <w:t>com.innovaee.eorder.enity</w:t>
            </w:r>
          </w:p>
        </w:tc>
        <w:tc>
          <w:tcPr>
            <w:tcW w:w="2853" w:type="dxa"/>
          </w:tcPr>
          <w:p w14:paraId="2CB5E08D" w14:textId="197FB139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实体对象</w:t>
            </w:r>
          </w:p>
        </w:tc>
      </w:tr>
      <w:tr w:rsidR="00686305" w14:paraId="48D8E406" w14:textId="77777777" w:rsidTr="00F8551D">
        <w:tc>
          <w:tcPr>
            <w:tcW w:w="2520" w:type="dxa"/>
          </w:tcPr>
          <w:p w14:paraId="059B215E" w14:textId="43B0A002" w:rsidR="00686305" w:rsidRDefault="00686305" w:rsidP="005C797F">
            <w:pPr>
              <w:pStyle w:val="NoSpacing"/>
            </w:pPr>
            <w:r>
              <w:t>OrderItem.java</w:t>
            </w:r>
          </w:p>
        </w:tc>
        <w:tc>
          <w:tcPr>
            <w:tcW w:w="3420" w:type="dxa"/>
          </w:tcPr>
          <w:p w14:paraId="2B5BBBFC" w14:textId="69F740CB" w:rsidR="00686305" w:rsidRDefault="00686305" w:rsidP="00F8551D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9478C28" w14:textId="54D87AAA" w:rsidR="00686305" w:rsidRDefault="00686305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明细实体对象</w:t>
            </w:r>
          </w:p>
        </w:tc>
      </w:tr>
    </w:tbl>
    <w:p w14:paraId="11563485" w14:textId="014295BF" w:rsidR="006D46AD" w:rsidRDefault="007C3545" w:rsidP="00665B40">
      <w:pPr>
        <w:pStyle w:val="Heading3"/>
      </w:pPr>
      <w:bookmarkStart w:id="254" w:name="_配置文件_9"/>
      <w:bookmarkEnd w:id="254"/>
      <w:r>
        <w:rPr>
          <w:rFonts w:hint="eastAsia"/>
        </w:rPr>
        <w:t>配置</w:t>
      </w:r>
      <w:r>
        <w:t>文件</w:t>
      </w:r>
    </w:p>
    <w:p w14:paraId="72776CF7" w14:textId="41A1D289" w:rsidR="007C3545" w:rsidRDefault="005A5020" w:rsidP="005A5020">
      <w:pPr>
        <w:pStyle w:val="ListParagraph"/>
        <w:numPr>
          <w:ilvl w:val="0"/>
          <w:numId w:val="10"/>
        </w:numPr>
      </w:pPr>
      <w:r>
        <w:t>struts.xml</w:t>
      </w:r>
    </w:p>
    <w:p w14:paraId="77B59C48" w14:textId="77777777" w:rsidR="00686305" w:rsidRDefault="00686305" w:rsidP="00686305">
      <w:pPr>
        <w:pStyle w:val="CodeText"/>
      </w:pPr>
      <w:r>
        <w:t>&lt;?xml version="1.0" encoding="UTF-8" ?&gt;</w:t>
      </w:r>
    </w:p>
    <w:p w14:paraId="0D396EA5" w14:textId="77777777" w:rsidR="00686305" w:rsidRDefault="00686305" w:rsidP="00686305">
      <w:pPr>
        <w:pStyle w:val="CodeText"/>
      </w:pPr>
      <w:r>
        <w:t>&lt;!DOCTYPE struts PUBLIC "-//Apache Software Foundation//DTD Struts Configuration 2.0//EN"</w:t>
      </w:r>
    </w:p>
    <w:p w14:paraId="6F566669" w14:textId="77777777" w:rsidR="00686305" w:rsidRDefault="00686305" w:rsidP="00686305">
      <w:pPr>
        <w:pStyle w:val="CodeText"/>
      </w:pPr>
      <w:r>
        <w:t xml:space="preserve">                        "http://struts.apache.org/dtds/struts-2.0.dtd"&gt;</w:t>
      </w:r>
    </w:p>
    <w:p w14:paraId="60A3CC5E" w14:textId="77777777" w:rsidR="00686305" w:rsidRDefault="00686305" w:rsidP="00686305">
      <w:pPr>
        <w:pStyle w:val="CodeText"/>
      </w:pPr>
      <w:r>
        <w:t>&lt;struts&gt;</w:t>
      </w:r>
    </w:p>
    <w:p w14:paraId="06E426AA" w14:textId="77777777" w:rsidR="00686305" w:rsidRDefault="00686305" w:rsidP="00686305">
      <w:pPr>
        <w:pStyle w:val="CodeText"/>
      </w:pPr>
      <w:r>
        <w:t xml:space="preserve">    &lt;package name="com.innovaee.eorder.action.cash" namespace="/cash"</w:t>
      </w:r>
    </w:p>
    <w:p w14:paraId="79AC0C8A" w14:textId="77777777" w:rsidR="00686305" w:rsidRDefault="00686305" w:rsidP="00686305">
      <w:pPr>
        <w:pStyle w:val="CodeText"/>
      </w:pPr>
      <w:r>
        <w:t xml:space="preserve">        extends="struts-base"&gt;</w:t>
      </w:r>
    </w:p>
    <w:p w14:paraId="586A0098" w14:textId="77777777" w:rsidR="00686305" w:rsidRDefault="00686305" w:rsidP="00686305">
      <w:pPr>
        <w:pStyle w:val="CodeText"/>
      </w:pPr>
      <w:r>
        <w:t xml:space="preserve">        &lt;result-types&gt;</w:t>
      </w:r>
    </w:p>
    <w:p w14:paraId="75A5A7CC" w14:textId="77777777" w:rsidR="00686305" w:rsidRDefault="00686305" w:rsidP="00686305">
      <w:pPr>
        <w:pStyle w:val="CodeText"/>
      </w:pPr>
      <w:r>
        <w:t xml:space="preserve">            &lt;result-type name="tiles"</w:t>
      </w:r>
    </w:p>
    <w:p w14:paraId="6F23427B" w14:textId="77777777" w:rsidR="00686305" w:rsidRDefault="00686305" w:rsidP="00686305">
      <w:pPr>
        <w:pStyle w:val="CodeText"/>
      </w:pPr>
      <w:r>
        <w:lastRenderedPageBreak/>
        <w:t xml:space="preserve">                class="org.apache.struts2.views.tiles.TilesResult" /&gt;</w:t>
      </w:r>
    </w:p>
    <w:p w14:paraId="36BA4ED0" w14:textId="77777777" w:rsidR="00686305" w:rsidRDefault="00686305" w:rsidP="00686305">
      <w:pPr>
        <w:pStyle w:val="CodeText"/>
      </w:pPr>
      <w:r>
        <w:t xml:space="preserve">        &lt;/result-types&gt;</w:t>
      </w:r>
    </w:p>
    <w:p w14:paraId="246E4B38" w14:textId="77777777" w:rsidR="00686305" w:rsidRDefault="00686305" w:rsidP="00686305">
      <w:pPr>
        <w:pStyle w:val="CodeText"/>
      </w:pPr>
    </w:p>
    <w:p w14:paraId="36486C06" w14:textId="77777777" w:rsidR="00686305" w:rsidRDefault="00686305" w:rsidP="00686305">
      <w:pPr>
        <w:pStyle w:val="CodeText"/>
      </w:pPr>
      <w:r>
        <w:t xml:space="preserve">        &lt;action name="cash" class="com.innovaee.eorder.action.cash.CashAction"</w:t>
      </w:r>
    </w:p>
    <w:p w14:paraId="1365035D" w14:textId="77777777" w:rsidR="00686305" w:rsidRDefault="00686305" w:rsidP="00686305">
      <w:pPr>
        <w:pStyle w:val="CodeText"/>
      </w:pPr>
      <w:r>
        <w:t xml:space="preserve">            method="cash"&gt;</w:t>
      </w:r>
    </w:p>
    <w:p w14:paraId="253ED0D1" w14:textId="77777777" w:rsidR="00686305" w:rsidRDefault="00686305" w:rsidP="00686305">
      <w:pPr>
        <w:pStyle w:val="CodeText"/>
      </w:pPr>
      <w:r>
        <w:t xml:space="preserve">            &lt;result name="error" type="tiles"&gt;cash&lt;/result&gt;</w:t>
      </w:r>
    </w:p>
    <w:p w14:paraId="75DDA715" w14:textId="77777777" w:rsidR="00686305" w:rsidRDefault="00686305" w:rsidP="00686305">
      <w:pPr>
        <w:pStyle w:val="CodeText"/>
      </w:pPr>
      <w:r>
        <w:t xml:space="preserve">            &lt;result name="input" type="tiles"&gt;cash&lt;/result&gt;</w:t>
      </w:r>
    </w:p>
    <w:p w14:paraId="535FC391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1BDE8418" w14:textId="77777777" w:rsidR="00686305" w:rsidRDefault="00686305" w:rsidP="00686305">
      <w:pPr>
        <w:pStyle w:val="CodeText"/>
      </w:pPr>
      <w:r>
        <w:t xml:space="preserve">        &lt;/action&gt;</w:t>
      </w:r>
    </w:p>
    <w:p w14:paraId="427E4E35" w14:textId="77777777" w:rsidR="00686305" w:rsidRDefault="00686305" w:rsidP="00686305">
      <w:pPr>
        <w:pStyle w:val="CodeText"/>
      </w:pPr>
    </w:p>
    <w:p w14:paraId="028B17A8" w14:textId="77777777" w:rsidR="00686305" w:rsidRDefault="00686305" w:rsidP="00686305">
      <w:pPr>
        <w:pStyle w:val="CodeText"/>
      </w:pPr>
      <w:r>
        <w:t xml:space="preserve">        &lt;action name="edit" class="com.innovaee.eorder.action.cash.CashAction"</w:t>
      </w:r>
    </w:p>
    <w:p w14:paraId="2D1737B0" w14:textId="77777777" w:rsidR="00686305" w:rsidRDefault="00686305" w:rsidP="00686305">
      <w:pPr>
        <w:pStyle w:val="CodeText"/>
      </w:pPr>
      <w:r>
        <w:t xml:space="preserve">            method="edit"&gt;</w:t>
      </w:r>
    </w:p>
    <w:p w14:paraId="6EC0227E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BF83E86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D83732B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16E62652" w14:textId="77777777" w:rsidR="00686305" w:rsidRDefault="00686305" w:rsidP="00686305">
      <w:pPr>
        <w:pStyle w:val="CodeText"/>
      </w:pPr>
      <w:r>
        <w:t xml:space="preserve">        &lt;/action&gt;</w:t>
      </w:r>
    </w:p>
    <w:p w14:paraId="1658C845" w14:textId="77777777" w:rsidR="00686305" w:rsidRDefault="00686305" w:rsidP="00686305">
      <w:pPr>
        <w:pStyle w:val="CodeText"/>
      </w:pPr>
    </w:p>
    <w:p w14:paraId="6707C68C" w14:textId="77777777" w:rsidR="00686305" w:rsidRDefault="00686305" w:rsidP="00686305">
      <w:pPr>
        <w:pStyle w:val="CodeText"/>
      </w:pPr>
      <w:r>
        <w:t xml:space="preserve">        &lt;action name="list" class="com.innovaee.eorder.action.cash.CashAction"</w:t>
      </w:r>
    </w:p>
    <w:p w14:paraId="3058CDA4" w14:textId="77777777" w:rsidR="00686305" w:rsidRDefault="00686305" w:rsidP="00686305">
      <w:pPr>
        <w:pStyle w:val="CodeText"/>
      </w:pPr>
      <w:r>
        <w:t xml:space="preserve">            method="list"&gt;</w:t>
      </w:r>
    </w:p>
    <w:p w14:paraId="59D5CBD1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79F8F673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139EB3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0EBC1BDC" w14:textId="77777777" w:rsidR="00686305" w:rsidRDefault="00686305" w:rsidP="00686305">
      <w:pPr>
        <w:pStyle w:val="CodeText"/>
      </w:pPr>
      <w:r>
        <w:t xml:space="preserve">        &lt;/action&gt;</w:t>
      </w:r>
    </w:p>
    <w:p w14:paraId="618590CD" w14:textId="77777777" w:rsidR="00686305" w:rsidRDefault="00686305" w:rsidP="00686305">
      <w:pPr>
        <w:pStyle w:val="CodeText"/>
      </w:pPr>
    </w:p>
    <w:p w14:paraId="5C10E60F" w14:textId="77777777" w:rsidR="00686305" w:rsidRDefault="00686305" w:rsidP="00686305">
      <w:pPr>
        <w:pStyle w:val="CodeText"/>
      </w:pPr>
      <w:r>
        <w:t xml:space="preserve">        &lt;action name="discount" class="com.innovaee.eorder.action.cash.CashAction"</w:t>
      </w:r>
    </w:p>
    <w:p w14:paraId="0F56A245" w14:textId="77777777" w:rsidR="00686305" w:rsidRDefault="00686305" w:rsidP="00686305">
      <w:pPr>
        <w:pStyle w:val="CodeText"/>
      </w:pPr>
      <w:r>
        <w:t xml:space="preserve">            method="discount"&gt;</w:t>
      </w:r>
    </w:p>
    <w:p w14:paraId="099BFC39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4027D14D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2955276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45894A64" w14:textId="77777777" w:rsidR="00686305" w:rsidRDefault="00686305" w:rsidP="00686305">
      <w:pPr>
        <w:pStyle w:val="CodeText"/>
      </w:pPr>
      <w:r>
        <w:t xml:space="preserve">        &lt;/action&gt;</w:t>
      </w:r>
    </w:p>
    <w:p w14:paraId="3EF7A9C8" w14:textId="77777777" w:rsidR="00686305" w:rsidRDefault="00686305" w:rsidP="00686305">
      <w:pPr>
        <w:pStyle w:val="CodeText"/>
      </w:pPr>
    </w:p>
    <w:p w14:paraId="3E393420" w14:textId="77777777" w:rsidR="00686305" w:rsidRDefault="00686305" w:rsidP="00686305">
      <w:pPr>
        <w:pStyle w:val="CodeText"/>
      </w:pPr>
      <w:r>
        <w:t xml:space="preserve">        &lt;action name="save" class="com.innovaee.eorder.action.cash.CashAction"</w:t>
      </w:r>
    </w:p>
    <w:p w14:paraId="33917AA1" w14:textId="77777777" w:rsidR="00686305" w:rsidRDefault="00686305" w:rsidP="00686305">
      <w:pPr>
        <w:pStyle w:val="CodeText"/>
      </w:pPr>
      <w:r>
        <w:t xml:space="preserve">            method="save"&gt;</w:t>
      </w:r>
    </w:p>
    <w:p w14:paraId="6F1A4582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DE96FF4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78DADA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3A70B6A9" w14:textId="77777777" w:rsidR="00686305" w:rsidRDefault="00686305" w:rsidP="00686305">
      <w:pPr>
        <w:pStyle w:val="CodeText"/>
      </w:pPr>
      <w:r>
        <w:t xml:space="preserve">        &lt;/action&gt;</w:t>
      </w:r>
    </w:p>
    <w:p w14:paraId="111C4697" w14:textId="77777777" w:rsidR="00686305" w:rsidRDefault="00686305" w:rsidP="00686305">
      <w:pPr>
        <w:pStyle w:val="CodeText"/>
      </w:pPr>
    </w:p>
    <w:p w14:paraId="04CCD67E" w14:textId="77777777" w:rsidR="00686305" w:rsidRDefault="00686305" w:rsidP="00686305">
      <w:pPr>
        <w:pStyle w:val="CodeText"/>
      </w:pPr>
      <w:r>
        <w:t xml:space="preserve">        &lt;action name="print" class="com.innovaee.eorder.action.cash.CashAction"</w:t>
      </w:r>
    </w:p>
    <w:p w14:paraId="414D45C3" w14:textId="77777777" w:rsidR="00686305" w:rsidRDefault="00686305" w:rsidP="00686305">
      <w:pPr>
        <w:pStyle w:val="CodeText"/>
      </w:pPr>
      <w:r>
        <w:t xml:space="preserve">            method="print"&gt;</w:t>
      </w:r>
    </w:p>
    <w:p w14:paraId="4C7A2733" w14:textId="77777777" w:rsidR="00686305" w:rsidRDefault="00686305" w:rsidP="00686305">
      <w:pPr>
        <w:pStyle w:val="CodeText"/>
      </w:pPr>
      <w:r>
        <w:t xml:space="preserve">            &lt;result name="error" type="tiles"&gt;print&lt;/result&gt;</w:t>
      </w:r>
    </w:p>
    <w:p w14:paraId="053EB5CF" w14:textId="77777777" w:rsidR="00686305" w:rsidRDefault="00686305" w:rsidP="00686305">
      <w:pPr>
        <w:pStyle w:val="CodeText"/>
      </w:pPr>
      <w:r>
        <w:t xml:space="preserve">            &lt;result name="input" type="tiles"&gt;print&lt;/result&gt;</w:t>
      </w:r>
    </w:p>
    <w:p w14:paraId="51D1775A" w14:textId="77777777" w:rsidR="00686305" w:rsidRDefault="00686305" w:rsidP="00686305">
      <w:pPr>
        <w:pStyle w:val="CodeText"/>
      </w:pPr>
      <w:r>
        <w:t xml:space="preserve">            &lt;result name="success" type="tiles"&gt;print&lt;/result&gt;</w:t>
      </w:r>
    </w:p>
    <w:p w14:paraId="15AD0DD9" w14:textId="368749B8" w:rsidR="00686305" w:rsidRDefault="00686305" w:rsidP="00686305">
      <w:pPr>
        <w:pStyle w:val="CodeText"/>
      </w:pPr>
      <w:r>
        <w:t xml:space="preserve">        &lt;/action&gt;</w:t>
      </w:r>
    </w:p>
    <w:p w14:paraId="2A655FD9" w14:textId="7F23F44D" w:rsidR="00686305" w:rsidRDefault="00686305" w:rsidP="00686305">
      <w:pPr>
        <w:pStyle w:val="CodeText"/>
      </w:pPr>
      <w:r>
        <w:t xml:space="preserve">    &lt;/package&gt;</w:t>
      </w:r>
    </w:p>
    <w:p w14:paraId="2CCECBA8" w14:textId="0E1AD5C3" w:rsidR="00686305" w:rsidRPr="007C3545" w:rsidRDefault="00686305" w:rsidP="00686305">
      <w:pPr>
        <w:pStyle w:val="CodeText"/>
      </w:pPr>
      <w:r>
        <w:t>&lt;/struts&gt;</w:t>
      </w:r>
    </w:p>
    <w:p w14:paraId="58EDB1F3" w14:textId="7BAAD068" w:rsidR="007C3545" w:rsidRDefault="00686305" w:rsidP="00686305">
      <w:pPr>
        <w:pStyle w:val="ListParagraph"/>
        <w:numPr>
          <w:ilvl w:val="0"/>
          <w:numId w:val="10"/>
        </w:numPr>
      </w:pPr>
      <w:r>
        <w:t>applicationContext-total.xml</w:t>
      </w:r>
    </w:p>
    <w:p w14:paraId="14384AB6" w14:textId="2E71EF27" w:rsidR="00686305" w:rsidRDefault="00686305" w:rsidP="00686305">
      <w:pPr>
        <w:pStyle w:val="CodeText"/>
      </w:pPr>
      <w:r w:rsidRPr="00686305">
        <w:t>&lt;bean id="orderDao" class="com.innovaee.eorder.dao.hibernate.HibernateOrderDao" /&gt;</w:t>
      </w:r>
    </w:p>
    <w:p w14:paraId="63F06D54" w14:textId="583C6490" w:rsidR="00686305" w:rsidRDefault="00686305" w:rsidP="00686305">
      <w:pPr>
        <w:pStyle w:val="CodeText"/>
      </w:pPr>
      <w:r w:rsidRPr="00686305">
        <w:t>&lt;bean id="orderService" class="com.innovaee.eorder.service.impl.OrderServiceImpl" /&gt;</w:t>
      </w:r>
    </w:p>
    <w:p w14:paraId="412D232A" w14:textId="630A10ED" w:rsidR="00686305" w:rsidRDefault="00686305" w:rsidP="00686305">
      <w:pPr>
        <w:pStyle w:val="ListParagraph"/>
        <w:numPr>
          <w:ilvl w:val="0"/>
          <w:numId w:val="10"/>
        </w:numPr>
      </w:pPr>
      <w:r>
        <w:t>Hibernate</w:t>
      </w:r>
    </w:p>
    <w:p w14:paraId="18A17C2E" w14:textId="77777777" w:rsidR="00686305" w:rsidRDefault="00686305" w:rsidP="00686305">
      <w:pPr>
        <w:pStyle w:val="CodeText"/>
      </w:pPr>
      <w:r>
        <w:t>@Entity</w:t>
      </w:r>
    </w:p>
    <w:p w14:paraId="0625C276" w14:textId="77777777" w:rsidR="00686305" w:rsidRDefault="00686305" w:rsidP="00686305">
      <w:pPr>
        <w:pStyle w:val="CodeText"/>
      </w:pPr>
      <w:r>
        <w:t>@Table(name = "T_ORDER")</w:t>
      </w:r>
    </w:p>
    <w:p w14:paraId="71A1E2DC" w14:textId="77777777" w:rsidR="00686305" w:rsidRDefault="00686305" w:rsidP="00686305">
      <w:pPr>
        <w:pStyle w:val="CodeText"/>
      </w:pPr>
      <w:r>
        <w:t>public class Order extends BaseEntity {</w:t>
      </w:r>
    </w:p>
    <w:p w14:paraId="6A890263" w14:textId="77777777" w:rsidR="00686305" w:rsidRDefault="00686305" w:rsidP="00686305">
      <w:pPr>
        <w:pStyle w:val="CodeText"/>
      </w:pPr>
      <w:r>
        <w:t xml:space="preserve">        @OneToMany(targetEntity = OrderItem.class, fetch = FetchType.EAGER, mappedBy = "order")</w:t>
      </w:r>
    </w:p>
    <w:p w14:paraId="252D8288" w14:textId="77777777" w:rsidR="00686305" w:rsidRDefault="00686305" w:rsidP="00686305">
      <w:pPr>
        <w:pStyle w:val="CodeText"/>
      </w:pPr>
      <w:r>
        <w:t xml:space="preserve">    public List&lt;OrderItem&gt; getOrderItems() {</w:t>
      </w:r>
    </w:p>
    <w:p w14:paraId="5DF56AD4" w14:textId="77777777" w:rsidR="00686305" w:rsidRDefault="00686305" w:rsidP="00686305">
      <w:pPr>
        <w:pStyle w:val="CodeText"/>
      </w:pPr>
      <w:r>
        <w:lastRenderedPageBreak/>
        <w:t xml:space="preserve">    }</w:t>
      </w:r>
    </w:p>
    <w:p w14:paraId="2B103589" w14:textId="77777777" w:rsidR="00686305" w:rsidRDefault="00686305" w:rsidP="00686305">
      <w:pPr>
        <w:pStyle w:val="CodeText"/>
      </w:pPr>
      <w:r>
        <w:t>}</w:t>
      </w:r>
    </w:p>
    <w:p w14:paraId="27E29F8A" w14:textId="77777777" w:rsidR="00686305" w:rsidRDefault="00686305" w:rsidP="00686305">
      <w:pPr>
        <w:pStyle w:val="CodeText"/>
      </w:pPr>
    </w:p>
    <w:p w14:paraId="3C0F31A6" w14:textId="77777777" w:rsidR="00686305" w:rsidRDefault="00686305" w:rsidP="00686305">
      <w:pPr>
        <w:pStyle w:val="CodeText"/>
      </w:pPr>
      <w:r>
        <w:t>@Entity</w:t>
      </w:r>
    </w:p>
    <w:p w14:paraId="2DF06FD8" w14:textId="77777777" w:rsidR="00686305" w:rsidRDefault="00686305" w:rsidP="00686305">
      <w:pPr>
        <w:pStyle w:val="CodeText"/>
      </w:pPr>
      <w:r>
        <w:t>@Table(name = "T_ORDER_ITEM")</w:t>
      </w:r>
    </w:p>
    <w:p w14:paraId="7BFF7055" w14:textId="77777777" w:rsidR="00686305" w:rsidRDefault="00686305" w:rsidP="00686305">
      <w:pPr>
        <w:pStyle w:val="CodeText"/>
      </w:pPr>
      <w:r>
        <w:t>public class OrderItem extends BaseEntity {</w:t>
      </w:r>
    </w:p>
    <w:p w14:paraId="118555EE" w14:textId="77777777" w:rsidR="00686305" w:rsidRDefault="00686305" w:rsidP="00686305">
      <w:pPr>
        <w:pStyle w:val="CodeText"/>
      </w:pPr>
      <w:r>
        <w:t xml:space="preserve">    @ManyToOne(targetEntity = Order.class, fetch = FetchType.EAGER)</w:t>
      </w:r>
    </w:p>
    <w:p w14:paraId="433E586A" w14:textId="77777777" w:rsidR="00686305" w:rsidRDefault="00686305" w:rsidP="00686305">
      <w:pPr>
        <w:pStyle w:val="CodeText"/>
      </w:pPr>
      <w:r>
        <w:t xml:space="preserve">    @JoinColumn(name = "ORDER_ID")</w:t>
      </w:r>
    </w:p>
    <w:p w14:paraId="49D2A2E3" w14:textId="77777777" w:rsidR="00686305" w:rsidRDefault="00686305" w:rsidP="00686305">
      <w:pPr>
        <w:pStyle w:val="CodeText"/>
      </w:pPr>
      <w:r>
        <w:t xml:space="preserve">    public Order getOrder() {</w:t>
      </w:r>
    </w:p>
    <w:p w14:paraId="30BFCA23" w14:textId="77777777" w:rsidR="00686305" w:rsidRDefault="00686305" w:rsidP="00686305">
      <w:pPr>
        <w:pStyle w:val="CodeText"/>
      </w:pPr>
    </w:p>
    <w:p w14:paraId="48BA7B3A" w14:textId="77777777" w:rsidR="00686305" w:rsidRDefault="00686305" w:rsidP="00686305">
      <w:pPr>
        <w:pStyle w:val="CodeText"/>
      </w:pPr>
      <w:r>
        <w:t xml:space="preserve">    }</w:t>
      </w:r>
    </w:p>
    <w:p w14:paraId="35164A18" w14:textId="77777777" w:rsidR="00686305" w:rsidRDefault="00686305" w:rsidP="00686305">
      <w:pPr>
        <w:pStyle w:val="CodeText"/>
      </w:pPr>
      <w:r>
        <w:t>}</w:t>
      </w:r>
    </w:p>
    <w:p w14:paraId="1FEADABB" w14:textId="13EC1BD2" w:rsidR="00686305" w:rsidRDefault="00707593" w:rsidP="00707593">
      <w:pPr>
        <w:pStyle w:val="Heading3"/>
      </w:pPr>
      <w:bookmarkStart w:id="255" w:name="_数据库脚本_4"/>
      <w:bookmarkEnd w:id="255"/>
      <w:r>
        <w:rPr>
          <w:rFonts w:hint="eastAsia"/>
        </w:rPr>
        <w:t>数据库</w:t>
      </w:r>
      <w:r>
        <w:t>脚本</w:t>
      </w:r>
    </w:p>
    <w:p w14:paraId="3B1CA14B" w14:textId="77777777" w:rsidR="00772F32" w:rsidRDefault="00772F32" w:rsidP="00772F32">
      <w:pPr>
        <w:pStyle w:val="CodeText"/>
      </w:pPr>
      <w:r>
        <w:t>DROP TABLE IF EXISTS `t_order`;</w:t>
      </w:r>
    </w:p>
    <w:p w14:paraId="54647AD5" w14:textId="77777777" w:rsidR="00772F32" w:rsidRDefault="00772F32" w:rsidP="00772F32">
      <w:pPr>
        <w:pStyle w:val="CodeText"/>
      </w:pPr>
      <w:r>
        <w:t>CREATE TABLE `t_order` (</w:t>
      </w:r>
    </w:p>
    <w:p w14:paraId="2DC92D4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19D9AAFF" w14:textId="77777777" w:rsidR="00772F32" w:rsidRDefault="00772F32" w:rsidP="00772F32">
      <w:pPr>
        <w:pStyle w:val="CodeText"/>
      </w:pPr>
      <w:r>
        <w:t xml:space="preserve">  `order_seq` varchar(128) DEFAULT NULL,</w:t>
      </w:r>
    </w:p>
    <w:p w14:paraId="4E81BBB2" w14:textId="77777777" w:rsidR="00772F32" w:rsidRDefault="00772F32" w:rsidP="00772F32">
      <w:pPr>
        <w:pStyle w:val="CodeText"/>
      </w:pPr>
      <w:r>
        <w:t xml:space="preserve">  `table_number` int(8) DEFAULT NULL,</w:t>
      </w:r>
    </w:p>
    <w:p w14:paraId="620A8B4E" w14:textId="77777777" w:rsidR="00772F32" w:rsidRDefault="00772F32" w:rsidP="00772F32">
      <w:pPr>
        <w:pStyle w:val="CodeText"/>
      </w:pPr>
      <w:r>
        <w:t xml:space="preserve">  `attendee_number` int(8) DEFAULT NULL,</w:t>
      </w:r>
    </w:p>
    <w:p w14:paraId="498F21E7" w14:textId="77777777" w:rsidR="00772F32" w:rsidRDefault="00772F32" w:rsidP="00772F32">
      <w:pPr>
        <w:pStyle w:val="CodeText"/>
      </w:pPr>
      <w:r>
        <w:t xml:space="preserve">  `total_price` float(64,2) DEFAULT NULL,</w:t>
      </w:r>
    </w:p>
    <w:p w14:paraId="13146A58" w14:textId="77777777" w:rsidR="00772F32" w:rsidRDefault="00772F32" w:rsidP="00772F32">
      <w:pPr>
        <w:pStyle w:val="CodeText"/>
      </w:pPr>
      <w:r>
        <w:t xml:space="preserve">  `servent_id` int(32) DEFAULT NULL,</w:t>
      </w:r>
    </w:p>
    <w:p w14:paraId="11407A21" w14:textId="77777777" w:rsidR="00772F32" w:rsidRDefault="00772F32" w:rsidP="00772F32">
      <w:pPr>
        <w:pStyle w:val="CodeText"/>
      </w:pPr>
      <w:r>
        <w:t xml:space="preserve">  `member_id` int(32) DEFAULT NULL,</w:t>
      </w:r>
    </w:p>
    <w:p w14:paraId="7199F464" w14:textId="77777777" w:rsidR="00772F32" w:rsidRDefault="00772F32" w:rsidP="00772F32">
      <w:pPr>
        <w:pStyle w:val="CodeText"/>
      </w:pPr>
      <w:r>
        <w:t xml:space="preserve">  `casher_id` int(32) DEFAULT NULL,</w:t>
      </w:r>
    </w:p>
    <w:p w14:paraId="3A418735" w14:textId="77777777" w:rsidR="00772F32" w:rsidRDefault="00772F32" w:rsidP="00772F32">
      <w:pPr>
        <w:pStyle w:val="CodeText"/>
      </w:pPr>
      <w:r>
        <w:t xml:space="preserve">  `order_status` int(32) DEFAULT NULL,</w:t>
      </w:r>
    </w:p>
    <w:p w14:paraId="7EECBEDD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5B63107B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027C239E" w14:textId="77777777" w:rsidR="00772F32" w:rsidRDefault="00772F32" w:rsidP="00772F32">
      <w:pPr>
        <w:pStyle w:val="CodeText"/>
      </w:pPr>
      <w:r>
        <w:t xml:space="preserve">  `cellphone` varchar(255) DEFAULT NULL,</w:t>
      </w:r>
    </w:p>
    <w:p w14:paraId="6F6F0B35" w14:textId="77777777" w:rsidR="00772F32" w:rsidRDefault="00772F32" w:rsidP="00772F32">
      <w:pPr>
        <w:pStyle w:val="CodeText"/>
      </w:pPr>
      <w:r>
        <w:t xml:space="preserve">  PRIMARY KEY (`id`)</w:t>
      </w:r>
    </w:p>
    <w:p w14:paraId="120DF3E9" w14:textId="77777777" w:rsidR="00772F32" w:rsidRDefault="00772F32" w:rsidP="00772F32">
      <w:pPr>
        <w:pStyle w:val="CodeText"/>
      </w:pPr>
      <w:r>
        <w:t>) ENGINE=InnoDB AUTO_INCREMENT=3 DEFAULT CHARSET=utf8;</w:t>
      </w:r>
    </w:p>
    <w:p w14:paraId="3C52DB3B" w14:textId="77777777" w:rsidR="00772F32" w:rsidRDefault="00772F32" w:rsidP="00772F32">
      <w:pPr>
        <w:pStyle w:val="CodeText"/>
      </w:pPr>
    </w:p>
    <w:p w14:paraId="51B13901" w14:textId="77777777" w:rsidR="00772F32" w:rsidRDefault="00772F32" w:rsidP="00772F32">
      <w:pPr>
        <w:pStyle w:val="CodeText"/>
      </w:pPr>
      <w:r>
        <w:t>DROP TABLE IF EXISTS `t_order_item`;</w:t>
      </w:r>
    </w:p>
    <w:p w14:paraId="16E4BBA6" w14:textId="77777777" w:rsidR="00772F32" w:rsidRDefault="00772F32" w:rsidP="00772F32">
      <w:pPr>
        <w:pStyle w:val="CodeText"/>
      </w:pPr>
      <w:r>
        <w:t>CREATE TABLE `t_order_item` (</w:t>
      </w:r>
    </w:p>
    <w:p w14:paraId="5FFF927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6AA1C94C" w14:textId="77777777" w:rsidR="00772F32" w:rsidRDefault="00772F32" w:rsidP="00772F32">
      <w:pPr>
        <w:pStyle w:val="CodeText"/>
      </w:pPr>
      <w:r>
        <w:t xml:space="preserve">  `order_id` int(32) DEFAULT NULL,</w:t>
      </w:r>
    </w:p>
    <w:p w14:paraId="5BB4570D" w14:textId="77777777" w:rsidR="00772F32" w:rsidRDefault="00772F32" w:rsidP="00772F32">
      <w:pPr>
        <w:pStyle w:val="CodeText"/>
      </w:pPr>
      <w:r>
        <w:t xml:space="preserve">  `dish_id` int(32) DEFAULT NULL,</w:t>
      </w:r>
    </w:p>
    <w:p w14:paraId="307C83E3" w14:textId="77777777" w:rsidR="00772F32" w:rsidRDefault="00772F32" w:rsidP="00772F32">
      <w:pPr>
        <w:pStyle w:val="CodeText"/>
      </w:pPr>
      <w:r>
        <w:t xml:space="preserve">  `dish_amount` float(32,0) DEFAULT NULL,</w:t>
      </w:r>
    </w:p>
    <w:p w14:paraId="33DC601A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285F879C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73E22E0E" w14:textId="77777777" w:rsidR="00772F32" w:rsidRDefault="00772F32" w:rsidP="00772F32">
      <w:pPr>
        <w:pStyle w:val="CodeText"/>
      </w:pPr>
      <w:r>
        <w:t xml:space="preserve">  `dish_account` int(11) DEFAULT NULL,</w:t>
      </w:r>
    </w:p>
    <w:p w14:paraId="470DCCBE" w14:textId="77777777" w:rsidR="00772F32" w:rsidRDefault="00772F32" w:rsidP="00772F32">
      <w:pPr>
        <w:pStyle w:val="CodeText"/>
      </w:pPr>
      <w:r>
        <w:t xml:space="preserve">  PRIMARY KEY (`id`)</w:t>
      </w:r>
    </w:p>
    <w:p w14:paraId="77746006" w14:textId="77777777" w:rsidR="00772F32" w:rsidRDefault="00772F32" w:rsidP="00772F32">
      <w:pPr>
        <w:pStyle w:val="CodeText"/>
      </w:pPr>
      <w:r>
        <w:t>) ENGINE=InnoDB AUTO_INCREMENT=7 DEFAULT CHARSET=utf8;</w:t>
      </w:r>
    </w:p>
    <w:p w14:paraId="63F414C3" w14:textId="77777777" w:rsidR="00707593" w:rsidRPr="00707593" w:rsidRDefault="00707593" w:rsidP="00707593"/>
    <w:p w14:paraId="5511CA6F" w14:textId="77777777" w:rsidR="00707593" w:rsidRDefault="00D365E2" w:rsidP="00D365E2">
      <w:pPr>
        <w:pStyle w:val="Heading2"/>
      </w:pPr>
      <w:r>
        <w:rPr>
          <w:rFonts w:hint="eastAsia"/>
        </w:rPr>
        <w:lastRenderedPageBreak/>
        <w:t>流水</w:t>
      </w:r>
      <w:r>
        <w:t>查询</w:t>
      </w:r>
    </w:p>
    <w:p w14:paraId="0696D693" w14:textId="77777777" w:rsidR="00707593" w:rsidRDefault="00707593" w:rsidP="00707593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4694BF90" w14:textId="3462AF3A" w:rsidR="00772F32" w:rsidRPr="00772F32" w:rsidRDefault="00772F32" w:rsidP="00772F32">
      <w:r>
        <w:object w:dxaOrig="7261" w:dyaOrig="3705" w14:anchorId="02F9634A">
          <v:shape id="_x0000_i1049" type="#_x0000_t75" style="width:363.05pt;height:185.25pt" o:ole="">
            <v:imagedata r:id="rId148" o:title=""/>
          </v:shape>
          <o:OLEObject Type="Embed" ProgID="Visio.Drawing.15" ShapeID="_x0000_i1049" DrawAspect="Content" ObjectID="_1499408230" r:id="rId149"/>
        </w:object>
      </w:r>
    </w:p>
    <w:p w14:paraId="51DDA087" w14:textId="77777777" w:rsidR="00707593" w:rsidRDefault="00707593" w:rsidP="00707593">
      <w:pPr>
        <w:pStyle w:val="Heading3"/>
      </w:pPr>
      <w:r>
        <w:rPr>
          <w:rFonts w:hint="eastAsia"/>
        </w:rPr>
        <w:t>时序图</w:t>
      </w:r>
    </w:p>
    <w:p w14:paraId="48E91765" w14:textId="37D78734" w:rsidR="00772F32" w:rsidRPr="00772F32" w:rsidRDefault="00C76FE0" w:rsidP="00772F32">
      <w:r>
        <w:rPr>
          <w:noProof/>
        </w:rPr>
        <w:drawing>
          <wp:inline distT="0" distB="0" distL="0" distR="0" wp14:anchorId="626A9C79" wp14:editId="1B89CD9D">
            <wp:extent cx="5514975" cy="2322195"/>
            <wp:effectExtent l="0" t="0" r="9525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15-04-21_223222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A548" w14:textId="77777777" w:rsidR="00707593" w:rsidRDefault="00707593" w:rsidP="00707593">
      <w:pPr>
        <w:pStyle w:val="Heading3"/>
      </w:pPr>
      <w:r>
        <w:rPr>
          <w:rFonts w:hint="eastAsia"/>
        </w:rPr>
        <w:t>类图</w:t>
      </w:r>
    </w:p>
    <w:p w14:paraId="10A1AE0B" w14:textId="66DD4B03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类图_4" w:history="1">
        <w:r w:rsidRPr="00C76FE0">
          <w:rPr>
            <w:rStyle w:val="Hyperlink"/>
            <w:rFonts w:hint="eastAsia"/>
          </w:rPr>
          <w:t>8.1.3</w:t>
        </w:r>
      </w:hyperlink>
    </w:p>
    <w:p w14:paraId="598DB5AF" w14:textId="77777777" w:rsidR="00707593" w:rsidRDefault="00707593" w:rsidP="00707593">
      <w:pPr>
        <w:pStyle w:val="Heading3"/>
      </w:pPr>
      <w:r>
        <w:rPr>
          <w:rFonts w:hint="eastAsia"/>
        </w:rPr>
        <w:t>代码</w:t>
      </w:r>
      <w:r>
        <w:t>构成</w:t>
      </w:r>
    </w:p>
    <w:p w14:paraId="52939F09" w14:textId="23B7A16A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代码构成_6" w:history="1">
        <w:r w:rsidRPr="00C76FE0">
          <w:rPr>
            <w:rStyle w:val="Hyperlink"/>
          </w:rPr>
          <w:t>8.1.4</w:t>
        </w:r>
      </w:hyperlink>
    </w:p>
    <w:p w14:paraId="56B818AD" w14:textId="77777777" w:rsidR="00C76FE0" w:rsidRDefault="00707593" w:rsidP="00707593">
      <w:pPr>
        <w:pStyle w:val="Heading3"/>
      </w:pPr>
      <w:r>
        <w:rPr>
          <w:rFonts w:hint="eastAsia"/>
        </w:rPr>
        <w:t>配置</w:t>
      </w:r>
      <w:r>
        <w:t>文件</w:t>
      </w:r>
    </w:p>
    <w:p w14:paraId="164687CF" w14:textId="77777777" w:rsidR="00C76FE0" w:rsidRDefault="00C76FE0" w:rsidP="00C76FE0">
      <w:r>
        <w:rPr>
          <w:rFonts w:hint="eastAsia"/>
        </w:rPr>
        <w:t>见</w:t>
      </w:r>
      <w:r>
        <w:t>章节</w:t>
      </w:r>
      <w:hyperlink w:anchor="_配置文件_9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.1.5</w:t>
        </w:r>
      </w:hyperlink>
    </w:p>
    <w:p w14:paraId="16D62319" w14:textId="77777777" w:rsidR="00C76FE0" w:rsidRDefault="00C76FE0" w:rsidP="00C76FE0">
      <w:pPr>
        <w:pStyle w:val="Heading3"/>
      </w:pPr>
      <w:r>
        <w:rPr>
          <w:rFonts w:hint="eastAsia"/>
        </w:rPr>
        <w:t>数据库</w:t>
      </w:r>
      <w:r>
        <w:t>脚本</w:t>
      </w:r>
    </w:p>
    <w:p w14:paraId="6C782351" w14:textId="3CF954EA" w:rsidR="00AF3A9C" w:rsidRDefault="00C76FE0" w:rsidP="00C76FE0">
      <w:pPr>
        <w:rPr>
          <w:b/>
        </w:rPr>
      </w:pPr>
      <w:r>
        <w:rPr>
          <w:rFonts w:hint="eastAsia"/>
        </w:rPr>
        <w:t>见</w:t>
      </w:r>
      <w:r>
        <w:t>章节</w:t>
      </w:r>
      <w:hyperlink w:anchor="_数据库脚本_4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.2.6</w:t>
        </w:r>
      </w:hyperlink>
      <w:r w:rsidR="00AF3A9C">
        <w:br w:type="page"/>
      </w:r>
    </w:p>
    <w:p w14:paraId="007876A4" w14:textId="58B680CD" w:rsidR="00B53E67" w:rsidRDefault="00B53E67" w:rsidP="00B53E67">
      <w:pPr>
        <w:pStyle w:val="Heading1"/>
      </w:pPr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50"/>
    </w:p>
    <w:p w14:paraId="56860AE4" w14:textId="22A3CCE4" w:rsidR="00B53E67" w:rsidRPr="00163562" w:rsidRDefault="00B53E67" w:rsidP="0094671E">
      <w:pPr>
        <w:pStyle w:val="Heading2"/>
      </w:pPr>
      <w:bookmarkStart w:id="256" w:name="_Toc417409762"/>
      <w:r w:rsidRPr="00D058DB">
        <w:rPr>
          <w:rFonts w:hint="eastAsia"/>
        </w:rPr>
        <w:t>用户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Heading2"/>
      </w:pPr>
      <w:bookmarkStart w:id="257" w:name="_Toc417409763"/>
      <w:r w:rsidRPr="00D058DB">
        <w:rPr>
          <w:rFonts w:hint="eastAsia"/>
        </w:rPr>
        <w:t>角色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NoSpacing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NoSpacing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NoSpacing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NoSpacing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NoSpacing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NoSpacing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NoSpacing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NoSpacing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Heading2"/>
      </w:pPr>
      <w:bookmarkStart w:id="258" w:name="_Toc417409764"/>
      <w:r w:rsidRPr="00D058DB">
        <w:rPr>
          <w:rFonts w:hint="eastAsia"/>
        </w:rPr>
        <w:t>功能</w:t>
      </w:r>
      <w:r w:rsidRPr="00D058DB">
        <w:t>表</w:t>
      </w:r>
      <w:bookmarkEnd w:id="258"/>
    </w:p>
    <w:p w14:paraId="0BDBBFDC" w14:textId="77777777" w:rsidR="00B53E67" w:rsidRPr="006E3408" w:rsidRDefault="00B53E67" w:rsidP="00B53E67"/>
    <w:tbl>
      <w:tblPr>
        <w:tblStyle w:val="TableGrid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proofErr w:type="gramStart"/>
            <w:r w:rsidRPr="006E3408">
              <w:rPr>
                <w:rFonts w:hint="eastAsia"/>
              </w:rPr>
              <w:t>父功能</w:t>
            </w:r>
            <w:proofErr w:type="gramEnd"/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Heading2"/>
      </w:pPr>
      <w:bookmarkStart w:id="259" w:name="_Toc417409765"/>
      <w:r w:rsidRPr="00D058DB">
        <w:rPr>
          <w:rFonts w:hint="eastAsia"/>
        </w:rPr>
        <w:t>用户</w:t>
      </w:r>
      <w:r w:rsidRPr="00D058DB">
        <w:t>角色关联表</w:t>
      </w:r>
      <w:bookmarkEnd w:id="25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Heading2"/>
      </w:pPr>
      <w:bookmarkStart w:id="260" w:name="_Toc417409766"/>
      <w:r w:rsidRPr="00D058DB">
        <w:rPr>
          <w:rFonts w:hint="eastAsia"/>
        </w:rPr>
        <w:t>角色</w:t>
      </w:r>
      <w:r w:rsidRPr="00D058DB">
        <w:t>功能关联表</w:t>
      </w:r>
      <w:bookmarkEnd w:id="260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Heading2"/>
      </w:pPr>
      <w:bookmarkStart w:id="261" w:name="_Toc417409767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61"/>
    </w:p>
    <w:p w14:paraId="2F6DDA91" w14:textId="77777777" w:rsidR="00B53E67" w:rsidRPr="00311E3F" w:rsidRDefault="00B53E67" w:rsidP="00311E3F">
      <w:pPr>
        <w:pStyle w:val="NoSpacing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Heading2"/>
      </w:pPr>
      <w:bookmarkStart w:id="262" w:name="_Toc417409768"/>
      <w:r w:rsidRPr="00D058DB">
        <w:rPr>
          <w:rFonts w:hint="eastAsia"/>
        </w:rPr>
        <w:t>菜品</w:t>
      </w:r>
      <w:r w:rsidRPr="00D058DB">
        <w:t>表</w:t>
      </w:r>
      <w:bookmarkEnd w:id="26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Heading2"/>
      </w:pPr>
      <w:bookmarkStart w:id="263" w:name="_Toc417409769"/>
      <w:r w:rsidRPr="00D058DB">
        <w:rPr>
          <w:rFonts w:hint="eastAsia"/>
        </w:rPr>
        <w:t>订单</w:t>
      </w:r>
      <w:r w:rsidRPr="00D058DB">
        <w:t>表</w:t>
      </w:r>
      <w:bookmarkEnd w:id="263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Heading2"/>
      </w:pPr>
      <w:bookmarkStart w:id="264" w:name="_Toc417409770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6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Heading2"/>
      </w:pPr>
      <w:bookmarkStart w:id="265" w:name="_Toc417409771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6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Heading1"/>
      </w:pPr>
      <w:bookmarkStart w:id="266" w:name="_Toc417409772"/>
      <w:r>
        <w:t>Web-Service</w:t>
      </w:r>
      <w:r>
        <w:rPr>
          <w:rFonts w:hint="eastAsia"/>
        </w:rPr>
        <w:t>接口</w:t>
      </w:r>
      <w:r>
        <w:t>协议</w:t>
      </w:r>
      <w:bookmarkEnd w:id="266"/>
    </w:p>
    <w:p w14:paraId="7057C556" w14:textId="17BC1129" w:rsidR="00C378D4" w:rsidRDefault="00C378D4" w:rsidP="0094671E">
      <w:pPr>
        <w:pStyle w:val="Heading2"/>
      </w:pPr>
      <w:bookmarkStart w:id="267" w:name="_Toc408845562"/>
      <w:bookmarkStart w:id="268" w:name="_Toc408845620"/>
      <w:bookmarkStart w:id="269" w:name="_Toc410072112"/>
      <w:bookmarkStart w:id="270" w:name="_Toc410072183"/>
      <w:bookmarkStart w:id="271" w:name="_Toc410147316"/>
      <w:bookmarkStart w:id="272" w:name="_Toc407458596"/>
      <w:bookmarkStart w:id="273" w:name="_Toc408771900"/>
      <w:bookmarkStart w:id="274" w:name="_Toc417409773"/>
      <w:bookmarkStart w:id="275" w:name="_Toc405827637"/>
      <w:bookmarkEnd w:id="267"/>
      <w:bookmarkEnd w:id="268"/>
      <w:bookmarkEnd w:id="269"/>
      <w:bookmarkEnd w:id="270"/>
      <w:bookmarkEnd w:id="271"/>
      <w:r>
        <w:t>获取</w:t>
      </w:r>
      <w:r>
        <w:rPr>
          <w:rFonts w:hint="eastAsia"/>
        </w:rPr>
        <w:t>用户</w:t>
      </w:r>
      <w:r>
        <w:t>信息</w:t>
      </w:r>
      <w:bookmarkEnd w:id="272"/>
      <w:bookmarkEnd w:id="273"/>
      <w:bookmarkEnd w:id="274"/>
    </w:p>
    <w:p w14:paraId="723A636F" w14:textId="6B1042E7" w:rsidR="00C378D4" w:rsidRPr="002C5312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NoSpacing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NoSpacing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NoSpacing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NoSpacing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Heading2"/>
      </w:pPr>
      <w:bookmarkStart w:id="276" w:name="_Toc407458597"/>
      <w:bookmarkStart w:id="277" w:name="_Toc408771901"/>
      <w:bookmarkStart w:id="278" w:name="_Toc417409774"/>
      <w:r>
        <w:t>获取目前所有分类列表</w:t>
      </w:r>
      <w:bookmarkEnd w:id="275"/>
      <w:bookmarkEnd w:id="276"/>
      <w:bookmarkEnd w:id="277"/>
      <w:bookmarkEnd w:id="278"/>
    </w:p>
    <w:p w14:paraId="44652125" w14:textId="77777777" w:rsidR="00C378D4" w:rsidRPr="00566FB0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NoSpacing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NoSpacing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NoSpacing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NoSpacing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Heading2"/>
      </w:pPr>
      <w:bookmarkStart w:id="279" w:name="_Toc405827638"/>
      <w:bookmarkStart w:id="280" w:name="_Toc407458598"/>
      <w:bookmarkStart w:id="281" w:name="_Toc408771902"/>
      <w:bookmarkStart w:id="282" w:name="_Toc417409775"/>
      <w:r>
        <w:t>获取某一个分类下面所有菜品列表</w:t>
      </w:r>
      <w:bookmarkEnd w:id="279"/>
      <w:bookmarkEnd w:id="280"/>
      <w:bookmarkEnd w:id="281"/>
      <w:bookmarkEnd w:id="282"/>
    </w:p>
    <w:p w14:paraId="6670D8E5" w14:textId="5B8C0C37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83" w:name="_Toc405827639"/>
      <w:bookmarkStart w:id="284" w:name="_Toc407458599"/>
      <w:bookmarkStart w:id="285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Heading2"/>
      </w:pPr>
      <w:bookmarkStart w:id="286" w:name="_Toc417409776"/>
      <w:r>
        <w:t>查询某个会员的历史订餐记录</w:t>
      </w:r>
      <w:bookmarkEnd w:id="283"/>
      <w:bookmarkEnd w:id="284"/>
      <w:bookmarkEnd w:id="285"/>
      <w:bookmarkEnd w:id="286"/>
    </w:p>
    <w:p w14:paraId="1CCC33D2" w14:textId="1D70B3ED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  <w:tr w:rsidR="00B517BB" w14:paraId="4AD52745" w14:textId="77777777" w:rsidTr="00F16E1F">
        <w:trPr>
          <w:trHeight w:val="365"/>
        </w:trPr>
        <w:tc>
          <w:tcPr>
            <w:tcW w:w="1608" w:type="dxa"/>
          </w:tcPr>
          <w:p w14:paraId="2DA20EF0" w14:textId="6AB8EEB2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orderSeq</w:t>
            </w:r>
          </w:p>
        </w:tc>
        <w:tc>
          <w:tcPr>
            <w:tcW w:w="1495" w:type="dxa"/>
          </w:tcPr>
          <w:p w14:paraId="3D23CF93" w14:textId="53AA10BC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21DF11B2" w14:textId="3E50CF9E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订单</w:t>
            </w:r>
            <w:r>
              <w:rPr>
                <w:rFonts w:cs="宋体"/>
              </w:rPr>
              <w:t>流水号</w:t>
            </w:r>
          </w:p>
        </w:tc>
        <w:tc>
          <w:tcPr>
            <w:tcW w:w="2667" w:type="dxa"/>
          </w:tcPr>
          <w:p w14:paraId="05B6A499" w14:textId="3D39B9A3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201501010001</w:t>
            </w:r>
          </w:p>
        </w:tc>
      </w:tr>
    </w:tbl>
    <w:p w14:paraId="71CE294F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3B27E007" w14:textId="77777777" w:rsidR="00B517BB" w:rsidRDefault="00B517BB" w:rsidP="00B517BB">
      <w:pPr>
        <w:pStyle w:val="CodeText"/>
      </w:pPr>
      <w:bookmarkStart w:id="287" w:name="_Toc405827640"/>
      <w:bookmarkStart w:id="288" w:name="_Toc407458600"/>
      <w:bookmarkStart w:id="289" w:name="_Toc408771904"/>
      <w:r>
        <w:tab/>
      </w:r>
      <w:r>
        <w:t>｛</w:t>
      </w:r>
      <w:r>
        <w:t>”orders”:</w:t>
      </w:r>
    </w:p>
    <w:p w14:paraId="03CA2E69" w14:textId="77777777" w:rsidR="00B517BB" w:rsidRDefault="00B517BB" w:rsidP="00B517BB">
      <w:pPr>
        <w:pStyle w:val="CodeText"/>
      </w:pPr>
      <w:r>
        <w:t>[</w:t>
      </w: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“201501010001”</w:t>
      </w:r>
      <w:r>
        <w:t>｝</w:t>
      </w:r>
    </w:p>
    <w:p w14:paraId="7E6318A7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"234.5",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“201501010002”</w:t>
      </w:r>
      <w:r>
        <w:t>｝</w:t>
      </w:r>
    </w:p>
    <w:p w14:paraId="3AB5CCCF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"800",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“201501010003”</w:t>
      </w:r>
      <w:r>
        <w:t>｝</w:t>
      </w:r>
      <w:r>
        <w:rPr>
          <w:rFonts w:hint="eastAsia"/>
        </w:rPr>
        <w:t>]</w:t>
      </w:r>
    </w:p>
    <w:p w14:paraId="6B7EEAB4" w14:textId="77777777" w:rsidR="00B517BB" w:rsidRDefault="00B517BB" w:rsidP="00B517BB">
      <w:pPr>
        <w:pStyle w:val="CodeText"/>
      </w:pPr>
      <w:r>
        <w:tab/>
      </w:r>
      <w:r>
        <w:tab/>
        <w:t>.......</w:t>
      </w:r>
    </w:p>
    <w:p w14:paraId="7EFEDC7F" w14:textId="77777777" w:rsidR="00B517BB" w:rsidRDefault="00B517BB" w:rsidP="00B517BB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Heading2"/>
      </w:pPr>
      <w:bookmarkStart w:id="290" w:name="_Toc417409777"/>
      <w:r>
        <w:t>查询某个订单详情</w:t>
      </w:r>
      <w:bookmarkEnd w:id="287"/>
      <w:bookmarkEnd w:id="288"/>
      <w:bookmarkEnd w:id="289"/>
      <w:bookmarkEnd w:id="290"/>
    </w:p>
    <w:p w14:paraId="6E19D7E2" w14:textId="6660EBE9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NoSpacing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lastRenderedPageBreak/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NoSpacing"/>
        <w:numPr>
          <w:ilvl w:val="0"/>
          <w:numId w:val="8"/>
        </w:numPr>
      </w:pPr>
      <w:r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Heading2"/>
      </w:pPr>
      <w:bookmarkStart w:id="291" w:name="_Toc417409778"/>
      <w:r>
        <w:rPr>
          <w:rFonts w:hint="eastAsia"/>
        </w:rPr>
        <w:t>订单</w:t>
      </w:r>
      <w:r>
        <w:t>下单</w:t>
      </w:r>
      <w:bookmarkEnd w:id="291"/>
    </w:p>
    <w:p w14:paraId="36BA76F9" w14:textId="276828C1" w:rsidR="006E0657" w:rsidRDefault="006E0657" w:rsidP="006E0657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NoSpacing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NoSpacing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NoSpacing"/>
        <w:ind w:left="851"/>
      </w:pPr>
      <w:r w:rsidRPr="00D7237A">
        <w:rPr>
          <w:i/>
          <w:noProof/>
          <w:color w:val="C00000"/>
          <w:sz w:val="20"/>
        </w:rPr>
        <w:t>}</w:t>
      </w:r>
      <w:r>
        <w:br/>
      </w:r>
      <w:r>
        <w:rPr>
          <w:rFonts w:hint="eastAsia"/>
        </w:rPr>
        <w:t>多个</w:t>
      </w:r>
      <w:r>
        <w:t>菜品</w:t>
      </w:r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lastRenderedPageBreak/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NoSpacing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NoSpacing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Heading2"/>
      </w:pPr>
      <w:bookmarkStart w:id="292" w:name="_Toc417409779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92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NoSpacing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Heading1"/>
      </w:pPr>
      <w:bookmarkStart w:id="293" w:name="_Toc417409780"/>
      <w:r w:rsidRPr="009642B3">
        <w:rPr>
          <w:rFonts w:hint="eastAsia"/>
        </w:rPr>
        <w:lastRenderedPageBreak/>
        <w:t>附录</w:t>
      </w:r>
      <w:bookmarkEnd w:id="293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A22A22" w14:textId="77777777" w:rsidR="00475C1C" w:rsidRDefault="00475C1C" w:rsidP="00CD1C50">
      <w:r>
        <w:separator/>
      </w:r>
    </w:p>
    <w:p w14:paraId="6D373AB5" w14:textId="77777777" w:rsidR="00475C1C" w:rsidRDefault="00475C1C" w:rsidP="00CD1C50"/>
  </w:endnote>
  <w:endnote w:type="continuationSeparator" w:id="0">
    <w:p w14:paraId="3731B0E9" w14:textId="77777777" w:rsidR="00475C1C" w:rsidRDefault="00475C1C" w:rsidP="00CD1C50">
      <w:r>
        <w:continuationSeparator/>
      </w:r>
    </w:p>
    <w:p w14:paraId="085CAA26" w14:textId="77777777" w:rsidR="00475C1C" w:rsidRDefault="00475C1C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5C797F" w:rsidRDefault="005C797F" w:rsidP="00CD1C50">
    <w:pPr>
      <w:pStyle w:val="Footer"/>
    </w:pPr>
  </w:p>
  <w:p w14:paraId="23FD368A" w14:textId="77777777" w:rsidR="005C797F" w:rsidRDefault="005C797F" w:rsidP="00CD1C50">
    <w:pPr>
      <w:pStyle w:val="Footer"/>
    </w:pPr>
  </w:p>
  <w:p w14:paraId="44220467" w14:textId="77777777" w:rsidR="005C797F" w:rsidRDefault="005C797F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26A7AC" w14:textId="77777777" w:rsidR="00475C1C" w:rsidRDefault="00475C1C" w:rsidP="00CD1C50">
      <w:r>
        <w:separator/>
      </w:r>
    </w:p>
    <w:p w14:paraId="66FB5D01" w14:textId="77777777" w:rsidR="00475C1C" w:rsidRDefault="00475C1C" w:rsidP="00CD1C50"/>
  </w:footnote>
  <w:footnote w:type="continuationSeparator" w:id="0">
    <w:p w14:paraId="3298761C" w14:textId="77777777" w:rsidR="00475C1C" w:rsidRDefault="00475C1C" w:rsidP="00CD1C50">
      <w:r>
        <w:continuationSeparator/>
      </w:r>
    </w:p>
    <w:p w14:paraId="1DF7E5F8" w14:textId="77777777" w:rsidR="00475C1C" w:rsidRDefault="00475C1C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5C797F" w:rsidRDefault="005C797F" w:rsidP="00CD1C5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5B1131" w14:textId="0DD9E51D" w:rsidR="005C797F" w:rsidRDefault="005C797F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035B1131" w14:textId="0DD9E51D" w:rsidR="005C797F" w:rsidRDefault="005C797F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5C797F" w:rsidRDefault="005C797F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655E2D" w:rsidRPr="00655E2D">
                            <w:rPr>
                              <w:noProof/>
                              <w:color w:val="FFFFFF" w:themeColor="background1"/>
                            </w:rPr>
                            <w:t>84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5C797F" w:rsidRDefault="005C797F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655E2D" w:rsidRPr="00655E2D">
                      <w:rPr>
                        <w:noProof/>
                        <w:color w:val="FFFFFF" w:themeColor="background1"/>
                      </w:rPr>
                      <w:t>84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5C797F" w:rsidRDefault="005C797F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68188A"/>
    <w:multiLevelType w:val="hybridMultilevel"/>
    <w:tmpl w:val="82C0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73F34"/>
    <w:multiLevelType w:val="multilevel"/>
    <w:tmpl w:val="93328B6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20B0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56CF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407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124F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5C1C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B2B51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13D1"/>
    <w:rsid w:val="00593FB1"/>
    <w:rsid w:val="00595002"/>
    <w:rsid w:val="00597668"/>
    <w:rsid w:val="00597982"/>
    <w:rsid w:val="005A2993"/>
    <w:rsid w:val="005A5020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3DDD"/>
    <w:rsid w:val="005C4089"/>
    <w:rsid w:val="005C47CD"/>
    <w:rsid w:val="005C797F"/>
    <w:rsid w:val="005D0802"/>
    <w:rsid w:val="005D2202"/>
    <w:rsid w:val="005D779C"/>
    <w:rsid w:val="005D7D5D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17DE0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5E2D"/>
    <w:rsid w:val="00656C77"/>
    <w:rsid w:val="00665B40"/>
    <w:rsid w:val="006664CC"/>
    <w:rsid w:val="00671704"/>
    <w:rsid w:val="00674748"/>
    <w:rsid w:val="00674BDD"/>
    <w:rsid w:val="00682C84"/>
    <w:rsid w:val="00683065"/>
    <w:rsid w:val="0068630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46AD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07593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27D"/>
    <w:rsid w:val="00764745"/>
    <w:rsid w:val="00772F32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3545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15B5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690"/>
    <w:rsid w:val="00AD6C77"/>
    <w:rsid w:val="00AD7203"/>
    <w:rsid w:val="00AE03DC"/>
    <w:rsid w:val="00AE19BE"/>
    <w:rsid w:val="00AE6BA6"/>
    <w:rsid w:val="00AE75FB"/>
    <w:rsid w:val="00AF0EBD"/>
    <w:rsid w:val="00AF2971"/>
    <w:rsid w:val="00AF3A9C"/>
    <w:rsid w:val="00AF53B7"/>
    <w:rsid w:val="00AF5A1E"/>
    <w:rsid w:val="00B003F8"/>
    <w:rsid w:val="00B00615"/>
    <w:rsid w:val="00B00E90"/>
    <w:rsid w:val="00B01664"/>
    <w:rsid w:val="00B05338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17BB"/>
    <w:rsid w:val="00B53E67"/>
    <w:rsid w:val="00B54534"/>
    <w:rsid w:val="00B55387"/>
    <w:rsid w:val="00B57375"/>
    <w:rsid w:val="00B573DD"/>
    <w:rsid w:val="00B616BA"/>
    <w:rsid w:val="00B62D17"/>
    <w:rsid w:val="00B63032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76FE0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7F8"/>
    <w:rsid w:val="00D22F8B"/>
    <w:rsid w:val="00D23568"/>
    <w:rsid w:val="00D24621"/>
    <w:rsid w:val="00D319A0"/>
    <w:rsid w:val="00D31C30"/>
    <w:rsid w:val="00D32C2C"/>
    <w:rsid w:val="00D353D8"/>
    <w:rsid w:val="00D3650C"/>
    <w:rsid w:val="00D365E2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284D"/>
    <w:rsid w:val="00ED3339"/>
    <w:rsid w:val="00ED37BE"/>
    <w:rsid w:val="00ED5720"/>
    <w:rsid w:val="00ED5834"/>
    <w:rsid w:val="00ED61DA"/>
    <w:rsid w:val="00ED6FEB"/>
    <w:rsid w:val="00EE01C4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3FE5"/>
    <w:rsid w:val="00F67978"/>
    <w:rsid w:val="00F70042"/>
    <w:rsid w:val="00F71F15"/>
    <w:rsid w:val="00F75BAA"/>
    <w:rsid w:val="00F75E18"/>
    <w:rsid w:val="00F80AAE"/>
    <w:rsid w:val="00F815E1"/>
    <w:rsid w:val="00F8551D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364CA"/>
    <w:rPr>
      <w:rFonts w:ascii="Times New Roman" w:eastAsia="楷体" w:hAnsi="Times New Roman"/>
      <w:sz w:val="24"/>
    </w:rPr>
  </w:style>
  <w:style w:type="table" w:styleId="TableGrid">
    <w:name w:val="Table Grid"/>
    <w:basedOn w:val="TableNormal"/>
    <w:uiPriority w:val="39"/>
    <w:rsid w:val="00FA0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A0A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0A4F"/>
  </w:style>
  <w:style w:type="paragraph" w:styleId="Footer">
    <w:name w:val="footer"/>
    <w:basedOn w:val="Normal"/>
    <w:link w:val="Foot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0A4F"/>
  </w:style>
  <w:style w:type="paragraph" w:styleId="TOCHeading">
    <w:name w:val="TOC Heading"/>
    <w:basedOn w:val="Heading1"/>
    <w:next w:val="Normal"/>
    <w:uiPriority w:val="39"/>
    <w:unhideWhenUsed/>
    <w:qFormat/>
    <w:rsid w:val="00D838F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838F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7D4"/>
  </w:style>
  <w:style w:type="character" w:customStyle="1" w:styleId="Heading3Char">
    <w:name w:val="Heading 3 Char"/>
    <w:basedOn w:val="DefaultParagraphFont"/>
    <w:link w:val="Heading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5490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49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4907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057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57B"/>
    <w:rPr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303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03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3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GridTable4-Accent3">
    <w:name w:val="Grid Table 4 Accent 3"/>
    <w:basedOn w:val="TableNormal"/>
    <w:uiPriority w:val="49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">
    <w:name w:val="List Table 2"/>
    <w:basedOn w:val="TableNormal"/>
    <w:uiPriority w:val="47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TableNormal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table" w:styleId="TableGrid1">
    <w:name w:val="Table Grid 1"/>
    <w:basedOn w:val="TableNormal"/>
    <w:uiPriority w:val="99"/>
    <w:semiHidden/>
    <w:unhideWhenUsed/>
    <w:rsid w:val="00B53E67"/>
    <w:pPr>
      <w:spacing w:after="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TOC5">
    <w:name w:val="toc 5"/>
    <w:basedOn w:val="Normal"/>
    <w:next w:val="Normal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TOC6">
    <w:name w:val="toc 6"/>
    <w:basedOn w:val="Normal"/>
    <w:next w:val="Normal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TOC7">
    <w:name w:val="toc 7"/>
    <w:basedOn w:val="Normal"/>
    <w:next w:val="Normal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TOC8">
    <w:name w:val="toc 8"/>
    <w:basedOn w:val="Normal"/>
    <w:next w:val="Normal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TOC9">
    <w:name w:val="toc 9"/>
    <w:basedOn w:val="Normal"/>
    <w:next w:val="Normal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NoSpacing"/>
    <w:link w:val="TableTextChar"/>
    <w:qFormat/>
    <w:rsid w:val="002D4C07"/>
  </w:style>
  <w:style w:type="character" w:customStyle="1" w:styleId="TableTextChar">
    <w:name w:val="TableText Char"/>
    <w:basedOn w:val="NoSpacing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DefaultParagraphFont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NoSpacing"/>
    <w:link w:val="TabletextChar0"/>
    <w:qFormat/>
    <w:rsid w:val="00C378D4"/>
  </w:style>
  <w:style w:type="character" w:customStyle="1" w:styleId="TabletextChar0">
    <w:name w:val="Tabletext Char"/>
    <w:basedOn w:val="NoSpacing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TableNormal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L3">
    <w:name w:val="L3"/>
    <w:basedOn w:val="ListParagraph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ListParagraph"/>
    <w:rsid w:val="00BA4418"/>
    <w:pPr>
      <w:numPr>
        <w:ilvl w:val="2"/>
        <w:numId w:val="15"/>
      </w:numPr>
      <w:spacing w:after="160" w:line="259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D7A4D"/>
    <w:rPr>
      <w:color w:val="954F72" w:themeColor="followedHyperlink"/>
      <w:u w:val="single"/>
    </w:rPr>
  </w:style>
  <w:style w:type="character" w:styleId="SubtleEmphasis">
    <w:name w:val="Subtle Emphasis"/>
    <w:basedOn w:val="DefaultParagraphFont"/>
    <w:uiPriority w:val="19"/>
    <w:qFormat/>
    <w:rsid w:val="00F63FE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8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hyperlink" Target="http://tomcat.apache.org/download-70.cgi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48.emf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.vsdx"/><Relationship Id="rId112" Type="http://schemas.openxmlformats.org/officeDocument/2006/relationships/image" Target="media/image81.emf"/><Relationship Id="rId133" Type="http://schemas.openxmlformats.org/officeDocument/2006/relationships/image" Target="media/image96.emf"/><Relationship Id="rId138" Type="http://schemas.openxmlformats.org/officeDocument/2006/relationships/image" Target="media/image100.emf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package" Target="embeddings/Microsoft_Visio_Drawing18.vsdx"/><Relationship Id="rId128" Type="http://schemas.openxmlformats.org/officeDocument/2006/relationships/image" Target="media/image92.png"/><Relationship Id="rId144" Type="http://schemas.openxmlformats.org/officeDocument/2006/relationships/image" Target="media/image104.emf"/><Relationship Id="rId149" Type="http://schemas.openxmlformats.org/officeDocument/2006/relationships/package" Target="embeddings/Microsoft_Visio_Drawing25.vsdx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Drawing4.vsdx"/><Relationship Id="rId113" Type="http://schemas.openxmlformats.org/officeDocument/2006/relationships/package" Target="embeddings/Microsoft_Visio_Drawing15.vsdx"/><Relationship Id="rId118" Type="http://schemas.openxmlformats.org/officeDocument/2006/relationships/image" Target="media/image85.png"/><Relationship Id="rId134" Type="http://schemas.openxmlformats.org/officeDocument/2006/relationships/package" Target="embeddings/Microsoft_Visio_Drawing21.vsdx"/><Relationship Id="rId139" Type="http://schemas.openxmlformats.org/officeDocument/2006/relationships/package" Target="embeddings/Microsoft_Visio_Drawing22.vsdx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.vsdx"/><Relationship Id="rId150" Type="http://schemas.openxmlformats.org/officeDocument/2006/relationships/image" Target="media/image108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package" Target="embeddings/Microsoft_Visio_Drawing1.vsdx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package" Target="embeddings/Microsoft_Visio_Drawing16.vsdx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137" Type="http://schemas.openxmlformats.org/officeDocument/2006/relationships/image" Target="media/image99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emf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5.png"/><Relationship Id="rId140" Type="http://schemas.openxmlformats.org/officeDocument/2006/relationships/image" Target="media/image101.png"/><Relationship Id="rId145" Type="http://schemas.openxmlformats.org/officeDocument/2006/relationships/package" Target="embeddings/Microsoft_Visio_Drawing24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git-scm.com/download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1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Drawing3.vsdx"/><Relationship Id="rId73" Type="http://schemas.openxmlformats.org/officeDocument/2006/relationships/package" Target="embeddings/Microsoft_Visio_Drawing5.vsdx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.vsdx"/><Relationship Id="rId122" Type="http://schemas.openxmlformats.org/officeDocument/2006/relationships/image" Target="media/image88.emf"/><Relationship Id="rId130" Type="http://schemas.openxmlformats.org/officeDocument/2006/relationships/image" Target="media/image94.emf"/><Relationship Id="rId135" Type="http://schemas.openxmlformats.org/officeDocument/2006/relationships/image" Target="media/image97.png"/><Relationship Id="rId143" Type="http://schemas.openxmlformats.org/officeDocument/2006/relationships/image" Target="media/image103.png"/><Relationship Id="rId148" Type="http://schemas.openxmlformats.org/officeDocument/2006/relationships/image" Target="media/image107.emf"/><Relationship Id="rId15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Drawing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.vsdx"/><Relationship Id="rId125" Type="http://schemas.openxmlformats.org/officeDocument/2006/relationships/image" Target="media/image90.emf"/><Relationship Id="rId141" Type="http://schemas.openxmlformats.org/officeDocument/2006/relationships/image" Target="media/image102.emf"/><Relationship Id="rId146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.vsdx"/><Relationship Id="rId115" Type="http://schemas.openxmlformats.org/officeDocument/2006/relationships/image" Target="media/image83.emf"/><Relationship Id="rId131" Type="http://schemas.openxmlformats.org/officeDocument/2006/relationships/package" Target="embeddings/Microsoft_Visio_Drawing20.vsdx"/><Relationship Id="rId136" Type="http://schemas.openxmlformats.org/officeDocument/2006/relationships/image" Target="media/image98.png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5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package" Target="embeddings/Microsoft_Visio_Drawing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.vsdx"/><Relationship Id="rId126" Type="http://schemas.openxmlformats.org/officeDocument/2006/relationships/package" Target="embeddings/Microsoft_Visio_Drawing19.vsdx"/><Relationship Id="rId147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93" Type="http://schemas.openxmlformats.org/officeDocument/2006/relationships/package" Target="embeddings/Microsoft_Visio_Drawing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package" Target="embeddings/Microsoft_Visio_Drawing23.vsdx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7691A4-B5BB-4B4F-9192-43ABB98BE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11255</TotalTime>
  <Pages>1</Pages>
  <Words>11116</Words>
  <Characters>63364</Characters>
  <Application>Microsoft Office Word</Application>
  <DocSecurity>0</DocSecurity>
  <Lines>528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74332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Luo, Zhi (Aaron, ES-Apps-GD-China-WH)</cp:lastModifiedBy>
  <cp:revision>876</cp:revision>
  <cp:lastPrinted>2014-12-02T12:48:00Z</cp:lastPrinted>
  <dcterms:created xsi:type="dcterms:W3CDTF">2014-11-19T12:34:00Z</dcterms:created>
  <dcterms:modified xsi:type="dcterms:W3CDTF">2015-07-26T01:29:00Z</dcterms:modified>
</cp:coreProperties>
</file>